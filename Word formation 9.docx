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B2234" w14:textId="46B8B4C3" w:rsidR="00150E19" w:rsidRPr="00074AE3" w:rsidRDefault="007B72FF" w:rsidP="00465E9E">
      <w:pPr>
        <w:pStyle w:val="Nzov"/>
        <w:jc w:val="center"/>
        <w:rPr>
          <w:b/>
          <w:bCs/>
          <w:lang w:val="sk-SK"/>
        </w:rPr>
      </w:pPr>
      <w:r w:rsidRPr="00074AE3">
        <w:rPr>
          <w:b/>
          <w:bCs/>
          <w:lang w:val="sk-SK"/>
        </w:rPr>
        <w:t xml:space="preserve">Word </w:t>
      </w:r>
      <w:r w:rsidR="009B69E5" w:rsidRPr="00074AE3">
        <w:rPr>
          <w:b/>
          <w:bCs/>
          <w:lang w:val="sk-SK"/>
        </w:rPr>
        <w:t>F</w:t>
      </w:r>
      <w:r w:rsidRPr="00074AE3">
        <w:rPr>
          <w:b/>
          <w:bCs/>
          <w:lang w:val="sk-SK"/>
        </w:rPr>
        <w:t>ormation 9</w:t>
      </w:r>
    </w:p>
    <w:p w14:paraId="433BE029" w14:textId="77777777" w:rsidR="00465E9E" w:rsidRPr="00074AE3" w:rsidRDefault="00465E9E" w:rsidP="00465E9E">
      <w:pPr>
        <w:rPr>
          <w:lang w:val="sk-SK"/>
        </w:rPr>
      </w:pPr>
    </w:p>
    <w:p w14:paraId="6B13525F" w14:textId="07BDDF41" w:rsidR="00465E9E" w:rsidRPr="00074AE3" w:rsidRDefault="004055F7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Limit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limited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limiting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limitation</w:t>
      </w:r>
      <w:r w:rsidRPr="00074AE3">
        <w:rPr>
          <w:b/>
          <w:bCs/>
          <w:lang w:val="sk-SK"/>
        </w:rPr>
        <w:tab/>
        <w:t>limitless</w:t>
      </w:r>
      <w:r w:rsidRPr="00074AE3">
        <w:rPr>
          <w:b/>
          <w:bCs/>
          <w:lang w:val="sk-SK"/>
        </w:rPr>
        <w:tab/>
        <w:t>limitlessly</w:t>
      </w:r>
      <w:r w:rsidRPr="00074AE3">
        <w:rPr>
          <w:b/>
          <w:bCs/>
          <w:lang w:val="sk-SK"/>
        </w:rPr>
        <w:tab/>
      </w:r>
    </w:p>
    <w:p w14:paraId="1A2A78BD" w14:textId="0FC6FB4D" w:rsidR="008D3AAE" w:rsidRPr="00074AE3" w:rsidRDefault="008D3AAE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lang w:val="sk-SK"/>
        </w:rPr>
        <w:t>Limit</w:t>
      </w:r>
      <w:r w:rsidRPr="00074AE3">
        <w:rPr>
          <w:lang w:val="sk-SK"/>
        </w:rPr>
        <w:tab/>
      </w:r>
      <w:r w:rsidRPr="00074AE3">
        <w:rPr>
          <w:lang w:val="sk-SK"/>
        </w:rPr>
        <w:tab/>
        <w:t>obmedzený</w:t>
      </w:r>
      <w:r w:rsidRPr="00074AE3">
        <w:rPr>
          <w:lang w:val="sk-SK"/>
        </w:rPr>
        <w:tab/>
      </w:r>
      <w:r w:rsidR="00074AE3" w:rsidRPr="00074AE3">
        <w:rPr>
          <w:lang w:val="sk-SK"/>
        </w:rPr>
        <w:t>obmedzujúci</w:t>
      </w:r>
      <w:r w:rsidRPr="00074AE3">
        <w:rPr>
          <w:lang w:val="sk-SK"/>
        </w:rPr>
        <w:tab/>
        <w:t>obmedzenie</w:t>
      </w:r>
      <w:r w:rsidRPr="00074AE3">
        <w:rPr>
          <w:lang w:val="sk-SK"/>
        </w:rPr>
        <w:tab/>
      </w:r>
      <w:r w:rsidR="00074AE3">
        <w:rPr>
          <w:lang w:val="sk-SK"/>
        </w:rPr>
        <w:t>neobmedzený</w:t>
      </w:r>
      <w:r w:rsidR="00074AE3">
        <w:rPr>
          <w:lang w:val="sk-SK"/>
        </w:rPr>
        <w:tab/>
        <w:t>neobmedzene</w:t>
      </w:r>
    </w:p>
    <w:p w14:paraId="531A8AA8" w14:textId="5FA378A9" w:rsidR="004055F7" w:rsidRDefault="004055F7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Nature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natural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naturally</w:t>
      </w:r>
      <w:r w:rsidRPr="00074AE3">
        <w:rPr>
          <w:b/>
          <w:bCs/>
          <w:lang w:val="sk-SK"/>
        </w:rPr>
        <w:tab/>
        <w:t>naturalness</w:t>
      </w:r>
      <w:r w:rsidRPr="00074AE3">
        <w:rPr>
          <w:b/>
          <w:bCs/>
          <w:lang w:val="sk-SK"/>
        </w:rPr>
        <w:tab/>
        <w:t>naturalist</w:t>
      </w:r>
      <w:r w:rsidRPr="00074AE3">
        <w:rPr>
          <w:b/>
          <w:bCs/>
          <w:lang w:val="sk-SK"/>
        </w:rPr>
        <w:tab/>
        <w:t>naturalistic</w:t>
      </w:r>
    </w:p>
    <w:p w14:paraId="1D58D45F" w14:textId="5391A751" w:rsidR="00074AE3" w:rsidRPr="00074AE3" w:rsidRDefault="00074AE3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Príroda</w:t>
      </w:r>
      <w:r>
        <w:rPr>
          <w:lang w:val="sk-SK"/>
        </w:rPr>
        <w:tab/>
      </w:r>
      <w:r>
        <w:rPr>
          <w:lang w:val="sk-SK"/>
        </w:rPr>
        <w:tab/>
        <w:t>prírodný</w:t>
      </w:r>
      <w:r>
        <w:rPr>
          <w:lang w:val="sk-SK"/>
        </w:rPr>
        <w:tab/>
        <w:t>prírodne</w:t>
      </w:r>
      <w:r>
        <w:rPr>
          <w:lang w:val="sk-SK"/>
        </w:rPr>
        <w:tab/>
        <w:t>prirodzenosť</w:t>
      </w:r>
      <w:r>
        <w:rPr>
          <w:lang w:val="sk-SK"/>
        </w:rPr>
        <w:tab/>
        <w:t>prírodovedec</w:t>
      </w:r>
      <w:r>
        <w:rPr>
          <w:lang w:val="sk-SK"/>
        </w:rPr>
        <w:tab/>
        <w:t>prírodopisný</w:t>
      </w:r>
      <w:r>
        <w:rPr>
          <w:lang w:val="sk-SK"/>
        </w:rPr>
        <w:tab/>
      </w:r>
    </w:p>
    <w:p w14:paraId="7A5279B8" w14:textId="453DF548" w:rsidR="004055F7" w:rsidRDefault="004055F7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Home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homeless</w:t>
      </w:r>
      <w:r w:rsidRPr="00074AE3">
        <w:rPr>
          <w:b/>
          <w:bCs/>
          <w:lang w:val="sk-SK"/>
        </w:rPr>
        <w:tab/>
        <w:t>homelessness</w:t>
      </w:r>
      <w:r w:rsidRPr="00074AE3">
        <w:rPr>
          <w:b/>
          <w:bCs/>
          <w:lang w:val="sk-SK"/>
        </w:rPr>
        <w:tab/>
      </w:r>
      <w:r w:rsid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>homely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homework</w:t>
      </w:r>
      <w:r w:rsidRPr="00074AE3">
        <w:rPr>
          <w:b/>
          <w:bCs/>
          <w:lang w:val="sk-SK"/>
        </w:rPr>
        <w:tab/>
        <w:t>homemade</w:t>
      </w:r>
    </w:p>
    <w:p w14:paraId="6A962563" w14:textId="38322EA2" w:rsidR="00074AE3" w:rsidRPr="00074AE3" w:rsidRDefault="00074AE3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Domov</w:t>
      </w:r>
      <w:r>
        <w:rPr>
          <w:lang w:val="sk-SK"/>
        </w:rPr>
        <w:tab/>
      </w:r>
      <w:r>
        <w:rPr>
          <w:lang w:val="sk-SK"/>
        </w:rPr>
        <w:tab/>
        <w:t>bez domova</w:t>
      </w:r>
      <w:r>
        <w:rPr>
          <w:lang w:val="sk-SK"/>
        </w:rPr>
        <w:tab/>
        <w:t>bezdomovectvo</w:t>
      </w:r>
      <w:r>
        <w:rPr>
          <w:lang w:val="sk-SK"/>
        </w:rPr>
        <w:tab/>
      </w:r>
      <w:r>
        <w:rPr>
          <w:lang w:val="sk-SK"/>
        </w:rPr>
        <w:tab/>
        <w:t>domácky</w:t>
      </w:r>
      <w:r>
        <w:rPr>
          <w:lang w:val="sk-SK"/>
        </w:rPr>
        <w:tab/>
        <w:t>domáca úloha</w:t>
      </w:r>
      <w:r>
        <w:rPr>
          <w:lang w:val="sk-SK"/>
        </w:rPr>
        <w:tab/>
        <w:t>vlastnoručný</w:t>
      </w:r>
    </w:p>
    <w:p w14:paraId="21CE2020" w14:textId="7D057DE2" w:rsidR="004055F7" w:rsidRDefault="004055F7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Steam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steaming</w:t>
      </w:r>
      <w:r w:rsidRPr="00074AE3">
        <w:rPr>
          <w:b/>
          <w:bCs/>
          <w:lang w:val="sk-SK"/>
        </w:rPr>
        <w:tab/>
        <w:t>steamy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steamer</w:t>
      </w:r>
      <w:r w:rsidRPr="00074AE3">
        <w:rPr>
          <w:b/>
          <w:bCs/>
          <w:lang w:val="sk-SK"/>
        </w:rPr>
        <w:tab/>
      </w:r>
    </w:p>
    <w:p w14:paraId="56BB2FA0" w14:textId="5C8B583E" w:rsidR="00074AE3" w:rsidRPr="00074AE3" w:rsidRDefault="00074AE3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Para</w:t>
      </w:r>
      <w:r>
        <w:rPr>
          <w:lang w:val="sk-SK"/>
        </w:rPr>
        <w:tab/>
      </w:r>
      <w:r>
        <w:rPr>
          <w:lang w:val="sk-SK"/>
        </w:rPr>
        <w:tab/>
        <w:t>vyparovanie</w:t>
      </w:r>
      <w:r>
        <w:rPr>
          <w:lang w:val="sk-SK"/>
        </w:rPr>
        <w:tab/>
        <w:t>žeravý</w:t>
      </w:r>
      <w:r>
        <w:rPr>
          <w:lang w:val="sk-SK"/>
        </w:rPr>
        <w:tab/>
      </w:r>
      <w:r>
        <w:rPr>
          <w:lang w:val="sk-SK"/>
        </w:rPr>
        <w:tab/>
        <w:t>parník</w:t>
      </w:r>
    </w:p>
    <w:p w14:paraId="60166C4C" w14:textId="68C522BB" w:rsidR="004055F7" w:rsidRDefault="004055F7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Cure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curable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curative</w:t>
      </w:r>
      <w:r w:rsidRPr="00074AE3">
        <w:rPr>
          <w:b/>
          <w:bCs/>
          <w:lang w:val="sk-SK"/>
        </w:rPr>
        <w:tab/>
      </w:r>
    </w:p>
    <w:p w14:paraId="6DD24276" w14:textId="7D4B3E38" w:rsidR="00074AE3" w:rsidRPr="00074AE3" w:rsidRDefault="00074AE3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Liek</w:t>
      </w:r>
      <w:r>
        <w:rPr>
          <w:lang w:val="sk-SK"/>
        </w:rPr>
        <w:tab/>
      </w:r>
      <w:r>
        <w:rPr>
          <w:lang w:val="sk-SK"/>
        </w:rPr>
        <w:tab/>
        <w:t>vyliečiteľné</w:t>
      </w:r>
      <w:r>
        <w:rPr>
          <w:lang w:val="sk-SK"/>
        </w:rPr>
        <w:tab/>
        <w:t>liečivý</w:t>
      </w:r>
    </w:p>
    <w:p w14:paraId="58AA7B49" w14:textId="4A9ED6EA" w:rsidR="004055F7" w:rsidRDefault="004055F7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Simple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simply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simplify</w:t>
      </w:r>
      <w:r w:rsidRPr="00074AE3">
        <w:rPr>
          <w:b/>
          <w:bCs/>
          <w:lang w:val="sk-SK"/>
        </w:rPr>
        <w:tab/>
        <w:t>simplified</w:t>
      </w:r>
      <w:r w:rsidRPr="00074AE3">
        <w:rPr>
          <w:b/>
          <w:bCs/>
          <w:lang w:val="sk-SK"/>
        </w:rPr>
        <w:tab/>
        <w:t>simplicity</w:t>
      </w:r>
      <w:r w:rsidRPr="00074AE3">
        <w:rPr>
          <w:b/>
          <w:bCs/>
          <w:lang w:val="sk-SK"/>
        </w:rPr>
        <w:tab/>
        <w:t>simplification</w:t>
      </w:r>
    </w:p>
    <w:p w14:paraId="4AA7B07D" w14:textId="60894E47" w:rsidR="00074AE3" w:rsidRPr="00074AE3" w:rsidRDefault="00074AE3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Jednoduché</w:t>
      </w:r>
      <w:r>
        <w:rPr>
          <w:lang w:val="sk-SK"/>
        </w:rPr>
        <w:tab/>
        <w:t>jednoducho</w:t>
      </w:r>
      <w:r>
        <w:rPr>
          <w:lang w:val="sk-SK"/>
        </w:rPr>
        <w:tab/>
        <w:t>zjednodušiť</w:t>
      </w:r>
      <w:r>
        <w:rPr>
          <w:lang w:val="sk-SK"/>
        </w:rPr>
        <w:tab/>
        <w:t>zjednodušené</w:t>
      </w:r>
      <w:r>
        <w:rPr>
          <w:lang w:val="sk-SK"/>
        </w:rPr>
        <w:tab/>
        <w:t>jednoduchosť</w:t>
      </w:r>
      <w:r>
        <w:rPr>
          <w:lang w:val="sk-SK"/>
        </w:rPr>
        <w:tab/>
        <w:t>zjednodušovanie</w:t>
      </w:r>
    </w:p>
    <w:p w14:paraId="575B584D" w14:textId="0E8CE219" w:rsidR="004055F7" w:rsidRDefault="004055F7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Heal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healing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healer</w:t>
      </w:r>
    </w:p>
    <w:p w14:paraId="4DCA8690" w14:textId="346CE41F" w:rsidR="00074AE3" w:rsidRPr="00074AE3" w:rsidRDefault="00074AE3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Liečiť</w:t>
      </w:r>
      <w:r>
        <w:rPr>
          <w:lang w:val="sk-SK"/>
        </w:rPr>
        <w:tab/>
      </w:r>
      <w:r>
        <w:rPr>
          <w:lang w:val="sk-SK"/>
        </w:rPr>
        <w:tab/>
        <w:t>liečenie</w:t>
      </w:r>
      <w:r>
        <w:rPr>
          <w:lang w:val="sk-SK"/>
        </w:rPr>
        <w:tab/>
      </w:r>
      <w:r>
        <w:rPr>
          <w:lang w:val="sk-SK"/>
        </w:rPr>
        <w:tab/>
        <w:t>liečiteľ</w:t>
      </w:r>
    </w:p>
    <w:p w14:paraId="16027910" w14:textId="63258FC8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Microscope</w:t>
      </w:r>
      <w:r w:rsidRPr="00074AE3">
        <w:rPr>
          <w:b/>
          <w:bCs/>
          <w:lang w:val="sk-SK"/>
        </w:rPr>
        <w:tab/>
        <w:t>microscopic</w:t>
      </w:r>
      <w:r w:rsidRPr="00074AE3">
        <w:rPr>
          <w:b/>
          <w:bCs/>
          <w:lang w:val="sk-SK"/>
        </w:rPr>
        <w:tab/>
        <w:t>microscopically</w:t>
      </w:r>
    </w:p>
    <w:p w14:paraId="3309CD97" w14:textId="79407CD3" w:rsidR="00074AE3" w:rsidRPr="00074AE3" w:rsidRDefault="00074AE3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Mikroskop</w:t>
      </w:r>
      <w:r>
        <w:rPr>
          <w:lang w:val="sk-SK"/>
        </w:rPr>
        <w:tab/>
        <w:t>mikroskopický</w:t>
      </w:r>
      <w:r>
        <w:rPr>
          <w:lang w:val="sk-SK"/>
        </w:rPr>
        <w:tab/>
        <w:t>mikroskopicky</w:t>
      </w:r>
    </w:p>
    <w:p w14:paraId="3BF8F802" w14:textId="2F0CC6F3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Continue</w:t>
      </w:r>
      <w:r w:rsidRPr="00074AE3">
        <w:rPr>
          <w:b/>
          <w:bCs/>
          <w:lang w:val="sk-SK"/>
        </w:rPr>
        <w:tab/>
        <w:t>continual</w:t>
      </w:r>
      <w:r w:rsidRPr="00074AE3">
        <w:rPr>
          <w:b/>
          <w:bCs/>
          <w:lang w:val="sk-SK"/>
        </w:rPr>
        <w:tab/>
        <w:t>continually</w:t>
      </w:r>
      <w:r w:rsidRPr="00074AE3">
        <w:rPr>
          <w:b/>
          <w:bCs/>
          <w:lang w:val="sk-SK"/>
        </w:rPr>
        <w:tab/>
        <w:t>continuation</w:t>
      </w:r>
      <w:r w:rsidRPr="00074AE3">
        <w:rPr>
          <w:b/>
          <w:bCs/>
          <w:lang w:val="sk-SK"/>
        </w:rPr>
        <w:tab/>
        <w:t>continuance</w:t>
      </w:r>
      <w:r w:rsidRPr="00074AE3">
        <w:rPr>
          <w:b/>
          <w:bCs/>
          <w:lang w:val="sk-SK"/>
        </w:rPr>
        <w:tab/>
      </w:r>
    </w:p>
    <w:p w14:paraId="18392DC6" w14:textId="4172A88C" w:rsidR="00074AE3" w:rsidRPr="00074AE3" w:rsidRDefault="00074AE3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Pokračovať</w:t>
      </w:r>
      <w:r>
        <w:rPr>
          <w:lang w:val="sk-SK"/>
        </w:rPr>
        <w:tab/>
        <w:t>ustavičný</w:t>
      </w:r>
      <w:r>
        <w:rPr>
          <w:lang w:val="sk-SK"/>
        </w:rPr>
        <w:tab/>
        <w:t>ustavične</w:t>
      </w:r>
      <w:r>
        <w:rPr>
          <w:lang w:val="sk-SK"/>
        </w:rPr>
        <w:tab/>
        <w:t>pokračovanie</w:t>
      </w:r>
      <w:r>
        <w:rPr>
          <w:lang w:val="sk-SK"/>
        </w:rPr>
        <w:tab/>
        <w:t>pokračovanie</w:t>
      </w:r>
    </w:p>
    <w:p w14:paraId="0440087C" w14:textId="66B8CB50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Benefit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beneficial</w:t>
      </w:r>
      <w:r w:rsidRPr="00074AE3">
        <w:rPr>
          <w:b/>
          <w:bCs/>
          <w:lang w:val="sk-SK"/>
        </w:rPr>
        <w:tab/>
      </w:r>
    </w:p>
    <w:p w14:paraId="5A5CAEB4" w14:textId="3029B6D4" w:rsidR="00074AE3" w:rsidRPr="00074AE3" w:rsidRDefault="00074AE3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Výhoda</w:t>
      </w:r>
      <w:r>
        <w:rPr>
          <w:lang w:val="sk-SK"/>
        </w:rPr>
        <w:tab/>
      </w:r>
      <w:r>
        <w:rPr>
          <w:lang w:val="sk-SK"/>
        </w:rPr>
        <w:tab/>
        <w:t>výhodný</w:t>
      </w:r>
    </w:p>
    <w:p w14:paraId="4BA4532A" w14:textId="0DC9309E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Legitimate</w:t>
      </w:r>
      <w:r w:rsidRPr="00074AE3">
        <w:rPr>
          <w:b/>
          <w:bCs/>
          <w:lang w:val="sk-SK"/>
        </w:rPr>
        <w:tab/>
        <w:t>legitimately</w:t>
      </w:r>
      <w:r w:rsidRPr="00074AE3">
        <w:rPr>
          <w:b/>
          <w:bCs/>
          <w:lang w:val="sk-SK"/>
        </w:rPr>
        <w:tab/>
        <w:t>illegitimate</w:t>
      </w:r>
    </w:p>
    <w:p w14:paraId="7A5AD00C" w14:textId="44331CDF" w:rsidR="00074AE3" w:rsidRPr="00074AE3" w:rsidRDefault="00074AE3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Oprávnený</w:t>
      </w:r>
      <w:r>
        <w:rPr>
          <w:lang w:val="sk-SK"/>
        </w:rPr>
        <w:tab/>
        <w:t>oprávnene</w:t>
      </w:r>
      <w:r>
        <w:rPr>
          <w:lang w:val="sk-SK"/>
        </w:rPr>
        <w:tab/>
        <w:t>neoprávnený</w:t>
      </w:r>
      <w:r>
        <w:rPr>
          <w:lang w:val="sk-SK"/>
        </w:rPr>
        <w:tab/>
      </w:r>
    </w:p>
    <w:p w14:paraId="05F85ED2" w14:textId="77E7671B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Poor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poorly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poorness</w:t>
      </w:r>
      <w:r w:rsidRPr="00074AE3">
        <w:rPr>
          <w:b/>
          <w:bCs/>
          <w:lang w:val="sk-SK"/>
        </w:rPr>
        <w:tab/>
        <w:t>poverty</w:t>
      </w:r>
    </w:p>
    <w:p w14:paraId="036B7DAF" w14:textId="7F46FAE1" w:rsidR="00074AE3" w:rsidRPr="00074AE3" w:rsidRDefault="00074AE3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Chudobný</w:t>
      </w:r>
      <w:r>
        <w:rPr>
          <w:lang w:val="sk-SK"/>
        </w:rPr>
        <w:tab/>
        <w:t>chudobne</w:t>
      </w:r>
      <w:r>
        <w:rPr>
          <w:lang w:val="sk-SK"/>
        </w:rPr>
        <w:tab/>
        <w:t>chudoba</w:t>
      </w:r>
      <w:r>
        <w:rPr>
          <w:lang w:val="sk-SK"/>
        </w:rPr>
        <w:tab/>
        <w:t>chudoba</w:t>
      </w:r>
    </w:p>
    <w:p w14:paraId="305974F1" w14:textId="61137A94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Earn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earning(s)</w:t>
      </w:r>
      <w:r w:rsidRPr="00074AE3">
        <w:rPr>
          <w:b/>
          <w:bCs/>
          <w:lang w:val="sk-SK"/>
        </w:rPr>
        <w:tab/>
        <w:t>earner</w:t>
      </w:r>
      <w:r w:rsidRPr="00074AE3">
        <w:rPr>
          <w:b/>
          <w:bCs/>
          <w:lang w:val="sk-SK"/>
        </w:rPr>
        <w:tab/>
      </w:r>
    </w:p>
    <w:p w14:paraId="43526EE2" w14:textId="12547803" w:rsidR="00074AE3" w:rsidRPr="00074AE3" w:rsidRDefault="00074AE3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Zarábať</w:t>
      </w:r>
      <w:r>
        <w:rPr>
          <w:lang w:val="sk-SK"/>
        </w:rPr>
        <w:tab/>
      </w:r>
      <w:r>
        <w:rPr>
          <w:lang w:val="sk-SK"/>
        </w:rPr>
        <w:tab/>
        <w:t>zárobok</w:t>
      </w:r>
      <w:r>
        <w:rPr>
          <w:lang w:val="sk-SK"/>
        </w:rPr>
        <w:tab/>
      </w:r>
      <w:r>
        <w:rPr>
          <w:lang w:val="sk-SK"/>
        </w:rPr>
        <w:tab/>
        <w:t>zarábajúci</w:t>
      </w:r>
    </w:p>
    <w:p w14:paraId="4BA2010E" w14:textId="4D8CCF93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Near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nearly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nearby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nearness</w:t>
      </w:r>
    </w:p>
    <w:p w14:paraId="2E0414FE" w14:textId="2BC4048D" w:rsidR="00074AE3" w:rsidRPr="00074AE3" w:rsidRDefault="00074AE3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Blízky</w:t>
      </w:r>
      <w:r>
        <w:rPr>
          <w:lang w:val="sk-SK"/>
        </w:rPr>
        <w:tab/>
      </w:r>
      <w:r>
        <w:rPr>
          <w:lang w:val="sk-SK"/>
        </w:rPr>
        <w:tab/>
        <w:t>skoro</w:t>
      </w:r>
      <w:r>
        <w:rPr>
          <w:lang w:val="sk-SK"/>
        </w:rPr>
        <w:tab/>
      </w:r>
      <w:r>
        <w:rPr>
          <w:lang w:val="sk-SK"/>
        </w:rPr>
        <w:tab/>
        <w:t>blízko</w:t>
      </w:r>
      <w:r>
        <w:rPr>
          <w:lang w:val="sk-SK"/>
        </w:rPr>
        <w:tab/>
      </w:r>
      <w:r>
        <w:rPr>
          <w:lang w:val="sk-SK"/>
        </w:rPr>
        <w:tab/>
        <w:t>blízkosť</w:t>
      </w:r>
    </w:p>
    <w:p w14:paraId="33CC7524" w14:textId="19EF6972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Man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mankind</w:t>
      </w:r>
      <w:r w:rsidRPr="00074AE3">
        <w:rPr>
          <w:b/>
          <w:bCs/>
          <w:lang w:val="sk-SK"/>
        </w:rPr>
        <w:tab/>
        <w:t>manhood</w:t>
      </w:r>
      <w:r w:rsidRPr="00074AE3">
        <w:rPr>
          <w:b/>
          <w:bCs/>
          <w:lang w:val="sk-SK"/>
        </w:rPr>
        <w:tab/>
        <w:t>manlike</w:t>
      </w:r>
      <w:r w:rsidRPr="00074AE3">
        <w:rPr>
          <w:b/>
          <w:bCs/>
          <w:lang w:val="sk-SK"/>
        </w:rPr>
        <w:tab/>
        <w:t>manliness</w:t>
      </w:r>
      <w:r w:rsidRPr="00074AE3">
        <w:rPr>
          <w:b/>
          <w:bCs/>
          <w:lang w:val="sk-SK"/>
        </w:rPr>
        <w:tab/>
        <w:t>manful</w:t>
      </w:r>
    </w:p>
    <w:p w14:paraId="10ACF430" w14:textId="71B282D5" w:rsidR="00074AE3" w:rsidRPr="00074AE3" w:rsidRDefault="00074AE3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Muž</w:t>
      </w:r>
      <w:r>
        <w:rPr>
          <w:lang w:val="sk-SK"/>
        </w:rPr>
        <w:tab/>
      </w:r>
      <w:r>
        <w:rPr>
          <w:lang w:val="sk-SK"/>
        </w:rPr>
        <w:tab/>
        <w:t>ľudstvo</w:t>
      </w:r>
      <w:r>
        <w:rPr>
          <w:lang w:val="sk-SK"/>
        </w:rPr>
        <w:tab/>
      </w:r>
      <w:r>
        <w:rPr>
          <w:lang w:val="sk-SK"/>
        </w:rPr>
        <w:tab/>
        <w:t>mužnosť</w:t>
      </w:r>
      <w:r>
        <w:rPr>
          <w:lang w:val="sk-SK"/>
        </w:rPr>
        <w:tab/>
        <w:t>mužský</w:t>
      </w:r>
      <w:r>
        <w:rPr>
          <w:lang w:val="sk-SK"/>
        </w:rPr>
        <w:tab/>
      </w:r>
      <w:r>
        <w:rPr>
          <w:lang w:val="sk-SK"/>
        </w:rPr>
        <w:tab/>
        <w:t>mužnosť</w:t>
      </w:r>
      <w:r>
        <w:rPr>
          <w:lang w:val="sk-SK"/>
        </w:rPr>
        <w:tab/>
        <w:t>smelý</w:t>
      </w:r>
    </w:p>
    <w:p w14:paraId="7971458C" w14:textId="3EACF307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Colour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coloured</w:t>
      </w:r>
      <w:r w:rsidRPr="00074AE3">
        <w:rPr>
          <w:b/>
          <w:bCs/>
          <w:lang w:val="sk-SK"/>
        </w:rPr>
        <w:tab/>
        <w:t>colouring</w:t>
      </w:r>
      <w:r w:rsidRPr="00074AE3">
        <w:rPr>
          <w:b/>
          <w:bCs/>
          <w:lang w:val="sk-SK"/>
        </w:rPr>
        <w:tab/>
        <w:t>colourful</w:t>
      </w:r>
      <w:r w:rsidRPr="00074AE3">
        <w:rPr>
          <w:b/>
          <w:bCs/>
          <w:lang w:val="sk-SK"/>
        </w:rPr>
        <w:tab/>
        <w:t>colourfully</w:t>
      </w:r>
      <w:r w:rsidRPr="00074AE3">
        <w:rPr>
          <w:b/>
          <w:bCs/>
          <w:lang w:val="sk-SK"/>
        </w:rPr>
        <w:tab/>
        <w:t>colourfulness</w:t>
      </w:r>
    </w:p>
    <w:p w14:paraId="0BF41ACE" w14:textId="72908222" w:rsidR="00074AE3" w:rsidRPr="00074AE3" w:rsidRDefault="00074AE3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Farba</w:t>
      </w:r>
      <w:r>
        <w:rPr>
          <w:lang w:val="sk-SK"/>
        </w:rPr>
        <w:tab/>
      </w:r>
      <w:r>
        <w:rPr>
          <w:lang w:val="sk-SK"/>
        </w:rPr>
        <w:tab/>
      </w:r>
      <w:r w:rsidR="004F39CC">
        <w:rPr>
          <w:lang w:val="sk-SK"/>
        </w:rPr>
        <w:t>sfarbený</w:t>
      </w:r>
      <w:r w:rsidR="004F39CC">
        <w:rPr>
          <w:lang w:val="sk-SK"/>
        </w:rPr>
        <w:tab/>
        <w:t>sfarbenie</w:t>
      </w:r>
      <w:r w:rsidR="004F39CC">
        <w:rPr>
          <w:lang w:val="sk-SK"/>
        </w:rPr>
        <w:tab/>
        <w:t>pestrý</w:t>
      </w:r>
      <w:r w:rsidR="004F39CC">
        <w:rPr>
          <w:lang w:val="sk-SK"/>
        </w:rPr>
        <w:tab/>
      </w:r>
      <w:r w:rsidR="004F39CC">
        <w:rPr>
          <w:lang w:val="sk-SK"/>
        </w:rPr>
        <w:tab/>
        <w:t>pestro</w:t>
      </w:r>
      <w:r w:rsidR="004F39CC">
        <w:rPr>
          <w:lang w:val="sk-SK"/>
        </w:rPr>
        <w:tab/>
      </w:r>
      <w:r w:rsidR="004F39CC">
        <w:rPr>
          <w:lang w:val="sk-SK"/>
        </w:rPr>
        <w:tab/>
        <w:t>pestrosť</w:t>
      </w:r>
    </w:p>
    <w:p w14:paraId="4CC415C9" w14:textId="2CDD551A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Colour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colourless</w:t>
      </w:r>
      <w:r w:rsidRPr="00074AE3">
        <w:rPr>
          <w:b/>
          <w:bCs/>
          <w:lang w:val="sk-SK"/>
        </w:rPr>
        <w:tab/>
        <w:t>colourlessly</w:t>
      </w:r>
      <w:r w:rsidRPr="00074AE3">
        <w:rPr>
          <w:b/>
          <w:bCs/>
          <w:lang w:val="sk-SK"/>
        </w:rPr>
        <w:tab/>
        <w:t>colourlessness</w:t>
      </w:r>
    </w:p>
    <w:p w14:paraId="42169EF0" w14:textId="6F2A852B" w:rsidR="004F39CC" w:rsidRPr="00074AE3" w:rsidRDefault="004F39CC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Farba</w:t>
      </w:r>
      <w:r>
        <w:rPr>
          <w:lang w:val="sk-SK"/>
        </w:rPr>
        <w:tab/>
      </w:r>
      <w:r>
        <w:rPr>
          <w:lang w:val="sk-SK"/>
        </w:rPr>
        <w:tab/>
        <w:t>bezfarebný</w:t>
      </w:r>
      <w:r>
        <w:rPr>
          <w:lang w:val="sk-SK"/>
        </w:rPr>
        <w:tab/>
        <w:t>bezfarebne</w:t>
      </w:r>
      <w:r>
        <w:rPr>
          <w:lang w:val="sk-SK"/>
        </w:rPr>
        <w:tab/>
        <w:t>bezfarebnosť</w:t>
      </w:r>
    </w:p>
    <w:p w14:paraId="7370A75F" w14:textId="6FCB49ED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Compare</w:t>
      </w:r>
      <w:r w:rsidRPr="00074AE3">
        <w:rPr>
          <w:b/>
          <w:bCs/>
          <w:lang w:val="sk-SK"/>
        </w:rPr>
        <w:tab/>
        <w:t>compared</w:t>
      </w:r>
      <w:r w:rsidRPr="00074AE3">
        <w:rPr>
          <w:b/>
          <w:bCs/>
          <w:lang w:val="sk-SK"/>
        </w:rPr>
        <w:tab/>
        <w:t>comparison</w:t>
      </w:r>
      <w:r w:rsidRPr="00074AE3">
        <w:rPr>
          <w:b/>
          <w:bCs/>
          <w:lang w:val="sk-SK"/>
        </w:rPr>
        <w:tab/>
      </w:r>
      <w:r w:rsidR="004F39CC">
        <w:rPr>
          <w:b/>
          <w:bCs/>
          <w:lang w:val="sk-SK"/>
        </w:rPr>
        <w:t>c</w:t>
      </w:r>
      <w:r w:rsidRPr="00074AE3">
        <w:rPr>
          <w:b/>
          <w:bCs/>
          <w:lang w:val="sk-SK"/>
        </w:rPr>
        <w:t>omparative</w:t>
      </w:r>
      <w:r w:rsidRPr="00074AE3">
        <w:rPr>
          <w:b/>
          <w:bCs/>
          <w:lang w:val="sk-SK"/>
        </w:rPr>
        <w:tab/>
        <w:t>comparatively</w:t>
      </w:r>
    </w:p>
    <w:p w14:paraId="37E714D2" w14:textId="68585216" w:rsidR="004F39CC" w:rsidRPr="00074AE3" w:rsidRDefault="004F39CC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Porovnať</w:t>
      </w:r>
      <w:r>
        <w:rPr>
          <w:lang w:val="sk-SK"/>
        </w:rPr>
        <w:tab/>
        <w:t>porovnaný</w:t>
      </w:r>
      <w:r>
        <w:rPr>
          <w:lang w:val="sk-SK"/>
        </w:rPr>
        <w:tab/>
        <w:t>porovnanie</w:t>
      </w:r>
      <w:r>
        <w:rPr>
          <w:lang w:val="sk-SK"/>
        </w:rPr>
        <w:tab/>
        <w:t>porovnávací</w:t>
      </w:r>
      <w:r>
        <w:rPr>
          <w:lang w:val="sk-SK"/>
        </w:rPr>
        <w:tab/>
        <w:t>pomerne</w:t>
      </w:r>
    </w:p>
    <w:p w14:paraId="67A8CD64" w14:textId="1F520F87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Specify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specific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specifically</w:t>
      </w:r>
      <w:r w:rsidRPr="00074AE3">
        <w:rPr>
          <w:b/>
          <w:bCs/>
          <w:lang w:val="sk-SK"/>
        </w:rPr>
        <w:tab/>
        <w:t>specificity</w:t>
      </w:r>
    </w:p>
    <w:p w14:paraId="2A2A7959" w14:textId="4CA84D6D" w:rsidR="004F39CC" w:rsidRPr="00074AE3" w:rsidRDefault="004F39CC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Spresniť</w:t>
      </w:r>
      <w:r>
        <w:rPr>
          <w:lang w:val="sk-SK"/>
        </w:rPr>
        <w:tab/>
        <w:t>presný</w:t>
      </w:r>
      <w:r>
        <w:rPr>
          <w:lang w:val="sk-SK"/>
        </w:rPr>
        <w:tab/>
      </w:r>
      <w:r>
        <w:rPr>
          <w:lang w:val="sk-SK"/>
        </w:rPr>
        <w:tab/>
        <w:t>presne</w:t>
      </w:r>
      <w:r>
        <w:rPr>
          <w:lang w:val="sk-SK"/>
        </w:rPr>
        <w:tab/>
      </w:r>
      <w:r>
        <w:rPr>
          <w:lang w:val="sk-SK"/>
        </w:rPr>
        <w:tab/>
        <w:t>presnosť</w:t>
      </w:r>
    </w:p>
    <w:p w14:paraId="5981D535" w14:textId="6FAF2297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Emerge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emergent</w:t>
      </w:r>
      <w:r w:rsidRPr="00074AE3">
        <w:rPr>
          <w:b/>
          <w:bCs/>
          <w:lang w:val="sk-SK"/>
        </w:rPr>
        <w:tab/>
        <w:t>emergence</w:t>
      </w:r>
      <w:r w:rsidRPr="00074AE3">
        <w:rPr>
          <w:b/>
          <w:bCs/>
          <w:lang w:val="sk-SK"/>
        </w:rPr>
        <w:tab/>
        <w:t>emergency</w:t>
      </w:r>
    </w:p>
    <w:p w14:paraId="2CCEEC73" w14:textId="3EA326D5" w:rsidR="004F39CC" w:rsidRPr="00074AE3" w:rsidRDefault="004F39CC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Objaviť sa</w:t>
      </w:r>
      <w:r>
        <w:rPr>
          <w:lang w:val="sk-SK"/>
        </w:rPr>
        <w:tab/>
        <w:t>vyplývajúci</w:t>
      </w:r>
      <w:r>
        <w:rPr>
          <w:lang w:val="sk-SK"/>
        </w:rPr>
        <w:tab/>
        <w:t>objavenie</w:t>
      </w:r>
      <w:r>
        <w:rPr>
          <w:lang w:val="sk-SK"/>
        </w:rPr>
        <w:tab/>
        <w:t>pohotovostný</w:t>
      </w:r>
    </w:p>
    <w:p w14:paraId="24035006" w14:textId="1415A1E8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Dark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darkly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darken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darkened</w:t>
      </w:r>
      <w:r w:rsidRPr="00074AE3">
        <w:rPr>
          <w:b/>
          <w:bCs/>
          <w:lang w:val="sk-SK"/>
        </w:rPr>
        <w:tab/>
        <w:t>darkness</w:t>
      </w:r>
    </w:p>
    <w:p w14:paraId="1CF103AC" w14:textId="51AE6EFC" w:rsidR="004F39CC" w:rsidRPr="00074AE3" w:rsidRDefault="004F39CC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Tmavý</w:t>
      </w:r>
      <w:r>
        <w:rPr>
          <w:lang w:val="sk-SK"/>
        </w:rPr>
        <w:tab/>
      </w:r>
      <w:r>
        <w:rPr>
          <w:lang w:val="sk-SK"/>
        </w:rPr>
        <w:tab/>
        <w:t>tmavo</w:t>
      </w:r>
      <w:r>
        <w:rPr>
          <w:lang w:val="sk-SK"/>
        </w:rPr>
        <w:tab/>
      </w:r>
      <w:r>
        <w:rPr>
          <w:lang w:val="sk-SK"/>
        </w:rPr>
        <w:tab/>
        <w:t>stmaviť</w:t>
      </w:r>
      <w:r>
        <w:rPr>
          <w:lang w:val="sk-SK"/>
        </w:rPr>
        <w:tab/>
      </w:r>
      <w:r>
        <w:rPr>
          <w:lang w:val="sk-SK"/>
        </w:rPr>
        <w:tab/>
        <w:t>stmavený</w:t>
      </w:r>
      <w:r>
        <w:rPr>
          <w:lang w:val="sk-SK"/>
        </w:rPr>
        <w:tab/>
        <w:t>tma</w:t>
      </w:r>
    </w:p>
    <w:p w14:paraId="79B01AB7" w14:textId="2BE49290" w:rsidR="004055F7" w:rsidRDefault="004055F7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Enjoy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enjoying</w:t>
      </w:r>
      <w:r w:rsidRPr="00074AE3">
        <w:rPr>
          <w:b/>
          <w:bCs/>
          <w:lang w:val="sk-SK"/>
        </w:rPr>
        <w:tab/>
        <w:t>enjoyment</w:t>
      </w:r>
      <w:r w:rsidRPr="00074AE3">
        <w:rPr>
          <w:b/>
          <w:bCs/>
          <w:lang w:val="sk-SK"/>
        </w:rPr>
        <w:tab/>
        <w:t>enjoyable</w:t>
      </w:r>
      <w:r w:rsidRPr="00074AE3">
        <w:rPr>
          <w:b/>
          <w:bCs/>
          <w:lang w:val="sk-SK"/>
        </w:rPr>
        <w:tab/>
        <w:t>enjoyably</w:t>
      </w:r>
    </w:p>
    <w:p w14:paraId="7AD7700E" w14:textId="63D0AE13" w:rsidR="004F39CC" w:rsidRPr="004F39CC" w:rsidRDefault="004F39CC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Vychutnať si</w:t>
      </w:r>
      <w:r>
        <w:rPr>
          <w:lang w:val="sk-SK"/>
        </w:rPr>
        <w:tab/>
        <w:t>vychutnávať si</w:t>
      </w:r>
      <w:r>
        <w:rPr>
          <w:lang w:val="sk-SK"/>
        </w:rPr>
        <w:tab/>
        <w:t>vychutnanie</w:t>
      </w:r>
      <w:r>
        <w:rPr>
          <w:lang w:val="sk-SK"/>
        </w:rPr>
        <w:tab/>
        <w:t>príjemné</w:t>
      </w:r>
      <w:r>
        <w:rPr>
          <w:lang w:val="sk-SK"/>
        </w:rPr>
        <w:tab/>
        <w:t>príjemne</w:t>
      </w:r>
    </w:p>
    <w:p w14:paraId="57B3080F" w14:textId="77777777" w:rsidR="004F39CC" w:rsidRPr="00074AE3" w:rsidRDefault="004F39CC" w:rsidP="004F39CC">
      <w:pPr>
        <w:pStyle w:val="Odsekzoznamu"/>
        <w:rPr>
          <w:b/>
          <w:bCs/>
          <w:lang w:val="sk-SK"/>
        </w:rPr>
      </w:pPr>
    </w:p>
    <w:p w14:paraId="71B52C11" w14:textId="01342C7B" w:rsidR="004F39CC" w:rsidRPr="004F39CC" w:rsidRDefault="004055F7" w:rsidP="004F39C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lastRenderedPageBreak/>
        <w:t xml:space="preserve">Suit </w:t>
      </w:r>
      <w:r w:rsidR="008D3AAE" w:rsidRPr="00074AE3">
        <w:rPr>
          <w:b/>
          <w:bCs/>
          <w:lang w:val="sk-SK"/>
        </w:rPr>
        <w:tab/>
      </w:r>
      <w:r w:rsidR="008D3AAE" w:rsidRPr="00074AE3">
        <w:rPr>
          <w:b/>
          <w:bCs/>
          <w:lang w:val="sk-SK"/>
        </w:rPr>
        <w:tab/>
        <w:t>suitable</w:t>
      </w:r>
      <w:r w:rsidR="008D3AAE" w:rsidRPr="00074AE3">
        <w:rPr>
          <w:b/>
          <w:bCs/>
          <w:lang w:val="sk-SK"/>
        </w:rPr>
        <w:tab/>
        <w:t>suitably</w:t>
      </w:r>
      <w:r w:rsidR="008D3AAE" w:rsidRPr="00074AE3">
        <w:rPr>
          <w:b/>
          <w:bCs/>
          <w:lang w:val="sk-SK"/>
        </w:rPr>
        <w:tab/>
        <w:t>suitability</w:t>
      </w:r>
    </w:p>
    <w:p w14:paraId="31DC765A" w14:textId="1A3D4BA6" w:rsidR="004F39CC" w:rsidRPr="00074AE3" w:rsidRDefault="004F39CC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Oblek</w:t>
      </w:r>
      <w:r>
        <w:rPr>
          <w:lang w:val="sk-SK"/>
        </w:rPr>
        <w:tab/>
      </w:r>
      <w:r>
        <w:rPr>
          <w:lang w:val="sk-SK"/>
        </w:rPr>
        <w:tab/>
        <w:t>vyhovujúci</w:t>
      </w:r>
      <w:r>
        <w:rPr>
          <w:lang w:val="sk-SK"/>
        </w:rPr>
        <w:tab/>
        <w:t>vhodne</w:t>
      </w:r>
      <w:r>
        <w:rPr>
          <w:lang w:val="sk-SK"/>
        </w:rPr>
        <w:tab/>
      </w:r>
      <w:r>
        <w:rPr>
          <w:lang w:val="sk-SK"/>
        </w:rPr>
        <w:tab/>
        <w:t>vhodnosť</w:t>
      </w:r>
    </w:p>
    <w:p w14:paraId="514B78C3" w14:textId="3C8BD494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Pronounce</w:t>
      </w:r>
      <w:r w:rsidRPr="00074AE3">
        <w:rPr>
          <w:b/>
          <w:bCs/>
          <w:lang w:val="sk-SK"/>
        </w:rPr>
        <w:tab/>
        <w:t>pronounced</w:t>
      </w:r>
      <w:r w:rsidRPr="00074AE3">
        <w:rPr>
          <w:b/>
          <w:bCs/>
          <w:lang w:val="sk-SK"/>
        </w:rPr>
        <w:tab/>
        <w:t>pronunciation</w:t>
      </w:r>
    </w:p>
    <w:p w14:paraId="5B671139" w14:textId="18AB6A61" w:rsidR="004F39CC" w:rsidRPr="00074AE3" w:rsidRDefault="004F39CC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Vysloviť</w:t>
      </w:r>
      <w:r>
        <w:rPr>
          <w:lang w:val="sk-SK"/>
        </w:rPr>
        <w:tab/>
      </w:r>
      <w:r>
        <w:rPr>
          <w:lang w:val="sk-SK"/>
        </w:rPr>
        <w:tab/>
        <w:t>vyslovené</w:t>
      </w:r>
      <w:r>
        <w:rPr>
          <w:lang w:val="sk-SK"/>
        </w:rPr>
        <w:tab/>
        <w:t>výslovnosť</w:t>
      </w:r>
    </w:p>
    <w:p w14:paraId="06ADCF75" w14:textId="031CB820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Listen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listening</w:t>
      </w:r>
      <w:r w:rsidRPr="00074AE3">
        <w:rPr>
          <w:b/>
          <w:bCs/>
          <w:lang w:val="sk-SK"/>
        </w:rPr>
        <w:tab/>
        <w:t>listener</w:t>
      </w:r>
    </w:p>
    <w:p w14:paraId="7FD04F88" w14:textId="2129EBF3" w:rsidR="004F39CC" w:rsidRPr="00074AE3" w:rsidRDefault="004F39CC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Počúvať</w:t>
      </w:r>
      <w:r>
        <w:rPr>
          <w:lang w:val="sk-SK"/>
        </w:rPr>
        <w:tab/>
      </w:r>
      <w:r>
        <w:rPr>
          <w:lang w:val="sk-SK"/>
        </w:rPr>
        <w:tab/>
        <w:t>počúvanie</w:t>
      </w:r>
      <w:r>
        <w:rPr>
          <w:lang w:val="sk-SK"/>
        </w:rPr>
        <w:tab/>
        <w:t>poslucháč</w:t>
      </w:r>
    </w:p>
    <w:p w14:paraId="134F7A71" w14:textId="604D831F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Accurate</w:t>
      </w:r>
      <w:r w:rsidRPr="00074AE3">
        <w:rPr>
          <w:b/>
          <w:bCs/>
          <w:lang w:val="sk-SK"/>
        </w:rPr>
        <w:tab/>
        <w:t>accurately</w:t>
      </w:r>
      <w:r w:rsidRPr="00074AE3">
        <w:rPr>
          <w:b/>
          <w:bCs/>
          <w:lang w:val="sk-SK"/>
        </w:rPr>
        <w:tab/>
        <w:t>accuracy</w:t>
      </w:r>
    </w:p>
    <w:p w14:paraId="18AC1ECC" w14:textId="7125B457" w:rsidR="004F39CC" w:rsidRPr="00074AE3" w:rsidRDefault="004F39CC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Presný</w:t>
      </w:r>
      <w:r>
        <w:rPr>
          <w:lang w:val="sk-SK"/>
        </w:rPr>
        <w:tab/>
      </w:r>
      <w:r>
        <w:rPr>
          <w:lang w:val="sk-SK"/>
        </w:rPr>
        <w:tab/>
        <w:t>presne</w:t>
      </w:r>
      <w:r>
        <w:rPr>
          <w:lang w:val="sk-SK"/>
        </w:rPr>
        <w:tab/>
      </w:r>
      <w:r>
        <w:rPr>
          <w:lang w:val="sk-SK"/>
        </w:rPr>
        <w:tab/>
        <w:t>presnosť</w:t>
      </w:r>
    </w:p>
    <w:p w14:paraId="3EDE4DF6" w14:textId="4E845FF2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Receive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received</w:t>
      </w:r>
      <w:r w:rsidRPr="00074AE3">
        <w:rPr>
          <w:b/>
          <w:bCs/>
          <w:lang w:val="sk-SK"/>
        </w:rPr>
        <w:tab/>
        <w:t>receivable</w:t>
      </w:r>
    </w:p>
    <w:p w14:paraId="4761A7F2" w14:textId="2BDBC2B7" w:rsidR="004F39CC" w:rsidRPr="00074AE3" w:rsidRDefault="004F39CC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Prijať</w:t>
      </w:r>
      <w:r>
        <w:rPr>
          <w:lang w:val="sk-SK"/>
        </w:rPr>
        <w:tab/>
      </w:r>
      <w:r>
        <w:rPr>
          <w:lang w:val="sk-SK"/>
        </w:rPr>
        <w:tab/>
        <w:t>prijatý</w:t>
      </w:r>
      <w:r>
        <w:rPr>
          <w:lang w:val="sk-SK"/>
        </w:rPr>
        <w:tab/>
      </w:r>
      <w:r>
        <w:rPr>
          <w:lang w:val="sk-SK"/>
        </w:rPr>
        <w:tab/>
        <w:t>prijateľný</w:t>
      </w:r>
    </w:p>
    <w:p w14:paraId="240F0C1F" w14:textId="28C9AC77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Criticize</w:t>
      </w:r>
      <w:r w:rsidRPr="00074AE3">
        <w:rPr>
          <w:b/>
          <w:bCs/>
          <w:lang w:val="sk-SK"/>
        </w:rPr>
        <w:tab/>
        <w:t>critical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critically</w:t>
      </w:r>
      <w:r w:rsidRPr="00074AE3">
        <w:rPr>
          <w:b/>
          <w:bCs/>
          <w:lang w:val="sk-SK"/>
        </w:rPr>
        <w:tab/>
        <w:t>critic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criticism</w:t>
      </w:r>
      <w:r w:rsidRPr="00074AE3">
        <w:rPr>
          <w:b/>
          <w:bCs/>
          <w:lang w:val="sk-SK"/>
        </w:rPr>
        <w:tab/>
        <w:t>critique</w:t>
      </w:r>
    </w:p>
    <w:p w14:paraId="5BEA1DBB" w14:textId="4597A7A3" w:rsidR="004F39CC" w:rsidRPr="00074AE3" w:rsidRDefault="004F39CC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Kritizovať</w:t>
      </w:r>
      <w:r>
        <w:rPr>
          <w:lang w:val="sk-SK"/>
        </w:rPr>
        <w:tab/>
        <w:t>kritický</w:t>
      </w:r>
      <w:r>
        <w:rPr>
          <w:lang w:val="sk-SK"/>
        </w:rPr>
        <w:tab/>
      </w:r>
      <w:r>
        <w:rPr>
          <w:lang w:val="sk-SK"/>
        </w:rPr>
        <w:tab/>
        <w:t>kriticky</w:t>
      </w:r>
      <w:r>
        <w:rPr>
          <w:lang w:val="sk-SK"/>
        </w:rPr>
        <w:tab/>
      </w:r>
      <w:r>
        <w:rPr>
          <w:lang w:val="sk-SK"/>
        </w:rPr>
        <w:tab/>
        <w:t>kritik</w:t>
      </w:r>
      <w:r>
        <w:rPr>
          <w:lang w:val="sk-SK"/>
        </w:rPr>
        <w:tab/>
      </w:r>
      <w:r>
        <w:rPr>
          <w:lang w:val="sk-SK"/>
        </w:rPr>
        <w:tab/>
        <w:t>kriticizmus</w:t>
      </w:r>
      <w:r>
        <w:rPr>
          <w:lang w:val="sk-SK"/>
        </w:rPr>
        <w:tab/>
        <w:t>kritika</w:t>
      </w:r>
    </w:p>
    <w:p w14:paraId="001BD043" w14:textId="7F811537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Correspond</w:t>
      </w:r>
      <w:r w:rsidRPr="00074AE3">
        <w:rPr>
          <w:b/>
          <w:bCs/>
          <w:lang w:val="sk-SK"/>
        </w:rPr>
        <w:tab/>
      </w:r>
      <w:r w:rsidR="004F39CC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>corresponding</w:t>
      </w:r>
      <w:r w:rsidRPr="00074AE3">
        <w:rPr>
          <w:b/>
          <w:bCs/>
          <w:lang w:val="sk-SK"/>
        </w:rPr>
        <w:tab/>
      </w:r>
      <w:r w:rsidR="004F39CC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>correspondent</w:t>
      </w:r>
      <w:r w:rsidRPr="00074AE3">
        <w:rPr>
          <w:b/>
          <w:bCs/>
          <w:lang w:val="sk-SK"/>
        </w:rPr>
        <w:tab/>
      </w:r>
      <w:r w:rsidR="004F39CC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>correspondence</w:t>
      </w:r>
    </w:p>
    <w:p w14:paraId="35DC799A" w14:textId="1617EC86" w:rsidR="004F39CC" w:rsidRPr="00074AE3" w:rsidRDefault="004F39CC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Korešpondovať</w:t>
      </w:r>
      <w:r>
        <w:rPr>
          <w:lang w:val="sk-SK"/>
        </w:rPr>
        <w:tab/>
      </w:r>
      <w:r>
        <w:rPr>
          <w:lang w:val="sk-SK"/>
        </w:rPr>
        <w:tab/>
        <w:t>korešpondovanie</w:t>
      </w:r>
      <w:r>
        <w:rPr>
          <w:lang w:val="sk-SK"/>
        </w:rPr>
        <w:tab/>
        <w:t>korešpondent</w:t>
      </w:r>
      <w:r>
        <w:rPr>
          <w:lang w:val="sk-SK"/>
        </w:rPr>
        <w:tab/>
      </w:r>
      <w:r>
        <w:rPr>
          <w:lang w:val="sk-SK"/>
        </w:rPr>
        <w:tab/>
        <w:t>korešpondencia</w:t>
      </w:r>
    </w:p>
    <w:p w14:paraId="47F02068" w14:textId="2ED988CD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Certain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certainly</w:t>
      </w:r>
      <w:r w:rsidRPr="00074AE3">
        <w:rPr>
          <w:b/>
          <w:bCs/>
          <w:lang w:val="sk-SK"/>
        </w:rPr>
        <w:tab/>
        <w:t>certainty</w:t>
      </w:r>
    </w:p>
    <w:p w14:paraId="6A61FC2F" w14:textId="736816E8" w:rsidR="004F39CC" w:rsidRPr="00074AE3" w:rsidRDefault="0056329B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Istý</w:t>
      </w:r>
      <w:r>
        <w:rPr>
          <w:lang w:val="sk-SK"/>
        </w:rPr>
        <w:tab/>
      </w:r>
      <w:r>
        <w:rPr>
          <w:lang w:val="sk-SK"/>
        </w:rPr>
        <w:tab/>
        <w:t>isto</w:t>
      </w:r>
      <w:r>
        <w:rPr>
          <w:lang w:val="sk-SK"/>
        </w:rPr>
        <w:tab/>
      </w:r>
      <w:r>
        <w:rPr>
          <w:lang w:val="sk-SK"/>
        </w:rPr>
        <w:tab/>
        <w:t>istota</w:t>
      </w:r>
    </w:p>
    <w:p w14:paraId="654805A4" w14:textId="7B43BEE2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Ready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readily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readiness</w:t>
      </w:r>
    </w:p>
    <w:p w14:paraId="70FEE700" w14:textId="29D2B0C5" w:rsidR="0056329B" w:rsidRPr="00074AE3" w:rsidRDefault="0056329B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Pripravený</w:t>
      </w:r>
      <w:r>
        <w:rPr>
          <w:lang w:val="sk-SK"/>
        </w:rPr>
        <w:tab/>
        <w:t>pripraveno</w:t>
      </w:r>
      <w:r>
        <w:rPr>
          <w:lang w:val="sk-SK"/>
        </w:rPr>
        <w:tab/>
        <w:t>pripravenosť</w:t>
      </w:r>
    </w:p>
    <w:p w14:paraId="5E4C8A29" w14:textId="12D43E40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Literate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literacy</w:t>
      </w:r>
      <w:r w:rsidRPr="00074AE3">
        <w:rPr>
          <w:b/>
          <w:bCs/>
          <w:lang w:val="sk-SK"/>
        </w:rPr>
        <w:tab/>
      </w:r>
    </w:p>
    <w:p w14:paraId="7364D811" w14:textId="04DB92F8" w:rsidR="0056329B" w:rsidRPr="00074AE3" w:rsidRDefault="0056329B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Gramotný</w:t>
      </w:r>
      <w:r>
        <w:rPr>
          <w:lang w:val="sk-SK"/>
        </w:rPr>
        <w:tab/>
        <w:t>gramotnosť</w:t>
      </w:r>
    </w:p>
    <w:p w14:paraId="23F910DF" w14:textId="76A1E5EB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Plenty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plentiful</w:t>
      </w:r>
      <w:r w:rsidRPr="00074AE3">
        <w:rPr>
          <w:b/>
          <w:bCs/>
          <w:lang w:val="sk-SK"/>
        </w:rPr>
        <w:tab/>
        <w:t>plentifully</w:t>
      </w:r>
    </w:p>
    <w:p w14:paraId="3BFE608F" w14:textId="7F4C19E5" w:rsidR="0056329B" w:rsidRPr="00074AE3" w:rsidRDefault="0056329B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Veľa</w:t>
      </w:r>
      <w:r>
        <w:rPr>
          <w:lang w:val="sk-SK"/>
        </w:rPr>
        <w:tab/>
      </w:r>
      <w:r>
        <w:rPr>
          <w:lang w:val="sk-SK"/>
        </w:rPr>
        <w:tab/>
      </w:r>
      <w:r w:rsidR="00203F11">
        <w:rPr>
          <w:lang w:val="sk-SK"/>
        </w:rPr>
        <w:t>hojný</w:t>
      </w:r>
      <w:r w:rsidR="00203F11">
        <w:rPr>
          <w:lang w:val="sk-SK"/>
        </w:rPr>
        <w:tab/>
      </w:r>
      <w:r w:rsidR="00203F11">
        <w:rPr>
          <w:lang w:val="sk-SK"/>
        </w:rPr>
        <w:tab/>
        <w:t>hojne</w:t>
      </w:r>
    </w:p>
    <w:p w14:paraId="31B9A997" w14:textId="258A6A71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Warm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warming</w:t>
      </w:r>
      <w:r w:rsidRPr="00074AE3">
        <w:rPr>
          <w:b/>
          <w:bCs/>
          <w:lang w:val="sk-SK"/>
        </w:rPr>
        <w:tab/>
        <w:t>warmly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warmer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warmth</w:t>
      </w:r>
      <w:r w:rsidRPr="00074AE3">
        <w:rPr>
          <w:b/>
          <w:bCs/>
          <w:lang w:val="sk-SK"/>
        </w:rPr>
        <w:tab/>
        <w:t>warmness</w:t>
      </w:r>
    </w:p>
    <w:p w14:paraId="4A223B74" w14:textId="680657EB" w:rsidR="00203F11" w:rsidRPr="00074AE3" w:rsidRDefault="00203F11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Teplý</w:t>
      </w:r>
      <w:r>
        <w:rPr>
          <w:lang w:val="sk-SK"/>
        </w:rPr>
        <w:tab/>
      </w:r>
      <w:r>
        <w:rPr>
          <w:lang w:val="sk-SK"/>
        </w:rPr>
        <w:tab/>
        <w:t>otepľujúci</w:t>
      </w:r>
      <w:r>
        <w:rPr>
          <w:lang w:val="sk-SK"/>
        </w:rPr>
        <w:tab/>
        <w:t>hrejivo</w:t>
      </w:r>
      <w:r>
        <w:rPr>
          <w:lang w:val="sk-SK"/>
        </w:rPr>
        <w:tab/>
      </w:r>
      <w:r>
        <w:rPr>
          <w:lang w:val="sk-SK"/>
        </w:rPr>
        <w:tab/>
        <w:t>ohrievač</w:t>
      </w:r>
      <w:r>
        <w:rPr>
          <w:lang w:val="sk-SK"/>
        </w:rPr>
        <w:tab/>
        <w:t>teplo</w:t>
      </w:r>
      <w:r>
        <w:rPr>
          <w:lang w:val="sk-SK"/>
        </w:rPr>
        <w:tab/>
      </w:r>
      <w:r>
        <w:rPr>
          <w:lang w:val="sk-SK"/>
        </w:rPr>
        <w:tab/>
        <w:t>teplota</w:t>
      </w:r>
    </w:p>
    <w:p w14:paraId="3B0774ED" w14:textId="5667B5F3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Assert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assertive</w:t>
      </w:r>
      <w:r w:rsidRPr="00074AE3">
        <w:rPr>
          <w:b/>
          <w:bCs/>
          <w:lang w:val="sk-SK"/>
        </w:rPr>
        <w:tab/>
        <w:t>assertively</w:t>
      </w:r>
      <w:r w:rsidRPr="00074AE3">
        <w:rPr>
          <w:b/>
          <w:bCs/>
          <w:lang w:val="sk-SK"/>
        </w:rPr>
        <w:tab/>
        <w:t>assertiveness</w:t>
      </w:r>
      <w:r w:rsidRPr="00074AE3">
        <w:rPr>
          <w:b/>
          <w:bCs/>
          <w:lang w:val="sk-SK"/>
        </w:rPr>
        <w:tab/>
        <w:t>assertion</w:t>
      </w:r>
      <w:r w:rsidRPr="00074AE3">
        <w:rPr>
          <w:b/>
          <w:bCs/>
          <w:lang w:val="sk-SK"/>
        </w:rPr>
        <w:tab/>
      </w:r>
    </w:p>
    <w:p w14:paraId="63BC147A" w14:textId="6ECA6E11" w:rsidR="00203F11" w:rsidRPr="00074AE3" w:rsidRDefault="00203F11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Presádzať</w:t>
      </w:r>
      <w:r>
        <w:rPr>
          <w:lang w:val="sk-SK"/>
        </w:rPr>
        <w:tab/>
        <w:t>rozhodný</w:t>
      </w:r>
      <w:r>
        <w:rPr>
          <w:lang w:val="sk-SK"/>
        </w:rPr>
        <w:tab/>
        <w:t>rozhodne</w:t>
      </w:r>
      <w:r>
        <w:rPr>
          <w:lang w:val="sk-SK"/>
        </w:rPr>
        <w:tab/>
        <w:t>rozhodnosť</w:t>
      </w:r>
      <w:r>
        <w:rPr>
          <w:lang w:val="sk-SK"/>
        </w:rPr>
        <w:tab/>
        <w:t>presadenie</w:t>
      </w:r>
    </w:p>
    <w:p w14:paraId="466B2C7C" w14:textId="66ED67ED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Courtesy</w:t>
      </w:r>
      <w:r w:rsidRPr="00074AE3">
        <w:rPr>
          <w:b/>
          <w:bCs/>
          <w:lang w:val="sk-SK"/>
        </w:rPr>
        <w:tab/>
        <w:t>courteous</w:t>
      </w:r>
      <w:r w:rsidRPr="00074AE3">
        <w:rPr>
          <w:b/>
          <w:bCs/>
          <w:lang w:val="sk-SK"/>
        </w:rPr>
        <w:tab/>
        <w:t>courteously</w:t>
      </w:r>
      <w:r w:rsidRPr="00074AE3">
        <w:rPr>
          <w:b/>
          <w:bCs/>
          <w:lang w:val="sk-SK"/>
        </w:rPr>
        <w:tab/>
        <w:t>courteousness</w:t>
      </w:r>
    </w:p>
    <w:p w14:paraId="3CB8E2B6" w14:textId="2BBB7158" w:rsidR="00203F11" w:rsidRPr="00074AE3" w:rsidRDefault="00203F11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Zdvorilosť</w:t>
      </w:r>
      <w:r>
        <w:rPr>
          <w:lang w:val="sk-SK"/>
        </w:rPr>
        <w:tab/>
        <w:t>zdvorilý</w:t>
      </w:r>
      <w:r>
        <w:rPr>
          <w:lang w:val="sk-SK"/>
        </w:rPr>
        <w:tab/>
      </w:r>
      <w:r>
        <w:rPr>
          <w:lang w:val="sk-SK"/>
        </w:rPr>
        <w:tab/>
        <w:t>zdvorilo</w:t>
      </w:r>
      <w:r>
        <w:rPr>
          <w:lang w:val="sk-SK"/>
        </w:rPr>
        <w:tab/>
      </w:r>
      <w:r>
        <w:rPr>
          <w:lang w:val="sk-SK"/>
        </w:rPr>
        <w:tab/>
        <w:t>zdvorilosť</w:t>
      </w:r>
    </w:p>
    <w:p w14:paraId="5602522A" w14:textId="50F80E1E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Mind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minded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mindful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mindless</w:t>
      </w:r>
      <w:r w:rsidRPr="00074AE3">
        <w:rPr>
          <w:b/>
          <w:bCs/>
          <w:lang w:val="sk-SK"/>
        </w:rPr>
        <w:tab/>
        <w:t>mindlessly</w:t>
      </w:r>
    </w:p>
    <w:p w14:paraId="574263DF" w14:textId="318A73F8" w:rsidR="00203F11" w:rsidRPr="00074AE3" w:rsidRDefault="00203F11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Myseľ</w:t>
      </w:r>
      <w:r>
        <w:rPr>
          <w:lang w:val="sk-SK"/>
        </w:rPr>
        <w:tab/>
      </w:r>
      <w:r>
        <w:rPr>
          <w:lang w:val="sk-SK"/>
        </w:rPr>
        <w:tab/>
        <w:t>ochotný</w:t>
      </w:r>
      <w:r>
        <w:rPr>
          <w:lang w:val="sk-SK"/>
        </w:rPr>
        <w:tab/>
        <w:t>dbanlivý</w:t>
      </w:r>
      <w:r>
        <w:rPr>
          <w:lang w:val="sk-SK"/>
        </w:rPr>
        <w:tab/>
        <w:t>nezmyselný</w:t>
      </w:r>
      <w:r>
        <w:rPr>
          <w:lang w:val="sk-SK"/>
        </w:rPr>
        <w:tab/>
        <w:t>nezmyselne</w:t>
      </w:r>
    </w:p>
    <w:p w14:paraId="20743C15" w14:textId="278FADB6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Sex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sexual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sexuality</w:t>
      </w:r>
      <w:r w:rsidRPr="00074AE3">
        <w:rPr>
          <w:b/>
          <w:bCs/>
          <w:lang w:val="sk-SK"/>
        </w:rPr>
        <w:tab/>
        <w:t>sexism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sexist</w:t>
      </w:r>
    </w:p>
    <w:p w14:paraId="3FD84991" w14:textId="4C05BB67" w:rsidR="00203F11" w:rsidRPr="00E01611" w:rsidRDefault="00203F11" w:rsidP="00E01611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Pohlavie</w:t>
      </w:r>
      <w:r>
        <w:rPr>
          <w:lang w:val="sk-SK"/>
        </w:rPr>
        <w:tab/>
      </w:r>
      <w:r>
        <w:rPr>
          <w:lang w:val="sk-SK"/>
        </w:rPr>
        <w:t>pohlavný</w:t>
      </w:r>
      <w:r>
        <w:rPr>
          <w:lang w:val="sk-SK"/>
        </w:rPr>
        <w:tab/>
        <w:t>sexualita</w:t>
      </w:r>
      <w:r>
        <w:rPr>
          <w:lang w:val="sk-SK"/>
        </w:rPr>
        <w:tab/>
        <w:t>sexizmus</w:t>
      </w:r>
      <w:r>
        <w:rPr>
          <w:lang w:val="sk-SK"/>
        </w:rPr>
        <w:tab/>
        <w:t>sexistický</w:t>
      </w:r>
    </w:p>
    <w:p w14:paraId="751BDFFC" w14:textId="308B93A3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Discipline</w:t>
      </w:r>
      <w:r w:rsidRPr="00074AE3">
        <w:rPr>
          <w:b/>
          <w:bCs/>
          <w:lang w:val="sk-SK"/>
        </w:rPr>
        <w:tab/>
        <w:t>disciplined</w:t>
      </w:r>
      <w:r w:rsidRPr="00074AE3">
        <w:rPr>
          <w:b/>
          <w:bCs/>
          <w:lang w:val="sk-SK"/>
        </w:rPr>
        <w:tab/>
        <w:t>disciplinary</w:t>
      </w:r>
      <w:r w:rsidRPr="00074AE3">
        <w:rPr>
          <w:b/>
          <w:bCs/>
          <w:lang w:val="sk-SK"/>
        </w:rPr>
        <w:tab/>
        <w:t>undisciplined</w:t>
      </w:r>
      <w:r w:rsidRPr="00074AE3">
        <w:rPr>
          <w:b/>
          <w:bCs/>
          <w:lang w:val="sk-SK"/>
        </w:rPr>
        <w:tab/>
      </w:r>
      <w:r w:rsidR="00B445F9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>indisciplined</w:t>
      </w:r>
    </w:p>
    <w:p w14:paraId="5A697223" w14:textId="7CF3D050" w:rsidR="00B445F9" w:rsidRPr="00074AE3" w:rsidRDefault="00B445F9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Disciplína</w:t>
      </w:r>
      <w:r>
        <w:rPr>
          <w:lang w:val="sk-SK"/>
        </w:rPr>
        <w:tab/>
        <w:t>disciplinovaný</w:t>
      </w:r>
      <w:r>
        <w:rPr>
          <w:lang w:val="sk-SK"/>
        </w:rPr>
        <w:tab/>
        <w:t>disciplinárny</w:t>
      </w:r>
      <w:r>
        <w:rPr>
          <w:lang w:val="sk-SK"/>
        </w:rPr>
        <w:tab/>
        <w:t>nedisciplinovaný</w:t>
      </w:r>
      <w:r>
        <w:rPr>
          <w:lang w:val="sk-SK"/>
        </w:rPr>
        <w:tab/>
      </w:r>
      <w:r>
        <w:rPr>
          <w:lang w:val="sk-SK"/>
        </w:rPr>
        <w:t>nedisciplinovaný</w:t>
      </w:r>
    </w:p>
    <w:p w14:paraId="426D0CB5" w14:textId="75AB9061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Serious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seriously</w:t>
      </w:r>
      <w:r w:rsidRPr="00074AE3">
        <w:rPr>
          <w:b/>
          <w:bCs/>
          <w:lang w:val="sk-SK"/>
        </w:rPr>
        <w:tab/>
        <w:t>seriousness</w:t>
      </w:r>
    </w:p>
    <w:p w14:paraId="51CED3F8" w14:textId="77E7CAF3" w:rsidR="00B445F9" w:rsidRPr="00074AE3" w:rsidRDefault="00B445F9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Seriózny</w:t>
      </w:r>
      <w:r>
        <w:rPr>
          <w:lang w:val="sk-SK"/>
        </w:rPr>
        <w:tab/>
        <w:t>seriózne</w:t>
      </w:r>
      <w:r>
        <w:rPr>
          <w:lang w:val="sk-SK"/>
        </w:rPr>
        <w:tab/>
        <w:t>serióznosť</w:t>
      </w:r>
    </w:p>
    <w:p w14:paraId="7F83BE1D" w14:textId="358E0E37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Solve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</w:r>
      <w:r w:rsidR="00B445F9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>solving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</w:r>
      <w:r w:rsidR="00B445F9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>solvable</w:t>
      </w:r>
      <w:r w:rsidRPr="00074AE3">
        <w:rPr>
          <w:b/>
          <w:bCs/>
          <w:lang w:val="sk-SK"/>
        </w:rPr>
        <w:tab/>
      </w:r>
      <w:r w:rsidR="00B445F9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>solution</w:t>
      </w:r>
    </w:p>
    <w:p w14:paraId="4DA933F3" w14:textId="25C420A2" w:rsidR="00B445F9" w:rsidRPr="00074AE3" w:rsidRDefault="00B445F9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Vyriešiť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riešenie</w:t>
      </w:r>
      <w:r>
        <w:rPr>
          <w:lang w:val="sk-SK"/>
        </w:rPr>
        <w:tab/>
        <w:t xml:space="preserve"> (činnosť)</w:t>
      </w:r>
      <w:r>
        <w:rPr>
          <w:lang w:val="sk-SK"/>
        </w:rPr>
        <w:tab/>
        <w:t>riešiteľné</w:t>
      </w:r>
      <w:r>
        <w:rPr>
          <w:lang w:val="sk-SK"/>
        </w:rPr>
        <w:tab/>
      </w:r>
      <w:r>
        <w:rPr>
          <w:lang w:val="sk-SK"/>
        </w:rPr>
        <w:tab/>
        <w:t>riešenie (podst. m.)</w:t>
      </w:r>
    </w:p>
    <w:p w14:paraId="2191B9DC" w14:textId="7024B9B8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Appoint</w:t>
      </w:r>
      <w:r w:rsidRPr="00074AE3">
        <w:rPr>
          <w:b/>
          <w:bCs/>
          <w:lang w:val="sk-SK"/>
        </w:rPr>
        <w:tab/>
        <w:t>appointed</w:t>
      </w:r>
      <w:r w:rsidRPr="00074AE3">
        <w:rPr>
          <w:b/>
          <w:bCs/>
          <w:lang w:val="sk-SK"/>
        </w:rPr>
        <w:tab/>
        <w:t>appointment</w:t>
      </w:r>
      <w:r w:rsidRPr="00074AE3">
        <w:rPr>
          <w:b/>
          <w:bCs/>
          <w:lang w:val="sk-SK"/>
        </w:rPr>
        <w:tab/>
        <w:t>appointee</w:t>
      </w:r>
    </w:p>
    <w:p w14:paraId="4BF5C400" w14:textId="06733460" w:rsidR="00B445F9" w:rsidRPr="00074AE3" w:rsidRDefault="00B445F9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Menovať</w:t>
      </w:r>
      <w:r>
        <w:rPr>
          <w:lang w:val="sk-SK"/>
        </w:rPr>
        <w:tab/>
        <w:t>menovaný</w:t>
      </w:r>
      <w:r>
        <w:rPr>
          <w:lang w:val="sk-SK"/>
        </w:rPr>
        <w:tab/>
        <w:t>schôdzka</w:t>
      </w:r>
      <w:r>
        <w:rPr>
          <w:lang w:val="sk-SK"/>
        </w:rPr>
        <w:tab/>
      </w:r>
      <w:r w:rsidR="000365AF">
        <w:rPr>
          <w:lang w:val="sk-SK"/>
        </w:rPr>
        <w:t>poverenec</w:t>
      </w:r>
    </w:p>
    <w:p w14:paraId="0A2BE983" w14:textId="0CAD099A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Disappoint</w:t>
      </w:r>
      <w:r w:rsidRPr="00074AE3">
        <w:rPr>
          <w:b/>
          <w:bCs/>
          <w:lang w:val="sk-SK"/>
        </w:rPr>
        <w:tab/>
        <w:t>disappointed</w:t>
      </w:r>
      <w:r w:rsidRPr="00074AE3">
        <w:rPr>
          <w:b/>
          <w:bCs/>
          <w:lang w:val="sk-SK"/>
        </w:rPr>
        <w:tab/>
        <w:t>disappointing</w:t>
      </w:r>
      <w:r w:rsidRPr="00074AE3">
        <w:rPr>
          <w:b/>
          <w:bCs/>
          <w:lang w:val="sk-SK"/>
        </w:rPr>
        <w:tab/>
        <w:t>disappointment</w:t>
      </w:r>
    </w:p>
    <w:p w14:paraId="6556160C" w14:textId="69AAABD5" w:rsidR="000365AF" w:rsidRPr="00074AE3" w:rsidRDefault="000365AF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Sklamať</w:t>
      </w:r>
      <w:r>
        <w:rPr>
          <w:lang w:val="sk-SK"/>
        </w:rPr>
        <w:tab/>
      </w:r>
      <w:r>
        <w:rPr>
          <w:lang w:val="sk-SK"/>
        </w:rPr>
        <w:tab/>
        <w:t>sklamaný</w:t>
      </w:r>
      <w:r>
        <w:rPr>
          <w:lang w:val="sk-SK"/>
        </w:rPr>
        <w:tab/>
        <w:t>neuspokojivý</w:t>
      </w:r>
      <w:r>
        <w:rPr>
          <w:lang w:val="sk-SK"/>
        </w:rPr>
        <w:tab/>
        <w:t>sklamanie</w:t>
      </w:r>
    </w:p>
    <w:p w14:paraId="053E45CE" w14:textId="538EE8F0" w:rsidR="008D3AAE" w:rsidRDefault="008D3AAE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074AE3">
        <w:rPr>
          <w:b/>
          <w:bCs/>
          <w:lang w:val="sk-SK"/>
        </w:rPr>
        <w:t>Treat</w:t>
      </w:r>
      <w:r w:rsidRPr="00074AE3">
        <w:rPr>
          <w:b/>
          <w:bCs/>
          <w:lang w:val="sk-SK"/>
        </w:rPr>
        <w:tab/>
      </w:r>
      <w:r w:rsidRPr="00074AE3">
        <w:rPr>
          <w:b/>
          <w:bCs/>
          <w:lang w:val="sk-SK"/>
        </w:rPr>
        <w:tab/>
        <w:t>treatment</w:t>
      </w:r>
      <w:r w:rsidRPr="00074AE3">
        <w:rPr>
          <w:b/>
          <w:bCs/>
          <w:lang w:val="sk-SK"/>
        </w:rPr>
        <w:tab/>
        <w:t>treatable</w:t>
      </w:r>
      <w:r w:rsidRPr="00074AE3">
        <w:rPr>
          <w:b/>
          <w:bCs/>
          <w:lang w:val="sk-SK"/>
        </w:rPr>
        <w:tab/>
        <w:t>treatability</w:t>
      </w:r>
      <w:r w:rsidRPr="00074AE3">
        <w:rPr>
          <w:b/>
          <w:bCs/>
          <w:lang w:val="sk-SK"/>
        </w:rPr>
        <w:tab/>
      </w:r>
    </w:p>
    <w:p w14:paraId="2C8B21DF" w14:textId="7AA9E030" w:rsidR="000365AF" w:rsidRPr="00074AE3" w:rsidRDefault="000365AF" w:rsidP="004055F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Ošetrovať</w:t>
      </w:r>
      <w:r>
        <w:rPr>
          <w:lang w:val="sk-SK"/>
        </w:rPr>
        <w:tab/>
        <w:t>liečenie</w:t>
      </w:r>
      <w:r>
        <w:rPr>
          <w:lang w:val="sk-SK"/>
        </w:rPr>
        <w:tab/>
      </w:r>
      <w:r>
        <w:rPr>
          <w:lang w:val="sk-SK"/>
        </w:rPr>
        <w:tab/>
        <w:t>liečiteľné</w:t>
      </w:r>
      <w:r>
        <w:rPr>
          <w:lang w:val="sk-SK"/>
        </w:rPr>
        <w:tab/>
        <w:t>liečiteľnosť</w:t>
      </w:r>
    </w:p>
    <w:sectPr w:rsidR="000365AF" w:rsidRPr="00074AE3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FF"/>
    <w:rsid w:val="000365AF"/>
    <w:rsid w:val="00074AE3"/>
    <w:rsid w:val="00150E19"/>
    <w:rsid w:val="00203F11"/>
    <w:rsid w:val="00205D9E"/>
    <w:rsid w:val="004055F7"/>
    <w:rsid w:val="00465E9E"/>
    <w:rsid w:val="004F39CC"/>
    <w:rsid w:val="0056329B"/>
    <w:rsid w:val="006A500F"/>
    <w:rsid w:val="007B72FF"/>
    <w:rsid w:val="008D3AAE"/>
    <w:rsid w:val="009B69E5"/>
    <w:rsid w:val="00B445F9"/>
    <w:rsid w:val="00D65142"/>
    <w:rsid w:val="00E01611"/>
    <w:rsid w:val="00E3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61C4"/>
  <w15:chartTrackingRefBased/>
  <w15:docId w15:val="{45AE5EA3-DE90-4424-AC3A-0E64D83E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58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7</cp:revision>
  <dcterms:created xsi:type="dcterms:W3CDTF">2022-09-18T17:10:00Z</dcterms:created>
  <dcterms:modified xsi:type="dcterms:W3CDTF">2022-09-18T18:09:00Z</dcterms:modified>
</cp:coreProperties>
</file>