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7113" w14:textId="0B42DAC5" w:rsidR="003A5040" w:rsidRPr="003A59D5" w:rsidRDefault="003A59D5" w:rsidP="001F40F2">
      <w:pPr>
        <w:pStyle w:val="Title"/>
        <w:jc w:val="center"/>
        <w:rPr>
          <w:lang w:val="en-GB"/>
        </w:rPr>
      </w:pPr>
      <w:r>
        <w:t>Samo Chalupka  - Mor ho</w:t>
      </w:r>
      <w:r>
        <w:rPr>
          <w:lang w:val="en-GB"/>
        </w:rPr>
        <w:t>!</w:t>
      </w:r>
    </w:p>
    <w:p w14:paraId="1814DEB1" w14:textId="77777777" w:rsidR="00B63465" w:rsidRDefault="00B63465" w:rsidP="00B63465"/>
    <w:p w14:paraId="73AFD848" w14:textId="7432FAD8" w:rsidR="00B63465" w:rsidRDefault="00F3363C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Autor:</w:t>
      </w:r>
    </w:p>
    <w:p w14:paraId="1A19E6A5" w14:textId="224DAF11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Slovenský spisovateľ, štúrovská generácia (1. polovica 19. storočia)</w:t>
      </w:r>
    </w:p>
    <w:p w14:paraId="10B07A83" w14:textId="52D219E0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Povolaním evanjelický </w:t>
      </w:r>
      <w:r w:rsidR="00176A18">
        <w:t>kňaz</w:t>
      </w:r>
    </w:p>
    <w:p w14:paraId="0446BFB8" w14:textId="082A75B6" w:rsid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Písal poéziu najprv po česky, neskôr </w:t>
      </w:r>
      <w:r w:rsidRPr="00F3363C">
        <w:rPr>
          <w:b/>
          <w:bCs/>
        </w:rPr>
        <w:t>Kodifikovanou slovenčinou</w:t>
      </w:r>
    </w:p>
    <w:p w14:paraId="74056E82" w14:textId="47A7B93F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Súborné dielo Spevy</w:t>
      </w:r>
    </w:p>
    <w:p w14:paraId="5CD0C7C5" w14:textId="4EE41124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Jánošíkovská tematika, protiturecká tematika, historická tematika (Mor ho!)</w:t>
      </w:r>
    </w:p>
    <w:p w14:paraId="25A3138E" w14:textId="77777777" w:rsidR="00F3363C" w:rsidRDefault="00F3363C" w:rsidP="00F3363C">
      <w:pPr>
        <w:rPr>
          <w:b/>
          <w:bCs/>
        </w:rPr>
      </w:pPr>
    </w:p>
    <w:p w14:paraId="21AC24E9" w14:textId="62A06FF9" w:rsidR="00F3363C" w:rsidRDefault="00F3363C" w:rsidP="00F336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Mor ho!</w:t>
      </w:r>
    </w:p>
    <w:p w14:paraId="237FE6E0" w14:textId="598B9405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Literárny druh:</w:t>
      </w:r>
      <w:r>
        <w:t xml:space="preserve"> epika</w:t>
      </w:r>
    </w:p>
    <w:p w14:paraId="3BAA7C10" w14:textId="4004DA48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Literárny žáner:</w:t>
      </w:r>
      <w:r>
        <w:t xml:space="preserve"> hrdinská báseň (epická báseň)</w:t>
      </w:r>
    </w:p>
    <w:p w14:paraId="718BE286" w14:textId="357A6736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Námet</w:t>
      </w:r>
      <w:r>
        <w:t xml:space="preserve">: Našiel v Šafárikových Dejinách slovanskej reči a literatúry – rímsky cisár </w:t>
      </w:r>
      <w:proofErr w:type="spellStart"/>
      <w:r>
        <w:t>Constantinus</w:t>
      </w:r>
      <w:proofErr w:type="spellEnd"/>
      <w:r>
        <w:t xml:space="preserve"> r. 358 vtrhol do Panónie, aby si podrobil tamojšie kmene, ktoré Chalupka pokladal za Slovákov – historická téma</w:t>
      </w:r>
    </w:p>
    <w:p w14:paraId="420781C7" w14:textId="7F6BAE6F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Forma</w:t>
      </w:r>
      <w:r>
        <w:t>:</w:t>
      </w:r>
    </w:p>
    <w:p w14:paraId="38DE3A30" w14:textId="16AA24D0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Združený rým</w:t>
      </w:r>
    </w:p>
    <w:p w14:paraId="45280B6E" w14:textId="5D50F6D6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Sylabický veršový systém</w:t>
      </w:r>
    </w:p>
    <w:p w14:paraId="3C2C0C48" w14:textId="1E4706B5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Dej sa viaže k nejakému miestu</w:t>
      </w:r>
    </w:p>
    <w:p w14:paraId="55B3713A" w14:textId="3321574D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Kompozícia</w:t>
      </w:r>
      <w:r>
        <w:t xml:space="preserve"> - báseň sa skladá z úvodu, jadra, záveru a má jednoduchú dejovú líniu:</w:t>
      </w:r>
    </w:p>
    <w:p w14:paraId="6636C64E" w14:textId="4F185AD3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Príchod slovanskej družiny k Dunaju (Devín)</w:t>
      </w:r>
    </w:p>
    <w:p w14:paraId="4D3AE5DF" w14:textId="25AF50FE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Vyjednávanie s cisárom – monológ junákov a potom monológ cisára</w:t>
      </w:r>
    </w:p>
    <w:p w14:paraId="3FEDDD1D" w14:textId="6CADD34E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Boj a smrť mladých bojovníkov</w:t>
      </w:r>
    </w:p>
    <w:p w14:paraId="327B54B4" w14:textId="5A38FE85" w:rsidR="00F3363C" w:rsidRPr="00F3363C" w:rsidRDefault="00F3363C" w:rsidP="00F3363C">
      <w:pPr>
        <w:pStyle w:val="ListParagraph"/>
        <w:numPr>
          <w:ilvl w:val="2"/>
          <w:numId w:val="1"/>
        </w:numPr>
        <w:rPr>
          <w:b/>
          <w:bCs/>
        </w:rPr>
      </w:pPr>
      <w:r>
        <w:t>Dejovú líniu prerušuje opis družiny, lyrický opis slovenskej krajiny, charakteristika Slovákov</w:t>
      </w:r>
    </w:p>
    <w:p w14:paraId="6018279F" w14:textId="77777777" w:rsidR="00F3363C" w:rsidRPr="00F3363C" w:rsidRDefault="00F3363C" w:rsidP="00F3363C">
      <w:pPr>
        <w:rPr>
          <w:b/>
          <w:bCs/>
        </w:rPr>
      </w:pPr>
    </w:p>
    <w:p w14:paraId="165F6C50" w14:textId="220E8E9C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 w:rsidRPr="00176A18">
        <w:rPr>
          <w:b/>
          <w:bCs/>
        </w:rPr>
        <w:t> Kontrast v diele:</w:t>
      </w:r>
      <w:r>
        <w:t xml:space="preserve"> medzi cárom a junákmi</w:t>
      </w:r>
    </w:p>
    <w:p w14:paraId="13394D2B" w14:textId="15E226B2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176A18">
        <w:rPr>
          <w:b/>
          <w:bCs/>
        </w:rPr>
        <w:t>Idealizácia v diele:</w:t>
      </w:r>
      <w:r>
        <w:t xml:space="preserve"> junáci majú iba pozitívne, kladné vlastnosti</w:t>
      </w:r>
    </w:p>
    <w:p w14:paraId="4146F6D0" w14:textId="36B80E24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 w:rsidRPr="00176A18">
        <w:rPr>
          <w:b/>
          <w:bCs/>
        </w:rPr>
        <w:t> Kolektívny hrdina</w:t>
      </w:r>
      <w:r>
        <w:t xml:space="preserve"> – skupina junákov vystupujú ako jeden hrdina</w:t>
      </w:r>
    </w:p>
    <w:p w14:paraId="70C68E13" w14:textId="77777777" w:rsidR="00F3363C" w:rsidRDefault="00F3363C" w:rsidP="00F3363C">
      <w:pPr>
        <w:rPr>
          <w:b/>
          <w:bCs/>
        </w:rPr>
      </w:pPr>
    </w:p>
    <w:p w14:paraId="04500FEC" w14:textId="5F1E02D3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Téma: </w:t>
      </w:r>
      <w:r>
        <w:t>Príbeh Slovanov v boji svojej vlasti</w:t>
      </w:r>
    </w:p>
    <w:p w14:paraId="494C045C" w14:textId="0DCEED75" w:rsidR="00F3363C" w:rsidRPr="00F3363C" w:rsidRDefault="00F3363C" w:rsidP="00F33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Hlavná myšlienka: </w:t>
      </w:r>
      <w:r>
        <w:t>Bojovať za slobodu i za cenu smrti</w:t>
      </w:r>
    </w:p>
    <w:sectPr w:rsidR="00F3363C" w:rsidRPr="00F3363C" w:rsidSect="00F15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D5"/>
    <w:rsid w:val="00176A18"/>
    <w:rsid w:val="001F40F2"/>
    <w:rsid w:val="003A5040"/>
    <w:rsid w:val="003A59D5"/>
    <w:rsid w:val="00B63465"/>
    <w:rsid w:val="00C63554"/>
    <w:rsid w:val="00F15B6A"/>
    <w:rsid w:val="00F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DF3"/>
  <w15:chartTrackingRefBased/>
  <w15:docId w15:val="{2163A914-BA2D-4F23-9D15-C5D3480C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2024-01-23T14:25:00Z</dcterms:created>
  <dcterms:modified xsi:type="dcterms:W3CDTF">2024-01-23T14:37:00Z</dcterms:modified>
</cp:coreProperties>
</file>