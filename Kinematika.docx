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A523A" w14:textId="594D2904" w:rsidR="003A5040" w:rsidRDefault="00F955BF" w:rsidP="001F40F2">
      <w:pPr>
        <w:pStyle w:val="Nzov"/>
        <w:jc w:val="center"/>
      </w:pPr>
      <w:r>
        <w:t>Kinematika</w:t>
      </w:r>
    </w:p>
    <w:p w14:paraId="107138F7" w14:textId="77777777" w:rsidR="00B63465" w:rsidRDefault="00B63465" w:rsidP="00B63465"/>
    <w:p w14:paraId="62A3108E" w14:textId="5C0995D5" w:rsidR="00B63465" w:rsidRDefault="007C68B1" w:rsidP="00B63465">
      <w:pPr>
        <w:pStyle w:val="Odsekzoznamu"/>
        <w:numPr>
          <w:ilvl w:val="0"/>
          <w:numId w:val="1"/>
        </w:numPr>
      </w:pPr>
      <w:r>
        <w:t>Zaoberá sa pohybom bez ohľadu na príčinu</w:t>
      </w:r>
    </w:p>
    <w:p w14:paraId="20ADA910" w14:textId="6A1AA03A" w:rsidR="007C68B1" w:rsidRDefault="007C68B1" w:rsidP="00B63465">
      <w:pPr>
        <w:pStyle w:val="Odsekzoznamu"/>
        <w:numPr>
          <w:ilvl w:val="0"/>
          <w:numId w:val="1"/>
        </w:numPr>
      </w:pPr>
      <w:r w:rsidRPr="007C68B1">
        <w:rPr>
          <w:b/>
          <w:bCs/>
        </w:rPr>
        <w:t>Pohyb</w:t>
      </w:r>
      <w:r>
        <w:t xml:space="preserve"> – zmena stavu telesa v čase</w:t>
      </w:r>
    </w:p>
    <w:p w14:paraId="68EE114D" w14:textId="78B8B4A0" w:rsidR="007C68B1" w:rsidRDefault="007C68B1" w:rsidP="00B63465">
      <w:pPr>
        <w:pStyle w:val="Odsekzoznamu"/>
        <w:numPr>
          <w:ilvl w:val="0"/>
          <w:numId w:val="1"/>
        </w:numPr>
      </w:pPr>
      <w:r>
        <w:t>Nič nie je v absolútnom pokoji a pohybe</w:t>
      </w:r>
    </w:p>
    <w:p w14:paraId="74173166" w14:textId="4CE66BDA" w:rsidR="007C68B1" w:rsidRDefault="007C68B1" w:rsidP="00B63465">
      <w:pPr>
        <w:pStyle w:val="Odsekzoznamu"/>
        <w:numPr>
          <w:ilvl w:val="0"/>
          <w:numId w:val="1"/>
        </w:numPr>
      </w:pPr>
      <w:r>
        <w:t>Zmenu stavu telesa sledujeme vzhľadom na iné teleso (nazývame ho vzťažné teleso)</w:t>
      </w:r>
    </w:p>
    <w:p w14:paraId="0FF676AB" w14:textId="5C6172D2" w:rsidR="007C68B1" w:rsidRDefault="007C68B1" w:rsidP="00B63465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Trajektória </w:t>
      </w:r>
      <w:r>
        <w:t>– čiara / krivka ktoré teleso pri pohybe opisuje</w:t>
      </w:r>
    </w:p>
    <w:p w14:paraId="34C5941B" w14:textId="300D7B43" w:rsidR="00706DB0" w:rsidRDefault="00706DB0" w:rsidP="00B63465">
      <w:pPr>
        <w:pStyle w:val="Odsekzoznamu"/>
        <w:numPr>
          <w:ilvl w:val="0"/>
          <w:numId w:val="1"/>
        </w:numPr>
      </w:pPr>
      <w:r>
        <w:t xml:space="preserve">Vzhľadom na </w:t>
      </w:r>
      <w:r w:rsidRPr="00706DB0">
        <w:rPr>
          <w:b/>
          <w:bCs/>
        </w:rPr>
        <w:t>trajektóriu</w:t>
      </w:r>
      <w:r>
        <w:t xml:space="preserve"> môže byť</w:t>
      </w:r>
      <w:r w:rsidRPr="00706DB0">
        <w:t xml:space="preserve"> </w:t>
      </w:r>
      <w:r>
        <w:t>pohyb:</w:t>
      </w:r>
    </w:p>
    <w:p w14:paraId="1E951746" w14:textId="0A208050" w:rsidR="00706DB0" w:rsidRDefault="00706DB0" w:rsidP="00706DB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</w:t>
      </w:r>
      <w:r w:rsidRPr="00706DB0">
        <w:rPr>
          <w:b/>
          <w:bCs/>
        </w:rPr>
        <w:t>Priamočiary</w:t>
      </w:r>
    </w:p>
    <w:p w14:paraId="2E839CBB" w14:textId="5253AE63" w:rsidR="00706DB0" w:rsidRDefault="00706DB0" w:rsidP="00706DB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Krivočiary</w:t>
      </w:r>
    </w:p>
    <w:p w14:paraId="5E2526F0" w14:textId="6C5F0D40" w:rsidR="00706DB0" w:rsidRDefault="00706DB0" w:rsidP="00706DB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Posuvný</w:t>
      </w:r>
    </w:p>
    <w:p w14:paraId="5E1B40BB" w14:textId="3E3A3A77" w:rsidR="00706DB0" w:rsidRDefault="00706DB0" w:rsidP="00706DB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 Rotačný</w:t>
      </w:r>
    </w:p>
    <w:p w14:paraId="3EFA77C4" w14:textId="1D1045BA" w:rsidR="00706DB0" w:rsidRPr="00706DB0" w:rsidRDefault="00706DB0" w:rsidP="00706DB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Zložený </w:t>
      </w:r>
      <w:r>
        <w:t>(Posuvný + Rotačný)</w:t>
      </w:r>
    </w:p>
    <w:p w14:paraId="515D4F1D" w14:textId="77777777" w:rsidR="00706DB0" w:rsidRDefault="00706DB0" w:rsidP="00706DB0">
      <w:pPr>
        <w:rPr>
          <w:b/>
          <w:bCs/>
        </w:rPr>
      </w:pPr>
    </w:p>
    <w:p w14:paraId="0480DA5B" w14:textId="59589D2C" w:rsidR="00706DB0" w:rsidRPr="00706DB0" w:rsidRDefault="00706DB0" w:rsidP="00706DB0">
      <w:pPr>
        <w:pStyle w:val="Odsekzoznamu"/>
        <w:numPr>
          <w:ilvl w:val="0"/>
          <w:numId w:val="1"/>
        </w:numPr>
        <w:rPr>
          <w:b/>
          <w:bCs/>
        </w:rPr>
      </w:pPr>
      <w:r>
        <w:t xml:space="preserve">Vzhľadom na </w:t>
      </w:r>
      <w:r w:rsidRPr="00706DB0">
        <w:rPr>
          <w:b/>
          <w:bCs/>
        </w:rPr>
        <w:t>rýchlosť</w:t>
      </w:r>
      <w:r>
        <w:rPr>
          <w:b/>
          <w:bCs/>
        </w:rPr>
        <w:t xml:space="preserve"> </w:t>
      </w:r>
      <w:r w:rsidRPr="00706DB0">
        <w:t>môže byť pohyb</w:t>
      </w:r>
      <w:r>
        <w:t>:</w:t>
      </w:r>
    </w:p>
    <w:p w14:paraId="0C30A34A" w14:textId="23671449" w:rsidR="00706DB0" w:rsidRDefault="00706DB0" w:rsidP="00706DB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Rovnomerný </w:t>
      </w:r>
      <w:r>
        <w:t>– Rovnomerne priamočiary pohyb (RPP), Rovnomerne zrýchlený pohyb (RZP), Rovnomerne spomalený pohyb (RSP)</w:t>
      </w:r>
    </w:p>
    <w:p w14:paraId="6D46563A" w14:textId="10304CF3" w:rsidR="00706DB0" w:rsidRPr="00FA7E89" w:rsidRDefault="00706DB0" w:rsidP="00706DB0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 Nerovnomerný </w:t>
      </w:r>
      <w:r>
        <w:t>– Nerovnomerne zrýchlený pohyb (NZP), Nerovnomerne spomalený pohyb (NSP)</w:t>
      </w:r>
    </w:p>
    <w:p w14:paraId="5D1E520E" w14:textId="77777777" w:rsidR="00FA7E89" w:rsidRDefault="00FA7E89" w:rsidP="00FA7E89">
      <w:pPr>
        <w:rPr>
          <w:b/>
          <w:bCs/>
        </w:rPr>
      </w:pPr>
    </w:p>
    <w:p w14:paraId="7CCC8593" w14:textId="589C77A8" w:rsidR="00FA7E89" w:rsidRDefault="00FA7E89" w:rsidP="00FA7E89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Rovnomerne priamočiary pohyb – RPP</w:t>
      </w:r>
    </w:p>
    <w:p w14:paraId="1C4AECF1" w14:textId="61F9AC6F" w:rsidR="00FA7E89" w:rsidRPr="00FA7E89" w:rsidRDefault="00FA7E89" w:rsidP="00FA7E89">
      <w:pPr>
        <w:pStyle w:val="Odsekzoznamu"/>
        <w:numPr>
          <w:ilvl w:val="1"/>
          <w:numId w:val="1"/>
        </w:numPr>
        <w:rPr>
          <w:b/>
          <w:bCs/>
        </w:rPr>
      </w:pPr>
      <w:r>
        <w:t> Teleso prejde za rovnaký čas rovnakú dráhu</w:t>
      </w:r>
    </w:p>
    <w:p w14:paraId="6A4C33E5" w14:textId="41A0A1D4" w:rsidR="00FA7E89" w:rsidRPr="0002363A" w:rsidRDefault="00FA7E89" w:rsidP="00FA7E89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Rýchlosť sa nemení, je konštantná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02363A">
        <w:rPr>
          <w:rFonts w:eastAsiaTheme="minorEastAsia"/>
        </w:rPr>
        <w:t xml:space="preserve"> = konštantné</w:t>
      </w:r>
    </w:p>
    <w:p w14:paraId="55262580" w14:textId="78794A02" w:rsidR="0002363A" w:rsidRPr="0002363A" w:rsidRDefault="006D170F" w:rsidP="00FA7E89">
      <w:pPr>
        <w:pStyle w:val="Odsekzoznamu"/>
        <w:numPr>
          <w:ilvl w:val="1"/>
          <w:numId w:val="1"/>
        </w:numPr>
        <w:rPr>
          <w:b/>
          <w:bCs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1939F1" wp14:editId="4969269B">
                <wp:simplePos x="0" y="0"/>
                <wp:positionH relativeFrom="column">
                  <wp:posOffset>465151</wp:posOffset>
                </wp:positionH>
                <wp:positionV relativeFrom="paragraph">
                  <wp:posOffset>238153</wp:posOffset>
                </wp:positionV>
                <wp:extent cx="4346668" cy="2295216"/>
                <wp:effectExtent l="0" t="0" r="0" b="10160"/>
                <wp:wrapNone/>
                <wp:docPr id="1425714989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668" cy="2295216"/>
                          <a:chOff x="0" y="0"/>
                          <a:chExt cx="4346668" cy="2295216"/>
                        </a:xfrm>
                      </wpg:grpSpPr>
                      <wps:wsp>
                        <wps:cNvPr id="969924478" name="Rovná spojovacia šípka 1"/>
                        <wps:cNvCnPr/>
                        <wps:spPr>
                          <a:xfrm flipV="1">
                            <a:off x="577132" y="93759"/>
                            <a:ext cx="0" cy="1998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5570237" name="Rovná spojovacia šípka 2"/>
                        <wps:cNvCnPr/>
                        <wps:spPr>
                          <a:xfrm>
                            <a:off x="381663" y="2000415"/>
                            <a:ext cx="37213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ové pole 1"/>
                        <wps:cNvSpPr txBox="1"/>
                        <wps:spPr>
                          <a:xfrm>
                            <a:off x="7952" y="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4C6000" w14:textId="54151811" w:rsidR="0002363A" w:rsidRPr="0002363A" w:rsidRDefault="0002363A" w:rsidP="00C6355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 [m/s]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823002" name="Textové pole 412823002"/>
                        <wps:cNvSpPr txBox="1"/>
                        <wps:spPr>
                          <a:xfrm>
                            <a:off x="3753016" y="201168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5C78EE" w14:textId="1ABE41A3" w:rsidR="0002363A" w:rsidRPr="0002363A" w:rsidRDefault="0002363A" w:rsidP="00C63554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910293" name="Rovná spojnica 3"/>
                        <wps:cNvCnPr/>
                        <wps:spPr>
                          <a:xfrm>
                            <a:off x="413468" y="970059"/>
                            <a:ext cx="360443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5238195" name="Textové pole 1995238195"/>
                        <wps:cNvSpPr txBox="1"/>
                        <wps:spPr>
                          <a:xfrm>
                            <a:off x="1717482" y="659958"/>
                            <a:ext cx="1499190" cy="404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E5F627" w14:textId="3832629B" w:rsidR="0002363A" w:rsidRPr="0002363A" w:rsidRDefault="0002363A" w:rsidP="00C63554">
                              <w:pPr>
                                <w:spacing w:after="0"/>
                                <w:jc w:val="center"/>
                              </w:pPr>
                              <w:r w:rsidRPr="0002363A">
                                <w:t xml:space="preserve">Konštantná funkcia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170513" name="Textové pole 1712170513"/>
                        <wps:cNvSpPr txBox="1"/>
                        <wps:spPr>
                          <a:xfrm>
                            <a:off x="0" y="826935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9D6A27" w14:textId="14338C04" w:rsidR="0002363A" w:rsidRPr="0002363A" w:rsidRDefault="0002363A" w:rsidP="00C63554">
                              <w:pPr>
                                <w:spacing w:after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939F1" id="Skupina 4" o:spid="_x0000_s1026" style="position:absolute;left:0;text-align:left;margin-left:36.65pt;margin-top:18.75pt;width:342.25pt;height:180.75pt;z-index:251667456" coordsize="43466,2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ovná spojovacia šípka 1" o:spid="_x0000_s1027" type="#_x0000_t32" style="position:absolute;left:5771;top:937;width:0;height:199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" strokecolor="black [3200]" strokeweight=".5pt">
                  <v:stroke endarrow="block" joinstyle="miter"/>
                </v:shape>
                <v:shape id="Rovná spojovacia šípka 2" o:spid="_x0000_s1028" type="#_x0000_t32" style="position:absolute;left:3816;top:20004;width:3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1" o:spid="_x0000_s1029" type="#_x0000_t202" style="position:absolute;left:7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" filled="f" stroked="f" strokeweight=".5pt">
                  <v:textbox inset="0,0,0,0">
                    <w:txbxContent>
                      <w:p w14:paraId="114C6000" w14:textId="54151811" w:rsidR="0002363A" w:rsidRPr="0002363A" w:rsidRDefault="0002363A" w:rsidP="00C6355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 [m/s]</w:t>
                        </w:r>
                      </w:p>
                    </w:txbxContent>
                  </v:textbox>
                </v:shape>
                <v:shape id="Textové pole 412823002" o:spid="_x0000_s1030" type="#_x0000_t202" style="position:absolute;left:37530;top:20116;width:593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" filled="f" stroked="f" strokeweight=".5pt">
                  <v:textbox inset="0,0,0,0">
                    <w:txbxContent>
                      <w:p w14:paraId="715C78EE" w14:textId="1ABE41A3" w:rsidR="0002363A" w:rsidRPr="0002363A" w:rsidRDefault="0002363A" w:rsidP="00C63554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 [s]</w:t>
                        </w:r>
                      </w:p>
                    </w:txbxContent>
                  </v:textbox>
                </v:shape>
                <v:line id="Rovná spojnica 3" o:spid="_x0000_s1031" style="position:absolute;visibility:visible;mso-wrap-style:square" from="4134,9700" to="40179,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" strokecolor="red" strokeweight=".5pt">
                  <v:stroke joinstyle="miter"/>
                </v:line>
                <v:shape id="Textové pole 1995238195" o:spid="_x0000_s1032" type="#_x0000_t202" style="position:absolute;left:17174;top:6599;width:14992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" filled="f" stroked="f" strokeweight=".5pt">
                  <v:textbox inset="0,0,0,0">
                    <w:txbxContent>
                      <w:p w14:paraId="15E5F627" w14:textId="3832629B" w:rsidR="0002363A" w:rsidRPr="0002363A" w:rsidRDefault="0002363A" w:rsidP="00C63554">
                        <w:pPr>
                          <w:spacing w:after="0"/>
                          <w:jc w:val="center"/>
                        </w:pPr>
                        <w:r w:rsidRPr="0002363A">
                          <w:t xml:space="preserve">Konštantná funkcia </w:t>
                        </w:r>
                      </w:p>
                    </w:txbxContent>
                  </v:textbox>
                </v:shape>
                <v:shape id="Textové pole 1712170513" o:spid="_x0000_s1033" type="#_x0000_t202" style="position:absolute;top:8269;width:5936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" filled="f" stroked="f" strokeweight=".5pt">
                  <v:textbox inset="0,0,0,0">
                    <w:txbxContent>
                      <w:p w14:paraId="229D6A27" w14:textId="14338C04" w:rsidR="0002363A" w:rsidRPr="0002363A" w:rsidRDefault="0002363A" w:rsidP="00C63554">
                        <w:pPr>
                          <w:spacing w:after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2363A">
        <w:rPr>
          <w:rFonts w:eastAsiaTheme="minorEastAsia"/>
        </w:rPr>
        <w:t xml:space="preserve"> Graf rýchlosti v závislosti od času </w:t>
      </w:r>
    </w:p>
    <w:p w14:paraId="3C24C928" w14:textId="77777777" w:rsidR="0002363A" w:rsidRDefault="0002363A" w:rsidP="0002363A">
      <w:pPr>
        <w:rPr>
          <w:b/>
          <w:bCs/>
        </w:rPr>
      </w:pPr>
    </w:p>
    <w:p w14:paraId="3E224CBB" w14:textId="77777777" w:rsidR="0002363A" w:rsidRDefault="0002363A" w:rsidP="0002363A">
      <w:pPr>
        <w:rPr>
          <w:b/>
          <w:bCs/>
        </w:rPr>
      </w:pPr>
    </w:p>
    <w:p w14:paraId="58C29120" w14:textId="77777777" w:rsidR="0002363A" w:rsidRDefault="0002363A" w:rsidP="0002363A">
      <w:pPr>
        <w:rPr>
          <w:b/>
          <w:bCs/>
        </w:rPr>
      </w:pPr>
    </w:p>
    <w:p w14:paraId="18235F60" w14:textId="77777777" w:rsidR="0002363A" w:rsidRDefault="0002363A" w:rsidP="0002363A">
      <w:pPr>
        <w:rPr>
          <w:b/>
          <w:bCs/>
        </w:rPr>
      </w:pPr>
    </w:p>
    <w:p w14:paraId="6A3ACD95" w14:textId="77777777" w:rsidR="0002363A" w:rsidRDefault="0002363A" w:rsidP="0002363A">
      <w:pPr>
        <w:rPr>
          <w:b/>
          <w:bCs/>
        </w:rPr>
      </w:pPr>
    </w:p>
    <w:p w14:paraId="76E5CA56" w14:textId="77777777" w:rsidR="0002363A" w:rsidRDefault="0002363A" w:rsidP="0002363A">
      <w:pPr>
        <w:rPr>
          <w:b/>
          <w:bCs/>
        </w:rPr>
      </w:pPr>
    </w:p>
    <w:p w14:paraId="011E3FAA" w14:textId="77777777" w:rsidR="0002363A" w:rsidRDefault="0002363A" w:rsidP="0002363A">
      <w:pPr>
        <w:rPr>
          <w:b/>
          <w:bCs/>
        </w:rPr>
      </w:pPr>
    </w:p>
    <w:p w14:paraId="6496CB85" w14:textId="77777777" w:rsidR="0002363A" w:rsidRDefault="0002363A" w:rsidP="0002363A">
      <w:pPr>
        <w:rPr>
          <w:b/>
          <w:bCs/>
        </w:rPr>
      </w:pPr>
    </w:p>
    <w:p w14:paraId="1AAFF003" w14:textId="06263C13" w:rsidR="0002363A" w:rsidRDefault="0002363A" w:rsidP="0002363A">
      <w:pPr>
        <w:pStyle w:val="Odsekzoznamu"/>
        <w:numPr>
          <w:ilvl w:val="1"/>
          <w:numId w:val="1"/>
        </w:numPr>
      </w:pPr>
      <w:r w:rsidRPr="0002363A">
        <w:t> </w:t>
      </w:r>
      <m:oMath>
        <m:r>
          <w:rPr>
            <w:rFonts w:ascii="Cambria Math" w:hAnsi="Cambria Math"/>
          </w:rPr>
          <m:t>v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Pr="0002363A">
        <w:t xml:space="preserve"> </w:t>
      </w:r>
    </w:p>
    <w:p w14:paraId="10A3B55F" w14:textId="571EF33A" w:rsidR="0002363A" w:rsidRDefault="0002363A" w:rsidP="0002363A">
      <w:pPr>
        <w:pStyle w:val="Odsekzoznamu"/>
        <w:numPr>
          <w:ilvl w:val="1"/>
          <w:numId w:val="1"/>
        </w:numPr>
      </w:pPr>
      <w:r>
        <w:t> Dráha – s</w:t>
      </w:r>
    </w:p>
    <w:p w14:paraId="298B96AF" w14:textId="1260F4B1" w:rsidR="0002363A" w:rsidRDefault="0002363A" w:rsidP="0002363A">
      <w:pPr>
        <w:pStyle w:val="Odsekzoznamu"/>
        <w:numPr>
          <w:ilvl w:val="2"/>
          <w:numId w:val="1"/>
        </w:numPr>
      </w:pPr>
      <w:r>
        <w:t>Dĺžka trajektórie</w:t>
      </w:r>
    </w:p>
    <w:p w14:paraId="5B5193E0" w14:textId="49AA8AF8" w:rsidR="0002363A" w:rsidRPr="006D170F" w:rsidRDefault="0002363A" w:rsidP="0002363A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s=v*t</m:t>
        </m:r>
      </m:oMath>
      <w:r w:rsidR="006D170F">
        <w:rPr>
          <w:rFonts w:eastAsiaTheme="minorEastAsia"/>
        </w:rPr>
        <w:t xml:space="preserve"> </w:t>
      </w:r>
    </w:p>
    <w:p w14:paraId="201436CA" w14:textId="77777777" w:rsidR="006D170F" w:rsidRDefault="006D170F" w:rsidP="006D170F"/>
    <w:p w14:paraId="3763D042" w14:textId="77777777" w:rsidR="006D170F" w:rsidRDefault="006D170F" w:rsidP="006D170F"/>
    <w:p w14:paraId="142DA5D9" w14:textId="77777777" w:rsidR="006D170F" w:rsidRDefault="006D170F" w:rsidP="006D170F"/>
    <w:p w14:paraId="1DF113EB" w14:textId="41916968" w:rsidR="006D170F" w:rsidRDefault="006D170F" w:rsidP="006D170F">
      <w:pPr>
        <w:pStyle w:val="Odsekzoznamu"/>
        <w:numPr>
          <w:ilvl w:val="1"/>
          <w:numId w:val="1"/>
        </w:numPr>
      </w:pPr>
      <w:r>
        <w:rPr>
          <w:rFonts w:eastAsiaTheme="minor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A6F0DF3" wp14:editId="61FAEE95">
                <wp:simplePos x="0" y="0"/>
                <wp:positionH relativeFrom="column">
                  <wp:posOffset>528762</wp:posOffset>
                </wp:positionH>
                <wp:positionV relativeFrom="paragraph">
                  <wp:posOffset>282271</wp:posOffset>
                </wp:positionV>
                <wp:extent cx="4338716" cy="2295216"/>
                <wp:effectExtent l="0" t="0" r="5080" b="10160"/>
                <wp:wrapNone/>
                <wp:docPr id="2046126713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716" cy="2295216"/>
                          <a:chOff x="7952" y="0"/>
                          <a:chExt cx="4338716" cy="2295216"/>
                        </a:xfrm>
                      </wpg:grpSpPr>
                      <wps:wsp>
                        <wps:cNvPr id="639367573" name="Rovná spojovacia šípka 1"/>
                        <wps:cNvCnPr/>
                        <wps:spPr>
                          <a:xfrm flipV="1">
                            <a:off x="577132" y="93759"/>
                            <a:ext cx="0" cy="1998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001329" name="Rovná spojovacia šípka 2"/>
                        <wps:cNvCnPr/>
                        <wps:spPr>
                          <a:xfrm>
                            <a:off x="381663" y="2000415"/>
                            <a:ext cx="37213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822595" name="Textové pole 295822595"/>
                        <wps:cNvSpPr txBox="1"/>
                        <wps:spPr>
                          <a:xfrm>
                            <a:off x="7952" y="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864CAD" w14:textId="41CFCAD1" w:rsidR="006D170F" w:rsidRPr="0002363A" w:rsidRDefault="006D170F" w:rsidP="006D170F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 xml:space="preserve"> [m]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8610237" name="Textové pole 1648610237"/>
                        <wps:cNvSpPr txBox="1"/>
                        <wps:spPr>
                          <a:xfrm>
                            <a:off x="3753016" y="201168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0EAA93" w14:textId="77777777" w:rsidR="006D170F" w:rsidRPr="0002363A" w:rsidRDefault="006D170F" w:rsidP="006D170F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085890" name="Rovná spojnica 3"/>
                        <wps:cNvCnPr/>
                        <wps:spPr>
                          <a:xfrm flipV="1">
                            <a:off x="593586" y="55643"/>
                            <a:ext cx="3357769" cy="19444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9036087" name="Textové pole 1399036087"/>
                        <wps:cNvSpPr txBox="1"/>
                        <wps:spPr>
                          <a:xfrm rot="19778491">
                            <a:off x="1614115" y="690544"/>
                            <a:ext cx="1499190" cy="404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075260" w14:textId="12FECA43" w:rsidR="006D170F" w:rsidRPr="0002363A" w:rsidRDefault="006D170F" w:rsidP="006D170F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Rastúca </w:t>
                              </w:r>
                              <w:r w:rsidRPr="0002363A">
                                <w:t xml:space="preserve">funkcia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7405137" name="Textové pole 1667405137"/>
                        <wps:cNvSpPr txBox="1"/>
                        <wps:spPr>
                          <a:xfrm>
                            <a:off x="214686" y="1963972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2D55D" w14:textId="14243B96" w:rsidR="00A45EE9" w:rsidRPr="00A45EE9" w:rsidRDefault="00A45EE9" w:rsidP="006D170F">
                              <w:pPr>
                                <w:spacing w:after="0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6F0DF3" id="_x0000_s1034" style="position:absolute;left:0;text-align:left;margin-left:41.65pt;margin-top:22.25pt;width:341.65pt;height:180.75pt;z-index:251669504;mso-width-relative:margin;mso-height-relative:margin" coordorigin="79" coordsize="43387,2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">
                <v:shape id="Rovná spojovacia šípka 1" o:spid="_x0000_s1035" type="#_x0000_t32" style="position:absolute;left:5771;top:937;width:0;height:199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" strokecolor="black [3200]" strokeweight=".5pt">
                  <v:stroke endarrow="block" joinstyle="miter"/>
                </v:shape>
                <v:shape id="Rovná spojovacia šípka 2" o:spid="_x0000_s1036" type="#_x0000_t32" style="position:absolute;left:3816;top:20004;width:3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" strokecolor="black [3200]" strokeweight=".5pt">
                  <v:stroke endarrow="block" joinstyle="miter"/>
                </v:shape>
                <v:shape id="Textové pole 295822595" o:spid="_x0000_s1037" type="#_x0000_t202" style="position:absolute;left:7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" filled="f" stroked="f" strokeweight=".5pt">
                  <v:textbox inset="0,0,0,0">
                    <w:txbxContent>
                      <w:p w14:paraId="7E864CAD" w14:textId="41CFCAD1" w:rsidR="006D170F" w:rsidRPr="0002363A" w:rsidRDefault="006D170F" w:rsidP="006D170F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 xml:space="preserve"> [m]</w:t>
                        </w:r>
                      </w:p>
                    </w:txbxContent>
                  </v:textbox>
                </v:shape>
                <v:shape id="Textové pole 1648610237" o:spid="_x0000_s1038" type="#_x0000_t202" style="position:absolute;left:37530;top:20116;width:593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" filled="f" stroked="f" strokeweight=".5pt">
                  <v:textbox inset="0,0,0,0">
                    <w:txbxContent>
                      <w:p w14:paraId="6E0EAA93" w14:textId="77777777" w:rsidR="006D170F" w:rsidRPr="0002363A" w:rsidRDefault="006D170F" w:rsidP="006D170F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 [s]</w:t>
                        </w:r>
                      </w:p>
                    </w:txbxContent>
                  </v:textbox>
                </v:shape>
                <v:line id="Rovná spojnica 3" o:spid="_x0000_s1039" style="position:absolute;flip:y;visibility:visible;mso-wrap-style:square" from="5935,556" to="39513,2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" strokecolor="red" strokeweight=".5pt">
                  <v:stroke joinstyle="miter"/>
                </v:line>
                <v:shape id="Textové pole 1399036087" o:spid="_x0000_s1040" type="#_x0000_t202" style="position:absolute;left:16141;top:6905;width:14992;height:4040;rotation:-19895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" filled="f" stroked="f" strokeweight=".5pt">
                  <v:textbox inset="0,0,0,0">
                    <w:txbxContent>
                      <w:p w14:paraId="3B075260" w14:textId="12FECA43" w:rsidR="006D170F" w:rsidRPr="0002363A" w:rsidRDefault="006D170F" w:rsidP="006D170F">
                        <w:pPr>
                          <w:spacing w:after="0"/>
                          <w:jc w:val="center"/>
                        </w:pPr>
                        <w:r>
                          <w:t xml:space="preserve">Rastúca </w:t>
                        </w:r>
                        <w:r w:rsidRPr="0002363A">
                          <w:t xml:space="preserve">funkcia </w:t>
                        </w:r>
                      </w:p>
                    </w:txbxContent>
                  </v:textbox>
                </v:shape>
                <v:shape id="Textové pole 1667405137" o:spid="_x0000_s1041" type="#_x0000_t202" style="position:absolute;left:2146;top:19639;width:5937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" filled="f" stroked="f" strokeweight=".5pt">
                  <v:textbox inset="0,0,0,0">
                    <w:txbxContent>
                      <w:p w14:paraId="09B2D55D" w14:textId="14243B96" w:rsidR="00A45EE9" w:rsidRPr="00A45EE9" w:rsidRDefault="00A45EE9" w:rsidP="006D170F">
                        <w:pPr>
                          <w:spacing w:after="0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 Graf dráhy v závislosti od času</w:t>
      </w:r>
    </w:p>
    <w:p w14:paraId="7807294E" w14:textId="128EEFA6" w:rsidR="006D170F" w:rsidRDefault="006D170F" w:rsidP="006D170F">
      <w:r>
        <w:t xml:space="preserve"> </w:t>
      </w:r>
    </w:p>
    <w:p w14:paraId="754FD853" w14:textId="77777777" w:rsidR="006D170F" w:rsidRDefault="006D170F" w:rsidP="006D170F"/>
    <w:p w14:paraId="700F7D94" w14:textId="77777777" w:rsidR="006D170F" w:rsidRDefault="006D170F" w:rsidP="006D170F"/>
    <w:p w14:paraId="5D08660D" w14:textId="77777777" w:rsidR="006D170F" w:rsidRDefault="006D170F" w:rsidP="006D170F"/>
    <w:p w14:paraId="7BCD2B2E" w14:textId="77777777" w:rsidR="006D170F" w:rsidRDefault="006D170F" w:rsidP="006D170F"/>
    <w:p w14:paraId="2360047D" w14:textId="77777777" w:rsidR="006D170F" w:rsidRDefault="006D170F" w:rsidP="006D170F"/>
    <w:p w14:paraId="4866EC0E" w14:textId="77777777" w:rsidR="006D170F" w:rsidRDefault="006D170F" w:rsidP="006D170F"/>
    <w:p w14:paraId="0341A00F" w14:textId="77777777" w:rsidR="006D170F" w:rsidRDefault="006D170F" w:rsidP="006D170F"/>
    <w:p w14:paraId="08144C94" w14:textId="632BA8A3" w:rsidR="006D170F" w:rsidRPr="006D170F" w:rsidRDefault="006D170F" w:rsidP="006D170F">
      <w:pPr>
        <w:pStyle w:val="Odsekzoznamu"/>
        <w:numPr>
          <w:ilvl w:val="1"/>
          <w:numId w:val="1"/>
        </w:numPr>
      </w:pPr>
      <m:oMath>
        <m:r>
          <w:rPr>
            <w:rFonts w:ascii="Cambria Math" w:hAnsi="Cambria Math"/>
          </w:rPr>
          <m:t> 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  <w:r>
        <w:rPr>
          <w:rFonts w:eastAsiaTheme="minorEastAsia"/>
        </w:rPr>
        <w:t xml:space="preserve"> </w:t>
      </w:r>
    </w:p>
    <w:p w14:paraId="74946E2A" w14:textId="77777777" w:rsidR="006D170F" w:rsidRDefault="006D170F" w:rsidP="006D170F"/>
    <w:p w14:paraId="4B7A82AC" w14:textId="32E38215" w:rsidR="006D170F" w:rsidRDefault="006D170F" w:rsidP="006D170F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Rovnomerne </w:t>
      </w:r>
      <w:r>
        <w:rPr>
          <w:b/>
          <w:bCs/>
        </w:rPr>
        <w:t>zrýchlený</w:t>
      </w:r>
      <w:r>
        <w:rPr>
          <w:b/>
          <w:bCs/>
        </w:rPr>
        <w:t xml:space="preserve"> pohyb – R</w:t>
      </w:r>
      <w:r>
        <w:rPr>
          <w:b/>
          <w:bCs/>
        </w:rPr>
        <w:t>Z</w:t>
      </w:r>
      <w:r>
        <w:rPr>
          <w:b/>
          <w:bCs/>
        </w:rPr>
        <w:t>P</w:t>
      </w:r>
    </w:p>
    <w:p w14:paraId="3B0E07E5" w14:textId="06D614E1" w:rsidR="006D170F" w:rsidRDefault="00F25282" w:rsidP="00F25282">
      <w:pPr>
        <w:pStyle w:val="Odsekzoznamu"/>
        <w:numPr>
          <w:ilvl w:val="1"/>
          <w:numId w:val="1"/>
        </w:numPr>
      </w:pPr>
      <w:r>
        <w:t> Rýchlosť rastie priamoúmerne s časom</w:t>
      </w:r>
    </w:p>
    <w:p w14:paraId="5DE010CD" w14:textId="000E2BF8" w:rsidR="00F25282" w:rsidRPr="00F25282" w:rsidRDefault="00F25282" w:rsidP="00F25282">
      <w:pPr>
        <w:pStyle w:val="Odsekzoznamu"/>
        <w:numPr>
          <w:ilvl w:val="1"/>
          <w:numId w:val="1"/>
        </w:numPr>
      </w:pPr>
      <w:r>
        <w:t xml:space="preserve"> Zrýchlenie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– zmena rýchlosti za zmenu času</w:t>
      </w:r>
    </w:p>
    <w:p w14:paraId="760FBFB0" w14:textId="332CD026" w:rsidR="00F25282" w:rsidRPr="00F25282" w:rsidRDefault="00F25282" w:rsidP="00F25282">
      <w:pPr>
        <w:pStyle w:val="Odsekzoznamu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 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</m:oMath>
    </w:p>
    <w:p w14:paraId="2271DB13" w14:textId="27810693" w:rsidR="00F25282" w:rsidRDefault="00F25282" w:rsidP="00F25282">
      <w:pPr>
        <w:pStyle w:val="Odsekzoznamu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615F5B8" wp14:editId="729FC801">
                <wp:simplePos x="0" y="0"/>
                <wp:positionH relativeFrom="column">
                  <wp:posOffset>593639</wp:posOffset>
                </wp:positionH>
                <wp:positionV relativeFrom="paragraph">
                  <wp:posOffset>253310</wp:posOffset>
                </wp:positionV>
                <wp:extent cx="4346668" cy="2295216"/>
                <wp:effectExtent l="0" t="0" r="0" b="10160"/>
                <wp:wrapNone/>
                <wp:docPr id="509107785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668" cy="2295216"/>
                          <a:chOff x="0" y="0"/>
                          <a:chExt cx="4346668" cy="2295216"/>
                        </a:xfrm>
                      </wpg:grpSpPr>
                      <wps:wsp>
                        <wps:cNvPr id="274929601" name="Rovná spojovacia šípka 1"/>
                        <wps:cNvCnPr/>
                        <wps:spPr>
                          <a:xfrm flipV="1">
                            <a:off x="577132" y="93759"/>
                            <a:ext cx="0" cy="1998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02167" name="Rovná spojovacia šípka 2"/>
                        <wps:cNvCnPr/>
                        <wps:spPr>
                          <a:xfrm>
                            <a:off x="381663" y="2000415"/>
                            <a:ext cx="37213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965825" name="Textové pole 79965825"/>
                        <wps:cNvSpPr txBox="1"/>
                        <wps:spPr>
                          <a:xfrm>
                            <a:off x="7952" y="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EAA9E7" w14:textId="68AF4899" w:rsidR="00F25282" w:rsidRPr="0002363A" w:rsidRDefault="00F25282" w:rsidP="00F25282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lang w:val="en-US"/>
                                </w:rPr>
                                <w:t xml:space="preserve"> [m/s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4756189" name="Textové pole 2044756189"/>
                        <wps:cNvSpPr txBox="1"/>
                        <wps:spPr>
                          <a:xfrm>
                            <a:off x="3753016" y="201168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84DD6E" w14:textId="77777777" w:rsidR="00F25282" w:rsidRPr="0002363A" w:rsidRDefault="00F25282" w:rsidP="00F25282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018739" name="Rovná spojnica 3"/>
                        <wps:cNvCnPr/>
                        <wps:spPr>
                          <a:xfrm>
                            <a:off x="413468" y="970059"/>
                            <a:ext cx="360443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9629939" name="Textové pole 1189629939"/>
                        <wps:cNvSpPr txBox="1"/>
                        <wps:spPr>
                          <a:xfrm>
                            <a:off x="1717482" y="659958"/>
                            <a:ext cx="1499190" cy="404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58D435" w14:textId="77777777" w:rsidR="00F25282" w:rsidRPr="0002363A" w:rsidRDefault="00F25282" w:rsidP="00F25282">
                              <w:pPr>
                                <w:spacing w:after="0"/>
                                <w:jc w:val="center"/>
                              </w:pPr>
                              <w:r w:rsidRPr="0002363A">
                                <w:t xml:space="preserve">Konštantná funkcia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625226" name="Textové pole 245625226"/>
                        <wps:cNvSpPr txBox="1"/>
                        <wps:spPr>
                          <a:xfrm>
                            <a:off x="0" y="826935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86297A" w14:textId="50247BBC" w:rsidR="00F25282" w:rsidRPr="0002363A" w:rsidRDefault="00F25282" w:rsidP="00F25282">
                              <w:pPr>
                                <w:spacing w:after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5F5B8" id="_x0000_s1042" style="position:absolute;left:0;text-align:left;margin-left:46.75pt;margin-top:19.95pt;width:342.25pt;height:180.75pt;z-index:251671552" coordsize="43466,2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">
                <v:shape id="Rovná spojovacia šípka 1" o:spid="_x0000_s1043" type="#_x0000_t32" style="position:absolute;left:5771;top:937;width:0;height:199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" strokecolor="black [3200]" strokeweight=".5pt">
                  <v:stroke endarrow="block" joinstyle="miter"/>
                </v:shape>
                <v:shape id="Rovná spojovacia šípka 2" o:spid="_x0000_s1044" type="#_x0000_t32" style="position:absolute;left:3816;top:20004;width:3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" strokecolor="black [3200]" strokeweight=".5pt">
                  <v:stroke endarrow="block" joinstyle="miter"/>
                </v:shape>
                <v:shape id="Textové pole 79965825" o:spid="_x0000_s1045" type="#_x0000_t202" style="position:absolute;left:7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" filled="f" stroked="f" strokeweight=".5pt">
                  <v:textbox inset="0,0,0,0">
                    <w:txbxContent>
                      <w:p w14:paraId="50EAA9E7" w14:textId="68AF4899" w:rsidR="00F25282" w:rsidRPr="0002363A" w:rsidRDefault="00F25282" w:rsidP="00F25282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lang w:val="en-US"/>
                          </w:rPr>
                          <w:t xml:space="preserve"> [m/s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ové pole 2044756189" o:spid="_x0000_s1046" type="#_x0000_t202" style="position:absolute;left:37530;top:20116;width:593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" filled="f" stroked="f" strokeweight=".5pt">
                  <v:textbox inset="0,0,0,0">
                    <w:txbxContent>
                      <w:p w14:paraId="5584DD6E" w14:textId="77777777" w:rsidR="00F25282" w:rsidRPr="0002363A" w:rsidRDefault="00F25282" w:rsidP="00F25282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 [s]</w:t>
                        </w:r>
                      </w:p>
                    </w:txbxContent>
                  </v:textbox>
                </v:shape>
                <v:line id="Rovná spojnica 3" o:spid="_x0000_s1047" style="position:absolute;visibility:visible;mso-wrap-style:square" from="4134,9700" to="40179,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" strokecolor="red" strokeweight=".5pt">
                  <v:stroke joinstyle="miter"/>
                </v:line>
                <v:shape id="Textové pole 1189629939" o:spid="_x0000_s1048" type="#_x0000_t202" style="position:absolute;left:17174;top:6599;width:14992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" filled="f" stroked="f" strokeweight=".5pt">
                  <v:textbox inset="0,0,0,0">
                    <w:txbxContent>
                      <w:p w14:paraId="7158D435" w14:textId="77777777" w:rsidR="00F25282" w:rsidRPr="0002363A" w:rsidRDefault="00F25282" w:rsidP="00F25282">
                        <w:pPr>
                          <w:spacing w:after="0"/>
                          <w:jc w:val="center"/>
                        </w:pPr>
                        <w:r w:rsidRPr="0002363A">
                          <w:t xml:space="preserve">Konštantná funkcia </w:t>
                        </w:r>
                      </w:p>
                    </w:txbxContent>
                  </v:textbox>
                </v:shape>
                <v:shape id="Textové pole 245625226" o:spid="_x0000_s1049" type="#_x0000_t202" style="position:absolute;top:8269;width:5936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" filled="f" stroked="f" strokeweight=".5pt">
                  <v:textbox inset="0,0,0,0">
                    <w:txbxContent>
                      <w:p w14:paraId="4B86297A" w14:textId="50247BBC" w:rsidR="00F25282" w:rsidRPr="0002363A" w:rsidRDefault="00F25282" w:rsidP="00F25282">
                        <w:pPr>
                          <w:spacing w:after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 Graf zrýchlenia v závislosti od času  </w:t>
      </w:r>
    </w:p>
    <w:p w14:paraId="636514E2" w14:textId="77777777" w:rsidR="00F25282" w:rsidRDefault="00F25282" w:rsidP="00F25282"/>
    <w:p w14:paraId="507418FF" w14:textId="77777777" w:rsidR="00F25282" w:rsidRDefault="00F25282" w:rsidP="00F25282"/>
    <w:p w14:paraId="59BFA3EE" w14:textId="77777777" w:rsidR="00F25282" w:rsidRDefault="00F25282" w:rsidP="00F25282"/>
    <w:p w14:paraId="4290C2F1" w14:textId="77777777" w:rsidR="00F25282" w:rsidRDefault="00F25282" w:rsidP="00F25282"/>
    <w:p w14:paraId="21803A5B" w14:textId="77777777" w:rsidR="00F25282" w:rsidRDefault="00F25282" w:rsidP="00F25282"/>
    <w:p w14:paraId="1D8E2392" w14:textId="77777777" w:rsidR="00F25282" w:rsidRDefault="00F25282" w:rsidP="00F25282"/>
    <w:p w14:paraId="5B18AD1D" w14:textId="77777777" w:rsidR="00F25282" w:rsidRDefault="00F25282" w:rsidP="00F25282"/>
    <w:p w14:paraId="51579718" w14:textId="77777777" w:rsidR="00F25282" w:rsidRDefault="00F25282" w:rsidP="00F25282"/>
    <w:p w14:paraId="14536116" w14:textId="2BD06800" w:rsidR="00F25282" w:rsidRPr="00F25282" w:rsidRDefault="00F25282" w:rsidP="00F25282">
      <w:pPr>
        <w:pStyle w:val="Odsekzoznamu"/>
        <w:numPr>
          <w:ilvl w:val="1"/>
          <w:numId w:val="1"/>
        </w:numPr>
      </w:pPr>
      <w:r>
        <w:t xml:space="preserve"> Rýchlosť -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*t</m:t>
        </m:r>
      </m:oMath>
    </w:p>
    <w:p w14:paraId="312CF5A7" w14:textId="72037CF2" w:rsidR="00F25282" w:rsidRDefault="00F25282" w:rsidP="00F25282">
      <w:pPr>
        <w:pStyle w:val="Odsekzoznamu"/>
        <w:numPr>
          <w:ilvl w:val="1"/>
          <w:numId w:val="1"/>
        </w:numPr>
      </w:pPr>
      <w:r>
        <w:rPr>
          <w:rFonts w:eastAsiaTheme="minorEastAsia"/>
        </w:rPr>
        <w:t xml:space="preserve"> Graf rýchlosti v závislosti od času </w:t>
      </w:r>
    </w:p>
    <w:p w14:paraId="0C2B94A7" w14:textId="79980018" w:rsidR="00F25282" w:rsidRDefault="00A45EE9" w:rsidP="00A45EE9"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EEF87DE" wp14:editId="76C8D48F">
                <wp:simplePos x="0" y="0"/>
                <wp:positionH relativeFrom="column">
                  <wp:posOffset>655983</wp:posOffset>
                </wp:positionH>
                <wp:positionV relativeFrom="paragraph">
                  <wp:posOffset>24517</wp:posOffset>
                </wp:positionV>
                <wp:extent cx="4338716" cy="2295216"/>
                <wp:effectExtent l="0" t="0" r="5080" b="10160"/>
                <wp:wrapNone/>
                <wp:docPr id="1512562434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716" cy="2295216"/>
                          <a:chOff x="7952" y="0"/>
                          <a:chExt cx="4338716" cy="2295216"/>
                        </a:xfrm>
                      </wpg:grpSpPr>
                      <wps:wsp>
                        <wps:cNvPr id="880522829" name="Rovná spojovacia šípka 1"/>
                        <wps:cNvCnPr/>
                        <wps:spPr>
                          <a:xfrm flipV="1">
                            <a:off x="577132" y="93759"/>
                            <a:ext cx="0" cy="1998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0112299" name="Rovná spojovacia šípka 2"/>
                        <wps:cNvCnPr/>
                        <wps:spPr>
                          <a:xfrm>
                            <a:off x="381663" y="2000415"/>
                            <a:ext cx="37213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2623491" name="Textové pole 982623491"/>
                        <wps:cNvSpPr txBox="1"/>
                        <wps:spPr>
                          <a:xfrm>
                            <a:off x="7952" y="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B45DD" w14:textId="104D1E81" w:rsidR="00A45EE9" w:rsidRPr="0002363A" w:rsidRDefault="00A45EE9" w:rsidP="00A45EE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lang w:val="en-US"/>
                                </w:rPr>
                                <w:t xml:space="preserve"> [m</w:t>
                              </w:r>
                              <w:r>
                                <w:rPr>
                                  <w:lang w:val="en-US"/>
                                </w:rPr>
                                <w:t>/s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3428755" name="Textové pole 1513428755"/>
                        <wps:cNvSpPr txBox="1"/>
                        <wps:spPr>
                          <a:xfrm>
                            <a:off x="3753016" y="201168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1E8B46" w14:textId="77777777" w:rsidR="00A45EE9" w:rsidRPr="0002363A" w:rsidRDefault="00A45EE9" w:rsidP="00A45EE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267825" name="Rovná spojnica 3"/>
                        <wps:cNvCnPr/>
                        <wps:spPr>
                          <a:xfrm flipV="1">
                            <a:off x="577080" y="55643"/>
                            <a:ext cx="3374275" cy="194448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6623131" name="Textové pole 886623131"/>
                        <wps:cNvSpPr txBox="1"/>
                        <wps:spPr>
                          <a:xfrm rot="19778491">
                            <a:off x="1614115" y="690544"/>
                            <a:ext cx="1499190" cy="404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122D52" w14:textId="77777777" w:rsidR="00A45EE9" w:rsidRPr="0002363A" w:rsidRDefault="00A45EE9" w:rsidP="00A45EE9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Rastúca </w:t>
                              </w:r>
                              <w:r w:rsidRPr="0002363A">
                                <w:t xml:space="preserve">funkcia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1227399" name="Textové pole 731227399"/>
                        <wps:cNvSpPr txBox="1"/>
                        <wps:spPr>
                          <a:xfrm>
                            <a:off x="214686" y="1971923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EB63D8" w14:textId="039B2B0E" w:rsidR="00A45EE9" w:rsidRPr="00A45EE9" w:rsidRDefault="00A45EE9" w:rsidP="00A45EE9">
                              <w:pPr>
                                <w:spacing w:after="0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EF87DE" id="_x0000_s1050" style="position:absolute;margin-left:51.65pt;margin-top:1.95pt;width:341.65pt;height:180.75pt;z-index:251673600;mso-width-relative:margin;mso-height-relative:margin" coordorigin="79" coordsize="43387,2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">
                <v:shape id="Rovná spojovacia šípka 1" o:spid="_x0000_s1051" type="#_x0000_t32" style="position:absolute;left:5771;top:937;width:0;height:199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" strokecolor="black [3200]" strokeweight=".5pt">
                  <v:stroke endarrow="block" joinstyle="miter"/>
                </v:shape>
                <v:shape id="Rovná spojovacia šípka 2" o:spid="_x0000_s1052" type="#_x0000_t32" style="position:absolute;left:3816;top:20004;width:3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" strokecolor="black [3200]" strokeweight=".5pt">
                  <v:stroke endarrow="block" joinstyle="miter"/>
                </v:shape>
                <v:shape id="Textové pole 982623491" o:spid="_x0000_s1053" type="#_x0000_t202" style="position:absolute;left:7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" filled="f" stroked="f" strokeweight=".5pt">
                  <v:textbox inset="0,0,0,0">
                    <w:txbxContent>
                      <w:p w14:paraId="52CB45DD" w14:textId="104D1E81" w:rsidR="00A45EE9" w:rsidRPr="0002363A" w:rsidRDefault="00A45EE9" w:rsidP="00A45EE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</w:t>
                        </w:r>
                        <w:r>
                          <w:rPr>
                            <w:lang w:val="en-US"/>
                          </w:rPr>
                          <w:t xml:space="preserve"> [m</w:t>
                        </w:r>
                        <w:r>
                          <w:rPr>
                            <w:lang w:val="en-US"/>
                          </w:rPr>
                          <w:t>/s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ové pole 1513428755" o:spid="_x0000_s1054" type="#_x0000_t202" style="position:absolute;left:37530;top:20116;width:593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" filled="f" stroked="f" strokeweight=".5pt">
                  <v:textbox inset="0,0,0,0">
                    <w:txbxContent>
                      <w:p w14:paraId="5E1E8B46" w14:textId="77777777" w:rsidR="00A45EE9" w:rsidRPr="0002363A" w:rsidRDefault="00A45EE9" w:rsidP="00A45EE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 [s]</w:t>
                        </w:r>
                      </w:p>
                    </w:txbxContent>
                  </v:textbox>
                </v:shape>
                <v:line id="Rovná spojnica 3" o:spid="_x0000_s1055" style="position:absolute;flip:y;visibility:visible;mso-wrap-style:square" from="5770,556" to="39513,2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" strokecolor="red" strokeweight=".5pt">
                  <v:stroke joinstyle="miter"/>
                </v:line>
                <v:shape id="Textové pole 886623131" o:spid="_x0000_s1056" type="#_x0000_t202" style="position:absolute;left:16141;top:6905;width:14992;height:4040;rotation:-19895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" filled="f" stroked="f" strokeweight=".5pt">
                  <v:textbox inset="0,0,0,0">
                    <w:txbxContent>
                      <w:p w14:paraId="16122D52" w14:textId="77777777" w:rsidR="00A45EE9" w:rsidRPr="0002363A" w:rsidRDefault="00A45EE9" w:rsidP="00A45EE9">
                        <w:pPr>
                          <w:spacing w:after="0"/>
                          <w:jc w:val="center"/>
                        </w:pPr>
                        <w:r>
                          <w:t xml:space="preserve">Rastúca </w:t>
                        </w:r>
                        <w:r w:rsidRPr="0002363A">
                          <w:t xml:space="preserve">funkcia </w:t>
                        </w:r>
                      </w:p>
                    </w:txbxContent>
                  </v:textbox>
                </v:shape>
                <v:shape id="Textové pole 731227399" o:spid="_x0000_s1057" type="#_x0000_t202" style="position:absolute;left:2146;top:1971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" filled="f" stroked="f" strokeweight=".5pt">
                  <v:textbox inset="0,0,0,0">
                    <w:txbxContent>
                      <w:p w14:paraId="64EB63D8" w14:textId="039B2B0E" w:rsidR="00A45EE9" w:rsidRPr="00A45EE9" w:rsidRDefault="00A45EE9" w:rsidP="00A45EE9">
                        <w:pPr>
                          <w:spacing w:after="0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 xml:space="preserve"> </w:t>
      </w:r>
    </w:p>
    <w:p w14:paraId="162DF259" w14:textId="77777777" w:rsidR="00A45EE9" w:rsidRDefault="00A45EE9" w:rsidP="00A45EE9"/>
    <w:p w14:paraId="35D0B112" w14:textId="77777777" w:rsidR="00A45EE9" w:rsidRDefault="00A45EE9" w:rsidP="00A45EE9"/>
    <w:p w14:paraId="1D5C9A97" w14:textId="1D60E2DF" w:rsidR="00A45EE9" w:rsidRDefault="00A45EE9" w:rsidP="00A45EE9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017C1D" wp14:editId="118F5814">
                <wp:simplePos x="0" y="0"/>
                <wp:positionH relativeFrom="column">
                  <wp:posOffset>1831975</wp:posOffset>
                </wp:positionH>
                <wp:positionV relativeFrom="paragraph">
                  <wp:posOffset>-784860</wp:posOffset>
                </wp:positionV>
                <wp:extent cx="2859405" cy="1945640"/>
                <wp:effectExtent l="38100" t="38100" r="36195" b="35560"/>
                <wp:wrapNone/>
                <wp:docPr id="613344057" name="Písanie rukou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859405" cy="194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E3B0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ísanie rukou 13" o:spid="_x0000_s1026" type="#_x0000_t75" style="position:absolute;margin-left:143.9pt;margin-top:-62.15pt;width:225.85pt;height:15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">
                <v:imagedata r:id="rId6" o:title=""/>
              </v:shape>
            </w:pict>
          </mc:Fallback>
        </mc:AlternateContent>
      </w:r>
    </w:p>
    <w:p w14:paraId="0951DF96" w14:textId="03F30704" w:rsidR="00A45EE9" w:rsidRDefault="00A45EE9" w:rsidP="00A45EE9"/>
    <w:p w14:paraId="532530AE" w14:textId="7D119057" w:rsidR="00A45EE9" w:rsidRDefault="00A45EE9" w:rsidP="00A45EE9"/>
    <w:p w14:paraId="4C6B08BD" w14:textId="22E630C6" w:rsidR="00A45EE9" w:rsidRDefault="00A45EE9" w:rsidP="00A45EE9"/>
    <w:p w14:paraId="13407C28" w14:textId="60FFBD0F" w:rsidR="00A45EE9" w:rsidRDefault="00A45EE9" w:rsidP="00A45EE9">
      <w:pPr>
        <w:pStyle w:val="Odsekzoznamu"/>
        <w:numPr>
          <w:ilvl w:val="1"/>
          <w:numId w:val="1"/>
        </w:numPr>
      </w:pPr>
      <w:r>
        <w:lastRenderedPageBreak/>
        <w:t> Dráha RZP</w:t>
      </w:r>
    </w:p>
    <w:p w14:paraId="666F9BDD" w14:textId="59380D16" w:rsidR="00A45EE9" w:rsidRDefault="00A45EE9" w:rsidP="00A45EE9">
      <w:pPr>
        <w:pStyle w:val="Odsekzoznamu"/>
        <w:numPr>
          <w:ilvl w:val="2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01494C" wp14:editId="0D1FE66B">
                <wp:simplePos x="0" y="0"/>
                <wp:positionH relativeFrom="column">
                  <wp:posOffset>-448641</wp:posOffset>
                </wp:positionH>
                <wp:positionV relativeFrom="paragraph">
                  <wp:posOffset>263570</wp:posOffset>
                </wp:positionV>
                <wp:extent cx="3267710" cy="3014345"/>
                <wp:effectExtent l="0" t="0" r="27940" b="14605"/>
                <wp:wrapNone/>
                <wp:docPr id="126509537" name="Oblú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710" cy="3014345"/>
                        </a:xfrm>
                        <a:prstGeom prst="arc">
                          <a:avLst>
                            <a:gd name="adj1" fmla="val 15328"/>
                            <a:gd name="adj2" fmla="val 534652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9BBA1" id="Oblúk 19" o:spid="_x0000_s1026" style="position:absolute;margin-left:-35.35pt;margin-top:20.75pt;width:257.3pt;height:237.3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3267710,3014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" path="m3267691,1514457nsc3263389,2335568,2547345,3002408,1657299,3014190l1633855,1507173r1633836,7284xem3267691,1514457nfc3263389,2335568,2547345,3002408,1657299,3014190e" filled="f" strokecolor="#4472c4 [3204]" strokeweight=".5pt">
                <v:stroke joinstyle="miter"/>
                <v:path arrowok="t" o:connecttype="custom" o:connectlocs="3267691,1514457;1657299,3014190" o:connectangles="0,0"/>
              </v:shape>
            </w:pict>
          </mc:Fallback>
        </mc:AlternateContent>
      </w:r>
      <w:r>
        <w:t>Plocha pod grafom = dráha</w:t>
      </w:r>
    </w:p>
    <w:p w14:paraId="2642F7DE" w14:textId="1EB8704E" w:rsidR="00A45EE9" w:rsidRPr="00A45EE9" w:rsidRDefault="00A45EE9" w:rsidP="00A45EE9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v*t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a*t*t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a*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14:paraId="6C90F214" w14:textId="12F6C7BE" w:rsidR="00A45EE9" w:rsidRDefault="00A45EE9" w:rsidP="00A45EE9">
      <w:pPr>
        <w:pStyle w:val="Odsekzoznamu"/>
        <w:numPr>
          <w:ilvl w:val="2"/>
          <w:numId w:val="1"/>
        </w:numPr>
      </w:pPr>
      <w:r>
        <w:t>Ak sa nerozbieha z pokoja:</w:t>
      </w:r>
    </w:p>
    <w:p w14:paraId="66FDC938" w14:textId="7EDAE949" w:rsidR="00A45EE9" w:rsidRPr="00A45EE9" w:rsidRDefault="00A45EE9" w:rsidP="00A45EE9">
      <w:pPr>
        <w:pStyle w:val="Odsekzoznamu"/>
        <w:numPr>
          <w:ilvl w:val="3"/>
          <w:numId w:val="1"/>
        </w:num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A4327F6" w14:textId="3CE202D8" w:rsidR="00A45EE9" w:rsidRDefault="00A45EE9" w:rsidP="00A45EE9">
      <w:pPr>
        <w:pStyle w:val="Odsekzoznamu"/>
        <w:numPr>
          <w:ilvl w:val="2"/>
          <w:numId w:val="1"/>
        </w:numPr>
      </w:pPr>
      <w:r>
        <w:t xml:space="preserve">Graf dráhy v závislosti od času </w:t>
      </w:r>
    </w:p>
    <w:p w14:paraId="19B9E874" w14:textId="48EA2270" w:rsidR="00A45EE9" w:rsidRDefault="00A45EE9" w:rsidP="00A45EE9"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4200E88" wp14:editId="4332C0EC">
                <wp:simplePos x="0" y="0"/>
                <wp:positionH relativeFrom="column">
                  <wp:posOffset>595223</wp:posOffset>
                </wp:positionH>
                <wp:positionV relativeFrom="paragraph">
                  <wp:posOffset>66208</wp:posOffset>
                </wp:positionV>
                <wp:extent cx="4338716" cy="2295216"/>
                <wp:effectExtent l="0" t="0" r="5080" b="10160"/>
                <wp:wrapNone/>
                <wp:docPr id="330877955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716" cy="2295216"/>
                          <a:chOff x="7952" y="0"/>
                          <a:chExt cx="4338716" cy="2295216"/>
                        </a:xfrm>
                      </wpg:grpSpPr>
                      <wps:wsp>
                        <wps:cNvPr id="1388458065" name="Rovná spojovacia šípka 1"/>
                        <wps:cNvCnPr/>
                        <wps:spPr>
                          <a:xfrm flipV="1">
                            <a:off x="577132" y="93759"/>
                            <a:ext cx="0" cy="1998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026680" name="Rovná spojovacia šípka 2"/>
                        <wps:cNvCnPr/>
                        <wps:spPr>
                          <a:xfrm>
                            <a:off x="381663" y="2000415"/>
                            <a:ext cx="37213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935648" name="Textové pole 880935648"/>
                        <wps:cNvSpPr txBox="1"/>
                        <wps:spPr>
                          <a:xfrm>
                            <a:off x="7952" y="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45247F" w14:textId="2F7E556C" w:rsidR="00A45EE9" w:rsidRPr="0002363A" w:rsidRDefault="00A45EE9" w:rsidP="00A45EE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lang w:val="en-US"/>
                                </w:rPr>
                                <w:t xml:space="preserve"> [m]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3742497" name="Textové pole 1123742497"/>
                        <wps:cNvSpPr txBox="1"/>
                        <wps:spPr>
                          <a:xfrm>
                            <a:off x="3753016" y="201168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AEFBAC" w14:textId="77777777" w:rsidR="00A45EE9" w:rsidRPr="0002363A" w:rsidRDefault="00A45EE9" w:rsidP="00A45EE9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4200E88" id="_x0000_s1058" style="position:absolute;margin-left:46.85pt;margin-top:5.2pt;width:341.65pt;height:180.75pt;z-index:251684864;mso-width-relative:margin" coordorigin="79" coordsize="43387,2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">
                <v:shape id="Rovná spojovacia šípka 1" o:spid="_x0000_s1059" type="#_x0000_t32" style="position:absolute;left:5771;top:937;width:0;height:199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" strokecolor="black [3200]" strokeweight=".5pt">
                  <v:stroke endarrow="block" joinstyle="miter"/>
                </v:shape>
                <v:shape id="Rovná spojovacia šípka 2" o:spid="_x0000_s1060" type="#_x0000_t32" style="position:absolute;left:3816;top:20004;width:3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" strokecolor="black [3200]" strokeweight=".5pt">
                  <v:stroke endarrow="block" joinstyle="miter"/>
                </v:shape>
                <v:shape id="Textové pole 880935648" o:spid="_x0000_s1061" type="#_x0000_t202" style="position:absolute;left:7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" filled="f" stroked="f" strokeweight=".5pt">
                  <v:textbox inset="0,0,0,0">
                    <w:txbxContent>
                      <w:p w14:paraId="0045247F" w14:textId="2F7E556C" w:rsidR="00A45EE9" w:rsidRPr="0002363A" w:rsidRDefault="00A45EE9" w:rsidP="00A45EE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</w:t>
                        </w:r>
                        <w:r>
                          <w:rPr>
                            <w:lang w:val="en-US"/>
                          </w:rPr>
                          <w:t xml:space="preserve"> [m]</w:t>
                        </w:r>
                      </w:p>
                    </w:txbxContent>
                  </v:textbox>
                </v:shape>
                <v:shape id="Textové pole 1123742497" o:spid="_x0000_s1062" type="#_x0000_t202" style="position:absolute;left:37530;top:20116;width:593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" filled="f" stroked="f" strokeweight=".5pt">
                  <v:textbox inset="0,0,0,0">
                    <w:txbxContent>
                      <w:p w14:paraId="4AAEFBAC" w14:textId="77777777" w:rsidR="00A45EE9" w:rsidRPr="0002363A" w:rsidRDefault="00A45EE9" w:rsidP="00A45EE9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 [s]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6540EAB" w14:textId="195E2549" w:rsidR="00A45EE9" w:rsidRDefault="00A45EE9" w:rsidP="00A45EE9"/>
    <w:p w14:paraId="1BE023C8" w14:textId="1FDDAA7B" w:rsidR="00A45EE9" w:rsidRDefault="00A45EE9" w:rsidP="00A45EE9">
      <w:r>
        <w:t xml:space="preserve"> </w:t>
      </w:r>
    </w:p>
    <w:p w14:paraId="1892CCB2" w14:textId="77777777" w:rsidR="00A45EE9" w:rsidRDefault="00A45EE9" w:rsidP="00A45EE9"/>
    <w:p w14:paraId="317E173E" w14:textId="77777777" w:rsidR="00A45EE9" w:rsidRDefault="00A45EE9" w:rsidP="00A45EE9"/>
    <w:p w14:paraId="542EAA59" w14:textId="77777777" w:rsidR="00A45EE9" w:rsidRDefault="00A45EE9" w:rsidP="00A45EE9"/>
    <w:p w14:paraId="3B859502" w14:textId="77777777" w:rsidR="00A45EE9" w:rsidRDefault="00A45EE9" w:rsidP="00A45EE9"/>
    <w:p w14:paraId="65BB9683" w14:textId="77777777" w:rsidR="00A45EE9" w:rsidRDefault="00A45EE9" w:rsidP="00A45EE9"/>
    <w:p w14:paraId="153D6892" w14:textId="77777777" w:rsidR="00A45EE9" w:rsidRDefault="00A45EE9" w:rsidP="00A45EE9"/>
    <w:p w14:paraId="6A66E0B3" w14:textId="64E7A1D8" w:rsidR="00A45EE9" w:rsidRDefault="00A45EE9" w:rsidP="00A45EE9">
      <w:pPr>
        <w:pStyle w:val="Odsekzoznamu"/>
        <w:numPr>
          <w:ilvl w:val="0"/>
          <w:numId w:val="1"/>
        </w:numPr>
        <w:rPr>
          <w:b/>
          <w:bCs/>
        </w:rPr>
      </w:pPr>
      <w:r w:rsidRPr="00A45EE9">
        <w:rPr>
          <w:b/>
          <w:bCs/>
        </w:rPr>
        <w:t xml:space="preserve">Rovnomerne spomalený pohyb </w:t>
      </w:r>
      <w:r w:rsidR="00FC3223">
        <w:rPr>
          <w:b/>
          <w:bCs/>
        </w:rPr>
        <w:t>–</w:t>
      </w:r>
      <w:r w:rsidRPr="00A45EE9">
        <w:rPr>
          <w:b/>
          <w:bCs/>
        </w:rPr>
        <w:t xml:space="preserve"> RSP</w:t>
      </w:r>
    </w:p>
    <w:p w14:paraId="4E57358B" w14:textId="79F40497" w:rsidR="00FC3223" w:rsidRPr="0037785F" w:rsidRDefault="00FC3223" w:rsidP="00FC3223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Rýchlosť klesá priamoúmerne s časom </w:t>
      </w:r>
    </w:p>
    <w:p w14:paraId="3448CF4C" w14:textId="0FE98EB9" w:rsidR="0037785F" w:rsidRPr="0037785F" w:rsidRDefault="0037785F" w:rsidP="00FC3223">
      <w:pPr>
        <w:pStyle w:val="Odsekzoznamu"/>
        <w:numPr>
          <w:ilvl w:val="1"/>
          <w:numId w:val="1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– zrýchlenie / spomalenie</w:t>
      </w:r>
    </w:p>
    <w:p w14:paraId="33D4BCF0" w14:textId="77777777" w:rsidR="0037785F" w:rsidRPr="00F25282" w:rsidRDefault="0037785F" w:rsidP="0037785F">
      <w:pPr>
        <w:pStyle w:val="Odsekzoznamu"/>
        <w:numPr>
          <w:ilvl w:val="1"/>
          <w:numId w:val="1"/>
        </w:numPr>
      </w:pPr>
      <m:oMath>
        <m:r>
          <w:rPr>
            <w:rFonts w:ascii="Cambria Math" w:eastAsiaTheme="minorEastAsia" w:hAnsi="Cambria Math"/>
          </w:rPr>
          <m:t> 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</m:oMath>
    </w:p>
    <w:p w14:paraId="5A22A211" w14:textId="4F45577D" w:rsidR="0037785F" w:rsidRDefault="0037785F" w:rsidP="00FC3223">
      <w:pPr>
        <w:pStyle w:val="Odsekzoznamu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2F31680" wp14:editId="1BD751B1">
                <wp:simplePos x="0" y="0"/>
                <wp:positionH relativeFrom="column">
                  <wp:posOffset>362046</wp:posOffset>
                </wp:positionH>
                <wp:positionV relativeFrom="paragraph">
                  <wp:posOffset>243900</wp:posOffset>
                </wp:positionV>
                <wp:extent cx="4346668" cy="2295216"/>
                <wp:effectExtent l="0" t="0" r="0" b="10160"/>
                <wp:wrapNone/>
                <wp:docPr id="320094925" name="Skupina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6668" cy="2295216"/>
                          <a:chOff x="0" y="0"/>
                          <a:chExt cx="4346668" cy="2295216"/>
                        </a:xfrm>
                      </wpg:grpSpPr>
                      <wps:wsp>
                        <wps:cNvPr id="1485095719" name="Rovná spojovacia šípka 1"/>
                        <wps:cNvCnPr/>
                        <wps:spPr>
                          <a:xfrm flipV="1">
                            <a:off x="577132" y="93759"/>
                            <a:ext cx="0" cy="19989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187956" name="Rovná spojovacia šípka 2"/>
                        <wps:cNvCnPr/>
                        <wps:spPr>
                          <a:xfrm>
                            <a:off x="381663" y="2000415"/>
                            <a:ext cx="37213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660864" name="Textové pole 1410660864"/>
                        <wps:cNvSpPr txBox="1"/>
                        <wps:spPr>
                          <a:xfrm>
                            <a:off x="7952" y="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EBBDA" w14:textId="77777777" w:rsidR="0037785F" w:rsidRPr="0002363A" w:rsidRDefault="0037785F" w:rsidP="0037785F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 [m/s</w:t>
                              </w:r>
                              <w:r>
                                <w:rPr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7516964" name="Textové pole 1187516964"/>
                        <wps:cNvSpPr txBox="1"/>
                        <wps:spPr>
                          <a:xfrm>
                            <a:off x="3753016" y="2011680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949B3" w14:textId="77777777" w:rsidR="0037785F" w:rsidRPr="0002363A" w:rsidRDefault="0037785F" w:rsidP="0037785F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 [s]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4424577" name="Rovná spojnica 3"/>
                        <wps:cNvCnPr/>
                        <wps:spPr>
                          <a:xfrm>
                            <a:off x="413468" y="970059"/>
                            <a:ext cx="3604438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277965" name="Textové pole 252277965"/>
                        <wps:cNvSpPr txBox="1"/>
                        <wps:spPr>
                          <a:xfrm>
                            <a:off x="1717482" y="659958"/>
                            <a:ext cx="1499190" cy="4040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A98CB" w14:textId="77777777" w:rsidR="0037785F" w:rsidRPr="0002363A" w:rsidRDefault="0037785F" w:rsidP="0037785F">
                              <w:pPr>
                                <w:spacing w:after="0"/>
                                <w:jc w:val="center"/>
                              </w:pPr>
                              <w:r w:rsidRPr="0002363A">
                                <w:t xml:space="preserve">Konštantná funkcia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4318842" name="Textové pole 1914318842"/>
                        <wps:cNvSpPr txBox="1"/>
                        <wps:spPr>
                          <a:xfrm>
                            <a:off x="0" y="826935"/>
                            <a:ext cx="593652" cy="28353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46BF74" w14:textId="77777777" w:rsidR="0037785F" w:rsidRPr="0002363A" w:rsidRDefault="0037785F" w:rsidP="0037785F">
                              <w:pPr>
                                <w:spacing w:after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31680" id="_x0000_s1063" style="position:absolute;left:0;text-align:left;margin-left:28.5pt;margin-top:19.2pt;width:342.25pt;height:180.75pt;z-index:251687936" coordsize="43466,22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">
                <v:shape id="Rovná spojovacia šípka 1" o:spid="_x0000_s1064" type="#_x0000_t32" style="position:absolute;left:5771;top:937;width:0;height:199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" strokecolor="black [3200]" strokeweight=".5pt">
                  <v:stroke endarrow="block" joinstyle="miter"/>
                </v:shape>
                <v:shape id="Rovná spojovacia šípka 2" o:spid="_x0000_s1065" type="#_x0000_t32" style="position:absolute;left:3816;top:20004;width:3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" strokecolor="black [3200]" strokeweight=".5pt">
                  <v:stroke endarrow="block" joinstyle="miter"/>
                </v:shape>
                <v:shape id="Textové pole 1410660864" o:spid="_x0000_s1066" type="#_x0000_t202" style="position:absolute;left:7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" filled="f" stroked="f" strokeweight=".5pt">
                  <v:textbox inset="0,0,0,0">
                    <w:txbxContent>
                      <w:p w14:paraId="07EEBBDA" w14:textId="77777777" w:rsidR="0037785F" w:rsidRPr="0002363A" w:rsidRDefault="0037785F" w:rsidP="0037785F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 [m/s</w:t>
                        </w:r>
                        <w:r>
                          <w:rPr>
                            <w:vertAlign w:val="super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ové pole 1187516964" o:spid="_x0000_s1067" type="#_x0000_t202" style="position:absolute;left:37530;top:20116;width:593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" filled="f" stroked="f" strokeweight=".5pt">
                  <v:textbox inset="0,0,0,0">
                    <w:txbxContent>
                      <w:p w14:paraId="6CA949B3" w14:textId="77777777" w:rsidR="0037785F" w:rsidRPr="0002363A" w:rsidRDefault="0037785F" w:rsidP="0037785F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 [s]</w:t>
                        </w:r>
                      </w:p>
                    </w:txbxContent>
                  </v:textbox>
                </v:shape>
                <v:line id="Rovná spojnica 3" o:spid="_x0000_s1068" style="position:absolute;visibility:visible;mso-wrap-style:square" from="4134,9700" to="40179,9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" strokecolor="red" strokeweight=".5pt">
                  <v:stroke joinstyle="miter"/>
                </v:line>
                <v:shape id="Textové pole 252277965" o:spid="_x0000_s1069" type="#_x0000_t202" style="position:absolute;left:17174;top:6599;width:14992;height:4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" filled="f" stroked="f" strokeweight=".5pt">
                  <v:textbox inset="0,0,0,0">
                    <w:txbxContent>
                      <w:p w14:paraId="1FDA98CB" w14:textId="77777777" w:rsidR="0037785F" w:rsidRPr="0002363A" w:rsidRDefault="0037785F" w:rsidP="0037785F">
                        <w:pPr>
                          <w:spacing w:after="0"/>
                          <w:jc w:val="center"/>
                        </w:pPr>
                        <w:r w:rsidRPr="0002363A">
                          <w:t xml:space="preserve">Konštantná funkcia </w:t>
                        </w:r>
                      </w:p>
                    </w:txbxContent>
                  </v:textbox>
                </v:shape>
                <v:shape id="Textové pole 1914318842" o:spid="_x0000_s1070" type="#_x0000_t202" style="position:absolute;top:8269;width:5936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" filled="f" stroked="f" strokeweight=".5pt">
                  <v:textbox inset="0,0,0,0">
                    <w:txbxContent>
                      <w:p w14:paraId="2F46BF74" w14:textId="77777777" w:rsidR="0037785F" w:rsidRPr="0002363A" w:rsidRDefault="0037785F" w:rsidP="0037785F">
                        <w:pPr>
                          <w:spacing w:after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>
        <w:t> Grafom spomalenia</w:t>
      </w:r>
    </w:p>
    <w:p w14:paraId="2F37BA31" w14:textId="253E340E" w:rsidR="0037785F" w:rsidRDefault="0037785F" w:rsidP="0037785F">
      <w:r>
        <w:t xml:space="preserve"> </w:t>
      </w:r>
    </w:p>
    <w:p w14:paraId="1952C6FC" w14:textId="77777777" w:rsidR="0037785F" w:rsidRDefault="0037785F" w:rsidP="0037785F"/>
    <w:p w14:paraId="354085EF" w14:textId="77777777" w:rsidR="0037785F" w:rsidRDefault="0037785F" w:rsidP="0037785F"/>
    <w:p w14:paraId="61D27B76" w14:textId="77777777" w:rsidR="0037785F" w:rsidRDefault="0037785F" w:rsidP="0037785F"/>
    <w:p w14:paraId="7A60744C" w14:textId="77777777" w:rsidR="0037785F" w:rsidRDefault="0037785F" w:rsidP="0037785F"/>
    <w:p w14:paraId="6575B235" w14:textId="77777777" w:rsidR="0037785F" w:rsidRDefault="0037785F" w:rsidP="0037785F"/>
    <w:p w14:paraId="692D4ADB" w14:textId="77777777" w:rsidR="0037785F" w:rsidRDefault="0037785F" w:rsidP="0037785F"/>
    <w:p w14:paraId="7E7F7A1E" w14:textId="77777777" w:rsidR="0037785F" w:rsidRDefault="0037785F" w:rsidP="0037785F"/>
    <w:p w14:paraId="7CD0B6D0" w14:textId="2EBBB7AE" w:rsidR="0037785F" w:rsidRDefault="0037785F" w:rsidP="0037785F">
      <w:pPr>
        <w:pStyle w:val="Odsekzoznamu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AA242" wp14:editId="53344285">
                <wp:simplePos x="0" y="0"/>
                <wp:positionH relativeFrom="column">
                  <wp:posOffset>1811547</wp:posOffset>
                </wp:positionH>
                <wp:positionV relativeFrom="paragraph">
                  <wp:posOffset>341091</wp:posOffset>
                </wp:positionV>
                <wp:extent cx="689239" cy="240929"/>
                <wp:effectExtent l="0" t="0" r="73025" b="64135"/>
                <wp:wrapNone/>
                <wp:docPr id="1019704104" name="Rovná spojovacia šípk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39" cy="240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2B5AA" id="Rovná spojovacia šípka 22" o:spid="_x0000_s1026" type="#_x0000_t32" style="position:absolute;margin-left:142.65pt;margin-top:26.85pt;width:54.25pt;height:18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09178C" wp14:editId="4A08EB36">
                <wp:simplePos x="0" y="0"/>
                <wp:positionH relativeFrom="column">
                  <wp:posOffset>1423358</wp:posOffset>
                </wp:positionH>
                <wp:positionV relativeFrom="paragraph">
                  <wp:posOffset>341091</wp:posOffset>
                </wp:positionV>
                <wp:extent cx="129397" cy="267419"/>
                <wp:effectExtent l="0" t="0" r="61595" b="56515"/>
                <wp:wrapNone/>
                <wp:docPr id="864759023" name="Rovná spojovacia šípk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397" cy="2674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7D22" id="Rovná spojovacia šípka 20" o:spid="_x0000_s1026" type="#_x0000_t32" style="position:absolute;margin-left:112.1pt;margin-top:26.85pt;width:10.2pt;height:21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C3747" wp14:editId="101D2B0A">
                <wp:simplePos x="0" y="0"/>
                <wp:positionH relativeFrom="column">
                  <wp:posOffset>2462929</wp:posOffset>
                </wp:positionH>
                <wp:positionV relativeFrom="paragraph">
                  <wp:posOffset>443218</wp:posOffset>
                </wp:positionV>
                <wp:extent cx="1174630" cy="287548"/>
                <wp:effectExtent l="0" t="0" r="6985" b="0"/>
                <wp:wrapNone/>
                <wp:docPr id="962834010" name="Textové pole 962834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30" cy="287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62A13" w14:textId="35CCD568" w:rsidR="0037785F" w:rsidRDefault="0037785F" w:rsidP="00C63554">
                            <w:pPr>
                              <w:spacing w:after="0"/>
                              <w:jc w:val="center"/>
                            </w:pPr>
                            <w:r>
                              <w:t>Počiatočná rýchlosť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3747" id="Textové pole 962834010" o:spid="_x0000_s1071" type="#_x0000_t202" style="position:absolute;left:0;text-align:left;margin-left:193.95pt;margin-top:34.9pt;width:92.5pt;height:22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" filled="f" stroked="f" strokeweight=".5pt">
                <v:textbox inset="0,0,0,0">
                  <w:txbxContent>
                    <w:p w14:paraId="75262A13" w14:textId="35CCD568" w:rsidR="0037785F" w:rsidRDefault="0037785F" w:rsidP="00C63554">
                      <w:pPr>
                        <w:spacing w:after="0"/>
                        <w:jc w:val="center"/>
                      </w:pPr>
                      <w:r>
                        <w:t>Počiatočná rýchlosť</w:t>
                      </w:r>
                    </w:p>
                  </w:txbxContent>
                </v:textbox>
              </v:shape>
            </w:pict>
          </mc:Fallback>
        </mc:AlternateContent>
      </w:r>
      <w:r>
        <w:t> Rýchlosť RSP</w:t>
      </w:r>
      <w:r w:rsidR="000978A1">
        <w:t xml:space="preserve"> </w:t>
      </w:r>
    </w:p>
    <w:p w14:paraId="0AEF9EBA" w14:textId="0CB7A267" w:rsidR="0037785F" w:rsidRPr="0037785F" w:rsidRDefault="0037785F" w:rsidP="0037785F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-a*t</m:t>
        </m:r>
      </m:oMath>
    </w:p>
    <w:p w14:paraId="29950AE3" w14:textId="4DEC8262" w:rsidR="0037785F" w:rsidRDefault="0037785F" w:rsidP="0037785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B0FFB5" wp14:editId="2E65BD55">
                <wp:simplePos x="0" y="0"/>
                <wp:positionH relativeFrom="column">
                  <wp:posOffset>1110819</wp:posOffset>
                </wp:positionH>
                <wp:positionV relativeFrom="paragraph">
                  <wp:posOffset>91272</wp:posOffset>
                </wp:positionV>
                <wp:extent cx="1174630" cy="287548"/>
                <wp:effectExtent l="0" t="0" r="6985" b="0"/>
                <wp:wrapNone/>
                <wp:docPr id="1170161477" name="Textové pole 1170161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630" cy="287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E4A7D" w14:textId="24BA440F" w:rsidR="0037785F" w:rsidRDefault="0037785F" w:rsidP="00C63554">
                            <w:pPr>
                              <w:spacing w:after="0"/>
                              <w:jc w:val="center"/>
                            </w:pPr>
                            <w:r>
                              <w:t>Okamžitá rýchlosť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FFB5" id="Textové pole 1170161477" o:spid="_x0000_s1072" type="#_x0000_t202" style="position:absolute;margin-left:87.45pt;margin-top:7.2pt;width:92.5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" filled="f" stroked="f" strokeweight=".5pt">
                <v:textbox inset="0,0,0,0">
                  <w:txbxContent>
                    <w:p w14:paraId="1C3E4A7D" w14:textId="24BA440F" w:rsidR="0037785F" w:rsidRDefault="0037785F" w:rsidP="00C63554">
                      <w:pPr>
                        <w:spacing w:after="0"/>
                        <w:jc w:val="center"/>
                      </w:pPr>
                      <w:r>
                        <w:t>Okamžitá rýchlosť</w:t>
                      </w:r>
                    </w:p>
                  </w:txbxContent>
                </v:textbox>
              </v:shape>
            </w:pict>
          </mc:Fallback>
        </mc:AlternateContent>
      </w:r>
      <w:r w:rsidR="000978A1">
        <w:t xml:space="preserve"> </w:t>
      </w:r>
    </w:p>
    <w:p w14:paraId="56737171" w14:textId="77777777" w:rsidR="000978A1" w:rsidRDefault="000978A1" w:rsidP="0037785F"/>
    <w:p w14:paraId="409380E0" w14:textId="77777777" w:rsidR="000978A1" w:rsidRDefault="000978A1" w:rsidP="0037785F"/>
    <w:p w14:paraId="74E1D427" w14:textId="77777777" w:rsidR="000978A1" w:rsidRDefault="000978A1" w:rsidP="0037785F"/>
    <w:p w14:paraId="68A5F0F2" w14:textId="77777777" w:rsidR="000978A1" w:rsidRDefault="000978A1" w:rsidP="0037785F"/>
    <w:p w14:paraId="0549B9F3" w14:textId="4C6C5B40" w:rsidR="000978A1" w:rsidRDefault="00CC3926" w:rsidP="000978A1">
      <w:pPr>
        <w:pStyle w:val="Odsekzoznamu"/>
        <w:numPr>
          <w:ilvl w:val="1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3F575AC" wp14:editId="16E8C23C">
                <wp:simplePos x="0" y="0"/>
                <wp:positionH relativeFrom="column">
                  <wp:posOffset>373677</wp:posOffset>
                </wp:positionH>
                <wp:positionV relativeFrom="paragraph">
                  <wp:posOffset>215469</wp:posOffset>
                </wp:positionV>
                <wp:extent cx="4338320" cy="2294890"/>
                <wp:effectExtent l="0" t="0" r="5080" b="10160"/>
                <wp:wrapNone/>
                <wp:docPr id="2116761692" name="Skupina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2294890"/>
                          <a:chOff x="0" y="0"/>
                          <a:chExt cx="4338320" cy="2294890"/>
                        </a:xfrm>
                      </wpg:grpSpPr>
                      <wpg:grpSp>
                        <wpg:cNvPr id="838083372" name="Skupina 4"/>
                        <wpg:cNvGrpSpPr/>
                        <wpg:grpSpPr>
                          <a:xfrm>
                            <a:off x="0" y="0"/>
                            <a:ext cx="4338320" cy="2294890"/>
                            <a:chOff x="7952" y="0"/>
                            <a:chExt cx="4338716" cy="2295216"/>
                          </a:xfrm>
                        </wpg:grpSpPr>
                        <wps:wsp>
                          <wps:cNvPr id="1199640547" name="Rovná spojovacia šípka 1"/>
                          <wps:cNvCnPr/>
                          <wps:spPr>
                            <a:xfrm flipV="1">
                              <a:off x="577132" y="93759"/>
                              <a:ext cx="0" cy="19989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4760864" name="Rovná spojovacia šípka 2"/>
                          <wps:cNvCnPr/>
                          <wps:spPr>
                            <a:xfrm>
                              <a:off x="381663" y="2000415"/>
                              <a:ext cx="37213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9620016" name="Textové pole 1299620016"/>
                          <wps:cNvSpPr txBox="1"/>
                          <wps:spPr>
                            <a:xfrm>
                              <a:off x="7952" y="0"/>
                              <a:ext cx="593652" cy="2835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7F36E1" w14:textId="77777777" w:rsidR="000978A1" w:rsidRPr="0002363A" w:rsidRDefault="000978A1" w:rsidP="000978A1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v [m/s]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8865251" name="Textové pole 1738865251"/>
                          <wps:cNvSpPr txBox="1"/>
                          <wps:spPr>
                            <a:xfrm>
                              <a:off x="3753016" y="2011680"/>
                              <a:ext cx="593652" cy="2835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693319" w14:textId="77777777" w:rsidR="000978A1" w:rsidRPr="0002363A" w:rsidRDefault="000978A1" w:rsidP="000978A1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 [s]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8282695" name="Rovná spojnica 3"/>
                          <wps:cNvCnPr/>
                          <wps:spPr>
                            <a:xfrm>
                              <a:off x="601604" y="776487"/>
                              <a:ext cx="3124333" cy="122364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3217603" name="Textové pole 543217603"/>
                          <wps:cNvSpPr txBox="1"/>
                          <wps:spPr>
                            <a:xfrm rot="1406609">
                              <a:off x="1432942" y="1087415"/>
                              <a:ext cx="1499190" cy="4040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DA2C5C" w14:textId="728F6273" w:rsidR="000978A1" w:rsidRPr="0002363A" w:rsidRDefault="000978A1" w:rsidP="000978A1">
                                <w:pPr>
                                  <w:spacing w:after="0"/>
                                  <w:jc w:val="center"/>
                                </w:pPr>
                                <w:r>
                                  <w:t>Klesajúca</w:t>
                                </w:r>
                                <w:r>
                                  <w:t xml:space="preserve"> </w:t>
                                </w:r>
                                <w:r w:rsidRPr="0002363A">
                                  <w:t xml:space="preserve">funkcia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5430687" name="Textové pole 2145430687"/>
                          <wps:cNvSpPr txBox="1"/>
                          <wps:spPr>
                            <a:xfrm>
                              <a:off x="214686" y="1971923"/>
                              <a:ext cx="593652" cy="2835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BE49CF1" w14:textId="77777777" w:rsidR="000978A1" w:rsidRPr="00A45EE9" w:rsidRDefault="000978A1" w:rsidP="000978A1">
                                <w:pPr>
                                  <w:spacing w:after="0"/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7978078" name="Textové pole 1"/>
                        <wps:cNvSpPr txBox="1"/>
                        <wps:spPr>
                          <a:xfrm>
                            <a:off x="163902" y="621102"/>
                            <a:ext cx="593639" cy="283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830715" w14:textId="40C1098D" w:rsidR="000978A1" w:rsidRPr="0002363A" w:rsidRDefault="000978A1" w:rsidP="000978A1">
                              <w:pPr>
                                <w:spacing w:after="0"/>
                                <w:jc w:val="center"/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F575AC" id="Skupina 23" o:spid="_x0000_s1073" style="position:absolute;left:0;text-align:left;margin-left:29.4pt;margin-top:16.95pt;width:341.6pt;height:180.7pt;z-index:251699200" coordsize="43383,22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">
                <v:group id="_x0000_s1074" style="position:absolute;width:43383;height:22948" coordorigin="79" coordsize="43387,2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">
                  <v:shape id="Rovná spojovacia šípka 1" o:spid="_x0000_s1075" type="#_x0000_t32" style="position:absolute;left:5771;top:937;width:0;height:199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" strokecolor="black [3200]" strokeweight=".5pt">
                    <v:stroke endarrow="block" joinstyle="miter"/>
                  </v:shape>
                  <v:shape id="Rovná spojovacia šípka 2" o:spid="_x0000_s1076" type="#_x0000_t32" style="position:absolute;left:3816;top:20004;width:3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" strokecolor="black [3200]" strokeweight=".5pt">
                    <v:stroke endarrow="block" joinstyle="miter"/>
                  </v:shape>
                  <v:shape id="Textové pole 1299620016" o:spid="_x0000_s1077" type="#_x0000_t202" style="position:absolute;left:7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" filled="f" stroked="f" strokeweight=".5pt">
                    <v:textbox inset="0,0,0,0">
                      <w:txbxContent>
                        <w:p w14:paraId="5E7F36E1" w14:textId="77777777" w:rsidR="000978A1" w:rsidRPr="0002363A" w:rsidRDefault="000978A1" w:rsidP="000978A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v [m/s]</w:t>
                          </w:r>
                        </w:p>
                      </w:txbxContent>
                    </v:textbox>
                  </v:shape>
                  <v:shape id="Textové pole 1738865251" o:spid="_x0000_s1078" type="#_x0000_t202" style="position:absolute;left:37530;top:20116;width:593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" filled="f" stroked="f" strokeweight=".5pt">
                    <v:textbox inset="0,0,0,0">
                      <w:txbxContent>
                        <w:p w14:paraId="51693319" w14:textId="77777777" w:rsidR="000978A1" w:rsidRPr="0002363A" w:rsidRDefault="000978A1" w:rsidP="000978A1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 [s]</w:t>
                          </w:r>
                        </w:p>
                      </w:txbxContent>
                    </v:textbox>
                  </v:shape>
                  <v:line id="Rovná spojnica 3" o:spid="_x0000_s1079" style="position:absolute;visibility:visible;mso-wrap-style:square" from="6016,7764" to="37259,2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" strokecolor="red" strokeweight=".5pt">
                    <v:stroke joinstyle="miter"/>
                  </v:line>
                  <v:shape id="Textové pole 543217603" o:spid="_x0000_s1080" type="#_x0000_t202" style="position:absolute;left:14329;top:10874;width:14992;height:4040;rotation:15363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" filled="f" stroked="f" strokeweight=".5pt">
                    <v:textbox inset="0,0,0,0">
                      <w:txbxContent>
                        <w:p w14:paraId="4BDA2C5C" w14:textId="728F6273" w:rsidR="000978A1" w:rsidRPr="0002363A" w:rsidRDefault="000978A1" w:rsidP="000978A1">
                          <w:pPr>
                            <w:spacing w:after="0"/>
                            <w:jc w:val="center"/>
                          </w:pPr>
                          <w:r>
                            <w:t>Klesajúca</w:t>
                          </w:r>
                          <w:r>
                            <w:t xml:space="preserve"> </w:t>
                          </w:r>
                          <w:r w:rsidRPr="0002363A">
                            <w:t xml:space="preserve">funkcia </w:t>
                          </w:r>
                        </w:p>
                      </w:txbxContent>
                    </v:textbox>
                  </v:shape>
                  <v:shape id="Textové pole 2145430687" o:spid="_x0000_s1081" type="#_x0000_t202" style="position:absolute;left:2146;top:1971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" filled="f" stroked="f" strokeweight=".5pt">
                    <v:textbox inset="0,0,0,0">
                      <w:txbxContent>
                        <w:p w14:paraId="0BE49CF1" w14:textId="77777777" w:rsidR="000978A1" w:rsidRPr="00A45EE9" w:rsidRDefault="000978A1" w:rsidP="000978A1">
                          <w:pPr>
                            <w:spacing w:after="0"/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</v:group>
                <v:shape id="Textové pole 1" o:spid="_x0000_s1082" type="#_x0000_t202" style="position:absolute;left:1639;top:6211;width:5936;height:2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" filled="f" stroked="f" strokeweight=".5pt">
                  <v:textbox inset="0,0,0,0">
                    <w:txbxContent>
                      <w:p w14:paraId="13830715" w14:textId="40C1098D" w:rsidR="000978A1" w:rsidRPr="0002363A" w:rsidRDefault="000978A1" w:rsidP="000978A1">
                        <w:pPr>
                          <w:spacing w:after="0"/>
                          <w:jc w:val="center"/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0978A1">
        <w:t> Graf rýchlosti</w:t>
      </w:r>
    </w:p>
    <w:p w14:paraId="08D007B2" w14:textId="596ADCAD" w:rsidR="000978A1" w:rsidRDefault="00CC3926" w:rsidP="000978A1">
      <w:r>
        <w:t xml:space="preserve"> </w:t>
      </w:r>
    </w:p>
    <w:p w14:paraId="783850FB" w14:textId="77777777" w:rsidR="00CC3926" w:rsidRDefault="00CC3926" w:rsidP="000978A1"/>
    <w:p w14:paraId="30B0835A" w14:textId="77777777" w:rsidR="00CC3926" w:rsidRDefault="00CC3926" w:rsidP="000978A1"/>
    <w:p w14:paraId="215A99C2" w14:textId="77777777" w:rsidR="00CC3926" w:rsidRDefault="00CC3926" w:rsidP="000978A1"/>
    <w:p w14:paraId="6A6D6960" w14:textId="77777777" w:rsidR="00CC3926" w:rsidRDefault="00CC3926" w:rsidP="000978A1"/>
    <w:p w14:paraId="2E3EA5B0" w14:textId="77777777" w:rsidR="00CC3926" w:rsidRDefault="00CC3926" w:rsidP="000978A1"/>
    <w:p w14:paraId="700734D5" w14:textId="77777777" w:rsidR="00CC3926" w:rsidRDefault="00CC3926" w:rsidP="000978A1"/>
    <w:p w14:paraId="394B2E53" w14:textId="77777777" w:rsidR="00CC3926" w:rsidRDefault="00CC3926" w:rsidP="000978A1"/>
    <w:p w14:paraId="2E88B95E" w14:textId="63F92386" w:rsidR="00CC3926" w:rsidRDefault="00CC3926" w:rsidP="00CC3926">
      <w:pPr>
        <w:pStyle w:val="Odsekzoznamu"/>
        <w:numPr>
          <w:ilvl w:val="1"/>
          <w:numId w:val="1"/>
        </w:numPr>
      </w:pPr>
      <w:r>
        <w:t> Brzdný čas T</w:t>
      </w:r>
    </w:p>
    <w:p w14:paraId="685C7D41" w14:textId="62E8F49A" w:rsidR="00CC3926" w:rsidRDefault="00CC3926" w:rsidP="00CC3926">
      <w:pPr>
        <w:pStyle w:val="Odsekzoznamu"/>
        <w:numPr>
          <w:ilvl w:val="2"/>
          <w:numId w:val="1"/>
        </w:numPr>
      </w:pPr>
      <w:r>
        <w:t>Čas za ktorý teleso zastaví</w:t>
      </w:r>
    </w:p>
    <w:p w14:paraId="061E2314" w14:textId="77777777" w:rsidR="00CC3926" w:rsidRPr="0037785F" w:rsidRDefault="00CC3926" w:rsidP="00CC3926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-a*t</m:t>
        </m:r>
      </m:oMath>
    </w:p>
    <w:p w14:paraId="010F340D" w14:textId="4D5A3B08" w:rsidR="00CC3926" w:rsidRPr="00CC3926" w:rsidRDefault="00CC3926" w:rsidP="00CC3926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v=0 m/s</m:t>
        </m:r>
      </m:oMath>
    </w:p>
    <w:p w14:paraId="1B8E7794" w14:textId="23E8F5FA" w:rsidR="00CC3926" w:rsidRPr="00CC3926" w:rsidRDefault="00CC3926" w:rsidP="00CC3926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-a*t</m:t>
        </m:r>
      </m:oMath>
    </w:p>
    <w:p w14:paraId="6A847B31" w14:textId="17907491" w:rsidR="00CC3926" w:rsidRPr="00CC3926" w:rsidRDefault="00CC3926" w:rsidP="00CC3926">
      <w:pPr>
        <w:pStyle w:val="Odsekzoznamu"/>
        <w:numPr>
          <w:ilvl w:val="2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a*t</m:t>
        </m:r>
      </m:oMath>
    </w:p>
    <w:p w14:paraId="461FC685" w14:textId="5F57F236" w:rsidR="00CC3926" w:rsidRPr="00CC3926" w:rsidRDefault="00CC3926" w:rsidP="00CC3926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06CBDEC4" w14:textId="77777777" w:rsidR="00CC3926" w:rsidRDefault="00CC3926" w:rsidP="00CC3926">
      <w:pPr>
        <w:pStyle w:val="Odsekzoznamu"/>
        <w:numPr>
          <w:ilvl w:val="1"/>
          <w:numId w:val="1"/>
        </w:numPr>
      </w:pPr>
      <w:r>
        <w:t> Dráha RSP</w:t>
      </w:r>
    </w:p>
    <w:p w14:paraId="66652569" w14:textId="3423D099" w:rsidR="00CC3926" w:rsidRPr="00A45EE9" w:rsidRDefault="00CC3926" w:rsidP="00CC3926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*t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6C0543E0" w14:textId="311F3507" w:rsidR="00CC3926" w:rsidRDefault="00CC3926" w:rsidP="00CC3926">
      <w:pPr>
        <w:pStyle w:val="Odsekzoznamu"/>
        <w:numPr>
          <w:ilvl w:val="1"/>
          <w:numId w:val="1"/>
        </w:numPr>
      </w:pPr>
      <w:r>
        <w:t xml:space="preserve"> Brzdná dráha </w:t>
      </w:r>
    </w:p>
    <w:p w14:paraId="254F9363" w14:textId="57F4F14A" w:rsidR="00CC3926" w:rsidRDefault="00CC3926" w:rsidP="00CC3926">
      <w:pPr>
        <w:pStyle w:val="Odsekzoznamu"/>
        <w:numPr>
          <w:ilvl w:val="2"/>
          <w:numId w:val="1"/>
        </w:numPr>
      </w:pPr>
      <w:r>
        <w:t>t = brzdný čas</w:t>
      </w:r>
    </w:p>
    <w:p w14:paraId="75AC244E" w14:textId="4263F4A2" w:rsidR="00CC3926" w:rsidRPr="00A45EE9" w:rsidRDefault="00CC3926" w:rsidP="00CC3926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A035969" w14:textId="16BDA2D2" w:rsidR="00CC3926" w:rsidRPr="00A45EE9" w:rsidRDefault="00CC3926" w:rsidP="00CC3926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</w:p>
    <w:p w14:paraId="2621B1BB" w14:textId="6CE1ECAA" w:rsidR="00CC3926" w:rsidRPr="00230ED6" w:rsidRDefault="00CC3926" w:rsidP="00CC3926">
      <w:pPr>
        <w:pStyle w:val="Odsekzoznamu"/>
        <w:numPr>
          <w:ilvl w:val="2"/>
          <w:numId w:val="1"/>
        </w:num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a</m:t>
            </m:r>
          </m:den>
        </m:f>
      </m:oMath>
      <w:r w:rsidR="00230ED6">
        <w:rPr>
          <w:rFonts w:eastAsiaTheme="minorEastAsia"/>
        </w:rPr>
        <w:t xml:space="preserve"> </w:t>
      </w:r>
    </w:p>
    <w:p w14:paraId="082DADCF" w14:textId="1B5B89FE" w:rsidR="00230ED6" w:rsidRDefault="00230ED6" w:rsidP="00230ED6">
      <w:pPr>
        <w:pStyle w:val="Odsekzoznamu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9202055" wp14:editId="697023AA">
                <wp:simplePos x="0" y="0"/>
                <wp:positionH relativeFrom="column">
                  <wp:posOffset>-190164</wp:posOffset>
                </wp:positionH>
                <wp:positionV relativeFrom="paragraph">
                  <wp:posOffset>139281</wp:posOffset>
                </wp:positionV>
                <wp:extent cx="5382116" cy="3488798"/>
                <wp:effectExtent l="0" t="0" r="9525" b="0"/>
                <wp:wrapNone/>
                <wp:docPr id="225627522" name="Skupina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2116" cy="3488798"/>
                          <a:chOff x="0" y="0"/>
                          <a:chExt cx="5382116" cy="3488798"/>
                        </a:xfrm>
                      </wpg:grpSpPr>
                      <wpg:grpSp>
                        <wpg:cNvPr id="119206047" name="Skupina 4"/>
                        <wpg:cNvGrpSpPr/>
                        <wpg:grpSpPr>
                          <a:xfrm>
                            <a:off x="1043796" y="0"/>
                            <a:ext cx="4338320" cy="2294890"/>
                            <a:chOff x="7952" y="0"/>
                            <a:chExt cx="4338716" cy="2295216"/>
                          </a:xfrm>
                        </wpg:grpSpPr>
                        <wps:wsp>
                          <wps:cNvPr id="85658629" name="Rovná spojovacia šípka 1"/>
                          <wps:cNvCnPr/>
                          <wps:spPr>
                            <a:xfrm flipV="1">
                              <a:off x="577132" y="93759"/>
                              <a:ext cx="0" cy="19989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6804305" name="Rovná spojovacia šípka 2"/>
                          <wps:cNvCnPr/>
                          <wps:spPr>
                            <a:xfrm>
                              <a:off x="381663" y="2000415"/>
                              <a:ext cx="372139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1373507" name="Textové pole 2051373507"/>
                          <wps:cNvSpPr txBox="1"/>
                          <wps:spPr>
                            <a:xfrm>
                              <a:off x="7952" y="0"/>
                              <a:ext cx="593652" cy="2835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5D304E" w14:textId="77777777" w:rsidR="00230ED6" w:rsidRPr="0002363A" w:rsidRDefault="00230ED6" w:rsidP="00230ED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 [m]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8566415" name="Textové pole 528566415"/>
                          <wps:cNvSpPr txBox="1"/>
                          <wps:spPr>
                            <a:xfrm>
                              <a:off x="3753016" y="2011680"/>
                              <a:ext cx="593652" cy="2835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0F7BD5" w14:textId="77777777" w:rsidR="00230ED6" w:rsidRPr="0002363A" w:rsidRDefault="00230ED6" w:rsidP="00230ED6">
                                <w:pPr>
                                  <w:spacing w:after="0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t [s]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3210889" name="Oblúk 19"/>
                        <wps:cNvSpPr/>
                        <wps:spPr>
                          <a:xfrm>
                            <a:off x="0" y="474453"/>
                            <a:ext cx="3267710" cy="3014345"/>
                          </a:xfrm>
                          <a:prstGeom prst="arc">
                            <a:avLst>
                              <a:gd name="adj1" fmla="val 16243134"/>
                              <a:gd name="adj2" fmla="val 21529668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02055" id="Skupina 24" o:spid="_x0000_s1083" style="position:absolute;left:0;text-align:left;margin-left:-14.95pt;margin-top:10.95pt;width:423.8pt;height:274.7pt;z-index:251703296" coordsize="53821,34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">
                <v:group id="_x0000_s1084" style="position:absolute;left:10437;width:43384;height:22948" coordorigin="79" coordsize="43387,22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">
                  <v:shape id="Rovná spojovacia šípka 1" o:spid="_x0000_s1085" type="#_x0000_t32" style="position:absolute;left:5771;top:937;width:0;height:199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" strokecolor="black [3200]" strokeweight=".5pt">
                    <v:stroke endarrow="block" joinstyle="miter"/>
                  </v:shape>
                  <v:shape id="Rovná spojovacia šípka 2" o:spid="_x0000_s1086" type="#_x0000_t32" style="position:absolute;left:3816;top:20004;width:372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" strokecolor="black [3200]" strokeweight=".5pt">
                    <v:stroke endarrow="block" joinstyle="miter"/>
                  </v:shape>
                  <v:shape id="Textové pole 2051373507" o:spid="_x0000_s1087" type="#_x0000_t202" style="position:absolute;left:79;width:5937;height:2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" filled="f" stroked="f" strokeweight=".5pt">
                    <v:textbox inset="0,0,0,0">
                      <w:txbxContent>
                        <w:p w14:paraId="095D304E" w14:textId="77777777" w:rsidR="00230ED6" w:rsidRPr="0002363A" w:rsidRDefault="00230ED6" w:rsidP="00230ED6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 [m]</w:t>
                          </w:r>
                        </w:p>
                      </w:txbxContent>
                    </v:textbox>
                  </v:shape>
                  <v:shape id="Textové pole 528566415" o:spid="_x0000_s1088" type="#_x0000_t202" style="position:absolute;left:37530;top:20116;width:5936;height:2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" filled="f" stroked="f" strokeweight=".5pt">
                    <v:textbox inset="0,0,0,0">
                      <w:txbxContent>
                        <w:p w14:paraId="090F7BD5" w14:textId="77777777" w:rsidR="00230ED6" w:rsidRPr="0002363A" w:rsidRDefault="00230ED6" w:rsidP="00230ED6">
                          <w:pPr>
                            <w:spacing w:after="0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t [s]</w:t>
                          </w:r>
                        </w:p>
                      </w:txbxContent>
                    </v:textbox>
                  </v:shape>
                </v:group>
                <v:shape id="Oblúk 19" o:spid="_x0000_s1089" style="position:absolute;top:4744;width:32677;height:30143;visibility:visible;mso-wrap-style:square;v-text-anchor:middle" coordsize="3267710,3014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" path="m1652765,101nsc2533598,9506,3247773,661359,3267308,1473750r-1633453,33423l1652765,101xem1652765,101nfc2533598,9506,3247773,661359,3267308,1473750e" filled="f" strokecolor="#4472c4 [3204]" strokeweight=".5pt">
                  <v:stroke joinstyle="miter"/>
                  <v:path arrowok="t" o:connecttype="custom" o:connectlocs="1652765,101;3267308,1473750" o:connectangles="0,0"/>
                </v:shape>
              </v:group>
            </w:pict>
          </mc:Fallback>
        </mc:AlternateContent>
      </w:r>
      <w:r>
        <w:t> Graf dráhy RSP</w:t>
      </w:r>
    </w:p>
    <w:p w14:paraId="61F75550" w14:textId="0E152F77" w:rsidR="00230ED6" w:rsidRDefault="00230ED6" w:rsidP="00230ED6">
      <w:r>
        <w:t xml:space="preserve"> </w:t>
      </w:r>
    </w:p>
    <w:p w14:paraId="41A75636" w14:textId="77777777" w:rsidR="00230ED6" w:rsidRDefault="00230ED6" w:rsidP="00230ED6"/>
    <w:p w14:paraId="4B836E27" w14:textId="77777777" w:rsidR="00230ED6" w:rsidRDefault="00230ED6" w:rsidP="00230ED6"/>
    <w:p w14:paraId="1DDBAD2F" w14:textId="77777777" w:rsidR="00230ED6" w:rsidRDefault="00230ED6" w:rsidP="00230ED6"/>
    <w:p w14:paraId="12F22B2F" w14:textId="77777777" w:rsidR="00230ED6" w:rsidRDefault="00230ED6" w:rsidP="00230ED6"/>
    <w:p w14:paraId="1CDAED9D" w14:textId="77777777" w:rsidR="00230ED6" w:rsidRDefault="00230ED6" w:rsidP="00230ED6"/>
    <w:p w14:paraId="77D32B71" w14:textId="77777777" w:rsidR="00230ED6" w:rsidRDefault="00230ED6" w:rsidP="00230ED6"/>
    <w:p w14:paraId="77919EA2" w14:textId="77777777" w:rsidR="00230ED6" w:rsidRDefault="00230ED6" w:rsidP="00230ED6"/>
    <w:p w14:paraId="5D7C8BC7" w14:textId="71276626" w:rsidR="00230ED6" w:rsidRPr="0037785F" w:rsidRDefault="00230ED6" w:rsidP="00230ED6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Hmotný bod </w:t>
      </w:r>
      <w:r>
        <w:t>– teleso, ktorého hmotnosť nezanedbáme</w:t>
      </w:r>
      <w:r w:rsidR="002A0372">
        <w:t xml:space="preserve"> </w:t>
      </w:r>
    </w:p>
    <w:sectPr w:rsidR="00230ED6" w:rsidRPr="0037785F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99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BF"/>
    <w:rsid w:val="0002363A"/>
    <w:rsid w:val="000978A1"/>
    <w:rsid w:val="001B7152"/>
    <w:rsid w:val="001F40F2"/>
    <w:rsid w:val="00230ED6"/>
    <w:rsid w:val="002A0372"/>
    <w:rsid w:val="0037785F"/>
    <w:rsid w:val="003A5040"/>
    <w:rsid w:val="006D170F"/>
    <w:rsid w:val="00706DB0"/>
    <w:rsid w:val="007C68B1"/>
    <w:rsid w:val="00A45EE9"/>
    <w:rsid w:val="00B63465"/>
    <w:rsid w:val="00C63554"/>
    <w:rsid w:val="00CC3926"/>
    <w:rsid w:val="00F25282"/>
    <w:rsid w:val="00F955BF"/>
    <w:rsid w:val="00FA7E89"/>
    <w:rsid w:val="00FC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A9348"/>
  <w15:chartTrackingRefBased/>
  <w15:docId w15:val="{619A7132-5865-4FC4-9394-C676AAA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0236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1T12:43:44.56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4509 24575,'4'0'0,"0"1"0,0 0 0,-1 0 0,1 1 0,0-1 0,0 1 0,-1-1 0,1 1 0,-1 0 0,0 1 0,1-1 0,4 5 0,33 37 0,-24-25 0,1-1 0,1-1 0,0 0 0,1-2 0,1 0 0,40 21 0,20 15 0,-53-34 0,1-1 0,62 25 0,-20-11 0,11-2 0,-65-24 0,1 1 0,-1 1 0,28 14 0,-25-11 0,0-1 0,1-1 0,0 0 0,37 5 0,-9-1 0,-7-3 0,-35-7 0,0-1 0,0 1 0,-1 1 0,1-1 0,-1 1 0,1 0 0,-1 1 0,0 0 0,0 0 0,0 0 0,0 0 0,0 1 0,-1 0 0,1 0 0,-1 1 0,0-1 0,5 8 0,4 3 0,1 0 0,0-1 0,1 0 0,0-1 0,20 11 0,47 39 0,-76-57 0,1-1 0,0 0 0,0 0 0,0-1 0,0 0 0,1 0 0,12 3 0,-12-5 0,-1 1 0,0 0 0,0 0 0,0 1 0,-1 0 0,1 0 0,-1 1 0,13 11 0,-9-7 43,0 0 0,1-1 0,0 0 0,0 0 0,1-2 0,23 10 0,40 24-1709,-65-32-5160</inkml:trace>
  <inkml:trace contextRef="#ctx0" brushRef="#br0" timeOffset="1272.76">1459 3736 24575,'2'5'0,"1"0"0,-1 0 0,1 0 0,0-1 0,0 1 0,0-1 0,1 0 0,0 1 0,0-2 0,0 1 0,8 6 0,1 2 0,47 44 0,106 77 0,-148-120 0,17 14 0,2-2 0,74 39 0,-43-24 0,-55-31 0,0 0 0,1-1 0,23 10 0,-12-7 0,-2 1 0,27 18 0,24 11 0,-64-35 0,1 0 0,-1 1 0,14 13 0,23 15 0,108 76 0,-44-37 0,14 7 0,-81-51 0,-4-2 0,-22-14 0,0-2 0,1 0 0,34 16 0,-36-20 0,-1 1 0,30 22 0,-1-1 0,75 57 0,-81-56 0,49 29 0,-39-29 0,-27-17 0,0-1 0,34 15 0,-41-22-1365,-2 0-5461</inkml:trace>
  <inkml:trace contextRef="#ctx0" brushRef="#br0" timeOffset="2346.9">3115 2785 24575,'2'5'0,"0"-1"0,0 1 0,1-1 0,0 1 0,-1-1 0,1 0 0,1 0 0,-1 0 0,0-1 0,1 1 0,0-1 0,0 0 0,8 5 0,5 7 0,152 122 0,-26-23 0,-49-38 0,-61-47 0,42 28 0,-14-11 0,-16-13 0,53 30 0,42 29 0,0-3 0,-7-2 0,-35-26 0,218 149 0,-198-132 0,165 139 0,-225-166 0,-18-14 0,105 85 0,-12-24 0,-22-18 0,-35-24 0,-39-29 0,0 1 0,35 36 0,8 4 0,-55-49 0,36 36 0,-28-24 0,66 49 0,-32-28 0,-3-11-1365,-51-35-5461</inkml:trace>
  <inkml:trace contextRef="#ctx0" brushRef="#br0" timeOffset="3676.89">5390 1503 24575,'1'3'0,"0"0"0,-1 0 0,1-1 0,1 1 0,-1 0 0,0-1 0,1 0 0,-1 1 0,1-1 0,0 0 0,0 1 0,3 2 0,30 27 0,-31-28 0,105 89 0,-98-84 0,-1 1 0,0-1 0,10 13 0,21 21 0,45 39 0,-53-47 0,344 338 0,-180-179 0,-40-39 0,-111-111 0,-24-24 0,-2-2 0,28 34 0,23 28 0,-43-51 0,27 38 0,29 20 0,-25-11 0,-24-33 0,-3 1 0,36 63 0,-43-66 0,54 70 0,-60-86 0,60 85 0,28 38 0,-54-74 0,-40-53 0,0-2 0,2 0 0,18 20 0,-19-22 0,0 0 0,-1 0 0,-1 2 0,-1 0 0,10 21 0,26 43 0,27 48 0,-10-15 0,-56-102 0,-1 0 0,0 1 0,-1-1 0,7 27 0,-5-12 0,1-7 0,21 41 0,1 1 0,-25-51-341,1 0 0,0 0-1,14 19 1,-13-21-6485</inkml:trace>
  <inkml:trace contextRef="#ctx0" brushRef="#br0" timeOffset="6291.07">7843 1 24575,'0'443'0,"1"-426"0,1 0 0,6 28 0,3 30 0,-8-44 0,1 0 0,11 45 0,-8-47 0,-1 0 0,-1 0 0,0 33 0,-6 513 0,2-549 0,9 48 0,-5-47 0,1 45 0,-4 17 0,-5 152 0,1-225 0,-2 0 0,1-1 0,-9 23 0,6-24 0,2 0 0,0 1 0,1-1 0,-2 21 0,-13 103 0,12-81 0,3 0 0,5 89 0,1-35 0,-5-84 0,-1 0 0,-1 0 0,-1 0 0,-15 44 0,-9 42 0,24-65 0,2 0 0,5 83 0,1-32 0,-3 983 0,-2-1056 0,-8 48 0,5-48 0,-2 47 0,8 568 0,0-631 47,0 0 0,1 0 0,0 0-1,0 0 1,1-1 0,8 19 0,-6-17-470,-1 1-1,0 0 1,4 21 0,-6-16-6403</inkml:trace>
</inkml:ink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103</TotalTime>
  <Pages>4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13</cp:revision>
  <dcterms:created xsi:type="dcterms:W3CDTF">2023-09-08T15:45:00Z</dcterms:created>
  <dcterms:modified xsi:type="dcterms:W3CDTF">2023-09-11T13:56:00Z</dcterms:modified>
</cp:coreProperties>
</file>