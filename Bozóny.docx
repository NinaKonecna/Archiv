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8BB3" w14:textId="3C0CEF7E" w:rsidR="00150E19" w:rsidRPr="00205D9E" w:rsidRDefault="0092188B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Bozóny</w:t>
      </w:r>
    </w:p>
    <w:p w14:paraId="014934A3" w14:textId="77777777" w:rsidR="00465E9E" w:rsidRPr="00205D9E" w:rsidRDefault="00465E9E" w:rsidP="00465E9E">
      <w:pPr>
        <w:rPr>
          <w:lang w:val="sk-SK"/>
        </w:rPr>
      </w:pPr>
    </w:p>
    <w:p w14:paraId="70750630" w14:textId="1AAF4068" w:rsidR="00465E9E" w:rsidRPr="0092188B" w:rsidRDefault="0092188B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Patria medzi zložené častice, nachádzajú sa medzi nimi </w:t>
      </w:r>
      <w:r w:rsidRPr="0092188B">
        <w:rPr>
          <w:b/>
          <w:bCs/>
          <w:lang w:val="sk-SK"/>
        </w:rPr>
        <w:t>5 jednoduchých častíc:</w:t>
      </w:r>
    </w:p>
    <w:p w14:paraId="50469DB6" w14:textId="56AF3818" w:rsidR="0092188B" w:rsidRPr="0092188B" w:rsidRDefault="0092188B" w:rsidP="0092188B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Fotóny – </w:t>
      </w:r>
      <w:r>
        <w:rPr>
          <w:rFonts w:cstheme="minorHAnsi"/>
          <w:b/>
          <w:bCs/>
          <w:lang w:val="sk-SK"/>
        </w:rPr>
        <w:t xml:space="preserve">γ </w:t>
      </w:r>
      <w:r>
        <w:rPr>
          <w:rFonts w:cstheme="minorHAnsi"/>
          <w:lang w:val="sk-SK"/>
        </w:rPr>
        <w:t>– častice svetla, sprostredkúvajú sily elektromagnetickej interakcie</w:t>
      </w:r>
    </w:p>
    <w:p w14:paraId="634388DA" w14:textId="4BC7D5B9" w:rsidR="0092188B" w:rsidRPr="0092188B" w:rsidRDefault="0092188B" w:rsidP="0092188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Gluóny – g </w:t>
      </w:r>
      <w:r>
        <w:rPr>
          <w:lang w:val="sk-SK"/>
        </w:rPr>
        <w:t>– častice sprostredkúvajúce silnú interakciu</w:t>
      </w:r>
    </w:p>
    <w:p w14:paraId="365C0604" w14:textId="2F0073C1" w:rsidR="0092188B" w:rsidRPr="0092188B" w:rsidRDefault="0092188B" w:rsidP="0092188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Weak – W </w:t>
      </w:r>
      <w:r>
        <w:rPr>
          <w:lang w:val="sk-SK"/>
        </w:rPr>
        <w:t>– slabý, sprostredkováva sily slabej interakcie</w:t>
      </w:r>
    </w:p>
    <w:p w14:paraId="181F9696" w14:textId="7427824F" w:rsidR="0092188B" w:rsidRPr="0092188B" w:rsidRDefault="0092188B" w:rsidP="0092188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Zero – Z </w:t>
      </w:r>
      <w:r>
        <w:rPr>
          <w:lang w:val="sk-SK"/>
        </w:rPr>
        <w:t>– nulový náboj, tiež sprostredkováva sily slabej interakcie</w:t>
      </w:r>
    </w:p>
    <w:p w14:paraId="62BB2523" w14:textId="0E3D3C3F" w:rsidR="0092188B" w:rsidRPr="0092188B" w:rsidRDefault="0092188B" w:rsidP="0092188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Všetky 4 boli potvrdené v Cerne v r. 1983</w:t>
      </w:r>
    </w:p>
    <w:p w14:paraId="724338E5" w14:textId="34E029AA" w:rsidR="0092188B" w:rsidRPr="0092188B" w:rsidRDefault="0092188B" w:rsidP="0092188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Higgsov bozón – H </w:t>
      </w:r>
      <w:r>
        <w:rPr>
          <w:lang w:val="sk-SK"/>
        </w:rPr>
        <w:t>– potvrdený v Cerne v r. 2012, je nositeľom hmoty</w:t>
      </w:r>
    </w:p>
    <w:p w14:paraId="65817310" w14:textId="0999BA49" w:rsidR="0092188B" w:rsidRPr="0092188B" w:rsidRDefault="0092188B" w:rsidP="0092188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Gravitón – G </w:t>
      </w:r>
      <w:r>
        <w:rPr>
          <w:lang w:val="sk-SK"/>
        </w:rPr>
        <w:t>– hypotetická častica, mala by sprostredkovávať sily gravitácie</w:t>
      </w:r>
    </w:p>
    <w:sectPr w:rsidR="0092188B" w:rsidRPr="0092188B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B"/>
    <w:rsid w:val="00150E19"/>
    <w:rsid w:val="00205D9E"/>
    <w:rsid w:val="00465E9E"/>
    <w:rsid w:val="006A500F"/>
    <w:rsid w:val="0092188B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3A34"/>
  <w15:chartTrackingRefBased/>
  <w15:docId w15:val="{C8A66B9D-7FED-4CD2-A39F-75935B54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92188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21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2022-10-10T18:07:00Z</dcterms:created>
  <dcterms:modified xsi:type="dcterms:W3CDTF">2022-10-10T18:14:00Z</dcterms:modified>
</cp:coreProperties>
</file>