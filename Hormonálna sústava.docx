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7AAE4" w14:textId="636E57D4" w:rsidR="003A5040" w:rsidRDefault="00A57900" w:rsidP="001F40F2">
      <w:pPr>
        <w:pStyle w:val="Nzov"/>
        <w:jc w:val="center"/>
      </w:pPr>
      <w:r>
        <w:t>Hormonálna sústava</w:t>
      </w:r>
    </w:p>
    <w:p w14:paraId="15239E0F" w14:textId="77777777" w:rsidR="00B63465" w:rsidRDefault="00B63465" w:rsidP="00B63465"/>
    <w:p w14:paraId="127365E4" w14:textId="6805CC05" w:rsidR="00B63465" w:rsidRDefault="00BF7CD1" w:rsidP="00B63465">
      <w:pPr>
        <w:pStyle w:val="Odsekzoznamu"/>
        <w:numPr>
          <w:ilvl w:val="0"/>
          <w:numId w:val="1"/>
        </w:numPr>
      </w:pPr>
      <w:r>
        <w:t>Regulačná sústava</w:t>
      </w:r>
    </w:p>
    <w:p w14:paraId="4170C71D" w14:textId="3BB690BA" w:rsidR="00BF7CD1" w:rsidRDefault="00BF7CD1" w:rsidP="00B63465">
      <w:pPr>
        <w:pStyle w:val="Odsekzoznamu"/>
        <w:numPr>
          <w:ilvl w:val="0"/>
          <w:numId w:val="1"/>
        </w:numPr>
      </w:pPr>
      <w:r>
        <w:t>Sústava, ktorú tvoria žľazy s vnútorným vylučovaním, tzv. endokrinné žľazy</w:t>
      </w:r>
    </w:p>
    <w:p w14:paraId="65DB0463" w14:textId="1D22F8CB" w:rsidR="00BF7CD1" w:rsidRDefault="00BF7CD1" w:rsidP="00B63465">
      <w:pPr>
        <w:pStyle w:val="Odsekzoznamu"/>
        <w:numPr>
          <w:ilvl w:val="0"/>
          <w:numId w:val="1"/>
        </w:numPr>
      </w:pPr>
      <w:r>
        <w:t xml:space="preserve">Sekréty týchto žliaz sa nazývajú </w:t>
      </w:r>
      <w:r>
        <w:rPr>
          <w:b/>
          <w:bCs/>
        </w:rPr>
        <w:t>hormóny</w:t>
      </w:r>
    </w:p>
    <w:p w14:paraId="61AF4EBF" w14:textId="22131AC6" w:rsidR="00BF7CD1" w:rsidRDefault="00BF7CD1" w:rsidP="00E844F8"/>
    <w:p w14:paraId="27BABCA3" w14:textId="08A082CB" w:rsidR="00E844F8" w:rsidRDefault="00E844F8" w:rsidP="00E844F8">
      <w:pPr>
        <w:pStyle w:val="Odsekzoznamu"/>
        <w:numPr>
          <w:ilvl w:val="0"/>
          <w:numId w:val="1"/>
        </w:numPr>
      </w:pPr>
      <w:r>
        <w:rPr>
          <w:b/>
          <w:bCs/>
        </w:rPr>
        <w:t xml:space="preserve">Hormóny </w:t>
      </w:r>
    </w:p>
    <w:p w14:paraId="753FB2C9" w14:textId="7EA4BD89" w:rsidR="00E844F8" w:rsidRDefault="00E844F8" w:rsidP="00E844F8">
      <w:pPr>
        <w:pStyle w:val="Odsekzoznamu"/>
        <w:numPr>
          <w:ilvl w:val="1"/>
          <w:numId w:val="1"/>
        </w:numPr>
      </w:pPr>
      <w:r>
        <w:t xml:space="preserve"> Sú to látky, ktoré majú špecifický biokatalitický účinok na niektoré orgány alebo tkanivá </w:t>
      </w:r>
    </w:p>
    <w:p w14:paraId="110835EC" w14:textId="41AB3682" w:rsidR="00E844F8" w:rsidRDefault="00E844F8" w:rsidP="00E844F8">
      <w:pPr>
        <w:pStyle w:val="Odsekzoznamu"/>
        <w:numPr>
          <w:ilvl w:val="1"/>
          <w:numId w:val="1"/>
        </w:numPr>
      </w:pPr>
      <w:r>
        <w:t> Krvou sa dostávajú do celého tela, ku všetkým bunkám a pôsobia len na tzv. cieľové bunky</w:t>
      </w:r>
    </w:p>
    <w:p w14:paraId="6056FA8F" w14:textId="21BEA45B" w:rsidR="00E844F8" w:rsidRDefault="00E844F8" w:rsidP="00E844F8"/>
    <w:p w14:paraId="29B3E91D" w14:textId="155C3FF1" w:rsidR="00E844F8" w:rsidRPr="00E844F8" w:rsidRDefault="00E844F8" w:rsidP="00E844F8">
      <w:pPr>
        <w:pStyle w:val="Odsekzoznamu"/>
        <w:numPr>
          <w:ilvl w:val="0"/>
          <w:numId w:val="1"/>
        </w:numPr>
      </w:pPr>
      <w:r>
        <w:rPr>
          <w:b/>
          <w:bCs/>
        </w:rPr>
        <w:t>Žľazy s vnútorným vylučovaním sú:</w:t>
      </w:r>
    </w:p>
    <w:p w14:paraId="0F0DC54D" w14:textId="74E85F8A" w:rsidR="00E844F8" w:rsidRPr="00E844F8" w:rsidRDefault="00E844F8" w:rsidP="00E844F8">
      <w:pPr>
        <w:pStyle w:val="Odsekzoznamu"/>
        <w:numPr>
          <w:ilvl w:val="1"/>
          <w:numId w:val="1"/>
        </w:numPr>
      </w:pPr>
      <w:r>
        <w:rPr>
          <w:b/>
          <w:bCs/>
        </w:rPr>
        <w:t> Podmozgová (=hypofýza)</w:t>
      </w:r>
    </w:p>
    <w:p w14:paraId="11A62400" w14:textId="2A02BB97" w:rsidR="00E844F8" w:rsidRPr="00E844F8" w:rsidRDefault="00E844F8" w:rsidP="00E844F8">
      <w:pPr>
        <w:pStyle w:val="Odsekzoznamu"/>
        <w:numPr>
          <w:ilvl w:val="1"/>
          <w:numId w:val="1"/>
        </w:numPr>
      </w:pPr>
      <w:r>
        <w:rPr>
          <w:b/>
          <w:bCs/>
        </w:rPr>
        <w:t> Šuškovité teliesko (=epifýza)</w:t>
      </w:r>
    </w:p>
    <w:p w14:paraId="45E363B3" w14:textId="03AF0A62" w:rsidR="00E844F8" w:rsidRPr="00E844F8" w:rsidRDefault="00E844F8" w:rsidP="00E844F8">
      <w:pPr>
        <w:pStyle w:val="Odsekzoznamu"/>
        <w:numPr>
          <w:ilvl w:val="1"/>
          <w:numId w:val="1"/>
        </w:numPr>
      </w:pPr>
      <w:r>
        <w:rPr>
          <w:b/>
          <w:bCs/>
        </w:rPr>
        <w:t> Štítna žľaza (=glandulae thyreoidea)</w:t>
      </w:r>
    </w:p>
    <w:p w14:paraId="6D2E0B5E" w14:textId="39EBABCE" w:rsidR="00E844F8" w:rsidRPr="00E844F8" w:rsidRDefault="00E844F8" w:rsidP="00E844F8">
      <w:pPr>
        <w:pStyle w:val="Odsekzoznamu"/>
        <w:numPr>
          <w:ilvl w:val="1"/>
          <w:numId w:val="1"/>
        </w:numPr>
      </w:pPr>
      <w:r>
        <w:rPr>
          <w:b/>
          <w:bCs/>
        </w:rPr>
        <w:t> Prištítne telieska (=glandulae parathyreoideae)</w:t>
      </w:r>
    </w:p>
    <w:p w14:paraId="212AE1F1" w14:textId="565A9852" w:rsidR="00E844F8" w:rsidRPr="00E844F8" w:rsidRDefault="00E844F8" w:rsidP="00E844F8">
      <w:pPr>
        <w:pStyle w:val="Odsekzoznamu"/>
        <w:numPr>
          <w:ilvl w:val="1"/>
          <w:numId w:val="1"/>
        </w:numPr>
      </w:pPr>
      <w:r>
        <w:rPr>
          <w:b/>
          <w:bCs/>
        </w:rPr>
        <w:t> Detská žľaza (=thymus)</w:t>
      </w:r>
    </w:p>
    <w:p w14:paraId="6C927494" w14:textId="742F7119" w:rsidR="00E844F8" w:rsidRPr="00E844F8" w:rsidRDefault="00E844F8" w:rsidP="00E844F8">
      <w:pPr>
        <w:pStyle w:val="Odsekzoznamu"/>
        <w:numPr>
          <w:ilvl w:val="1"/>
          <w:numId w:val="1"/>
        </w:numPr>
      </w:pPr>
      <w:r>
        <w:rPr>
          <w:b/>
          <w:bCs/>
        </w:rPr>
        <w:t> Nadobličky (=glandulae suprarenalis)</w:t>
      </w:r>
    </w:p>
    <w:p w14:paraId="5B12D2BA" w14:textId="0F787D3E" w:rsidR="00E844F8" w:rsidRPr="00E844F8" w:rsidRDefault="00E844F8" w:rsidP="00E844F8">
      <w:pPr>
        <w:pStyle w:val="Odsekzoznamu"/>
        <w:numPr>
          <w:ilvl w:val="1"/>
          <w:numId w:val="1"/>
        </w:numPr>
      </w:pPr>
      <w:r>
        <w:rPr>
          <w:b/>
          <w:bCs/>
        </w:rPr>
        <w:t> Podžalúdková žľaza (=pankreas)</w:t>
      </w:r>
    </w:p>
    <w:p w14:paraId="1C6974CA" w14:textId="1D9C4B1D" w:rsidR="00E844F8" w:rsidRPr="00E844F8" w:rsidRDefault="00E844F8" w:rsidP="00E844F8">
      <w:pPr>
        <w:pStyle w:val="Odsekzoznamu"/>
        <w:numPr>
          <w:ilvl w:val="1"/>
          <w:numId w:val="1"/>
        </w:numPr>
      </w:pPr>
      <w:r>
        <w:rPr>
          <w:b/>
          <w:bCs/>
        </w:rPr>
        <w:t> Pohlavné žľazy (=gonády)</w:t>
      </w:r>
    </w:p>
    <w:p w14:paraId="0FFA6085" w14:textId="710937F1" w:rsidR="00E844F8" w:rsidRDefault="00E844F8" w:rsidP="00E844F8"/>
    <w:p w14:paraId="09B3FE75" w14:textId="61A674F2" w:rsidR="00E844F8" w:rsidRPr="00E844F8" w:rsidRDefault="00E844F8" w:rsidP="00E844F8">
      <w:pPr>
        <w:pStyle w:val="Odsekzoznamu"/>
        <w:numPr>
          <w:ilvl w:val="0"/>
          <w:numId w:val="1"/>
        </w:numPr>
      </w:pPr>
      <w:r>
        <w:rPr>
          <w:b/>
          <w:bCs/>
        </w:rPr>
        <w:t>Podmozgová žľaza</w:t>
      </w:r>
      <w:r w:rsidR="00EC67BD">
        <w:rPr>
          <w:b/>
          <w:bCs/>
        </w:rPr>
        <w:t xml:space="preserve"> (Hypofýza)</w:t>
      </w:r>
    </w:p>
    <w:p w14:paraId="69E02C4C" w14:textId="2B1A911F" w:rsidR="00E844F8" w:rsidRDefault="00E844F8" w:rsidP="00E844F8">
      <w:pPr>
        <w:pStyle w:val="Odsekzoznamu"/>
        <w:numPr>
          <w:ilvl w:val="1"/>
          <w:numId w:val="1"/>
        </w:numPr>
      </w:pPr>
      <w:r>
        <w:t> Je centrom hormonálnej sústavy</w:t>
      </w:r>
    </w:p>
    <w:p w14:paraId="353E0B82" w14:textId="0C3B063A" w:rsidR="00E844F8" w:rsidRDefault="00E844F8" w:rsidP="00E844F8">
      <w:pPr>
        <w:pStyle w:val="Odsekzoznamu"/>
        <w:numPr>
          <w:ilvl w:val="1"/>
          <w:numId w:val="1"/>
        </w:numPr>
      </w:pPr>
      <w:r>
        <w:t xml:space="preserve"> Má fazuľkovitý tvar </w:t>
      </w:r>
    </w:p>
    <w:p w14:paraId="4F6A87D5" w14:textId="646AC5C2" w:rsidR="00E844F8" w:rsidRDefault="00E844F8" w:rsidP="00E844F8">
      <w:pPr>
        <w:pStyle w:val="Odsekzoznamu"/>
        <w:numPr>
          <w:ilvl w:val="1"/>
          <w:numId w:val="1"/>
        </w:numPr>
      </w:pPr>
      <w:r>
        <w:t> Je uložená pod podlôžkom (=hypotalamom) v medzimozgu</w:t>
      </w:r>
    </w:p>
    <w:p w14:paraId="724778F6" w14:textId="10EF3CB0" w:rsidR="00E844F8" w:rsidRDefault="00E844F8" w:rsidP="00E844F8">
      <w:pPr>
        <w:pStyle w:val="Odsekzoznamu"/>
        <w:numPr>
          <w:ilvl w:val="1"/>
          <w:numId w:val="1"/>
        </w:numPr>
      </w:pPr>
      <w:r>
        <w:t> S medzimozgom je spojená stopkou</w:t>
      </w:r>
    </w:p>
    <w:p w14:paraId="44F7F405" w14:textId="0EF023D1" w:rsidR="00EC67BD" w:rsidRDefault="00EC67BD" w:rsidP="00EC67BD"/>
    <w:p w14:paraId="2EAF7C60" w14:textId="5398EECA" w:rsidR="00EC67BD" w:rsidRDefault="00EC67BD" w:rsidP="00EC67BD">
      <w:pPr>
        <w:pStyle w:val="Odsekzoznamu"/>
        <w:numPr>
          <w:ilvl w:val="1"/>
          <w:numId w:val="1"/>
        </w:numPr>
      </w:pPr>
      <w:r>
        <w:t> Hypofýza má laloky:</w:t>
      </w:r>
    </w:p>
    <w:p w14:paraId="73A8D2E4" w14:textId="154A3967" w:rsidR="00EC67BD" w:rsidRPr="00EC5DDC" w:rsidRDefault="00EC67BD" w:rsidP="00EC67BD">
      <w:pPr>
        <w:pStyle w:val="Odsekzoznamu"/>
        <w:numPr>
          <w:ilvl w:val="2"/>
          <w:numId w:val="1"/>
        </w:numPr>
        <w:rPr>
          <w:b/>
          <w:bCs/>
        </w:rPr>
      </w:pPr>
      <w:r w:rsidRPr="00EC67BD">
        <w:rPr>
          <w:b/>
          <w:bCs/>
        </w:rPr>
        <w:t>P</w:t>
      </w:r>
      <w:r>
        <w:rPr>
          <w:b/>
          <w:bCs/>
        </w:rPr>
        <w:t>redný lalok (</w:t>
      </w:r>
      <w:r w:rsidRPr="00EC67BD">
        <w:rPr>
          <w:b/>
          <w:bCs/>
          <w:u w:val="single"/>
        </w:rPr>
        <w:t>Adeno</w:t>
      </w:r>
      <w:r>
        <w:rPr>
          <w:b/>
          <w:bCs/>
        </w:rPr>
        <w:t>hypofýza)</w:t>
      </w:r>
      <w:r w:rsidR="00EC5DDC">
        <w:rPr>
          <w:b/>
          <w:bCs/>
        </w:rPr>
        <w:t xml:space="preserve"> </w:t>
      </w:r>
      <w:r w:rsidR="00EC5DDC">
        <w:t>vylučuje skupiny hormónov:</w:t>
      </w:r>
    </w:p>
    <w:p w14:paraId="5B88D81E" w14:textId="2E3EFF96" w:rsidR="00EC5DDC" w:rsidRDefault="00EC5DDC" w:rsidP="00EC5DDC">
      <w:pPr>
        <w:pStyle w:val="Odsekzoznamu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Somatotropné – </w:t>
      </w:r>
      <w:r w:rsidR="00782E0D">
        <w:rPr>
          <w:b/>
          <w:bCs/>
        </w:rPr>
        <w:t>R</w:t>
      </w:r>
      <w:r>
        <w:rPr>
          <w:b/>
          <w:bCs/>
        </w:rPr>
        <w:t xml:space="preserve">astový hormón – </w:t>
      </w:r>
      <w:r>
        <w:t xml:space="preserve">nedostatok sa prejavuje </w:t>
      </w:r>
      <w:r>
        <w:rPr>
          <w:b/>
          <w:bCs/>
        </w:rPr>
        <w:t>nanizmom</w:t>
      </w:r>
      <w:r>
        <w:t xml:space="preserve">, nadprodukcia </w:t>
      </w:r>
      <w:r>
        <w:rPr>
          <w:b/>
          <w:bCs/>
        </w:rPr>
        <w:t>gigantizmom</w:t>
      </w:r>
    </w:p>
    <w:p w14:paraId="41DFE0B4" w14:textId="6C99DEF6" w:rsidR="006140D3" w:rsidRPr="006140D3" w:rsidRDefault="006140D3" w:rsidP="00EC5DDC">
      <w:pPr>
        <w:pStyle w:val="Odsekzoznamu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Glandotropné </w:t>
      </w:r>
      <w:r>
        <w:t>– do tejto skupiny hormónov patria:</w:t>
      </w:r>
    </w:p>
    <w:p w14:paraId="660B6479" w14:textId="6FFD7767" w:rsidR="006140D3" w:rsidRPr="006140D3" w:rsidRDefault="006140D3" w:rsidP="006140D3">
      <w:pPr>
        <w:pStyle w:val="Odsekzoznamu"/>
        <w:numPr>
          <w:ilvl w:val="4"/>
          <w:numId w:val="1"/>
        </w:numPr>
        <w:rPr>
          <w:b/>
          <w:bCs/>
        </w:rPr>
      </w:pPr>
      <w:r>
        <w:rPr>
          <w:b/>
          <w:bCs/>
        </w:rPr>
        <w:t xml:space="preserve"> Tyreotropný hormón </w:t>
      </w:r>
      <w:r>
        <w:t xml:space="preserve">– ovplyvňuje funkciu </w:t>
      </w:r>
      <w:r w:rsidRPr="006140D3">
        <w:rPr>
          <w:b/>
          <w:bCs/>
        </w:rPr>
        <w:t>štítnej žľazy</w:t>
      </w:r>
      <w:r>
        <w:t xml:space="preserve"> </w:t>
      </w:r>
    </w:p>
    <w:p w14:paraId="69DA927E" w14:textId="1A233F7A" w:rsidR="006140D3" w:rsidRDefault="006140D3" w:rsidP="006140D3">
      <w:pPr>
        <w:pStyle w:val="Odsekzoznamu"/>
        <w:numPr>
          <w:ilvl w:val="4"/>
          <w:numId w:val="1"/>
        </w:numPr>
        <w:rPr>
          <w:b/>
          <w:bCs/>
        </w:rPr>
      </w:pPr>
      <w:r>
        <w:rPr>
          <w:b/>
          <w:bCs/>
        </w:rPr>
        <w:t xml:space="preserve"> Adrenokortikotropný hormón </w:t>
      </w:r>
      <w:r>
        <w:t xml:space="preserve">– ovplyvňuje funkciu </w:t>
      </w:r>
      <w:r>
        <w:rPr>
          <w:b/>
          <w:bCs/>
        </w:rPr>
        <w:t>nadobličiek</w:t>
      </w:r>
    </w:p>
    <w:p w14:paraId="5546FCD7" w14:textId="2A13E435" w:rsidR="00975D1B" w:rsidRDefault="00975D1B" w:rsidP="00975D1B">
      <w:pPr>
        <w:pStyle w:val="Odsekzoznamu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Gonádotropné </w:t>
      </w:r>
      <w:r>
        <w:t>–</w:t>
      </w:r>
      <w:r>
        <w:t xml:space="preserve"> </w:t>
      </w:r>
      <w:r>
        <w:t>do tejto skupiny hormónov patria</w:t>
      </w:r>
      <w:r>
        <w:t>:</w:t>
      </w:r>
    </w:p>
    <w:p w14:paraId="68924020" w14:textId="178F21BE" w:rsidR="00975D1B" w:rsidRPr="00975D1B" w:rsidRDefault="00975D1B" w:rsidP="00975D1B">
      <w:pPr>
        <w:pStyle w:val="Odsekzoznamu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 Folikulostimulačný hormón</w:t>
      </w:r>
      <w:r>
        <w:t xml:space="preserve"> – podporuje dozrievanie </w:t>
      </w:r>
      <w:r>
        <w:rPr>
          <w:b/>
          <w:bCs/>
        </w:rPr>
        <w:t xml:space="preserve">folikulov </w:t>
      </w:r>
      <w:r>
        <w:t xml:space="preserve">vo </w:t>
      </w:r>
      <w:r>
        <w:rPr>
          <w:b/>
          <w:bCs/>
        </w:rPr>
        <w:t xml:space="preserve">vaječníkov </w:t>
      </w:r>
      <w:r>
        <w:t xml:space="preserve">a u mužov podporuje </w:t>
      </w:r>
      <w:r w:rsidRPr="00975D1B">
        <w:rPr>
          <w:b/>
          <w:bCs/>
        </w:rPr>
        <w:t>spermiogenézu</w:t>
      </w:r>
      <w:r>
        <w:t xml:space="preserve"> (tvorbu spermii)</w:t>
      </w:r>
    </w:p>
    <w:p w14:paraId="690E2DFE" w14:textId="614C99F8" w:rsidR="00975D1B" w:rsidRPr="00975D1B" w:rsidRDefault="00975D1B" w:rsidP="00975D1B">
      <w:pPr>
        <w:pStyle w:val="Odsekzoznamu"/>
        <w:numPr>
          <w:ilvl w:val="4"/>
          <w:numId w:val="1"/>
        </w:numPr>
        <w:rPr>
          <w:b/>
          <w:bCs/>
        </w:rPr>
      </w:pPr>
      <w:r>
        <w:rPr>
          <w:b/>
          <w:bCs/>
        </w:rPr>
        <w:t xml:space="preserve"> Luteinizačný hormón </w:t>
      </w:r>
      <w:r>
        <w:t xml:space="preserve">– u žien urýchľuje </w:t>
      </w:r>
      <w:r>
        <w:rPr>
          <w:b/>
          <w:bCs/>
        </w:rPr>
        <w:t xml:space="preserve">dozrievanie </w:t>
      </w:r>
      <w:r>
        <w:t>vajíčka</w:t>
      </w:r>
    </w:p>
    <w:p w14:paraId="52BBA226" w14:textId="38317263" w:rsidR="00975D1B" w:rsidRDefault="00975D1B" w:rsidP="00975D1B">
      <w:pPr>
        <w:pStyle w:val="Odsekzoznamu"/>
        <w:numPr>
          <w:ilvl w:val="4"/>
          <w:numId w:val="1"/>
        </w:numPr>
        <w:rPr>
          <w:b/>
          <w:bCs/>
        </w:rPr>
      </w:pPr>
      <w:r>
        <w:rPr>
          <w:b/>
          <w:bCs/>
        </w:rPr>
        <w:t xml:space="preserve"> Prolaktín </w:t>
      </w:r>
      <w:r>
        <w:t xml:space="preserve">– na konci tehotenstva pripravuje mliečne žľazy na produkciu mlieka </w:t>
      </w:r>
    </w:p>
    <w:p w14:paraId="46C852CD" w14:textId="42C68B8A" w:rsidR="00EC67BD" w:rsidRPr="00953A32" w:rsidRDefault="00EC67BD" w:rsidP="00EC67BD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Zadný lalok (</w:t>
      </w:r>
      <w:r w:rsidRPr="00EC67BD">
        <w:rPr>
          <w:b/>
          <w:bCs/>
          <w:u w:val="single"/>
        </w:rPr>
        <w:t>Neuro</w:t>
      </w:r>
      <w:r>
        <w:rPr>
          <w:b/>
          <w:bCs/>
        </w:rPr>
        <w:t>hypofýza)</w:t>
      </w:r>
      <w:r w:rsidR="00953A32">
        <w:rPr>
          <w:b/>
          <w:bCs/>
        </w:rPr>
        <w:t xml:space="preserve"> </w:t>
      </w:r>
      <w:r w:rsidR="00953A32">
        <w:t>vylučuje hormóny:</w:t>
      </w:r>
    </w:p>
    <w:p w14:paraId="55E4131C" w14:textId="1C0FA605" w:rsidR="00953A32" w:rsidRDefault="00953A32" w:rsidP="00953A32">
      <w:pPr>
        <w:pStyle w:val="Odsekzoznamu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Vazopresín </w:t>
      </w:r>
      <w:r>
        <w:t xml:space="preserve">– reguluje </w:t>
      </w:r>
      <w:r>
        <w:rPr>
          <w:b/>
          <w:bCs/>
        </w:rPr>
        <w:t>spätné vstrebávanie vody</w:t>
      </w:r>
    </w:p>
    <w:p w14:paraId="1F60C245" w14:textId="6ED83BB6" w:rsidR="00953A32" w:rsidRPr="006C05F3" w:rsidRDefault="00953A32" w:rsidP="00953A32">
      <w:pPr>
        <w:pStyle w:val="Odsekzoznamu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Oxytocín </w:t>
      </w:r>
      <w:r>
        <w:t xml:space="preserve">– podnecuje </w:t>
      </w:r>
      <w:r>
        <w:rPr>
          <w:b/>
          <w:bCs/>
        </w:rPr>
        <w:t xml:space="preserve">kontrakcie hladkých svalov maternice </w:t>
      </w:r>
      <w:r>
        <w:t>a </w:t>
      </w:r>
      <w:r>
        <w:rPr>
          <w:b/>
          <w:bCs/>
        </w:rPr>
        <w:t>vyvoláva pôrod</w:t>
      </w:r>
    </w:p>
    <w:p w14:paraId="78779D1D" w14:textId="0D8C2660" w:rsidR="006C05F3" w:rsidRDefault="006C05F3" w:rsidP="006C05F3">
      <w:pPr>
        <w:rPr>
          <w:b/>
          <w:bCs/>
        </w:rPr>
      </w:pPr>
    </w:p>
    <w:p w14:paraId="54A8DB0F" w14:textId="74349653" w:rsidR="006C05F3" w:rsidRDefault="006C05F3" w:rsidP="006C05F3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Šuškovité teliesko (Epifýza)</w:t>
      </w:r>
    </w:p>
    <w:p w14:paraId="2077DFBF" w14:textId="19A4BCF7" w:rsidR="006C05F3" w:rsidRPr="006C05F3" w:rsidRDefault="006C05F3" w:rsidP="006C05F3">
      <w:pPr>
        <w:pStyle w:val="Odsekzoznamu"/>
        <w:numPr>
          <w:ilvl w:val="1"/>
          <w:numId w:val="1"/>
        </w:numPr>
        <w:rPr>
          <w:b/>
          <w:bCs/>
        </w:rPr>
      </w:pPr>
      <w:r>
        <w:t> Uloženie – vzadu v medzimozgu</w:t>
      </w:r>
    </w:p>
    <w:p w14:paraId="6AAF8E82" w14:textId="78481AD4" w:rsidR="006C05F3" w:rsidRDefault="006C05F3" w:rsidP="006C05F3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Produkuje hormón </w:t>
      </w:r>
      <w:r>
        <w:rPr>
          <w:b/>
          <w:bCs/>
        </w:rPr>
        <w:t xml:space="preserve">melatonín </w:t>
      </w:r>
      <w:r>
        <w:t xml:space="preserve">– ovplyvňuje režim </w:t>
      </w:r>
      <w:r>
        <w:rPr>
          <w:b/>
          <w:bCs/>
        </w:rPr>
        <w:t>budenia a spánku</w:t>
      </w:r>
    </w:p>
    <w:p w14:paraId="6B41294C" w14:textId="3690B53A" w:rsidR="006C05F3" w:rsidRDefault="006C05F3" w:rsidP="006C05F3">
      <w:pPr>
        <w:rPr>
          <w:b/>
          <w:bCs/>
        </w:rPr>
      </w:pPr>
    </w:p>
    <w:p w14:paraId="68855400" w14:textId="70AB74DD" w:rsidR="006C05F3" w:rsidRDefault="006C05F3" w:rsidP="006C05F3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Štítna žľaza (G</w:t>
      </w:r>
      <w:r>
        <w:rPr>
          <w:b/>
          <w:bCs/>
        </w:rPr>
        <w:t>landulae thyreoidea)</w:t>
      </w:r>
    </w:p>
    <w:p w14:paraId="7CAF31B3" w14:textId="247C3B5F" w:rsidR="006C05F3" w:rsidRDefault="006C05F3" w:rsidP="006C05F3">
      <w:pPr>
        <w:pStyle w:val="Odsekzoznamu"/>
        <w:numPr>
          <w:ilvl w:val="1"/>
          <w:numId w:val="1"/>
        </w:numPr>
        <w:rPr>
          <w:b/>
          <w:bCs/>
        </w:rPr>
      </w:pPr>
      <w:r>
        <w:t> Je zložená z </w:t>
      </w:r>
      <w:r>
        <w:rPr>
          <w:b/>
          <w:bCs/>
        </w:rPr>
        <w:t>2 lalokov</w:t>
      </w:r>
    </w:p>
    <w:p w14:paraId="4CFE7EFB" w14:textId="486903CE" w:rsidR="006C05F3" w:rsidRDefault="006C05F3" w:rsidP="006C05F3">
      <w:pPr>
        <w:pStyle w:val="Odsekzoznamu"/>
        <w:numPr>
          <w:ilvl w:val="1"/>
          <w:numId w:val="1"/>
        </w:numPr>
        <w:rPr>
          <w:b/>
          <w:bCs/>
        </w:rPr>
      </w:pPr>
      <w:r>
        <w:t> Je uložená v </w:t>
      </w:r>
      <w:r w:rsidRPr="006C05F3">
        <w:rPr>
          <w:b/>
          <w:bCs/>
        </w:rPr>
        <w:t>oblasti krku</w:t>
      </w:r>
    </w:p>
    <w:p w14:paraId="7FC3E45A" w14:textId="6DF2DE18" w:rsidR="006C05F3" w:rsidRPr="006C05F3" w:rsidRDefault="006C05F3" w:rsidP="006C05F3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Produkuje hormón </w:t>
      </w:r>
      <w:r>
        <w:rPr>
          <w:b/>
          <w:bCs/>
        </w:rPr>
        <w:t>Tyroxín</w:t>
      </w:r>
      <w:r>
        <w:t xml:space="preserve"> (obsahuje veľa </w:t>
      </w:r>
      <w:r>
        <w:rPr>
          <w:b/>
          <w:bCs/>
        </w:rPr>
        <w:t>jódu</w:t>
      </w:r>
      <w:r>
        <w:t>) – ovplyvňuje metabolizmus</w:t>
      </w:r>
    </w:p>
    <w:p w14:paraId="193F42E5" w14:textId="55FCDFC9" w:rsidR="006C05F3" w:rsidRPr="006C05F3" w:rsidRDefault="006C05F3" w:rsidP="006C05F3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</w:t>
      </w:r>
      <w:r w:rsidRPr="006C05F3">
        <w:rPr>
          <w:b/>
          <w:bCs/>
        </w:rPr>
        <w:t>Trijódtyronín</w:t>
      </w:r>
      <w:r>
        <w:rPr>
          <w:b/>
          <w:bCs/>
        </w:rPr>
        <w:t xml:space="preserve"> </w:t>
      </w:r>
      <w:r>
        <w:t>– urýchľuje odbúravanie tukov + cukrov, riadi srdcový tep, ovplyvňuje termoreguláciu</w:t>
      </w:r>
      <w:r>
        <w:rPr>
          <w:b/>
          <w:bCs/>
        </w:rPr>
        <w:t xml:space="preserve"> </w:t>
      </w:r>
    </w:p>
    <w:p w14:paraId="60ECF765" w14:textId="61221495" w:rsidR="006C05F3" w:rsidRPr="006C05F3" w:rsidRDefault="006C05F3" w:rsidP="006C05F3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Jód </w:t>
      </w:r>
      <w:r>
        <w:t>– dôležitý pre tvorbu oboch hormónov</w:t>
      </w:r>
    </w:p>
    <w:p w14:paraId="737C8DEA" w14:textId="1DD54E3B" w:rsidR="006C05F3" w:rsidRDefault="006C05F3" w:rsidP="006C05F3">
      <w:pPr>
        <w:rPr>
          <w:b/>
          <w:bCs/>
        </w:rPr>
      </w:pPr>
    </w:p>
    <w:p w14:paraId="1B26E662" w14:textId="05281876" w:rsidR="006C05F3" w:rsidRDefault="006C05F3" w:rsidP="006C05F3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Prištítne telieska (G</w:t>
      </w:r>
      <w:r>
        <w:rPr>
          <w:b/>
          <w:bCs/>
        </w:rPr>
        <w:t>landulae parathyreoideae</w:t>
      </w:r>
      <w:r>
        <w:rPr>
          <w:b/>
          <w:bCs/>
        </w:rPr>
        <w:t>)</w:t>
      </w:r>
    </w:p>
    <w:p w14:paraId="6E3F1339" w14:textId="0E2B2D14" w:rsidR="006C05F3" w:rsidRPr="00E4190C" w:rsidRDefault="006C05F3" w:rsidP="006C05F3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Sú to 4 drobné telieska na póloch </w:t>
      </w:r>
      <w:r w:rsidR="00E4190C">
        <w:t>štítnej žľazy</w:t>
      </w:r>
    </w:p>
    <w:p w14:paraId="296D0047" w14:textId="1B5EF778" w:rsidR="00E4190C" w:rsidRPr="00E4190C" w:rsidRDefault="00E4190C" w:rsidP="006C05F3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Produkujú </w:t>
      </w:r>
      <w:r>
        <w:rPr>
          <w:b/>
          <w:bCs/>
        </w:rPr>
        <w:t xml:space="preserve">Parathormón </w:t>
      </w:r>
      <w:r>
        <w:t xml:space="preserve">– reguluje hladinu </w:t>
      </w:r>
      <w:r w:rsidRPr="00E4190C">
        <w:rPr>
          <w:b/>
          <w:bCs/>
        </w:rPr>
        <w:t>vápnika</w:t>
      </w:r>
      <w:r>
        <w:t xml:space="preserve"> v krvi</w:t>
      </w:r>
    </w:p>
    <w:p w14:paraId="02A1EC8A" w14:textId="1C3A3F2D" w:rsidR="00E4190C" w:rsidRDefault="00E4190C" w:rsidP="00E4190C">
      <w:pPr>
        <w:rPr>
          <w:b/>
          <w:bCs/>
        </w:rPr>
      </w:pPr>
    </w:p>
    <w:p w14:paraId="019660E4" w14:textId="024CAA49" w:rsidR="00E4190C" w:rsidRDefault="00E4190C" w:rsidP="00E4190C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Podžalúdková žľaza (P</w:t>
      </w:r>
      <w:r>
        <w:rPr>
          <w:b/>
          <w:bCs/>
        </w:rPr>
        <w:t>ankreas</w:t>
      </w:r>
      <w:r>
        <w:rPr>
          <w:b/>
          <w:bCs/>
        </w:rPr>
        <w:t>)</w:t>
      </w:r>
    </w:p>
    <w:p w14:paraId="522D74C1" w14:textId="5E02AE44" w:rsidR="00E4190C" w:rsidRPr="008A1E20" w:rsidRDefault="00E4190C" w:rsidP="00E4190C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Je to tzv. </w:t>
      </w:r>
      <w:r>
        <w:rPr>
          <w:b/>
          <w:bCs/>
        </w:rPr>
        <w:t xml:space="preserve">zmiešaná žľaza </w:t>
      </w:r>
      <w:r w:rsidRPr="00E4190C">
        <w:t>(</w:t>
      </w:r>
      <w:r>
        <w:t>lebo má tráviacu a aj hormonálnu funkciu</w:t>
      </w:r>
      <w:r w:rsidRPr="00E4190C">
        <w:t>)</w:t>
      </w:r>
    </w:p>
    <w:p w14:paraId="27E43E72" w14:textId="131536EB" w:rsidR="008A1E20" w:rsidRPr="008A1E20" w:rsidRDefault="008A1E20" w:rsidP="00E4190C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Obsahuje bunky </w:t>
      </w:r>
      <w:r>
        <w:rPr>
          <w:b/>
          <w:bCs/>
        </w:rPr>
        <w:t xml:space="preserve">Langerhansove ostrovčeky </w:t>
      </w:r>
      <w:r>
        <w:t>– tie produkujú:</w:t>
      </w:r>
    </w:p>
    <w:p w14:paraId="368CFC52" w14:textId="5F2D0A55" w:rsidR="008A1E20" w:rsidRPr="008A1E20" w:rsidRDefault="008A1E20" w:rsidP="008A1E20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Inzulín </w:t>
      </w:r>
      <w:r>
        <w:t xml:space="preserve">– </w:t>
      </w:r>
      <w:r w:rsidRPr="008A1E20">
        <w:rPr>
          <w:b/>
          <w:bCs/>
        </w:rPr>
        <w:t>znižuje</w:t>
      </w:r>
      <w:r>
        <w:t xml:space="preserve"> hladinu cukru v krvi</w:t>
      </w:r>
    </w:p>
    <w:p w14:paraId="11C063A5" w14:textId="1EE2071D" w:rsidR="008A1E20" w:rsidRPr="008A1E20" w:rsidRDefault="008A1E20" w:rsidP="008A1E20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Glukogén </w:t>
      </w:r>
      <w:r>
        <w:t xml:space="preserve">– </w:t>
      </w:r>
      <w:r w:rsidRPr="008A1E20">
        <w:rPr>
          <w:b/>
          <w:bCs/>
        </w:rPr>
        <w:t>zvyšuje</w:t>
      </w:r>
      <w:r>
        <w:t xml:space="preserve"> hladinu cukru v krvi </w:t>
      </w:r>
    </w:p>
    <w:p w14:paraId="6037A253" w14:textId="2DBF8EDD" w:rsidR="008A1E20" w:rsidRDefault="008A1E20" w:rsidP="008A1E20">
      <w:pPr>
        <w:rPr>
          <w:b/>
          <w:bCs/>
        </w:rPr>
      </w:pPr>
    </w:p>
    <w:p w14:paraId="28D87D0B" w14:textId="6AC0775C" w:rsidR="008A1E20" w:rsidRDefault="008A1E20" w:rsidP="008A1E20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Nadobličky (G</w:t>
      </w:r>
      <w:r>
        <w:rPr>
          <w:b/>
          <w:bCs/>
        </w:rPr>
        <w:t>landulae suprarenalis</w:t>
      </w:r>
      <w:r>
        <w:rPr>
          <w:b/>
          <w:bCs/>
        </w:rPr>
        <w:t>)</w:t>
      </w:r>
    </w:p>
    <w:p w14:paraId="74AFF2B7" w14:textId="0546219F" w:rsidR="008A1E20" w:rsidRPr="008A1E20" w:rsidRDefault="008A1E20" w:rsidP="008A1E20">
      <w:pPr>
        <w:pStyle w:val="Odsekzoznamu"/>
        <w:numPr>
          <w:ilvl w:val="1"/>
          <w:numId w:val="1"/>
        </w:numPr>
        <w:rPr>
          <w:b/>
          <w:bCs/>
        </w:rPr>
      </w:pPr>
      <w:r>
        <w:t> Uložené v hornej časti obličiek</w:t>
      </w:r>
    </w:p>
    <w:p w14:paraId="6E84715A" w14:textId="77D0A52B" w:rsidR="008A1E20" w:rsidRPr="008A1E20" w:rsidRDefault="008A1E20" w:rsidP="008A1E20">
      <w:pPr>
        <w:pStyle w:val="Odsekzoznamu"/>
        <w:numPr>
          <w:ilvl w:val="1"/>
          <w:numId w:val="1"/>
        </w:numPr>
        <w:rPr>
          <w:b/>
          <w:bCs/>
        </w:rPr>
      </w:pPr>
      <w:r>
        <w:t> Skladá sa z 2 častí:</w:t>
      </w:r>
    </w:p>
    <w:p w14:paraId="1A5D6659" w14:textId="46C4E9C8" w:rsidR="008A1E20" w:rsidRPr="0042696A" w:rsidRDefault="008A1E20" w:rsidP="008A1E20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Povrch – kôra (=Cortex) </w:t>
      </w:r>
      <w:r>
        <w:t xml:space="preserve">– hormóny kôry nadobličiek nazývame  </w:t>
      </w:r>
      <w:r w:rsidRPr="008A1E20">
        <w:rPr>
          <w:b/>
          <w:bCs/>
        </w:rPr>
        <w:t>Kortikosteroidy</w:t>
      </w:r>
      <w:r>
        <w:t>, medzi nich patria:</w:t>
      </w:r>
    </w:p>
    <w:p w14:paraId="0B498942" w14:textId="4E27B5C2" w:rsidR="0042696A" w:rsidRDefault="0042696A" w:rsidP="0042696A">
      <w:pPr>
        <w:pStyle w:val="Odsekzoznamu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Mineralokortekoidy </w:t>
      </w:r>
    </w:p>
    <w:p w14:paraId="6474B0D6" w14:textId="4BFD0D29" w:rsidR="0042696A" w:rsidRDefault="0042696A" w:rsidP="0042696A">
      <w:pPr>
        <w:pStyle w:val="Odsekzoznamu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Glukokortikoidy</w:t>
      </w:r>
    </w:p>
    <w:p w14:paraId="45EEC465" w14:textId="1432EBD6" w:rsidR="0042696A" w:rsidRDefault="0042696A" w:rsidP="0042696A">
      <w:pPr>
        <w:pStyle w:val="Odsekzoznamu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Androgéne hormóny</w:t>
      </w:r>
    </w:p>
    <w:p w14:paraId="008E225A" w14:textId="0F6AF5C5" w:rsidR="0042696A" w:rsidRPr="0042696A" w:rsidRDefault="0042696A" w:rsidP="0042696A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Vnútro – dreň (=Medulla) </w:t>
      </w:r>
      <w:r>
        <w:t>– hormóny drene nadobličky sú:</w:t>
      </w:r>
    </w:p>
    <w:p w14:paraId="15634DE7" w14:textId="794F0AFA" w:rsidR="0042696A" w:rsidRDefault="0042696A" w:rsidP="0042696A">
      <w:pPr>
        <w:pStyle w:val="Odsekzoznamu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Adrenalín </w:t>
      </w:r>
      <w:r>
        <w:t>– zvyšuje činnosť srdca (srdce bije rýchlejšie) a rozširuje dýchacie cesty</w:t>
      </w:r>
    </w:p>
    <w:p w14:paraId="302E942F" w14:textId="2DF90665" w:rsidR="0042696A" w:rsidRPr="00D07BFE" w:rsidRDefault="0042696A" w:rsidP="0042696A">
      <w:pPr>
        <w:pStyle w:val="Odsekzoznamu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Noradrenalín </w:t>
      </w:r>
      <w:r>
        <w:t>– rozširuje cievy, najmä vo svaloch</w:t>
      </w:r>
    </w:p>
    <w:p w14:paraId="45772E0D" w14:textId="68E248DF" w:rsidR="00D07BFE" w:rsidRPr="00D07BFE" w:rsidRDefault="00D07BFE" w:rsidP="0042696A">
      <w:pPr>
        <w:pStyle w:val="Odsekzoznamu"/>
        <w:numPr>
          <w:ilvl w:val="3"/>
          <w:numId w:val="1"/>
        </w:numPr>
        <w:rPr>
          <w:b/>
          <w:bCs/>
        </w:rPr>
      </w:pPr>
      <w:r>
        <w:t xml:space="preserve">Obidva hormóny sú tzv. </w:t>
      </w:r>
      <w:r>
        <w:rPr>
          <w:b/>
          <w:bCs/>
        </w:rPr>
        <w:t xml:space="preserve">stresové hormóny </w:t>
      </w:r>
    </w:p>
    <w:p w14:paraId="4C128474" w14:textId="49DB3A30" w:rsidR="00D07BFE" w:rsidRDefault="00D07BFE" w:rsidP="00D07BFE">
      <w:pPr>
        <w:rPr>
          <w:b/>
          <w:bCs/>
        </w:rPr>
      </w:pPr>
    </w:p>
    <w:p w14:paraId="7A542810" w14:textId="4E0FDC4C" w:rsidR="00D07BFE" w:rsidRDefault="00D07BFE" w:rsidP="00D07BFE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Pohlavné žľazy (Gonády)</w:t>
      </w:r>
    </w:p>
    <w:p w14:paraId="51832ADF" w14:textId="561D4E21" w:rsidR="00D07BFE" w:rsidRPr="00D07BFE" w:rsidRDefault="00D07BFE" w:rsidP="00D07BFE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Mužské pohlavné žľazy sú </w:t>
      </w:r>
      <w:r>
        <w:rPr>
          <w:b/>
          <w:bCs/>
        </w:rPr>
        <w:t>semenníky (=testes)</w:t>
      </w:r>
      <w:r>
        <w:t xml:space="preserve"> – produkujú </w:t>
      </w:r>
      <w:r>
        <w:rPr>
          <w:b/>
          <w:bCs/>
        </w:rPr>
        <w:t xml:space="preserve">testosterón </w:t>
      </w:r>
      <w:r>
        <w:t>(úloha – vývin sekundárnych pohlavných znakoch u mužov)</w:t>
      </w:r>
    </w:p>
    <w:p w14:paraId="3D4B1BC2" w14:textId="61CE483C" w:rsidR="00D07BFE" w:rsidRPr="00D07BFE" w:rsidRDefault="00D07BFE" w:rsidP="00D07BFE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Ženské pohlavné žľazy sú </w:t>
      </w:r>
      <w:r>
        <w:rPr>
          <w:b/>
          <w:bCs/>
        </w:rPr>
        <w:t xml:space="preserve">vaječníky (=ovaria) </w:t>
      </w:r>
      <w:r>
        <w:t xml:space="preserve">– produkujú </w:t>
      </w:r>
      <w:r>
        <w:rPr>
          <w:b/>
          <w:bCs/>
        </w:rPr>
        <w:t xml:space="preserve">estrogény </w:t>
      </w:r>
      <w:r>
        <w:t>(úloha – vývin sekundárnych pohlavných znakoch u žien)</w:t>
      </w:r>
    </w:p>
    <w:p w14:paraId="41B6197D" w14:textId="7DD1EA78" w:rsidR="00D07BFE" w:rsidRPr="00D07BFE" w:rsidRDefault="00D07BFE" w:rsidP="00D07BFE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Progesterón </w:t>
      </w:r>
      <w:r>
        <w:t xml:space="preserve">– zabezpečuje dozrievanie žltého telieska po oplodnení </w:t>
      </w:r>
    </w:p>
    <w:sectPr w:rsidR="00D07BFE" w:rsidRPr="00D07BFE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836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00"/>
    <w:rsid w:val="001F40F2"/>
    <w:rsid w:val="003A5040"/>
    <w:rsid w:val="0042696A"/>
    <w:rsid w:val="006140D3"/>
    <w:rsid w:val="006C05F3"/>
    <w:rsid w:val="00782E0D"/>
    <w:rsid w:val="008A1E20"/>
    <w:rsid w:val="00953A32"/>
    <w:rsid w:val="00975D1B"/>
    <w:rsid w:val="00A57900"/>
    <w:rsid w:val="00B63465"/>
    <w:rsid w:val="00BF7CD1"/>
    <w:rsid w:val="00C63554"/>
    <w:rsid w:val="00D07BFE"/>
    <w:rsid w:val="00E4190C"/>
    <w:rsid w:val="00E844F8"/>
    <w:rsid w:val="00EC5DDC"/>
    <w:rsid w:val="00EC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4E70A"/>
  <w15:chartTrackingRefBased/>
  <w15:docId w15:val="{F2D8668E-D7AC-4B2F-BD83-1963EA39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45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12</cp:revision>
  <dcterms:created xsi:type="dcterms:W3CDTF">2023-01-31T22:51:00Z</dcterms:created>
  <dcterms:modified xsi:type="dcterms:W3CDTF">2023-02-05T15:03:00Z</dcterms:modified>
</cp:coreProperties>
</file>