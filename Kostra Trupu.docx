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7F93" w14:textId="4CAA5954" w:rsidR="00150E19" w:rsidRPr="00205D9E" w:rsidRDefault="008A229F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Kostra Trupu</w:t>
      </w:r>
    </w:p>
    <w:p w14:paraId="023F01FF" w14:textId="47FCA803" w:rsidR="00465E9E" w:rsidRPr="00205D9E" w:rsidRDefault="00465E9E" w:rsidP="00465E9E">
      <w:pPr>
        <w:rPr>
          <w:lang w:val="sk-SK"/>
        </w:rPr>
      </w:pPr>
    </w:p>
    <w:p w14:paraId="463C5413" w14:textId="6717DD17" w:rsidR="00465E9E" w:rsidRDefault="008C5717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Trup (Thorax)</w:t>
      </w:r>
    </w:p>
    <w:p w14:paraId="0AEB323C" w14:textId="2B3F0C35" w:rsidR="008C5717" w:rsidRDefault="008C5717" w:rsidP="008C5717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Chrbtica</w:t>
      </w:r>
    </w:p>
    <w:p w14:paraId="248BA47E" w14:textId="1EC29F6E" w:rsidR="008C5717" w:rsidRPr="008C5717" w:rsidRDefault="008C5717" w:rsidP="008C571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Základom kostry trupu je </w:t>
      </w:r>
      <w:r>
        <w:rPr>
          <w:b/>
          <w:bCs/>
          <w:lang w:val="sk-SK"/>
        </w:rPr>
        <w:t>chrbtica</w:t>
      </w:r>
    </w:p>
    <w:p w14:paraId="70EF95F5" w14:textId="68F3ACA9" w:rsidR="008C5717" w:rsidRPr="008C5717" w:rsidRDefault="008C5717" w:rsidP="008C571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Skladá sa z 2 častí:</w:t>
      </w:r>
    </w:p>
    <w:p w14:paraId="6733BB70" w14:textId="28BFE2AE" w:rsidR="008C5717" w:rsidRPr="008C5717" w:rsidRDefault="008C5717" w:rsidP="008C5717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Stavce</w:t>
      </w:r>
    </w:p>
    <w:p w14:paraId="265CF408" w14:textId="240E8A36" w:rsidR="008C5717" w:rsidRPr="008C5717" w:rsidRDefault="008C5717" w:rsidP="008C5717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Medzistavcové platničky</w:t>
      </w:r>
    </w:p>
    <w:p w14:paraId="099B35ED" w14:textId="53F0C4C7" w:rsidR="008C5717" w:rsidRPr="008C5717" w:rsidRDefault="008C5717" w:rsidP="008C571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Je dvakrát S-ovite ohnutá, typy ohnutia sú:</w:t>
      </w:r>
    </w:p>
    <w:p w14:paraId="56B9E48D" w14:textId="336E9C27" w:rsidR="008C5717" w:rsidRPr="008C5717" w:rsidRDefault="008C5717" w:rsidP="008C5717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Lordóza – má tvar C (napr. Krčná Lordóza)</w:t>
      </w:r>
    </w:p>
    <w:p w14:paraId="6AFF5B2B" w14:textId="6EB158C3" w:rsidR="008C5717" w:rsidRPr="00D60A88" w:rsidRDefault="008C5717" w:rsidP="008C5717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Kyfóza – má tvar </w:t>
      </w:r>
      <w:r>
        <w:rPr>
          <w:rFonts w:cstheme="minorHAnsi"/>
          <w:lang w:val="sk-SK"/>
        </w:rPr>
        <w:t>Ↄ</w:t>
      </w:r>
      <w:r>
        <w:rPr>
          <w:lang w:val="sk-SK"/>
        </w:rPr>
        <w:t xml:space="preserve"> (napr. Hrudníková Kyfóza)</w:t>
      </w:r>
    </w:p>
    <w:p w14:paraId="1C7B5092" w14:textId="4C1CC684" w:rsidR="00D60A88" w:rsidRPr="00D60A88" w:rsidRDefault="00D60A88" w:rsidP="00D60A88">
      <w:pPr>
        <w:rPr>
          <w:b/>
          <w:bCs/>
          <w:lang w:val="sk-SK"/>
        </w:rPr>
      </w:pPr>
    </w:p>
    <w:p w14:paraId="38327914" w14:textId="27DBEF1F" w:rsidR="00D60A88" w:rsidRDefault="00D60A88" w:rsidP="00D60A88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Stavce (Vertebrae)</w:t>
      </w:r>
    </w:p>
    <w:p w14:paraId="06004665" w14:textId="4EDD257C" w:rsidR="00D60A88" w:rsidRPr="00D60A88" w:rsidRDefault="00D60A88" w:rsidP="00D60A88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Máme:</w:t>
      </w:r>
    </w:p>
    <w:p w14:paraId="14F3E1E9" w14:textId="2A11549A" w:rsidR="00D60A88" w:rsidRPr="00D60A88" w:rsidRDefault="00D60A88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7 krčných stavcov (V</w:t>
      </w:r>
      <w:r w:rsidRPr="00D60A88">
        <w:rPr>
          <w:lang w:val="sk-SK"/>
        </w:rPr>
        <w:t xml:space="preserve">ertebrae </w:t>
      </w:r>
      <w:r>
        <w:rPr>
          <w:lang w:val="sk-SK"/>
        </w:rPr>
        <w:t>C</w:t>
      </w:r>
      <w:r w:rsidRPr="00D60A88">
        <w:rPr>
          <w:lang w:val="sk-SK"/>
        </w:rPr>
        <w:t>ervicales</w:t>
      </w:r>
      <w:r>
        <w:rPr>
          <w:lang w:val="sk-SK"/>
        </w:rPr>
        <w:t>)</w:t>
      </w:r>
    </w:p>
    <w:p w14:paraId="5BB910D7" w14:textId="41E6AB99" w:rsidR="00D60A88" w:rsidRPr="00D60A88" w:rsidRDefault="00D60A88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12 Hrudných stavcov (V</w:t>
      </w:r>
      <w:r w:rsidRPr="00D60A88">
        <w:rPr>
          <w:lang w:val="sk-SK"/>
        </w:rPr>
        <w:t xml:space="preserve">ertebrae </w:t>
      </w:r>
      <w:r>
        <w:rPr>
          <w:lang w:val="sk-SK"/>
        </w:rPr>
        <w:t>T</w:t>
      </w:r>
      <w:r w:rsidRPr="00D60A88">
        <w:rPr>
          <w:lang w:val="sk-SK"/>
        </w:rPr>
        <w:t>horacicae)</w:t>
      </w:r>
    </w:p>
    <w:p w14:paraId="45090A83" w14:textId="1CCA0D58" w:rsidR="00D60A88" w:rsidRPr="00D60A88" w:rsidRDefault="00D60A88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5 Driekových stavcov</w:t>
      </w:r>
      <w:r w:rsidRPr="00D60A88">
        <w:t xml:space="preserve"> </w:t>
      </w:r>
      <w:r>
        <w:t>(</w:t>
      </w:r>
      <w:r>
        <w:rPr>
          <w:lang w:val="sk-SK"/>
        </w:rPr>
        <w:t>V</w:t>
      </w:r>
      <w:r w:rsidRPr="00D60A88">
        <w:rPr>
          <w:lang w:val="sk-SK"/>
        </w:rPr>
        <w:t xml:space="preserve">ertebrae </w:t>
      </w:r>
      <w:r>
        <w:rPr>
          <w:lang w:val="sk-SK"/>
        </w:rPr>
        <w:t>L</w:t>
      </w:r>
      <w:r w:rsidRPr="00D60A88">
        <w:rPr>
          <w:lang w:val="sk-SK"/>
        </w:rPr>
        <w:t>umbales)</w:t>
      </w:r>
    </w:p>
    <w:p w14:paraId="0A363369" w14:textId="6BAD95C0" w:rsidR="00D60A88" w:rsidRPr="00D60A88" w:rsidRDefault="00D60A88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5 Krížových stavcov (V</w:t>
      </w:r>
      <w:r w:rsidRPr="00D60A88">
        <w:rPr>
          <w:lang w:val="sk-SK"/>
        </w:rPr>
        <w:t xml:space="preserve">ertebrae </w:t>
      </w:r>
      <w:r>
        <w:rPr>
          <w:lang w:val="sk-SK"/>
        </w:rPr>
        <w:t>S</w:t>
      </w:r>
      <w:r w:rsidRPr="00D60A88">
        <w:rPr>
          <w:lang w:val="sk-SK"/>
        </w:rPr>
        <w:t>acrales)</w:t>
      </w:r>
    </w:p>
    <w:p w14:paraId="5E95C76E" w14:textId="18E3F4F3" w:rsidR="00D60A88" w:rsidRPr="00D60A88" w:rsidRDefault="00D60A88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> 4-5 Kostrčových stavcov (V</w:t>
      </w:r>
      <w:r w:rsidRPr="00D60A88">
        <w:rPr>
          <w:lang w:val="sk-SK"/>
        </w:rPr>
        <w:t xml:space="preserve">ertebrae </w:t>
      </w:r>
      <w:r>
        <w:rPr>
          <w:lang w:val="sk-SK"/>
        </w:rPr>
        <w:t>C</w:t>
      </w:r>
      <w:r w:rsidRPr="00D60A88">
        <w:rPr>
          <w:lang w:val="sk-SK"/>
        </w:rPr>
        <w:t>occygeae)</w:t>
      </w:r>
    </w:p>
    <w:p w14:paraId="26F9BD7F" w14:textId="7C38D143" w:rsidR="00D60A88" w:rsidRPr="00D60A88" w:rsidRDefault="00E12EB1" w:rsidP="00D60A88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339FA6F" wp14:editId="78196A80">
            <wp:simplePos x="0" y="0"/>
            <wp:positionH relativeFrom="column">
              <wp:posOffset>4754880</wp:posOffset>
            </wp:positionH>
            <wp:positionV relativeFrom="paragraph">
              <wp:posOffset>60325</wp:posOffset>
            </wp:positionV>
            <wp:extent cx="1442720" cy="1041400"/>
            <wp:effectExtent l="0" t="0" r="0" b="6350"/>
            <wp:wrapTight wrapText="bothSides">
              <wp:wrapPolygon edited="0">
                <wp:start x="13120" y="0"/>
                <wp:lineTo x="1426" y="395"/>
                <wp:lineTo x="856" y="5532"/>
                <wp:lineTo x="3708" y="6717"/>
                <wp:lineTo x="5419" y="13039"/>
                <wp:lineTo x="2852" y="16595"/>
                <wp:lineTo x="2852" y="17385"/>
                <wp:lineTo x="4278" y="19361"/>
                <wp:lineTo x="3993" y="20546"/>
                <wp:lineTo x="4563" y="21337"/>
                <wp:lineTo x="5704" y="21337"/>
                <wp:lineTo x="7986" y="21337"/>
                <wp:lineTo x="8556" y="21337"/>
                <wp:lineTo x="13975" y="19361"/>
                <wp:lineTo x="16827" y="19361"/>
                <wp:lineTo x="17113" y="17385"/>
                <wp:lineTo x="15401" y="13039"/>
                <wp:lineTo x="19394" y="13039"/>
                <wp:lineTo x="20250" y="11459"/>
                <wp:lineTo x="18539" y="6717"/>
                <wp:lineTo x="20250" y="790"/>
                <wp:lineTo x="20250" y="0"/>
                <wp:lineTo x="13120" y="0"/>
              </wp:wrapPolygon>
            </wp:wrapTight>
            <wp:docPr id="7" name="Obrázok 7" descr="c1-c2-axis-atlas - CoreWal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-c2-axis-atlas - CoreWalk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818" b="93455" l="22667" r="81556">
                                  <a14:foregroundMark x1="47111" y1="84000" x2="37556" y2="88000"/>
                                  <a14:foregroundMark x1="38889" y1="90545" x2="39333" y2="93818"/>
                                  <a14:foregroundMark x1="43556" y1="17455" x2="42222" y2="16364"/>
                                  <a14:foregroundMark x1="62667" y1="12364" x2="80667" y2="12727"/>
                                  <a14:foregroundMark x1="81556" y1="12727" x2="75333" y2="9818"/>
                                  <a14:foregroundMark x1="62000" y1="53091" x2="81556" y2="5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9" t="7170" r="11426" b="6378"/>
                    <a:stretch/>
                  </pic:blipFill>
                  <pic:spPr bwMode="auto">
                    <a:xfrm>
                      <a:off x="0" y="0"/>
                      <a:ext cx="14427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741C0C" wp14:editId="29E953C5">
            <wp:simplePos x="0" y="0"/>
            <wp:positionH relativeFrom="column">
              <wp:posOffset>3602182</wp:posOffset>
            </wp:positionH>
            <wp:positionV relativeFrom="paragraph">
              <wp:posOffset>123017</wp:posOffset>
            </wp:positionV>
            <wp:extent cx="1043440" cy="879312"/>
            <wp:effectExtent l="0" t="0" r="4445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7170" b="90755" l="21429" r="95857">
                                  <a14:foregroundMark x1="48286" y1="86038" x2="67857" y2="91132"/>
                                  <a14:foregroundMark x1="25571" y1="43962" x2="21571" y2="45849"/>
                                  <a14:foregroundMark x1="57143" y1="14340" x2="59857" y2="14151"/>
                                  <a14:foregroundMark x1="59000" y1="10943" x2="59571" y2="7170"/>
                                  <a14:foregroundMark x1="90714" y1="43585" x2="95857" y2="4509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75" t="3411" b="3890"/>
                    <a:stretch/>
                  </pic:blipFill>
                  <pic:spPr bwMode="auto">
                    <a:xfrm rot="10800000">
                      <a:off x="0" y="0"/>
                      <a:ext cx="1043440" cy="87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A88">
        <w:rPr>
          <w:b/>
          <w:bCs/>
          <w:lang w:val="sk-SK"/>
        </w:rPr>
        <w:t>Stavba:</w:t>
      </w:r>
    </w:p>
    <w:p w14:paraId="0BF3A542" w14:textId="78F1B570" w:rsidR="00D60A88" w:rsidRPr="00D60A88" w:rsidRDefault="00E12EB1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C3AA5" wp14:editId="61FB9FD9">
                <wp:simplePos x="0" y="0"/>
                <wp:positionH relativeFrom="column">
                  <wp:posOffset>2961409</wp:posOffset>
                </wp:positionH>
                <wp:positionV relativeFrom="paragraph">
                  <wp:posOffset>91209</wp:posOffset>
                </wp:positionV>
                <wp:extent cx="862446" cy="0"/>
                <wp:effectExtent l="0" t="76200" r="13970" b="9525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4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439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233.2pt;margin-top:7.2pt;width:67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D60A88">
        <w:rPr>
          <w:lang w:val="sk-SK"/>
        </w:rPr>
        <w:t> Telo stavca</w:t>
      </w:r>
      <w:r w:rsidR="00D60A88" w:rsidRPr="00D60A88">
        <w:t xml:space="preserve"> </w:t>
      </w:r>
    </w:p>
    <w:p w14:paraId="0BECA6D0" w14:textId="0BE536EB" w:rsidR="00D60A88" w:rsidRPr="00D60A88" w:rsidRDefault="00E12EB1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A29488" wp14:editId="11E95D05">
                <wp:simplePos x="0" y="0"/>
                <wp:positionH relativeFrom="column">
                  <wp:posOffset>3086100</wp:posOffset>
                </wp:positionH>
                <wp:positionV relativeFrom="paragraph">
                  <wp:posOffset>83705</wp:posOffset>
                </wp:positionV>
                <wp:extent cx="931718" cy="83127"/>
                <wp:effectExtent l="0" t="0" r="78105" b="88900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18" cy="831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CE4F" id="Rovná spojovacia šípka 3" o:spid="_x0000_s1026" type="#_x0000_t32" style="position:absolute;margin-left:243pt;margin-top:6.6pt;width:73.35pt;height: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D60A88">
        <w:rPr>
          <w:lang w:val="sk-SK"/>
        </w:rPr>
        <w:t> Oblúk stavca</w:t>
      </w:r>
    </w:p>
    <w:p w14:paraId="14BCE448" w14:textId="0E1650A7" w:rsidR="00D60A88" w:rsidRPr="00E12EB1" w:rsidRDefault="00E12EB1" w:rsidP="00D60A88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50EA4" wp14:editId="7BDFF197">
                <wp:simplePos x="0" y="0"/>
                <wp:positionH relativeFrom="column">
                  <wp:posOffset>3200400</wp:posOffset>
                </wp:positionH>
                <wp:positionV relativeFrom="paragraph">
                  <wp:posOffset>40872</wp:posOffset>
                </wp:positionV>
                <wp:extent cx="387927" cy="45719"/>
                <wp:effectExtent l="0" t="57150" r="12700" b="50165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92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663B" id="Rovná spojovacia šípka 4" o:spid="_x0000_s1026" type="#_x0000_t32" style="position:absolute;margin-left:252pt;margin-top:3.2pt;width:30.5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2BBB4" wp14:editId="6108A77B">
                <wp:simplePos x="0" y="0"/>
                <wp:positionH relativeFrom="column">
                  <wp:posOffset>3207327</wp:posOffset>
                </wp:positionH>
                <wp:positionV relativeFrom="paragraph">
                  <wp:posOffset>100445</wp:posOffset>
                </wp:positionV>
                <wp:extent cx="838200" cy="322119"/>
                <wp:effectExtent l="0" t="0" r="76200" b="5905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221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AA4B" id="Rovná spojovacia šípka 5" o:spid="_x0000_s1026" type="#_x0000_t32" style="position:absolute;margin-left:252.55pt;margin-top:7.9pt;width:66pt;height:2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266CB" wp14:editId="7F37FB40">
                <wp:simplePos x="0" y="0"/>
                <wp:positionH relativeFrom="column">
                  <wp:posOffset>3203864</wp:posOffset>
                </wp:positionH>
                <wp:positionV relativeFrom="paragraph">
                  <wp:posOffset>44336</wp:posOffset>
                </wp:positionV>
                <wp:extent cx="1323109" cy="45719"/>
                <wp:effectExtent l="0" t="76200" r="10795" b="50165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1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A54D" id="Rovná spojovacia šípka 6" o:spid="_x0000_s1026" type="#_x0000_t32" style="position:absolute;margin-left:252.25pt;margin-top:3.5pt;width:104.2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D60A88">
        <w:rPr>
          <w:lang w:val="sk-SK"/>
        </w:rPr>
        <w:t> Výbež</w:t>
      </w:r>
      <w:r>
        <w:rPr>
          <w:lang w:val="sk-SK"/>
        </w:rPr>
        <w:t>ky</w:t>
      </w:r>
      <w:r w:rsidR="00D60A88">
        <w:rPr>
          <w:lang w:val="sk-SK"/>
        </w:rPr>
        <w:t xml:space="preserve"> stavca</w:t>
      </w:r>
    </w:p>
    <w:p w14:paraId="2E51A9FB" w14:textId="64EB0B3D" w:rsidR="00E12EB1" w:rsidRPr="00E12EB1" w:rsidRDefault="00E12EB1" w:rsidP="00E12EB1">
      <w:pPr>
        <w:pStyle w:val="Odsekzoznamu"/>
        <w:ind w:left="3600"/>
        <w:rPr>
          <w:b/>
          <w:bCs/>
          <w:lang w:val="sk-SK"/>
        </w:rPr>
      </w:pPr>
      <w:r w:rsidRPr="00E12EB1">
        <w:rPr>
          <w:lang w:val="sk-SK"/>
        </w:rPr>
        <w:t> </w:t>
      </w:r>
    </w:p>
    <w:p w14:paraId="382F0C84" w14:textId="177CB02B" w:rsidR="00E12EB1" w:rsidRPr="00E12EB1" w:rsidRDefault="00E12EB1" w:rsidP="00E12EB1">
      <w:pPr>
        <w:pStyle w:val="Odsekzoznamu"/>
        <w:ind w:left="3600"/>
        <w:rPr>
          <w:b/>
          <w:bCs/>
          <w:lang w:val="sk-SK"/>
        </w:rPr>
      </w:pPr>
    </w:p>
    <w:p w14:paraId="6B092DEC" w14:textId="5586114A" w:rsidR="00E12EB1" w:rsidRPr="00E12EB1" w:rsidRDefault="00E12EB1" w:rsidP="00E12EB1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 w:rsidRPr="00E12EB1">
        <w:rPr>
          <w:lang w:val="sk-SK"/>
        </w:rPr>
        <w:t>Odlišné má práve  dve prvé krčné stavce (C1 – Atlas, C2 – Čapovec/Axis)</w:t>
      </w:r>
    </w:p>
    <w:p w14:paraId="1094BEE3" w14:textId="38E25038" w:rsidR="00E12EB1" w:rsidRPr="00E12EB1" w:rsidRDefault="00E12EB1" w:rsidP="00E12EB1">
      <w:pPr>
        <w:rPr>
          <w:b/>
          <w:bCs/>
          <w:lang w:val="sk-SK"/>
        </w:rPr>
      </w:pPr>
    </w:p>
    <w:p w14:paraId="1BC93A22" w14:textId="0F08CA16" w:rsidR="00E12EB1" w:rsidRDefault="00E12EB1" w:rsidP="00E12EB1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Hrudník</w:t>
      </w:r>
    </w:p>
    <w:p w14:paraId="7B6072CA" w14:textId="60978EC5" w:rsidR="00E12EB1" w:rsidRPr="00E12EB1" w:rsidRDefault="00E12EB1" w:rsidP="00E12EB1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Zloženie:</w:t>
      </w:r>
    </w:p>
    <w:p w14:paraId="2C7BB97F" w14:textId="12CD9C37" w:rsidR="00E12EB1" w:rsidRDefault="00E12EB1" w:rsidP="00E12EB1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Hrudná kosť</w:t>
      </w:r>
      <w:r w:rsidR="00B12346">
        <w:rPr>
          <w:b/>
          <w:bCs/>
          <w:lang w:val="sk-SK"/>
        </w:rPr>
        <w:t xml:space="preserve"> (Os Sternum)</w:t>
      </w:r>
    </w:p>
    <w:p w14:paraId="385995C4" w14:textId="7D09C9DD" w:rsidR="00E12EB1" w:rsidRDefault="00E12EB1" w:rsidP="00E12EB1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Hrudníkové stavce</w:t>
      </w:r>
      <w:r w:rsidR="00B12346">
        <w:rPr>
          <w:b/>
          <w:bCs/>
          <w:lang w:val="sk-SK"/>
        </w:rPr>
        <w:t xml:space="preserve"> (</w:t>
      </w:r>
      <w:r w:rsidR="00B12346" w:rsidRPr="00B12346">
        <w:rPr>
          <w:b/>
          <w:bCs/>
          <w:lang w:val="sk-SK"/>
        </w:rPr>
        <w:t>Vertebrae Thoracicae</w:t>
      </w:r>
      <w:r w:rsidR="00B12346">
        <w:rPr>
          <w:b/>
          <w:bCs/>
          <w:lang w:val="sk-SK"/>
        </w:rPr>
        <w:t>)</w:t>
      </w:r>
    </w:p>
    <w:p w14:paraId="7B921D1E" w14:textId="0A627B3A" w:rsidR="00B12346" w:rsidRPr="00B12346" w:rsidRDefault="00B12346" w:rsidP="00E12EB1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Rebrá (Costae) </w:t>
      </w:r>
      <w:r>
        <w:rPr>
          <w:lang w:val="sk-SK"/>
        </w:rPr>
        <w:t>– človek má 12 párov rebier</w:t>
      </w:r>
    </w:p>
    <w:p w14:paraId="7F1E0C33" w14:textId="3B9C9097" w:rsidR="00B12346" w:rsidRPr="00B12346" w:rsidRDefault="00B12346" w:rsidP="00B1234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Vpredu sa upínajú na hrudnú kosť a vzadu na hrudné stavce</w:t>
      </w:r>
    </w:p>
    <w:p w14:paraId="0063C83A" w14:textId="3336E39E" w:rsidR="00B12346" w:rsidRDefault="00B12346" w:rsidP="00B1234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B12346">
        <w:rPr>
          <w:b/>
          <w:bCs/>
          <w:lang w:val="sk-SK"/>
        </w:rPr>
        <w:t>1 – 7 pár rebier</w:t>
      </w:r>
      <w:r>
        <w:rPr>
          <w:lang w:val="sk-SK"/>
        </w:rPr>
        <w:t xml:space="preserve"> sa na hrudnú kosť upína samostatne – </w:t>
      </w:r>
      <w:r w:rsidRPr="00B12346">
        <w:rPr>
          <w:b/>
          <w:bCs/>
          <w:lang w:val="sk-SK"/>
        </w:rPr>
        <w:t>Pravé rebrá</w:t>
      </w:r>
    </w:p>
    <w:p w14:paraId="5BC6F3AC" w14:textId="35EA87AE" w:rsidR="00B12346" w:rsidRPr="00B12346" w:rsidRDefault="00B12346" w:rsidP="00B1234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8 – 10 pár rebier</w:t>
      </w:r>
      <w:r>
        <w:rPr>
          <w:b/>
          <w:bCs/>
        </w:rPr>
        <w:t xml:space="preserve"> </w:t>
      </w:r>
      <w:r>
        <w:rPr>
          <w:lang w:val="sk-SK"/>
        </w:rPr>
        <w:t>sa upínajú pomocou chrupky</w:t>
      </w:r>
    </w:p>
    <w:p w14:paraId="0163E0E7" w14:textId="20BC6622" w:rsidR="00B12346" w:rsidRPr="00E12EB1" w:rsidRDefault="00B12346" w:rsidP="00B12346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11 – 12 pár rebier </w:t>
      </w:r>
      <w:r>
        <w:rPr>
          <w:lang w:val="sk-SK"/>
        </w:rPr>
        <w:t>sú voľne uložené v brušnej svalovine</w:t>
      </w:r>
    </w:p>
    <w:sectPr w:rsidR="00B12346" w:rsidRPr="00E12EB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9F"/>
    <w:rsid w:val="00150E19"/>
    <w:rsid w:val="00205D9E"/>
    <w:rsid w:val="00465E9E"/>
    <w:rsid w:val="006A500F"/>
    <w:rsid w:val="008A229F"/>
    <w:rsid w:val="008C5717"/>
    <w:rsid w:val="00B12346"/>
    <w:rsid w:val="00C12224"/>
    <w:rsid w:val="00D60A88"/>
    <w:rsid w:val="00D65142"/>
    <w:rsid w:val="00E12EB1"/>
    <w:rsid w:val="00F0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71BC"/>
  <w15:chartTrackingRefBased/>
  <w15:docId w15:val="{83405FD9-37CA-4496-854B-C64F7E4E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38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2022-09-25T11:06:00Z</dcterms:created>
  <dcterms:modified xsi:type="dcterms:W3CDTF">2022-09-25T11:45:00Z</dcterms:modified>
</cp:coreProperties>
</file>