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E547" w14:textId="2E1FEF78" w:rsidR="003A5040" w:rsidRDefault="005773EE" w:rsidP="001F40F2">
      <w:pPr>
        <w:pStyle w:val="Nzov"/>
        <w:jc w:val="center"/>
      </w:pPr>
      <w:r>
        <w:t>Pôdne typy a pôdne druhy na Slovensku</w:t>
      </w:r>
      <w:r>
        <w:tab/>
      </w:r>
    </w:p>
    <w:p w14:paraId="4622C0FD" w14:textId="77777777" w:rsidR="00B63465" w:rsidRDefault="00B63465" w:rsidP="00B63465"/>
    <w:p w14:paraId="3E528ED7" w14:textId="6E8D0A57" w:rsidR="00B63465" w:rsidRDefault="00E94594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E94594">
        <w:rPr>
          <w:b/>
          <w:bCs/>
        </w:rPr>
        <w:t xml:space="preserve">Pôdny druh </w:t>
      </w:r>
    </w:p>
    <w:p w14:paraId="33D2AE95" w14:textId="67AC60C4" w:rsidR="00E94594" w:rsidRPr="00E94594" w:rsidRDefault="00E94594" w:rsidP="00E94594">
      <w:pPr>
        <w:pStyle w:val="Odsekzoznamu"/>
        <w:numPr>
          <w:ilvl w:val="1"/>
          <w:numId w:val="1"/>
        </w:numPr>
        <w:rPr>
          <w:b/>
          <w:bCs/>
        </w:rPr>
      </w:pPr>
      <w:r>
        <w:t> Určujeme ho na základe zrnitosti (=textúry) pôdy</w:t>
      </w:r>
    </w:p>
    <w:p w14:paraId="5B0929D3" w14:textId="4320FCE7" w:rsidR="00E94594" w:rsidRPr="00E94594" w:rsidRDefault="00E94594" w:rsidP="00E94594">
      <w:pPr>
        <w:pStyle w:val="Odsekzoznamu"/>
        <w:numPr>
          <w:ilvl w:val="1"/>
          <w:numId w:val="1"/>
        </w:numPr>
        <w:rPr>
          <w:b/>
          <w:bCs/>
        </w:rPr>
      </w:pPr>
      <w:r>
        <w:t> Podľa zrnitosti poznáme 3 hlavné pôdne druhy:</w:t>
      </w:r>
    </w:p>
    <w:p w14:paraId="63930494" w14:textId="28A7E166" w:rsidR="00E94594" w:rsidRPr="00E94594" w:rsidRDefault="00E94594" w:rsidP="00E94594">
      <w:pPr>
        <w:pStyle w:val="Odsekzoznamu"/>
        <w:numPr>
          <w:ilvl w:val="2"/>
          <w:numId w:val="1"/>
        </w:numPr>
        <w:rPr>
          <w:b/>
          <w:bCs/>
        </w:rPr>
      </w:pPr>
      <w:r>
        <w:t>Hlinitá</w:t>
      </w:r>
    </w:p>
    <w:p w14:paraId="4B7EBC01" w14:textId="469220E4" w:rsidR="00E94594" w:rsidRPr="00E94594" w:rsidRDefault="00E94594" w:rsidP="00E94594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Ílovitá </w:t>
      </w:r>
    </w:p>
    <w:p w14:paraId="6F04A8EF" w14:textId="0B2BC8A1" w:rsidR="00E94594" w:rsidRPr="00E94594" w:rsidRDefault="00E94594" w:rsidP="00E94594">
      <w:pPr>
        <w:pStyle w:val="Odsekzoznamu"/>
        <w:numPr>
          <w:ilvl w:val="2"/>
          <w:numId w:val="1"/>
        </w:numPr>
        <w:rPr>
          <w:b/>
          <w:bCs/>
        </w:rPr>
      </w:pPr>
      <w:r>
        <w:t>Piesočnatá</w:t>
      </w:r>
    </w:p>
    <w:p w14:paraId="29BC7E37" w14:textId="44B4B2E3" w:rsidR="00E94594" w:rsidRPr="00E94594" w:rsidRDefault="00E94594" w:rsidP="00E94594">
      <w:pPr>
        <w:pStyle w:val="Odsekzoznamu"/>
        <w:numPr>
          <w:ilvl w:val="2"/>
          <w:numId w:val="1"/>
        </w:numPr>
        <w:rPr>
          <w:b/>
          <w:bCs/>
        </w:rPr>
      </w:pPr>
      <w:r>
        <w:t>(+ ďalšie – Ílovito-hlinitá, Piesočnato-hlinitá...)</w:t>
      </w:r>
    </w:p>
    <w:p w14:paraId="2474925D" w14:textId="6574BAEF" w:rsidR="00E94594" w:rsidRDefault="00E94594" w:rsidP="00276A83">
      <w:pPr>
        <w:rPr>
          <w:b/>
          <w:bCs/>
        </w:rPr>
      </w:pPr>
    </w:p>
    <w:tbl>
      <w:tblPr>
        <w:tblStyle w:val="Mriekatabuky"/>
        <w:tblpPr w:leftFromText="180" w:rightFromText="180" w:vertAnchor="text" w:horzAnchor="page" w:tblpX="10478" w:tblpY="131"/>
        <w:tblW w:w="0" w:type="auto"/>
        <w:tblLook w:val="04A0" w:firstRow="1" w:lastRow="0" w:firstColumn="1" w:lastColumn="0" w:noHBand="0" w:noVBand="1"/>
      </w:tblPr>
      <w:tblGrid>
        <w:gridCol w:w="420"/>
      </w:tblGrid>
      <w:tr w:rsidR="00276A83" w14:paraId="2B476916" w14:textId="77777777" w:rsidTr="00276A83">
        <w:trPr>
          <w:trHeight w:val="264"/>
        </w:trPr>
        <w:tc>
          <w:tcPr>
            <w:tcW w:w="420" w:type="dxa"/>
          </w:tcPr>
          <w:p w14:paraId="7EAF6F22" w14:textId="1A1B3044" w:rsidR="00276A83" w:rsidRDefault="00276A83" w:rsidP="00276A83">
            <w:pPr>
              <w:rPr>
                <w:b/>
                <w:bCs/>
              </w:rPr>
            </w:pPr>
          </w:p>
        </w:tc>
      </w:tr>
      <w:tr w:rsidR="00276A83" w14:paraId="5CA38724" w14:textId="77777777" w:rsidTr="00276A83">
        <w:trPr>
          <w:trHeight w:val="250"/>
        </w:trPr>
        <w:tc>
          <w:tcPr>
            <w:tcW w:w="420" w:type="dxa"/>
          </w:tcPr>
          <w:p w14:paraId="6D97339A" w14:textId="624224E4" w:rsidR="00276A83" w:rsidRDefault="00276A83" w:rsidP="00276A83">
            <w:pPr>
              <w:rPr>
                <w:b/>
                <w:bCs/>
              </w:rPr>
            </w:pPr>
          </w:p>
        </w:tc>
      </w:tr>
      <w:tr w:rsidR="00276A83" w14:paraId="57BDFAE7" w14:textId="77777777" w:rsidTr="00276A83">
        <w:trPr>
          <w:trHeight w:val="250"/>
        </w:trPr>
        <w:tc>
          <w:tcPr>
            <w:tcW w:w="420" w:type="dxa"/>
          </w:tcPr>
          <w:p w14:paraId="08845503" w14:textId="0EF1F5E3" w:rsidR="00276A83" w:rsidRDefault="00276A83" w:rsidP="00276A83">
            <w:pPr>
              <w:rPr>
                <w:b/>
                <w:bCs/>
              </w:rPr>
            </w:pPr>
          </w:p>
        </w:tc>
      </w:tr>
    </w:tbl>
    <w:p w14:paraId="7B2AC486" w14:textId="34A24D04" w:rsidR="00276A83" w:rsidRDefault="00276A83" w:rsidP="00276A8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15A15" wp14:editId="7A282609">
                <wp:simplePos x="0" y="0"/>
                <wp:positionH relativeFrom="column">
                  <wp:posOffset>6489510</wp:posOffset>
                </wp:positionH>
                <wp:positionV relativeFrom="paragraph">
                  <wp:posOffset>88673</wp:posOffset>
                </wp:positionV>
                <wp:extent cx="61415" cy="498143"/>
                <wp:effectExtent l="0" t="0" r="15240" b="16510"/>
                <wp:wrapNone/>
                <wp:docPr id="4" name="Pravá zložená zátvo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4981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9E28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4" o:spid="_x0000_s1026" type="#_x0000_t88" style="position:absolute;margin-left:511pt;margin-top:7pt;width:4.85pt;height: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" adj="22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617ED" wp14:editId="76A66F6F">
                <wp:simplePos x="0" y="0"/>
                <wp:positionH relativeFrom="column">
                  <wp:posOffset>6184748</wp:posOffset>
                </wp:positionH>
                <wp:positionV relativeFrom="paragraph">
                  <wp:posOffset>44753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48DDA" w14:textId="72890E46" w:rsidR="00276A83" w:rsidRDefault="00276A83" w:rsidP="00C63554">
                            <w:pPr>
                              <w:spacing w:after="0"/>
                              <w:jc w:val="center"/>
                            </w:pPr>
                            <w:r>
                              <w:t>Pôdny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617E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87pt;margin-top:3.5pt;width:11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" filled="f" stroked="f" strokeweight=".5pt">
                <v:textbox inset="0,0,0,0">
                  <w:txbxContent>
                    <w:p w14:paraId="0D048DDA" w14:textId="72890E46" w:rsidR="00276A83" w:rsidRDefault="00276A83" w:rsidP="00C63554">
                      <w:pPr>
                        <w:spacing w:after="0"/>
                        <w:jc w:val="center"/>
                      </w:pPr>
                      <w:r>
                        <w:t>Pôdny profil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D9218" wp14:editId="25ABC967">
                <wp:simplePos x="0" y="0"/>
                <wp:positionH relativeFrom="column">
                  <wp:posOffset>5848065</wp:posOffset>
                </wp:positionH>
                <wp:positionV relativeFrom="paragraph">
                  <wp:posOffset>167716</wp:posOffset>
                </wp:positionV>
                <wp:extent cx="361173" cy="378157"/>
                <wp:effectExtent l="0" t="38100" r="58420" b="2222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73" cy="378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9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460.5pt;margin-top:13.2pt;width:28.45pt;height:2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Pôdny typ </w:t>
      </w:r>
    </w:p>
    <w:p w14:paraId="1D88B2C6" w14:textId="120FB4D2" w:rsidR="00276A83" w:rsidRPr="00276A83" w:rsidRDefault="00276A83" w:rsidP="00276A8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CED98" wp14:editId="51D97D79">
                <wp:simplePos x="0" y="0"/>
                <wp:positionH relativeFrom="column">
                  <wp:posOffset>4895841</wp:posOffset>
                </wp:positionH>
                <wp:positionV relativeFrom="paragraph">
                  <wp:posOffset>181695</wp:posOffset>
                </wp:positionV>
                <wp:extent cx="1447800" cy="6096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4B8BE" w14:textId="7713C02D" w:rsidR="00276A83" w:rsidRDefault="00276A83" w:rsidP="00C63554">
                            <w:pPr>
                              <w:spacing w:after="0"/>
                              <w:jc w:val="center"/>
                            </w:pPr>
                            <w:r>
                              <w:t>Pôdny horizont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ED98" id="Textové pole 2" o:spid="_x0000_s1027" type="#_x0000_t202" style="position:absolute;left:0;text-align:left;margin-left:385.5pt;margin-top:14.3pt;width:11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" filled="f" stroked="f" strokeweight=".5pt">
                <v:textbox inset="0,0,0,0">
                  <w:txbxContent>
                    <w:p w14:paraId="6624B8BE" w14:textId="7713C02D" w:rsidR="00276A83" w:rsidRDefault="00276A83" w:rsidP="00C63554">
                      <w:pPr>
                        <w:spacing w:after="0"/>
                        <w:jc w:val="center"/>
                      </w:pPr>
                      <w:r>
                        <w:t>Pôdny horizont</w:t>
                      </w:r>
                    </w:p>
                  </w:txbxContent>
                </v:textbox>
              </v:shape>
            </w:pict>
          </mc:Fallback>
        </mc:AlternateContent>
      </w:r>
      <w:r>
        <w:t> Zistíme ho vtedy, keď vykopeme pôdnu sondu, čím sa nám odkryje pôdny profil, na ktorom pozorujeme vrstvy pôdy (=pôdne horizonty)</w:t>
      </w:r>
    </w:p>
    <w:p w14:paraId="43BE1FA3" w14:textId="53F9E797" w:rsidR="00276A83" w:rsidRPr="002A01C9" w:rsidRDefault="002A01C9" w:rsidP="002A01C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>Výskyt pôdnych typov závisí od:</w:t>
      </w:r>
    </w:p>
    <w:p w14:paraId="35365E94" w14:textId="675ADB6A" w:rsidR="002A01C9" w:rsidRPr="002A01C9" w:rsidRDefault="002A01C9" w:rsidP="002A01C9">
      <w:pPr>
        <w:pStyle w:val="Odsekzoznamu"/>
        <w:numPr>
          <w:ilvl w:val="2"/>
          <w:numId w:val="1"/>
        </w:numPr>
        <w:rPr>
          <w:b/>
          <w:bCs/>
        </w:rPr>
      </w:pPr>
      <w:r>
        <w:t>Zemepisnej šírky</w:t>
      </w:r>
    </w:p>
    <w:p w14:paraId="23A072C3" w14:textId="68DFCB31" w:rsidR="002A01C9" w:rsidRPr="002A01C9" w:rsidRDefault="002A01C9" w:rsidP="002A01C9">
      <w:pPr>
        <w:pStyle w:val="Odsekzoznamu"/>
        <w:numPr>
          <w:ilvl w:val="2"/>
          <w:numId w:val="1"/>
        </w:numPr>
        <w:rPr>
          <w:b/>
          <w:bCs/>
        </w:rPr>
      </w:pPr>
      <w:r>
        <w:t>Nadmorskej výšky</w:t>
      </w:r>
    </w:p>
    <w:p w14:paraId="6C82FC7A" w14:textId="7C69704B" w:rsidR="002A01C9" w:rsidRPr="002A01C9" w:rsidRDefault="002A01C9" w:rsidP="002A01C9">
      <w:pPr>
        <w:pStyle w:val="Odsekzoznamu"/>
        <w:numPr>
          <w:ilvl w:val="2"/>
          <w:numId w:val="1"/>
        </w:numPr>
        <w:rPr>
          <w:b/>
          <w:bCs/>
        </w:rPr>
      </w:pPr>
      <w:r>
        <w:t>Od iných činiteľov</w:t>
      </w:r>
    </w:p>
    <w:p w14:paraId="7405E0B5" w14:textId="4D497969" w:rsidR="002A01C9" w:rsidRPr="002A01C9" w:rsidRDefault="002A01C9" w:rsidP="002A01C9">
      <w:pPr>
        <w:pStyle w:val="Odsekzoznamu"/>
        <w:numPr>
          <w:ilvl w:val="1"/>
          <w:numId w:val="1"/>
        </w:numPr>
        <w:rPr>
          <w:b/>
          <w:bCs/>
        </w:rPr>
      </w:pPr>
      <w:r>
        <w:t> Na SR výskyt pôdnych typov závisí od:</w:t>
      </w:r>
    </w:p>
    <w:p w14:paraId="16C3879D" w14:textId="26F2CE27" w:rsidR="002A01C9" w:rsidRPr="002A01C9" w:rsidRDefault="002A01C9" w:rsidP="002A01C9">
      <w:pPr>
        <w:pStyle w:val="Odsekzoznamu"/>
        <w:numPr>
          <w:ilvl w:val="2"/>
          <w:numId w:val="1"/>
        </w:numPr>
        <w:rPr>
          <w:b/>
          <w:bCs/>
        </w:rPr>
      </w:pPr>
      <w:r w:rsidRPr="002A01C9">
        <w:rPr>
          <w:b/>
          <w:bCs/>
        </w:rPr>
        <w:t xml:space="preserve"> Nadmorskej výšky </w:t>
      </w:r>
    </w:p>
    <w:p w14:paraId="4BDB74C0" w14:textId="1C872D47" w:rsidR="002A01C9" w:rsidRPr="002A01C9" w:rsidRDefault="002A01C9" w:rsidP="002A01C9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Ide o tzv. </w:t>
      </w:r>
      <w:r w:rsidRPr="002A01C9">
        <w:rPr>
          <w:b/>
          <w:bCs/>
        </w:rPr>
        <w:t>zonálne</w:t>
      </w:r>
      <w:r>
        <w:t xml:space="preserve"> pôdy</w:t>
      </w:r>
    </w:p>
    <w:p w14:paraId="08E0CE65" w14:textId="49393D8A" w:rsidR="002A01C9" w:rsidRDefault="002A01C9" w:rsidP="002A01C9">
      <w:pPr>
        <w:pStyle w:val="Odsekzoznamu"/>
        <w:numPr>
          <w:ilvl w:val="3"/>
          <w:numId w:val="1"/>
        </w:numPr>
        <w:rPr>
          <w:b/>
          <w:bCs/>
        </w:rPr>
      </w:pPr>
      <w:r w:rsidRPr="002A01C9">
        <w:rPr>
          <w:b/>
          <w:bCs/>
        </w:rPr>
        <w:t>Pôdne typy nížin</w:t>
      </w:r>
    </w:p>
    <w:p w14:paraId="33FAAE47" w14:textId="3A80F35F" w:rsidR="002A01C9" w:rsidRDefault="002A01C9" w:rsidP="002A01C9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Fluvizem (Nivná pôda)</w:t>
      </w:r>
    </w:p>
    <w:p w14:paraId="00054F91" w14:textId="3487875E" w:rsidR="002A01C9" w:rsidRPr="002A01C9" w:rsidRDefault="002A01C9" w:rsidP="002A01C9">
      <w:pPr>
        <w:pStyle w:val="Odsekzoznamu"/>
        <w:numPr>
          <w:ilvl w:val="5"/>
          <w:numId w:val="1"/>
        </w:numPr>
        <w:rPr>
          <w:b/>
          <w:bCs/>
        </w:rPr>
      </w:pPr>
      <w:r>
        <w:t>Výskyt v okolí rieky, na riečnej nive</w:t>
      </w:r>
    </w:p>
    <w:p w14:paraId="4E60EA34" w14:textId="177613BB" w:rsidR="002A01C9" w:rsidRPr="002A01C9" w:rsidRDefault="00781E33" w:rsidP="002A01C9">
      <w:pPr>
        <w:pStyle w:val="Odsekzoznamu"/>
        <w:numPr>
          <w:ilvl w:val="5"/>
          <w:numId w:val="1"/>
        </w:numPr>
        <w:rPr>
          <w:b/>
          <w:bCs/>
        </w:rPr>
      </w:pPr>
      <w:r w:rsidRPr="00781E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308BA" wp14:editId="4B8971C1">
                <wp:simplePos x="0" y="0"/>
                <wp:positionH relativeFrom="column">
                  <wp:posOffset>3874770</wp:posOffset>
                </wp:positionH>
                <wp:positionV relativeFrom="paragraph">
                  <wp:posOffset>135255</wp:posOffset>
                </wp:positionV>
                <wp:extent cx="1447800" cy="6096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506E2" w14:textId="4284A961" w:rsidR="00781E33" w:rsidRDefault="00043DDA" w:rsidP="00781E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t>A -</w:t>
                            </w:r>
                            <w:r w:rsidR="00781E33">
                              <w:t>Humus</w:t>
                            </w:r>
                          </w:p>
                          <w:p w14:paraId="6D9E9D85" w14:textId="3F3D9CD5" w:rsidR="00781E33" w:rsidRDefault="00043DDA" w:rsidP="00781E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C -</w:t>
                            </w:r>
                            <w:r w:rsidR="00781E33">
                              <w:t>Materská hornina</w:t>
                            </w:r>
                          </w:p>
                          <w:p w14:paraId="6B948AC1" w14:textId="259874BC" w:rsidR="00781E33" w:rsidRDefault="00781E33" w:rsidP="00781E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</w:t>
                            </w:r>
                            <w:r w:rsidR="00043DDA">
                              <w:t xml:space="preserve">  </w:t>
                            </w:r>
                            <w:r>
                              <w:t>G – Podzemná voda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08BA" id="Textové pole 5" o:spid="_x0000_s1028" type="#_x0000_t202" style="position:absolute;left:0;text-align:left;margin-left:305.1pt;margin-top:10.65pt;width:11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" filled="f" stroked="f" strokeweight=".5pt">
                <v:textbox inset="0,0,0,0">
                  <w:txbxContent>
                    <w:p w14:paraId="436506E2" w14:textId="4284A961" w:rsidR="00781E33" w:rsidRDefault="00043DDA" w:rsidP="00781E33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r>
                        <w:t>A -</w:t>
                      </w:r>
                      <w:r w:rsidR="00781E33">
                        <w:t>Humus</w:t>
                      </w:r>
                    </w:p>
                    <w:p w14:paraId="6D9E9D85" w14:textId="3F3D9CD5" w:rsidR="00781E33" w:rsidRDefault="00043DDA" w:rsidP="00781E33">
                      <w:pPr>
                        <w:spacing w:after="0" w:line="240" w:lineRule="auto"/>
                        <w:jc w:val="center"/>
                      </w:pPr>
                      <w:r>
                        <w:t xml:space="preserve">      C -</w:t>
                      </w:r>
                      <w:r w:rsidR="00781E33">
                        <w:t>Materská hornina</w:t>
                      </w:r>
                    </w:p>
                    <w:p w14:paraId="6B948AC1" w14:textId="259874BC" w:rsidR="00781E33" w:rsidRDefault="00781E33" w:rsidP="00781E33">
                      <w:pPr>
                        <w:spacing w:after="0" w:line="240" w:lineRule="auto"/>
                        <w:jc w:val="center"/>
                      </w:pPr>
                      <w:r>
                        <w:t xml:space="preserve">   </w:t>
                      </w:r>
                      <w:r w:rsidR="00043DDA">
                        <w:t xml:space="preserve">  </w:t>
                      </w:r>
                      <w:r>
                        <w:t>G – Podzemná voda</w:t>
                      </w:r>
                    </w:p>
                  </w:txbxContent>
                </v:textbox>
              </v:shape>
            </w:pict>
          </mc:Fallback>
        </mc:AlternateContent>
      </w:r>
      <w:r w:rsidR="002A01C9">
        <w:t>Pri záplavách je vrstva humusu riekou odplavená</w:t>
      </w:r>
    </w:p>
    <w:tbl>
      <w:tblPr>
        <w:tblStyle w:val="Mriekatabuky"/>
        <w:tblpPr w:leftFromText="180" w:rightFromText="180" w:vertAnchor="text" w:horzAnchor="page" w:tblpX="6655" w:tblpY="17"/>
        <w:tblW w:w="0" w:type="auto"/>
        <w:tblLook w:val="04A0" w:firstRow="1" w:lastRow="0" w:firstColumn="1" w:lastColumn="0" w:noHBand="0" w:noVBand="1"/>
      </w:tblPr>
      <w:tblGrid>
        <w:gridCol w:w="350"/>
      </w:tblGrid>
      <w:tr w:rsidR="002A01C9" w14:paraId="637915F0" w14:textId="77777777" w:rsidTr="00781E33">
        <w:trPr>
          <w:trHeight w:val="251"/>
        </w:trPr>
        <w:tc>
          <w:tcPr>
            <w:tcW w:w="344" w:type="dxa"/>
            <w:vAlign w:val="center"/>
          </w:tcPr>
          <w:p w14:paraId="182F23B2" w14:textId="2F7690F9" w:rsidR="002A01C9" w:rsidRDefault="00781E33" w:rsidP="00781E33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2A01C9" w14:paraId="6972ADE3" w14:textId="77777777" w:rsidTr="00781E33">
        <w:trPr>
          <w:trHeight w:val="251"/>
        </w:trPr>
        <w:tc>
          <w:tcPr>
            <w:tcW w:w="344" w:type="dxa"/>
            <w:vAlign w:val="center"/>
          </w:tcPr>
          <w:p w14:paraId="374B93D2" w14:textId="248BC5A6" w:rsidR="002A01C9" w:rsidRDefault="00781E33" w:rsidP="00781E33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78DACD" wp14:editId="413AFB3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232410</wp:posOffset>
                      </wp:positionV>
                      <wp:extent cx="21590" cy="21590"/>
                      <wp:effectExtent l="0" t="0" r="16510" b="35560"/>
                      <wp:wrapNone/>
                      <wp:docPr id="34" name="Rovná spojnic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" cy="21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4FE43" id="Rovná spojnica 3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8.3pt" to="11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2A557" wp14:editId="5C57B7DE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206375</wp:posOffset>
                      </wp:positionV>
                      <wp:extent cx="43815" cy="43815"/>
                      <wp:effectExtent l="0" t="0" r="32385" b="32385"/>
                      <wp:wrapNone/>
                      <wp:docPr id="32" name="Rovná spojnic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6BA64" id="Rovná spojnica 3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.25pt" to="11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8289B1" wp14:editId="2011994A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180340</wp:posOffset>
                      </wp:positionV>
                      <wp:extent cx="74295" cy="74295"/>
                      <wp:effectExtent l="0" t="0" r="20955" b="20955"/>
                      <wp:wrapNone/>
                      <wp:docPr id="31" name="Rovná spojnic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74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623B6" id="Rovná spojnica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4.2pt" to="1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D270A8" wp14:editId="6350CB1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179070</wp:posOffset>
                      </wp:positionV>
                      <wp:extent cx="74295" cy="74295"/>
                      <wp:effectExtent l="0" t="0" r="20955" b="20955"/>
                      <wp:wrapNone/>
                      <wp:docPr id="30" name="Rovná spojnic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74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C40E4" id="Rovná spojnica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4.1pt" to="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1561E" wp14:editId="2D8CE08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172720</wp:posOffset>
                      </wp:positionV>
                      <wp:extent cx="43815" cy="43815"/>
                      <wp:effectExtent l="0" t="0" r="32385" b="32385"/>
                      <wp:wrapNone/>
                      <wp:docPr id="23" name="Rovná spojnic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DDAFD" id="Rovná spojnica 2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3.6pt" to="-1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4BA619" wp14:editId="1F266D0D">
                      <wp:simplePos x="0" y="0"/>
                      <wp:positionH relativeFrom="column">
                        <wp:posOffset>-67334</wp:posOffset>
                      </wp:positionH>
                      <wp:positionV relativeFrom="paragraph">
                        <wp:posOffset>176489</wp:posOffset>
                      </wp:positionV>
                      <wp:extent cx="22005" cy="22005"/>
                      <wp:effectExtent l="0" t="0" r="16510" b="35560"/>
                      <wp:wrapNone/>
                      <wp:docPr id="22" name="Rovná spojnic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5" cy="22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7E318" id="Rovná spojnica 2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13.9pt" to="-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E61E4" wp14:editId="326EDFDA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231140</wp:posOffset>
                      </wp:positionV>
                      <wp:extent cx="60960" cy="0"/>
                      <wp:effectExtent l="0" t="0" r="0" b="0"/>
                      <wp:wrapNone/>
                      <wp:docPr id="17" name="Rovná spojnic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60FBF" id="Rovná spojnica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8.2pt" to="18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C</w:t>
            </w:r>
          </w:p>
        </w:tc>
      </w:tr>
      <w:tr w:rsidR="002A01C9" w14:paraId="7AF2392E" w14:textId="77777777" w:rsidTr="00781E33">
        <w:trPr>
          <w:trHeight w:val="57"/>
        </w:trPr>
        <w:tc>
          <w:tcPr>
            <w:tcW w:w="344" w:type="dxa"/>
            <w:vAlign w:val="center"/>
          </w:tcPr>
          <w:p w14:paraId="6F85CC0E" w14:textId="3799DBA3" w:rsidR="002A01C9" w:rsidRPr="00781E33" w:rsidRDefault="00781E33" w:rsidP="00781E33">
            <w:pPr>
              <w:pStyle w:val="Odsekzoznamu"/>
              <w:ind w:left="0"/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D81D53" wp14:editId="231458D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635</wp:posOffset>
                      </wp:positionV>
                      <wp:extent cx="74295" cy="74295"/>
                      <wp:effectExtent l="0" t="0" r="20955" b="20955"/>
                      <wp:wrapNone/>
                      <wp:docPr id="26" name="Rovná spojnic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74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8FD53" id="Rovná spojnica 2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05pt" to="1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03AF8B" wp14:editId="364686E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-2540</wp:posOffset>
                      </wp:positionV>
                      <wp:extent cx="66675" cy="66675"/>
                      <wp:effectExtent l="0" t="0" r="28575" b="28575"/>
                      <wp:wrapNone/>
                      <wp:docPr id="25" name="Rovná spojnic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6ED81" id="Rovná spojnica 2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-.2pt" to="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81E33">
              <w:rPr>
                <w:b/>
                <w:bCs/>
                <w:sz w:val="10"/>
                <w:szCs w:val="10"/>
              </w:rPr>
              <w:t>G</w:t>
            </w:r>
          </w:p>
        </w:tc>
      </w:tr>
    </w:tbl>
    <w:p w14:paraId="26F92F59" w14:textId="4390184C" w:rsidR="00076226" w:rsidRPr="00076226" w:rsidRDefault="00781E33" w:rsidP="00781E33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5B1D3" wp14:editId="61BE0F7B">
                <wp:simplePos x="0" y="0"/>
                <wp:positionH relativeFrom="column">
                  <wp:posOffset>3870325</wp:posOffset>
                </wp:positionH>
                <wp:positionV relativeFrom="paragraph">
                  <wp:posOffset>367665</wp:posOffset>
                </wp:positionV>
                <wp:extent cx="74295" cy="74295"/>
                <wp:effectExtent l="0" t="0" r="20955" b="20955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6FF2" id="Rovná spojnica 2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5pt,28.95pt" to="310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F82CB" wp14:editId="480CB10E">
                <wp:simplePos x="0" y="0"/>
                <wp:positionH relativeFrom="column">
                  <wp:posOffset>3839845</wp:posOffset>
                </wp:positionH>
                <wp:positionV relativeFrom="paragraph">
                  <wp:posOffset>369570</wp:posOffset>
                </wp:positionV>
                <wp:extent cx="74295" cy="74295"/>
                <wp:effectExtent l="0" t="0" r="20955" b="20955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E224" id="Rovná spojnica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5pt,29.1pt" to="308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D2EFA" wp14:editId="5BA150BF">
                <wp:simplePos x="0" y="0"/>
                <wp:positionH relativeFrom="column">
                  <wp:posOffset>3813175</wp:posOffset>
                </wp:positionH>
                <wp:positionV relativeFrom="paragraph">
                  <wp:posOffset>369570</wp:posOffset>
                </wp:positionV>
                <wp:extent cx="74295" cy="74295"/>
                <wp:effectExtent l="0" t="0" r="20955" b="20955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F27CB" id="Rovná spojnica 2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29.1pt" to="306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VApAEAAJQDAAAOAAAAZHJzL2Uyb0RvYy54bWysU8tu2zAQvAfIPxC815KN5lHBcg4J0hyC&#10;NEjbD2CopUWUL5CsJf99lytbKdIWCIJeCD52Zm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21886" wp14:editId="30F038E7">
                <wp:simplePos x="0" y="0"/>
                <wp:positionH relativeFrom="column">
                  <wp:posOffset>4011930</wp:posOffset>
                </wp:positionH>
                <wp:positionV relativeFrom="paragraph">
                  <wp:posOffset>271145</wp:posOffset>
                </wp:positionV>
                <wp:extent cx="60960" cy="0"/>
                <wp:effectExtent l="0" t="0" r="0" b="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26C2" id="Rovná spojnica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21.35pt" to="320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D6A49" wp14:editId="0580C223">
                <wp:simplePos x="0" y="0"/>
                <wp:positionH relativeFrom="column">
                  <wp:posOffset>4046220</wp:posOffset>
                </wp:positionH>
                <wp:positionV relativeFrom="paragraph">
                  <wp:posOffset>99695</wp:posOffset>
                </wp:positionV>
                <wp:extent cx="278130" cy="0"/>
                <wp:effectExtent l="0" t="0" r="0" b="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0E65" id="Rovná spojnica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7.85pt" to="340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A01C9">
        <w:t xml:space="preserve">Pôdny profil: </w:t>
      </w:r>
    </w:p>
    <w:p w14:paraId="4B67562D" w14:textId="4D112D06" w:rsidR="002A01C9" w:rsidRPr="00076226" w:rsidRDefault="00781E33" w:rsidP="00076226">
      <w:pPr>
        <w:rPr>
          <w:b/>
          <w:bCs/>
        </w:rPr>
      </w:pPr>
      <w:r>
        <w:tab/>
      </w:r>
    </w:p>
    <w:p w14:paraId="704E38AC" w14:textId="09881B70" w:rsidR="00076226" w:rsidRDefault="00076226" w:rsidP="00076226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</w:t>
      </w:r>
      <w:r w:rsidRPr="00076226">
        <w:rPr>
          <w:b/>
          <w:bCs/>
        </w:rPr>
        <w:t>Černica</w:t>
      </w:r>
      <w:r>
        <w:rPr>
          <w:b/>
          <w:bCs/>
        </w:rPr>
        <w:t xml:space="preserve"> (Lužná pôda)</w:t>
      </w:r>
    </w:p>
    <w:p w14:paraId="1E9A2F0C" w14:textId="1724FABD" w:rsidR="00076226" w:rsidRPr="00043DDA" w:rsidRDefault="00076226" w:rsidP="00076226">
      <w:pPr>
        <w:pStyle w:val="Odsekzoznamu"/>
        <w:numPr>
          <w:ilvl w:val="5"/>
          <w:numId w:val="1"/>
        </w:numPr>
        <w:rPr>
          <w:b/>
          <w:bCs/>
        </w:rPr>
      </w:pPr>
      <w:r>
        <w:t>Výskyt ďalej od rieky, pod lužným lesom</w:t>
      </w:r>
    </w:p>
    <w:tbl>
      <w:tblPr>
        <w:tblStyle w:val="Mriekatabuky"/>
        <w:tblpPr w:leftFromText="180" w:rightFromText="180" w:vertAnchor="text" w:horzAnchor="page" w:tblpX="7451" w:tblpY="87"/>
        <w:tblW w:w="0" w:type="auto"/>
        <w:tblLook w:val="04A0" w:firstRow="1" w:lastRow="0" w:firstColumn="1" w:lastColumn="0" w:noHBand="0" w:noVBand="1"/>
      </w:tblPr>
      <w:tblGrid>
        <w:gridCol w:w="350"/>
      </w:tblGrid>
      <w:tr w:rsidR="0073440F" w14:paraId="32A2F261" w14:textId="77777777" w:rsidTr="0073440F">
        <w:trPr>
          <w:trHeight w:val="244"/>
        </w:trPr>
        <w:tc>
          <w:tcPr>
            <w:tcW w:w="350" w:type="dxa"/>
          </w:tcPr>
          <w:p w14:paraId="3436BAA4" w14:textId="77777777" w:rsidR="0073440F" w:rsidRDefault="0073440F" w:rsidP="0073440F">
            <w:pPr>
              <w:pStyle w:val="Odsekzoznamu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3440F" w14:paraId="225A1DEA" w14:textId="77777777" w:rsidTr="0073440F">
        <w:trPr>
          <w:trHeight w:val="252"/>
        </w:trPr>
        <w:tc>
          <w:tcPr>
            <w:tcW w:w="350" w:type="dxa"/>
          </w:tcPr>
          <w:p w14:paraId="3039540C" w14:textId="77777777" w:rsidR="0073440F" w:rsidRDefault="0073440F" w:rsidP="0073440F">
            <w:pPr>
              <w:pStyle w:val="Odsekzoznamu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00B3F510" w14:textId="3F8B16F8" w:rsidR="00043DDA" w:rsidRPr="00043DDA" w:rsidRDefault="00043DDA" w:rsidP="00076226">
      <w:pPr>
        <w:pStyle w:val="Odsekzoznamu"/>
        <w:numPr>
          <w:ilvl w:val="5"/>
          <w:numId w:val="1"/>
        </w:numPr>
        <w:rPr>
          <w:b/>
          <w:bCs/>
        </w:rPr>
      </w:pPr>
      <w:r>
        <w:t>Úrodnejšia ako fluvizem</w:t>
      </w:r>
    </w:p>
    <w:p w14:paraId="7DE6FB29" w14:textId="77777777" w:rsidR="00043DDA" w:rsidRPr="00076226" w:rsidRDefault="00043DDA" w:rsidP="00076226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Pôdny profil: </w:t>
      </w:r>
    </w:p>
    <w:p w14:paraId="55FD0A53" w14:textId="3AE34796" w:rsidR="00043DDA" w:rsidRDefault="0073440F" w:rsidP="0073440F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Černozem </w:t>
      </w:r>
    </w:p>
    <w:p w14:paraId="3C3E19DD" w14:textId="4CA777E7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Vzniká </w:t>
      </w:r>
      <w:r>
        <w:rPr>
          <w:b/>
          <w:bCs/>
        </w:rPr>
        <w:t>černozemným procesom</w:t>
      </w:r>
      <w:r w:rsidRPr="0073440F">
        <w:t xml:space="preserve">, </w:t>
      </w:r>
      <w:r>
        <w:t>úrodná pôda, nevýhoda – farba, často vysychá – potrebné zavlažovanie</w:t>
      </w:r>
    </w:p>
    <w:tbl>
      <w:tblPr>
        <w:tblStyle w:val="Mriekatabuky"/>
        <w:tblpPr w:leftFromText="180" w:rightFromText="180" w:vertAnchor="text" w:horzAnchor="page" w:tblpX="6369" w:tblpY="-5"/>
        <w:tblW w:w="0" w:type="auto"/>
        <w:tblLook w:val="04A0" w:firstRow="1" w:lastRow="0" w:firstColumn="1" w:lastColumn="0" w:noHBand="0" w:noVBand="1"/>
      </w:tblPr>
      <w:tblGrid>
        <w:gridCol w:w="350"/>
      </w:tblGrid>
      <w:tr w:rsidR="0073440F" w14:paraId="7ACDF825" w14:textId="77777777" w:rsidTr="0073440F">
        <w:trPr>
          <w:trHeight w:val="244"/>
        </w:trPr>
        <w:tc>
          <w:tcPr>
            <w:tcW w:w="350" w:type="dxa"/>
          </w:tcPr>
          <w:p w14:paraId="3204BCDB" w14:textId="77777777" w:rsidR="0073440F" w:rsidRDefault="0073440F" w:rsidP="0073440F">
            <w:pPr>
              <w:pStyle w:val="Odsekzoznamu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3440F" w14:paraId="330C3CDE" w14:textId="77777777" w:rsidTr="0073440F">
        <w:trPr>
          <w:trHeight w:val="252"/>
        </w:trPr>
        <w:tc>
          <w:tcPr>
            <w:tcW w:w="350" w:type="dxa"/>
          </w:tcPr>
          <w:p w14:paraId="4AB5946F" w14:textId="77777777" w:rsidR="0073440F" w:rsidRDefault="0073440F" w:rsidP="0073440F">
            <w:pPr>
              <w:pStyle w:val="Odsekzoznamu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0DDD78AF" w14:textId="0366F591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>Pôdny profil:</w:t>
      </w:r>
    </w:p>
    <w:p w14:paraId="310B8393" w14:textId="53EE1C1A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>Na nížinách</w:t>
      </w:r>
    </w:p>
    <w:p w14:paraId="14FBE2CB" w14:textId="0D597DAA" w:rsidR="0073440F" w:rsidRDefault="0073440F" w:rsidP="0073440F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Hnedozem</w:t>
      </w:r>
    </w:p>
    <w:p w14:paraId="7AF88553" w14:textId="2409B2FA" w:rsid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 w:rsidRPr="00781E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3A6CE" wp14:editId="0AF5BC47">
                <wp:simplePos x="0" y="0"/>
                <wp:positionH relativeFrom="column">
                  <wp:posOffset>4780376</wp:posOffset>
                </wp:positionH>
                <wp:positionV relativeFrom="paragraph">
                  <wp:posOffset>151746</wp:posOffset>
                </wp:positionV>
                <wp:extent cx="1923940" cy="609600"/>
                <wp:effectExtent l="0" t="0" r="635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84B1A" w14:textId="3DE70444" w:rsidR="0073440F" w:rsidRDefault="0073440F" w:rsidP="00781E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Bt – horizont obohatený o íl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3A6CE" id="Textové pole 35" o:spid="_x0000_s1029" type="#_x0000_t202" style="position:absolute;left:0;text-align:left;margin-left:376.4pt;margin-top:11.95pt;width:151.5pt;height:4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" filled="f" stroked="f" strokeweight=".5pt">
                <v:textbox inset="0,0,0,0">
                  <w:txbxContent>
                    <w:p w14:paraId="71284B1A" w14:textId="3DE70444" w:rsidR="0073440F" w:rsidRDefault="0073440F" w:rsidP="00781E33">
                      <w:pPr>
                        <w:spacing w:after="0" w:line="240" w:lineRule="auto"/>
                        <w:jc w:val="center"/>
                      </w:pPr>
                      <w:r>
                        <w:t>Bt – horizont obohatený o íl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Vzniká </w:t>
      </w:r>
      <w:r>
        <w:rPr>
          <w:b/>
          <w:bCs/>
        </w:rPr>
        <w:t>procesom ilimerizácie (=splavovanie ílov zrážkovou vodou)</w:t>
      </w:r>
    </w:p>
    <w:tbl>
      <w:tblPr>
        <w:tblStyle w:val="Mriekatabuky"/>
        <w:tblpPr w:leftFromText="180" w:rightFromText="180" w:vertAnchor="text" w:horzAnchor="page" w:tblpX="7884" w:tblpY="18"/>
        <w:tblW w:w="0" w:type="auto"/>
        <w:tblLook w:val="04A0" w:firstRow="1" w:lastRow="0" w:firstColumn="1" w:lastColumn="0" w:noHBand="0" w:noVBand="1"/>
      </w:tblPr>
      <w:tblGrid>
        <w:gridCol w:w="416"/>
      </w:tblGrid>
      <w:tr w:rsidR="0073440F" w14:paraId="223E9F11" w14:textId="77777777" w:rsidTr="00FD6249">
        <w:trPr>
          <w:trHeight w:val="244"/>
        </w:trPr>
        <w:tc>
          <w:tcPr>
            <w:tcW w:w="350" w:type="dxa"/>
            <w:vAlign w:val="center"/>
          </w:tcPr>
          <w:p w14:paraId="1F267AB8" w14:textId="77777777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3440F" w14:paraId="7C27C9E1" w14:textId="77777777" w:rsidTr="00FD6249">
        <w:trPr>
          <w:trHeight w:val="244"/>
        </w:trPr>
        <w:tc>
          <w:tcPr>
            <w:tcW w:w="350" w:type="dxa"/>
            <w:vAlign w:val="center"/>
          </w:tcPr>
          <w:p w14:paraId="56E07650" w14:textId="4B605363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Bt</w:t>
            </w:r>
          </w:p>
        </w:tc>
      </w:tr>
      <w:tr w:rsidR="0073440F" w14:paraId="735DE96A" w14:textId="77777777" w:rsidTr="00FD6249">
        <w:trPr>
          <w:trHeight w:val="252"/>
        </w:trPr>
        <w:tc>
          <w:tcPr>
            <w:tcW w:w="350" w:type="dxa"/>
            <w:vAlign w:val="center"/>
          </w:tcPr>
          <w:p w14:paraId="576907D2" w14:textId="77777777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0C28E433" w14:textId="7828E6C7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>Menej úrodná ako černozem</w:t>
      </w:r>
    </w:p>
    <w:p w14:paraId="12D97139" w14:textId="15FA47FB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723B6" wp14:editId="743CFF72">
                <wp:simplePos x="0" y="0"/>
                <wp:positionH relativeFrom="column">
                  <wp:posOffset>4833948</wp:posOffset>
                </wp:positionH>
                <wp:positionV relativeFrom="paragraph">
                  <wp:posOffset>102870</wp:posOffset>
                </wp:positionV>
                <wp:extent cx="105711" cy="0"/>
                <wp:effectExtent l="0" t="0" r="0" b="0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D778" id="Rovná spojnica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65pt,8.1pt" to="388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Pôdny profil:</w:t>
      </w:r>
    </w:p>
    <w:p w14:paraId="3F150490" w14:textId="733B1101" w:rsidR="0073440F" w:rsidRDefault="0073440F" w:rsidP="0073440F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Luvizem (Ilimerizovaná pôda)</w:t>
      </w:r>
    </w:p>
    <w:tbl>
      <w:tblPr>
        <w:tblStyle w:val="Mriekatabuky"/>
        <w:tblpPr w:leftFromText="180" w:rightFromText="180" w:vertAnchor="text" w:horzAnchor="page" w:tblpX="7917" w:tblpY="84"/>
        <w:tblW w:w="0" w:type="auto"/>
        <w:tblLook w:val="04A0" w:firstRow="1" w:lastRow="0" w:firstColumn="1" w:lastColumn="0" w:noHBand="0" w:noVBand="1"/>
      </w:tblPr>
      <w:tblGrid>
        <w:gridCol w:w="461"/>
      </w:tblGrid>
      <w:tr w:rsidR="0073440F" w14:paraId="6A9F48A1" w14:textId="77777777" w:rsidTr="00FD6249">
        <w:trPr>
          <w:trHeight w:val="244"/>
        </w:trPr>
        <w:tc>
          <w:tcPr>
            <w:tcW w:w="416" w:type="dxa"/>
            <w:vAlign w:val="center"/>
          </w:tcPr>
          <w:p w14:paraId="5065C0B9" w14:textId="1A78B642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</w:tr>
      <w:tr w:rsidR="0073440F" w14:paraId="04ADCC06" w14:textId="77777777" w:rsidTr="00FD6249">
        <w:trPr>
          <w:trHeight w:val="244"/>
        </w:trPr>
        <w:tc>
          <w:tcPr>
            <w:tcW w:w="416" w:type="dxa"/>
            <w:vAlign w:val="center"/>
          </w:tcPr>
          <w:p w14:paraId="5EB2993E" w14:textId="7F4384E7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</w:tr>
      <w:tr w:rsidR="0073440F" w14:paraId="7EF51E7D" w14:textId="77777777" w:rsidTr="00FD6249">
        <w:trPr>
          <w:trHeight w:val="244"/>
        </w:trPr>
        <w:tc>
          <w:tcPr>
            <w:tcW w:w="416" w:type="dxa"/>
            <w:vAlign w:val="center"/>
          </w:tcPr>
          <w:p w14:paraId="7BB23701" w14:textId="77777777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Bt</w:t>
            </w:r>
          </w:p>
        </w:tc>
      </w:tr>
      <w:tr w:rsidR="0073440F" w14:paraId="3501BF06" w14:textId="77777777" w:rsidTr="00FD6249">
        <w:trPr>
          <w:trHeight w:val="252"/>
        </w:trPr>
        <w:tc>
          <w:tcPr>
            <w:tcW w:w="416" w:type="dxa"/>
            <w:vAlign w:val="center"/>
          </w:tcPr>
          <w:p w14:paraId="1C9FAECD" w14:textId="77777777" w:rsidR="0073440F" w:rsidRDefault="0073440F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76672273" w14:textId="5798A23B" w:rsidR="0073440F" w:rsidRPr="0073440F" w:rsidRDefault="00FD6249" w:rsidP="0073440F">
      <w:pPr>
        <w:pStyle w:val="Odsekzoznamu"/>
        <w:numPr>
          <w:ilvl w:val="5"/>
          <w:numId w:val="1"/>
        </w:numPr>
        <w:rPr>
          <w:b/>
          <w:bCs/>
        </w:rPr>
      </w:pPr>
      <w:r w:rsidRPr="00781E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B60E1" wp14:editId="00D4D568">
                <wp:simplePos x="0" y="0"/>
                <wp:positionH relativeFrom="margin">
                  <wp:posOffset>4932024</wp:posOffset>
                </wp:positionH>
                <wp:positionV relativeFrom="paragraph">
                  <wp:posOffset>48134</wp:posOffset>
                </wp:positionV>
                <wp:extent cx="1923940" cy="609600"/>
                <wp:effectExtent l="0" t="0" r="635" b="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7AAD9" w14:textId="3EDC4EAE" w:rsidR="0073440F" w:rsidRDefault="0073440F" w:rsidP="0073440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A1 – Humus</w:t>
                            </w:r>
                          </w:p>
                          <w:p w14:paraId="55EA1FDD" w14:textId="2C11F775" w:rsidR="0073440F" w:rsidRDefault="0073440F" w:rsidP="0073440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A2 – horizont ochudobnený o</w:t>
                            </w:r>
                            <w:r w:rsidR="00FD6249">
                              <w:t> </w:t>
                            </w:r>
                            <w:r>
                              <w:t>íl</w:t>
                            </w:r>
                          </w:p>
                          <w:p w14:paraId="484F11F4" w14:textId="77777777" w:rsidR="00FD6249" w:rsidRDefault="00FD6249" w:rsidP="00FD6249">
                            <w:pPr>
                              <w:spacing w:after="0" w:line="240" w:lineRule="auto"/>
                            </w:pPr>
                            <w:r>
                              <w:t>Bt – horizont obohatený o íl</w:t>
                            </w:r>
                          </w:p>
                          <w:p w14:paraId="3831D759" w14:textId="77777777" w:rsidR="00FD6249" w:rsidRDefault="00FD6249" w:rsidP="0073440F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B60E1" id="Textové pole 37" o:spid="_x0000_s1030" type="#_x0000_t202" style="position:absolute;left:0;text-align:left;margin-left:388.35pt;margin-top:3.8pt;width:151.5pt;height:48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" filled="f" stroked="f" strokeweight=".5pt">
                <v:textbox inset="0,0,0,0">
                  <w:txbxContent>
                    <w:p w14:paraId="1CE7AAD9" w14:textId="3EDC4EAE" w:rsidR="0073440F" w:rsidRDefault="0073440F" w:rsidP="0073440F">
                      <w:pPr>
                        <w:spacing w:after="0" w:line="240" w:lineRule="auto"/>
                        <w:jc w:val="both"/>
                      </w:pPr>
                      <w:r>
                        <w:t>A1 – Humus</w:t>
                      </w:r>
                    </w:p>
                    <w:p w14:paraId="55EA1FDD" w14:textId="2C11F775" w:rsidR="0073440F" w:rsidRDefault="0073440F" w:rsidP="0073440F">
                      <w:pPr>
                        <w:spacing w:after="0" w:line="240" w:lineRule="auto"/>
                        <w:jc w:val="both"/>
                      </w:pPr>
                      <w:r>
                        <w:t>A2 – horizont ochudobnený o</w:t>
                      </w:r>
                      <w:r w:rsidR="00FD6249">
                        <w:t> </w:t>
                      </w:r>
                      <w:r>
                        <w:t>íl</w:t>
                      </w:r>
                    </w:p>
                    <w:p w14:paraId="484F11F4" w14:textId="77777777" w:rsidR="00FD6249" w:rsidRDefault="00FD6249" w:rsidP="00FD6249">
                      <w:pPr>
                        <w:spacing w:after="0" w:line="240" w:lineRule="auto"/>
                      </w:pPr>
                      <w:r>
                        <w:t>Bt – horizont obohatený o íl</w:t>
                      </w:r>
                    </w:p>
                    <w:p w14:paraId="3831D759" w14:textId="77777777" w:rsidR="00FD6249" w:rsidRDefault="00FD6249" w:rsidP="0073440F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4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4A2EB" wp14:editId="6EF71D1E">
                <wp:simplePos x="0" y="0"/>
                <wp:positionH relativeFrom="column">
                  <wp:posOffset>4880248</wp:posOffset>
                </wp:positionH>
                <wp:positionV relativeFrom="paragraph">
                  <wp:posOffset>142832</wp:posOffset>
                </wp:positionV>
                <wp:extent cx="53788" cy="0"/>
                <wp:effectExtent l="0" t="0" r="0" b="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C11B" id="Rovná spojnica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11.25pt" to="388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UHmAEAAIYDAAAOAAAAZHJzL2Uyb0RvYy54bWysU02P0zAQvSPxHyzfadJFwCp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3440F">
        <w:t xml:space="preserve">Vznik </w:t>
      </w:r>
      <w:r w:rsidR="0073440F">
        <w:rPr>
          <w:b/>
          <w:bCs/>
        </w:rPr>
        <w:t xml:space="preserve">procesom ilimerizácie </w:t>
      </w:r>
    </w:p>
    <w:p w14:paraId="6E5832B9" w14:textId="3B6356BF" w:rsidR="0073440F" w:rsidRPr="0073440F" w:rsidRDefault="0073440F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DB9A18" wp14:editId="42BB7C31">
                <wp:simplePos x="0" y="0"/>
                <wp:positionH relativeFrom="column">
                  <wp:posOffset>4876575</wp:posOffset>
                </wp:positionH>
                <wp:positionV relativeFrom="paragraph">
                  <wp:posOffset>134814</wp:posOffset>
                </wp:positionV>
                <wp:extent cx="53788" cy="0"/>
                <wp:effectExtent l="0" t="0" r="0" b="0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4A4B" id="Rovná spojnica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0.6pt" to="388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UHmAEAAIYDAAAOAAAAZHJzL2Uyb0RvYy54bWysU02P0zAQvSPxHyzfadJFwCp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>Pôdny profil:</w:t>
      </w:r>
    </w:p>
    <w:p w14:paraId="6E1368AD" w14:textId="5EE1AF40" w:rsidR="0073440F" w:rsidRDefault="00FD6249" w:rsidP="0073440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9BDC4A" wp14:editId="799B8766">
                <wp:simplePos x="0" y="0"/>
                <wp:positionH relativeFrom="column">
                  <wp:posOffset>4876165</wp:posOffset>
                </wp:positionH>
                <wp:positionV relativeFrom="paragraph">
                  <wp:posOffset>24883</wp:posOffset>
                </wp:positionV>
                <wp:extent cx="53788" cy="0"/>
                <wp:effectExtent l="0" t="0" r="0" b="0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6A6A6" id="Rovná spojnica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5pt,1.95pt" to="388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UHmAEAAIYDAAAOAAAAZHJzL2Uyb0RvYy54bWysU02P0zAQvSPxHyzfadJFwCp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F5772D1" w14:textId="50FF8749" w:rsidR="0073440F" w:rsidRPr="0073440F" w:rsidRDefault="0073440F" w:rsidP="0073440F">
      <w:pPr>
        <w:rPr>
          <w:b/>
          <w:bCs/>
        </w:rPr>
      </w:pPr>
      <w:r>
        <w:br/>
      </w:r>
    </w:p>
    <w:p w14:paraId="66C7B930" w14:textId="1C6E0A15" w:rsidR="0073440F" w:rsidRDefault="0073440F" w:rsidP="0073440F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lastRenderedPageBreak/>
        <w:t>Pôdne typy pohorí</w:t>
      </w:r>
    </w:p>
    <w:p w14:paraId="142CB619" w14:textId="70C4150D" w:rsidR="0073440F" w:rsidRDefault="0073440F" w:rsidP="0073440F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Kambizem (=Hnedá lesná pôda)</w:t>
      </w:r>
    </w:p>
    <w:p w14:paraId="228179A9" w14:textId="7950AE91" w:rsidR="0073440F" w:rsidRPr="00514EB0" w:rsidRDefault="00514EB0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>Vznik pod listnatým lesom</w:t>
      </w:r>
    </w:p>
    <w:p w14:paraId="36C879D4" w14:textId="6B11503D" w:rsidR="00514EB0" w:rsidRPr="00514EB0" w:rsidRDefault="00514EB0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t>Najrozšírenejšia na Slovensku</w:t>
      </w:r>
    </w:p>
    <w:p w14:paraId="6509AEA8" w14:textId="522C5B21" w:rsidR="00514EB0" w:rsidRDefault="00FD6249" w:rsidP="0073440F">
      <w:pPr>
        <w:pStyle w:val="Odsekzoznamu"/>
        <w:numPr>
          <w:ilvl w:val="5"/>
          <w:numId w:val="1"/>
        </w:numPr>
        <w:rPr>
          <w:b/>
          <w:bCs/>
        </w:rPr>
      </w:pPr>
      <w:r w:rsidRPr="00781E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5E6CB" wp14:editId="61CB721B">
                <wp:simplePos x="0" y="0"/>
                <wp:positionH relativeFrom="column">
                  <wp:posOffset>3923630</wp:posOffset>
                </wp:positionH>
                <wp:positionV relativeFrom="paragraph">
                  <wp:posOffset>170759</wp:posOffset>
                </wp:positionV>
                <wp:extent cx="2667838" cy="609600"/>
                <wp:effectExtent l="0" t="0" r="0" b="0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83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87D0A" w14:textId="682C7C59" w:rsidR="00FD6249" w:rsidRDefault="00FD6249" w:rsidP="00781E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(B) – horizont vnútro-pôdneho zvetrávania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5E6CB" id="Textové pole 40" o:spid="_x0000_s1031" type="#_x0000_t202" style="position:absolute;left:0;text-align:left;margin-left:308.95pt;margin-top:13.45pt;width:210.05pt;height:4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" filled="f" stroked="f" strokeweight=".5pt">
                <v:textbox inset="0,0,0,0">
                  <w:txbxContent>
                    <w:p w14:paraId="16B87D0A" w14:textId="682C7C59" w:rsidR="00FD6249" w:rsidRDefault="00FD6249" w:rsidP="00781E33">
                      <w:pPr>
                        <w:spacing w:after="0" w:line="240" w:lineRule="auto"/>
                        <w:jc w:val="center"/>
                      </w:pPr>
                      <w:r>
                        <w:t>(B) – horizont vnútro-pôdneho zvetrávania</w:t>
                      </w:r>
                    </w:p>
                  </w:txbxContent>
                </v:textbox>
              </v:shape>
            </w:pict>
          </mc:Fallback>
        </mc:AlternateContent>
      </w:r>
      <w:r w:rsidR="00514EB0">
        <w:t xml:space="preserve">Vznik </w:t>
      </w:r>
      <w:r w:rsidR="00514EB0" w:rsidRPr="00514EB0">
        <w:rPr>
          <w:b/>
          <w:bCs/>
        </w:rPr>
        <w:t>procesom</w:t>
      </w:r>
      <w:r w:rsidR="00514EB0">
        <w:t xml:space="preserve"> </w:t>
      </w:r>
      <w:r w:rsidR="00514EB0">
        <w:rPr>
          <w:b/>
          <w:bCs/>
        </w:rPr>
        <w:t>sialitizácie (=pôda sa obohacuje o železo)</w:t>
      </w:r>
    </w:p>
    <w:tbl>
      <w:tblPr>
        <w:tblStyle w:val="Mriekatabuky"/>
        <w:tblpPr w:leftFromText="180" w:rightFromText="180" w:vertAnchor="text" w:horzAnchor="page" w:tblpX="6425" w:tblpY="50"/>
        <w:tblW w:w="0" w:type="auto"/>
        <w:tblLook w:val="04A0" w:firstRow="1" w:lastRow="0" w:firstColumn="1" w:lastColumn="0" w:noHBand="0" w:noVBand="1"/>
      </w:tblPr>
      <w:tblGrid>
        <w:gridCol w:w="477"/>
      </w:tblGrid>
      <w:tr w:rsidR="00FD6249" w14:paraId="7463E7C4" w14:textId="77777777" w:rsidTr="00FD6249">
        <w:trPr>
          <w:trHeight w:val="244"/>
        </w:trPr>
        <w:tc>
          <w:tcPr>
            <w:tcW w:w="477" w:type="dxa"/>
            <w:vAlign w:val="center"/>
          </w:tcPr>
          <w:p w14:paraId="3280059B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FD6249" w14:paraId="416AFFF5" w14:textId="77777777" w:rsidTr="00FD6249">
        <w:trPr>
          <w:trHeight w:val="244"/>
        </w:trPr>
        <w:tc>
          <w:tcPr>
            <w:tcW w:w="477" w:type="dxa"/>
            <w:vAlign w:val="center"/>
          </w:tcPr>
          <w:p w14:paraId="37BF4FF3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(B)</w:t>
            </w:r>
          </w:p>
        </w:tc>
      </w:tr>
      <w:tr w:rsidR="00FD6249" w14:paraId="75188886" w14:textId="77777777" w:rsidTr="00FD6249">
        <w:trPr>
          <w:trHeight w:val="252"/>
        </w:trPr>
        <w:tc>
          <w:tcPr>
            <w:tcW w:w="477" w:type="dxa"/>
            <w:vAlign w:val="center"/>
          </w:tcPr>
          <w:p w14:paraId="40EA3C4F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1957FE5A" w14:textId="77777777" w:rsidR="00FD6249" w:rsidRPr="00FD6249" w:rsidRDefault="00FD6249" w:rsidP="0073440F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38BBB" wp14:editId="377829F7">
                <wp:simplePos x="0" y="0"/>
                <wp:positionH relativeFrom="column">
                  <wp:posOffset>3949002</wp:posOffset>
                </wp:positionH>
                <wp:positionV relativeFrom="paragraph">
                  <wp:posOffset>308212</wp:posOffset>
                </wp:positionV>
                <wp:extent cx="80387" cy="0"/>
                <wp:effectExtent l="0" t="0" r="0" b="0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E00FC" id="Rovná spojnica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24.25pt" to="317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MDmAEAAIYDAAAOAAAAZHJzL2Uyb0RvYy54bWysU9uO0zAQfUfiHyy/06SL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>Pôdny profil:</w:t>
      </w:r>
    </w:p>
    <w:p w14:paraId="5CC6D165" w14:textId="7852BE35" w:rsidR="00FD6249" w:rsidRPr="00FD6249" w:rsidRDefault="00FD6249" w:rsidP="00FD6249">
      <w:pPr>
        <w:rPr>
          <w:b/>
          <w:bCs/>
        </w:rPr>
      </w:pPr>
      <w:r>
        <w:t xml:space="preserve"> </w:t>
      </w:r>
    </w:p>
    <w:p w14:paraId="0A464563" w14:textId="72F1A944" w:rsidR="00FD6249" w:rsidRDefault="00FD6249" w:rsidP="00FD6249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Podzolová pôda</w:t>
      </w:r>
    </w:p>
    <w:p w14:paraId="3BF78768" w14:textId="1D5CF5AF" w:rsidR="00FD6249" w:rsidRDefault="00FD6249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Vznik </w:t>
      </w:r>
      <w:r>
        <w:rPr>
          <w:b/>
          <w:bCs/>
        </w:rPr>
        <w:t>procesom podzolizácie (=chemické zvetrávanie minerálov vplyvom silných kyselín z ihličia)</w:t>
      </w:r>
    </w:p>
    <w:p w14:paraId="124A0BE0" w14:textId="1A991214" w:rsidR="00FD6249" w:rsidRPr="00FD6249" w:rsidRDefault="00FD6249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Z hľadiska pH ide o pôdu </w:t>
      </w:r>
      <w:r>
        <w:rPr>
          <w:b/>
          <w:bCs/>
        </w:rPr>
        <w:t>kyslú</w:t>
      </w:r>
    </w:p>
    <w:p w14:paraId="7D573F83" w14:textId="02C0B779" w:rsidR="00FD6249" w:rsidRPr="00FD6249" w:rsidRDefault="00FD6249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>Výskyt pod ihličnatým lesom</w:t>
      </w:r>
    </w:p>
    <w:tbl>
      <w:tblPr>
        <w:tblStyle w:val="Mriekatabuky"/>
        <w:tblpPr w:leftFromText="180" w:rightFromText="180" w:vertAnchor="text" w:horzAnchor="page" w:tblpX="6898" w:tblpY="16"/>
        <w:tblW w:w="0" w:type="auto"/>
        <w:tblLook w:val="04A0" w:firstRow="1" w:lastRow="0" w:firstColumn="1" w:lastColumn="0" w:noHBand="0" w:noVBand="1"/>
      </w:tblPr>
      <w:tblGrid>
        <w:gridCol w:w="546"/>
      </w:tblGrid>
      <w:tr w:rsidR="00FD6249" w14:paraId="79FE7584" w14:textId="77777777" w:rsidTr="00FD6249">
        <w:trPr>
          <w:trHeight w:val="244"/>
        </w:trPr>
        <w:tc>
          <w:tcPr>
            <w:tcW w:w="546" w:type="dxa"/>
            <w:vAlign w:val="center"/>
          </w:tcPr>
          <w:p w14:paraId="18226161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FD6249" w14:paraId="41A00ED5" w14:textId="77777777" w:rsidTr="00FD6249">
        <w:trPr>
          <w:trHeight w:val="244"/>
        </w:trPr>
        <w:tc>
          <w:tcPr>
            <w:tcW w:w="546" w:type="dxa"/>
            <w:vAlign w:val="center"/>
          </w:tcPr>
          <w:p w14:paraId="31EF3A65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</w:tr>
      <w:tr w:rsidR="00FD6249" w14:paraId="3FCC0538" w14:textId="77777777" w:rsidTr="00FD6249">
        <w:trPr>
          <w:trHeight w:val="244"/>
        </w:trPr>
        <w:tc>
          <w:tcPr>
            <w:tcW w:w="546" w:type="dxa"/>
            <w:vAlign w:val="center"/>
          </w:tcPr>
          <w:p w14:paraId="3465C890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Bhs</w:t>
            </w:r>
          </w:p>
        </w:tc>
      </w:tr>
      <w:tr w:rsidR="00FD6249" w14:paraId="095C4135" w14:textId="77777777" w:rsidTr="00FD6249">
        <w:trPr>
          <w:trHeight w:val="252"/>
        </w:trPr>
        <w:tc>
          <w:tcPr>
            <w:tcW w:w="546" w:type="dxa"/>
            <w:vAlign w:val="center"/>
          </w:tcPr>
          <w:p w14:paraId="10F10512" w14:textId="77777777" w:rsidR="00FD6249" w:rsidRDefault="00FD6249" w:rsidP="00FD6249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7E0A7481" w14:textId="05FEDA9C" w:rsidR="00FD6249" w:rsidRPr="00FD6249" w:rsidRDefault="00FD6249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0FDF61" wp14:editId="1EAA1140">
                <wp:simplePos x="0" y="0"/>
                <wp:positionH relativeFrom="column">
                  <wp:posOffset>4300855</wp:posOffset>
                </wp:positionH>
                <wp:positionV relativeFrom="paragraph">
                  <wp:posOffset>102235</wp:posOffset>
                </wp:positionV>
                <wp:extent cx="78105" cy="0"/>
                <wp:effectExtent l="0" t="0" r="0" b="0"/>
                <wp:wrapNone/>
                <wp:docPr id="45" name="Rovná spojni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0E826" id="Rovná spojnica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8.05pt" to="344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14lwEAAIYDAAAOAAAAZHJzL2Uyb0RvYy54bWysU9uO0zAQfUfiHyy/0yQrAa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870CF" wp14:editId="3CF1ADEC">
                <wp:simplePos x="0" y="0"/>
                <wp:positionH relativeFrom="column">
                  <wp:posOffset>4300220</wp:posOffset>
                </wp:positionH>
                <wp:positionV relativeFrom="paragraph">
                  <wp:posOffset>279400</wp:posOffset>
                </wp:positionV>
                <wp:extent cx="78105" cy="0"/>
                <wp:effectExtent l="0" t="0" r="0" b="0"/>
                <wp:wrapNone/>
                <wp:docPr id="46" name="Rovná spojnic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F84E" id="Rovná spojnica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pt,22pt" to="344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14lwEAAIYDAAAOAAAAZHJzL2Uyb0RvYy54bWysU9uO0zAQfUfiHyy/0yQrAa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4CEA7" wp14:editId="65DF2740">
                <wp:simplePos x="0" y="0"/>
                <wp:positionH relativeFrom="column">
                  <wp:posOffset>4304030</wp:posOffset>
                </wp:positionH>
                <wp:positionV relativeFrom="paragraph">
                  <wp:posOffset>457200</wp:posOffset>
                </wp:positionV>
                <wp:extent cx="78105" cy="0"/>
                <wp:effectExtent l="0" t="0" r="0" b="0"/>
                <wp:wrapNone/>
                <wp:docPr id="47" name="Rovná spojnic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168E" id="Rovná spojnica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36pt" to="345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14lwEAAIYDAAAOAAAAZHJzL2Uyb0RvYy54bWysU9uO0zAQfUfiHyy/0yQrAa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781E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6854F" wp14:editId="663A4E6A">
                <wp:simplePos x="0" y="0"/>
                <wp:positionH relativeFrom="margin">
                  <wp:posOffset>4446971</wp:posOffset>
                </wp:positionH>
                <wp:positionV relativeFrom="paragraph">
                  <wp:posOffset>2853</wp:posOffset>
                </wp:positionV>
                <wp:extent cx="2748485" cy="609600"/>
                <wp:effectExtent l="0" t="0" r="13970" b="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48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6F6D2" w14:textId="77777777" w:rsidR="00FD6249" w:rsidRDefault="00FD6249" w:rsidP="0073440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A1 – Humus</w:t>
                            </w:r>
                          </w:p>
                          <w:p w14:paraId="2807B1EE" w14:textId="4D745F49" w:rsidR="00FD6249" w:rsidRDefault="00FD6249" w:rsidP="0073440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A2 – horizont ochudobnený o kyslú zložku</w:t>
                            </w:r>
                          </w:p>
                          <w:p w14:paraId="4A41B08E" w14:textId="6A443DCE" w:rsidR="00FD6249" w:rsidRDefault="00FD6249" w:rsidP="00FD6249">
                            <w:pPr>
                              <w:spacing w:after="0" w:line="240" w:lineRule="auto"/>
                            </w:pPr>
                            <w:r>
                              <w:t>B</w:t>
                            </w:r>
                            <w:r>
                              <w:t>hs</w:t>
                            </w:r>
                            <w:r>
                              <w:t xml:space="preserve"> – horizont obohatený o</w:t>
                            </w:r>
                            <w:r>
                              <w:t> kyslú zložku</w:t>
                            </w:r>
                          </w:p>
                          <w:p w14:paraId="551F2129" w14:textId="77777777" w:rsidR="00FD6249" w:rsidRDefault="00FD6249" w:rsidP="0073440F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854F" id="Textové pole 43" o:spid="_x0000_s1032" type="#_x0000_t202" style="position:absolute;left:0;text-align:left;margin-left:350.15pt;margin-top:.2pt;width:216.4pt;height:4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" filled="f" stroked="f" strokeweight=".5pt">
                <v:textbox inset="0,0,0,0">
                  <w:txbxContent>
                    <w:p w14:paraId="4C16F6D2" w14:textId="77777777" w:rsidR="00FD6249" w:rsidRDefault="00FD6249" w:rsidP="0073440F">
                      <w:pPr>
                        <w:spacing w:after="0" w:line="240" w:lineRule="auto"/>
                        <w:jc w:val="both"/>
                      </w:pPr>
                      <w:r>
                        <w:t>A1 – Humus</w:t>
                      </w:r>
                    </w:p>
                    <w:p w14:paraId="2807B1EE" w14:textId="4D745F49" w:rsidR="00FD6249" w:rsidRDefault="00FD6249" w:rsidP="0073440F">
                      <w:pPr>
                        <w:spacing w:after="0" w:line="240" w:lineRule="auto"/>
                        <w:jc w:val="both"/>
                      </w:pPr>
                      <w:r>
                        <w:t>A2 – horizont ochudobnený o kyslú zložku</w:t>
                      </w:r>
                    </w:p>
                    <w:p w14:paraId="4A41B08E" w14:textId="6A443DCE" w:rsidR="00FD6249" w:rsidRDefault="00FD6249" w:rsidP="00FD6249">
                      <w:pPr>
                        <w:spacing w:after="0" w:line="240" w:lineRule="auto"/>
                      </w:pPr>
                      <w:r>
                        <w:t>B</w:t>
                      </w:r>
                      <w:r>
                        <w:t>hs</w:t>
                      </w:r>
                      <w:r>
                        <w:t xml:space="preserve"> – horizont obohatený o</w:t>
                      </w:r>
                      <w:r>
                        <w:t> kyslú zložku</w:t>
                      </w:r>
                    </w:p>
                    <w:p w14:paraId="551F2129" w14:textId="77777777" w:rsidR="00FD6249" w:rsidRDefault="00FD6249" w:rsidP="0073440F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Pôdny profil:</w:t>
      </w:r>
    </w:p>
    <w:p w14:paraId="29A5E1B2" w14:textId="60381164" w:rsidR="00FD6249" w:rsidRDefault="00FD6249" w:rsidP="00FD6249">
      <w:pPr>
        <w:rPr>
          <w:b/>
          <w:bCs/>
        </w:rPr>
      </w:pPr>
    </w:p>
    <w:p w14:paraId="26403A0F" w14:textId="55E6DA7C" w:rsidR="00FD6249" w:rsidRDefault="00FD6249" w:rsidP="00FD6249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Ranker</w:t>
      </w:r>
    </w:p>
    <w:p w14:paraId="6F601EFD" w14:textId="4A0823B9" w:rsidR="00FD6249" w:rsidRPr="00DE2605" w:rsidRDefault="00FD6249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>Nachádza sa vo vysokých nadmorských výškach</w:t>
      </w:r>
    </w:p>
    <w:p w14:paraId="354F4BFF" w14:textId="289695A2" w:rsidR="00DE2605" w:rsidRPr="00DE2605" w:rsidRDefault="00DE2605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>Holé skaly</w:t>
      </w:r>
    </w:p>
    <w:p w14:paraId="33F73BB3" w14:textId="51997148" w:rsidR="00DE2605" w:rsidRPr="00DE2605" w:rsidRDefault="00DE2605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>Nevyvinutá pôda</w:t>
      </w:r>
    </w:p>
    <w:tbl>
      <w:tblPr>
        <w:tblStyle w:val="Mriekatabuky"/>
        <w:tblpPr w:leftFromText="180" w:rightFromText="180" w:vertAnchor="text" w:horzAnchor="page" w:tblpX="6379" w:tblpY="34"/>
        <w:tblW w:w="0" w:type="auto"/>
        <w:tblLook w:val="04A0" w:firstRow="1" w:lastRow="0" w:firstColumn="1" w:lastColumn="0" w:noHBand="0" w:noVBand="1"/>
      </w:tblPr>
      <w:tblGrid>
        <w:gridCol w:w="333"/>
      </w:tblGrid>
      <w:tr w:rsidR="00DE2605" w14:paraId="3C7DBAFD" w14:textId="77777777" w:rsidTr="00DE2605">
        <w:trPr>
          <w:trHeight w:val="248"/>
        </w:trPr>
        <w:tc>
          <w:tcPr>
            <w:tcW w:w="333" w:type="dxa"/>
            <w:vAlign w:val="center"/>
          </w:tcPr>
          <w:p w14:paraId="54CFA1C4" w14:textId="77777777" w:rsidR="00DE2605" w:rsidRDefault="00DE2605" w:rsidP="00DE2605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200C7DD5" w14:textId="4CB4EA55" w:rsidR="00DE2605" w:rsidRPr="00DE2605" w:rsidRDefault="00DE2605" w:rsidP="00FD6249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Pôdny profil: </w:t>
      </w:r>
    </w:p>
    <w:p w14:paraId="538E986B" w14:textId="77777777" w:rsidR="00DE2605" w:rsidRPr="00DE2605" w:rsidRDefault="00DE2605" w:rsidP="00DE2605">
      <w:pPr>
        <w:rPr>
          <w:b/>
          <w:bCs/>
        </w:rPr>
      </w:pPr>
    </w:p>
    <w:p w14:paraId="069BAD08" w14:textId="611CBF34" w:rsidR="00DE2605" w:rsidRDefault="00DE2605" w:rsidP="00DE2605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 SR sa vyskytujú aj tzv. </w:t>
      </w:r>
      <w:r w:rsidRPr="00DE2605">
        <w:rPr>
          <w:b/>
          <w:bCs/>
        </w:rPr>
        <w:t>Azonálne pôdy</w:t>
      </w:r>
      <w:r>
        <w:t xml:space="preserve"> </w:t>
      </w:r>
      <w:r w:rsidRPr="00DE2605">
        <w:rPr>
          <w:b/>
          <w:bCs/>
        </w:rPr>
        <w:t>(</w:t>
      </w:r>
      <w:r>
        <w:rPr>
          <w:b/>
          <w:bCs/>
        </w:rPr>
        <w:t>=pôdy ktoré sú závislé od iného činiteľa ako nadmorská výška</w:t>
      </w:r>
      <w:r w:rsidRPr="00DE2605">
        <w:rPr>
          <w:b/>
          <w:bCs/>
        </w:rPr>
        <w:t>)</w:t>
      </w:r>
      <w:r w:rsidRPr="00DE2605">
        <w:t>:</w:t>
      </w:r>
    </w:p>
    <w:p w14:paraId="26E01A50" w14:textId="3EFFE166" w:rsidR="00DE2605" w:rsidRPr="00DE2605" w:rsidRDefault="00DE2605" w:rsidP="00DE2605">
      <w:pPr>
        <w:pStyle w:val="Odsekzoznamu"/>
        <w:numPr>
          <w:ilvl w:val="3"/>
          <w:numId w:val="1"/>
        </w:numPr>
        <w:rPr>
          <w:b/>
          <w:bCs/>
        </w:rPr>
      </w:pPr>
      <w:r>
        <w:t>Glejová pôda – závislá od pozemnej vody</w:t>
      </w:r>
    </w:p>
    <w:p w14:paraId="7976D553" w14:textId="7ADDD387" w:rsidR="00DE2605" w:rsidRPr="00DE2605" w:rsidRDefault="00DE2605" w:rsidP="00DE2605">
      <w:pPr>
        <w:pStyle w:val="Odsekzoznamu"/>
        <w:numPr>
          <w:ilvl w:val="3"/>
          <w:numId w:val="1"/>
        </w:numPr>
        <w:rPr>
          <w:b/>
          <w:bCs/>
        </w:rPr>
      </w:pPr>
      <w:r>
        <w:t>Pseudoglejová pôda – závislá od zrážkovej pôdy</w:t>
      </w:r>
    </w:p>
    <w:p w14:paraId="2B08DEA6" w14:textId="79944999" w:rsidR="00DE2605" w:rsidRPr="00FD6249" w:rsidRDefault="00DE2605" w:rsidP="00DE2605">
      <w:pPr>
        <w:pStyle w:val="Odsekzoznamu"/>
        <w:numPr>
          <w:ilvl w:val="3"/>
          <w:numId w:val="1"/>
        </w:numPr>
        <w:rPr>
          <w:b/>
          <w:bCs/>
        </w:rPr>
      </w:pPr>
      <w:r>
        <w:t>Rendzina – závislá od geologického podložia (pôda kt. sa vyskytuje na vápenci)</w:t>
      </w:r>
    </w:p>
    <w:sectPr w:rsidR="00DE2605" w:rsidRPr="00FD624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7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E"/>
    <w:rsid w:val="00043DDA"/>
    <w:rsid w:val="00076226"/>
    <w:rsid w:val="001F40F2"/>
    <w:rsid w:val="00276A83"/>
    <w:rsid w:val="002A01C9"/>
    <w:rsid w:val="003A5040"/>
    <w:rsid w:val="00514EB0"/>
    <w:rsid w:val="005773EE"/>
    <w:rsid w:val="0073440F"/>
    <w:rsid w:val="00781E33"/>
    <w:rsid w:val="00B63465"/>
    <w:rsid w:val="00C63554"/>
    <w:rsid w:val="00DE2605"/>
    <w:rsid w:val="00E94594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F670"/>
  <w15:chartTrackingRefBased/>
  <w15:docId w15:val="{215341A2-6837-4E94-890A-9894B53E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27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2022-12-04T10:25:00Z</dcterms:created>
  <dcterms:modified xsi:type="dcterms:W3CDTF">2022-12-04T11:16:00Z</dcterms:modified>
</cp:coreProperties>
</file>