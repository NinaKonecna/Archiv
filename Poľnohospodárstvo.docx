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B8579" w14:textId="16483161" w:rsidR="003A5040" w:rsidRDefault="00253BF9" w:rsidP="001F40F2">
      <w:pPr>
        <w:pStyle w:val="Nzov"/>
        <w:jc w:val="center"/>
      </w:pPr>
      <w:r>
        <w:t>Poľnohospodárstvo</w:t>
      </w:r>
    </w:p>
    <w:p w14:paraId="695C2DB3" w14:textId="77777777" w:rsidR="00B63465" w:rsidRDefault="00B63465" w:rsidP="00B63465"/>
    <w:p w14:paraId="10521575" w14:textId="49647ABB" w:rsidR="00B63465" w:rsidRDefault="00253BF9" w:rsidP="00B63465">
      <w:pPr>
        <w:pStyle w:val="Odsekzoznamu"/>
        <w:numPr>
          <w:ilvl w:val="0"/>
          <w:numId w:val="1"/>
        </w:numPr>
      </w:pPr>
      <w:r>
        <w:t>Patrí do primárneho sektora hospodárstva</w:t>
      </w:r>
    </w:p>
    <w:p w14:paraId="2EC521D0" w14:textId="65E2A142" w:rsidR="00253BF9" w:rsidRDefault="00253BF9" w:rsidP="00B63465">
      <w:pPr>
        <w:pStyle w:val="Odsekzoznamu"/>
        <w:numPr>
          <w:ilvl w:val="0"/>
          <w:numId w:val="1"/>
        </w:numPr>
      </w:pPr>
      <w:r>
        <w:t>Zabezpečuje výživu ľudí, zvierat a produkciu plodín pre priemysel</w:t>
      </w:r>
    </w:p>
    <w:p w14:paraId="42514E39" w14:textId="62334D20" w:rsidR="00253BF9" w:rsidRDefault="00253BF9" w:rsidP="00B63465">
      <w:pPr>
        <w:pStyle w:val="Odsekzoznamu"/>
        <w:numPr>
          <w:ilvl w:val="0"/>
          <w:numId w:val="1"/>
        </w:numPr>
      </w:pPr>
      <w:r>
        <w:t xml:space="preserve">Základom poľnohospodárstva je </w:t>
      </w:r>
      <w:r>
        <w:rPr>
          <w:b/>
          <w:bCs/>
        </w:rPr>
        <w:t>poľnohospodárska pôda</w:t>
      </w:r>
      <w:r>
        <w:t>. Tá sa delí na:</w:t>
      </w:r>
    </w:p>
    <w:p w14:paraId="6522B265" w14:textId="6FBAB751" w:rsidR="00253BF9" w:rsidRDefault="00253BF9" w:rsidP="00253BF9">
      <w:pPr>
        <w:pStyle w:val="Odsekzoznamu"/>
        <w:numPr>
          <w:ilvl w:val="1"/>
          <w:numId w:val="1"/>
        </w:numPr>
      </w:pPr>
      <w:r>
        <w:t> Ornú pôdu</w:t>
      </w:r>
    </w:p>
    <w:p w14:paraId="69178467" w14:textId="6951538B" w:rsidR="00253BF9" w:rsidRDefault="00253BF9" w:rsidP="00253BF9">
      <w:pPr>
        <w:pStyle w:val="Odsekzoznamu"/>
        <w:numPr>
          <w:ilvl w:val="1"/>
          <w:numId w:val="1"/>
        </w:numPr>
      </w:pPr>
      <w:r>
        <w:t> Lúky a pasienky</w:t>
      </w:r>
    </w:p>
    <w:p w14:paraId="6A6AC857" w14:textId="19DFA783" w:rsidR="00253BF9" w:rsidRDefault="00253BF9" w:rsidP="00253BF9">
      <w:pPr>
        <w:pStyle w:val="Odsekzoznamu"/>
        <w:numPr>
          <w:ilvl w:val="1"/>
          <w:numId w:val="1"/>
        </w:numPr>
      </w:pPr>
      <w:r>
        <w:t> Trvalé kultúry – pôdy na ktorých sa dlhodobo pestuje 1 plodina (napr. vinič)</w:t>
      </w:r>
    </w:p>
    <w:p w14:paraId="342A06A9" w14:textId="321BA2FF" w:rsidR="00253BF9" w:rsidRPr="00253BF9" w:rsidRDefault="00253BF9" w:rsidP="00253BF9">
      <w:pPr>
        <w:pStyle w:val="Odsekzoznamu"/>
        <w:numPr>
          <w:ilvl w:val="0"/>
          <w:numId w:val="1"/>
        </w:numPr>
      </w:pPr>
      <w:r>
        <w:t xml:space="preserve">Vývoj využitia zeme na Slovensku môžeme charakterizovať </w:t>
      </w:r>
      <w:r w:rsidRPr="00253BF9">
        <w:rPr>
          <w:b/>
          <w:bCs/>
        </w:rPr>
        <w:t>postupným úbytkom ornej pôdy</w:t>
      </w:r>
      <w:r>
        <w:t xml:space="preserve">, ktorá prechádzala väčšinou do </w:t>
      </w:r>
      <w:r w:rsidRPr="00253BF9">
        <w:rPr>
          <w:b/>
          <w:bCs/>
        </w:rPr>
        <w:t>zastavaných plôch</w:t>
      </w:r>
    </w:p>
    <w:p w14:paraId="6948E215" w14:textId="646C647E" w:rsidR="00253BF9" w:rsidRDefault="00253BF9" w:rsidP="00253BF9">
      <w:pPr>
        <w:pStyle w:val="Odsekzoznamu"/>
        <w:numPr>
          <w:ilvl w:val="0"/>
          <w:numId w:val="1"/>
        </w:numPr>
      </w:pPr>
      <w:r>
        <w:t xml:space="preserve">V súčasnosti sa poľnohospodársky využíva približne </w:t>
      </w:r>
      <w:r>
        <w:rPr>
          <w:b/>
          <w:bCs/>
        </w:rPr>
        <w:t>50% rozlohy Slovenska</w:t>
      </w:r>
      <w:r>
        <w:t>. Orná pôda zaberá 60% poľnohospodársky využívanej pôdy.</w:t>
      </w:r>
    </w:p>
    <w:p w14:paraId="2D581C5A" w14:textId="058A9E4E" w:rsidR="00253BF9" w:rsidRDefault="00253BF9" w:rsidP="00253BF9">
      <w:pPr>
        <w:pStyle w:val="Odsekzoznamu"/>
        <w:numPr>
          <w:ilvl w:val="0"/>
          <w:numId w:val="1"/>
        </w:numPr>
      </w:pPr>
      <w:r>
        <w:rPr>
          <w:b/>
          <w:bCs/>
        </w:rPr>
        <w:t xml:space="preserve">Poľnohospodárstvo </w:t>
      </w:r>
      <w:r>
        <w:t xml:space="preserve">sa delí na: </w:t>
      </w:r>
    </w:p>
    <w:p w14:paraId="31E7D2BB" w14:textId="73A29EB9" w:rsidR="00253BF9" w:rsidRPr="00253BF9" w:rsidRDefault="00253BF9" w:rsidP="00253BF9">
      <w:pPr>
        <w:pStyle w:val="Odsekzoznamu"/>
        <w:numPr>
          <w:ilvl w:val="1"/>
          <w:numId w:val="1"/>
        </w:numPr>
      </w:pPr>
      <w:r>
        <w:rPr>
          <w:b/>
          <w:bCs/>
        </w:rPr>
        <w:t> Rastlinná výroba</w:t>
      </w:r>
    </w:p>
    <w:p w14:paraId="40B006D5" w14:textId="0399AD9D" w:rsidR="00253BF9" w:rsidRDefault="00253BF9" w:rsidP="00253BF9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Živočíšna výroba </w:t>
      </w:r>
      <w:r>
        <w:t>(Na SR prevláda)</w:t>
      </w:r>
    </w:p>
    <w:p w14:paraId="39A6105D" w14:textId="77777777" w:rsidR="00253BF9" w:rsidRDefault="00253BF9" w:rsidP="00253BF9"/>
    <w:p w14:paraId="77D6843F" w14:textId="128CD98E" w:rsidR="00253BF9" w:rsidRPr="00E53955" w:rsidRDefault="00253BF9" w:rsidP="00253BF9">
      <w:pPr>
        <w:pStyle w:val="Odsekzoznamu"/>
        <w:numPr>
          <w:ilvl w:val="0"/>
          <w:numId w:val="1"/>
        </w:numPr>
        <w:rPr>
          <w:b/>
          <w:bCs/>
        </w:rPr>
      </w:pPr>
      <w:r w:rsidRPr="00E53955">
        <w:rPr>
          <w:b/>
          <w:bCs/>
        </w:rPr>
        <w:t>Najdôležitejšie poľnohospodárske plodiny</w:t>
      </w:r>
    </w:p>
    <w:p w14:paraId="4082D562" w14:textId="0A8148BC" w:rsidR="00253BF9" w:rsidRDefault="00253BF9" w:rsidP="00253BF9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Kukurica a Pšenica </w:t>
      </w:r>
      <w:r w:rsidR="008910DE">
        <w:t xml:space="preserve">- </w:t>
      </w:r>
      <w:r>
        <w:t>Podunajská nížina, Východoslovenská nížina, Záhorská nížina, Košická a Juhoslovenská nížina</w:t>
      </w:r>
    </w:p>
    <w:p w14:paraId="5DD5A03A" w14:textId="43BAF35F" w:rsidR="00253BF9" w:rsidRDefault="00253BF9" w:rsidP="00253BF9">
      <w:pPr>
        <w:pStyle w:val="Odsekzoznamu"/>
        <w:numPr>
          <w:ilvl w:val="1"/>
          <w:numId w:val="1"/>
        </w:numPr>
      </w:pPr>
      <w:r>
        <w:rPr>
          <w:b/>
          <w:bCs/>
        </w:rPr>
        <w:t> Chladnejšie oblasti: Raž, Ovos, Zemiaky</w:t>
      </w:r>
      <w:r>
        <w:t xml:space="preserve"> - Podtatranská kotlina, </w:t>
      </w:r>
      <w:r w:rsidR="008910DE">
        <w:t>Turčianska kotlina, Žilinská kotlina, Hornádska kotlina</w:t>
      </w:r>
    </w:p>
    <w:p w14:paraId="761755B5" w14:textId="09426C79" w:rsidR="00E53955" w:rsidRDefault="00E53955" w:rsidP="00253BF9">
      <w:pPr>
        <w:pStyle w:val="Odsekzoznamu"/>
        <w:numPr>
          <w:ilvl w:val="1"/>
          <w:numId w:val="1"/>
        </w:numPr>
      </w:pPr>
      <w:r>
        <w:rPr>
          <w:b/>
          <w:bCs/>
        </w:rPr>
        <w:t xml:space="preserve"> Technické plodiny </w:t>
      </w:r>
      <w:r>
        <w:t>– najdôležitejšie pre priemysel</w:t>
      </w:r>
    </w:p>
    <w:p w14:paraId="544809F0" w14:textId="049ED25E" w:rsidR="00E53955" w:rsidRDefault="00E53955" w:rsidP="00E53955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Cukrová repa </w:t>
      </w:r>
      <w:r>
        <w:t>– výroba bieleho cukru (najteplejšie oblasti)</w:t>
      </w:r>
    </w:p>
    <w:p w14:paraId="5BF9053D" w14:textId="3DBD0562" w:rsidR="00E53955" w:rsidRDefault="00E53955" w:rsidP="00E53955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Chmeľ </w:t>
      </w:r>
      <w:r>
        <w:t>– výroba piva (Trenčín, Topoľčany)</w:t>
      </w:r>
    </w:p>
    <w:p w14:paraId="17846396" w14:textId="727F5E46" w:rsidR="00E53955" w:rsidRDefault="00E53955" w:rsidP="00E53955">
      <w:pPr>
        <w:pStyle w:val="Odsekzoznamu"/>
        <w:numPr>
          <w:ilvl w:val="2"/>
          <w:numId w:val="1"/>
        </w:numPr>
      </w:pPr>
      <w:r>
        <w:rPr>
          <w:b/>
          <w:bCs/>
        </w:rPr>
        <w:t xml:space="preserve">Tabak </w:t>
      </w:r>
      <w:r>
        <w:t>– Juhoslovenská kotlina</w:t>
      </w:r>
    </w:p>
    <w:p w14:paraId="1B50A19D" w14:textId="7082490F" w:rsidR="00E53955" w:rsidRDefault="00E53955" w:rsidP="00E53955"/>
    <w:p w14:paraId="5139C3C0" w14:textId="4900D8E5" w:rsidR="00E53955" w:rsidRDefault="00E53955" w:rsidP="00E53955">
      <w:pPr>
        <w:pStyle w:val="Odsekzoznamu"/>
        <w:numPr>
          <w:ilvl w:val="0"/>
          <w:numId w:val="1"/>
        </w:numPr>
        <w:rPr>
          <w:b/>
          <w:bCs/>
        </w:rPr>
      </w:pPr>
      <w:r w:rsidRPr="00E53955">
        <w:rPr>
          <w:b/>
          <w:bCs/>
        </w:rPr>
        <w:t>Ovocie a</w:t>
      </w:r>
      <w:r>
        <w:rPr>
          <w:b/>
          <w:bCs/>
        </w:rPr>
        <w:t> </w:t>
      </w:r>
      <w:r w:rsidRPr="00E53955">
        <w:rPr>
          <w:b/>
          <w:bCs/>
        </w:rPr>
        <w:t>zelenina</w:t>
      </w:r>
    </w:p>
    <w:p w14:paraId="303F9F58" w14:textId="687B6F64" w:rsidR="00E53955" w:rsidRPr="00E53955" w:rsidRDefault="00E53955" w:rsidP="00E53955">
      <w:pPr>
        <w:pStyle w:val="Odsekzoznamu"/>
        <w:numPr>
          <w:ilvl w:val="1"/>
          <w:numId w:val="1"/>
        </w:numPr>
        <w:rPr>
          <w:b/>
          <w:bCs/>
        </w:rPr>
      </w:pPr>
      <w:r>
        <w:t> Pestujú sa v okolí miest</w:t>
      </w:r>
    </w:p>
    <w:p w14:paraId="626D3202" w14:textId="2E1A2832" w:rsidR="00E53955" w:rsidRPr="00E53955" w:rsidRDefault="00E53955" w:rsidP="00E53955">
      <w:pPr>
        <w:pStyle w:val="Odsekzoznamu"/>
        <w:numPr>
          <w:ilvl w:val="1"/>
          <w:numId w:val="1"/>
        </w:numPr>
        <w:rPr>
          <w:b/>
          <w:bCs/>
        </w:rPr>
      </w:pPr>
      <w:r>
        <w:t> Záhorská nížina – najmä kapusta</w:t>
      </w:r>
    </w:p>
    <w:p w14:paraId="3C84C075" w14:textId="26BFEA00" w:rsidR="00E53955" w:rsidRPr="00E53955" w:rsidRDefault="00E53955" w:rsidP="00E53955">
      <w:pPr>
        <w:pStyle w:val="Odsekzoznamu"/>
        <w:numPr>
          <w:ilvl w:val="1"/>
          <w:numId w:val="1"/>
        </w:numPr>
        <w:rPr>
          <w:b/>
          <w:bCs/>
        </w:rPr>
      </w:pPr>
      <w:r>
        <w:t> Podunajská nížina a Východoslovenská nížina – množstvo skleníkov (niektoré sa vykurujú)</w:t>
      </w:r>
    </w:p>
    <w:p w14:paraId="2B80D326" w14:textId="0A7D9DDC" w:rsidR="00E53955" w:rsidRPr="00E53955" w:rsidRDefault="00E53955" w:rsidP="00E53955">
      <w:pPr>
        <w:pStyle w:val="Odsekzoznamu"/>
        <w:numPr>
          <w:ilvl w:val="1"/>
          <w:numId w:val="1"/>
        </w:numPr>
        <w:rPr>
          <w:b/>
          <w:bCs/>
        </w:rPr>
      </w:pPr>
      <w:r>
        <w:t> Pestovanie kvetov</w:t>
      </w:r>
    </w:p>
    <w:p w14:paraId="101DB00E" w14:textId="7F96FD3F" w:rsidR="00E53955" w:rsidRDefault="00E53955" w:rsidP="00E53955">
      <w:pPr>
        <w:rPr>
          <w:b/>
          <w:bCs/>
        </w:rPr>
      </w:pPr>
    </w:p>
    <w:p w14:paraId="5E7E463B" w14:textId="67A7B023" w:rsidR="00E53955" w:rsidRDefault="00E53955" w:rsidP="00E5395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Vinič</w:t>
      </w:r>
    </w:p>
    <w:p w14:paraId="271D113F" w14:textId="2E67813E" w:rsidR="00E53955" w:rsidRPr="00E53955" w:rsidRDefault="00E53955" w:rsidP="00E53955">
      <w:pPr>
        <w:pStyle w:val="Odsekzoznamu"/>
        <w:numPr>
          <w:ilvl w:val="1"/>
          <w:numId w:val="1"/>
        </w:numPr>
        <w:rPr>
          <w:b/>
          <w:bCs/>
        </w:rPr>
      </w:pPr>
      <w:r>
        <w:t> Pestuje sa na teplých stráňach (nízke pohoria)</w:t>
      </w:r>
    </w:p>
    <w:p w14:paraId="53D5FC7E" w14:textId="5E504CB7" w:rsidR="00E53955" w:rsidRPr="00E53955" w:rsidRDefault="00E53955" w:rsidP="00E53955">
      <w:pPr>
        <w:pStyle w:val="Odsekzoznamu"/>
        <w:numPr>
          <w:ilvl w:val="1"/>
          <w:numId w:val="1"/>
        </w:numPr>
        <w:rPr>
          <w:b/>
          <w:bCs/>
        </w:rPr>
      </w:pPr>
      <w:r>
        <w:t> Najvýznamnejšie vinohradnícke oblasti na SR sú: Východoslovenská, Tokajská, Stredoslovenská, Nitrianska, Juhoslovenská, Malokarpatská</w:t>
      </w:r>
    </w:p>
    <w:p w14:paraId="499BF820" w14:textId="591F2F33" w:rsidR="00E53955" w:rsidRDefault="00E53955" w:rsidP="00E53955">
      <w:pPr>
        <w:rPr>
          <w:b/>
          <w:bCs/>
        </w:rPr>
      </w:pPr>
    </w:p>
    <w:p w14:paraId="1C629CC2" w14:textId="662DEB6D" w:rsidR="00E53955" w:rsidRDefault="00E53955" w:rsidP="00E5395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Ovocné sady</w:t>
      </w:r>
    </w:p>
    <w:p w14:paraId="0AADAA8A" w14:textId="0B403BC3" w:rsidR="00E53955" w:rsidRPr="008F4615" w:rsidRDefault="008F4615" w:rsidP="008F4615">
      <w:pPr>
        <w:pStyle w:val="Odsekzoznamu"/>
        <w:numPr>
          <w:ilvl w:val="1"/>
          <w:numId w:val="1"/>
        </w:numPr>
        <w:rPr>
          <w:b/>
          <w:bCs/>
        </w:rPr>
      </w:pPr>
      <w:r>
        <w:t> Sú najmä v Podunajskej nížine (marhule, broskyne, jablká)</w:t>
      </w:r>
    </w:p>
    <w:p w14:paraId="3A41614F" w14:textId="6374D947" w:rsidR="008F4615" w:rsidRPr="008F4615" w:rsidRDefault="008F4615" w:rsidP="008F4615">
      <w:pPr>
        <w:pStyle w:val="Odsekzoznamu"/>
        <w:numPr>
          <w:ilvl w:val="1"/>
          <w:numId w:val="1"/>
        </w:numPr>
        <w:rPr>
          <w:b/>
          <w:bCs/>
        </w:rPr>
      </w:pPr>
      <w:r>
        <w:t> Záhorská nížina (jablká)</w:t>
      </w:r>
    </w:p>
    <w:p w14:paraId="14C051BC" w14:textId="03196ABF" w:rsidR="008F4615" w:rsidRPr="008F4615" w:rsidRDefault="008F4615" w:rsidP="008F4615">
      <w:pPr>
        <w:pStyle w:val="Odsekzoznamu"/>
        <w:numPr>
          <w:ilvl w:val="1"/>
          <w:numId w:val="1"/>
        </w:numPr>
        <w:rPr>
          <w:b/>
          <w:bCs/>
        </w:rPr>
      </w:pPr>
      <w:r>
        <w:t> Východoslovenská nížina (jablká, hrušky)</w:t>
      </w:r>
    </w:p>
    <w:p w14:paraId="0120C0B6" w14:textId="643C7309" w:rsidR="008F4615" w:rsidRDefault="008F4615" w:rsidP="008F4615">
      <w:pPr>
        <w:rPr>
          <w:b/>
          <w:bCs/>
        </w:rPr>
      </w:pPr>
    </w:p>
    <w:p w14:paraId="7E161A79" w14:textId="44A620AE" w:rsidR="008F4615" w:rsidRDefault="008F4615" w:rsidP="008F4615">
      <w:pPr>
        <w:pStyle w:val="Odsekzoznamu"/>
        <w:numPr>
          <w:ilvl w:val="0"/>
          <w:numId w:val="1"/>
        </w:numPr>
        <w:rPr>
          <w:b/>
          <w:bCs/>
        </w:rPr>
      </w:pPr>
      <w:r>
        <w:rPr>
          <w:b/>
          <w:bCs/>
        </w:rPr>
        <w:lastRenderedPageBreak/>
        <w:t>Poľnohospodárske výrobné oblasti Slovenska</w:t>
      </w:r>
    </w:p>
    <w:p w14:paraId="34408914" w14:textId="6D6D66E5" w:rsidR="008F4615" w:rsidRPr="008F4615" w:rsidRDefault="008F4615" w:rsidP="008F4615">
      <w:pPr>
        <w:rPr>
          <w:b/>
          <w:bCs/>
        </w:rPr>
      </w:pP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114F70" wp14:editId="09D21494">
                <wp:simplePos x="0" y="0"/>
                <wp:positionH relativeFrom="column">
                  <wp:posOffset>5055235</wp:posOffset>
                </wp:positionH>
                <wp:positionV relativeFrom="paragraph">
                  <wp:posOffset>3395345</wp:posOffset>
                </wp:positionV>
                <wp:extent cx="1447800" cy="609600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4A880C" w14:textId="1A393C78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200 m. n.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114F70" id="_x0000_t202" coordsize="21600,21600" o:spt="202" path="m,l,21600r21600,l21600,xe">
                <v:stroke joinstyle="miter"/>
                <v:path gradientshapeok="t" o:connecttype="rect"/>
              </v:shapetype>
              <v:shape id="Textové pole 15" o:spid="_x0000_s1026" type="#_x0000_t202" style="position:absolute;margin-left:398.05pt;margin-top:267.35pt;width:114pt;height:4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" filled="f" stroked="f" strokeweight=".5pt">
                <v:textbox inset="0,0,0,0">
                  <w:txbxContent>
                    <w:p w14:paraId="584A880C" w14:textId="1A393C78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200 m. n. m.</w:t>
                      </w:r>
                    </w:p>
                  </w:txbxContent>
                </v:textbox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881E992" wp14:editId="3F22D2BA">
                <wp:simplePos x="0" y="0"/>
                <wp:positionH relativeFrom="column">
                  <wp:posOffset>4569460</wp:posOffset>
                </wp:positionH>
                <wp:positionV relativeFrom="paragraph">
                  <wp:posOffset>2690495</wp:posOffset>
                </wp:positionV>
                <wp:extent cx="1447800" cy="609600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F5C512" w14:textId="63E8F778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300 m. n.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1E992" id="Textové pole 14" o:spid="_x0000_s1027" type="#_x0000_t202" style="position:absolute;margin-left:359.8pt;margin-top:211.85pt;width:114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" filled="f" stroked="f" strokeweight=".5pt">
                <v:textbox inset="0,0,0,0">
                  <w:txbxContent>
                    <w:p w14:paraId="68F5C512" w14:textId="63E8F778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300 m. n. m.</w:t>
                      </w:r>
                    </w:p>
                  </w:txbxContent>
                </v:textbox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541F6D" wp14:editId="7637E8E7">
                <wp:simplePos x="0" y="0"/>
                <wp:positionH relativeFrom="column">
                  <wp:posOffset>4178935</wp:posOffset>
                </wp:positionH>
                <wp:positionV relativeFrom="paragraph">
                  <wp:posOffset>1947545</wp:posOffset>
                </wp:positionV>
                <wp:extent cx="1447800" cy="609600"/>
                <wp:effectExtent l="0" t="0" r="0" b="0"/>
                <wp:wrapNone/>
                <wp:docPr id="13" name="Textové po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A50A0" w14:textId="754E82AF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500 m. n.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541F6D" id="Textové pole 13" o:spid="_x0000_s1028" type="#_x0000_t202" style="position:absolute;margin-left:329.05pt;margin-top:153.35pt;width:114pt;height:48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" filled="f" stroked="f" strokeweight=".5pt">
                <v:textbox inset="0,0,0,0">
                  <w:txbxContent>
                    <w:p w14:paraId="6BAA50A0" w14:textId="754E82AF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500 m. n. m.</w:t>
                      </w:r>
                    </w:p>
                  </w:txbxContent>
                </v:textbox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BFCB28" wp14:editId="4A0CEC26">
                <wp:simplePos x="0" y="0"/>
                <wp:positionH relativeFrom="column">
                  <wp:posOffset>3838575</wp:posOffset>
                </wp:positionH>
                <wp:positionV relativeFrom="paragraph">
                  <wp:posOffset>1233170</wp:posOffset>
                </wp:positionV>
                <wp:extent cx="1447800" cy="609600"/>
                <wp:effectExtent l="0" t="0" r="0" b="0"/>
                <wp:wrapNone/>
                <wp:docPr id="12" name="Textové po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400977C" w14:textId="3E1F5166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600 m. n.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BFCB28" id="Textové pole 12" o:spid="_x0000_s1029" type="#_x0000_t202" style="position:absolute;margin-left:302.25pt;margin-top:97.1pt;width:114pt;height:4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NSFEgIAACUEAAAOAAAAZHJzL2Uyb0RvYy54bWysU99v2yAQfp+0/wHxvthpu6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" filled="f" stroked="f" strokeweight=".5pt">
                <v:textbox inset="0,0,0,0">
                  <w:txbxContent>
                    <w:p w14:paraId="6400977C" w14:textId="3E1F5166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600 m. n. m.</w:t>
                      </w:r>
                    </w:p>
                  </w:txbxContent>
                </v:textbox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E505CE" wp14:editId="20C14065">
                <wp:simplePos x="0" y="0"/>
                <wp:positionH relativeFrom="column">
                  <wp:posOffset>3228975</wp:posOffset>
                </wp:positionH>
                <wp:positionV relativeFrom="paragraph">
                  <wp:posOffset>166370</wp:posOffset>
                </wp:positionV>
                <wp:extent cx="1447800" cy="609600"/>
                <wp:effectExtent l="0" t="0" r="0" b="0"/>
                <wp:wrapNone/>
                <wp:docPr id="11" name="Textové po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EFBC0" w14:textId="744D4794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Nad 600 m. n. 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E505CE" id="Textové pole 11" o:spid="_x0000_s1030" type="#_x0000_t202" style="position:absolute;margin-left:254.25pt;margin-top:13.1pt;width:114pt;height:4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" filled="f" stroked="f" strokeweight=".5pt">
                <v:textbox inset="0,0,0,0">
                  <w:txbxContent>
                    <w:p w14:paraId="3DFEFBC0" w14:textId="744D4794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Nad 600 m. n. m.</w:t>
                      </w:r>
                    </w:p>
                  </w:txbxContent>
                </v:textbox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CE859C" wp14:editId="24F82FA1">
                <wp:simplePos x="0" y="0"/>
                <wp:positionH relativeFrom="margin">
                  <wp:align>center</wp:align>
                </wp:positionH>
                <wp:positionV relativeFrom="paragraph">
                  <wp:posOffset>1890395</wp:posOffset>
                </wp:positionV>
                <wp:extent cx="1447800" cy="609600"/>
                <wp:effectExtent l="0" t="0" r="0" b="0"/>
                <wp:wrapNone/>
                <wp:docPr id="7" name="Textové po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B07CFC" w14:textId="35361542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Zemiakarsko-ovsená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CE859C" id="Textové pole 7" o:spid="_x0000_s1031" type="#_x0000_t202" style="position:absolute;margin-left:0;margin-top:148.85pt;width:114pt;height:48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1oiEgIAACUEAAAOAAAAZHJzL2Uyb0RvYy54bWysU99v2yAQfp+0/wHxvtjp2qy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3m5JLkm+WfZ2RTmuzy2qEPXxW0LBolR6IloSUO&#10;ax+G0DEkFrOwaoxJ1BjLOkr68SZ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" filled="f" stroked="f" strokeweight=".5pt">
                <v:textbox inset="0,0,0,0">
                  <w:txbxContent>
                    <w:p w14:paraId="1FB07CFC" w14:textId="35361542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Zemiakarsko-ovsená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93549F6" wp14:editId="01F84B53">
                <wp:simplePos x="0" y="0"/>
                <wp:positionH relativeFrom="margin">
                  <wp:align>center</wp:align>
                </wp:positionH>
                <wp:positionV relativeFrom="paragraph">
                  <wp:posOffset>3909695</wp:posOffset>
                </wp:positionV>
                <wp:extent cx="1447800" cy="609600"/>
                <wp:effectExtent l="0" t="0" r="0" b="0"/>
                <wp:wrapNone/>
                <wp:docPr id="10" name="Textové po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F054B5" w14:textId="737EE9BF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Kukuričná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549F6" id="Textové pole 10" o:spid="_x0000_s1032" type="#_x0000_t202" style="position:absolute;margin-left:0;margin-top:307.85pt;width:114pt;height:48pt;z-index:25167667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" filled="f" stroked="f" strokeweight=".5pt">
                <v:textbox inset="0,0,0,0">
                  <w:txbxContent>
                    <w:p w14:paraId="1DF054B5" w14:textId="737EE9BF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Kukuričná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402815" wp14:editId="7D03D16D">
                <wp:simplePos x="0" y="0"/>
                <wp:positionH relativeFrom="margin">
                  <wp:align>center</wp:align>
                </wp:positionH>
                <wp:positionV relativeFrom="paragraph">
                  <wp:posOffset>3328670</wp:posOffset>
                </wp:positionV>
                <wp:extent cx="1447800" cy="609600"/>
                <wp:effectExtent l="0" t="0" r="0" b="0"/>
                <wp:wrapNone/>
                <wp:docPr id="9" name="Textové po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833AC3" w14:textId="6DF24824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Repárska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402815" id="Textové pole 9" o:spid="_x0000_s1033" type="#_x0000_t202" style="position:absolute;margin-left:0;margin-top:262.1pt;width:114pt;height:48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" filled="f" stroked="f" strokeweight=".5pt">
                <v:textbox inset="0,0,0,0">
                  <w:txbxContent>
                    <w:p w14:paraId="32833AC3" w14:textId="6DF24824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Repárska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794D0A" wp14:editId="746D93D5">
                <wp:simplePos x="0" y="0"/>
                <wp:positionH relativeFrom="margin">
                  <wp:align>center</wp:align>
                </wp:positionH>
                <wp:positionV relativeFrom="paragraph">
                  <wp:posOffset>2604770</wp:posOffset>
                </wp:positionV>
                <wp:extent cx="1447800" cy="609600"/>
                <wp:effectExtent l="0" t="0" r="0" b="0"/>
                <wp:wrapNone/>
                <wp:docPr id="8" name="Textové po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ED4D3F" w14:textId="32B0A6E2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Zemiakarská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94D0A" id="Textové pole 8" o:spid="_x0000_s1034" type="#_x0000_t202" style="position:absolute;margin-left:0;margin-top:205.1pt;width:114pt;height:48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" filled="f" stroked="f" strokeweight=".5pt">
                <v:textbox inset="0,0,0,0">
                  <w:txbxContent>
                    <w:p w14:paraId="4DED4D3F" w14:textId="32B0A6E2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Zemiakarská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F4615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54D665" wp14:editId="039F7FCD">
                <wp:simplePos x="0" y="0"/>
                <wp:positionH relativeFrom="margin">
                  <wp:align>center</wp:align>
                </wp:positionH>
                <wp:positionV relativeFrom="paragraph">
                  <wp:posOffset>1090295</wp:posOffset>
                </wp:positionV>
                <wp:extent cx="1447800" cy="609600"/>
                <wp:effectExtent l="0" t="0" r="0" b="0"/>
                <wp:wrapNone/>
                <wp:docPr id="6" name="Textové po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1EEDB" w14:textId="1F8FFFE5" w:rsidR="008F4615" w:rsidRDefault="008F4615" w:rsidP="00C63554">
                            <w:pPr>
                              <w:spacing w:after="0"/>
                              <w:jc w:val="center"/>
                            </w:pPr>
                            <w:r>
                              <w:t>Horská – hlavne živočíšna výroba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54D665" id="Textové pole 6" o:spid="_x0000_s1035" type="#_x0000_t202" style="position:absolute;margin-left:0;margin-top:85.85pt;width:114pt;height:48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" filled="f" stroked="f" strokeweight=".5pt">
                <v:textbox inset="0,0,0,0">
                  <w:txbxContent>
                    <w:p w14:paraId="0A61EEDB" w14:textId="1F8FFFE5" w:rsidR="008F4615" w:rsidRDefault="008F4615" w:rsidP="00C63554">
                      <w:pPr>
                        <w:spacing w:after="0"/>
                        <w:jc w:val="center"/>
                      </w:pPr>
                      <w:r>
                        <w:t>Horská – hlavne živočíšna výroba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FD8ADB" wp14:editId="3ABA7F56">
                <wp:simplePos x="0" y="0"/>
                <wp:positionH relativeFrom="margin">
                  <wp:posOffset>1971676</wp:posOffset>
                </wp:positionH>
                <wp:positionV relativeFrom="paragraph">
                  <wp:posOffset>2990850</wp:posOffset>
                </wp:positionV>
                <wp:extent cx="2895600" cy="0"/>
                <wp:effectExtent l="0" t="0" r="0" b="0"/>
                <wp:wrapNone/>
                <wp:docPr id="3" name="Rovná spojnic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EC2B644" id="Rovná spojnica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55.25pt,235.5pt" to="383.25pt,2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CCB3D9" wp14:editId="4BB4246E">
                <wp:simplePos x="0" y="0"/>
                <wp:positionH relativeFrom="margin">
                  <wp:posOffset>2390775</wp:posOffset>
                </wp:positionH>
                <wp:positionV relativeFrom="paragraph">
                  <wp:posOffset>2276475</wp:posOffset>
                </wp:positionV>
                <wp:extent cx="2066925" cy="0"/>
                <wp:effectExtent l="0" t="0" r="0" b="0"/>
                <wp:wrapNone/>
                <wp:docPr id="4" name="Rovná spojnic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88B4FE" id="Rovná spojnica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188.25pt,179.25pt" to="351pt,1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BAADFD" wp14:editId="09973403">
                <wp:simplePos x="0" y="0"/>
                <wp:positionH relativeFrom="margin">
                  <wp:posOffset>2790825</wp:posOffset>
                </wp:positionH>
                <wp:positionV relativeFrom="paragraph">
                  <wp:posOffset>1562100</wp:posOffset>
                </wp:positionV>
                <wp:extent cx="1238250" cy="0"/>
                <wp:effectExtent l="0" t="0" r="0" b="0"/>
                <wp:wrapNone/>
                <wp:docPr id="5" name="Rovná spojni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B6FB3" id="Rovná spojnica 5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9.75pt,123pt" to="317.2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5F73F6C" wp14:editId="3D2AFA3F">
                <wp:simplePos x="0" y="0"/>
                <wp:positionH relativeFrom="column">
                  <wp:posOffset>1613535</wp:posOffset>
                </wp:positionH>
                <wp:positionV relativeFrom="paragraph">
                  <wp:posOffset>3705225</wp:posOffset>
                </wp:positionV>
                <wp:extent cx="3724275" cy="0"/>
                <wp:effectExtent l="0" t="0" r="0" b="0"/>
                <wp:wrapNone/>
                <wp:docPr id="2" name="Rovná spojnic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24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09F962" id="Rovná spojnica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.05pt,291.75pt" to="420.3pt,29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887EB8" wp14:editId="7B927E7C">
                <wp:simplePos x="0" y="0"/>
                <wp:positionH relativeFrom="margin">
                  <wp:align>center</wp:align>
                </wp:positionH>
                <wp:positionV relativeFrom="paragraph">
                  <wp:posOffset>495300</wp:posOffset>
                </wp:positionV>
                <wp:extent cx="4398573" cy="3790950"/>
                <wp:effectExtent l="19050" t="19050" r="40640" b="19050"/>
                <wp:wrapNone/>
                <wp:docPr id="1" name="Rovnoramenný trojuholní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8573" cy="3790950"/>
                        </a:xfrm>
                        <a:prstGeom prst="triangl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AE9880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Rovnoramenný trojuholník 1" o:spid="_x0000_s1026" type="#_x0000_t5" style="position:absolute;margin-left:0;margin-top:39pt;width:346.35pt;height:298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" filled="f" strokecolor="black [3213]" strokeweight="1pt">
                <w10:wrap anchorx="margin"/>
              </v:shape>
            </w:pict>
          </mc:Fallback>
        </mc:AlternateContent>
      </w:r>
    </w:p>
    <w:sectPr w:rsidR="008F4615" w:rsidRPr="008F4615" w:rsidSect="001F40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80798"/>
    <w:multiLevelType w:val="hybridMultilevel"/>
    <w:tmpl w:val="9578C6A6"/>
    <w:lvl w:ilvl="0" w:tplc="BAF254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89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BF9"/>
    <w:rsid w:val="001F40F2"/>
    <w:rsid w:val="00253BF9"/>
    <w:rsid w:val="003A5040"/>
    <w:rsid w:val="008910DE"/>
    <w:rsid w:val="008F4615"/>
    <w:rsid w:val="00B63465"/>
    <w:rsid w:val="00C63554"/>
    <w:rsid w:val="00E53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FE3A7"/>
  <w15:chartTrackingRefBased/>
  <w15:docId w15:val="{2C4EEBB5-D3DA-49C8-AA3D-42F720CE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Pr>
      <w:lang w:val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1F40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F40F2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Odsekzoznamu">
    <w:name w:val="List Paragraph"/>
    <w:basedOn w:val="Normlny"/>
    <w:uiPriority w:val="34"/>
    <w:qFormat/>
    <w:rsid w:val="00B634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%20enhanced.dotx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 enhanced.dotx</Template>
  <TotalTime>16</TotalTime>
  <Pages>2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3</cp:revision>
  <dcterms:created xsi:type="dcterms:W3CDTF">2023-02-27T23:25:00Z</dcterms:created>
  <dcterms:modified xsi:type="dcterms:W3CDTF">2023-02-27T23:41:00Z</dcterms:modified>
</cp:coreProperties>
</file>