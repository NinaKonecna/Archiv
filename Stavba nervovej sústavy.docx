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6B98" w14:textId="46C89317" w:rsidR="003A5040" w:rsidRDefault="007C4283" w:rsidP="001F40F2">
      <w:pPr>
        <w:pStyle w:val="Nzov"/>
        <w:jc w:val="center"/>
      </w:pPr>
      <w:r>
        <w:t>Stavba nervovej sústavy</w:t>
      </w:r>
    </w:p>
    <w:p w14:paraId="67ED8A65" w14:textId="77777777" w:rsidR="00B63465" w:rsidRDefault="00B63465" w:rsidP="00B63465"/>
    <w:p w14:paraId="1EE33F47" w14:textId="2DF7934D" w:rsidR="00B63465" w:rsidRDefault="006D161C" w:rsidP="00B63465">
      <w:pPr>
        <w:pStyle w:val="Odsekzoznamu"/>
        <w:numPr>
          <w:ilvl w:val="0"/>
          <w:numId w:val="1"/>
        </w:numPr>
      </w:pPr>
      <w:r>
        <w:t>Má 2 časti:</w:t>
      </w:r>
    </w:p>
    <w:p w14:paraId="0DDAAB0C" w14:textId="27974B83" w:rsidR="006D161C" w:rsidRPr="006D161C" w:rsidRDefault="006D161C" w:rsidP="006D161C">
      <w:pPr>
        <w:pStyle w:val="Odsekzoznamu"/>
        <w:numPr>
          <w:ilvl w:val="1"/>
          <w:numId w:val="1"/>
        </w:numPr>
      </w:pPr>
      <w:r>
        <w:rPr>
          <w:b/>
          <w:bCs/>
        </w:rPr>
        <w:t> CNS</w:t>
      </w:r>
      <w:r>
        <w:t xml:space="preserve"> (Centrálna/periférna nervová sústava) – mozog (Encephalon / Cerebrum), miecha (Medulla spinalis)</w:t>
      </w:r>
    </w:p>
    <w:p w14:paraId="54B43227" w14:textId="428548CA" w:rsidR="006D161C" w:rsidRDefault="006D161C" w:rsidP="006D161C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PNS </w:t>
      </w:r>
      <w:r>
        <w:t>(Periférna/obvodová nervová sústava) – zahŕňa nervy</w:t>
      </w:r>
    </w:p>
    <w:p w14:paraId="0E463D42" w14:textId="25637859" w:rsidR="006D161C" w:rsidRDefault="006D161C" w:rsidP="006D161C"/>
    <w:p w14:paraId="740CA540" w14:textId="7FE29BCC" w:rsidR="006D161C" w:rsidRPr="006D161C" w:rsidRDefault="006D161C" w:rsidP="006D161C">
      <w:pPr>
        <w:pStyle w:val="Odsekzoznamu"/>
        <w:numPr>
          <w:ilvl w:val="0"/>
          <w:numId w:val="1"/>
        </w:numPr>
      </w:pPr>
      <w:r>
        <w:rPr>
          <w:b/>
          <w:bCs/>
        </w:rPr>
        <w:t>CNS</w:t>
      </w:r>
    </w:p>
    <w:p w14:paraId="337FE330" w14:textId="1D71D381" w:rsidR="006D161C" w:rsidRDefault="006D161C" w:rsidP="006D161C">
      <w:pPr>
        <w:pStyle w:val="Odsekzoznamu"/>
        <w:numPr>
          <w:ilvl w:val="1"/>
          <w:numId w:val="1"/>
        </w:numPr>
      </w:pPr>
      <w:r>
        <w:t xml:space="preserve"> Jej vnútro vypĺňa tekutina – </w:t>
      </w:r>
      <w:r>
        <w:rPr>
          <w:b/>
          <w:bCs/>
        </w:rPr>
        <w:t>mozgovo-miechový mok</w:t>
      </w:r>
      <w:r>
        <w:t xml:space="preserve"> </w:t>
      </w:r>
    </w:p>
    <w:p w14:paraId="68B1F16C" w14:textId="027B6D91" w:rsidR="006D161C" w:rsidRDefault="006D161C" w:rsidP="006D161C">
      <w:pPr>
        <w:pStyle w:val="Odsekzoznamu"/>
        <w:numPr>
          <w:ilvl w:val="2"/>
          <w:numId w:val="1"/>
        </w:numPr>
      </w:pPr>
      <w:r>
        <w:t>Funkcia: Ochrana pred mechanickými otrasmi + zabezpečuje výplň dutín</w:t>
      </w:r>
    </w:p>
    <w:p w14:paraId="542716E3" w14:textId="1198917A" w:rsidR="006D161C" w:rsidRDefault="006D161C" w:rsidP="006D161C"/>
    <w:p w14:paraId="426CCA71" w14:textId="59D324C4" w:rsidR="006D161C" w:rsidRPr="006D161C" w:rsidRDefault="006D161C" w:rsidP="006D161C">
      <w:pPr>
        <w:pStyle w:val="Odsekzoznamu"/>
        <w:numPr>
          <w:ilvl w:val="1"/>
          <w:numId w:val="1"/>
        </w:numPr>
      </w:pPr>
      <w:r>
        <w:rPr>
          <w:b/>
          <w:bCs/>
        </w:rPr>
        <w:t> Miecha (Medulla spinalis)</w:t>
      </w:r>
    </w:p>
    <w:p w14:paraId="14364ED8" w14:textId="1D537DCA" w:rsidR="006D161C" w:rsidRDefault="006D161C" w:rsidP="006D161C">
      <w:pPr>
        <w:pStyle w:val="Odsekzoznamu"/>
        <w:numPr>
          <w:ilvl w:val="2"/>
          <w:numId w:val="1"/>
        </w:numPr>
      </w:pPr>
      <w:r>
        <w:t>Fylogeneticky najstaršia časť nervovej sústavy</w:t>
      </w:r>
    </w:p>
    <w:p w14:paraId="270D6D40" w14:textId="1EF5EC8E" w:rsidR="006D161C" w:rsidRDefault="006D161C" w:rsidP="006D161C">
      <w:pPr>
        <w:pStyle w:val="Odsekzoznamu"/>
        <w:numPr>
          <w:ilvl w:val="2"/>
          <w:numId w:val="1"/>
        </w:numPr>
      </w:pPr>
      <w:r>
        <w:t>Uloženie: V chrbticovom kanáli (od 1. krčného stavca po 2. driekový stavec)</w:t>
      </w:r>
    </w:p>
    <w:p w14:paraId="6DA4C46A" w14:textId="6BC38C7F" w:rsidR="006D161C" w:rsidRDefault="00264252" w:rsidP="006D161C">
      <w:pPr>
        <w:pStyle w:val="Odsekzoznamu"/>
        <w:numPr>
          <w:ilvl w:val="2"/>
          <w:numId w:val="1"/>
        </w:num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FCA41C0" wp14:editId="55DCCB97">
                <wp:simplePos x="0" y="0"/>
                <wp:positionH relativeFrom="column">
                  <wp:posOffset>4365961</wp:posOffset>
                </wp:positionH>
                <wp:positionV relativeFrom="paragraph">
                  <wp:posOffset>150148</wp:posOffset>
                </wp:positionV>
                <wp:extent cx="2553743" cy="2095500"/>
                <wp:effectExtent l="114300" t="0" r="132715" b="76200"/>
                <wp:wrapSquare wrapText="bothSides"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743" cy="2095500"/>
                          <a:chOff x="0" y="0"/>
                          <a:chExt cx="2553743" cy="2095500"/>
                        </a:xfrm>
                      </wpg:grpSpPr>
                      <pic:pic xmlns:pic="http://schemas.openxmlformats.org/drawingml/2006/picture">
                        <pic:nvPicPr>
                          <pic:cNvPr id="1" name="Obrázo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40" y="0"/>
                            <a:ext cx="2266950" cy="20955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7" name="Skupina 27"/>
                        <wpg:cNvGrpSpPr/>
                        <wpg:grpSpPr>
                          <a:xfrm>
                            <a:off x="0" y="159229"/>
                            <a:ext cx="2553743" cy="1889017"/>
                            <a:chOff x="0" y="0"/>
                            <a:chExt cx="2553743" cy="1889017"/>
                          </a:xfrm>
                        </wpg:grpSpPr>
                        <w14:contentPart bwMode="auto" r:id="rId7">
                          <w14:nvContentPartPr>
                            <w14:cNvPr id="2" name="Písanie rukou 2"/>
                            <w14:cNvContentPartPr/>
                          </w14:nvContentPartPr>
                          <w14:xfrm>
                            <a:off x="51759" y="6829"/>
                            <a:ext cx="612140" cy="454660"/>
                          </w14:xfrm>
                        </w14:contentPart>
                        <w14:contentPart bwMode="auto" r:id="rId8">
                          <w14:nvContentPartPr>
                            <w14:cNvPr id="3" name="Písanie rukou 3"/>
                            <w14:cNvContentPartPr/>
                          </w14:nvContentPartPr>
                          <w14:xfrm>
                            <a:off x="0" y="395018"/>
                            <a:ext cx="386715" cy="778510"/>
                          </w14:xfrm>
                        </w14:contentPart>
                        <w14:contentPart bwMode="auto" r:id="rId9">
                          <w14:nvContentPartPr>
                            <w14:cNvPr id="8" name="Písanie rukou 8"/>
                            <w14:cNvContentPartPr/>
                          </w14:nvContentPartPr>
                          <w14:xfrm>
                            <a:off x="1233578" y="0"/>
                            <a:ext cx="1320165" cy="88900"/>
                          </w14:xfrm>
                        </w14:contentPart>
                        <w14:contentPart bwMode="auto" r:id="rId10">
                          <w14:nvContentPartPr>
                            <w14:cNvPr id="25" name="Písanie rukou 25"/>
                            <w14:cNvContentPartPr/>
                          </w14:nvContentPartPr>
                          <w14:xfrm>
                            <a:off x="77638" y="401847"/>
                            <a:ext cx="2412365" cy="148717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C13F23" id="Skupina 28" o:spid="_x0000_s1026" style="position:absolute;margin-left:343.8pt;margin-top:11.8pt;width:201.1pt;height:165pt;z-index:251680768" coordsize="25537,20955" o:gfxdata="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s1027" type="#_x0000_t75" style="position:absolute;left:1272;width:22669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">
                  <v:imagedata r:id="rId11" o:title=""/>
                </v:shape>
                <v:group id="Skupina 27" o:spid="_x0000_s1028" style="position:absolute;top:1592;width:25537;height:18890" coordsize="25537,1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ísanie rukou 2" o:spid="_x0000_s1029" type="#_x0000_t75" style="position:absolute;left:-108;top:-557;width:7376;height:5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">
                    <v:imagedata r:id="rId12" o:title=""/>
                  </v:shape>
                  <v:shape id="Písanie rukou 3" o:spid="_x0000_s1030" type="#_x0000_t75" style="position:absolute;left:-629;top:3320;width:5122;height:9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">
                    <v:imagedata r:id="rId13" o:title=""/>
                  </v:shape>
                  <v:shape id="Písanie rukou 8" o:spid="_x0000_s1031" type="#_x0000_t75" style="position:absolute;left:11705;top:-626;width:14458;height:2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">
                    <v:imagedata r:id="rId14" o:title=""/>
                  </v:shape>
                  <v:shape id="Písanie rukou 25" o:spid="_x0000_s1032" type="#_x0000_t75" style="position:absolute;left:150;top:3658;width:25379;height:1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">
                    <v:imagedata r:id="rId15" o:title=""/>
                  </v:shape>
                </v:group>
                <w10:wrap type="square"/>
              </v:group>
            </w:pict>
          </mc:Fallback>
        </mc:AlternateContent>
      </w:r>
      <w:r w:rsidR="006D161C">
        <w:t>Zloženie - 2 typy tkaniva:</w:t>
      </w:r>
    </w:p>
    <w:p w14:paraId="77A6EB48" w14:textId="584209B5" w:rsidR="006D161C" w:rsidRDefault="006D161C" w:rsidP="00264252">
      <w:pPr>
        <w:pStyle w:val="Odsekzoznamu"/>
        <w:numPr>
          <w:ilvl w:val="3"/>
          <w:numId w:val="1"/>
        </w:numPr>
        <w:ind w:right="310"/>
        <w:rPr>
          <w:b/>
          <w:bCs/>
        </w:rPr>
      </w:pPr>
      <w:r w:rsidRPr="006D161C">
        <w:rPr>
          <w:b/>
          <w:bCs/>
        </w:rPr>
        <w:t>Sivá hmota</w:t>
      </w:r>
      <w:r>
        <w:rPr>
          <w:b/>
          <w:bCs/>
        </w:rPr>
        <w:t xml:space="preserve"> </w:t>
      </w:r>
      <w:r w:rsidR="00264252">
        <w:t xml:space="preserve">– na priereze má tvar </w:t>
      </w:r>
      <w:r w:rsidR="007F73CA">
        <w:t>motýlích</w:t>
      </w:r>
      <w:r w:rsidR="00264252">
        <w:t xml:space="preserve"> kríd</w:t>
      </w:r>
      <w:r w:rsidR="007F73CA">
        <w:t>el, je tvorená telami neurónov</w:t>
      </w:r>
    </w:p>
    <w:p w14:paraId="6CC35D9B" w14:textId="63B45C8C" w:rsidR="006D161C" w:rsidRPr="007F73CA" w:rsidRDefault="006D161C" w:rsidP="006D161C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Biela hmota</w:t>
      </w:r>
      <w:r w:rsidR="007F73CA">
        <w:rPr>
          <w:b/>
          <w:bCs/>
        </w:rPr>
        <w:t xml:space="preserve"> </w:t>
      </w:r>
      <w:r w:rsidR="007F73CA">
        <w:t>– obklopuje sivú hmotu, je tvorená axónmi (neuritmy)</w:t>
      </w:r>
    </w:p>
    <w:p w14:paraId="194F536F" w14:textId="4EDE51F7" w:rsidR="007F73CA" w:rsidRPr="007F73CA" w:rsidRDefault="007F73CA" w:rsidP="007F73CA">
      <w:pPr>
        <w:pStyle w:val="Odsekzoznamu"/>
        <w:numPr>
          <w:ilvl w:val="2"/>
          <w:numId w:val="1"/>
        </w:numPr>
        <w:rPr>
          <w:b/>
          <w:bCs/>
        </w:rPr>
      </w:pPr>
      <w:r>
        <w:t>Z </w:t>
      </w:r>
      <w:r w:rsidRPr="007F73CA">
        <w:rPr>
          <w:b/>
          <w:bCs/>
        </w:rPr>
        <w:t>predných</w:t>
      </w:r>
      <w:r>
        <w:t xml:space="preserve"> miechových rohov vedú nervové vlákna, ktoré prenášajú impulzy </w:t>
      </w:r>
      <w:r>
        <w:rPr>
          <w:b/>
          <w:bCs/>
        </w:rPr>
        <w:t>do svalov</w:t>
      </w:r>
      <w:r>
        <w:t xml:space="preserve">, preto sa nazývajú </w:t>
      </w:r>
      <w:r>
        <w:rPr>
          <w:b/>
          <w:bCs/>
        </w:rPr>
        <w:t xml:space="preserve">motorické </w:t>
      </w:r>
      <w:r>
        <w:t>(sú odstredivé)</w:t>
      </w:r>
    </w:p>
    <w:p w14:paraId="41FB4EEA" w14:textId="41DE7DFD" w:rsidR="007F73CA" w:rsidRPr="006D161C" w:rsidRDefault="007F73CA" w:rsidP="007F73CA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Do </w:t>
      </w:r>
      <w:r>
        <w:rPr>
          <w:b/>
          <w:bCs/>
        </w:rPr>
        <w:t xml:space="preserve">zadných </w:t>
      </w:r>
      <w:r>
        <w:t xml:space="preserve">miechových rohov vstupujú nervové vlákna, ktoré prenášajú informácie </w:t>
      </w:r>
      <w:r>
        <w:rPr>
          <w:b/>
          <w:bCs/>
        </w:rPr>
        <w:t>z receptorov</w:t>
      </w:r>
      <w:r>
        <w:t xml:space="preserve"> preto sa nazývajú </w:t>
      </w:r>
      <w:r>
        <w:rPr>
          <w:b/>
          <w:bCs/>
        </w:rPr>
        <w:t xml:space="preserve">senzitívne </w:t>
      </w:r>
      <w:r>
        <w:t>(sú dostredivé)</w:t>
      </w:r>
    </w:p>
    <w:sectPr w:rsidR="007F73CA" w:rsidRPr="006D161C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83"/>
    <w:rsid w:val="001F40F2"/>
    <w:rsid w:val="00264252"/>
    <w:rsid w:val="003A5040"/>
    <w:rsid w:val="006D161C"/>
    <w:rsid w:val="007C4283"/>
    <w:rsid w:val="007F73CA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FDF"/>
  <w15:chartTrackingRefBased/>
  <w15:docId w15:val="{2FEAB05F-5DC0-43FC-A45B-FB0677E7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5:25.65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95 24575,'6'0'0,"26"-2"0,0 2 0,0 2 0,0 0 0,0 2 0,-1 2 0,1 1 0,37 13 0,-57-14 0,-1-2 0,0 0 0,1 0 0,0-1 0,0-1 0,0 0 0,0 0 0,0-1 0,0-1 0,1 0 0,-1 0 0,0-1 0,0-1 0,13-3 0,-2 0 0,1 2 0,0 1 0,36 0 0,-34 3 0,-1-2 0,47-8 0,102-25 0,-12 15 0,-9-5 0,-124 19 0,0 1 0,-1 2 0,1 1 0,35 4 0,59-4 0,-111-1 0,1 0 0,-1-2 0,0 1 0,18-9 0,-20 8 0,0 0 0,0 0 0,1 1 0,-1 1 0,21-3 0,-31 5 0,0 0 0,-1 0 0,1 0 0,0 0 0,0 1 0,0-1 0,0 0 0,0 0 0,0 0 0,0 0 0,0 0 0,0 0 0,0 1 0,0-1 0,0 0 0,0 0 0,0 0 0,0 0 0,0 0 0,0 0 0,1 0 0,-1 1 0,0-1 0,0 0 0,0 0 0,0 0 0,0 0 0,0 0 0,0 0 0,0 0 0,0 0 0,0 0 0,0 1 0,1-1 0,-1 0 0,0 0 0,0 0 0,0 0 0,0 0 0,0 0 0,0 0 0,0 0 0,1 0 0,-1 0 0,0 0 0,0 0 0,0 0 0,0 0 0,0 0 0,0 0 0,1 0 0,-1 0 0,0 0 0,0 0 0,0 0 0,0 0 0,0 0 0,0 0 0,0 0 0,1 0 0,-1 0 0,0-1 0,0 1 0,0 0 0,0 0 0,0 0 0,0 0 0,-12 7 0,-17 6 0,-2-4 0,-49 7 0,60-13 0,0 0 0,0 1 0,1 1 0,0 1 0,0 1 0,0 1 0,-19 10 0,31-13 0,2 1 0,-1-1 0,1 1 0,0 0 0,0 0 0,0 0 0,1 1 0,-5 10 0,4-9 0,0 0 0,0 0 0,-1 0 0,0-1 0,-11 12 0,-40 28 0,27-24 0,1 1 0,1 2 0,1 0 0,-37 49 0,56-65 0,0-1 0,-1 0 0,-1 0 0,1-1 0,-17 11 0,-20 17 0,-50 35 0,54-39 0,36-28 0,0-1 0,1 1 0,-1 0 0,1 0 0,0 0 0,1 1 0,-1 0 0,1 0 0,-1 0 0,2 0 0,-1 1 0,0 0 0,-2 7 0,-15 33 0,14-32 0,1-1 0,0 1 0,-4 17 0,-35 135 0,42-157 0,-1-1 0,0 1 0,0 0 0,-1-1 0,-9 13 0,-14 27 0,26-43 0,0-1 0,-1 1 0,0-1 0,0 0 0,0 1 0,0-1 0,0-1 0,-1 1 0,0-1 0,0 1 0,0-1 0,0 0 0,-1 0 0,1-1 0,-1 1 0,1-1 0,-1 0 0,0 0 0,-9 2 0,-9 0 0,1-1 0,-1 0 0,-33-2 0,36-1 0,-1 1 0,1 0 0,-28 7 0,-128 31 0,112-21 0,90-35 0,11-8 0,1 2 0,2 1 0,0 2 0,83-28 0,69 15 0,-127 22 0,-41 6 0,-1 1 0,33 0 0,37 2 0,150 6 0,-224-1 342,-19-3-386,0 0 0,1 0 0,-1 0 1,1 0-1,-1 0 0,1 0 0,-1 1 1,0-1-1,1 0 0,-1 0 0,1 0 0,-1 0 1,0 0-1,1 1 0,-1-1 0,0 0 1,4 7-832,-4-6 831,0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5:28.8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1074 0 24575,'-5'3'0,"-1"-1"0,1 1 0,0 0 0,0 0 0,0 0 0,0 1 0,1 0 0,-1 0 0,1 0 0,0 0 0,-7 10 0,-2 0 0,-38 28 0,41-36 0,0 2 0,1-1 0,0 1 0,0 1 0,-15 18 0,-85 118 0,-16 32 0,118-164 0,0 1 0,1 0 0,0 0 0,1 1 0,0-1 0,2 1 0,0 0 0,-3 30 0,3 12 0,6 61 0,-1-34 0,-1-54 0,0-18 0,-1-1 0,0 0 0,-1 1 0,0-1 0,-3 17 0,-1-19 0,2-10 0,7-18 0,10-1 0,0 1 0,34-34 0,-43 48 0,0 1 0,0-1 0,0 1 0,1 0 0,0 0 0,-1 0 0,2 1 0,-1 0 0,0 0 0,0 1 0,1 0 0,0 0 0,-1 0 0,1 1 0,8-1 0,-12 2 0,-1 1 0,0-1 0,1 1 0,-1 0 0,0 0 0,0-1 0,0 1 0,1 1 0,-1-1 0,0 0 0,0 1 0,0-1 0,-1 1 0,1-1 0,0 1 0,-1 0 0,1 0 0,-1-1 0,1 1 0,-1 0 0,0 1 0,2 2 0,22 59 0,-18-41 0,4 13 0,-9-28 0,-1-1 0,2 1 0,-1-1 0,1 0 0,0 0 0,0 0 0,1 0 0,0 0 0,0-1 0,7 7 0,-11-12 0,0 0 0,1-1 0,-1 1 0,0 0 0,1 0 0,-1 0 0,0 0 0,0-1 0,0 1 0,0 0 0,1 0 0,-1 0 0,-1 0 0,1 0 0,0 0 0,0-1 0,0 1 0,0 0 0,-1 0 0,1 0 0,0 0 0,-1-1 0,1 1 0,0 0 0,-1 0 0,1-1 0,-1 1 0,1 0 0,-1-1 0,0 1 0,0 0 0,-29 33 0,7-10 0,1 17 0,0 1 0,3 1 0,2 0 0,-17 62 0,20-24 0,4-19 0,5-27 0,1-1 0,2 0 0,1 1 0,6 57 0,-6-89 0,2 0 0,-1 0 0,0 0 0,1 0 0,-1 0 0,1 0 0,0-1 0,0 1 0,0 0 0,0 0 0,0-1 0,1 1 0,-1-1 0,1 1 0,0-1 0,-1 0 0,1 0 0,0 1 0,0-1 0,1-1 0,-1 1 0,4 2 0,-1-2 0,-1-1 0,0 0 0,1 0 0,-1 0 0,1-1 0,0 0 0,-1 0 0,1 0 0,-1 0 0,1-1 0,-1 1 0,1-1 0,6-2 0,-6 1 0,0 1 0,0 1 0,1-1 0,-1 1 0,0 0 0,1 0 0,-1 0 0,0 1 0,0 0 0,1 0 0,-1 0 0,9 4 0,0 2 0,-1 0 0,1 0 0,11 11 0,26 13 0,-50-31 0,0 0 0,0 0 0,0 1 0,0-1 0,0 0 0,-1 1 0,1-1 0,0 1 0,0-1 0,0 1 0,0 0 0,0-1 0,-1 1 0,1 0 0,0-1 0,-1 1 0,1 0 0,0 0 0,-1 0 0,1 0 0,-1-1 0,1 1 0,-1 0 0,0 0 0,1 0 0,-1 0 0,1 1 0,-2-1 0,0 0 0,0 0 0,-1 0 0,1 0 0,0 0 0,0-1 0,0 1 0,0 0 0,-1-1 0,1 1 0,0-1 0,-1 0 0,1 1 0,0-1 0,-1 0 0,-1 0 0,-69 4 0,71-4 0,-20 0 0,0 0 0,0 2 0,0 0 0,0 1 0,1 2 0,0 0 0,-25 9 0,14-4 0,0-2 0,-1-1 0,0-2 0,0-1 0,-1-1 0,-57-3 0,-45 3 0,104 2 0,1 0 0,1 2 0,-38 14 0,32-10 0,-60 13 0,76-20-1365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5:43.35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3667 247 24575,'-2'-3'0,"1"0"0,-1 0 0,-1 1 0,1-1 0,0 0 0,0 1 0,-1 0 0,0 0 0,1-1 0,-1 2 0,0-1 0,-5-3 0,-6-4 0,8 3 0,-1 1 0,1 0 0,-1 0 0,0 0 0,-1 1 0,1 0 0,-1 0 0,0 1 0,0 0 0,0 0 0,0 1 0,0 0 0,-1 0 0,1 1 0,0 0 0,-12 0 0,-932 2 0,392 1 0,543-3 0,-1-1 0,-32-8 0,-32-2 0,57 12 0,-1-1 0,0-1 0,1-1 0,0-2 0,0 0 0,-30-11 0,37 11 0,-1 0 0,1 2 0,-1 0 0,0 1 0,0 1 0,-24 1 0,19 0 0,1 0 0,-1-2 0,-32-7 0,-87-15 0,115 19 0,0 2 0,0 0 0,-29 3 0,30 0 0,0-1 0,0-1 0,-39-7 0,25 2 0,1 2 0,0 2 0,-1 2 0,-51 4 0,-4 0 0,-431-3-1365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5:34.982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161 2859 24575,'0'-2'0,"0"0"0,0 1 0,0-1 0,1 0 0,-1 0 0,0 1 0,1-1 0,0 0 0,-1 0 0,1 1 0,0-1 0,0 1 0,0-1 0,0 1 0,0-1 0,0 1 0,0-1 0,0 1 0,0 0 0,1 0 0,2-2 0,-1 1 0,1 0 0,0 0 0,0 1 0,0-1 0,0 1 0,0 0 0,0 0 0,0 0 0,5 0 0,3 1 0,1 0 0,-1 0 0,0 1 0,1 1 0,19 5 0,67 25 0,115 56 0,-198-83 0,0 0 0,0-1 0,1 0 0,-1-2 0,32 2 0,25 3 0,-22 0 0,-32-4 0,0-1 0,0 2 0,0 1 0,-1 0 0,22 9 0,-14-4 0,-20-8 0,0 0 0,0 0 0,0 1 0,0 0 0,0 0 0,9 7 0,-13-8 0,-1-1 0,0 0 0,0 1 0,0-1 0,0 1 0,0-1 0,-1 1 0,1-1 0,0 1 0,-1 0 0,1-1 0,-1 1 0,1 0 0,-1-1 0,0 1 0,0 0 0,0 0 0,0-1 0,0 1 0,0 0 0,0 0 0,-1-1 0,1 1 0,0 0 0,-1-1 0,0 1 0,1 0 0,-1-1 0,0 1 0,-2 2 0,-2 4 0,-2 0 0,1 0 0,-1 0 0,0-1 0,-1 0 0,1 0 0,-2-1 0,-14 9 0,-29 26 0,40-31 0,-1 1 0,-27 16 0,-7 4 0,34-22 0,0-1 0,-1 0 0,-1-1 0,-29 11 0,29-13 0,0 1 0,1 0 0,-1 1 0,-20 15 0,24-13 0,0 2 0,1 0 0,0 0 0,1 1 0,-13 20 0,14-20 0,0 0 0,-1 0 0,0-1 0,-1 0 0,-20 18 0,-1-3 0,22-18 0,-1 0 0,0-1 0,-20 12 0,19-13 0,1 0 0,0 1 0,1 0 0,0 0 0,-16 17 0,23-22 0,0 1 0,0-1 0,1 0 0,-1 0 0,1 1 0,-1-1 0,1 1 0,0 0 0,0-1 0,0 1 0,0 0 0,1-1 0,-1 5 0,1-5 0,0-1 0,0 1 0,1 0 0,-1-1 0,0 1 0,1 0 0,0-1 0,-1 1 0,1-1 0,0 1 0,0-1 0,0 0 0,0 1 0,0-1 0,0 0 0,0 1 0,1-1 0,-1 0 0,0 0 0,1 0 0,-1 0 0,0 0 0,1-1 0,2 2 0,7 3 0,1-1 0,0-1 0,0 0 0,0 0 0,15 0 0,9 3 0,-17-3 0,0-2 0,0 0 0,20-1 0,-23-1 0,-1 0 0,1 2 0,-1 0 0,29 6 0,-44-7 0,1 0 0,-1 0 0,0 0 0,0 0 0,0 0 0,1-1 0,-1 1 0,0 0 0,0 0 0,1 0 0,-1 0 0,0 0 0,0 0 0,0 0 0,1 0 0,-1 0 0,0 0 0,0 0 0,1 1 0,-1-1 0,0 0 0,0 0 0,0 0 0,1 0 0,-1 0 0,0 0 0,0 0 0,0 0 0,1 1 0,-1-1 0,0 0 0,0 0 0,0 0 0,0 0 0,0 1 0,0-1 0,1 0 0,-1 0 0,0 0 0,0 1 0,0-1 0,0 0 0,0 0 0,0 1 0,0-1 0,0 0 0,0 0 0,0 0 0,0 1 0,0-1 0,0 0 0,0 0 0,0 1 0,0-1 0,0 0 0,0 0 0,0 0 0,0 1 0,0-1 0,0 0 0,-1 0 0,-18 7 0,-29-1 0,-30-8 0,38 1 0,-62 4 0,92-2 0,-1 1 0,1 0 0,0 0 0,0 1 0,1 0 0,-1 1 0,0 0 0,1 0 0,0 1 0,0 1 0,-8 5 0,12-6 0,0 0 0,-1 0 0,1-1 0,-1 0 0,0 0 0,0-1 0,0 1 0,0-1 0,-1-1 0,1 1 0,-1-1 0,0 0 0,1-1 0,-1 0 0,0 0 0,-12 0 0,-18 2 0,-44 8 0,38-4 0,86-10 0,66 5 0,-28 0 0,590-2 0,-653 1 0,-1 1 0,34 7 0,30 4 0,-39-12 0,-17-2 0,0 2 0,0 0 0,0 2 0,0 1 0,-1 1 0,40 13 0,-47-13 0,0-1 0,-1 0 0,1-1 0,27 1 0,31 6 0,-28-3 0,0-2 0,0-3 0,81-5 0,-22 1 0,564 2 0,-652 1 0,0 0 0,32 9 0,32 3 0,615-11 0,-340-5 0,-322 3 0,-1-1 0,-1 2 0,1 1 0,56 10 0,-65-7 0,46 3 0,24 4 0,-53-6 0,0-1 0,0-2 0,0-2 0,44-4 0,10 0 0,-18 4 0,108 16 0,-110-10 0,151-6 0,-99-3 0,351 2 0,-454-2 0,0 0 0,0-2 0,0-1 0,-1 0 0,0-2 0,0-1 0,-1-1 0,31-16 0,33-30 0,-55 33 0,41-20 0,-65 38 0,0-2 0,0 1 0,-1-1 0,1 0 0,-1 0 0,-1-1 0,1 0 0,-1 0 0,0-1 0,-1 1 0,1-2 0,-2 1 0,1 0 0,-1-1 0,4-14 0,10-15 0,-4 12 0,-1 0 0,-2-1 0,-1-1 0,-1 0 0,-1 0 0,-2-1 0,-1 1 0,-1-1 0,1-43 0,-4 50 0,1 0 0,7-32 0,-5 32 0,0-1 0,0-26 0,-4 38 0,0-1 0,-1 1 0,0 0 0,-1 0 0,0 0 0,0 1 0,-1-1 0,-6-13 0,6 19 0,0 0 0,0 0 0,0 0 0,0 0 0,-1 1 0,0-1 0,0 1 0,0 0 0,-1 0 0,1 0 0,-1 1 0,0-1 0,0 1 0,0 1 0,-1-1 0,1 1 0,-10-3 0,-3-2 0,0 1 0,-1 1 0,0 1 0,0 1 0,0 0 0,0 2 0,-1 0 0,1 1 0,0 1 0,-1 0 0,-36 9 0,40-6 0,1 0 0,-1 1 0,1 1 0,-29 15 0,26-13 0,-1-1 0,0 0 0,0-2 0,-1 0 0,1-1 0,-1-1 0,0 0 0,0-2 0,-25-1 0,41 1-91,0-1 0,1 0 0,-1 0 0,0-1 0,0 1 0,1-1 0,-1 0 0,0 0 0,1 0 0,-1 0 0,1 0 0,-1-1 0,1 0 0,-4-2 0</inkml:trace>
  <inkml:trace contextRef="#ctx0" brushRef="#br0" timeOffset="1923.01">6511 2117 24575,'-18'-1'0,"1"0"0,-34-9 0,-31-3 0,-326 14-1365</inkml:trace>
  <inkml:trace contextRef="#ctx0" brushRef="#br0" timeOffset="3417.71">6702 1014 24575,'-72'21'0,"20"-16"0,23-3 0,-45 8 0,45-5 0,-1-1 0,0-2 0,-33-2 0,35 0 0,-1 0 0,0 2 0,-45 9 0,46-6-65,0-2 0,0 0-1,-56-3 1,47-1-1039</inkml:trace>
  <inkml:trace contextRef="#ctx0" brushRef="#br0" timeOffset="4698.02">6583 223 24575,'0'-2'0,"-1"0"0,1 0 0,-1 0 0,1 0 0,-1 0 0,0 0 0,0 1 0,0-1 0,0 0 0,0 1 0,0-1 0,0 1 0,-1-1 0,1 1 0,-1-1 0,1 1 0,-1 0 0,1 0 0,-1 0 0,0 0 0,1 0 0,-1 0 0,0 0 0,0 0 0,0 1 0,-3-1 0,-52-10 0,-295 9 0,173 5 0,84-3-1365</inkml:trace>
  <inkml:trace contextRef="#ctx0" brushRef="#br1" timeOffset="34004.07">2197 55 24575,'-1'-2'0,"1"1"0,-1-1 0,0 1 0,0-1 0,0 1 0,0 0 0,0-1 0,0 1 0,0 0 0,-1 0 0,1-1 0,0 1 0,-1 0 0,1 0 0,-1 1 0,1-1 0,-3-1 0,-28-13 0,8 10 0,-1 0 0,0 2 0,0 0 0,0 2 0,0 1 0,-33 4 0,-17-1 0,-53-5 0,-127 5 0,252-3 0,1 0 0,0 1 0,-1 0 0,1-1 0,0 1 0,0 0 0,-1 0 0,1 0 0,0 1 0,0-1 0,0 0 0,0 1 0,1 0 0,-1-1 0,0 1 0,-2 3 0,2-3 0,1 0 0,-1 0 0,0 0 0,0 0 0,0-1 0,-1 1 0,1 0 0,0-1 0,-1 0 0,1 0 0,0 1 0,-1-1 0,0-1 0,-3 2 0,-18 0 0,14-1 0,24-1 0,-1 0 0,22-2 0,-1 2 0,0 1 0,0 2 0,43 9 0,-37-6 0,0-1 0,0-2 0,1-1 0,51-6 0,4 1 0,13 1 0,117 5 0,-223-3 0,1 1 0,-1-1 0,1 1 0,-1 0 0,0-1 0,1 2 0,-1-1 0,0 0 0,0 1 0,0-1 0,0 1 0,0 0 0,0 0 0,0 0 0,-1 0 0,1 1 0,-1-1 0,4 5 0,-5-5 0,0 1 0,0-1 0,0 0 0,0 1 0,0-1 0,0 1 0,-1-1 0,0 1 0,1-1 0,-1 1 0,0-1 0,0 1 0,0-1 0,-1 1 0,1-1 0,0 1 0,-1-1 0,0 1 0,0-1 0,1 0 0,-1 1 0,-1-1 0,1 0 0,0 0 0,-3 4 0,-4 6 0,0 0 0,-1 0 0,0 0 0,-1-1 0,0-1 0,-1 0 0,-19 15 0,21-19 0,1 2 0,1-1 0,0 1 0,-7 9 0,-23 23 0,29-32 0,0 1 0,0-1 0,1 2 0,1-1 0,-9 16 0,-23 32 0,31-50 0,2 1 0,-1 1 0,1-1 0,0 1 0,1 0 0,0 0 0,1 0 0,0 0 0,0 1 0,1-1 0,-2 17 0,0 10 0,4 67 0,1-59 0,-1-38 0,1 1 0,0-1 0,0 1 0,1-1 0,-1 0 0,1 1 0,1-1 0,-1 0 0,1 0 0,0-1 0,1 1 0,-1-1 0,1 1 0,0-1 0,0 0 0,1 0 0,5 4 0,3 2 0,0-1 0,1 0 0,1-1 0,0 0 0,23 9 0,-20-10 0,1-1 0,1-1 0,-1 0 0,1-2 0,0 0 0,0-2 0,33 1 0,-113-2 0,-1-3 0,-73-13 0,27 4 0,77 10 0,1-2 0,-30-6 0,-32-15 0,-47-10 0,97 25 0,34 7 0,1 0 0,0 0 0,-1 1 0,1 0 0,-1 0 0,1 1 0,-1-1 0,0 1 0,1 1 0,-1-1 0,1 1 0,-1 1 0,-11 3 0,-35 17 0,31-11 0,0-1 0,-1-2 0,0 0 0,0-1 0,-1-1 0,0-2 0,1 0 0,-27 0 0,-37-5 0,99 3 0,0 1 0,-1 0 0,1 1 0,-1 1 0,0-1 0,0 2 0,0 0 0,-1 0 0,1 0 0,-2 2 0,1-1 0,-1 1 0,0 0 0,-1 1 0,0 0 0,12 17 0,75 118 0,-88-132 0,-1-3 0,-1 0 0,0 1 0,-1-1 0,1 1 0,-2 0 0,1 0 0,-2 1 0,1-1 0,-1 0 0,-1 1 0,1 10 0,0 5 0,1 0 0,1 0 0,10 31 0,-8-35 0,0 1 0,-2 0 0,-1 0 0,1 25 0,-5-40 0,1 0 0,-1 0 0,0 0 0,-1 0 0,0 0 0,0 0 0,-1 0 0,0 0 0,0-1 0,-1 1 0,0-1 0,0 0 0,-1 0 0,0-1 0,-9 11 0,1-5 0,-1 0 0,-23 17 0,25-22 0,1 1 0,1 1 0,0 0 0,0 0 0,0 1 0,-8 12 0,14-18 0,0 1 0,0-1 0,0 0 0,0 0 0,-1 0 0,0-1 0,0 1 0,0-1 0,-10 5 0,13-7 0,59 1 0,437-5 0,-285 4 0,-197 0 0,-1 0 0,0 0 0,1 1 0,-1 1 0,0 0 0,0 0 0,0 1 0,-1 0 0,1 1 0,17 11 0,-37-11 0,0 0 0,1 1 0,-1 0 0,-10 11 0,9-4 0,1 2 0,1-1 0,1 1 0,0 0 0,0 1 0,2-1 0,0 1 0,1 1 0,-3 23 0,-2-1 0,4-13 0,2 1 0,0-1 0,2 40 0,2-39 0,-2 0 0,-1 0 0,-7 36 0,3-24 0,1 0 0,3 1 0,1-1 0,4 42 0,-1 7 0,-2-83 0,0 0 0,0 0 0,0-1 0,1 1 0,-1 0 0,1-1 0,1 1 0,-1 0 0,1-1 0,-1 1 0,1-1 0,1 0 0,3 7 0,-3-9 0,-1 1 0,1-1 0,0 1 0,0-1 0,0 0 0,0 0 0,0 0 0,0-1 0,1 1 0,-1-1 0,1 0 0,-1 0 0,1 0 0,-1 0 0,1-1 0,0 1 0,5-1 0,-107-1 0,-56-2 0,33-20 0,100 22 0,0-2 0,0-1 0,0 0 0,-33-13 0,54 18 0,0-1 0,0 0 0,0 0 0,-1 0 0,1 0 0,0 0 0,-1 0 0,1 0 0,0 0 0,0 0 0,-1 0 0,1 0 0,0-1 0,0 1 0,0 0 0,-1 0 0,1 0 0,0 0 0,0 0 0,-1 0 0,1-1 0,0 1 0,0 0 0,0 0 0,0 0 0,-1 0 0,1-1 0,0 1 0,0 0 0,0 0 0,0 0 0,0-1 0,-1 1 0,1 0 0,0 0 0,0-1 0,0 1 0,0 0 0,0 0 0,0-1 0,0 1 0,0 0 0,0 0 0,0-1 0,0 1 0,0 0 0,0 0 0,0-1 0,0 1 0,0 0 0,0 0 0,1-1 0,-1 1 0,0 0 0,0 0 0,0-1 0,20-5 0,27 2 0,32 16 0,-56-8 0,-1 0 0,30 0 0,548-5 0,-583 2 0,1 1 0,33 8 0,30 2 0,-36-8 0,53 9 0,-92-12 0,30 3-67,1-1 0,40-4-1,-41 1-1095</inkml:trace>
  <inkml:trace contextRef="#ctx0" brushRef="#br1" timeOffset="36513.61">3395 2957 24575,'-170'0'0,"629"0"0,-455-1-65,0 1 0,0 0 0,1 0 0,-1 0 0,0 1 0,0-1 0,0 1 0,0 0 0,0 0 0,0 0 0,0 1 0,0 0 0,0-1 0,0 1 0,-1 1 0,1-1 0,-1 0 0,1 1 0,-1 0 0,5 5 0</inkml:trace>
  <inkml:trace contextRef="#ctx0" brushRef="#br1" timeOffset="42455.98">4810 2956 24575,'-11'1'0,"1"0"0,0 1 0,0 0 0,-11 3 0,-36 7 0,-132-13 0,-31 3 0,210 0 0,1 0 0,0 0 0,0 1 0,1 0 0,-1 1 0,-9 4 0,10-4 0,0 0 0,-1 0 0,1-1 0,-1 0 0,0-1 0,-11 2 0,365-6 0,-162 3 0,-75 1 0,119-4 0,-225 1 0,1 1 0,-1-1 0,1 1 0,-1-1 0,1 0 0,-1 0 0,1 0 0,-1-1 0,0 1 0,0 0 0,0-1 0,0 1 0,0-1 0,0 0 0,0 0 0,0 0 0,-1 0 0,1 0 0,-1 0 0,1 0 0,-1 0 0,0-1 0,0 1 0,0-1 0,0 1 0,0-1 0,-1 1 0,1-1 0,-1 1 0,1-6 0,0-10 0,0 1 0,-1-1 0,-3-29 0,0 15 0,2-13 0,2-151 0,1 177 0,0 0 0,2-1 0,1 1 0,0 1 0,1-1 0,1 1 0,18-33 0,72-68 0,-89 106 0,0 0 0,-1-1 0,-1 0 0,0 0 0,-1 0 0,0-1 0,-1 0 0,2-15 0,6-24 0,-11 51 0,0 0 0,1 0 0,-1-1 0,1 1 0,0 0 0,0 0 0,0 0 0,0 1 0,0-1 0,0 0 0,1 1 0,0 0 0,-1-1 0,1 1 0,0 0 0,0 0 0,0 1 0,0-1 0,4-1 0,2 0 0,2-1 0,-1 1 0,0 1 0,1 0 0,11-1 0,1 6 0,-23-3 0,1 1 0,-1-1 0,1 0 0,-1 0 0,0 1 0,1-1 0,-1 0 0,0 1 0,0-1 0,1 0 0,-1 1 0,0-1 0,0 0 0,1 1 0,-1-1 0,0 1 0,0-1 0,0 0 0,0 1 0,0-1 0,0 1 0,0-1 0,0 1 0,0-1 0,0 1 0,0-1 0,0 0 0,0 1 0,-1 1 0,1-1 0,-1 1 0,0-1 0,0 1 0,0-1 0,0 0 0,0 1 0,0-1 0,-1 0 0,1 0 0,0 0 0,-1 0 0,1 0 0,0 0 0,-1 0 0,1-1 0,-1 1 0,1 0 0,-1-1 0,0 0 0,1 1 0,-3-1 0,-37 6 0,0-3 0,0-1 0,-57-6 0,1 1 0,-22 3-1365</inkml:trace>
  <inkml:trace contextRef="#ctx0" brushRef="#br1" timeOffset="43611.27">5145 2908 24575,'0'0'-8191</inkml:trace>
  <inkml:trace contextRef="#ctx0" brushRef="#br1" timeOffset="46609.19">3731 1948 24575,'-384'0'-1365</inkml:trace>
  <inkml:trace contextRef="#ctx0" brushRef="#br1" timeOffset="48801.23">5385 1062 24575,'-1'-1'0,"1"-1"0,-1 1 0,1 0 0,-1 0 0,0-1 0,0 1 0,0 0 0,1 0 0,-1 0 0,0 0 0,-1 0 0,1 0 0,0 0 0,0 0 0,0 0 0,0 0 0,-1 1 0,-1-2 0,-28-13 0,27 13 0,-16-6 0,0 1 0,-1 1 0,1 1 0,-1 1 0,0 1 0,-23-1 0,-134 5 0,73 2 0,45-2 183,38 1-441,-1-1 0,0-1 0,1-1 0,-1-2 0,-34-7 0</inkml:trace>
  <inkml:trace contextRef="#ctx0" brushRef="#br1" timeOffset="51257.2">4641 55 24575,'-49'0'0,"44"0"0,31 0 0,83-2 0,124 5 0,-223-2 49,0 1 1,1 1-1,-1 0 0,0 0 0,14 8 0,25 7-1709</inkml:trace>
  <inkml:trace contextRef="#ctx0" brushRef="#br1" timeOffset="53736.96">3491 56 24575,'-4'0'0,"-5"0"0,2 0 0,7 0 0,8 0 0,6 0 0,5 0 0,3 0 0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2023-02-21T17:17:00Z</dcterms:created>
  <dcterms:modified xsi:type="dcterms:W3CDTF">2023-02-21T17:33:00Z</dcterms:modified>
</cp:coreProperties>
</file>