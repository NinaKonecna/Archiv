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5EBF" w14:textId="53CE3631" w:rsidR="003A5040" w:rsidRDefault="009A5E07" w:rsidP="001F40F2">
      <w:pPr>
        <w:pStyle w:val="Nzov"/>
        <w:jc w:val="center"/>
      </w:pPr>
      <w:r>
        <w:t>Poruchy sluchu</w:t>
      </w:r>
    </w:p>
    <w:p w14:paraId="47FDB82D" w14:textId="77777777" w:rsidR="00B63465" w:rsidRDefault="00B63465" w:rsidP="00B63465"/>
    <w:p w14:paraId="6B8F7AAD" w14:textId="52D4A100" w:rsidR="00B63465" w:rsidRPr="002466DC" w:rsidRDefault="002466DC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2466DC">
        <w:rPr>
          <w:b/>
          <w:bCs/>
        </w:rPr>
        <w:t>Senzorineurálna porucha</w:t>
      </w:r>
    </w:p>
    <w:p w14:paraId="42316B98" w14:textId="6C3A68A4" w:rsidR="002466DC" w:rsidRDefault="002466DC" w:rsidP="002466DC">
      <w:pPr>
        <w:pStyle w:val="Odsekzoznamu"/>
        <w:numPr>
          <w:ilvl w:val="1"/>
          <w:numId w:val="1"/>
        </w:numPr>
      </w:pPr>
      <w:r>
        <w:t> Porucha vo vláskových zmyslových bunkách vnútorného ucha (Cortiho orgán)</w:t>
      </w:r>
    </w:p>
    <w:p w14:paraId="17CD503F" w14:textId="264629E6" w:rsidR="002466DC" w:rsidRDefault="002466DC" w:rsidP="002466DC"/>
    <w:p w14:paraId="6CC226CE" w14:textId="2237EA34" w:rsidR="002466DC" w:rsidRDefault="002466DC" w:rsidP="002466DC">
      <w:pPr>
        <w:pStyle w:val="Odsekzoznamu"/>
        <w:numPr>
          <w:ilvl w:val="0"/>
          <w:numId w:val="1"/>
        </w:numPr>
        <w:rPr>
          <w:b/>
          <w:bCs/>
        </w:rPr>
      </w:pPr>
      <w:r w:rsidRPr="002466DC">
        <w:rPr>
          <w:b/>
          <w:bCs/>
        </w:rPr>
        <w:t>Prevodová porucha</w:t>
      </w:r>
    </w:p>
    <w:p w14:paraId="562081CA" w14:textId="7DFD23E2" w:rsidR="002466DC" w:rsidRPr="00966E20" w:rsidRDefault="002466DC" w:rsidP="002466DC">
      <w:pPr>
        <w:pStyle w:val="Odsekzoznamu"/>
        <w:numPr>
          <w:ilvl w:val="1"/>
          <w:numId w:val="1"/>
        </w:numPr>
        <w:rPr>
          <w:b/>
          <w:bCs/>
        </w:rPr>
      </w:pPr>
      <w:r>
        <w:t> Problém vo vonkajšom alebo strednom uchu</w:t>
      </w:r>
    </w:p>
    <w:p w14:paraId="7356954D" w14:textId="6AE73327" w:rsidR="00966E20" w:rsidRPr="00966E20" w:rsidRDefault="00966E20" w:rsidP="002466DC">
      <w:pPr>
        <w:pStyle w:val="Odsekzoznamu"/>
        <w:numPr>
          <w:ilvl w:val="1"/>
          <w:numId w:val="1"/>
        </w:numPr>
        <w:rPr>
          <w:b/>
          <w:bCs/>
        </w:rPr>
      </w:pPr>
      <w:r>
        <w:t> Napr. poškodenie ušného bubienka</w:t>
      </w:r>
      <w:r w:rsidR="00A87FD6">
        <w:t>, deformácia ucha, silné zápaly</w:t>
      </w:r>
    </w:p>
    <w:p w14:paraId="3C97B89C" w14:textId="6F3E8DE3" w:rsidR="00966E20" w:rsidRDefault="00966E20" w:rsidP="00966E20">
      <w:pPr>
        <w:rPr>
          <w:b/>
          <w:bCs/>
        </w:rPr>
      </w:pPr>
    </w:p>
    <w:p w14:paraId="4DD64144" w14:textId="5C68F561" w:rsidR="00966E20" w:rsidRDefault="00966E20" w:rsidP="00966E2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Zmiešaná porucha</w:t>
      </w:r>
    </w:p>
    <w:p w14:paraId="4CDDBC3D" w14:textId="42A25255" w:rsidR="00966E20" w:rsidRPr="00A87FD6" w:rsidRDefault="00966E20" w:rsidP="00966E20">
      <w:pPr>
        <w:pStyle w:val="Odsekzoznamu"/>
        <w:numPr>
          <w:ilvl w:val="1"/>
          <w:numId w:val="1"/>
        </w:numPr>
        <w:rPr>
          <w:b/>
          <w:bCs/>
        </w:rPr>
      </w:pPr>
      <w:r>
        <w:t> Kombinácia Senzorineurálnej a Prevodovej poruchy</w:t>
      </w:r>
    </w:p>
    <w:p w14:paraId="683D67C2" w14:textId="30E55FC7" w:rsidR="00A87FD6" w:rsidRPr="00966E20" w:rsidRDefault="00A87FD6" w:rsidP="00966E20">
      <w:pPr>
        <w:pStyle w:val="Odsekzoznamu"/>
        <w:numPr>
          <w:ilvl w:val="1"/>
          <w:numId w:val="1"/>
        </w:numPr>
        <w:rPr>
          <w:b/>
          <w:bCs/>
        </w:rPr>
      </w:pPr>
      <w:r>
        <w:t> Problém vo všetkých 3 častiach</w:t>
      </w:r>
    </w:p>
    <w:p w14:paraId="1054333F" w14:textId="2D400FE3" w:rsidR="00966E20" w:rsidRPr="00966E20" w:rsidRDefault="00966E20" w:rsidP="00966E20">
      <w:pPr>
        <w:pStyle w:val="Odsekzoznamu"/>
        <w:numPr>
          <w:ilvl w:val="1"/>
          <w:numId w:val="1"/>
        </w:numPr>
        <w:rPr>
          <w:b/>
          <w:bCs/>
        </w:rPr>
      </w:pPr>
      <w:r>
        <w:t> Vzniká v dôsledku nádorov, úrazov</w:t>
      </w:r>
    </w:p>
    <w:p w14:paraId="0DAE550E" w14:textId="050E9AAF" w:rsidR="00966E20" w:rsidRDefault="00966E20" w:rsidP="00966E20">
      <w:pPr>
        <w:rPr>
          <w:b/>
          <w:bCs/>
        </w:rPr>
      </w:pPr>
    </w:p>
    <w:p w14:paraId="1C50D889" w14:textId="5291B8E5" w:rsidR="00966E20" w:rsidRDefault="00966E20" w:rsidP="00966E2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Neurálna porucha</w:t>
      </w:r>
    </w:p>
    <w:p w14:paraId="29713904" w14:textId="0A806DF2" w:rsidR="00966E20" w:rsidRPr="00966E20" w:rsidRDefault="00966E20" w:rsidP="00966E20">
      <w:pPr>
        <w:pStyle w:val="Odsekzoznamu"/>
        <w:numPr>
          <w:ilvl w:val="1"/>
          <w:numId w:val="1"/>
        </w:numPr>
        <w:rPr>
          <w:b/>
          <w:bCs/>
        </w:rPr>
      </w:pPr>
      <w:r>
        <w:t> Vzniká vtedy, keď je sluchový nerv poškodený / úplne chýba</w:t>
      </w:r>
    </w:p>
    <w:p w14:paraId="7C06A19F" w14:textId="41E0EF5F" w:rsidR="00966E20" w:rsidRPr="00966E20" w:rsidRDefault="00966E20" w:rsidP="00966E20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V súčasnosti </w:t>
      </w:r>
      <w:r w:rsidR="00A87FD6">
        <w:t>vedia</w:t>
      </w:r>
      <w:r>
        <w:t xml:space="preserve"> tento problém riešiť implantá</w:t>
      </w:r>
      <w:r w:rsidR="00A87FD6">
        <w:t>ty</w:t>
      </w:r>
      <w:r>
        <w:t xml:space="preserve"> sluchového mozgového kmeňa</w:t>
      </w:r>
    </w:p>
    <w:sectPr w:rsidR="00966E20" w:rsidRPr="00966E20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8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07"/>
    <w:rsid w:val="001F40F2"/>
    <w:rsid w:val="002466DC"/>
    <w:rsid w:val="003A5040"/>
    <w:rsid w:val="00611E8B"/>
    <w:rsid w:val="00966E20"/>
    <w:rsid w:val="009A5E07"/>
    <w:rsid w:val="00A87FD6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FB68"/>
  <w15:chartTrackingRefBased/>
  <w15:docId w15:val="{98C9DD2E-5DF0-444C-9F3F-43FBA68B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2023-04-04T14:43:00Z</dcterms:created>
  <dcterms:modified xsi:type="dcterms:W3CDTF">2023-04-04T16:24:00Z</dcterms:modified>
</cp:coreProperties>
</file>