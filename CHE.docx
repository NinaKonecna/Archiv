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AEA8B" w14:textId="63CAB11F" w:rsidR="00150E19" w:rsidRPr="00205D9E" w:rsidRDefault="00613303" w:rsidP="00465E9E">
      <w:pPr>
        <w:pStyle w:val="Nzov"/>
        <w:jc w:val="center"/>
        <w:rPr>
          <w:b/>
          <w:bCs/>
        </w:rPr>
      </w:pPr>
      <w:r>
        <w:rPr>
          <w:b/>
          <w:bCs/>
        </w:rPr>
        <w:t>CHE</w:t>
      </w:r>
    </w:p>
    <w:p w14:paraId="797B9E98" w14:textId="7767E6BD" w:rsidR="00465E9E" w:rsidRDefault="00465E9E" w:rsidP="00613303"/>
    <w:p w14:paraId="680BDD44" w14:textId="6BFB33AD" w:rsidR="00613303" w:rsidRDefault="00613303" w:rsidP="00613303">
      <w:pPr>
        <w:pStyle w:val="Odsekzoznamu"/>
        <w:numPr>
          <w:ilvl w:val="0"/>
          <w:numId w:val="2"/>
        </w:numPr>
      </w:pPr>
      <w:r w:rsidRPr="00613303">
        <w:drawing>
          <wp:inline distT="0" distB="0" distL="0" distR="0" wp14:anchorId="490C8789" wp14:editId="29E7D470">
            <wp:extent cx="1086967" cy="1498600"/>
            <wp:effectExtent l="0" t="0" r="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3028" cy="15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303">
        <w:drawing>
          <wp:inline distT="0" distB="0" distL="0" distR="0" wp14:anchorId="3F7412FE" wp14:editId="4EECC2D5">
            <wp:extent cx="4706466" cy="703791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354" cy="7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CEF" w14:textId="41976E4D" w:rsidR="00613303" w:rsidRDefault="00613303" w:rsidP="00613303">
      <w:pPr>
        <w:pStyle w:val="Odsekzoznamu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32FB78" wp14:editId="15643D7C">
                <wp:simplePos x="0" y="0"/>
                <wp:positionH relativeFrom="column">
                  <wp:posOffset>1446051</wp:posOffset>
                </wp:positionH>
                <wp:positionV relativeFrom="paragraph">
                  <wp:posOffset>3491</wp:posOffset>
                </wp:positionV>
                <wp:extent cx="4026600" cy="245520"/>
                <wp:effectExtent l="95250" t="95250" r="145415" b="11684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266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E33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" o:spid="_x0000_s1026" type="#_x0000_t75" style="position:absolute;margin-left:108.9pt;margin-top:-4.7pt;width:326.95pt;height:2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">
                <v:imagedata r:id="rId8" o:title=""/>
              </v:shape>
            </w:pict>
          </mc:Fallback>
        </mc:AlternateContent>
      </w:r>
      <w:r w:rsidRPr="00613303">
        <w:drawing>
          <wp:inline distT="0" distB="0" distL="0" distR="0" wp14:anchorId="4441875B" wp14:editId="3F5954B9">
            <wp:extent cx="6650567" cy="2158971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9700" cy="21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82B4" w14:textId="18313BAB" w:rsidR="00613303" w:rsidRDefault="00613303" w:rsidP="00613303">
      <w:pPr>
        <w:pStyle w:val="Odsekzoznamu"/>
        <w:numPr>
          <w:ilvl w:val="0"/>
          <w:numId w:val="2"/>
        </w:numPr>
      </w:pPr>
      <w:r w:rsidRPr="00613303">
        <w:drawing>
          <wp:inline distT="0" distB="0" distL="0" distR="0" wp14:anchorId="50877614" wp14:editId="681E2DE9">
            <wp:extent cx="6858000" cy="2151380"/>
            <wp:effectExtent l="0" t="0" r="0" b="127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9CB" w14:textId="3F485AE3" w:rsidR="00613303" w:rsidRDefault="00613303" w:rsidP="00613303">
      <w:pPr>
        <w:pStyle w:val="Odsekzoznamu"/>
        <w:numPr>
          <w:ilvl w:val="0"/>
          <w:numId w:val="2"/>
        </w:numPr>
      </w:pPr>
      <w:r w:rsidRPr="00613303">
        <w:drawing>
          <wp:inline distT="0" distB="0" distL="0" distR="0" wp14:anchorId="00D78CAA" wp14:editId="3A8945D2">
            <wp:extent cx="6858000" cy="887730"/>
            <wp:effectExtent l="0" t="0" r="0" b="762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88E3" w14:textId="12D2B621" w:rsidR="00613303" w:rsidRDefault="00613303" w:rsidP="00613303">
      <w:pPr>
        <w:pStyle w:val="Odsekzoznamu"/>
        <w:numPr>
          <w:ilvl w:val="0"/>
          <w:numId w:val="2"/>
        </w:numPr>
      </w:pPr>
      <w:r w:rsidRPr="00613303">
        <w:drawing>
          <wp:inline distT="0" distB="0" distL="0" distR="0" wp14:anchorId="405708B2" wp14:editId="5993B6A5">
            <wp:extent cx="6858000" cy="84074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CFD4" w14:textId="0CC2CED3" w:rsidR="00613303" w:rsidRPr="00205D9E" w:rsidRDefault="00613303" w:rsidP="00613303">
      <w:pPr>
        <w:pStyle w:val="Odsekzoznamu"/>
        <w:numPr>
          <w:ilvl w:val="0"/>
          <w:numId w:val="2"/>
        </w:numPr>
      </w:pPr>
      <w:r w:rsidRPr="00613303">
        <w:lastRenderedPageBreak/>
        <w:drawing>
          <wp:inline distT="0" distB="0" distL="0" distR="0" wp14:anchorId="28853B77" wp14:editId="777C8859">
            <wp:extent cx="6813553" cy="2030186"/>
            <wp:effectExtent l="0" t="0" r="6350" b="825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2135" cy="205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03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71F02"/>
    <w:multiLevelType w:val="hybridMultilevel"/>
    <w:tmpl w:val="D9A6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03"/>
    <w:rsid w:val="00150E19"/>
    <w:rsid w:val="00205D9E"/>
    <w:rsid w:val="00465E9E"/>
    <w:rsid w:val="00613303"/>
    <w:rsid w:val="006A500F"/>
    <w:rsid w:val="00B77EC2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9B4B"/>
  <w15:chartTrackingRefBased/>
  <w15:docId w15:val="{2A106BF2-9263-4081-923E-228DCA0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19T18:24:26.447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307 152,'-20'1,"33"1,27 5,30 17,-70-24,0 0,0 0,1 0,-1 0,0 0,0 0,0 0,0 0,0 0,1 0,-1 0,0 0,0 0,0 0,0 0,1 0,-1 0,0 0,0 0,0 1,0-1,0 0,1 0,-1 0,0 0,0 0,0 0,0 0,0 1,0-1,0 0,0 0,0 0,0 0,1 1,-1-1,0 0,0 0,0 0,0 0,0 0,0 1,0-1,0 0,0 0,0 0,0 0,0 1,-1-1,1 0,0 0,0 0,0 0,0 1,0-1,-13 4,-16-1,-34-2,-167-3,188-4,39 6,0-1,1 1,-1-1,0 0,0 0,0 0,1 0,-1 0,1-1,-1 1,-3-4,6 5,0 0,0-1,0 1,0 0,0-1,0 1,0 0,1-1,-1 1,0 0,0-1,0 1,1 0,-1-1,0 1,0 0,1 0,-1-1,0 1,0 0,1 0,-1 0,0-1,1 1,-1 0,0 0,1 0,-1 0,0 0,1 0,-1-1,0 1,1 0,-1 0,1 0,-1 0,0 1,1-1,-1 0,1 0,17-2,156 1,-85 2,-85-1,0 1,1-1,-1 1,0 0,0 0,0 0,0 1,5 2,-8-4,0 0,0 1,0-1,-1 1,1-1,0 1,0-1,-1 1,1-1,0 1,-1 0,1-1,-1 1,1 0,-1 0,1-1,-1 1,1 0,-1 0,0 0,0-1,1 1,-1 0,0 0,0 0,0 0,0 0,0 0,0 0,0 0,0-1,0 1,0 0,0 0,-1 0,1 0,0 0,-1-1,1 1,-1 0,1 0,-1 0,1-1,-1 1,-1 1,-2 1,0 0,0 0,-1-1,0 1,1-1,-1 0,0-1,0 1,0-1,0 0,-1 0,1 0,-6 0,-25 5,18-1,-1-1,1-1,-1-1,0-1,0 0,-37-5,54 4,1 0,-1 0,1 0,-1 0,1-1,0 1,-1 0,1-1,-1 1,1-1,0 0,-1 0,1 1,0-1,0 0,0 0,0 0,0 0,-2-1,3 0,0 1,-1 0,1 0,-1 0,1 0,0 0,0 0,0-1,0 1,0 0,0 0,0 0,0 0,0-1,0 1,1 0,-1 0,1-2,1-1,0 0,0 1,0-1,1 1,-1-1,1 1,0 0,0 0,0 0,0 0,7-4,2 2,1 0,-1 0,1 2,0-1,16-1,12-3,-40 7,1 1,-1-1,0 1,1 0,-1-1,1 1,-1 0,1 0,-1 0,0 0,1 1,-1-1,1 0,-1 0,1 1,-1-1,3 2,-4-2,1 1,-1 0,1-1,-1 1,1 0,-1-1,1 1,-1 0,0-1,1 1,-1 0,0 0,1-1,-1 1,0 0,0 0,0 0,0-1,0 1,0 0,0 0,0 1,-1 1,0 0,0 0,0 0,0 0,0 0,0 0,-1-1,0 1,1 0,-1-1,0 0,0 1,0-1,-1 0,-2 2,0 0,-1-1,0 0,0 0,0-1,0 0,0 0,-1 0,1-1,-12 1,1-1,0-1,-26-3,42 3,0 0,0 0,0 0,0 0,0 0,0-1,0 1,0 0,0-1,0 1,0 0,0-1,1 1,-1-1,0 1,0-1,0 0,1 1,-1-1,0 0,1 1,-1-1,1 0,-1 0,0-1,1 1,0 0,0 0,0 1,1-1,-1 0,0 1,0-1,1 0,-1 1,1-1,-1 0,1 1,-1-1,1 1,-1-1,1 1,-1-1,1 1,0-1,-1 1,1 0,0-1,-1 1,1 0,0-1,-1 1,1 0,0 0,0 0,-1 0,1 0,0 0,1 0,13-1,1 0,-1 1,1 1,-1 1,0 0,0 1,0 1,0 0,23 10,-30-11,29 10,60 31,-82-36,-1 0,0 2,0-1,-1 2,0 0,18 20,-28-28,0 1,-1-1,1 1,-1 0,0 0,0 0,0 0,-1 0,1 0,-1 0,0 1,0-1,-1 0,1 1,-1 5,-1-7,1 0,-1 0,1-1,-1 1,0 0,0-1,0 1,0 0,-1-1,1 1,-1-1,1 0,-1 0,0 0,0 1,0-2,0 1,0 0,-1 0,1-1,0 1,-1-1,1 0,-5 2,-5 1,0 0,-1-1,0-1,0 0,0 0,0-1,0-1,0 0,0-1,0-1,0 0,1 0,-1-1,0-1,-18-8,20 6,1-1,0 0,0 0,1-1,0 0,0-1,1 0,0 0,-8-14,13 18,1 0,0 0,0 0,1-1,-1 1,1 0,0-1,1 1,-1-1,1 1,1-8,-1 10,0 0,0 0,1 0,0 0,-1 0,1 0,0 1,0-1,1 0,-1 0,1 1,-1-1,1 1,0-1,0 1,0 0,0 0,0 0,0 0,1 0,3-2,8-2,0 1,-1 0,2 1,-1 0,0 1,27-1,91 4,-57 2,-44-3,0 1,-1 2,1 1,-1 1,1 2,-1 1,48 18,-30-7,29 13,-69-27,-1 0,0 1,0-1,0 1,-1 0,0 1,9 10,-13-15,0 1,0 0,0 0,-1 1,1-1,-1 0,0 1,0-1,0 0,0 1,0-1,0 1,-1 0,1-1,-1 1,0-1,1 1,-1 0,0-1,-1 1,1 0,0-1,-1 1,0 0,1-1,-1 1,0-1,0 0,-1 1,1-1,0 0,-1 1,1-1,-1 0,-2 2,-1 0,0 1,-1-1,0 0,1 0,-1-1,-1 0,1 0,0 0,-1-1,1 0,-1 0,-9 1,-62 16,34-6,5-6,-1-2,1-2,-1-1,-51-5,4 1,68 1,0 0,0-2,1 0,-1-1,-21-7,39 11,-18-6,-1 0,1-1,-29-15,44 20,0-1,0 1,0-1,1 0,-1 0,1 0,-1 0,1-1,0 1,0-1,1 0,-1 0,1 0,-1 0,1 0,1 0,-1-1,1 1,-1-1,1 1,0-9,0 9,0-8,1 0,0-1,1 1,3-15,-4 24,1 0,0-1,0 1,1 0,-1 0,1 0,-1 0,1 0,0 0,0 0,0 1,1-1,-1 1,0-1,1 1,0 0,0 0,-1 0,7-2,2-2,1 1,1 1,-1 0,1 0,-1 2,1-1,0 1,0 1,0 1,14 0,-8 0,37-7,14-1,-54 8,0 0,0 0,0 2,0 0,0 1,31 9,-31-6,0 1,0 1,-1 0,18 12,-28-16,-1 0,1 0,-1 0,0 1,0-1,0 1,-1 0,0 0,0 0,0 1,0-1,2 11,-4-13,0 0,0 0,0 0,-1 0,1 1,-1-1,0 0,0 0,0 0,-1 1,1-1,-1 0,1 0,-1 0,0 0,0 0,-1 0,1 0,-1 0,1-1,-1 1,0 0,0-1,0 1,-3 2,-1 0,0-1,-1 0,1 0,-1 0,0-1,0 0,0 0,0-1,0 0,-1 0,-11 1,-7-1,0-2,-27-1,2-1,41 1,1 0,0 0,1-1,-1 0,0 0,0-1,-13-7,2 0,-36-25,52 32,0 0,0-1,0 0,1 0,-1 0,1-1,0 1,1-1,-1 1,1-1,0 0,0 0,0 0,1 0,-1-6,1 7,0 1,1-1,-1 0,1 1,0-1,0 0,0 1,1-1,-1 0,1 1,0-1,0 1,0-1,0 1,1-1,0 1,-1 0,1 0,0 0,0 0,5-5,1 3,0 1,0 0,0 0,1 1,0 0,-1 0,1 1,0 0,0 1,16-1,21-5,-11 2,0 1,0 2,1 1,50 5,-46 0,-1 1,0 2,49 16,-67-16,-1 0,0 2,-1 0,0 1,-1 1,0 0,30 26,-45-34,-1 0,1 1,-1-1,0 1,0 0,-1-1,1 1,-1 0,1 0,-1 0,0 0,-1 0,1 0,-1 0,0 0,0 7,0-7,0 0,0 0,-1 0,0 0,1-1,-1 1,0 0,-1 0,1-1,-1 1,0-1,0 1,0-1,0 0,0 0,-1 0,-4 4,-3 0,-1 0,0-1,-1-1,1 0,-1 0,-22 5,-78 8,92-15,-10 0,0-2,0-1,0-1,0-2,0 0,1-3,-1 0,1-2,-44-17,61 21,1-1,0 0,0 0,0-1,-11-8,11 7,1-1,0 0,1 0,0-1,0 0,1-1,0 0,-11-18,14 20,0-1,1 0,0 1,1-1,0 0,1-1,-3-16,4 22,1 0,0 0,1 0,-1 0,1 0,-1 0,1 0,0 1,1-1,-1 0,1 0,-1 1,1-1,0 1,1-1,-1 1,1 0,-1 0,1 0,0 0,4-3,1-1,1 0,1 0,-1 1,1 0,0 0,0 1,21-7,0 4,1 2,0 0,0 3,1 0,37 3,-53 2,1 1,-1 0,0 2,0 0,0 0,0 2,28 16,-15-9,-3-2,0 2,0 0,-2 2,36 28,-49-33,-1 0,0 1,-1 0,0 1,12 22,-19-30,0 0,-1 0,1 0,-1 1,-1-1,1 1,-1-1,0 1,0-1,0 1,-1 0,0 0,0-1,0 1,-1 0,0-1,0 1,-4 10,4-15,0 1,0 0,0-1,-1 0,1 1,-1-1,1 0,-1 1,1-1,-1 0,0 0,1 0,-1 0,0-1,0 1,0 0,0-1,0 1,0-1,0 0,0 0,-3 0,-52-2,36 1,9-1,0 1,0-2,0 0,0 0,0-1,1-1,-1 0,1 0,0-1,1-1,0 0,0 0,0-1,1 0,0-1,0 1,1-2,1 1,-1-1,2-1,-1 1,1-1,-4-12,7 13,1 0,0 0,1 0,0 0,0 0,1-1,0 1,1 0,1 0,2-15,-2 21,1 1,-1-1,0 1,1-1,0 1,0 0,0 0,0 0,0 0,1 1,-1-1,1 1,0 0,0 0,0 0,0 0,0 1,0 0,6-1,4-2,1 1,0 1,0 0,18 1,-17 1,0 0,0 1,0 0,0 1,0 1,0 1,18 6,-1 3,-22-9,-1-1,1 1,-1 1,0 0,0 1,-1 0,0 0,0 1,0 0,12 13,-16-14,0 0,-1 1,0 0,0 0,0 0,-1 0,3 9,-5-14,-1 0,1 1,0-1,-1 1,0-1,1 0,-1 1,0-1,0 1,-1-1,1 0,0 1,-1-1,1 0,-1 1,0-1,0 0,0 0,0 1,0-1,0 0,-1 0,1 0,-1-1,1 1,-1 0,-3 2,0-1,1-1,-1 0,0 0,0 0,0-1,0 0,0 0,0 0,0-1,-1 1,-4-2,-63-4,62 4,-2-1,0 0,0-1,1-1,-1 0,-17-8,22 8,0 0,1 0,0-1,0 1,1-1,-1-1,1 1,0-1,-8-11,12 14,0 0,0 0,1 0,0 0,-1 0,1 0,0-1,1 1,-1 0,0 0,1-1,0 1,0-1,0 1,0 0,1-1,-1 1,1 0,0-1,-1 1,2 0,-1 0,0 0,1 0,-1 0,1 0,0 0,0 0,0 1,0-1,1 1,-1 0,1-1,-1 1,1 0,0 0,0 1,0-1,0 0,0 1,0 0,0 0,0 0,1 0,2 0,33-7,1 2,-1 2,1 2,72 4,-77 2,0 2,-1 1,1 1,42 17,4 1,-51-18,-1 1,38 18,60 26,3 0,-107-43,40 12,-39-15,-6-2,1 0,23 1,26 6,-39-7,0-1,1-1,0-1,51-5,-8 1,-34 1,-27-1,1 2,-1-1,0 2,1-1,-1 2,0 0,23 6,-86-1,33-7,-7 0,-1-1,1 0,-29-7,6-1,-88-4,-45-10,8 0,24 2,40 3,-119-3,182 16,-53-12,57 8,-67-4,65 7,42 6,1 0,0 0,0 0,-1-1,1 1,0 0,0-1,-1 1,1-1,0 1,0-1,0 0,0 1,0-1,0 0,0 0,0 0,0 1,0-1,0 0,0 0,1-1,-1 1,0 0,1 0,-1 0,1 0,-1-1,0-1,2 2,-1 0,1 0,-1 0,1 0,0 0,-1 0,1 1,0-1,0 0,-1 0,1 1,0-1,0 0,0 1,0-1,0 1,0-1,0 1,0 0,0-1,0 1,0 0,0 0,0 0,0-1,2 2,35-3,-33 2,116 0,140 2,9 27,-164-16,-35-4,168 16,-36-1,-58-4,-45-7,-48-5,65 2,-93-9,1 1,-1 1,0 1,0 1,0 2,31 11,-54-18,-1 1,1-1,0 0,0 0,-1 1,1-1,0 1,0-1,-1 0,1 1,0-1,-1 1,1 0,-1-1,1 1,-1-1,1 1,-1 0,1-1,-1 1,1 0,-1 1,0-1,0-1,0 1,0-1,-1 1,1 0,0-1,-1 1,1-1,0 1,-1-1,1 1,0-1,-1 1,1-1,-1 1,1-1,-1 0,1 1,-1-1,0 0,0 1,-3 1,-1 0,1 0,-1-1,1 1,-1-1,-6 1,-239-1,122-3,-7-4,-163-28,-11-2,206 24,-144-35,198 36,32 7,-4 0,-1-1,1-1,1 0,-22-11,41 17,0-1,0 1,0-1,0 0,0 1,0-1,0 0,0 1,0-1,0 0,0 0,1 0,-1 0,0 0,1 0,-1 0,0 0,1 0,-1 0,1 0,0 0,-1 0,1 0,-1-3,2 3,-1-1,1 0,-1 1,1-1,-1 1,1-1,0 1,0-1,0 1,0-1,0 1,0 0,0-1,0 1,2-1,2-3,0 1,1 1,-1-1,1 1,0 0,0 0,0 0,7-1,70-5,-31 4,416-30,193 35,-616 3,0 2,0 2,85 25,-121-29,0-1,0 2,0-1,0 1,-1 1,11 7,-17-12,-1 1,0 0,1 0,-1 0,0 0,0 1,0-1,0 0,0 0,0 1,0-1,0 1,-1-1,1 1,0-1,-1 1,1-1,-1 1,0-1,1 1,-1 0,0-1,0 1,0 0,0-1,0 1,-1-1,1 1,0 0,-1-1,1 1,-1-1,0 1,1-1,-1 1,0-1,0 0,0 1,0-1,0 0,0 0,0 0,-1 0,-1 2,-5 4,1-1,-1 0,0-1,-1 1,1-2,-1 1,0-1,-14 4,-10 1,-38 6,15-4,-21 5,0-4,-1-3,-117-2,36 0,5 1,-400-9,536 0,-1-2,1 1,0-2,0-1,1 0,-1-1,1-1,0-1,-16-10,30 16,0 1,1-2,-1 1,1 0,0 0,-1-1,1 1,0-1,0 0,1 1,-1-1,1 0,-1 0,1 0,0 0,0 0,0-1,0 1,1 0,-1-6,1 6,0 1,0-1,0 1,0-1,0 1,1-1,-1 1,1 0,0-1,-1 1,1 0,0-1,0 1,1 0,-1 0,0 0,1 0,-1 0,1 0,0 0,0 1,-1-1,1 1,0-1,0 1,1-1,-1 1,2-1,18-6,-2 0,1 1,-1 0,1 2,41-6,101-1,185-6,503 18,-840 0,0 1,0 1,-1-1,14 5,-21-5,0-1,-1 1,1 0,0 0,-1 0,1 0,0 1,-1-1,0 1,1-1,-1 1,0 0,0 0,0 0,0 0,0 0,0 0,-1 1,1-1,2 5,-4-5,0-1,-1 0,1 1,0-1,0 0,0 0,-1 1,1-1,-1 0,1 0,-1 1,0-1,1 0,-1 0,0 0,0 0,0 0,1 0,-1 0,0 0,0 0,-1-1,1 1,0 0,0-1,0 1,0-1,-3 2,-40 14,37-14,-15 4,-1 0,0-2,0 0,0-1,-28-1,-142 12,-1 2,67-9,-25 1,-106-9,247-1,19-2,21-3,297-10,443 17,-752 0,-1 1,0 1,0 0,1 1,-2 1,1 1,0 0,-1 1,0 0,22 14,-36-20,0 1,0 0,1-1,-1 1,0 0,0 0,0 0,0 0,0 0,0 0,0 1,0-1,0 0,0 0,-1 1,1-1,0 0,-1 1,1-1,-1 0,0 1,1 1,-2-2,1 0,-1 1,1-1,-1 0,1 0,-1 0,0 0,1 0,-1 0,0 0,0 0,0 0,0 0,0 0,0-1,0 1,0 0,0-1,-3 2,-8 3,0-1,0 0,-24 4,28-6,-51 9,-1-2,-70 1,-124-11,104-1,108 2,-134 1,-253-32,274 10,-130-22,203 31,58 10,1-1,0-1,0-2,0 0,-28-11,4 0,37 14,0 0,1 0,0-1,-1 0,2-1,-16-9,24 14,-1-1,0 1,1-1,-1 1,0-1,1 1,-1-1,1 1,-1-1,1 0,-1 0,1 1,-1-1,1 0,0 1,-1-1,1 0,0 0,0 0,0 1,-1-1,1 0,0 0,0 0,0 0,0 1,1-3,0 2,-1 0,1-1,0 1,0 0,0 0,0 0,0 0,0 0,0 0,1 0,-1 0,0 0,1 1,0-2,8-2,-1 1,1 0,13-3,8 1,46-1,-6 1,28-3,120 8,-91 2,-35-2,341 9,188 25,-301-20,-59 1,-120-13,8 0,-134 2,-23 1,-28 1,-336-5,181-2,-3-15,168 16,13 1,0 0,0-1,0-1,0 0,0 0,0-1,0-1,0 0,-11-5,22 8,0 0,1-1,-1 1,1 0,-1 0,0-1,1 1,-1 0,1-1,-1 1,1-1,-1 1,1 0,0-1,-1 1,1-1,-1 1,1-1,0 0,-1 1,1-1,0 1,0-1,0 1,-1-1,1 0,0 0,0 0,1 1,-1-1,1 0,-1 1,1-1,0 0,-1 1,1-1,-1 1,1 0,0-1,-1 1,1-1,0 1,0 0,-1-1,2 1,37-7,371 6,-189 3,-49 7,-56-1,66 6,60 1,-80-6,-63-2,-8-1,57 2,25 7,-128-15,-42 0,-5 0,-25 0,-198 1,-240-3,180-30,103 7,-288-36,125 44,313 17,29 0,20 0,88-1,285 11,811 86,-702-80,-264 1,-92-3,18 5,-77-8,-81-10,-1-1,1 1,0 0,-1-1,1 1,-1 0,0 1,1-1,-1 0,3 3,-4-4,-1 0,0 1,0-1,0 0,1 0,-1 0,0 1,0-1,0 0,1 0,-1 0,0 1,0-1,0 0,0 1,0-1,0 0,0 0,0 1,1-1,-1 0,0 1,0-1,0 0,0 0,0 1,-1-1,1 0,0 1,0-1,0 0,0 1,-17 5,-24-2,-1-2,-52-4,11-1,-70 5,-164-4,144-23,44 4,127 21,-1 0,0-1,1 1,-1-1,1 0,-1 0,1 0,0 0,-1 0,1 0,0 0,0-1,-4-3,6 5,-1 0,1-1,0 1,0 0,0-1,-1 1,1 0,0-1,0 1,0-1,0 1,0 0,0-1,-1 1,1 0,0-1,0 1,0-1,0 1,1 0,-1-1,0 1,0-1,0 1,0 0,0-1,0 1,1-1,-1 1,0-1,2 0,-1 0,0 0,0 0,1 0,-1 0,1 0,-1 0,1 1,-1-1,1 1,0-1,1 0,26-5,-1 0,2 2,-1 1,58 1,113-13,33 0,-20 0,-74 7,10 1,-31-1,2 1,-107 7,15 0,-28 0,-17 0,-6 1,-1 2,-46 10,-15 2,61-11,1 0,-29 11,28-8,0-1,-25 3,45-9,-1 1,0-1,1 1,-1 0,1 1,-1-1,1 1,0 0,0 0,-1 0,2 1,-6 3,10-6,-1 1,1-1,-1 1,1-1,-1 1,1-1,0 0,-1 1,1-1,0 0,-1 1,1-1,0 0,-1 0,1 1,0-1,0 0,-1 0,1 0,0 0,0 0,-1 0,1 0,1-1,22 3,881-3,-636-15,-21 1,-36 4,129 6,-194 7,-134-2,-10 1,1-1,-1 1,1-1,-1 0,0 0,1-1,-1 1,1-1,-1 1,0-1,0 0,1 0,2-2,-6 2,0 0,0 1,0-1,0 0,0 1,-1-1,1 0,0 1,0-1,-1 0,1 1,0-1,-1 0,1 1,-1-1,1 1,-1-1,1 1,-1-1,1 1,-1 0,0-1,1 1,-1-1,1 1,-1 0,-1-1,-19-11,8 7,-1 0,0 1,0 1,0 0,-26-2,-74 3,84 2,90-1,130 2,-122 5,88 3,1166-9,-1158-16,-153 16,0-1,-1 0,1-1,18-5,-45 11,-1 0,1-1,0-1,-23 0,-80-3,43-1,-121 2,242 1,64 10,-49-2,5 2,122 3,-71-6,-1-1,77 8,-56-7,6-1,24-7,-234 1,-77-3,127-3,18 4,-1 1,1 0,0 0,0 0,0-1,0 1,0 0,0 0,0-1,0 1,-1 0,1-1,0 1,0 0,0 0,0-1,0 1,0 0,1 0,-1-1,0 1,0 0,0-1,0 1,0 0,0 0,0-1,0 1,1 0,-1 0,0 0,0-1,0 1,1 0,1-2,-1 1,1-1,0 1,0 0,0 0,0 0,0 0,0 0,0 0,1 0,-1 1,3-1,37-3,78 5,-45 1,-43-1,0 2,33 8,-34-5,0-2,38 1,-44-3,-1 0,42 10,-42-7,1-1,44 2,-68-6,54 0,-48-1,-36 1,-41-1,-77 3,127 1,1 0,-33 12,26-7,95-13,2-7,-39 8,35-11,-49 11,1 1,-1 1,28 0,35-5,-22-3,0 4,89 1,-262 6,-106-3,150-4,-126-30,195 36,-1 0,1-1,0 1,0 0,0-1,0 1,0-1,0 1,0-1,0 1,0-1,0 0,0 0,0 1,0-1,0 0,1 0,-1 0,0 0,1 0,-1 0,0-1,1 1,0 0,0 1,0-1,0 0,1 0,-1 1,0-1,1 0,-1 1,0-1,1 0,-1 1,1-1,-1 1,1-1,-1 1,1-1,-1 1,1-1,0 1,-1-1,1 1,0 0,-1-1,1 1,0 0,-1 0,1-1,0 1,-1 0,1 0,0 0,0 0,-1 0,2 0,66-8,0 2,72 4,5-14,-518 17,288 12,85-13,0 0,0 0,0 0,0 0,0 0,0 0,0 0,1 0,-1 0,0 0,0 0,0-1,0 1,0 0,0 0,0 0,0 0,0 0,0 0,0 0,0 0,0 0,0 0,0 0,0 0,0-1,0 1,0 0,0 0,0 0,0 0,0 0,0 0,0 0,0 0,0 0,0 0,0 0,0 0,0-1,0 1,0 0,0 0,0 0,0 0,0 0,0 0,-1 0,1 0,0 0,0 0,0 0,0 0,0 0,0 0,0 0,0 0,0 0,0 0,11-8,18-6,23 3,64-11,-104 21,-4 1,0-1,-1 0,1 0,-1-1,15-5,-61 4,9 3,7-1,-1 1,1 2,-39 6,-53 8,92-12,-1-2,0 0,0-1,-32-4,55 3,1 0,-1 0,0 0,1 0,-1 0,0 0,0 0,1 0,-1 0,0 0,1 0,-1-1,0 1,0 0,1 0,-1-1,1 1,-1 0,0-1,1 1,-1-1,1 1,-1-1,0 0,15-7,31-3,65-11,-67 16,-18 2,43 0,-50 4,12 0,-58 0,-27 1,-78 10,-11 3,-251-8,224-8,158 1,0 0,0-1,0-1,0 0,0 0,-13-7,-40-9,37 15,0 2,0 1,-39 3,0 0,34-2,-1-2,-36-7,40 5,0 2,-63 4,55 0,-49-4,-15-14,-21 0,70 11,-59-4,-7 2,-1-1,-1044 9,1014-17,-272 17,303 14,-726-14,391-2,334 16,89-14,-61 9,14-4,57-6,-40 7,31-3,0-2,-1 0,-38-4,-53 2,67 7,29-3,-41 1,-52 10,69-14,-65 9,40 3,39-5,0-2,-55 1,79-6,-1 0,1 1,0 1,-18 5,17-4,0 0,0-1,-26 2,11-3,0 1,-52 14,55-10,-1-2,0 0,-41 1,35-6,1 1,-43 9,-61 5,92-11,1-1,-69-5,27 0,40 2,42 0,5 0,25 0,38-1,72 2,-89 7,-31-5,-1-1,23 1,89 12,-47-7,-50-5,33 1,-8-2,103 19,-101-12,93 4,-114-11,63 12,-65-8,71 3,-67-7,66 11,-62-6,51 1,1-1,8 1,141 7,-122-17,133 4,-166 5,64 2,9-12,227 6,-196 12,-181-14,177 15,-70-5,-74-9,-33-1,-1 0,1 1,-1 0,1 1,-1 0,0 1,18 9,-29-13,1 0,-1 0,0 0,1 1,-1-1,0 0,1 0,-1 1,0-1,0 0,1 0,-1 1,0-1,0 0,1 0,-1 1,0-1,0 0,0 1,0-1,0 0,1 1,-1-1,0 1,0-1,0 0,0 1,0-1,0 0,0 1,0-1,0 0,0 1,-1-1,1 0,0 1,0-1,0 1,-15 12,-22 3,-130 21,136-31,0-2,-59 1,-16 2,-42 2,22-2,-276 1,241-10,63 1,-299 11,148-4,-22 3,1 8,69-13,170-4,274-12,124-7,-255 11,-37 0,85-7,-98 9,52-3,-107 10,0-1,0-1,1 1,-1-1,0-1,0 1,0-1,0 0,-1-1,12-5,-18 8,0 0,0 0,0 0,0 0,0 0,1 0,-1 0,0 0,0 0,0 0,0 0,0 0,0-1,0 1,0 0,0 0,1 0,-1 0,0 0,0 0,0 0,0-1,0 1,0 0,0 0,0 0,0 0,0 0,0-1,0 1,0 0,0 0,0 0,0 0,0 0,0 0,0-1,0 1,0 0,0 0,0 0,-1 0,1 0,0 0,0 0,0-1,0 1,0 0,0 0,0 0,0 0,0 0,-1 0,1 0,-11-4,-14 2,-231 4,-99-4,274-4,-55-3,82 9,-1-2,-94-16,-116-23,255 40,0 0,1-1,0 0,-1 0,1-1,0 0,-10-6,19 9,0 0,0 0,0 0,1 0,-1 0,0 0,0 0,0 0,0 0,0 0,0 0,0 0,0 0,0 0,0 0,0 0,0 0,1 0,-1 0,0 0,0 0,0 0,0 0,0 0,0 0,0 0,0 0,0-1,0 1,0 0,0 0,0 0,0 0,0 0,0 0,0 0,0 0,0 0,0 0,0 0,0-1,0 1,0 0,0 0,0 0,0 0,0 0,0 0,0 0,0 0,0 0,0 0,0 0,0 0,0 0,0-1,0 1,0 0,0 0,0 0,0 0,-1 0,1 0,0 0,0 0,0 0,0 0,0 0,0 0,11-2,12 0,130 1,176 4,-174 13,-30-2,-110-12,0 0,21 6,-31-6,1 0,0 0,-1 0,1 0,-1 1,0 0,0 0,0 0,4 5,-8-8,-1 1,1-1,-1 0,1 1,-1-1,1 1,-1-1,0 1,1-1,-1 1,0-1,1 1,-1-1,0 1,0 0,0-1,0 1,1-1,-1 1,0 0,0-1,0 1,0-1,0 1,0 0,0-1,-1 1,1-1,0 2,-1-1,0 0,0 0,0 0,0-1,0 1,0 0,0 0,0-1,0 1,0-1,0 1,-1-1,-1 1,-43 6,42-6,-41 3,-95 5,25-8,-88-3,112-8,1-4,-90-26,117 25,-2 1,28 7,1-1,-54-21,-89-31,-11-5,158 55,-15-6,45 15,0 0,0 0,0 0,0 0,0-1,0 1,1-1,-1 1,0-1,1 0,-1 0,1 0,0 1,0-1,-1-1,0-2,2 4,-1 0,1 0,0 1,0-1,0 0,0 0,0 0,0 1,0-1,0 0,0 0,0 1,1-1,-1 0,0 0,0 1,1-1,-1 0,0 1,1-1,-1 0,1 1,-1-1,1 1,0-2,23-10,31 2,-53 10,122-14,-67 9,107 5,-68 2,-72-3,-16 0,1 1,-1 0,1 1,0-1,11 4,-20-4,0 0,0 0,1 0,-1 0,0 0,0 0,0 0,0 0,0 0,1 0,-1 0,0 0,0 0,0 0,0 0,0 0,1 0,-1 0,0 0,0 0,0 1,0-1,0 0,0 0,0 0,1 0,-1 0,0 0,0 1,0-1,0 0,0 0,0 0,0 0,0 0,0 1,0-1,0 0,0 0,0 0,0 0,0 0,0 1,0-1,0 0,0 0,0 0,0 0,0 1,0-1,0 0,0 0,0 0,0 0,-1 0,1 0,0 1,0-1,-13 8,-19 2,-10-5,1-3,-66-4,23 0,27 4,34-1,0 0,0-1,0-2,1 0,-33-8,19-1,-48-13,62 19,-35-14,32 10,23 8,1 1,-1-1,0 1,1-1,-1 0,1 0,-1 0,1 0,-1 0,1 0,0 0,-1 0,1 0,0-1,0 1,-1-2,1 2,1 0,0 0,0 0,-1 0,1 0,0 0,0 0,0 0,0 0,0 0,0 0,0 0,1 0,-1 0,0 0,0 0,1 0,-1 1,1-1,-1 0,1-1,2-1,-1 1,0-1,1 1,-1-1,1 1,-1 0,1 0,0 0,0 0,0 1,0-1,1 1,-1 0,7-2,18 0,0 0,1 2,41 4,-1-1,40-4,120 5,-198 0,0 1,52 15,-150-15,6-4,26 1,-1-1,0-2,1-1,-62-14,81 13,-1 1,-25-2,26 4,1-1,-1 0,-21-7,-38-6,197 14,68 3,-90 13,-67-9,53 4,2-4,111 24,-116-16,257 27,-89-14,-119-11,-118-14,404 28,-325-32,119 4,-106 13,-85-9,-21-6,0 1,0-1,0 0,1 0,-1 0,0 0,0 1,0-1,0 0,1 0,-1 0,0 1,0-1,0 0,0 0,0 1,0-1,0 0,0 0,0 1,0-1,0 0,0 0,0 1,0-1,0 0,0 0,0 0,0 1,0-1,0 0,0 0,0 1,0-1,0 0,-1 0,1 0,0 1,-2 0,0 1,0-1,0 1,0-1,0 0,0 0,0 0,0 0,0-1,-1 1,1 0,0-1,-4 1,-51 3,-86-5,50-1,54 0,27 1,-1 0,1 1,-1 1,0 0,-18 3,31-4,0 0,0 0,0 0,0 0,0 0,-1 0,1 0,0 0,0 0,0 0,0 0,0 0,-1 0,1 0,0 0,0 0,0 0,0 0,0 0,-1 0,1 0,0 0,0 0,0 0,0 0,0 1,0-1,-1 0,1 0,0 0,0 0,0 0,0 0,0 0,0 1,0-1,0 0,0 0,0 0,0 0,-1 0,1 0,0 1,0-1,0 0,0 0,0 0,0 0,0 0,0 1,0-1,0 0,0 0,1 0,-1 0,0 0,0 1,0-1,0 0,0 0,12 4,18 0,-10-3,203 9,120-4,-194-8,1250 2,-1191-8,8 0,317 9,-525-1,0 0,0 1,0 1,13 3,-18-5,0 1,0 1,0-1,0 0,0 1,0 0,0-1,0 1,0 0,-1 1,1-1,-1 0,3 4,-4-5,-1-1,0 1,1-1,-1 1,0-1,1 1,-1 0,0-1,0 1,0 0,1-1,-1 1,0-1,0 1,0 0,0-1,0 1,0 0,0-1,-1 1,1 0,0-1,0 1,0-1,-1 1,1 0,0-1,-1 2,-18 10,-26-2,-83-1,66-3,0-3,-72-5,31 0,54 3,-31-1,-80-10,18 3,5-1,-54-21,-77-8,163 36,73 2,0-2,1-1,-51-9,170 10,166 12,-40-5,5 1,-14 1,-22-1,121 11,206 40,-492-56,0 1,0 1,-1 1,1 0,-1 2,22 10,-38-17,0 0,0 1,0-1,0 1,0-1,0 1,0 0,0-1,0 1,-1 0,1-1,0 1,0 0,-1 0,1 0,0 0,-1 0,1 0,-1 0,1 0,-1 0,1 0,-1 0,0 0,1 0,-1 0,0 0,0 1,0-1,0 0,0 0,0 0,0 0,-1 0,1 0,0 1,-1-1,1 0,0 0,-1 0,1 0,-1 0,0 0,1 0,-1-1,0 1,0 1,-2 1,0-1,0 0,0 1,0-1,0 0,0 0,0-1,-1 1,1-1,-1 1,1-1,-1 0,-4 0,-66 6,-265 16,281-23,-12 1,-92-11,99 3,33 4,-1 0,-37-11,27 5,30 8,0-1,1-1,-16-5,26 8,0 0,-1 0,1 0,0 0,0 0,0 0,-1 0,1 0,0 0,0 0,-1 0,1 0,0 0,0 0,0-1,0 1,-1 0,1 0,0 0,0 0,0 0,0-1,-1 1,1 0,0 0,0 0,0 0,0-1,0 1,0 0,0 0,0-1,0 1,0 0,-1 0,1 0,0-1,0 1,0 0,0 0,0 0,1-1,-1 1,0 0,0-1,11-4,19-1,-30 6,69-7,84 0,835 7,-605-16,600 17,-970-1,1 1,22 5,-33-5,0-1,0 1,0-1,1 1,-1 1,0-1,0 0,-1 1,1-1,0 1,0 0,-1 0,1 0,-1 0,0 0,4 5,-5-6,-1-1,0 1,0 0,0 0,0-1,0 1,0 0,0 0,0-1,0 1,0 0,-1 0,1-1,0 1,0 0,-1-1,1 1,0 0,-1-1,1 1,-1-1,1 1,-1 0,1-1,-1 1,1-1,-1 1,0-1,1 0,-1 1,0-1,1 0,-1 1,0-1,1 0,-1 0,0 0,0 1,1-1,-2 0,-39 8,31-6,-53 8,0-3,-115-1,56 2,0-1,-166-7,441-16,13 7,-81 3,-1 0,88-3,72 1,0 1,620 7,-727 16,-134-16,-1 0,1 0,-1 1,1-1,-1 1,1 0,-1 0,0-1,1 2,-1-1,0 0,3 2,-5-3,0 0,0 0,1 1,-1-1,0 0,0 0,1 0,-1 1,0-1,0 0,0 0,0 1,0-1,1 0,-1 0,0 1,0-1,0 0,0 1,0-1,0 0,0 0,0 1,0-1,0 0,0 1,0-1,0 0,0 1,0-1,0 0,0 0,-1 1,1-1,-18 8,-12-5,0 0,-1-3,-32-2,-6 0,-21 2,-257-9,57-28,111 13,21 16,7 1,-103-30,324 23,40 11,64-4,-60 0,120 6,-95 3,528-2,-665 0,0 0,1 0,-1 1,0-1,1 0,-1 1,0-1,0 1,0 0,0 0,0 0,0 0,3 2,-5-3,1 0,-1 0,0 1,0-1,0 0,1 1,-1-1,0 0,0 0,0 1,0-1,0 0,1 1,-1-1,0 0,0 0,0 1,0-1,0 0,0 1,0-1,0 0,0 1,0-1,0 0,-1 1,1-1,0 0,0 1,0-1,0 0,0 1,-18 10,7-7,0 0,-1-1,1 0,-1-1,-23 1,-65-5,38 0,-930 2,973 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cp:lastPrinted>2022-10-19T18:30:00Z</cp:lastPrinted>
  <dcterms:created xsi:type="dcterms:W3CDTF">2022-10-19T18:22:00Z</dcterms:created>
  <dcterms:modified xsi:type="dcterms:W3CDTF">2022-10-19T18:30:00Z</dcterms:modified>
</cp:coreProperties>
</file>