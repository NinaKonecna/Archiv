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9943C" w14:textId="3E7D6AA2" w:rsidR="00150E19" w:rsidRPr="00205D9E" w:rsidRDefault="005B5E73" w:rsidP="00465E9E">
      <w:pPr>
        <w:pStyle w:val="Nzov"/>
        <w:jc w:val="center"/>
        <w:rPr>
          <w:b/>
          <w:bCs/>
        </w:rPr>
      </w:pPr>
      <w:r>
        <w:rPr>
          <w:b/>
          <w:bCs/>
        </w:rPr>
        <w:t>Tráviaca sústava človeka  - doplnok</w:t>
      </w:r>
    </w:p>
    <w:p w14:paraId="1668998A" w14:textId="77777777" w:rsidR="00465E9E" w:rsidRPr="00205D9E" w:rsidRDefault="00465E9E" w:rsidP="00465E9E"/>
    <w:p w14:paraId="45D71182" w14:textId="0881D5C4" w:rsidR="00465E9E" w:rsidRDefault="00E15BD8" w:rsidP="00465E9E">
      <w:pPr>
        <w:pStyle w:val="Odsekzoznamu"/>
        <w:numPr>
          <w:ilvl w:val="0"/>
          <w:numId w:val="1"/>
        </w:numPr>
      </w:pPr>
      <w:r>
        <w:rPr>
          <w:b/>
          <w:bCs/>
        </w:rPr>
        <w:t xml:space="preserve">Pažerák (Oesophagus) </w:t>
      </w:r>
    </w:p>
    <w:p w14:paraId="77F26810" w14:textId="7B78192E" w:rsidR="00E15BD8" w:rsidRDefault="00E15BD8" w:rsidP="00E15BD8">
      <w:pPr>
        <w:pStyle w:val="Odsekzoznamu"/>
        <w:numPr>
          <w:ilvl w:val="1"/>
          <w:numId w:val="1"/>
        </w:numPr>
      </w:pPr>
      <w:r>
        <w:t> Časť tráviacej rúry nachádzajúca sa medzi žalúdkom a hltanom</w:t>
      </w:r>
    </w:p>
    <w:p w14:paraId="14D6894C" w14:textId="12EEA5BB" w:rsidR="00E15BD8" w:rsidRDefault="00E15BD8" w:rsidP="00E15BD8">
      <w:pPr>
        <w:pStyle w:val="Odsekzoznamu"/>
        <w:numPr>
          <w:ilvl w:val="1"/>
          <w:numId w:val="1"/>
        </w:numPr>
      </w:pPr>
      <w:r>
        <w:t> Peristaltické sťahy spôsobujú postupné posúvanie potravy do žalúdka</w:t>
      </w:r>
    </w:p>
    <w:p w14:paraId="6858B7D2" w14:textId="7DA2946C" w:rsidR="00E15BD8" w:rsidRDefault="00E15BD8" w:rsidP="00E15BD8"/>
    <w:p w14:paraId="6124E7AC" w14:textId="1334E3F2" w:rsidR="00E15BD8" w:rsidRPr="00E15BD8" w:rsidRDefault="00E15BD8" w:rsidP="00E15BD8">
      <w:pPr>
        <w:pStyle w:val="Odsekzoznamu"/>
        <w:numPr>
          <w:ilvl w:val="0"/>
          <w:numId w:val="1"/>
        </w:numPr>
      </w:pPr>
      <w:r>
        <w:rPr>
          <w:b/>
          <w:bCs/>
        </w:rPr>
        <w:t>Žalúdok (Gaster / Venticulus)</w:t>
      </w:r>
    </w:p>
    <w:p w14:paraId="6F1973EF" w14:textId="162104E3" w:rsidR="00E15BD8" w:rsidRDefault="00E15BD8" w:rsidP="00E15BD8">
      <w:pPr>
        <w:pStyle w:val="Odsekzoznamu"/>
        <w:numPr>
          <w:ilvl w:val="1"/>
          <w:numId w:val="1"/>
        </w:numPr>
      </w:pPr>
      <w:r>
        <w:t xml:space="preserve"> Valcovitý vakovitý svalový orgán umiestnený pod bránicou </w:t>
      </w:r>
    </w:p>
    <w:p w14:paraId="0BC52D98" w14:textId="06560A1F" w:rsidR="00E15BD8" w:rsidRDefault="00E15BD8" w:rsidP="00E15BD8">
      <w:pPr>
        <w:pStyle w:val="Odsekzoznamu"/>
        <w:numPr>
          <w:ilvl w:val="1"/>
          <w:numId w:val="1"/>
        </w:numPr>
      </w:pPr>
      <w:r>
        <w:t> Objem žalúdka – 1-2l</w:t>
      </w:r>
    </w:p>
    <w:p w14:paraId="2DCEFF4F" w14:textId="0077B412" w:rsidR="00E15BD8" w:rsidRDefault="00E15BD8" w:rsidP="00E15BD8">
      <w:pPr>
        <w:pStyle w:val="Odsekzoznamu"/>
        <w:numPr>
          <w:ilvl w:val="1"/>
          <w:numId w:val="1"/>
        </w:numPr>
      </w:pPr>
      <w:r>
        <w:t> Stena žalúdka sa skladá z týchto častí:</w:t>
      </w:r>
    </w:p>
    <w:p w14:paraId="0B43CEE4" w14:textId="0BE815FD" w:rsidR="00E15BD8" w:rsidRDefault="00E15BD8" w:rsidP="00E15BD8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Pobrušnica </w:t>
      </w:r>
      <w:r>
        <w:t>– na povrchu</w:t>
      </w:r>
    </w:p>
    <w:p w14:paraId="3DB84B0F" w14:textId="0C68921A" w:rsidR="00E15BD8" w:rsidRPr="00E15BD8" w:rsidRDefault="00E15BD8" w:rsidP="00E15BD8">
      <w:pPr>
        <w:pStyle w:val="Odsekzoznamu"/>
        <w:numPr>
          <w:ilvl w:val="2"/>
          <w:numId w:val="1"/>
        </w:numPr>
      </w:pPr>
      <w:r>
        <w:rPr>
          <w:b/>
          <w:bCs/>
        </w:rPr>
        <w:t>3 vrstvy hladkých svalov</w:t>
      </w:r>
    </w:p>
    <w:p w14:paraId="22B9B8CD" w14:textId="6E09E42D" w:rsidR="00E15BD8" w:rsidRPr="00E15BD8" w:rsidRDefault="00E15BD8" w:rsidP="00E15BD8">
      <w:pPr>
        <w:pStyle w:val="Odsekzoznamu"/>
        <w:numPr>
          <w:ilvl w:val="2"/>
          <w:numId w:val="1"/>
        </w:numPr>
      </w:pPr>
      <w:r>
        <w:rPr>
          <w:b/>
          <w:bCs/>
        </w:rPr>
        <w:t>Väzivo</w:t>
      </w:r>
    </w:p>
    <w:p w14:paraId="0C837BA0" w14:textId="66E75160" w:rsidR="00E15BD8" w:rsidRDefault="00E15BD8" w:rsidP="00E15BD8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Sliznica </w:t>
      </w:r>
      <w:r>
        <w:t>– vo vnútri</w:t>
      </w:r>
    </w:p>
    <w:p w14:paraId="64406FD0" w14:textId="21CE0EF0" w:rsidR="00E15BD8" w:rsidRDefault="00E15BD8" w:rsidP="00E15BD8">
      <w:pPr>
        <w:pStyle w:val="Odsekzoznamu"/>
        <w:numPr>
          <w:ilvl w:val="1"/>
          <w:numId w:val="1"/>
        </w:numPr>
      </w:pPr>
      <w:r>
        <w:t xml:space="preserve"> Funkcie žalúdka: </w:t>
      </w:r>
      <w:r>
        <w:rPr>
          <w:b/>
          <w:bCs/>
        </w:rPr>
        <w:t>Zhromažďovanie a spracovanie potravy</w:t>
      </w:r>
    </w:p>
    <w:p w14:paraId="791FBE90" w14:textId="66B05CBE" w:rsidR="00E15BD8" w:rsidRDefault="00E15BD8" w:rsidP="00E15BD8">
      <w:pPr>
        <w:pStyle w:val="Odsekzoznamu"/>
        <w:numPr>
          <w:ilvl w:val="1"/>
          <w:numId w:val="1"/>
        </w:numPr>
      </w:pPr>
      <w:r>
        <w:t> Sliznica žalúdka produkuje žalúdočnú šťavu, ktorá ma tieto zložky:</w:t>
      </w:r>
    </w:p>
    <w:p w14:paraId="16E2DB57" w14:textId="452882EC" w:rsidR="00E15BD8" w:rsidRDefault="00E15BD8" w:rsidP="00E15BD8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HCl </w:t>
      </w:r>
      <w:r>
        <w:t>(ph=2) – ničí choroboplodné zárodky, aktivuje pepsín z jeho neaktívnej časti – pepsinogénu</w:t>
      </w:r>
    </w:p>
    <w:p w14:paraId="0DE4E8B0" w14:textId="2D808897" w:rsidR="00E15BD8" w:rsidRDefault="00E15BD8" w:rsidP="00E15BD8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Lipáza </w:t>
      </w:r>
      <w:r>
        <w:t>– štiepi tuky</w:t>
      </w:r>
    </w:p>
    <w:p w14:paraId="3704E219" w14:textId="0D4FF5B3" w:rsidR="00E15BD8" w:rsidRDefault="00E15BD8" w:rsidP="00E15BD8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Chymozín </w:t>
      </w:r>
      <w:r>
        <w:t>– zráža mlieko</w:t>
      </w:r>
    </w:p>
    <w:p w14:paraId="4F91881A" w14:textId="2988C00E" w:rsidR="00E15BD8" w:rsidRDefault="00E15BD8" w:rsidP="00E15BD8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Gastrín </w:t>
      </w:r>
      <w:r>
        <w:t xml:space="preserve">– pomáha tráviť všeobecné zložky </w:t>
      </w:r>
    </w:p>
    <w:p w14:paraId="7E3CAF2D" w14:textId="3FC9D8B7" w:rsidR="00E15BD8" w:rsidRDefault="00E15BD8" w:rsidP="00E15BD8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Pepsín </w:t>
      </w:r>
      <w:r>
        <w:t>– štiepi bielkoviny (proteíny)</w:t>
      </w:r>
    </w:p>
    <w:p w14:paraId="75F86AA8" w14:textId="3E1F3948" w:rsidR="00E15BD8" w:rsidRDefault="00E15BD8" w:rsidP="00E15BD8">
      <w:pPr>
        <w:pStyle w:val="Odsekzoznamu"/>
        <w:numPr>
          <w:ilvl w:val="2"/>
          <w:numId w:val="1"/>
        </w:numPr>
      </w:pPr>
      <w:r>
        <w:t xml:space="preserve"> Sliznica žalúdka produkuje aj zásaditý hlien </w:t>
      </w:r>
      <w:r>
        <w:rPr>
          <w:b/>
          <w:bCs/>
        </w:rPr>
        <w:t>Mucín</w:t>
      </w:r>
      <w:r>
        <w:t>, ktorého hlavnou funkciou je chrániť stenu žalúdka pred HCl</w:t>
      </w:r>
    </w:p>
    <w:p w14:paraId="4EE55B51" w14:textId="1F416856" w:rsidR="00E15BD8" w:rsidRDefault="00E15BD8" w:rsidP="00E15BD8">
      <w:pPr>
        <w:pStyle w:val="Odsekzoznamu"/>
        <w:numPr>
          <w:ilvl w:val="1"/>
          <w:numId w:val="1"/>
        </w:numPr>
      </w:pPr>
      <w:r>
        <w:t xml:space="preserve"> Pohyby žalúdka zabezpečujú </w:t>
      </w:r>
      <w:r w:rsidRPr="002722D3">
        <w:rPr>
          <w:b/>
          <w:bCs/>
        </w:rPr>
        <w:t>premiešavanie</w:t>
      </w:r>
      <w:r>
        <w:t xml:space="preserve"> </w:t>
      </w:r>
      <w:r w:rsidRPr="002722D3">
        <w:rPr>
          <w:b/>
          <w:bCs/>
        </w:rPr>
        <w:t>tráveniny</w:t>
      </w:r>
      <w:r>
        <w:t xml:space="preserve">, čiže </w:t>
      </w:r>
      <w:r w:rsidRPr="002722D3">
        <w:rPr>
          <w:b/>
          <w:bCs/>
        </w:rPr>
        <w:t>mechanické</w:t>
      </w:r>
      <w:r>
        <w:t xml:space="preserve"> </w:t>
      </w:r>
      <w:r w:rsidRPr="002722D3">
        <w:rPr>
          <w:b/>
          <w:bCs/>
        </w:rPr>
        <w:t>spracovanie</w:t>
      </w:r>
      <w:r>
        <w:t xml:space="preserve"> </w:t>
      </w:r>
      <w:r w:rsidRPr="002722D3">
        <w:rPr>
          <w:b/>
          <w:bCs/>
        </w:rPr>
        <w:t>potravy</w:t>
      </w:r>
      <w:r>
        <w:t xml:space="preserve"> + žalúdok môže vykonávať aj </w:t>
      </w:r>
      <w:r w:rsidRPr="002722D3">
        <w:rPr>
          <w:b/>
          <w:bCs/>
        </w:rPr>
        <w:t>antiperistaltické</w:t>
      </w:r>
      <w:r>
        <w:t xml:space="preserve"> </w:t>
      </w:r>
      <w:r w:rsidRPr="002722D3">
        <w:rPr>
          <w:b/>
          <w:bCs/>
        </w:rPr>
        <w:t>pohyby</w:t>
      </w:r>
      <w:r>
        <w:t xml:space="preserve"> – </w:t>
      </w:r>
      <w:r w:rsidRPr="002722D3">
        <w:rPr>
          <w:b/>
          <w:bCs/>
        </w:rPr>
        <w:t>zvracanie</w:t>
      </w:r>
      <w:r>
        <w:t xml:space="preserve"> (obranný reflex, žalúdok sa zbavuje </w:t>
      </w:r>
      <w:r w:rsidRPr="002722D3">
        <w:rPr>
          <w:b/>
          <w:bCs/>
        </w:rPr>
        <w:t>na</w:t>
      </w:r>
      <w:r w:rsidR="002722D3" w:rsidRPr="002722D3">
        <w:rPr>
          <w:b/>
          <w:bCs/>
        </w:rPr>
        <w:t>dmerného</w:t>
      </w:r>
      <w:r w:rsidR="002722D3">
        <w:t xml:space="preserve"> </w:t>
      </w:r>
      <w:r w:rsidR="002722D3" w:rsidRPr="002722D3">
        <w:rPr>
          <w:b/>
          <w:bCs/>
        </w:rPr>
        <w:t>obsahu</w:t>
      </w:r>
      <w:r w:rsidR="002722D3">
        <w:t xml:space="preserve"> a </w:t>
      </w:r>
      <w:r w:rsidR="002722D3" w:rsidRPr="002722D3">
        <w:rPr>
          <w:b/>
          <w:bCs/>
        </w:rPr>
        <w:t>dráždivých</w:t>
      </w:r>
      <w:r w:rsidR="002722D3">
        <w:t xml:space="preserve"> </w:t>
      </w:r>
      <w:r w:rsidR="002722D3" w:rsidRPr="002722D3">
        <w:rPr>
          <w:b/>
          <w:bCs/>
        </w:rPr>
        <w:t>látok</w:t>
      </w:r>
      <w:r>
        <w:t>)</w:t>
      </w:r>
    </w:p>
    <w:p w14:paraId="2B4C8109" w14:textId="77777777" w:rsidR="002722D3" w:rsidRDefault="002722D3" w:rsidP="002722D3"/>
    <w:p w14:paraId="4DC8F90D" w14:textId="1FC74AB7" w:rsidR="002722D3" w:rsidRPr="002722D3" w:rsidRDefault="002722D3" w:rsidP="002722D3">
      <w:pPr>
        <w:pStyle w:val="Odsekzoznamu"/>
        <w:numPr>
          <w:ilvl w:val="0"/>
          <w:numId w:val="1"/>
        </w:numPr>
      </w:pPr>
      <w:r>
        <w:rPr>
          <w:b/>
          <w:bCs/>
        </w:rPr>
        <w:t>Tenké črevo (Intestinum Tenue)</w:t>
      </w:r>
    </w:p>
    <w:p w14:paraId="3B8A1763" w14:textId="54A67324" w:rsidR="002722D3" w:rsidRDefault="002722D3" w:rsidP="002722D3">
      <w:pPr>
        <w:pStyle w:val="Odsekzoznamu"/>
        <w:numPr>
          <w:ilvl w:val="1"/>
          <w:numId w:val="1"/>
        </w:numPr>
      </w:pPr>
      <w:r w:rsidRPr="002722D3">
        <w:rPr>
          <w:b/>
          <w:bCs/>
        </w:rPr>
        <w:t> 4-6m dlhá</w:t>
      </w:r>
      <w:r>
        <w:t xml:space="preserve"> svalová trubica, </w:t>
      </w:r>
      <w:r w:rsidRPr="002722D3">
        <w:rPr>
          <w:b/>
          <w:bCs/>
        </w:rPr>
        <w:t>hrubá 2-5cm</w:t>
      </w:r>
    </w:p>
    <w:p w14:paraId="109C191A" w14:textId="4F88A4E7" w:rsidR="002722D3" w:rsidRDefault="002722D3" w:rsidP="002722D3">
      <w:pPr>
        <w:pStyle w:val="Odsekzoznamu"/>
        <w:numPr>
          <w:ilvl w:val="1"/>
          <w:numId w:val="1"/>
        </w:numPr>
      </w:pPr>
      <w:r>
        <w:t xml:space="preserve"> Resorpčný povrch zvyšujú: </w:t>
      </w:r>
      <w:r w:rsidRPr="002722D3">
        <w:rPr>
          <w:b/>
          <w:bCs/>
        </w:rPr>
        <w:t>Kĺky</w:t>
      </w:r>
      <w:r>
        <w:t xml:space="preserve"> a </w:t>
      </w:r>
      <w:r w:rsidRPr="002722D3">
        <w:rPr>
          <w:b/>
          <w:bCs/>
        </w:rPr>
        <w:t>Mikrokĺky</w:t>
      </w:r>
    </w:p>
    <w:p w14:paraId="5DD059A0" w14:textId="37B68C22" w:rsidR="002722D3" w:rsidRDefault="002722D3" w:rsidP="002722D3">
      <w:pPr>
        <w:pStyle w:val="Odsekzoznamu"/>
        <w:numPr>
          <w:ilvl w:val="1"/>
          <w:numId w:val="1"/>
        </w:numPr>
      </w:pPr>
      <w:r>
        <w:t xml:space="preserve"> Funkcia tenkého čreva: </w:t>
      </w:r>
      <w:r w:rsidRPr="002722D3">
        <w:rPr>
          <w:b/>
          <w:bCs/>
        </w:rPr>
        <w:t>trávenie</w:t>
      </w:r>
      <w:r>
        <w:t xml:space="preserve"> a </w:t>
      </w:r>
      <w:r w:rsidRPr="002722D3">
        <w:rPr>
          <w:b/>
          <w:bCs/>
        </w:rPr>
        <w:t>vstrebávanie</w:t>
      </w:r>
      <w:r>
        <w:t xml:space="preserve"> živín</w:t>
      </w:r>
    </w:p>
    <w:p w14:paraId="712AD4EE" w14:textId="3C123C96" w:rsidR="002722D3" w:rsidRDefault="002722D3" w:rsidP="002722D3">
      <w:pPr>
        <w:pStyle w:val="Odsekzoznamu"/>
        <w:numPr>
          <w:ilvl w:val="1"/>
          <w:numId w:val="1"/>
        </w:numPr>
      </w:pPr>
      <w:r>
        <w:t> Časti tenkého čreva:</w:t>
      </w:r>
    </w:p>
    <w:p w14:paraId="358434F6" w14:textId="77777777" w:rsidR="002722D3" w:rsidRPr="002722D3" w:rsidRDefault="002722D3" w:rsidP="002722D3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Dvanástnik </w:t>
      </w:r>
    </w:p>
    <w:p w14:paraId="22AB2820" w14:textId="2D1DF61B" w:rsidR="002722D3" w:rsidRDefault="002722D3" w:rsidP="002722D3">
      <w:pPr>
        <w:pStyle w:val="Odsekzoznamu"/>
        <w:numPr>
          <w:ilvl w:val="3"/>
          <w:numId w:val="1"/>
        </w:numPr>
      </w:pPr>
      <w:r>
        <w:t>Najdôležitejšia, najkratšia, najhrubšia časť</w:t>
      </w:r>
    </w:p>
    <w:p w14:paraId="01FC1B59" w14:textId="52250326" w:rsidR="002722D3" w:rsidRDefault="002722D3" w:rsidP="002722D3">
      <w:pPr>
        <w:pStyle w:val="Odsekzoznamu"/>
        <w:numPr>
          <w:ilvl w:val="3"/>
          <w:numId w:val="1"/>
        </w:numPr>
      </w:pPr>
      <w:r>
        <w:t>Ústia do neho tráviace žľazy (Hepar, Pankreas)</w:t>
      </w:r>
    </w:p>
    <w:p w14:paraId="70F6AA82" w14:textId="3F0BAEA2" w:rsidR="002722D3" w:rsidRDefault="002722D3" w:rsidP="002722D3">
      <w:pPr>
        <w:pStyle w:val="Odsekzoznamu"/>
        <w:numPr>
          <w:ilvl w:val="3"/>
          <w:numId w:val="1"/>
        </w:numPr>
      </w:pPr>
      <w:r>
        <w:rPr>
          <w:b/>
          <w:bCs/>
        </w:rPr>
        <w:t>Podžalúdková žľaza (Pankreas)</w:t>
      </w:r>
    </w:p>
    <w:p w14:paraId="78035861" w14:textId="36F362D4" w:rsidR="002722D3" w:rsidRDefault="002722D3" w:rsidP="002722D3">
      <w:pPr>
        <w:pStyle w:val="Odsekzoznamu"/>
        <w:numPr>
          <w:ilvl w:val="4"/>
          <w:numId w:val="1"/>
        </w:numPr>
      </w:pPr>
      <w:r>
        <w:t> Vylučuje tzv. pankreatickú šťavu s obsahom soli na naturalizáciu kyslej tráveniny + vylučuje enzýmy:</w:t>
      </w:r>
    </w:p>
    <w:p w14:paraId="741F54C7" w14:textId="2309D1A7" w:rsidR="002722D3" w:rsidRDefault="002722D3" w:rsidP="002722D3">
      <w:pPr>
        <w:pStyle w:val="Odsekzoznamu"/>
        <w:numPr>
          <w:ilvl w:val="5"/>
          <w:numId w:val="1"/>
        </w:numPr>
      </w:pPr>
      <w:r w:rsidRPr="002722D3">
        <w:rPr>
          <w:b/>
          <w:bCs/>
        </w:rPr>
        <w:t>Trypsín</w:t>
      </w:r>
      <w:r>
        <w:t xml:space="preserve"> – štiepi bielkoviny na aminokyseliny</w:t>
      </w:r>
    </w:p>
    <w:p w14:paraId="7385C3DB" w14:textId="39B27104" w:rsidR="002722D3" w:rsidRDefault="002722D3" w:rsidP="002722D3">
      <w:pPr>
        <w:pStyle w:val="Odsekzoznamu"/>
        <w:numPr>
          <w:ilvl w:val="5"/>
          <w:numId w:val="1"/>
        </w:numPr>
      </w:pPr>
      <w:r>
        <w:rPr>
          <w:b/>
          <w:bCs/>
        </w:rPr>
        <w:t xml:space="preserve">Amyláza </w:t>
      </w:r>
      <w:r>
        <w:t>– štiepi polysacharidy na monosacharidy</w:t>
      </w:r>
    </w:p>
    <w:p w14:paraId="0DA67F8C" w14:textId="07FA2ECD" w:rsidR="002722D3" w:rsidRDefault="002722D3" w:rsidP="002722D3">
      <w:pPr>
        <w:pStyle w:val="Odsekzoznamu"/>
        <w:numPr>
          <w:ilvl w:val="5"/>
          <w:numId w:val="1"/>
        </w:numPr>
      </w:pPr>
      <w:r>
        <w:rPr>
          <w:b/>
          <w:bCs/>
        </w:rPr>
        <w:t xml:space="preserve">Lipáza </w:t>
      </w:r>
      <w:r>
        <w:t>– štiepi tuky na glycerol a mastné kyseliny</w:t>
      </w:r>
    </w:p>
    <w:p w14:paraId="23E22DB7" w14:textId="4C9ABFCF" w:rsidR="002722D3" w:rsidRPr="002722D3" w:rsidRDefault="002722D3" w:rsidP="002722D3">
      <w:pPr>
        <w:pStyle w:val="Odsekzoznamu"/>
        <w:numPr>
          <w:ilvl w:val="3"/>
          <w:numId w:val="1"/>
        </w:numPr>
      </w:pPr>
      <w:r>
        <w:rPr>
          <w:b/>
          <w:bCs/>
        </w:rPr>
        <w:t>Pečeň (Hepar)</w:t>
      </w:r>
    </w:p>
    <w:p w14:paraId="67BD3F73" w14:textId="3D54D0A4" w:rsidR="002722D3" w:rsidRDefault="002722D3" w:rsidP="002722D3">
      <w:pPr>
        <w:pStyle w:val="Odsekzoznamu"/>
        <w:numPr>
          <w:ilvl w:val="4"/>
          <w:numId w:val="1"/>
        </w:numPr>
      </w:pPr>
      <w:r>
        <w:t> Najväčšia žľaza v ľudskom tele</w:t>
      </w:r>
    </w:p>
    <w:p w14:paraId="79D4F5D9" w14:textId="48BC4403" w:rsidR="002722D3" w:rsidRDefault="002722D3" w:rsidP="002722D3">
      <w:pPr>
        <w:pStyle w:val="Odsekzoznamu"/>
        <w:numPr>
          <w:ilvl w:val="4"/>
          <w:numId w:val="1"/>
        </w:numPr>
      </w:pPr>
      <w:r>
        <w:t> Produkuje žlč, ktorá pomáha pri trávení tukov</w:t>
      </w:r>
    </w:p>
    <w:p w14:paraId="798A0CFD" w14:textId="7848D977" w:rsidR="002722D3" w:rsidRDefault="002722D3" w:rsidP="002722D3">
      <w:pPr>
        <w:pStyle w:val="Odsekzoznamu"/>
        <w:numPr>
          <w:ilvl w:val="4"/>
          <w:numId w:val="1"/>
        </w:numPr>
      </w:pPr>
      <w:r>
        <w:t> Uloženie: vpravo v brušnej dutine</w:t>
      </w:r>
    </w:p>
    <w:p w14:paraId="1DCBB0F4" w14:textId="0B600159" w:rsidR="002722D3" w:rsidRPr="002722D3" w:rsidRDefault="002722D3" w:rsidP="002722D3">
      <w:pPr>
        <w:pStyle w:val="Odsekzoznamu"/>
        <w:numPr>
          <w:ilvl w:val="4"/>
          <w:numId w:val="1"/>
        </w:numPr>
        <w:rPr>
          <w:b/>
          <w:bCs/>
        </w:rPr>
      </w:pPr>
      <w:r w:rsidRPr="002722D3">
        <w:rPr>
          <w:b/>
          <w:bCs/>
        </w:rPr>
        <w:lastRenderedPageBreak/>
        <w:t> Žlčník (Vesica Biliaris)</w:t>
      </w:r>
      <w:r>
        <w:rPr>
          <w:b/>
          <w:bCs/>
        </w:rPr>
        <w:t xml:space="preserve"> </w:t>
      </w:r>
      <w:r>
        <w:t>– dutý orgán, slúži na zhromažďovanie žlči</w:t>
      </w:r>
    </w:p>
    <w:p w14:paraId="7D205E6A" w14:textId="336C0E5E" w:rsidR="002722D3" w:rsidRPr="002722D3" w:rsidRDefault="002722D3" w:rsidP="002722D3">
      <w:pPr>
        <w:pStyle w:val="Odsekzoznamu"/>
        <w:numPr>
          <w:ilvl w:val="4"/>
          <w:numId w:val="1"/>
        </w:numPr>
        <w:rPr>
          <w:b/>
          <w:bCs/>
        </w:rPr>
      </w:pPr>
      <w:r>
        <w:t> Funkcie:</w:t>
      </w:r>
    </w:p>
    <w:p w14:paraId="53700C21" w14:textId="22224CE6" w:rsidR="002722D3" w:rsidRPr="002722D3" w:rsidRDefault="002722D3" w:rsidP="002722D3">
      <w:pPr>
        <w:pStyle w:val="Odsekzoznamu"/>
        <w:numPr>
          <w:ilvl w:val="5"/>
          <w:numId w:val="1"/>
        </w:numPr>
        <w:rPr>
          <w:b/>
          <w:bCs/>
        </w:rPr>
      </w:pPr>
      <w:r>
        <w:t>Tvorba žlče</w:t>
      </w:r>
    </w:p>
    <w:p w14:paraId="18ECDB1D" w14:textId="03CD8DA9" w:rsidR="002722D3" w:rsidRPr="002722D3" w:rsidRDefault="002722D3" w:rsidP="002722D3">
      <w:pPr>
        <w:pStyle w:val="Odsekzoznamu"/>
        <w:numPr>
          <w:ilvl w:val="5"/>
          <w:numId w:val="1"/>
        </w:numPr>
        <w:rPr>
          <w:b/>
          <w:bCs/>
        </w:rPr>
      </w:pPr>
      <w:r>
        <w:t>Premena látok</w:t>
      </w:r>
    </w:p>
    <w:p w14:paraId="7FC03155" w14:textId="68152C89" w:rsidR="002722D3" w:rsidRPr="002722D3" w:rsidRDefault="00E57BE8" w:rsidP="002722D3">
      <w:pPr>
        <w:pStyle w:val="Odsekzoznamu"/>
        <w:numPr>
          <w:ilvl w:val="5"/>
          <w:numId w:val="1"/>
        </w:numPr>
        <w:rPr>
          <w:b/>
          <w:bCs/>
        </w:rPr>
      </w:pPr>
      <w:r>
        <w:t>Detoxikácia</w:t>
      </w:r>
      <w:r w:rsidR="002722D3">
        <w:t xml:space="preserve"> prijatých látok</w:t>
      </w:r>
    </w:p>
    <w:p w14:paraId="1521BE3E" w14:textId="0F5A645B" w:rsidR="002722D3" w:rsidRPr="00E57BE8" w:rsidRDefault="00E57BE8" w:rsidP="002722D3">
      <w:pPr>
        <w:pStyle w:val="Odsekzoznamu"/>
        <w:numPr>
          <w:ilvl w:val="5"/>
          <w:numId w:val="1"/>
        </w:numPr>
        <w:rPr>
          <w:b/>
          <w:bCs/>
        </w:rPr>
      </w:pPr>
      <w:r>
        <w:t>Odbúravanie nepotrebných látok</w:t>
      </w:r>
    </w:p>
    <w:p w14:paraId="19C8AFB5" w14:textId="38CDF724" w:rsidR="00E57BE8" w:rsidRPr="00E57BE8" w:rsidRDefault="00E57BE8" w:rsidP="00E57BE8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Lačník </w:t>
      </w:r>
      <w:r>
        <w:t>– u mŕtvol je prázdny</w:t>
      </w:r>
    </w:p>
    <w:p w14:paraId="508EE383" w14:textId="3A637A76" w:rsidR="00E57BE8" w:rsidRPr="00E57BE8" w:rsidRDefault="00E57BE8" w:rsidP="00E57BE8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Bedrovník </w:t>
      </w:r>
      <w:r>
        <w:t>– nachádza sa v bedrovej jame</w:t>
      </w:r>
    </w:p>
    <w:p w14:paraId="155DC4FB" w14:textId="1EFD4D93" w:rsidR="00E57BE8" w:rsidRDefault="00E57BE8" w:rsidP="00E57BE8">
      <w:pPr>
        <w:rPr>
          <w:b/>
          <w:bCs/>
        </w:rPr>
      </w:pPr>
    </w:p>
    <w:p w14:paraId="7695CC74" w14:textId="3D964543" w:rsidR="00E57BE8" w:rsidRPr="00E57BE8" w:rsidRDefault="00E57BE8" w:rsidP="00E57BE8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Hrubé črevo (Intestinum Crassum) </w:t>
      </w:r>
    </w:p>
    <w:p w14:paraId="48EBEE96" w14:textId="4D52CEE4" w:rsidR="00E57BE8" w:rsidRPr="00E57BE8" w:rsidRDefault="00E57BE8" w:rsidP="00E57BE8">
      <w:pPr>
        <w:pStyle w:val="Odsekzoznamu"/>
        <w:numPr>
          <w:ilvl w:val="1"/>
          <w:numId w:val="1"/>
        </w:numPr>
        <w:rPr>
          <w:b/>
          <w:bCs/>
        </w:rPr>
      </w:pPr>
      <w:r>
        <w:t> Tvorí predposlednú časť tráviacej sústavy</w:t>
      </w:r>
    </w:p>
    <w:p w14:paraId="7CD7DF76" w14:textId="6E73D01D" w:rsidR="00E57BE8" w:rsidRDefault="00E57BE8" w:rsidP="00E57BE8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Začiatok je v pravej bedrovej jame (slepé črevo) – z neho vystupuje dlhý červovitý výbežok – </w:t>
      </w:r>
      <w:r>
        <w:rPr>
          <w:b/>
          <w:bCs/>
        </w:rPr>
        <w:t>A</w:t>
      </w:r>
      <w:r w:rsidRPr="00E57BE8">
        <w:rPr>
          <w:b/>
          <w:bCs/>
        </w:rPr>
        <w:t>pendix</w:t>
      </w:r>
    </w:p>
    <w:p w14:paraId="011E5CE7" w14:textId="356220FC" w:rsidR="00E57BE8" w:rsidRPr="008550B6" w:rsidRDefault="008550B6" w:rsidP="00E57BE8">
      <w:pPr>
        <w:pStyle w:val="Odsekzoznamu"/>
        <w:numPr>
          <w:ilvl w:val="1"/>
          <w:numId w:val="1"/>
        </w:numPr>
        <w:rPr>
          <w:b/>
          <w:bCs/>
        </w:rPr>
      </w:pPr>
      <w:r>
        <w:t> Hrubé črevo tvorí veľkú črevnú kľučku</w:t>
      </w:r>
    </w:p>
    <w:p w14:paraId="109831ED" w14:textId="6A987AFF" w:rsidR="008550B6" w:rsidRPr="008550B6" w:rsidRDefault="008550B6" w:rsidP="00E57BE8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Sliznica je </w:t>
      </w:r>
      <w:r w:rsidRPr="008550B6">
        <w:rPr>
          <w:b/>
          <w:bCs/>
        </w:rPr>
        <w:t>hladká</w:t>
      </w:r>
      <w:r>
        <w:t xml:space="preserve">, nemá </w:t>
      </w:r>
      <w:r w:rsidRPr="008550B6">
        <w:rPr>
          <w:b/>
          <w:bCs/>
        </w:rPr>
        <w:t>Kĺky</w:t>
      </w:r>
      <w:r>
        <w:t xml:space="preserve"> a </w:t>
      </w:r>
      <w:r w:rsidRPr="008550B6">
        <w:rPr>
          <w:b/>
          <w:bCs/>
        </w:rPr>
        <w:t>Mikrokĺky</w:t>
      </w:r>
      <w:r>
        <w:t>, obsahuje pohárikovité bunky, ktoré produkujú hlien</w:t>
      </w:r>
    </w:p>
    <w:p w14:paraId="00434384" w14:textId="7B2C7029" w:rsidR="008550B6" w:rsidRDefault="008550B6" w:rsidP="00E57BE8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Funkcia hrubého čreva: spätné </w:t>
      </w:r>
      <w:r w:rsidRPr="008550B6">
        <w:rPr>
          <w:b/>
          <w:bCs/>
        </w:rPr>
        <w:t>vstrebávanie vody</w:t>
      </w:r>
      <w:r>
        <w:t xml:space="preserve"> a </w:t>
      </w:r>
      <w:r w:rsidRPr="008550B6">
        <w:rPr>
          <w:b/>
          <w:bCs/>
        </w:rPr>
        <w:t>niektorých</w:t>
      </w:r>
      <w:r>
        <w:t xml:space="preserve"> </w:t>
      </w:r>
      <w:r w:rsidRPr="008550B6">
        <w:rPr>
          <w:b/>
          <w:bCs/>
        </w:rPr>
        <w:t>solí</w:t>
      </w:r>
      <w:r>
        <w:t xml:space="preserve">, čím sa črevný obsah </w:t>
      </w:r>
      <w:r w:rsidRPr="008550B6">
        <w:rPr>
          <w:b/>
          <w:bCs/>
        </w:rPr>
        <w:t>zahusťuje</w:t>
      </w:r>
    </w:p>
    <w:p w14:paraId="72D7C5CF" w14:textId="5883B5A4" w:rsidR="008550B6" w:rsidRPr="008550B6" w:rsidRDefault="008550B6" w:rsidP="00E57BE8">
      <w:pPr>
        <w:pStyle w:val="Odsekzoznamu"/>
        <w:numPr>
          <w:ilvl w:val="1"/>
          <w:numId w:val="1"/>
        </w:numPr>
      </w:pPr>
      <w:r>
        <w:t xml:space="preserve"> V hrubom čreve sa nachádzajú aj </w:t>
      </w:r>
      <w:r w:rsidRPr="008550B6">
        <w:rPr>
          <w:b/>
          <w:bCs/>
        </w:rPr>
        <w:t>hnilobné</w:t>
      </w:r>
      <w:r>
        <w:t xml:space="preserve"> a </w:t>
      </w:r>
      <w:r w:rsidRPr="008550B6">
        <w:rPr>
          <w:b/>
          <w:bCs/>
        </w:rPr>
        <w:t>kvasné</w:t>
      </w:r>
      <w:r>
        <w:t xml:space="preserve"> </w:t>
      </w:r>
      <w:r w:rsidRPr="008550B6">
        <w:rPr>
          <w:b/>
          <w:bCs/>
        </w:rPr>
        <w:t>baktérie</w:t>
      </w:r>
    </w:p>
    <w:p w14:paraId="4FDC3B3B" w14:textId="44BCBB2F" w:rsidR="008550B6" w:rsidRDefault="008550B6" w:rsidP="00E57BE8">
      <w:pPr>
        <w:pStyle w:val="Odsekzoznamu"/>
        <w:numPr>
          <w:ilvl w:val="1"/>
          <w:numId w:val="1"/>
        </w:numPr>
      </w:pPr>
      <w:r>
        <w:t> V hrubom čreve sa črevný obsah zahusťuje, premiešava, dochádza ku bakteriálnemu rozkladu a kvaseniu – dochádza ku vzniku črevných plynov</w:t>
      </w:r>
    </w:p>
    <w:p w14:paraId="1765D08B" w14:textId="3DA9D7FE" w:rsidR="008550B6" w:rsidRPr="008550B6" w:rsidRDefault="008550B6" w:rsidP="00E57BE8">
      <w:pPr>
        <w:pStyle w:val="Odsekzoznamu"/>
        <w:numPr>
          <w:ilvl w:val="1"/>
          <w:numId w:val="1"/>
        </w:numPr>
      </w:pPr>
      <w:r>
        <w:t xml:space="preserve"> Zafarbenie stolice dodávajú </w:t>
      </w:r>
      <w:r w:rsidRPr="008550B6">
        <w:rPr>
          <w:b/>
          <w:bCs/>
        </w:rPr>
        <w:t>žlčové farbivá</w:t>
      </w:r>
      <w:r>
        <w:rPr>
          <w:b/>
          <w:bCs/>
        </w:rPr>
        <w:t xml:space="preserve"> </w:t>
      </w:r>
      <w:r>
        <w:t xml:space="preserve">– </w:t>
      </w:r>
      <w:r>
        <w:rPr>
          <w:b/>
          <w:bCs/>
        </w:rPr>
        <w:t xml:space="preserve">Sterkobilín </w:t>
      </w:r>
      <w:r>
        <w:t>a </w:t>
      </w:r>
      <w:r>
        <w:rPr>
          <w:b/>
          <w:bCs/>
        </w:rPr>
        <w:t>Urobilín</w:t>
      </w:r>
    </w:p>
    <w:p w14:paraId="220DEC7E" w14:textId="637707C8" w:rsidR="008550B6" w:rsidRPr="008550B6" w:rsidRDefault="008550B6" w:rsidP="00E57BE8">
      <w:pPr>
        <w:pStyle w:val="Odsekzoznamu"/>
        <w:numPr>
          <w:ilvl w:val="1"/>
          <w:numId w:val="1"/>
        </w:numPr>
      </w:pPr>
      <w:r>
        <w:t xml:space="preserve"> Keď sa stolica dostane do rozšírenej časti konečníka, vyvolá </w:t>
      </w:r>
      <w:r w:rsidRPr="008550B6">
        <w:rPr>
          <w:b/>
          <w:bCs/>
        </w:rPr>
        <w:t>vyprázdňovací</w:t>
      </w:r>
      <w:r>
        <w:t xml:space="preserve"> </w:t>
      </w:r>
      <w:r w:rsidRPr="008550B6">
        <w:rPr>
          <w:b/>
          <w:bCs/>
        </w:rPr>
        <w:t>reflex</w:t>
      </w:r>
    </w:p>
    <w:p w14:paraId="68727B04" w14:textId="7FE01680" w:rsidR="008550B6" w:rsidRDefault="008550B6" w:rsidP="008550B6"/>
    <w:p w14:paraId="52CC2D87" w14:textId="7DFB65C9" w:rsidR="008550B6" w:rsidRDefault="008550B6" w:rsidP="008550B6"/>
    <w:p w14:paraId="307CD6BE" w14:textId="062814BF" w:rsidR="008550B6" w:rsidRPr="008550B6" w:rsidRDefault="008550B6" w:rsidP="008550B6">
      <w:pPr>
        <w:pStyle w:val="Odsekzoznamu"/>
        <w:numPr>
          <w:ilvl w:val="0"/>
          <w:numId w:val="1"/>
        </w:numPr>
      </w:pPr>
      <w:r>
        <w:rPr>
          <w:b/>
          <w:bCs/>
        </w:rPr>
        <w:t>Ochorenia tráviacej sústavy</w:t>
      </w:r>
    </w:p>
    <w:p w14:paraId="688D43CD" w14:textId="53AB01BE" w:rsidR="008550B6" w:rsidRDefault="008550B6" w:rsidP="008550B6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Pr="008550B6">
        <w:rPr>
          <w:b/>
          <w:bCs/>
        </w:rPr>
        <w:t>Reflux</w:t>
      </w:r>
    </w:p>
    <w:p w14:paraId="75297CF0" w14:textId="64205B8B" w:rsidR="008550B6" w:rsidRPr="003E5681" w:rsidRDefault="00BE544B" w:rsidP="008550B6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Ochorenie pažeráka, kedy sa obsah žalúdka vracia naspäť do pažeráka, príznaky sú: </w:t>
      </w:r>
      <w:r w:rsidR="003E5681">
        <w:t>Pálenie záhy, Kyslé odgrgnutie, Bolestivé prehĺtanie</w:t>
      </w:r>
    </w:p>
    <w:p w14:paraId="4864D217" w14:textId="2380E426" w:rsidR="003E5681" w:rsidRPr="003E5681" w:rsidRDefault="003E5681" w:rsidP="003E5681">
      <w:pPr>
        <w:pStyle w:val="Odsekzoznamu"/>
        <w:numPr>
          <w:ilvl w:val="1"/>
          <w:numId w:val="1"/>
        </w:numPr>
        <w:rPr>
          <w:b/>
          <w:bCs/>
        </w:rPr>
      </w:pPr>
      <w:r w:rsidRPr="003E5681">
        <w:rPr>
          <w:b/>
          <w:bCs/>
        </w:rPr>
        <w:t> Peptický vred</w:t>
      </w:r>
    </w:p>
    <w:p w14:paraId="3C9B03D9" w14:textId="5B6788FD" w:rsidR="003E5681" w:rsidRPr="003E5681" w:rsidRDefault="003E5681" w:rsidP="003E5681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Ochorenie, kedy sa na sliznici tráviacej sústavy vytvára vred, vzniká </w:t>
      </w:r>
      <w:r w:rsidRPr="003E5681">
        <w:rPr>
          <w:b/>
          <w:bCs/>
        </w:rPr>
        <w:t>nepriaznivým</w:t>
      </w:r>
      <w:r>
        <w:t xml:space="preserve"> </w:t>
      </w:r>
      <w:r w:rsidRPr="003E5681">
        <w:rPr>
          <w:b/>
          <w:bCs/>
        </w:rPr>
        <w:t>pôsobením</w:t>
      </w:r>
      <w:r>
        <w:t xml:space="preserve"> </w:t>
      </w:r>
      <w:r w:rsidRPr="003E5681">
        <w:rPr>
          <w:b/>
          <w:bCs/>
        </w:rPr>
        <w:t>žalúdočnej</w:t>
      </w:r>
      <w:r>
        <w:t xml:space="preserve"> </w:t>
      </w:r>
      <w:r w:rsidRPr="003E5681">
        <w:rPr>
          <w:b/>
          <w:bCs/>
        </w:rPr>
        <w:t>kyseliny</w:t>
      </w:r>
      <w:r>
        <w:t xml:space="preserve"> </w:t>
      </w:r>
      <w:r w:rsidRPr="003E5681">
        <w:rPr>
          <w:b/>
          <w:bCs/>
        </w:rPr>
        <w:t>v</w:t>
      </w:r>
      <w:r>
        <w:t> </w:t>
      </w:r>
      <w:r w:rsidRPr="003E5681">
        <w:rPr>
          <w:b/>
          <w:bCs/>
        </w:rPr>
        <w:t>tráviacom</w:t>
      </w:r>
      <w:r>
        <w:t xml:space="preserve"> </w:t>
      </w:r>
      <w:r w:rsidRPr="003E5681">
        <w:rPr>
          <w:b/>
          <w:bCs/>
        </w:rPr>
        <w:t>trakte</w:t>
      </w:r>
      <w:r>
        <w:t xml:space="preserve">, pretože nám zlyháva tvorba </w:t>
      </w:r>
      <w:r w:rsidRPr="003E5681">
        <w:rPr>
          <w:b/>
          <w:bCs/>
        </w:rPr>
        <w:t>Mucínu</w:t>
      </w:r>
      <w:r>
        <w:t xml:space="preserve">, príznaky: </w:t>
      </w:r>
      <w:r w:rsidRPr="003E5681">
        <w:rPr>
          <w:b/>
          <w:bCs/>
        </w:rPr>
        <w:t>Pálenie</w:t>
      </w:r>
      <w:r>
        <w:t xml:space="preserve"> </w:t>
      </w:r>
      <w:r w:rsidRPr="003E5681">
        <w:rPr>
          <w:b/>
          <w:bCs/>
        </w:rPr>
        <w:t>v</w:t>
      </w:r>
      <w:r>
        <w:t> </w:t>
      </w:r>
      <w:r w:rsidRPr="003E5681">
        <w:rPr>
          <w:b/>
          <w:bCs/>
        </w:rPr>
        <w:t>nadbrušku</w:t>
      </w:r>
      <w:r>
        <w:t xml:space="preserve">, </w:t>
      </w:r>
      <w:r w:rsidRPr="003E5681">
        <w:rPr>
          <w:b/>
          <w:bCs/>
        </w:rPr>
        <w:t>Pálenie</w:t>
      </w:r>
      <w:r>
        <w:t xml:space="preserve"> </w:t>
      </w:r>
      <w:r w:rsidRPr="003E5681">
        <w:rPr>
          <w:b/>
          <w:bCs/>
        </w:rPr>
        <w:t>v</w:t>
      </w:r>
      <w:r>
        <w:t> </w:t>
      </w:r>
      <w:r w:rsidRPr="003E5681">
        <w:rPr>
          <w:b/>
          <w:bCs/>
        </w:rPr>
        <w:t>okolí</w:t>
      </w:r>
      <w:r>
        <w:t xml:space="preserve"> </w:t>
      </w:r>
      <w:r w:rsidRPr="003E5681">
        <w:rPr>
          <w:b/>
          <w:bCs/>
        </w:rPr>
        <w:t>pupka</w:t>
      </w:r>
      <w:r>
        <w:t xml:space="preserve">, </w:t>
      </w:r>
      <w:r w:rsidRPr="003E5681">
        <w:rPr>
          <w:b/>
          <w:bCs/>
        </w:rPr>
        <w:t>Napínanie</w:t>
      </w:r>
    </w:p>
    <w:p w14:paraId="08C3BA67" w14:textId="06758FA5" w:rsidR="003E5681" w:rsidRDefault="003E5681" w:rsidP="003E5681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Zápal apendixu</w:t>
      </w:r>
      <w:r w:rsidR="00265472">
        <w:rPr>
          <w:b/>
          <w:bCs/>
        </w:rPr>
        <w:t xml:space="preserve"> (Slepého čreva)</w:t>
      </w:r>
    </w:p>
    <w:p w14:paraId="67805C6D" w14:textId="7450D3A0" w:rsidR="003E5681" w:rsidRPr="008550B6" w:rsidRDefault="003E5681" w:rsidP="003E5681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Laktózová intolerancia</w:t>
      </w:r>
    </w:p>
    <w:sectPr w:rsidR="003E5681" w:rsidRPr="008550B6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73"/>
    <w:rsid w:val="00150E19"/>
    <w:rsid w:val="00205D9E"/>
    <w:rsid w:val="00265472"/>
    <w:rsid w:val="002722D3"/>
    <w:rsid w:val="003E5681"/>
    <w:rsid w:val="00465E9E"/>
    <w:rsid w:val="005B5E73"/>
    <w:rsid w:val="006A500F"/>
    <w:rsid w:val="008550B6"/>
    <w:rsid w:val="00B77EC2"/>
    <w:rsid w:val="00BE544B"/>
    <w:rsid w:val="00D65142"/>
    <w:rsid w:val="00E15BD8"/>
    <w:rsid w:val="00E5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D81C"/>
  <w15:chartTrackingRefBased/>
  <w15:docId w15:val="{F90DD00F-2D3A-4363-A379-EC594A15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37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dcterms:created xsi:type="dcterms:W3CDTF">2022-11-12T15:35:00Z</dcterms:created>
  <dcterms:modified xsi:type="dcterms:W3CDTF">2022-11-13T11:31:00Z</dcterms:modified>
</cp:coreProperties>
</file>