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119D" w14:textId="5C5DBABB" w:rsidR="00B63465" w:rsidRDefault="00197CDD" w:rsidP="00197CDD">
      <w:pPr>
        <w:jc w:val="center"/>
      </w:pPr>
      <w:r w:rsidRPr="00197C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Jules Verne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- Cesta na mesiac</w:t>
      </w:r>
    </w:p>
    <w:p w14:paraId="722D7DC3" w14:textId="7EA4D2F2" w:rsidR="00B63465" w:rsidRDefault="007C421B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Autor</w:t>
      </w:r>
    </w:p>
    <w:p w14:paraId="5B695331" w14:textId="77777777" w:rsidR="007C421B" w:rsidRPr="007C421B" w:rsidRDefault="007C421B" w:rsidP="007C421B">
      <w:pPr>
        <w:pStyle w:val="Odsekzoznamu"/>
        <w:numPr>
          <w:ilvl w:val="1"/>
          <w:numId w:val="1"/>
        </w:numPr>
      </w:pPr>
      <w:r w:rsidRPr="007C421B">
        <w:t>Francúzsky spisovateľ</w:t>
      </w:r>
    </w:p>
    <w:p w14:paraId="1793514F" w14:textId="2E21D040" w:rsidR="007C421B" w:rsidRDefault="007C421B" w:rsidP="007C421B">
      <w:pPr>
        <w:pStyle w:val="Odsekzoznamu"/>
        <w:numPr>
          <w:ilvl w:val="1"/>
          <w:numId w:val="1"/>
        </w:numPr>
      </w:pPr>
      <w:r w:rsidRPr="007C421B">
        <w:t>Zakladateľ sci-fi literatúry</w:t>
      </w:r>
    </w:p>
    <w:p w14:paraId="0321A12C" w14:textId="77777777" w:rsidR="007C421B" w:rsidRDefault="007C421B" w:rsidP="007C421B"/>
    <w:p w14:paraId="0A7A2334" w14:textId="6223FD56" w:rsidR="007C421B" w:rsidRDefault="007C421B" w:rsidP="007C421B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 Cesta na mesiac </w:t>
      </w:r>
    </w:p>
    <w:p w14:paraId="064F8668" w14:textId="56861416" w:rsidR="007C421B" w:rsidRPr="007C421B" w:rsidRDefault="007C421B" w:rsidP="007C421B">
      <w:pPr>
        <w:pStyle w:val="Odsekzoznamu"/>
        <w:numPr>
          <w:ilvl w:val="1"/>
          <w:numId w:val="1"/>
        </w:numPr>
      </w:pPr>
      <w:r>
        <w:t>R</w:t>
      </w:r>
      <w:r w:rsidRPr="007C421B">
        <w:t>omán napísaný v r. 1866</w:t>
      </w:r>
    </w:p>
    <w:p w14:paraId="4A04C27F" w14:textId="2DD6DEF3" w:rsidR="007C421B" w:rsidRDefault="007C421B" w:rsidP="007C421B">
      <w:pPr>
        <w:pStyle w:val="Odsekzoznamu"/>
        <w:numPr>
          <w:ilvl w:val="1"/>
          <w:numId w:val="1"/>
        </w:numPr>
      </w:pPr>
      <w:r w:rsidRPr="007C421B">
        <w:t>Skutočný let na mesiac v r. 1969</w:t>
      </w:r>
    </w:p>
    <w:p w14:paraId="5257EF29" w14:textId="75788E64" w:rsidR="00AF1CE4" w:rsidRPr="007C421B" w:rsidRDefault="00AF1CE4" w:rsidP="007C421B">
      <w:pPr>
        <w:pStyle w:val="Odsekzoznamu"/>
        <w:numPr>
          <w:ilvl w:val="1"/>
          <w:numId w:val="1"/>
        </w:numPr>
      </w:pPr>
      <w:r>
        <w:t> Dielo sa stalo realitou</w:t>
      </w:r>
    </w:p>
    <w:p w14:paraId="33A654C9" w14:textId="77777777" w:rsidR="007C421B" w:rsidRPr="007C421B" w:rsidRDefault="007C421B" w:rsidP="007C421B"/>
    <w:p w14:paraId="0F0F63E9" w14:textId="77777777" w:rsidR="007C421B" w:rsidRPr="007C421B" w:rsidRDefault="007C421B" w:rsidP="007C421B">
      <w:pPr>
        <w:pStyle w:val="Odsekzoznamu"/>
        <w:numPr>
          <w:ilvl w:val="1"/>
          <w:numId w:val="1"/>
        </w:numPr>
      </w:pPr>
      <w:r w:rsidRPr="007C421B">
        <w:t xml:space="preserve">Lit. žáner: </w:t>
      </w:r>
      <w:r w:rsidRPr="007C421B">
        <w:rPr>
          <w:b/>
          <w:bCs/>
        </w:rPr>
        <w:t>vdecko-fantastický román</w:t>
      </w:r>
    </w:p>
    <w:p w14:paraId="1AB84405" w14:textId="77777777" w:rsidR="007C421B" w:rsidRPr="007C421B" w:rsidRDefault="007C421B" w:rsidP="007C421B">
      <w:pPr>
        <w:pStyle w:val="Odsekzoznamu"/>
        <w:numPr>
          <w:ilvl w:val="1"/>
          <w:numId w:val="1"/>
        </w:numPr>
      </w:pPr>
      <w:r w:rsidRPr="007C421B">
        <w:t xml:space="preserve">Lit. druh: </w:t>
      </w:r>
      <w:r w:rsidRPr="007C421B">
        <w:rPr>
          <w:b/>
          <w:bCs/>
        </w:rPr>
        <w:t>epika</w:t>
      </w:r>
    </w:p>
    <w:p w14:paraId="317D9C6F" w14:textId="77777777" w:rsidR="007C421B" w:rsidRPr="007C421B" w:rsidRDefault="007C421B" w:rsidP="007C421B">
      <w:pPr>
        <w:pStyle w:val="Odsekzoznamu"/>
        <w:numPr>
          <w:ilvl w:val="1"/>
          <w:numId w:val="1"/>
        </w:numPr>
      </w:pPr>
      <w:r w:rsidRPr="007C421B">
        <w:t xml:space="preserve">Lit. forma: </w:t>
      </w:r>
      <w:r w:rsidRPr="007C421B">
        <w:rPr>
          <w:b/>
          <w:bCs/>
        </w:rPr>
        <w:t>próza</w:t>
      </w:r>
    </w:p>
    <w:p w14:paraId="3AE714D5" w14:textId="77777777" w:rsidR="007C421B" w:rsidRPr="007C421B" w:rsidRDefault="007C421B" w:rsidP="007C421B"/>
    <w:p w14:paraId="4E17064C" w14:textId="77777777" w:rsidR="007C421B" w:rsidRPr="007C421B" w:rsidRDefault="007C421B" w:rsidP="007C421B">
      <w:pPr>
        <w:pStyle w:val="Odsekzoznamu"/>
        <w:numPr>
          <w:ilvl w:val="1"/>
          <w:numId w:val="1"/>
        </w:numPr>
      </w:pPr>
      <w:r w:rsidRPr="007C421B">
        <w:t>Hlavné postavy: Ardan Barbican, Micholl</w:t>
      </w:r>
    </w:p>
    <w:p w14:paraId="6459600F" w14:textId="77777777" w:rsidR="007C421B" w:rsidRPr="007C421B" w:rsidRDefault="007C421B" w:rsidP="007C421B"/>
    <w:p w14:paraId="53C7001B" w14:textId="77777777" w:rsidR="007C421B" w:rsidRPr="007C421B" w:rsidRDefault="007C421B" w:rsidP="007C421B">
      <w:pPr>
        <w:pStyle w:val="Odsekzoznamu"/>
        <w:numPr>
          <w:ilvl w:val="1"/>
          <w:numId w:val="1"/>
        </w:numPr>
      </w:pPr>
      <w:r w:rsidRPr="007C421B">
        <w:t>Téma: cesta na Mesiac</w:t>
      </w:r>
    </w:p>
    <w:p w14:paraId="2C78F7A6" w14:textId="26578E07" w:rsidR="007C421B" w:rsidRPr="007C421B" w:rsidRDefault="007C421B" w:rsidP="007C421B">
      <w:pPr>
        <w:pStyle w:val="Odsekzoznamu"/>
        <w:numPr>
          <w:ilvl w:val="1"/>
          <w:numId w:val="1"/>
        </w:numPr>
      </w:pPr>
      <w:r w:rsidRPr="007C421B">
        <w:t>Idea: Túžba po objavovaní nového ženie ľudí k stále vyšším métam a núti ich bádať, skúmať, poznávať, objavovať. Tým sa ľudstvo dostáva vpred</w:t>
      </w:r>
    </w:p>
    <w:sectPr w:rsidR="007C421B" w:rsidRPr="007C421B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20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DD"/>
    <w:rsid w:val="00197CDD"/>
    <w:rsid w:val="001F40F2"/>
    <w:rsid w:val="003A5040"/>
    <w:rsid w:val="007C421B"/>
    <w:rsid w:val="008B2FA6"/>
    <w:rsid w:val="00AF1CE4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6355"/>
  <w15:chartTrackingRefBased/>
  <w15:docId w15:val="{4E493049-D9AF-4A92-BCC0-99BB23C2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2023-09-17T13:42:00Z</dcterms:created>
  <dcterms:modified xsi:type="dcterms:W3CDTF">2023-09-17T13:51:00Z</dcterms:modified>
</cp:coreProperties>
</file>