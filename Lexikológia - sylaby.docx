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71A79" w14:textId="70197F79" w:rsidR="003A5040" w:rsidRDefault="002B6282" w:rsidP="001F40F2">
      <w:pPr>
        <w:pStyle w:val="Title"/>
        <w:jc w:val="center"/>
      </w:pPr>
      <w:r>
        <w:t>Lexikológia  - sylaby</w:t>
      </w:r>
    </w:p>
    <w:p w14:paraId="66F296E8" w14:textId="77777777" w:rsidR="002B6282" w:rsidRDefault="002B6282" w:rsidP="002B6282">
      <w:pPr>
        <w:rPr>
          <w:b/>
          <w:bCs/>
        </w:rPr>
      </w:pPr>
    </w:p>
    <w:p w14:paraId="649EA555" w14:textId="2E372229" w:rsidR="002B6282" w:rsidRPr="002B6282" w:rsidRDefault="002B6282" w:rsidP="002B6282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2B6282">
        <w:rPr>
          <w:b/>
          <w:bCs/>
          <w:i/>
          <w:iCs/>
        </w:rPr>
        <w:t>Pre viac info na tieto témy ako je na tomto dokumente môžete ísť tu:</w:t>
      </w:r>
    </w:p>
    <w:p w14:paraId="7B01E511" w14:textId="73305E54" w:rsidR="002B6282" w:rsidRPr="002B6282" w:rsidRDefault="002B6282" w:rsidP="002B628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hyperlink r:id="rId5" w:history="1">
        <w:r w:rsidRPr="002B6282">
          <w:rPr>
            <w:rStyle w:val="Hyperlink"/>
            <w:b/>
            <w:bCs/>
            <w:i/>
            <w:iCs/>
          </w:rPr>
          <w:t>https://www.glarchiv.com/sources4.A/Lexikologia_cela_tema.pdf</w:t>
        </w:r>
      </w:hyperlink>
    </w:p>
    <w:p w14:paraId="19A649D5" w14:textId="77777777" w:rsidR="002B6282" w:rsidRPr="002B6282" w:rsidRDefault="002B6282" w:rsidP="002B6282">
      <w:pPr>
        <w:rPr>
          <w:b/>
          <w:bCs/>
          <w:i/>
          <w:iCs/>
        </w:rPr>
      </w:pPr>
    </w:p>
    <w:p w14:paraId="6918089B" w14:textId="7646D28D" w:rsidR="002B6282" w:rsidRPr="002B6282" w:rsidRDefault="002B6282" w:rsidP="002B6282">
      <w:pPr>
        <w:pStyle w:val="ListParagraph"/>
        <w:numPr>
          <w:ilvl w:val="0"/>
          <w:numId w:val="1"/>
        </w:numPr>
        <w:rPr>
          <w:b/>
          <w:bCs/>
        </w:rPr>
      </w:pPr>
      <w:r w:rsidRPr="002B6282">
        <w:rPr>
          <w:b/>
          <w:bCs/>
        </w:rPr>
        <w:t>Lexikológia</w:t>
      </w:r>
      <w:r w:rsidR="00764587">
        <w:rPr>
          <w:b/>
          <w:bCs/>
        </w:rPr>
        <w:t xml:space="preserve"> </w:t>
      </w:r>
      <w:r w:rsidR="00764587">
        <w:t>– (</w:t>
      </w:r>
      <w:r w:rsidR="00764587" w:rsidRPr="00764587">
        <w:t>lex</w:t>
      </w:r>
      <w:r w:rsidR="00764587">
        <w:t>i</w:t>
      </w:r>
      <w:r w:rsidR="00764587" w:rsidRPr="00764587">
        <w:t>s- slovo</w:t>
      </w:r>
      <w:r w:rsidR="00764587">
        <w:t>, l</w:t>
      </w:r>
      <w:r w:rsidR="00764587" w:rsidRPr="00764587">
        <w:t>ogos- veda</w:t>
      </w:r>
      <w:r w:rsidR="00764587">
        <w:t xml:space="preserve">), </w:t>
      </w:r>
      <w:r w:rsidR="00764587" w:rsidRPr="00764587">
        <w:t>Jazykovedná disciplína, ktorá sa zaoberá slovom a slovnou zásobou</w:t>
      </w:r>
    </w:p>
    <w:p w14:paraId="7B12B1FD" w14:textId="77777777" w:rsidR="002B6282" w:rsidRPr="002B6282" w:rsidRDefault="002B6282" w:rsidP="002B6282">
      <w:pPr>
        <w:pStyle w:val="ListParagraph"/>
        <w:numPr>
          <w:ilvl w:val="0"/>
          <w:numId w:val="1"/>
        </w:numPr>
        <w:rPr>
          <w:b/>
          <w:bCs/>
        </w:rPr>
      </w:pPr>
      <w:r w:rsidRPr="002B6282">
        <w:rPr>
          <w:b/>
          <w:bCs/>
        </w:rPr>
        <w:t>Slovná zásoba</w:t>
      </w:r>
      <w:r w:rsidRPr="002B6282">
        <w:rPr>
          <w:b/>
          <w:bCs/>
        </w:rPr>
        <w:t>:</w:t>
      </w:r>
    </w:p>
    <w:p w14:paraId="24B175C0" w14:textId="00468473" w:rsidR="002B6282" w:rsidRPr="002B6282" w:rsidRDefault="002B6282" w:rsidP="002B6282">
      <w:pPr>
        <w:pStyle w:val="ListParagraph"/>
        <w:numPr>
          <w:ilvl w:val="1"/>
          <w:numId w:val="1"/>
        </w:numPr>
        <w:rPr>
          <w:b/>
          <w:bCs/>
        </w:rPr>
      </w:pPr>
      <w:r w:rsidRPr="002B6282">
        <w:rPr>
          <w:b/>
          <w:bCs/>
        </w:rPr>
        <w:t>N</w:t>
      </w:r>
      <w:r w:rsidRPr="002B6282">
        <w:rPr>
          <w:b/>
          <w:bCs/>
        </w:rPr>
        <w:t>árodná</w:t>
      </w:r>
      <w:r w:rsidRPr="002B6282">
        <w:rPr>
          <w:b/>
          <w:bCs/>
        </w:rPr>
        <w:t>:</w:t>
      </w:r>
    </w:p>
    <w:p w14:paraId="5A0F10E7" w14:textId="281433DE" w:rsidR="002B6282" w:rsidRPr="002B6282" w:rsidRDefault="002B6282" w:rsidP="002B6282">
      <w:pPr>
        <w:pStyle w:val="ListParagraph"/>
        <w:numPr>
          <w:ilvl w:val="2"/>
          <w:numId w:val="1"/>
        </w:numPr>
        <w:rPr>
          <w:b/>
          <w:bCs/>
        </w:rPr>
      </w:pPr>
      <w:r w:rsidRPr="002B6282">
        <w:rPr>
          <w:b/>
          <w:bCs/>
        </w:rPr>
        <w:t>S</w:t>
      </w:r>
      <w:r w:rsidRPr="002B6282">
        <w:rPr>
          <w:b/>
          <w:bCs/>
        </w:rPr>
        <w:t>pisovného jazyka</w:t>
      </w:r>
    </w:p>
    <w:p w14:paraId="0F084BA8" w14:textId="3FC975C0" w:rsidR="002B6282" w:rsidRPr="002B6282" w:rsidRDefault="002B6282" w:rsidP="002B6282">
      <w:pPr>
        <w:pStyle w:val="ListParagraph"/>
        <w:numPr>
          <w:ilvl w:val="2"/>
          <w:numId w:val="1"/>
        </w:numPr>
        <w:rPr>
          <w:b/>
          <w:bCs/>
        </w:rPr>
      </w:pPr>
      <w:r w:rsidRPr="002B6282">
        <w:rPr>
          <w:b/>
          <w:bCs/>
        </w:rPr>
        <w:t>N</w:t>
      </w:r>
      <w:r w:rsidRPr="002B6282">
        <w:rPr>
          <w:b/>
          <w:bCs/>
        </w:rPr>
        <w:t xml:space="preserve">árečová </w:t>
      </w:r>
    </w:p>
    <w:p w14:paraId="1B0C2F59" w14:textId="028CC03A" w:rsidR="002B6282" w:rsidRPr="002B6282" w:rsidRDefault="002B6282" w:rsidP="002B6282">
      <w:pPr>
        <w:pStyle w:val="ListParagraph"/>
        <w:numPr>
          <w:ilvl w:val="1"/>
          <w:numId w:val="1"/>
        </w:numPr>
        <w:rPr>
          <w:b/>
          <w:bCs/>
        </w:rPr>
      </w:pPr>
      <w:r w:rsidRPr="002B6282">
        <w:rPr>
          <w:b/>
          <w:bCs/>
        </w:rPr>
        <w:t>I</w:t>
      </w:r>
      <w:r w:rsidRPr="002B6282">
        <w:rPr>
          <w:b/>
          <w:bCs/>
        </w:rPr>
        <w:t>ndividuáln</w:t>
      </w:r>
      <w:r w:rsidRPr="002B6282">
        <w:rPr>
          <w:b/>
          <w:bCs/>
        </w:rPr>
        <w:t>a:</w:t>
      </w:r>
    </w:p>
    <w:p w14:paraId="4C4B286C" w14:textId="489A6530" w:rsidR="002B6282" w:rsidRPr="002B6282" w:rsidRDefault="002B6282" w:rsidP="002B6282">
      <w:pPr>
        <w:pStyle w:val="ListParagraph"/>
        <w:numPr>
          <w:ilvl w:val="2"/>
          <w:numId w:val="1"/>
        </w:numPr>
        <w:rPr>
          <w:b/>
          <w:bCs/>
        </w:rPr>
      </w:pPr>
      <w:r w:rsidRPr="002B6282">
        <w:rPr>
          <w:b/>
          <w:bCs/>
        </w:rPr>
        <w:t>A</w:t>
      </w:r>
      <w:r w:rsidRPr="002B6282">
        <w:rPr>
          <w:b/>
          <w:bCs/>
        </w:rPr>
        <w:t>ktívna</w:t>
      </w:r>
    </w:p>
    <w:p w14:paraId="7A5AA081" w14:textId="466C6334" w:rsidR="002B6282" w:rsidRPr="002B6282" w:rsidRDefault="002B6282" w:rsidP="002B6282">
      <w:pPr>
        <w:pStyle w:val="ListParagraph"/>
        <w:numPr>
          <w:ilvl w:val="2"/>
          <w:numId w:val="1"/>
        </w:numPr>
        <w:rPr>
          <w:b/>
          <w:bCs/>
        </w:rPr>
      </w:pPr>
      <w:r w:rsidRPr="002B6282">
        <w:rPr>
          <w:b/>
          <w:bCs/>
        </w:rPr>
        <w:t>P</w:t>
      </w:r>
      <w:r w:rsidRPr="002B6282">
        <w:rPr>
          <w:b/>
          <w:bCs/>
        </w:rPr>
        <w:t>asívna</w:t>
      </w:r>
    </w:p>
    <w:p w14:paraId="01CC7CF0" w14:textId="77777777" w:rsidR="002B6282" w:rsidRDefault="002B6282" w:rsidP="002B6282">
      <w:pPr>
        <w:pStyle w:val="ListParagraph"/>
        <w:numPr>
          <w:ilvl w:val="0"/>
          <w:numId w:val="1"/>
        </w:numPr>
        <w:rPr>
          <w:b/>
          <w:bCs/>
        </w:rPr>
      </w:pPr>
      <w:r w:rsidRPr="002B6282">
        <w:rPr>
          <w:b/>
          <w:bCs/>
        </w:rPr>
        <w:t>Slovo – lexikálny + gramatický význam =  úplný význam</w:t>
      </w:r>
    </w:p>
    <w:p w14:paraId="733688B5" w14:textId="287D3C40" w:rsidR="00D5110B" w:rsidRPr="00D5110B" w:rsidRDefault="00D5110B" w:rsidP="00D5110B">
      <w:pPr>
        <w:pStyle w:val="ListParagraph"/>
        <w:numPr>
          <w:ilvl w:val="1"/>
          <w:numId w:val="1"/>
        </w:numPr>
        <w:rPr>
          <w:b/>
          <w:bCs/>
        </w:rPr>
      </w:pPr>
      <w:r>
        <w:t> </w:t>
      </w:r>
      <w:r w:rsidRPr="00D5110B">
        <w:rPr>
          <w:b/>
          <w:bCs/>
        </w:rPr>
        <w:t>Lexikálny</w:t>
      </w:r>
      <w:r>
        <w:t xml:space="preserve"> – opis, charakteristika významu</w:t>
      </w:r>
    </w:p>
    <w:p w14:paraId="45A9C60F" w14:textId="07F5F9E5" w:rsidR="00D5110B" w:rsidRPr="002B6282" w:rsidRDefault="00D5110B" w:rsidP="00D5110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Gramatický </w:t>
      </w:r>
      <w:r>
        <w:t xml:space="preserve">– </w:t>
      </w:r>
      <w:r>
        <w:rPr>
          <w:lang w:val="en-US"/>
        </w:rPr>
        <w:t xml:space="preserve">[sg, N, </w:t>
      </w:r>
      <w:r>
        <w:t>ženský rod</w:t>
      </w:r>
      <w:r>
        <w:rPr>
          <w:lang w:val="en-US"/>
        </w:rPr>
        <w:t xml:space="preserve">], </w:t>
      </w:r>
      <w:r w:rsidRPr="00D5110B">
        <w:t>slovo (matka) je tvorené základom (matk) a slovotvornou príponou (a)</w:t>
      </w:r>
    </w:p>
    <w:p w14:paraId="1CE1B145" w14:textId="77777777" w:rsidR="002B6282" w:rsidRDefault="002B6282" w:rsidP="002B6282">
      <w:pPr>
        <w:pStyle w:val="ListParagraph"/>
        <w:numPr>
          <w:ilvl w:val="0"/>
          <w:numId w:val="1"/>
        </w:numPr>
        <w:rPr>
          <w:b/>
          <w:bCs/>
        </w:rPr>
      </w:pPr>
      <w:r w:rsidRPr="002B6282">
        <w:rPr>
          <w:b/>
          <w:bCs/>
        </w:rPr>
        <w:t>Lexikografia</w:t>
      </w:r>
    </w:p>
    <w:p w14:paraId="1A6E6962" w14:textId="36EF3218" w:rsidR="004F3535" w:rsidRPr="004F3535" w:rsidRDefault="004F3535" w:rsidP="004F3535">
      <w:pPr>
        <w:pStyle w:val="ListParagraph"/>
        <w:numPr>
          <w:ilvl w:val="1"/>
          <w:numId w:val="1"/>
        </w:numPr>
      </w:pPr>
      <w:r>
        <w:t>V</w:t>
      </w:r>
      <w:r w:rsidRPr="004F3535">
        <w:t xml:space="preserve">edná disciplína, ktorá sa zaoberá </w:t>
      </w:r>
      <w:r>
        <w:t xml:space="preserve">tvorbou </w:t>
      </w:r>
      <w:r w:rsidRPr="004F3535">
        <w:t>slovníkov</w:t>
      </w:r>
    </w:p>
    <w:p w14:paraId="195A72BF" w14:textId="77777777" w:rsidR="002B6282" w:rsidRDefault="002B6282" w:rsidP="002B6282">
      <w:pPr>
        <w:pStyle w:val="ListParagraph"/>
        <w:numPr>
          <w:ilvl w:val="0"/>
          <w:numId w:val="1"/>
        </w:numPr>
        <w:rPr>
          <w:b/>
          <w:bCs/>
        </w:rPr>
      </w:pPr>
      <w:r w:rsidRPr="002B6282">
        <w:rPr>
          <w:b/>
          <w:bCs/>
        </w:rPr>
        <w:t>Rôzne druhy slovníkov – PSP, KSSJ, SSS, MFS, PSV, SSN...</w:t>
      </w:r>
    </w:p>
    <w:p w14:paraId="66DFE137" w14:textId="4509687F" w:rsidR="004F3535" w:rsidRPr="004F3535" w:rsidRDefault="004F3535" w:rsidP="004F353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 w:rsidRPr="004F3535">
        <w:rPr>
          <w:b/>
          <w:bCs/>
        </w:rPr>
        <w:t>PSP</w:t>
      </w:r>
      <w:r>
        <w:rPr>
          <w:b/>
          <w:bCs/>
        </w:rPr>
        <w:t xml:space="preserve"> </w:t>
      </w:r>
      <w:r>
        <w:t>– Pravidlá slovenského pravopisu (gramatický slovník)</w:t>
      </w:r>
    </w:p>
    <w:p w14:paraId="51C0C72E" w14:textId="1AF63225" w:rsidR="004F3535" w:rsidRPr="004F3535" w:rsidRDefault="004F3535" w:rsidP="004F353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KSSJ </w:t>
      </w:r>
      <w:r>
        <w:t>– Krátky slovník slovenského jazyka (výkladový)</w:t>
      </w:r>
    </w:p>
    <w:p w14:paraId="61E2B50D" w14:textId="6997F4A8" w:rsidR="004F3535" w:rsidRPr="004F3535" w:rsidRDefault="004F3535" w:rsidP="004F353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SSS </w:t>
      </w:r>
      <w:r>
        <w:t>– Synonymický slovník slovenčiny</w:t>
      </w:r>
    </w:p>
    <w:p w14:paraId="6F380EEA" w14:textId="0BCE5C87" w:rsidR="004F3535" w:rsidRPr="004F3535" w:rsidRDefault="004F3535" w:rsidP="004F353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MFS </w:t>
      </w:r>
      <w:r>
        <w:t>– Malý frazeologický slovník (frazeologický)</w:t>
      </w:r>
    </w:p>
    <w:p w14:paraId="1BB3D99F" w14:textId="0750D2BD" w:rsidR="004F3535" w:rsidRPr="004F3535" w:rsidRDefault="004F3535" w:rsidP="004F353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PSV </w:t>
      </w:r>
      <w:r>
        <w:t>– Pravidlá slovenskej výslovnosti</w:t>
      </w:r>
    </w:p>
    <w:p w14:paraId="28D1CF93" w14:textId="2EB431B1" w:rsidR="004F3535" w:rsidRPr="004F3535" w:rsidRDefault="004F3535" w:rsidP="004F353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SSN </w:t>
      </w:r>
      <w:r w:rsidRPr="004F3535">
        <w:t>-</w:t>
      </w:r>
      <w:r>
        <w:rPr>
          <w:b/>
          <w:bCs/>
        </w:rPr>
        <w:t xml:space="preserve"> </w:t>
      </w:r>
      <w:r>
        <w:t>S</w:t>
      </w:r>
      <w:r w:rsidRPr="004F3535">
        <w:t>lovník</w:t>
      </w:r>
      <w:r w:rsidRPr="004F3535">
        <w:t xml:space="preserve"> </w:t>
      </w:r>
      <w:r w:rsidRPr="004F3535">
        <w:t>slovenských</w:t>
      </w:r>
      <w:r w:rsidRPr="004F3535">
        <w:t xml:space="preserve"> </w:t>
      </w:r>
      <w:r w:rsidRPr="004F3535">
        <w:t>nárečí</w:t>
      </w:r>
    </w:p>
    <w:p w14:paraId="45FCB019" w14:textId="3018D7AB" w:rsidR="004F3535" w:rsidRPr="002B6282" w:rsidRDefault="004F3535" w:rsidP="004F353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SCS </w:t>
      </w:r>
      <w:r>
        <w:t>– Slovník cudzích slov (výkladový)</w:t>
      </w:r>
    </w:p>
    <w:p w14:paraId="3DF0C93A" w14:textId="77777777" w:rsidR="002B6282" w:rsidRDefault="002B6282" w:rsidP="002B6282">
      <w:pPr>
        <w:pStyle w:val="ListParagraph"/>
        <w:numPr>
          <w:ilvl w:val="0"/>
          <w:numId w:val="1"/>
        </w:numPr>
        <w:rPr>
          <w:b/>
          <w:bCs/>
        </w:rPr>
      </w:pPr>
      <w:r w:rsidRPr="002B6282">
        <w:rPr>
          <w:b/>
          <w:bCs/>
        </w:rPr>
        <w:t>Rôzne skupiny slov – jednovýznamové s., viacvýznamové s., synonymá, antonymá, homonymá, jednoslovné pomenovania, viacslovné pomenovania, združené pomenovania, univerbizácia, multiverbizácia, neutrálne s., termíny, kancelarizmy, publicizmy, hovorové s., knižné s., básnické s., domáce s., cudzie s. – zdomácnené, internacionalizmy, spisovné s., nespisovné s. – nárečové s., slangové s., profesionalizmy, argot, neologizmy, okazionalizmy, zastarané s. – archaizmy, historizmy,  expresívne s. – zdrobneniny, pejoratíva, vulgarizmy;</w:t>
      </w:r>
    </w:p>
    <w:p w14:paraId="5023400E" w14:textId="78DF7172" w:rsidR="00EF6725" w:rsidRPr="00EF6725" w:rsidRDefault="00EF6725" w:rsidP="00EF6725">
      <w:pPr>
        <w:pStyle w:val="ListParagraph"/>
        <w:numPr>
          <w:ilvl w:val="1"/>
          <w:numId w:val="1"/>
        </w:numPr>
        <w:rPr>
          <w:b/>
          <w:bCs/>
        </w:rPr>
      </w:pPr>
      <w:r w:rsidRPr="00EF6725">
        <w:rPr>
          <w:b/>
          <w:bCs/>
        </w:rPr>
        <w:t xml:space="preserve">SYNONÝMIA- ROVNOZNAČNOSŤ- </w:t>
      </w:r>
      <w:r w:rsidRPr="00EF6725">
        <w:rPr>
          <w:b/>
          <w:bCs/>
        </w:rPr>
        <w:t>synonyma</w:t>
      </w:r>
    </w:p>
    <w:p w14:paraId="587D6B05" w14:textId="037E5961" w:rsidR="00EF6725" w:rsidRPr="00EF6725" w:rsidRDefault="00EF6725" w:rsidP="003C7E1C">
      <w:pPr>
        <w:pStyle w:val="ListParagraph"/>
        <w:numPr>
          <w:ilvl w:val="2"/>
          <w:numId w:val="1"/>
        </w:numPr>
      </w:pPr>
      <w:r w:rsidRPr="00EF6725">
        <w:t>J</w:t>
      </w:r>
      <w:r w:rsidRPr="00EF6725">
        <w:t>edná vec sa pomenúva viacerými slovami</w:t>
      </w:r>
      <w:r w:rsidRPr="00EF6725">
        <w:t>,</w:t>
      </w:r>
      <w:r w:rsidRPr="00EF6725">
        <w:t xml:space="preserve"> odlišne znejú ale majú podobný význam</w:t>
      </w:r>
    </w:p>
    <w:p w14:paraId="5E7F858B" w14:textId="14C1A2E5" w:rsidR="00EF6725" w:rsidRPr="00EF6725" w:rsidRDefault="00EF6725" w:rsidP="00EF6725">
      <w:pPr>
        <w:pStyle w:val="ListParagraph"/>
        <w:numPr>
          <w:ilvl w:val="2"/>
          <w:numId w:val="1"/>
        </w:numPr>
      </w:pPr>
      <w:r w:rsidRPr="00EF6725">
        <w:t>Práca- robota, šichta, fuška, makačka</w:t>
      </w:r>
    </w:p>
    <w:p w14:paraId="5D330075" w14:textId="18439A52" w:rsidR="00EF6725" w:rsidRPr="00EF6725" w:rsidRDefault="00EF6725" w:rsidP="00EF6725">
      <w:pPr>
        <w:pStyle w:val="ListParagraph"/>
        <w:numPr>
          <w:ilvl w:val="2"/>
          <w:numId w:val="1"/>
        </w:numPr>
      </w:pPr>
      <w:r w:rsidRPr="00EF6725">
        <w:t>Vytvárajú synonymické rady</w:t>
      </w:r>
    </w:p>
    <w:p w14:paraId="559F022C" w14:textId="083EEA2F" w:rsidR="00EF6725" w:rsidRPr="00EF6725" w:rsidRDefault="00EF6725" w:rsidP="00EF6725">
      <w:pPr>
        <w:pStyle w:val="ListParagraph"/>
        <w:numPr>
          <w:ilvl w:val="2"/>
          <w:numId w:val="1"/>
        </w:numPr>
        <w:rPr>
          <w:b/>
          <w:bCs/>
        </w:rPr>
      </w:pPr>
      <w:r w:rsidRPr="00EF6725">
        <w:rPr>
          <w:b/>
          <w:bCs/>
        </w:rPr>
        <w:t>Synonymický slovník slovenčiny</w:t>
      </w:r>
    </w:p>
    <w:p w14:paraId="1CB2900C" w14:textId="624AABA7" w:rsidR="00EF6725" w:rsidRPr="00EF6725" w:rsidRDefault="00EF6725" w:rsidP="00EF6725">
      <w:pPr>
        <w:pStyle w:val="ListParagraph"/>
        <w:numPr>
          <w:ilvl w:val="1"/>
          <w:numId w:val="1"/>
        </w:numPr>
        <w:rPr>
          <w:b/>
          <w:bCs/>
        </w:rPr>
      </w:pPr>
      <w:r w:rsidRPr="00EF6725">
        <w:rPr>
          <w:b/>
          <w:bCs/>
        </w:rPr>
        <w:t xml:space="preserve"> ANT</w:t>
      </w:r>
      <w:r>
        <w:rPr>
          <w:b/>
          <w:bCs/>
        </w:rPr>
        <w:t>ONY</w:t>
      </w:r>
      <w:r w:rsidRPr="00EF6725">
        <w:rPr>
          <w:b/>
          <w:bCs/>
        </w:rPr>
        <w:t>MIA- (protikladnosť)- antonymá/opozitá</w:t>
      </w:r>
    </w:p>
    <w:p w14:paraId="094CE57E" w14:textId="0F5E3F5F" w:rsidR="00EF6725" w:rsidRPr="00EF6725" w:rsidRDefault="00EF6725" w:rsidP="00EF6725">
      <w:pPr>
        <w:pStyle w:val="ListParagraph"/>
        <w:numPr>
          <w:ilvl w:val="2"/>
          <w:numId w:val="1"/>
        </w:numPr>
      </w:pPr>
      <w:r w:rsidRPr="00EF6725">
        <w:t>J</w:t>
      </w:r>
      <w:r w:rsidRPr="00EF6725">
        <w:t>e jav, pri ktorom sa vytvárajú dvojice protirečivé či významovo protikladné slová</w:t>
      </w:r>
    </w:p>
    <w:p w14:paraId="660CD109" w14:textId="541EA8CD" w:rsidR="00EF6725" w:rsidRPr="00EF6725" w:rsidRDefault="00EF6725" w:rsidP="00EF6725">
      <w:pPr>
        <w:pStyle w:val="ListParagraph"/>
        <w:numPr>
          <w:ilvl w:val="2"/>
          <w:numId w:val="1"/>
        </w:numPr>
      </w:pPr>
      <w:r w:rsidRPr="00EF6725">
        <w:t>Anonymne</w:t>
      </w:r>
      <w:r w:rsidRPr="00EF6725">
        <w:t xml:space="preserve"> dvojice slov:</w:t>
      </w:r>
      <w:r w:rsidRPr="00EF6725">
        <w:rPr>
          <w:b/>
          <w:bCs/>
        </w:rPr>
        <w:t xml:space="preserve"> špinavý</w:t>
      </w:r>
      <w:r w:rsidRPr="00EF6725">
        <w:rPr>
          <w:b/>
          <w:bCs/>
        </w:rPr>
        <w:t xml:space="preserve"> </w:t>
      </w:r>
      <w:r w:rsidRPr="00EF6725">
        <w:rPr>
          <w:b/>
          <w:bCs/>
        </w:rPr>
        <w:t>- čistý</w:t>
      </w:r>
    </w:p>
    <w:p w14:paraId="14BC444D" w14:textId="5B1F5D47" w:rsidR="00EF6725" w:rsidRPr="00EF6725" w:rsidRDefault="00EF6725" w:rsidP="00EF6725">
      <w:pPr>
        <w:pStyle w:val="ListParagraph"/>
        <w:numPr>
          <w:ilvl w:val="2"/>
          <w:numId w:val="1"/>
        </w:numPr>
      </w:pPr>
      <w:r w:rsidRPr="00EF6725">
        <w:t xml:space="preserve">v lit. sa používajú: </w:t>
      </w:r>
      <w:r w:rsidRPr="00EF6725">
        <w:rPr>
          <w:b/>
          <w:bCs/>
        </w:rPr>
        <w:t>KONTRAST</w:t>
      </w:r>
      <w:r w:rsidRPr="00EF6725">
        <w:t xml:space="preserve">, </w:t>
      </w:r>
      <w:r w:rsidRPr="00EF6725">
        <w:rPr>
          <w:b/>
          <w:bCs/>
        </w:rPr>
        <w:t>OXYMOROM</w:t>
      </w:r>
      <w:r w:rsidRPr="00EF6725">
        <w:t xml:space="preserve"> sú založené na kontrastne</w:t>
      </w:r>
    </w:p>
    <w:p w14:paraId="23C0B950" w14:textId="73D68930" w:rsidR="00EF6725" w:rsidRPr="00EF6725" w:rsidRDefault="00EF6725" w:rsidP="00EF6725">
      <w:pPr>
        <w:pStyle w:val="ListParagraph"/>
        <w:numPr>
          <w:ilvl w:val="1"/>
          <w:numId w:val="1"/>
        </w:numPr>
        <w:rPr>
          <w:b/>
          <w:bCs/>
        </w:rPr>
      </w:pPr>
      <w:r w:rsidRPr="00EF6725">
        <w:rPr>
          <w:b/>
          <w:bCs/>
        </w:rPr>
        <w:t>HOMONÝMA- (rovnozvučnosť)</w:t>
      </w:r>
    </w:p>
    <w:p w14:paraId="3391E4F1" w14:textId="76C2B446" w:rsidR="00EF6725" w:rsidRPr="00EF6725" w:rsidRDefault="00EF6725" w:rsidP="00EF6725">
      <w:pPr>
        <w:pStyle w:val="ListParagraph"/>
        <w:numPr>
          <w:ilvl w:val="2"/>
          <w:numId w:val="1"/>
        </w:numPr>
      </w:pPr>
      <w:r>
        <w:t>J</w:t>
      </w:r>
      <w:r w:rsidRPr="00EF6725">
        <w:t>e jav keď obe slová rovnako znejú, ale pomenúvajú iné myšlienkové obrazy</w:t>
      </w:r>
    </w:p>
    <w:p w14:paraId="7F08B1D6" w14:textId="36E54DB5" w:rsidR="00EF6725" w:rsidRPr="00EF6725" w:rsidRDefault="00EF6725" w:rsidP="00EF6725">
      <w:pPr>
        <w:pStyle w:val="ListParagraph"/>
        <w:numPr>
          <w:ilvl w:val="2"/>
          <w:numId w:val="1"/>
        </w:numPr>
      </w:pPr>
      <w:r>
        <w:t>M</w:t>
      </w:r>
      <w:r w:rsidRPr="00EF6725">
        <w:t>edzi lexikálnymi významami slov niet viditeľných súvislostí</w:t>
      </w:r>
    </w:p>
    <w:p w14:paraId="0B9B591B" w14:textId="3EF19DD9" w:rsidR="00EF6725" w:rsidRPr="00EF6725" w:rsidRDefault="00EF6725" w:rsidP="00EF6725">
      <w:pPr>
        <w:pStyle w:val="ListParagraph"/>
        <w:numPr>
          <w:ilvl w:val="2"/>
          <w:numId w:val="1"/>
        </w:numPr>
      </w:pPr>
      <w:r>
        <w:t>I</w:t>
      </w:r>
      <w:r w:rsidRPr="00EF6725">
        <w:t>ch rovnozvučnosť je náhodná</w:t>
      </w:r>
    </w:p>
    <w:p w14:paraId="61B605BF" w14:textId="56415FF4" w:rsidR="00EF6725" w:rsidRPr="00EF6725" w:rsidRDefault="00EF6725" w:rsidP="00EF6725">
      <w:pPr>
        <w:pStyle w:val="ListParagraph"/>
        <w:numPr>
          <w:ilvl w:val="2"/>
          <w:numId w:val="1"/>
        </w:numPr>
      </w:pPr>
      <w:r w:rsidRPr="00EF6725">
        <w:t>markíza- šľachtička/markíza- strieška</w:t>
      </w:r>
    </w:p>
    <w:p w14:paraId="78DF2066" w14:textId="0420E286" w:rsidR="00EF6725" w:rsidRPr="00EF6725" w:rsidRDefault="00EF6725" w:rsidP="00EF6725">
      <w:pPr>
        <w:pStyle w:val="ListParagraph"/>
        <w:numPr>
          <w:ilvl w:val="2"/>
          <w:numId w:val="1"/>
        </w:numPr>
      </w:pPr>
      <w:r w:rsidRPr="00EF6725">
        <w:lastRenderedPageBreak/>
        <w:t>Základný rozdiel medzi polysémiou a homonymiou spočíva v existencii, respektíve absencii vzťahu medzi</w:t>
      </w:r>
      <w:r>
        <w:t xml:space="preserve"> </w:t>
      </w:r>
      <w:r w:rsidRPr="00EF6725">
        <w:t>významami. Ak tu tento vzťah je, hovoríme o polysémii a naopak. P-(1.</w:t>
      </w:r>
      <w:r>
        <w:t xml:space="preserve"> .</w:t>
      </w:r>
      <w:r w:rsidRPr="00EF6725">
        <w:t>..,2.</w:t>
      </w:r>
      <w:r>
        <w:t xml:space="preserve"> .</w:t>
      </w:r>
      <w:r w:rsidRPr="00EF6725">
        <w:t>..) H-(šach</w:t>
      </w:r>
      <w:r w:rsidRPr="00EF6725">
        <w:rPr>
          <w:vertAlign w:val="superscript"/>
        </w:rPr>
        <w:t>1</w:t>
      </w:r>
      <w:r w:rsidRPr="00EF6725">
        <w:t>,šach</w:t>
      </w:r>
      <w:r w:rsidRPr="00EF6725">
        <w:rPr>
          <w:vertAlign w:val="superscript"/>
        </w:rPr>
        <w:t>2</w:t>
      </w:r>
      <w:r w:rsidRPr="00EF6725">
        <w:t>)</w:t>
      </w:r>
    </w:p>
    <w:p w14:paraId="7D9DA49B" w14:textId="7C606ADA" w:rsidR="00EF6725" w:rsidRPr="004857BA" w:rsidRDefault="00EF6725" w:rsidP="004857BA">
      <w:pPr>
        <w:pStyle w:val="ListParagraph"/>
        <w:numPr>
          <w:ilvl w:val="2"/>
          <w:numId w:val="1"/>
        </w:numPr>
        <w:rPr>
          <w:b/>
          <w:bCs/>
        </w:rPr>
      </w:pPr>
      <w:r w:rsidRPr="00EF6725">
        <w:t>Homonyma spracúvavá HOMONIMICKÝ SLOVNÍK</w:t>
      </w:r>
    </w:p>
    <w:p w14:paraId="2C91E4AB" w14:textId="42DF21B7" w:rsidR="004857BA" w:rsidRPr="004857BA" w:rsidRDefault="002B6282" w:rsidP="004857BA">
      <w:pPr>
        <w:pStyle w:val="ListParagraph"/>
        <w:numPr>
          <w:ilvl w:val="0"/>
          <w:numId w:val="1"/>
        </w:numPr>
        <w:rPr>
          <w:b/>
          <w:bCs/>
        </w:rPr>
      </w:pPr>
      <w:r w:rsidRPr="002B6282">
        <w:rPr>
          <w:b/>
          <w:bCs/>
        </w:rPr>
        <w:t>Obohacovanie SZ – preberanie slov/ tvorenie slov</w:t>
      </w:r>
    </w:p>
    <w:p w14:paraId="008D3F5B" w14:textId="77777777" w:rsidR="002B6282" w:rsidRDefault="002B6282" w:rsidP="002B6282">
      <w:pPr>
        <w:pStyle w:val="ListParagraph"/>
        <w:numPr>
          <w:ilvl w:val="0"/>
          <w:numId w:val="1"/>
        </w:numPr>
        <w:rPr>
          <w:b/>
          <w:bCs/>
        </w:rPr>
      </w:pPr>
      <w:r w:rsidRPr="002B6282">
        <w:rPr>
          <w:b/>
          <w:bCs/>
        </w:rPr>
        <w:t>Tvorenie slov – odvodzovanie, skladanie, skracovanie, spájanie;</w:t>
      </w:r>
    </w:p>
    <w:p w14:paraId="4F0E2E10" w14:textId="2B698933" w:rsidR="004857BA" w:rsidRPr="004857BA" w:rsidRDefault="004857BA" w:rsidP="004857BA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hyperlink r:id="rId6" w:history="1">
        <w:r w:rsidRPr="009C6CCE">
          <w:rPr>
            <w:rStyle w:val="Hyperlink"/>
            <w:b/>
            <w:bCs/>
            <w:i/>
            <w:iCs/>
          </w:rPr>
          <w:t>https://www.glarchiv.com/sources4.A/Slovotvorne_postupy.pdf</w:t>
        </w:r>
      </w:hyperlink>
    </w:p>
    <w:p w14:paraId="45C4455F" w14:textId="77777777" w:rsidR="002B6282" w:rsidRDefault="002B6282" w:rsidP="002B6282">
      <w:pPr>
        <w:pStyle w:val="ListParagraph"/>
        <w:numPr>
          <w:ilvl w:val="0"/>
          <w:numId w:val="1"/>
        </w:numPr>
        <w:rPr>
          <w:b/>
          <w:bCs/>
        </w:rPr>
      </w:pPr>
      <w:r w:rsidRPr="002B6282">
        <w:rPr>
          <w:b/>
          <w:bCs/>
        </w:rPr>
        <w:t>Štýlové rozvrstvenie SZ – vyšší, stredný, nižší štýl;</w:t>
      </w:r>
    </w:p>
    <w:p w14:paraId="2E123A92" w14:textId="3A455063" w:rsidR="004857BA" w:rsidRPr="004857BA" w:rsidRDefault="004857BA" w:rsidP="004857BA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hyperlink r:id="rId7" w:history="1">
        <w:r w:rsidRPr="002B6282">
          <w:rPr>
            <w:rStyle w:val="Hyperlink"/>
            <w:b/>
            <w:bCs/>
            <w:i/>
            <w:iCs/>
          </w:rPr>
          <w:t>https://www.glarchiv.com/sources4.A/Stylove_rozvrstvenie_slovnej_zasoby.pdf</w:t>
        </w:r>
      </w:hyperlink>
    </w:p>
    <w:p w14:paraId="46F6E2CE" w14:textId="3B8A1529" w:rsidR="00B63465" w:rsidRDefault="002B6282" w:rsidP="002B6282">
      <w:pPr>
        <w:pStyle w:val="ListParagraph"/>
        <w:numPr>
          <w:ilvl w:val="0"/>
          <w:numId w:val="1"/>
        </w:numPr>
        <w:rPr>
          <w:b/>
          <w:bCs/>
        </w:rPr>
      </w:pPr>
      <w:r w:rsidRPr="002B6282">
        <w:rPr>
          <w:b/>
          <w:bCs/>
        </w:rPr>
        <w:t>Frazeológia – príslovia, porekadlá, pranostiky, intelektuálne f.</w:t>
      </w:r>
    </w:p>
    <w:p w14:paraId="3A104830" w14:textId="5E151B45" w:rsidR="00DD5E05" w:rsidRPr="00DD5E05" w:rsidRDefault="00DD5E05" w:rsidP="00DD5E05">
      <w:pPr>
        <w:pStyle w:val="ListParagraph"/>
        <w:numPr>
          <w:ilvl w:val="1"/>
          <w:numId w:val="1"/>
        </w:numPr>
      </w:pPr>
      <w:r>
        <w:t> </w:t>
      </w:r>
      <w:r w:rsidRPr="00DD5E05">
        <w:rPr>
          <w:b/>
          <w:bCs/>
        </w:rPr>
        <w:t>PRÍSLOVIA</w:t>
      </w:r>
      <w:r>
        <w:t xml:space="preserve"> </w:t>
      </w:r>
      <w:r w:rsidRPr="00DD5E05">
        <w:t>- (výchovný význam) má ponaučenie- bez práce nie sú koláče</w:t>
      </w:r>
    </w:p>
    <w:p w14:paraId="1DAE3A52" w14:textId="7D682B80" w:rsidR="00DD5E05" w:rsidRPr="00DD5E05" w:rsidRDefault="00DD5E05" w:rsidP="00DD5E05">
      <w:pPr>
        <w:pStyle w:val="ListParagraph"/>
        <w:numPr>
          <w:ilvl w:val="1"/>
          <w:numId w:val="1"/>
        </w:numPr>
      </w:pPr>
      <w:r>
        <w:t> </w:t>
      </w:r>
      <w:r w:rsidRPr="00DD5E05">
        <w:rPr>
          <w:b/>
          <w:bCs/>
        </w:rPr>
        <w:t>POREKADLÁ</w:t>
      </w:r>
      <w:r>
        <w:t xml:space="preserve"> </w:t>
      </w:r>
      <w:r w:rsidRPr="00DD5E05">
        <w:t>- (konštatujú istú skutočnosť, skúsenosť, poznatok) nevyplýva z nich ponaučenie- z kaluže do blata.</w:t>
      </w:r>
    </w:p>
    <w:p w14:paraId="2A9C4B6F" w14:textId="08A8F15B" w:rsidR="004857BA" w:rsidRDefault="00DD5E05" w:rsidP="00DD5E05">
      <w:pPr>
        <w:pStyle w:val="ListParagraph"/>
        <w:numPr>
          <w:ilvl w:val="1"/>
          <w:numId w:val="1"/>
        </w:numPr>
      </w:pPr>
      <w:r>
        <w:t> </w:t>
      </w:r>
      <w:r w:rsidRPr="00DD5E05">
        <w:rPr>
          <w:b/>
          <w:bCs/>
        </w:rPr>
        <w:t>PRANOSTIKY</w:t>
      </w:r>
      <w:r>
        <w:t xml:space="preserve"> </w:t>
      </w:r>
      <w:r w:rsidRPr="00DD5E05">
        <w:t>-</w:t>
      </w:r>
      <w:r>
        <w:t xml:space="preserve"> </w:t>
      </w:r>
      <w:r w:rsidRPr="00DD5E05">
        <w:t>(výroky o počasí) vznikli na základe dlhodobého pozorovania prírodných javov- Matej ľady láme</w:t>
      </w:r>
    </w:p>
    <w:p w14:paraId="6B7E76AC" w14:textId="77777777" w:rsidR="00DD5E05" w:rsidRDefault="00DD5E05" w:rsidP="00DD5E05"/>
    <w:p w14:paraId="3025E62B" w14:textId="031E9250" w:rsidR="00DD5E05" w:rsidRPr="00DD5E05" w:rsidRDefault="00DD5E05" w:rsidP="00DD5E05">
      <w:pPr>
        <w:pStyle w:val="ListParagraph"/>
        <w:numPr>
          <w:ilvl w:val="1"/>
          <w:numId w:val="1"/>
        </w:numPr>
      </w:pPr>
      <w:r w:rsidRPr="00DD5E05">
        <w:rPr>
          <w:b/>
          <w:bCs/>
        </w:rPr>
        <w:t>INTELEKTUÁLNE</w:t>
      </w:r>
      <w:r w:rsidRPr="00DD5E05">
        <w:t xml:space="preserve"> (mytologické, biblické, historické, literárne)- vzdelanc</w:t>
      </w:r>
      <w:r>
        <w:t>i</w:t>
      </w:r>
      <w:r w:rsidR="00982D48">
        <w:t xml:space="preserve"> ich používajú</w:t>
      </w:r>
    </w:p>
    <w:sectPr w:rsidR="00DD5E05" w:rsidRPr="00DD5E05" w:rsidSect="00E405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210C3EF4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C5F15"/>
    <w:multiLevelType w:val="hybridMultilevel"/>
    <w:tmpl w:val="EC4CB8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40AB4"/>
    <w:multiLevelType w:val="hybridMultilevel"/>
    <w:tmpl w:val="E20EC370"/>
    <w:lvl w:ilvl="0" w:tplc="C34AA4B2">
      <w:start w:val="1"/>
      <w:numFmt w:val="bullet"/>
      <w:lvlText w:val="–"/>
      <w:lvlJc w:val="left"/>
      <w:pPr>
        <w:ind w:left="450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num w:numId="1" w16cid:durableId="1122192178">
    <w:abstractNumId w:val="0"/>
  </w:num>
  <w:num w:numId="2" w16cid:durableId="76051243">
    <w:abstractNumId w:val="1"/>
  </w:num>
  <w:num w:numId="3" w16cid:durableId="2124643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82"/>
    <w:rsid w:val="001F40F2"/>
    <w:rsid w:val="002B6282"/>
    <w:rsid w:val="003A5040"/>
    <w:rsid w:val="004857BA"/>
    <w:rsid w:val="004F3535"/>
    <w:rsid w:val="00764587"/>
    <w:rsid w:val="00982D48"/>
    <w:rsid w:val="009C6CCE"/>
    <w:rsid w:val="00B63465"/>
    <w:rsid w:val="00BB44B3"/>
    <w:rsid w:val="00C63554"/>
    <w:rsid w:val="00D5110B"/>
    <w:rsid w:val="00DD5E05"/>
    <w:rsid w:val="00E405D6"/>
    <w:rsid w:val="00E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2AFC2"/>
  <w15:chartTrackingRefBased/>
  <w15:docId w15:val="{BC293140-8E6B-4404-91ED-6FE24998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ListParagraph">
    <w:name w:val="List Paragraph"/>
    <w:basedOn w:val="Normal"/>
    <w:uiPriority w:val="34"/>
    <w:qFormat/>
    <w:rsid w:val="00B634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9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larchiv.com/sources4.A/Stylove_rozvrstvenie_slovnej_zasoby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archiv.com/sources4.A/Slovotvorne_postupy.pdf" TargetMode="External"/><Relationship Id="rId5" Type="http://schemas.openxmlformats.org/officeDocument/2006/relationships/hyperlink" Target="https://www.glarchiv.com/sources4.A/Lexikologia_cela_tema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192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6</cp:revision>
  <cp:lastPrinted>2024-03-07T18:52:00Z</cp:lastPrinted>
  <dcterms:created xsi:type="dcterms:W3CDTF">2024-03-07T15:00:00Z</dcterms:created>
  <dcterms:modified xsi:type="dcterms:W3CDTF">2024-03-07T18:52:00Z</dcterms:modified>
</cp:coreProperties>
</file>