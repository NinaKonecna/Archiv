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53EB" w14:textId="3F5A67C0" w:rsidR="00150E19" w:rsidRPr="003A1977" w:rsidRDefault="00297ADD" w:rsidP="00465E9E">
      <w:pPr>
        <w:pStyle w:val="Nzov"/>
        <w:jc w:val="center"/>
        <w:rPr>
          <w:b/>
          <w:bCs/>
          <w:lang w:val="sk-SK"/>
        </w:rPr>
      </w:pPr>
      <w:r w:rsidRPr="003A1977">
        <w:rPr>
          <w:b/>
          <w:bCs/>
          <w:lang w:val="sk-SK"/>
        </w:rPr>
        <w:t>Historicko</w:t>
      </w:r>
      <w:r w:rsidR="00141707" w:rsidRPr="003A1977">
        <w:rPr>
          <w:b/>
          <w:bCs/>
          <w:lang w:val="sk-SK"/>
        </w:rPr>
        <w:t>-g</w:t>
      </w:r>
      <w:r w:rsidRPr="003A1977">
        <w:rPr>
          <w:b/>
          <w:bCs/>
          <w:lang w:val="sk-SK"/>
        </w:rPr>
        <w:t>eografický vývoj Slovenska</w:t>
      </w:r>
    </w:p>
    <w:p w14:paraId="05003E82" w14:textId="77777777" w:rsidR="00465E9E" w:rsidRPr="003A1977" w:rsidRDefault="00465E9E" w:rsidP="00465E9E">
      <w:pPr>
        <w:rPr>
          <w:lang w:val="sk-SK"/>
        </w:rPr>
      </w:pPr>
    </w:p>
    <w:p w14:paraId="756AB66C" w14:textId="32D8A2BE" w:rsidR="00465E9E" w:rsidRPr="003A1977" w:rsidRDefault="00141707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3A1977">
        <w:rPr>
          <w:lang w:val="sk-SK"/>
        </w:rPr>
        <w:t>Dôkazom najstaršieho osídlenia Slovenskej republiky bolo nájdenie odliatku lebky neandertálca (starej 80 000 – 100 000 rokov) v Gánovciach pri Poprade</w:t>
      </w:r>
    </w:p>
    <w:p w14:paraId="3BE81A6E" w14:textId="5A71EDC4" w:rsidR="00141707" w:rsidRPr="003A1977" w:rsidRDefault="00141707" w:rsidP="00141707">
      <w:pPr>
        <w:pStyle w:val="Odsekzoznamu"/>
        <w:numPr>
          <w:ilvl w:val="1"/>
          <w:numId w:val="1"/>
        </w:numPr>
        <w:rPr>
          <w:lang w:val="sk-SK"/>
        </w:rPr>
      </w:pPr>
      <w:r w:rsidRPr="003A1977">
        <w:rPr>
          <w:lang w:val="sk-SK"/>
        </w:rPr>
        <w:t> Objavil ju Koloman Koky</w:t>
      </w:r>
      <w:r w:rsidR="0095406E" w:rsidRPr="003A1977">
        <w:rPr>
          <w:lang w:val="sk-SK"/>
        </w:rPr>
        <w:t xml:space="preserve"> </w:t>
      </w:r>
      <w:r w:rsidR="0095406E" w:rsidRPr="003A1977">
        <w:rPr>
          <w:lang w:val="sk-SK"/>
        </w:rPr>
        <w:t>– strelmajster v bani</w:t>
      </w:r>
      <w:r w:rsidRPr="003A1977">
        <w:rPr>
          <w:lang w:val="sk-SK"/>
        </w:rPr>
        <w:t xml:space="preserve"> (1926)</w:t>
      </w:r>
    </w:p>
    <w:p w14:paraId="5FBB5B8E" w14:textId="3471F953" w:rsidR="0095406E" w:rsidRPr="003A1977" w:rsidRDefault="0095406E" w:rsidP="0095406E">
      <w:pPr>
        <w:rPr>
          <w:lang w:val="sk-SK"/>
        </w:rPr>
      </w:pPr>
    </w:p>
    <w:p w14:paraId="0B3266C0" w14:textId="72135487" w:rsidR="0095406E" w:rsidRPr="003A1977" w:rsidRDefault="0095406E" w:rsidP="0095406E">
      <w:pPr>
        <w:pStyle w:val="Odsekzoznamu"/>
        <w:numPr>
          <w:ilvl w:val="0"/>
          <w:numId w:val="1"/>
        </w:numPr>
        <w:rPr>
          <w:lang w:val="sk-SK"/>
        </w:rPr>
      </w:pPr>
      <w:r w:rsidRPr="003A1977">
        <w:rPr>
          <w:lang w:val="sk-SK"/>
        </w:rPr>
        <w:t>V roku 5 000 – 4 000 pred naším letopočtom sa začína na Slovensku rozvíjať poľnohospodárstvo</w:t>
      </w:r>
    </w:p>
    <w:p w14:paraId="38666BCF" w14:textId="2C74B7EB" w:rsidR="0095406E" w:rsidRPr="003A1977" w:rsidRDefault="0095406E" w:rsidP="0095406E">
      <w:pPr>
        <w:pStyle w:val="Odsekzoznamu"/>
        <w:numPr>
          <w:ilvl w:val="0"/>
          <w:numId w:val="1"/>
        </w:numPr>
        <w:rPr>
          <w:lang w:val="sk-SK"/>
        </w:rPr>
      </w:pPr>
      <w:r w:rsidRPr="003A1977">
        <w:rPr>
          <w:lang w:val="sk-SK"/>
        </w:rPr>
        <w:t>Územie Slovenska osídľovali tieto kmene:</w:t>
      </w:r>
    </w:p>
    <w:p w14:paraId="14C086F8" w14:textId="7499B630" w:rsidR="0095406E" w:rsidRPr="003A1977" w:rsidRDefault="0095406E" w:rsidP="0095406E">
      <w:pPr>
        <w:pStyle w:val="Odsekzoznamu"/>
        <w:numPr>
          <w:ilvl w:val="1"/>
          <w:numId w:val="1"/>
        </w:numPr>
        <w:rPr>
          <w:lang w:val="sk-SK"/>
        </w:rPr>
      </w:pPr>
      <w:r w:rsidRPr="003A1977">
        <w:rPr>
          <w:lang w:val="sk-SK"/>
        </w:rPr>
        <w:t> Kelti</w:t>
      </w:r>
    </w:p>
    <w:p w14:paraId="46B9B88E" w14:textId="7BDAFE3A" w:rsidR="0095406E" w:rsidRPr="003A1977" w:rsidRDefault="0095406E" w:rsidP="0095406E">
      <w:pPr>
        <w:pStyle w:val="Odsekzoznamu"/>
        <w:numPr>
          <w:ilvl w:val="1"/>
          <w:numId w:val="1"/>
        </w:numPr>
        <w:rPr>
          <w:lang w:val="sk-SK"/>
        </w:rPr>
      </w:pPr>
      <w:r w:rsidRPr="003A1977">
        <w:rPr>
          <w:lang w:val="sk-SK"/>
        </w:rPr>
        <w:t> Rimania</w:t>
      </w:r>
    </w:p>
    <w:p w14:paraId="1DC8D0BA" w14:textId="5A9C6F2E" w:rsidR="0095406E" w:rsidRPr="003A1977" w:rsidRDefault="0095406E" w:rsidP="0095406E">
      <w:pPr>
        <w:pStyle w:val="Odsekzoznamu"/>
        <w:numPr>
          <w:ilvl w:val="1"/>
          <w:numId w:val="1"/>
        </w:numPr>
        <w:rPr>
          <w:lang w:val="sk-SK"/>
        </w:rPr>
      </w:pPr>
      <w:r w:rsidRPr="003A1977">
        <w:rPr>
          <w:lang w:val="sk-SK"/>
        </w:rPr>
        <w:t> Germáni</w:t>
      </w:r>
    </w:p>
    <w:p w14:paraId="15D62B49" w14:textId="4B49CE8F" w:rsidR="0095406E" w:rsidRPr="003A1977" w:rsidRDefault="0095406E" w:rsidP="0095406E">
      <w:pPr>
        <w:pStyle w:val="Odsekzoznamu"/>
        <w:numPr>
          <w:ilvl w:val="0"/>
          <w:numId w:val="1"/>
        </w:numPr>
        <w:rPr>
          <w:lang w:val="sk-SK"/>
        </w:rPr>
      </w:pPr>
      <w:r w:rsidRPr="003A1977">
        <w:rPr>
          <w:lang w:val="sk-SK"/>
        </w:rPr>
        <w:t>Významným medzníkom bol príchod Slovanov v 5. storočí nášho letopočtu</w:t>
      </w:r>
    </w:p>
    <w:p w14:paraId="698632FE" w14:textId="77777777" w:rsidR="0095406E" w:rsidRPr="003A1977" w:rsidRDefault="0095406E" w:rsidP="0095406E">
      <w:pPr>
        <w:rPr>
          <w:lang w:val="sk-SK"/>
        </w:rPr>
      </w:pPr>
    </w:p>
    <w:p w14:paraId="371A77EE" w14:textId="77777777" w:rsidR="0095406E" w:rsidRPr="003A1977" w:rsidRDefault="0095406E" w:rsidP="0095406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3A1977">
        <w:rPr>
          <w:b/>
          <w:bCs/>
          <w:lang w:val="sk-SK"/>
        </w:rPr>
        <w:t>Samova ríša</w:t>
      </w:r>
      <w:r w:rsidRPr="003A1977">
        <w:rPr>
          <w:b/>
          <w:bCs/>
          <w:lang w:val="sk-SK"/>
        </w:rPr>
        <w:t xml:space="preserve"> (623 – 658)</w:t>
      </w:r>
    </w:p>
    <w:p w14:paraId="5CBDA72C" w14:textId="2DABB614" w:rsidR="0095406E" w:rsidRPr="003A1977" w:rsidRDefault="003A1977" w:rsidP="0095406E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 </w:t>
      </w:r>
      <w:r w:rsidRPr="003A1977">
        <w:rPr>
          <w:lang w:val="sk-SK"/>
        </w:rPr>
        <w:t>Kmeňový zv</w:t>
      </w:r>
      <w:r>
        <w:rPr>
          <w:lang w:val="sk-SK"/>
        </w:rPr>
        <w:t>äzok</w:t>
      </w:r>
    </w:p>
    <w:p w14:paraId="701158F6" w14:textId="64B7EE52" w:rsidR="003A1977" w:rsidRPr="003A1977" w:rsidRDefault="003A1977" w:rsidP="0095406E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Na čele stál Franský kupec Samo</w:t>
      </w:r>
    </w:p>
    <w:p w14:paraId="7F3EB965" w14:textId="7E77A8F0" w:rsidR="003A1977" w:rsidRPr="003A1977" w:rsidRDefault="003A1977" w:rsidP="0095406E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Ríša zanikla kvôli Samovej smrti bez nástupcu</w:t>
      </w:r>
    </w:p>
    <w:p w14:paraId="4F98FA25" w14:textId="40F2F11B" w:rsidR="003A1977" w:rsidRDefault="003A1977" w:rsidP="003A1977">
      <w:pPr>
        <w:rPr>
          <w:b/>
          <w:bCs/>
          <w:lang w:val="sk-SK"/>
        </w:rPr>
      </w:pPr>
    </w:p>
    <w:p w14:paraId="43187425" w14:textId="5ECE9C91" w:rsidR="003A1977" w:rsidRDefault="003A1977" w:rsidP="003A197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Veľká Morava (833 </w:t>
      </w:r>
      <w:r w:rsidR="007103A6">
        <w:rPr>
          <w:b/>
          <w:bCs/>
          <w:lang w:val="sk-SK"/>
        </w:rPr>
        <w:t>-</w:t>
      </w:r>
      <w:r>
        <w:rPr>
          <w:b/>
          <w:bCs/>
          <w:lang w:val="sk-SK"/>
        </w:rPr>
        <w:t xml:space="preserve"> 907)</w:t>
      </w:r>
      <w:r w:rsidR="00CC0C7E">
        <w:rPr>
          <w:b/>
          <w:bCs/>
          <w:lang w:val="sk-SK"/>
        </w:rPr>
        <w:t xml:space="preserve"> </w:t>
      </w:r>
    </w:p>
    <w:p w14:paraId="1F8E3217" w14:textId="0BDD8C46" w:rsidR="003A1977" w:rsidRPr="00A1478E" w:rsidRDefault="00A1478E" w:rsidP="003A1977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lang w:val="sk-SK"/>
        </w:rPr>
        <w:t> </w:t>
      </w:r>
      <w:r w:rsidRPr="00A1478E">
        <w:rPr>
          <w:u w:val="single"/>
          <w:lang w:val="sk-SK"/>
        </w:rPr>
        <w:t>1. Štátny útvar Slovanov</w:t>
      </w:r>
    </w:p>
    <w:p w14:paraId="4D5B185E" w14:textId="749769FF" w:rsidR="00A1478E" w:rsidRPr="00A1478E" w:rsidRDefault="00A1478E" w:rsidP="003A1977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lang w:val="sk-SK"/>
        </w:rPr>
        <w:t> Najväčší rozmach mala za vlády Svätopluka</w:t>
      </w:r>
    </w:p>
    <w:p w14:paraId="6FCA4103" w14:textId="1AF70452" w:rsidR="00A1478E" w:rsidRPr="00A1478E" w:rsidRDefault="00A1478E" w:rsidP="003A1977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lang w:val="sk-SK"/>
        </w:rPr>
        <w:t> Delila sa na Nitrianske a Moravské kniežactvo</w:t>
      </w:r>
    </w:p>
    <w:p w14:paraId="116D7E75" w14:textId="6410250E" w:rsidR="00A1478E" w:rsidRDefault="00A1478E" w:rsidP="00A1478E">
      <w:pPr>
        <w:rPr>
          <w:b/>
          <w:bCs/>
          <w:u w:val="single"/>
          <w:lang w:val="sk-SK"/>
        </w:rPr>
      </w:pPr>
    </w:p>
    <w:p w14:paraId="5A6A8245" w14:textId="547B89E7" w:rsidR="00A1478E" w:rsidRPr="00A1478E" w:rsidRDefault="00A1478E" w:rsidP="00A1478E">
      <w:pPr>
        <w:pStyle w:val="Odsekzoznamu"/>
        <w:numPr>
          <w:ilvl w:val="0"/>
          <w:numId w:val="1"/>
        </w:numPr>
        <w:rPr>
          <w:b/>
          <w:bCs/>
          <w:u w:val="single"/>
          <w:lang w:val="sk-SK"/>
        </w:rPr>
      </w:pPr>
      <w:r w:rsidRPr="00A1478E">
        <w:rPr>
          <w:b/>
          <w:bCs/>
          <w:lang w:val="sk-SK"/>
        </w:rPr>
        <w:t>Od 10. storočia do roku 1918 sme boli súčasťou Rakúsko-Uhorskej monarchie</w:t>
      </w:r>
    </w:p>
    <w:p w14:paraId="22663351" w14:textId="2DC2E39A" w:rsidR="00A1478E" w:rsidRDefault="00A1478E" w:rsidP="00A1478E">
      <w:pPr>
        <w:rPr>
          <w:b/>
          <w:bCs/>
          <w:u w:val="single"/>
          <w:lang w:val="sk-SK"/>
        </w:rPr>
      </w:pPr>
    </w:p>
    <w:p w14:paraId="29E78AD8" w14:textId="056FC3AD" w:rsidR="00A1478E" w:rsidRPr="00A1478E" w:rsidRDefault="00A1478E" w:rsidP="00A1478E">
      <w:pPr>
        <w:pStyle w:val="Odsekzoznamu"/>
        <w:numPr>
          <w:ilvl w:val="0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Československo (vzniká 28. 10. 1918)</w:t>
      </w:r>
    </w:p>
    <w:p w14:paraId="5D7D45B1" w14:textId="032F5983" w:rsidR="00A1478E" w:rsidRPr="00A1478E" w:rsidRDefault="00A1478E" w:rsidP="00A1478E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lang w:val="sk-SK"/>
        </w:rPr>
        <w:t> Jeho severné a západné hranice zostali totožné s hranicami Uhorska</w:t>
      </w:r>
    </w:p>
    <w:p w14:paraId="4A89B8C0" w14:textId="43E5E3C5" w:rsidR="00A1478E" w:rsidRPr="009B674A" w:rsidRDefault="00A1478E" w:rsidP="00A1478E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lang w:val="sk-SK"/>
        </w:rPr>
        <w:t> Južná hranica bola vyčlenená až na Parížskej mierovej konferencii o rok neskôr (1919)</w:t>
      </w:r>
    </w:p>
    <w:p w14:paraId="655FDFFF" w14:textId="3ECE6C0B" w:rsidR="009B674A" w:rsidRDefault="009B674A" w:rsidP="009B674A">
      <w:pPr>
        <w:rPr>
          <w:b/>
          <w:bCs/>
          <w:u w:val="single"/>
          <w:lang w:val="sk-SK"/>
        </w:rPr>
      </w:pPr>
    </w:p>
    <w:p w14:paraId="60140B1B" w14:textId="7BC9A335" w:rsidR="009B674A" w:rsidRPr="007103A6" w:rsidRDefault="009B674A" w:rsidP="009B674A">
      <w:pPr>
        <w:pStyle w:val="Odsekzoznamu"/>
        <w:numPr>
          <w:ilvl w:val="0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 xml:space="preserve">Po 1. svetovej vojne bola Československu pridelená Podkarpatská </w:t>
      </w:r>
      <w:r w:rsidR="007103A6">
        <w:rPr>
          <w:b/>
          <w:bCs/>
          <w:lang w:val="sk-SK"/>
        </w:rPr>
        <w:t>R</w:t>
      </w:r>
      <w:r>
        <w:rPr>
          <w:b/>
          <w:bCs/>
          <w:lang w:val="sk-SK"/>
        </w:rPr>
        <w:t>us</w:t>
      </w:r>
    </w:p>
    <w:p w14:paraId="54E65628" w14:textId="0F63BE14" w:rsidR="009B674A" w:rsidRPr="007103A6" w:rsidRDefault="009B674A" w:rsidP="009B674A">
      <w:pPr>
        <w:pStyle w:val="Odsekzoznamu"/>
        <w:numPr>
          <w:ilvl w:val="0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Prvý Slovenský štát (vzniká 14. 3. 1939) – bol menší ako súčasne Slovensko</w:t>
      </w:r>
    </w:p>
    <w:p w14:paraId="49EFAD81" w14:textId="7065729D" w:rsidR="007103A6" w:rsidRPr="007103A6" w:rsidRDefault="009B674A" w:rsidP="007103A6">
      <w:pPr>
        <w:pStyle w:val="Odsekzoznamu"/>
        <w:numPr>
          <w:ilvl w:val="0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Po 2. svetovej vojne dochádza k obnove Československa (Avšak tentokrát bez Podkarpatskej Rusi)</w:t>
      </w:r>
    </w:p>
    <w:p w14:paraId="0BA4BCE7" w14:textId="3A0BFE3A" w:rsidR="007103A6" w:rsidRDefault="007103A6" w:rsidP="007103A6">
      <w:pPr>
        <w:rPr>
          <w:b/>
          <w:bCs/>
          <w:u w:val="single"/>
          <w:lang w:val="sk-SK"/>
        </w:rPr>
      </w:pPr>
    </w:p>
    <w:p w14:paraId="1E1F6876" w14:textId="2500D823" w:rsidR="007103A6" w:rsidRPr="00CD5936" w:rsidRDefault="007103A6" w:rsidP="00CD5936">
      <w:pPr>
        <w:pStyle w:val="Odsekzoznamu"/>
        <w:numPr>
          <w:ilvl w:val="0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Ďalšie dátumy:</w:t>
      </w:r>
    </w:p>
    <w:p w14:paraId="2FCB1CDF" w14:textId="0BBF8F5A" w:rsidR="007103A6" w:rsidRPr="007103A6" w:rsidRDefault="007103A6" w:rsidP="007103A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7103A6">
        <w:rPr>
          <w:lang w:val="sk-SK"/>
        </w:rPr>
        <w:t> </w:t>
      </w:r>
      <w:r w:rsidRPr="007103A6">
        <w:rPr>
          <w:b/>
          <w:bCs/>
          <w:lang w:val="sk-SK"/>
        </w:rPr>
        <w:t>1. 1. 1993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– vznik Slovenskej republiky</w:t>
      </w:r>
    </w:p>
    <w:p w14:paraId="4EEB329B" w14:textId="76F6EF01" w:rsidR="007103A6" w:rsidRPr="007103A6" w:rsidRDefault="007103A6" w:rsidP="007103A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1. 5. 2004 </w:t>
      </w:r>
      <w:r>
        <w:rPr>
          <w:lang w:val="sk-SK"/>
        </w:rPr>
        <w:t xml:space="preserve">– vstup Slovenska do Európskej únii </w:t>
      </w:r>
    </w:p>
    <w:p w14:paraId="7A3BF96A" w14:textId="62CA7939" w:rsidR="007103A6" w:rsidRPr="007103A6" w:rsidRDefault="007103A6" w:rsidP="007103A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2007 </w:t>
      </w:r>
      <w:r>
        <w:rPr>
          <w:lang w:val="sk-SK"/>
        </w:rPr>
        <w:t>– podpísanie Schengenskej dohody</w:t>
      </w:r>
    </w:p>
    <w:p w14:paraId="0C9958CD" w14:textId="744D0ABE" w:rsidR="007103A6" w:rsidRPr="007103A6" w:rsidRDefault="007103A6" w:rsidP="007103A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2009 </w:t>
      </w:r>
      <w:r>
        <w:rPr>
          <w:lang w:val="sk-SK"/>
        </w:rPr>
        <w:t>– prijatie meny Euro</w:t>
      </w:r>
    </w:p>
    <w:sectPr w:rsidR="007103A6" w:rsidRPr="007103A6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DD"/>
    <w:rsid w:val="00141707"/>
    <w:rsid w:val="00150E19"/>
    <w:rsid w:val="00205D9E"/>
    <w:rsid w:val="00297ADD"/>
    <w:rsid w:val="003A1977"/>
    <w:rsid w:val="00465E9E"/>
    <w:rsid w:val="006A500F"/>
    <w:rsid w:val="007103A6"/>
    <w:rsid w:val="0095406E"/>
    <w:rsid w:val="009B674A"/>
    <w:rsid w:val="00A1478E"/>
    <w:rsid w:val="00CC0C7E"/>
    <w:rsid w:val="00CD5936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D5C4"/>
  <w15:chartTrackingRefBased/>
  <w15:docId w15:val="{7011F2D0-50A7-4DE7-9C88-0DB12843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</cp:revision>
  <dcterms:created xsi:type="dcterms:W3CDTF">2022-09-13T17:16:00Z</dcterms:created>
  <dcterms:modified xsi:type="dcterms:W3CDTF">2022-09-13T17:39:00Z</dcterms:modified>
</cp:coreProperties>
</file>