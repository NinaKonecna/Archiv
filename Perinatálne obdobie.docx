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72EE8" w14:textId="103FC4A7" w:rsidR="003A5040" w:rsidRDefault="00D7364D" w:rsidP="001F40F2">
      <w:pPr>
        <w:pStyle w:val="Nzov"/>
        <w:jc w:val="center"/>
      </w:pPr>
      <w:r>
        <w:t>Perinatálne obdobie</w:t>
      </w:r>
    </w:p>
    <w:p w14:paraId="161F3AA6" w14:textId="77777777" w:rsidR="00B63465" w:rsidRDefault="00B63465" w:rsidP="00B63465"/>
    <w:p w14:paraId="4719A6E7" w14:textId="597C16D5" w:rsidR="00B63465" w:rsidRDefault="00294847" w:rsidP="00B63465">
      <w:pPr>
        <w:pStyle w:val="Odsekzoznamu"/>
        <w:numPr>
          <w:ilvl w:val="0"/>
          <w:numId w:val="1"/>
        </w:numPr>
      </w:pPr>
      <w:r>
        <w:t>Obdobie pôrodu</w:t>
      </w:r>
    </w:p>
    <w:p w14:paraId="0EFAC875" w14:textId="70195260" w:rsidR="00294847" w:rsidRDefault="00294847" w:rsidP="00B63465">
      <w:pPr>
        <w:pStyle w:val="Odsekzoznamu"/>
        <w:numPr>
          <w:ilvl w:val="0"/>
          <w:numId w:val="1"/>
        </w:numPr>
      </w:pPr>
      <w:r w:rsidRPr="00294847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BA688" wp14:editId="6F91606C">
                <wp:simplePos x="0" y="0"/>
                <wp:positionH relativeFrom="column">
                  <wp:posOffset>3116390</wp:posOffset>
                </wp:positionH>
                <wp:positionV relativeFrom="paragraph">
                  <wp:posOffset>157480</wp:posOffset>
                </wp:positionV>
                <wp:extent cx="2422525" cy="474345"/>
                <wp:effectExtent l="0" t="0" r="0" b="1905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252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327D8E" w14:textId="228DDBA3" w:rsidR="00294847" w:rsidRDefault="00294847" w:rsidP="00C63554">
                            <w:pPr>
                              <w:spacing w:after="0"/>
                              <w:jc w:val="center"/>
                            </w:pPr>
                            <w:r>
                              <w:t>Hormóny neurohypofýzy (zadný lalok)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BA688" id="_x0000_t202" coordsize="21600,21600" o:spt="202" path="m,l,21600r21600,l21600,xe">
                <v:stroke joinstyle="miter"/>
                <v:path gradientshapeok="t" o:connecttype="rect"/>
              </v:shapetype>
              <v:shape id="Textové pole 1" o:spid="_x0000_s1026" type="#_x0000_t202" style="position:absolute;left:0;text-align:left;margin-left:245.4pt;margin-top:12.4pt;width:190.75pt;height:37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" filled="f" stroked="f" strokeweight=".5pt">
                <v:textbox inset="0,0,0,0">
                  <w:txbxContent>
                    <w:p w14:paraId="14327D8E" w14:textId="228DDBA3" w:rsidR="00294847" w:rsidRDefault="00294847" w:rsidP="00C63554">
                      <w:pPr>
                        <w:spacing w:after="0"/>
                        <w:jc w:val="center"/>
                      </w:pPr>
                      <w:r>
                        <w:t>Hormóny neurohypofýzy (zadný lalok)</w:t>
                      </w:r>
                    </w:p>
                  </w:txbxContent>
                </v:textbox>
              </v:shape>
            </w:pict>
          </mc:Fallback>
        </mc:AlternateContent>
      </w:r>
      <w:r>
        <w:t>Pôrod je proces, ktorý je riadený hormónmi a autonómnymi nervami, hormóny:</w:t>
      </w:r>
    </w:p>
    <w:p w14:paraId="7D4EA15F" w14:textId="7E3FC945" w:rsidR="00294847" w:rsidRDefault="00294847" w:rsidP="00294847">
      <w:pPr>
        <w:pStyle w:val="Odsekzoznamu"/>
        <w:numPr>
          <w:ilvl w:val="1"/>
          <w:numId w:val="1"/>
        </w:num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32B98" wp14:editId="06CF766E">
                <wp:simplePos x="0" y="0"/>
                <wp:positionH relativeFrom="column">
                  <wp:posOffset>3081647</wp:posOffset>
                </wp:positionH>
                <wp:positionV relativeFrom="paragraph">
                  <wp:posOffset>81964</wp:posOffset>
                </wp:positionV>
                <wp:extent cx="130628" cy="273133"/>
                <wp:effectExtent l="0" t="0" r="22225" b="12700"/>
                <wp:wrapNone/>
                <wp:docPr id="1778121227" name="Pravá zložená zátvor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" cy="273133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40B4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Pravá zložená zátvorka 1" o:spid="_x0000_s1026" type="#_x0000_t88" style="position:absolute;margin-left:242.65pt;margin-top:6.45pt;width:10.3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" adj="861" strokecolor="black [3200]" strokeweight=".5pt">
                <v:stroke joinstyle="miter"/>
              </v:shape>
            </w:pict>
          </mc:Fallback>
        </mc:AlternateContent>
      </w:r>
      <w:r>
        <w:rPr>
          <w:b/>
          <w:bCs/>
        </w:rPr>
        <w:t xml:space="preserve"> Oxytocín </w:t>
      </w:r>
      <w:r>
        <w:t>– sťahy svalov maternice</w:t>
      </w:r>
    </w:p>
    <w:p w14:paraId="13EAF7C4" w14:textId="372D04F3" w:rsidR="00294847" w:rsidRDefault="00294847" w:rsidP="00294847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Prolaktín </w:t>
      </w:r>
      <w:r>
        <w:t xml:space="preserve">– tvorba mlieka </w:t>
      </w:r>
    </w:p>
    <w:p w14:paraId="52AC52FD" w14:textId="77777777" w:rsidR="00294847" w:rsidRDefault="00294847" w:rsidP="00294847"/>
    <w:p w14:paraId="6A3B4644" w14:textId="220B0EEB" w:rsidR="00294847" w:rsidRDefault="00294847" w:rsidP="00294847">
      <w:pPr>
        <w:pStyle w:val="Odsekzoznamu"/>
        <w:numPr>
          <w:ilvl w:val="0"/>
          <w:numId w:val="1"/>
        </w:numPr>
      </w:pPr>
      <w:r>
        <w:t>Prebieha v 3 fázach:</w:t>
      </w:r>
    </w:p>
    <w:p w14:paraId="6F410BE6" w14:textId="132B7024" w:rsidR="00294847" w:rsidRPr="00294847" w:rsidRDefault="00294847" w:rsidP="00294847">
      <w:pPr>
        <w:pStyle w:val="Odsekzoznamu"/>
        <w:numPr>
          <w:ilvl w:val="1"/>
          <w:numId w:val="1"/>
        </w:numPr>
      </w:pPr>
      <w:r>
        <w:rPr>
          <w:b/>
          <w:bCs/>
        </w:rPr>
        <w:t> Otváracia fáza</w:t>
      </w:r>
    </w:p>
    <w:p w14:paraId="3AE39B54" w14:textId="77777777" w:rsidR="00294847" w:rsidRDefault="00294847" w:rsidP="00294847">
      <w:pPr>
        <w:pStyle w:val="Odsekzoznamu"/>
        <w:numPr>
          <w:ilvl w:val="2"/>
          <w:numId w:val="1"/>
        </w:numPr>
      </w:pPr>
      <w:r>
        <w:t xml:space="preserve">Pozorujú sa silné sťahy svaloviny maternice vyvolané </w:t>
      </w:r>
      <w:r>
        <w:rPr>
          <w:b/>
          <w:bCs/>
        </w:rPr>
        <w:t>oxytocínom</w:t>
      </w:r>
      <w:r>
        <w:t>, otvárajú sa pôrodné cesty a odteká plodová voda</w:t>
      </w:r>
    </w:p>
    <w:p w14:paraId="4D9CF1F1" w14:textId="0168C84C" w:rsidR="00294847" w:rsidRDefault="00294847" w:rsidP="00294847">
      <w:pPr>
        <w:pStyle w:val="Odsekzoznamu"/>
        <w:numPr>
          <w:ilvl w:val="2"/>
          <w:numId w:val="1"/>
        </w:numPr>
      </w:pPr>
      <w:r>
        <w:t>Táto doba u prvorodičiek trvá asi 12 hodín, u tých, ktoré rodili cca 8 hodín</w:t>
      </w:r>
    </w:p>
    <w:p w14:paraId="7C2CA2F2" w14:textId="77777777" w:rsidR="00294847" w:rsidRDefault="00294847" w:rsidP="00294847"/>
    <w:p w14:paraId="18681ADA" w14:textId="2958A0AE" w:rsidR="00294847" w:rsidRPr="00294847" w:rsidRDefault="00294847" w:rsidP="00294847">
      <w:pPr>
        <w:pStyle w:val="Odsekzoznamu"/>
        <w:numPr>
          <w:ilvl w:val="1"/>
          <w:numId w:val="1"/>
        </w:numPr>
      </w:pPr>
      <w:r>
        <w:rPr>
          <w:b/>
          <w:bCs/>
        </w:rPr>
        <w:t> Vypudzovacia fáza</w:t>
      </w:r>
    </w:p>
    <w:p w14:paraId="7F50D45B" w14:textId="62B136F6" w:rsidR="00294847" w:rsidRDefault="00294847" w:rsidP="00294847">
      <w:pPr>
        <w:pStyle w:val="Odsekzoznamu"/>
        <w:numPr>
          <w:ilvl w:val="2"/>
          <w:numId w:val="1"/>
        </w:numPr>
      </w:pPr>
      <w:r>
        <w:t>Zahŕňa vlastný pôrod a prestrihnutie pupočnej šnúry</w:t>
      </w:r>
    </w:p>
    <w:p w14:paraId="1670F935" w14:textId="77777777" w:rsidR="00294847" w:rsidRDefault="00294847" w:rsidP="00294847"/>
    <w:p w14:paraId="2897F151" w14:textId="3A732D95" w:rsidR="00294847" w:rsidRDefault="00294847" w:rsidP="00294847">
      <w:pPr>
        <w:pStyle w:val="Odsekzoznamu"/>
        <w:numPr>
          <w:ilvl w:val="1"/>
          <w:numId w:val="1"/>
        </w:numPr>
        <w:rPr>
          <w:b/>
          <w:bCs/>
        </w:rPr>
      </w:pPr>
      <w:r>
        <w:t> </w:t>
      </w:r>
      <w:r w:rsidRPr="00294847">
        <w:rPr>
          <w:b/>
          <w:bCs/>
        </w:rPr>
        <w:t>Placentárna fáza</w:t>
      </w:r>
    </w:p>
    <w:p w14:paraId="26035853" w14:textId="110DAAA8" w:rsidR="00294847" w:rsidRPr="00294847" w:rsidRDefault="00294847" w:rsidP="00294847">
      <w:pPr>
        <w:pStyle w:val="Odsekzoznamu"/>
        <w:numPr>
          <w:ilvl w:val="2"/>
          <w:numId w:val="1"/>
        </w:numPr>
        <w:rPr>
          <w:b/>
          <w:bCs/>
        </w:rPr>
      </w:pPr>
      <w:r>
        <w:t>Slabšími sťahmi maternice sa vytlačí placenta a všetky plodové obaly, zvyčajne do 10 – 40 minút po vlastnom pôrode</w:t>
      </w:r>
    </w:p>
    <w:p w14:paraId="6A6743FA" w14:textId="77777777" w:rsidR="00294847" w:rsidRDefault="00294847" w:rsidP="00294847">
      <w:pPr>
        <w:rPr>
          <w:b/>
          <w:bCs/>
        </w:rPr>
      </w:pPr>
    </w:p>
    <w:p w14:paraId="5741E1D8" w14:textId="31003B5B" w:rsidR="00294847" w:rsidRDefault="00294847" w:rsidP="00294847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Narodenie</w:t>
      </w:r>
    </w:p>
    <w:p w14:paraId="0B38D0A3" w14:textId="33668EB4" w:rsidR="00294847" w:rsidRPr="00294847" w:rsidRDefault="00294847" w:rsidP="00294847">
      <w:pPr>
        <w:pStyle w:val="Odsekzoznamu"/>
        <w:numPr>
          <w:ilvl w:val="1"/>
          <w:numId w:val="1"/>
        </w:numPr>
        <w:rPr>
          <w:b/>
          <w:bCs/>
        </w:rPr>
      </w:pPr>
      <w:r>
        <w:t> Najväčšie zmeny v živote človeka</w:t>
      </w:r>
    </w:p>
    <w:p w14:paraId="5CCFA13B" w14:textId="2B68E824" w:rsidR="00294847" w:rsidRPr="00294847" w:rsidRDefault="00294847" w:rsidP="00294847">
      <w:pPr>
        <w:pStyle w:val="Odsekzoznamu"/>
        <w:numPr>
          <w:ilvl w:val="1"/>
          <w:numId w:val="1"/>
        </w:numPr>
        <w:rPr>
          <w:b/>
          <w:bCs/>
        </w:rPr>
      </w:pPr>
      <w:r>
        <w:t> Prerušenie placentárneho krvného obehu</w:t>
      </w:r>
    </w:p>
    <w:p w14:paraId="44DBEBDD" w14:textId="19EB31F7" w:rsidR="00294847" w:rsidRPr="00294847" w:rsidRDefault="00294847" w:rsidP="00294847">
      <w:pPr>
        <w:pStyle w:val="Odsekzoznamu"/>
        <w:numPr>
          <w:ilvl w:val="1"/>
          <w:numId w:val="1"/>
        </w:numPr>
        <w:rPr>
          <w:b/>
          <w:bCs/>
        </w:rPr>
      </w:pPr>
      <w:r>
        <w:t> Samostatné dýchanie (prvý plač)</w:t>
      </w:r>
    </w:p>
    <w:p w14:paraId="6B359F21" w14:textId="75257ABD" w:rsidR="00294847" w:rsidRPr="00294847" w:rsidRDefault="00294847" w:rsidP="00294847">
      <w:pPr>
        <w:pStyle w:val="Odsekzoznamu"/>
        <w:numPr>
          <w:ilvl w:val="1"/>
          <w:numId w:val="1"/>
        </w:numPr>
        <w:rPr>
          <w:b/>
          <w:bCs/>
        </w:rPr>
      </w:pPr>
      <w:r>
        <w:t xml:space="preserve"> Výživa – z materského mlieka – dojčenie </w:t>
      </w:r>
    </w:p>
    <w:p w14:paraId="468547E9" w14:textId="2CB986C0" w:rsidR="00294847" w:rsidRPr="00294847" w:rsidRDefault="00294847" w:rsidP="00294847">
      <w:pPr>
        <w:pStyle w:val="Odsekzoznamu"/>
        <w:numPr>
          <w:ilvl w:val="1"/>
          <w:numId w:val="1"/>
        </w:numPr>
        <w:rPr>
          <w:b/>
          <w:bCs/>
        </w:rPr>
      </w:pPr>
      <w:r>
        <w:t> Vrodený cicavý reflex</w:t>
      </w:r>
    </w:p>
    <w:sectPr w:rsidR="00294847" w:rsidRPr="00294847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94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64D"/>
    <w:rsid w:val="001F40F2"/>
    <w:rsid w:val="00294847"/>
    <w:rsid w:val="003A5040"/>
    <w:rsid w:val="00B63465"/>
    <w:rsid w:val="00C63554"/>
    <w:rsid w:val="00D7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9344"/>
  <w15:chartTrackingRefBased/>
  <w15:docId w15:val="{37ECAE62-5310-4C06-A0E8-C4790045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8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2023-05-25T12:38:00Z</dcterms:created>
  <dcterms:modified xsi:type="dcterms:W3CDTF">2023-05-25T12:46:00Z</dcterms:modified>
</cp:coreProperties>
</file>