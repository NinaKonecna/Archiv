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6267" w14:textId="110B3AFE" w:rsidR="003A5040" w:rsidRDefault="003F42B4" w:rsidP="001F40F2">
      <w:pPr>
        <w:pStyle w:val="Title"/>
        <w:jc w:val="center"/>
      </w:pPr>
      <w:r>
        <w:t>Martin Kukučín  - Neprebudený</w:t>
      </w:r>
    </w:p>
    <w:p w14:paraId="6578F6A9" w14:textId="77777777" w:rsidR="00B63465" w:rsidRDefault="00B63465" w:rsidP="00B63465"/>
    <w:p w14:paraId="6C9BAB4D" w14:textId="733F86D7" w:rsidR="00B63465" w:rsidRDefault="003F42B4" w:rsidP="00B6346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Hl. postava </w:t>
      </w:r>
      <w:r>
        <w:t xml:space="preserve">– </w:t>
      </w:r>
      <w:proofErr w:type="spellStart"/>
      <w:r>
        <w:t>Ondráš</w:t>
      </w:r>
      <w:proofErr w:type="spellEnd"/>
      <w:r>
        <w:t xml:space="preserve"> Machuľa – zaostalý, najtragickejšia postava v lit.</w:t>
      </w:r>
    </w:p>
    <w:p w14:paraId="58EAD62F" w14:textId="72BD4702" w:rsidR="003F42B4" w:rsidRDefault="003F42B4" w:rsidP="00B63465">
      <w:pPr>
        <w:pStyle w:val="ListParagraph"/>
        <w:numPr>
          <w:ilvl w:val="0"/>
          <w:numId w:val="1"/>
        </w:numPr>
      </w:pPr>
      <w:r>
        <w:rPr>
          <w:b/>
          <w:bCs/>
        </w:rPr>
        <w:t>Postavy</w:t>
      </w:r>
      <w:r w:rsidRPr="003F42B4">
        <w:t>:</w:t>
      </w:r>
      <w:r>
        <w:t xml:space="preserve"> Zuzka, </w:t>
      </w:r>
      <w:proofErr w:type="spellStart"/>
      <w:r>
        <w:t>Jan</w:t>
      </w:r>
      <w:proofErr w:type="spellEnd"/>
      <w:r>
        <w:t xml:space="preserve"> </w:t>
      </w:r>
      <w:proofErr w:type="spellStart"/>
      <w:r>
        <w:t>Dúbravovie</w:t>
      </w:r>
      <w:proofErr w:type="spellEnd"/>
    </w:p>
    <w:p w14:paraId="35FE6FA7" w14:textId="7F14EE47" w:rsidR="003F42B4" w:rsidRDefault="003F42B4" w:rsidP="00B63465">
      <w:pPr>
        <w:pStyle w:val="ListParagraph"/>
        <w:numPr>
          <w:ilvl w:val="0"/>
          <w:numId w:val="1"/>
        </w:numPr>
      </w:pPr>
      <w:r>
        <w:rPr>
          <w:b/>
          <w:bCs/>
        </w:rPr>
        <w:t>Harmónia</w:t>
      </w:r>
      <w:r w:rsidRPr="003F42B4">
        <w:t>:</w:t>
      </w:r>
      <w:r>
        <w:t xml:space="preserve"> smrť pre hlavnú postavu je vykúpením</w:t>
      </w:r>
    </w:p>
    <w:p w14:paraId="400C5562" w14:textId="67D7FAB3" w:rsidR="003F42B4" w:rsidRDefault="003F42B4" w:rsidP="00B6346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Lit. žáner: </w:t>
      </w:r>
      <w:r>
        <w:t xml:space="preserve">psychologická poviedka; </w:t>
      </w:r>
      <w:r>
        <w:rPr>
          <w:b/>
          <w:bCs/>
        </w:rPr>
        <w:t>Lit. druh</w:t>
      </w:r>
      <w:r>
        <w:t>: epika</w:t>
      </w:r>
    </w:p>
    <w:p w14:paraId="5F672F42" w14:textId="2DC082B1" w:rsidR="003F42B4" w:rsidRDefault="003F42B4" w:rsidP="00B63465">
      <w:pPr>
        <w:pStyle w:val="ListParagraph"/>
        <w:numPr>
          <w:ilvl w:val="0"/>
          <w:numId w:val="1"/>
        </w:numPr>
      </w:pPr>
      <w:r w:rsidRPr="003F42B4">
        <w:rPr>
          <w:b/>
          <w:bCs/>
        </w:rPr>
        <w:t>Téma:</w:t>
      </w:r>
      <w:r w:rsidRPr="003F42B4">
        <w:t xml:space="preserve"> tragický osud slabomyseľného husiara </w:t>
      </w:r>
      <w:proofErr w:type="spellStart"/>
      <w:r w:rsidRPr="003F42B4">
        <w:t>Ondráša</w:t>
      </w:r>
      <w:proofErr w:type="spellEnd"/>
      <w:r w:rsidRPr="003F42B4">
        <w:t xml:space="preserve"> Machuľu</w:t>
      </w:r>
    </w:p>
    <w:p w14:paraId="1F2170C9" w14:textId="08F8D996" w:rsidR="003F42B4" w:rsidRDefault="003F42B4" w:rsidP="003F42B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F42B4">
        <w:rPr>
          <w:b/>
          <w:bCs/>
          <w:lang w:val="en-US"/>
        </w:rPr>
        <w:t>Miesto</w:t>
      </w:r>
      <w:proofErr w:type="spellEnd"/>
      <w:r>
        <w:rPr>
          <w:b/>
          <w:bCs/>
          <w:lang w:val="en-US"/>
        </w:rPr>
        <w:t xml:space="preserve">: </w:t>
      </w:r>
      <w:proofErr w:type="spellStart"/>
      <w:r w:rsidRPr="003F42B4">
        <w:rPr>
          <w:lang w:val="en-US"/>
        </w:rPr>
        <w:t>dedina</w:t>
      </w:r>
      <w:proofErr w:type="spellEnd"/>
      <w:r w:rsidRPr="003F42B4">
        <w:rPr>
          <w:lang w:val="en-US"/>
        </w:rPr>
        <w:t xml:space="preserve"> </w:t>
      </w:r>
      <w:proofErr w:type="spellStart"/>
      <w:r w:rsidRPr="003F42B4">
        <w:rPr>
          <w:lang w:val="en-US"/>
        </w:rPr>
        <w:t>Lenovec</w:t>
      </w:r>
      <w:proofErr w:type="spellEnd"/>
    </w:p>
    <w:p w14:paraId="5410948F" w14:textId="5F2D83C7" w:rsidR="003F42B4" w:rsidRDefault="003F42B4" w:rsidP="00950EFF">
      <w:pPr>
        <w:pStyle w:val="ListParagraph"/>
        <w:numPr>
          <w:ilvl w:val="0"/>
          <w:numId w:val="1"/>
        </w:numPr>
      </w:pPr>
      <w:proofErr w:type="gramStart"/>
      <w:r w:rsidRPr="003F42B4">
        <w:rPr>
          <w:b/>
          <w:bCs/>
          <w:lang w:val="en-US"/>
        </w:rPr>
        <w:t>Dej</w:t>
      </w:r>
      <w:r w:rsidRPr="003F42B4">
        <w:rPr>
          <w:lang w:val="en-US"/>
        </w:rPr>
        <w:t>:</w:t>
      </w:r>
      <w:r w:rsidRPr="003F42B4">
        <w:t>.</w:t>
      </w:r>
      <w:proofErr w:type="gramEnd"/>
      <w:r w:rsidRPr="003F42B4">
        <w:t xml:space="preserve"> </w:t>
      </w:r>
      <w:proofErr w:type="spellStart"/>
      <w:r w:rsidRPr="003F42B4">
        <w:t>Ondráš</w:t>
      </w:r>
      <w:proofErr w:type="spellEnd"/>
      <w:r w:rsidRPr="003F42B4">
        <w:t xml:space="preserve"> uverí jej ľahkovážnemu sľubu</w:t>
      </w:r>
      <w:r>
        <w:t xml:space="preserve"> Zuzky</w:t>
      </w:r>
      <w:r w:rsidRPr="003F42B4">
        <w:t xml:space="preserve">, že sa zaňho vydá. Od tej chvíle sa venuje len príprave na sobáš. Ani len netuší, že Zuzka sa s ním iba zahráva. Tá sa zatiaľ chystá na svadbu s Jankom </w:t>
      </w:r>
      <w:proofErr w:type="spellStart"/>
      <w:r w:rsidRPr="003F42B4">
        <w:t>Dúbravovie</w:t>
      </w:r>
      <w:proofErr w:type="spellEnd"/>
      <w:r w:rsidRPr="003F42B4">
        <w:t xml:space="preserve">. V deň svadby sa už </w:t>
      </w:r>
      <w:proofErr w:type="spellStart"/>
      <w:r w:rsidRPr="003F42B4">
        <w:t>Ondráš</w:t>
      </w:r>
      <w:proofErr w:type="spellEnd"/>
      <w:r w:rsidRPr="003F42B4">
        <w:t xml:space="preserve"> vyoblieka do nových šiat, ale </w:t>
      </w:r>
      <w:proofErr w:type="spellStart"/>
      <w:r w:rsidRPr="003F42B4">
        <w:t>totka</w:t>
      </w:r>
      <w:proofErr w:type="spellEnd"/>
      <w:r w:rsidRPr="003F42B4">
        <w:t xml:space="preserve"> ho zamkne v pitvore. Podarí sa mu utiecť a beží k </w:t>
      </w:r>
      <w:proofErr w:type="spellStart"/>
      <w:r w:rsidRPr="003F42B4">
        <w:t>Bežanovie</w:t>
      </w:r>
      <w:proofErr w:type="spellEnd"/>
      <w:r w:rsidRPr="003F42B4">
        <w:t xml:space="preserve"> domu. Keď sa dozvie, že Zuzka a Jano sú už svoji, je sklamaný, ale stále verí, že sa so Zuzkou ožení.</w:t>
      </w:r>
      <w:r w:rsidRPr="003F42B4">
        <w:t xml:space="preserve"> </w:t>
      </w:r>
      <w:r>
        <w:t xml:space="preserve">Uprostred veselia náhle vypukne požiar. </w:t>
      </w:r>
      <w:proofErr w:type="spellStart"/>
      <w:r>
        <w:t>Ondráša</w:t>
      </w:r>
      <w:proofErr w:type="spellEnd"/>
      <w:r>
        <w:t xml:space="preserve"> pokladajú za podpaľača a tak ho priviažu o plot. Vyslobodí ho Zuzka a prizná sa mu, že ho po celý čas klamala. </w:t>
      </w:r>
      <w:proofErr w:type="spellStart"/>
      <w:r>
        <w:t>Ondráš</w:t>
      </w:r>
      <w:proofErr w:type="spellEnd"/>
      <w:r>
        <w:t xml:space="preserve"> však stále verí svojmu snu a nechápe, čo mu Zuzka hovorí. </w:t>
      </w:r>
      <w:r>
        <w:br/>
        <w:t xml:space="preserve">Ľudia sa snažia zachrániť pred požiarom, čo sa dá. Keď stará </w:t>
      </w:r>
      <w:proofErr w:type="spellStart"/>
      <w:r>
        <w:t>Bežanka</w:t>
      </w:r>
      <w:proofErr w:type="spellEnd"/>
      <w:r>
        <w:t xml:space="preserve"> zistí, že jej husi ostali v horiacej maštali, volá o pomoc. </w:t>
      </w:r>
      <w:proofErr w:type="spellStart"/>
      <w:r>
        <w:t>Ondráš</w:t>
      </w:r>
      <w:proofErr w:type="spellEnd"/>
      <w:r>
        <w:t xml:space="preserve"> neváha, vrhne sa do maštale a vyháňa husi. Vtom sa povala prepadne a </w:t>
      </w:r>
      <w:proofErr w:type="spellStart"/>
      <w:r>
        <w:t>Ondráš</w:t>
      </w:r>
      <w:proofErr w:type="spellEnd"/>
      <w:r>
        <w:t xml:space="preserve"> aj s husami pochová v plameňoch. </w:t>
      </w:r>
      <w:r>
        <w:rPr>
          <w:rStyle w:val="Emphasis"/>
        </w:rPr>
        <w:t>„Môj syn – syn môj radostný! Prišiel si mi, prišiel na hodný sobáš! Už nebudeš nikomu zavadzať!“</w:t>
      </w:r>
      <w:r>
        <w:t xml:space="preserve"> zaplakala </w:t>
      </w:r>
      <w:proofErr w:type="spellStart"/>
      <w:r>
        <w:t>totka</w:t>
      </w:r>
      <w:proofErr w:type="spellEnd"/>
      <w:r>
        <w:t xml:space="preserve"> nad </w:t>
      </w:r>
      <w:proofErr w:type="spellStart"/>
      <w:r>
        <w:t>Ondrášovým</w:t>
      </w:r>
      <w:proofErr w:type="spellEnd"/>
      <w:r>
        <w:t xml:space="preserve"> obhoreným telom.</w:t>
      </w:r>
    </w:p>
    <w:p w14:paraId="1769E398" w14:textId="0C539CF6" w:rsidR="003F42B4" w:rsidRPr="00B63465" w:rsidRDefault="003F42B4" w:rsidP="00950EFF">
      <w:pPr>
        <w:pStyle w:val="ListParagraph"/>
        <w:numPr>
          <w:ilvl w:val="0"/>
          <w:numId w:val="1"/>
        </w:numPr>
      </w:pPr>
      <w:r w:rsidRPr="003F42B4">
        <w:rPr>
          <w:b/>
          <w:bCs/>
        </w:rPr>
        <w:t>Idea</w:t>
      </w:r>
      <w:r w:rsidRPr="003F42B4">
        <w:t>: Mrzáci si nezaslúžia byť odsudzovaní, naopak, mali by sme im pomáhať.</w:t>
      </w:r>
    </w:p>
    <w:sectPr w:rsidR="003F42B4" w:rsidRPr="00B63465" w:rsidSect="00DB20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78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B4"/>
    <w:rsid w:val="001F40F2"/>
    <w:rsid w:val="003A5040"/>
    <w:rsid w:val="003F42B4"/>
    <w:rsid w:val="00B63465"/>
    <w:rsid w:val="00C63554"/>
    <w:rsid w:val="00DB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DAA4D"/>
  <w15:chartTrackingRefBased/>
  <w15:docId w15:val="{9D9C7F67-CB23-4165-8370-4C88BC49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ListParagraph">
    <w:name w:val="List Paragraph"/>
    <w:basedOn w:val="Normal"/>
    <w:uiPriority w:val="34"/>
    <w:qFormat/>
    <w:rsid w:val="00B6346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F42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6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2024-02-14T22:58:00Z</dcterms:created>
  <dcterms:modified xsi:type="dcterms:W3CDTF">2024-02-14T23:04:00Z</dcterms:modified>
</cp:coreProperties>
</file>