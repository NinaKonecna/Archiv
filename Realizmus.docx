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7777F" w14:textId="47C56AD2" w:rsidR="003A5040" w:rsidRPr="0054317F" w:rsidRDefault="00CA56C5" w:rsidP="001F40F2">
      <w:pPr>
        <w:pStyle w:val="Title"/>
        <w:jc w:val="center"/>
      </w:pPr>
      <w:r>
        <w:t>Realizmus</w:t>
      </w:r>
      <w:r w:rsidR="001E6C40" w:rsidRPr="0054317F">
        <w:t xml:space="preserve"> (svetová literatúra  -  </w:t>
      </w:r>
      <w:r>
        <w:t xml:space="preserve">koniec </w:t>
      </w:r>
      <w:r w:rsidR="001E6C40" w:rsidRPr="0054317F">
        <w:t>1</w:t>
      </w:r>
      <w:r>
        <w:t>9</w:t>
      </w:r>
      <w:r w:rsidR="001E6C40" w:rsidRPr="0054317F">
        <w:t xml:space="preserve">. </w:t>
      </w:r>
      <w:r>
        <w:t>– začiatok 20</w:t>
      </w:r>
      <w:r w:rsidR="001E6C40" w:rsidRPr="0054317F">
        <w:t>. storoči</w:t>
      </w:r>
      <w:r>
        <w:t>a</w:t>
      </w:r>
      <w:r w:rsidR="001E6C40" w:rsidRPr="0054317F">
        <w:t>)</w:t>
      </w:r>
    </w:p>
    <w:p w14:paraId="72F00525" w14:textId="77777777" w:rsidR="00B63465" w:rsidRPr="0054317F" w:rsidRDefault="00B63465" w:rsidP="00B63465"/>
    <w:p w14:paraId="3FC5A467" w14:textId="77777777" w:rsidR="006D3C02" w:rsidRPr="006D3C02" w:rsidRDefault="006D3C02" w:rsidP="006D3C02">
      <w:pPr>
        <w:pStyle w:val="ListParagraph"/>
        <w:numPr>
          <w:ilvl w:val="0"/>
          <w:numId w:val="1"/>
        </w:numPr>
        <w:rPr>
          <w:rFonts w:cstheme="minorHAnsi"/>
        </w:rPr>
      </w:pPr>
      <w:r w:rsidRPr="006D3C02">
        <w:rPr>
          <w:rFonts w:cstheme="minorHAnsi"/>
          <w:b/>
        </w:rPr>
        <w:t>Spoločenské pomery</w:t>
      </w:r>
      <w:r w:rsidRPr="006D3C02">
        <w:rPr>
          <w:rFonts w:cstheme="minorHAnsi"/>
        </w:rPr>
        <w:t xml:space="preserve">: koniec </w:t>
      </w:r>
      <w:r w:rsidRPr="006D3C02">
        <w:rPr>
          <w:rFonts w:cstheme="minorHAnsi"/>
          <w:u w:val="single"/>
        </w:rPr>
        <w:t>19. – zač. 20. storočia,</w:t>
      </w:r>
      <w:r w:rsidRPr="006D3C02">
        <w:rPr>
          <w:rFonts w:cstheme="minorHAnsi"/>
        </w:rPr>
        <w:t xml:space="preserve"> spriemyselňovanie, rozvoj prírodných a technických vied,  to našlo ohlas vo filozofii POZITIVIZMU (A. Comte, zdôrazňoval objektívne poznanie skutočnosti), šíria sa myšlienky liberalizmu, nacionalizmu, vznikajú nové štáty (napr. Grécko), iné sa zjednocujú (napr. Taliansko, Nemecko), populačná explózia, veľká migrácia obyvateľov, najmä do USA. </w:t>
      </w:r>
    </w:p>
    <w:p w14:paraId="212600F2" w14:textId="77777777" w:rsidR="006D3C02" w:rsidRDefault="006D3C02" w:rsidP="006D3C02">
      <w:pPr>
        <w:pStyle w:val="ListParagraph"/>
        <w:numPr>
          <w:ilvl w:val="1"/>
          <w:numId w:val="1"/>
        </w:numPr>
        <w:rPr>
          <w:rFonts w:cstheme="minorHAnsi"/>
        </w:rPr>
      </w:pPr>
      <w:r w:rsidRPr="006D3C02">
        <w:rPr>
          <w:rFonts w:cstheme="minorHAnsi"/>
          <w:b/>
        </w:rPr>
        <w:t>REALIZMUS</w:t>
      </w:r>
      <w:r w:rsidRPr="006D3C02">
        <w:rPr>
          <w:rFonts w:cstheme="minorHAnsi"/>
        </w:rPr>
        <w:t xml:space="preserve"> – literárna perióda, umelecký smer založený na pravdivom/kritickom poznávaní skutočnosti, snaha pravdivo zobraziť človeka a rôzne vzťahy k realite. </w:t>
      </w:r>
    </w:p>
    <w:p w14:paraId="1C40CA74" w14:textId="49FEFA03" w:rsidR="006D3C02" w:rsidRPr="006D3C02" w:rsidRDefault="006D3C02" w:rsidP="006D3C02">
      <w:pPr>
        <w:pStyle w:val="ListParagraph"/>
        <w:numPr>
          <w:ilvl w:val="1"/>
          <w:numId w:val="1"/>
        </w:numPr>
        <w:rPr>
          <w:rFonts w:cstheme="minorHAnsi"/>
        </w:rPr>
      </w:pPr>
      <w:r w:rsidRPr="006D3C02">
        <w:rPr>
          <w:rFonts w:cstheme="minorHAnsi"/>
          <w:b/>
        </w:rPr>
        <w:t>REALIZMUS</w:t>
      </w:r>
      <w:r w:rsidRPr="006D3C02">
        <w:rPr>
          <w:rFonts w:cstheme="minorHAnsi"/>
        </w:rPr>
        <w:t xml:space="preserve"> – metóda, ktorá sa uplatňovala od 2. pol. 19. storočia a v priebehu 20. storočia. Realizmus sa zameriava na skutočnosť, neobracia sa do minulosti, pohľad je často kritický, nevyhýbajú sa tabuizovaným témam (prostitúcia, nevera, problémové manželstvá, karierizmus...), využíva sa </w:t>
      </w:r>
      <w:r w:rsidRPr="006D3C02">
        <w:rPr>
          <w:rFonts w:cstheme="minorHAnsi"/>
          <w:u w:val="single"/>
        </w:rPr>
        <w:t xml:space="preserve">typizácia postáv </w:t>
      </w:r>
      <w:r w:rsidRPr="006D3C02">
        <w:rPr>
          <w:rFonts w:cstheme="minorHAnsi"/>
        </w:rPr>
        <w:t xml:space="preserve">– zobraziť človeka typického pre spoločenskú vrstvu, ktorú reprezentujú, postavy sú zo všetkých spoločenských vrstiev (od podsvetia až po najvyššie vrstvy aristokracie a buržoázie), jazyk diela tomu zodpovedá (nárečia, hovorové výrazy, argot...), dominuje epika ako lit. druh, píšu sa najmä romány (dôraz sa kladie na drobnokresbu, realistický detail).  </w:t>
      </w:r>
    </w:p>
    <w:p w14:paraId="7CA37F1B" w14:textId="0E8152BE" w:rsidR="006D3C02" w:rsidRPr="006D3C02" w:rsidRDefault="006D3C02" w:rsidP="006D3C02">
      <w:pPr>
        <w:pStyle w:val="ListParagraph"/>
        <w:numPr>
          <w:ilvl w:val="1"/>
          <w:numId w:val="1"/>
        </w:numPr>
        <w:rPr>
          <w:rFonts w:cstheme="minorHAnsi"/>
        </w:rPr>
      </w:pPr>
      <w:r w:rsidRPr="006D3C02">
        <w:rPr>
          <w:rFonts w:cstheme="minorHAnsi"/>
          <w:b/>
        </w:rPr>
        <w:t>KRITICKÝ REALIZMUS –</w:t>
      </w:r>
      <w:r w:rsidR="008A2F16">
        <w:rPr>
          <w:rFonts w:cstheme="minorHAnsi"/>
          <w:b/>
        </w:rPr>
        <w:t xml:space="preserve"> </w:t>
      </w:r>
      <w:r w:rsidR="008A2F16">
        <w:rPr>
          <w:rFonts w:cstheme="minorHAnsi"/>
          <w:bCs/>
        </w:rPr>
        <w:t>realizmus, kde poukazujú spisovatelia na negatívne javy spoločnosti (nekritizujú ich, poukazujú),</w:t>
      </w:r>
      <w:r w:rsidRPr="006D3C02">
        <w:rPr>
          <w:rFonts w:cstheme="minorHAnsi"/>
        </w:rPr>
        <w:t xml:space="preserve"> umelecký smer, ktorý má výrazný rys kritickosti, najvýznamnejším predstaviteľom bol H. de Balzac (analyzovali sme román Otec Goriot).</w:t>
      </w:r>
    </w:p>
    <w:p w14:paraId="766FDA10" w14:textId="77777777" w:rsidR="006D3C02" w:rsidRPr="006D3C02" w:rsidRDefault="006D3C02" w:rsidP="006D3C02">
      <w:pPr>
        <w:rPr>
          <w:rFonts w:cstheme="minorHAnsi"/>
        </w:rPr>
      </w:pPr>
    </w:p>
    <w:p w14:paraId="20EF758E" w14:textId="77777777" w:rsidR="006D3C02" w:rsidRDefault="006D3C02" w:rsidP="006D3C02">
      <w:pPr>
        <w:pStyle w:val="ListParagraph"/>
        <w:numPr>
          <w:ilvl w:val="0"/>
          <w:numId w:val="1"/>
        </w:numPr>
        <w:rPr>
          <w:rFonts w:cstheme="minorHAnsi"/>
        </w:rPr>
      </w:pPr>
      <w:r w:rsidRPr="006D3C02">
        <w:rPr>
          <w:rFonts w:cstheme="minorHAnsi"/>
        </w:rPr>
        <w:t xml:space="preserve">Národné literatúry: </w:t>
      </w:r>
    </w:p>
    <w:p w14:paraId="27502D24" w14:textId="49321228" w:rsidR="006D3C02" w:rsidRPr="006D3C02" w:rsidRDefault="006D3C02" w:rsidP="006D3C02">
      <w:pPr>
        <w:pStyle w:val="ListParagraph"/>
        <w:numPr>
          <w:ilvl w:val="1"/>
          <w:numId w:val="1"/>
        </w:numPr>
        <w:rPr>
          <w:rFonts w:cstheme="minorHAnsi"/>
        </w:rPr>
      </w:pPr>
      <w:r w:rsidRPr="006D3C02">
        <w:rPr>
          <w:rFonts w:cstheme="minorHAnsi"/>
          <w:u w:val="single"/>
        </w:rPr>
        <w:t>Anglická literatúra</w:t>
      </w:r>
      <w:r w:rsidRPr="006D3C02">
        <w:rPr>
          <w:rFonts w:cstheme="minorHAnsi"/>
        </w:rPr>
        <w:t xml:space="preserve"> – sestry Bronteové (román Jana Eyrová, Búrlivé výšiny), Ch. Dickens – napr. román Oliver Twist.</w:t>
      </w:r>
    </w:p>
    <w:p w14:paraId="49E07B25" w14:textId="1D7D8714" w:rsidR="006D3C02" w:rsidRPr="006D3C02" w:rsidRDefault="006D3C02" w:rsidP="006D3C02">
      <w:pPr>
        <w:pStyle w:val="ListParagraph"/>
        <w:numPr>
          <w:ilvl w:val="1"/>
          <w:numId w:val="1"/>
        </w:numPr>
        <w:rPr>
          <w:rFonts w:cstheme="minorHAnsi"/>
        </w:rPr>
      </w:pPr>
      <w:r w:rsidRPr="006D3C02">
        <w:rPr>
          <w:rFonts w:cstheme="minorHAnsi"/>
          <w:u w:val="single"/>
        </w:rPr>
        <w:t>Francúzska literatúra</w:t>
      </w:r>
      <w:r w:rsidRPr="006D3C02">
        <w:rPr>
          <w:rFonts w:cstheme="minorHAnsi"/>
        </w:rPr>
        <w:t xml:space="preserve"> – Stendhal, G. Flaubert, H. de Balzac (vytvoril okolo 90 románov zahrnutých do veľkolepého diela Ľudská komédia), E. Zola – zakladateľom </w:t>
      </w:r>
      <w:r w:rsidRPr="006D3C02">
        <w:rPr>
          <w:rFonts w:cstheme="minorHAnsi"/>
          <w:b/>
        </w:rPr>
        <w:t>NATURALIZMU</w:t>
      </w:r>
      <w:r w:rsidRPr="006D3C02">
        <w:rPr>
          <w:rFonts w:cstheme="minorHAnsi"/>
        </w:rPr>
        <w:t xml:space="preserve"> – umelecká metóda zobrazovania skutočnosti, vychádza z filozofie pozitivizmu, uplatnil sa hlavne v literatúre, zameral sa na  zobrazovanie temných stránok života, drsné stránky života (napr. román Germinal).</w:t>
      </w:r>
    </w:p>
    <w:p w14:paraId="43E115B4" w14:textId="73B3D078" w:rsidR="006D3C02" w:rsidRDefault="006D3C02" w:rsidP="006D3C02">
      <w:pPr>
        <w:pStyle w:val="ListParagraph"/>
        <w:numPr>
          <w:ilvl w:val="1"/>
          <w:numId w:val="1"/>
        </w:numPr>
        <w:rPr>
          <w:rFonts w:cstheme="minorHAnsi"/>
        </w:rPr>
      </w:pPr>
      <w:r w:rsidRPr="006D3C02">
        <w:rPr>
          <w:rFonts w:cstheme="minorHAnsi"/>
          <w:u w:val="single"/>
        </w:rPr>
        <w:t>Ruská literatúra</w:t>
      </w:r>
      <w:r w:rsidRPr="006D3C02">
        <w:rPr>
          <w:rFonts w:cstheme="minorHAnsi"/>
        </w:rPr>
        <w:t xml:space="preserve"> -   L. N. Tolstoj (napr. román epopeja Vojna a mier), F. M. Dostojevskij (zakladateľ moderného psychologického románu, napr. román Zločin a trest), A P. Čechov (prozaik a dramatik, napr.)...</w:t>
      </w:r>
    </w:p>
    <w:p w14:paraId="588F35B8" w14:textId="5834A10F" w:rsidR="006D3C02" w:rsidRPr="001161C6" w:rsidRDefault="006D3C02" w:rsidP="001161C6">
      <w:pPr>
        <w:pStyle w:val="ListParagraph"/>
        <w:rPr>
          <w:rFonts w:cstheme="minorHAnsi"/>
        </w:rPr>
      </w:pPr>
    </w:p>
    <w:p w14:paraId="2D0A7D5F" w14:textId="77777777" w:rsidR="006D3C02" w:rsidRPr="006D3C02" w:rsidRDefault="006D3C02" w:rsidP="006D3C02">
      <w:pPr>
        <w:pStyle w:val="ListParagraph"/>
        <w:numPr>
          <w:ilvl w:val="0"/>
          <w:numId w:val="1"/>
        </w:numPr>
        <w:rPr>
          <w:rFonts w:cstheme="minorHAnsi"/>
          <w:b/>
          <w:u w:val="single"/>
        </w:rPr>
      </w:pPr>
      <w:r w:rsidRPr="006D3C02">
        <w:rPr>
          <w:rFonts w:cstheme="minorHAnsi"/>
          <w:b/>
          <w:u w:val="single"/>
        </w:rPr>
        <w:t xml:space="preserve">Slovenská realistická literatúra </w:t>
      </w:r>
    </w:p>
    <w:p w14:paraId="75BA669C" w14:textId="77777777" w:rsidR="006D3C02" w:rsidRDefault="006D3C02" w:rsidP="006D3C02">
      <w:pPr>
        <w:pStyle w:val="ListParagraph"/>
        <w:numPr>
          <w:ilvl w:val="1"/>
          <w:numId w:val="1"/>
        </w:numPr>
        <w:rPr>
          <w:rFonts w:cstheme="minorHAnsi"/>
        </w:rPr>
      </w:pPr>
      <w:r w:rsidRPr="006D3C02">
        <w:rPr>
          <w:rFonts w:cstheme="minorHAnsi"/>
          <w:b/>
          <w:u w:val="single"/>
        </w:rPr>
        <w:t>1. etapa (opisný</w:t>
      </w:r>
      <w:r>
        <w:rPr>
          <w:rFonts w:cstheme="minorHAnsi"/>
          <w:b/>
          <w:u w:val="single"/>
        </w:rPr>
        <w:t>)</w:t>
      </w:r>
      <w:r w:rsidRPr="006D3C02">
        <w:rPr>
          <w:rFonts w:cstheme="minorHAnsi"/>
          <w:b/>
        </w:rPr>
        <w:t xml:space="preserve"> – </w:t>
      </w:r>
      <w:r w:rsidRPr="006D3C02">
        <w:rPr>
          <w:rFonts w:cstheme="minorHAnsi"/>
        </w:rPr>
        <w:t xml:space="preserve">zameriavali sa na realistický opis, národné témy v popredí, dominuje najmä epika – poviedky, novely, romány, v poézii sa objavuje nový prozodický systém- </w:t>
      </w:r>
      <w:r>
        <w:rPr>
          <w:rFonts w:cstheme="minorHAnsi"/>
        </w:rPr>
        <w:t>s</w:t>
      </w:r>
      <w:r w:rsidRPr="006D3C02">
        <w:rPr>
          <w:rFonts w:cstheme="minorHAnsi"/>
        </w:rPr>
        <w:t xml:space="preserve">ylabotonický VS, dráma – najmenej rozvinutý literárny druh), </w:t>
      </w:r>
    </w:p>
    <w:p w14:paraId="06787D55" w14:textId="34ECA673" w:rsidR="006D3C02" w:rsidRPr="006D3C02" w:rsidRDefault="006D3C02" w:rsidP="006D3C02">
      <w:pPr>
        <w:pStyle w:val="ListParagraph"/>
        <w:numPr>
          <w:ilvl w:val="2"/>
          <w:numId w:val="1"/>
        </w:numPr>
        <w:rPr>
          <w:rFonts w:cstheme="minorHAnsi"/>
        </w:rPr>
      </w:pPr>
      <w:r w:rsidRPr="006D3C02">
        <w:rPr>
          <w:rFonts w:cstheme="minorHAnsi"/>
          <w:b/>
          <w:u w:val="single"/>
        </w:rPr>
        <w:t>1880 - 1900/1905</w:t>
      </w:r>
      <w:r w:rsidRPr="006D3C02">
        <w:rPr>
          <w:rFonts w:cstheme="minorHAnsi"/>
          <w:b/>
        </w:rPr>
        <w:t xml:space="preserve"> - </w:t>
      </w:r>
      <w:r w:rsidRPr="006D3C02">
        <w:rPr>
          <w:rFonts w:cstheme="minorHAnsi"/>
        </w:rPr>
        <w:t>S. H. Vajanský, P. O. Hviezdoslav, E. M. Šoltésová, T. Vansová</w:t>
      </w:r>
      <w:r>
        <w:rPr>
          <w:rFonts w:cstheme="minorHAnsi"/>
        </w:rPr>
        <w:t>, M. Kukučín</w:t>
      </w:r>
      <w:r w:rsidRPr="006D3C02">
        <w:rPr>
          <w:rFonts w:cstheme="minorHAnsi"/>
        </w:rPr>
        <w:t>...</w:t>
      </w:r>
    </w:p>
    <w:p w14:paraId="5756B864" w14:textId="77777777" w:rsidR="006D3C02" w:rsidRDefault="006D3C02" w:rsidP="006D3C02">
      <w:pPr>
        <w:pStyle w:val="ListParagraph"/>
        <w:numPr>
          <w:ilvl w:val="1"/>
          <w:numId w:val="1"/>
        </w:numPr>
        <w:rPr>
          <w:rFonts w:cstheme="minorHAnsi"/>
        </w:rPr>
      </w:pPr>
      <w:r>
        <w:rPr>
          <w:rFonts w:cstheme="minorHAnsi"/>
          <w:b/>
          <w:u w:val="single"/>
        </w:rPr>
        <w:t>2</w:t>
      </w:r>
      <w:r w:rsidRPr="006D3C02">
        <w:rPr>
          <w:rFonts w:cstheme="minorHAnsi"/>
          <w:b/>
          <w:u w:val="single"/>
        </w:rPr>
        <w:t>. etapa (kritický</w:t>
      </w:r>
      <w:r>
        <w:rPr>
          <w:rFonts w:cstheme="minorHAnsi"/>
          <w:b/>
          <w:u w:val="single"/>
        </w:rPr>
        <w:t>)</w:t>
      </w:r>
      <w:r w:rsidRPr="006D3C02">
        <w:rPr>
          <w:rFonts w:cstheme="minorHAnsi"/>
          <w:b/>
        </w:rPr>
        <w:t xml:space="preserve"> – </w:t>
      </w:r>
      <w:r w:rsidRPr="006D3C02">
        <w:rPr>
          <w:rFonts w:cstheme="minorHAnsi"/>
        </w:rPr>
        <w:t xml:space="preserve">zameriavali sa zobrazovanie negatívnych javov – chudoba, nevzdelanosť, zaostalosť, pasivita, zameranie na tých najchudobnejších, hlbší, nie vonkajší (opisný) pohľad, do úzadia idú národné témy, prevažuje epika – poviedky, novely a nastal prudký rozvoj drámy),  </w:t>
      </w:r>
    </w:p>
    <w:p w14:paraId="576CD4DC" w14:textId="1BBA5B8C" w:rsidR="006D3C02" w:rsidRPr="006D3C02" w:rsidRDefault="006D3C02" w:rsidP="006D3C02">
      <w:pPr>
        <w:pStyle w:val="ListParagraph"/>
        <w:numPr>
          <w:ilvl w:val="2"/>
          <w:numId w:val="1"/>
        </w:numPr>
        <w:rPr>
          <w:rFonts w:cstheme="minorHAnsi"/>
        </w:rPr>
      </w:pPr>
      <w:r w:rsidRPr="006D3C02">
        <w:rPr>
          <w:rFonts w:cstheme="minorHAnsi"/>
          <w:b/>
          <w:u w:val="single"/>
        </w:rPr>
        <w:t>1900/1905 – 1918</w:t>
      </w:r>
      <w:r w:rsidRPr="006D3C02">
        <w:rPr>
          <w:rFonts w:cstheme="minorHAnsi"/>
          <w:b/>
        </w:rPr>
        <w:t xml:space="preserve"> – </w:t>
      </w:r>
      <w:r w:rsidRPr="006D3C02">
        <w:rPr>
          <w:rFonts w:cstheme="minorHAnsi"/>
        </w:rPr>
        <w:t>B. S. Timrava, J. G. Tajovský, Ľ. Podjavorinská...</w:t>
      </w:r>
    </w:p>
    <w:p w14:paraId="20BF5FB2" w14:textId="19A599F7" w:rsidR="0036230E" w:rsidRPr="0036230E" w:rsidRDefault="0036230E" w:rsidP="0036230E">
      <w:pPr>
        <w:pStyle w:val="ListParagraph"/>
        <w:rPr>
          <w:rFonts w:cstheme="minorHAnsi"/>
          <w:b/>
        </w:rPr>
      </w:pPr>
    </w:p>
    <w:p w14:paraId="052ED17E" w14:textId="0FA56420" w:rsidR="006D3C02" w:rsidRPr="006D3C02" w:rsidRDefault="006D3C02" w:rsidP="006D3C02">
      <w:pPr>
        <w:pStyle w:val="ListParagraph"/>
        <w:numPr>
          <w:ilvl w:val="0"/>
          <w:numId w:val="1"/>
        </w:numPr>
        <w:rPr>
          <w:rFonts w:cstheme="minorHAnsi"/>
          <w:b/>
        </w:rPr>
      </w:pPr>
      <w:r w:rsidRPr="006D3C02">
        <w:rPr>
          <w:rFonts w:cstheme="minorHAnsi"/>
          <w:b/>
        </w:rPr>
        <w:t>Román</w:t>
      </w:r>
      <w:r w:rsidR="0036230E">
        <w:rPr>
          <w:rFonts w:cstheme="minorHAnsi"/>
          <w:b/>
        </w:rPr>
        <w:t xml:space="preserve"> - </w:t>
      </w:r>
      <w:hyperlink r:id="rId5" w:history="1">
        <w:r w:rsidR="0036230E" w:rsidRPr="0036230E">
          <w:rPr>
            <w:rStyle w:val="Hyperlink"/>
            <w:rFonts w:cstheme="minorHAnsi"/>
            <w:b/>
          </w:rPr>
          <w:t>https://www.glarchiv.com/sources4.A/Velka_epicka_proza_-_Roman.pdf</w:t>
        </w:r>
      </w:hyperlink>
    </w:p>
    <w:p w14:paraId="702792E1" w14:textId="4D9A1182" w:rsidR="006D3C02" w:rsidRPr="006D3C02" w:rsidRDefault="006D3C02" w:rsidP="006D3C02">
      <w:pPr>
        <w:pStyle w:val="ListParagraph"/>
        <w:numPr>
          <w:ilvl w:val="0"/>
          <w:numId w:val="1"/>
        </w:numPr>
        <w:rPr>
          <w:rFonts w:cstheme="minorHAnsi"/>
          <w:b/>
        </w:rPr>
      </w:pPr>
      <w:r w:rsidRPr="006D3C02">
        <w:rPr>
          <w:rFonts w:cstheme="minorHAnsi"/>
          <w:b/>
        </w:rPr>
        <w:t>Novela</w:t>
      </w:r>
      <w:r w:rsidR="0036230E">
        <w:rPr>
          <w:rFonts w:cstheme="minorHAnsi"/>
          <w:b/>
        </w:rPr>
        <w:t xml:space="preserve"> - </w:t>
      </w:r>
      <w:r w:rsidR="001161C6">
        <w:rPr>
          <w:rFonts w:cstheme="minorHAnsi"/>
          <w:b/>
        </w:rPr>
        <w:t xml:space="preserve"> </w:t>
      </w:r>
      <w:hyperlink r:id="rId6" w:history="1">
        <w:r w:rsidR="001161C6" w:rsidRPr="001161C6">
          <w:rPr>
            <w:rStyle w:val="Hyperlink"/>
            <w:rFonts w:cstheme="minorHAnsi"/>
            <w:b/>
          </w:rPr>
          <w:t>https://www.glarchiv.com/sources4.A/Bozena_Slancikova_Timrava_-_Tapakovci.pdf</w:t>
        </w:r>
      </w:hyperlink>
    </w:p>
    <w:p w14:paraId="1D16F945" w14:textId="48D0009E" w:rsidR="00F428AB" w:rsidRDefault="006D3C02" w:rsidP="0036230E">
      <w:pPr>
        <w:pStyle w:val="ListParagraph"/>
        <w:numPr>
          <w:ilvl w:val="0"/>
          <w:numId w:val="1"/>
        </w:numPr>
        <w:rPr>
          <w:rFonts w:cstheme="minorHAnsi"/>
          <w:b/>
        </w:rPr>
      </w:pPr>
      <w:r w:rsidRPr="006D3C02">
        <w:rPr>
          <w:rFonts w:cstheme="minorHAnsi"/>
          <w:b/>
        </w:rPr>
        <w:t>Poviedka</w:t>
      </w:r>
      <w:r w:rsidR="0036230E">
        <w:rPr>
          <w:rFonts w:cstheme="minorHAnsi"/>
          <w:b/>
        </w:rPr>
        <w:t xml:space="preserve"> - </w:t>
      </w:r>
      <w:hyperlink r:id="rId7" w:history="1">
        <w:r w:rsidR="0036230E" w:rsidRPr="0036230E">
          <w:rPr>
            <w:rStyle w:val="Hyperlink"/>
            <w:rFonts w:cstheme="minorHAnsi"/>
            <w:b/>
          </w:rPr>
          <w:t>https://www.glarchiv.com/sources4.A/Kratka_epicka_proza.pdf</w:t>
        </w:r>
      </w:hyperlink>
      <w:r w:rsidRPr="0036230E">
        <w:rPr>
          <w:rFonts w:cstheme="minorHAnsi"/>
          <w:b/>
        </w:rPr>
        <w:t xml:space="preserve">                                 </w:t>
      </w:r>
    </w:p>
    <w:p w14:paraId="1D46FF7B" w14:textId="11712302" w:rsidR="001161C6" w:rsidRPr="0036230E" w:rsidRDefault="001161C6" w:rsidP="0036230E">
      <w:pPr>
        <w:pStyle w:val="ListParagraph"/>
        <w:numPr>
          <w:ilvl w:val="0"/>
          <w:numId w:val="1"/>
        </w:numPr>
        <w:rPr>
          <w:rFonts w:cstheme="minorHAnsi"/>
          <w:b/>
        </w:rPr>
      </w:pPr>
      <w:r>
        <w:rPr>
          <w:rFonts w:cstheme="minorHAnsi"/>
          <w:b/>
        </w:rPr>
        <w:lastRenderedPageBreak/>
        <w:t>Dodatočné informácie ku lit.</w:t>
      </w:r>
      <w:r>
        <w:rPr>
          <w:rFonts w:cstheme="minorHAnsi"/>
        </w:rPr>
        <w:t xml:space="preserve"> </w:t>
      </w:r>
      <w:r>
        <w:rPr>
          <w:rFonts w:cstheme="minorHAnsi"/>
          <w:b/>
          <w:bCs/>
        </w:rPr>
        <w:t xml:space="preserve">žánrom - </w:t>
      </w:r>
      <w:hyperlink r:id="rId8" w:history="1">
        <w:r w:rsidRPr="001161C6">
          <w:rPr>
            <w:rStyle w:val="Hyperlink"/>
            <w:rFonts w:cstheme="minorHAnsi"/>
            <w:b/>
            <w:bCs/>
          </w:rPr>
          <w:t>https://www.glarchiv.com/sources4.A/Literarne_druhy_a_literarne_zanre.pdf</w:t>
        </w:r>
      </w:hyperlink>
    </w:p>
    <w:sectPr w:rsidR="001161C6" w:rsidRPr="0036230E" w:rsidSect="000344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80798"/>
    <w:multiLevelType w:val="hybridMultilevel"/>
    <w:tmpl w:val="9578C6A6"/>
    <w:lvl w:ilvl="0" w:tplc="BAF254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E0F46"/>
    <w:multiLevelType w:val="hybridMultilevel"/>
    <w:tmpl w:val="CAD61CF2"/>
    <w:lvl w:ilvl="0" w:tplc="07269356">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9017206">
    <w:abstractNumId w:val="0"/>
  </w:num>
  <w:num w:numId="2" w16cid:durableId="709459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92"/>
    <w:rsid w:val="00017CF1"/>
    <w:rsid w:val="00034437"/>
    <w:rsid w:val="001161C6"/>
    <w:rsid w:val="001E6C40"/>
    <w:rsid w:val="001F40F2"/>
    <w:rsid w:val="002557BF"/>
    <w:rsid w:val="00276309"/>
    <w:rsid w:val="002A1B6B"/>
    <w:rsid w:val="002B66A6"/>
    <w:rsid w:val="0036230E"/>
    <w:rsid w:val="003A5040"/>
    <w:rsid w:val="005336DB"/>
    <w:rsid w:val="0054317F"/>
    <w:rsid w:val="00602B9B"/>
    <w:rsid w:val="006D3C02"/>
    <w:rsid w:val="007B314E"/>
    <w:rsid w:val="0089721F"/>
    <w:rsid w:val="008A2F16"/>
    <w:rsid w:val="00AF3EEA"/>
    <w:rsid w:val="00B60CB4"/>
    <w:rsid w:val="00B62B87"/>
    <w:rsid w:val="00B63465"/>
    <w:rsid w:val="00C567F8"/>
    <w:rsid w:val="00C63554"/>
    <w:rsid w:val="00CA56C5"/>
    <w:rsid w:val="00D85D0F"/>
    <w:rsid w:val="00F428AB"/>
    <w:rsid w:val="00F61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E554"/>
  <w15:chartTrackingRefBased/>
  <w15:docId w15:val="{303E522D-8F68-4511-A337-1C8CC399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0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0F2"/>
    <w:rPr>
      <w:rFonts w:asciiTheme="majorHAnsi" w:eastAsiaTheme="majorEastAsia" w:hAnsiTheme="majorHAnsi" w:cstheme="majorBidi"/>
      <w:spacing w:val="-10"/>
      <w:kern w:val="28"/>
      <w:sz w:val="56"/>
      <w:szCs w:val="56"/>
      <w:lang w:val="sk-SK"/>
    </w:rPr>
  </w:style>
  <w:style w:type="paragraph" w:styleId="ListParagraph">
    <w:name w:val="List Paragraph"/>
    <w:basedOn w:val="Normal"/>
    <w:uiPriority w:val="34"/>
    <w:qFormat/>
    <w:rsid w:val="00B63465"/>
    <w:pPr>
      <w:ind w:left="720"/>
      <w:contextualSpacing/>
    </w:pPr>
  </w:style>
  <w:style w:type="character" w:styleId="PlaceholderText">
    <w:name w:val="Placeholder Text"/>
    <w:basedOn w:val="DefaultParagraphFont"/>
    <w:uiPriority w:val="99"/>
    <w:semiHidden/>
    <w:rsid w:val="00D85D0F"/>
    <w:rPr>
      <w:color w:val="666666"/>
    </w:rPr>
  </w:style>
  <w:style w:type="character" w:styleId="Hyperlink">
    <w:name w:val="Hyperlink"/>
    <w:basedOn w:val="DefaultParagraphFont"/>
    <w:uiPriority w:val="99"/>
    <w:unhideWhenUsed/>
    <w:rsid w:val="0036230E"/>
    <w:rPr>
      <w:color w:val="0563C1" w:themeColor="hyperlink"/>
      <w:u w:val="single"/>
    </w:rPr>
  </w:style>
  <w:style w:type="character" w:styleId="UnresolvedMention">
    <w:name w:val="Unresolved Mention"/>
    <w:basedOn w:val="DefaultParagraphFont"/>
    <w:uiPriority w:val="99"/>
    <w:semiHidden/>
    <w:unhideWhenUsed/>
    <w:rsid w:val="0036230E"/>
    <w:rPr>
      <w:color w:val="605E5C"/>
      <w:shd w:val="clear" w:color="auto" w:fill="E1DFDD"/>
    </w:rPr>
  </w:style>
  <w:style w:type="character" w:styleId="FollowedHyperlink">
    <w:name w:val="FollowedHyperlink"/>
    <w:basedOn w:val="DefaultParagraphFont"/>
    <w:uiPriority w:val="99"/>
    <w:semiHidden/>
    <w:unhideWhenUsed/>
    <w:rsid w:val="003623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rchiv.com/sources4.A/Literarne_druhy_a_literarne_zanre.pdf" TargetMode="External"/><Relationship Id="rId3" Type="http://schemas.openxmlformats.org/officeDocument/2006/relationships/settings" Target="settings.xml"/><Relationship Id="rId7" Type="http://schemas.openxmlformats.org/officeDocument/2006/relationships/hyperlink" Target="https://www.glarchiv.com/sources4.A/Kratka_epicka_proz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archiv.com/sources4.A/Bozena_Slancikova_Timrava_-_Tapakovci.pdf" TargetMode="External"/><Relationship Id="rId5" Type="http://schemas.openxmlformats.org/officeDocument/2006/relationships/hyperlink" Target="https://www.glarchiv.com/sources4.A/Velka_epicka_proza_-_Roman.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Documents\Vlastn&#233;%20&#353;abl&#243;ny%20bal&#237;ka%20Office\Blank%20enhanced.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 enhanced.dotx</Template>
  <TotalTime>69</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Varga</dc:creator>
  <cp:keywords/>
  <dc:description/>
  <cp:lastModifiedBy>Tomas Varga</cp:lastModifiedBy>
  <cp:revision>18</cp:revision>
  <cp:lastPrinted>2024-02-14T21:34:00Z</cp:lastPrinted>
  <dcterms:created xsi:type="dcterms:W3CDTF">2024-01-09T12:35:00Z</dcterms:created>
  <dcterms:modified xsi:type="dcterms:W3CDTF">2024-02-15T13:43:00Z</dcterms:modified>
</cp:coreProperties>
</file>