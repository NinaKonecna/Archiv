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FD92A" w14:textId="4DFE9873" w:rsidR="00150E19" w:rsidRPr="00205D9E" w:rsidRDefault="00C8791F" w:rsidP="00465E9E">
      <w:pPr>
        <w:pStyle w:val="Nzov"/>
        <w:jc w:val="center"/>
        <w:rPr>
          <w:b/>
          <w:bCs/>
        </w:rPr>
      </w:pPr>
      <w:r>
        <w:rPr>
          <w:b/>
          <w:bCs/>
        </w:rPr>
        <w:t>Koža</w:t>
      </w:r>
    </w:p>
    <w:p w14:paraId="44CB0051" w14:textId="77777777" w:rsidR="00465E9E" w:rsidRPr="00205D9E" w:rsidRDefault="00465E9E" w:rsidP="00465E9E"/>
    <w:p w14:paraId="3AD7F805" w14:textId="10CD2356" w:rsidR="00465E9E" w:rsidRPr="009D030A" w:rsidRDefault="009D030A" w:rsidP="00465E9E">
      <w:pPr>
        <w:pStyle w:val="Odsekzoznamu"/>
        <w:numPr>
          <w:ilvl w:val="0"/>
          <w:numId w:val="1"/>
        </w:numPr>
      </w:pPr>
      <w:r>
        <w:t xml:space="preserve">Latinsky: </w:t>
      </w:r>
      <w:r w:rsidRPr="009D030A">
        <w:rPr>
          <w:b/>
          <w:bCs/>
        </w:rPr>
        <w:t>Cutis</w:t>
      </w:r>
      <w:r>
        <w:rPr>
          <w:b/>
          <w:bCs/>
        </w:rPr>
        <w:t xml:space="preserve"> </w:t>
      </w:r>
      <w:r w:rsidRPr="009D030A">
        <w:rPr>
          <w:b/>
          <w:bCs/>
        </w:rPr>
        <w:t>/</w:t>
      </w:r>
      <w:r>
        <w:rPr>
          <w:b/>
          <w:bCs/>
        </w:rPr>
        <w:t xml:space="preserve"> </w:t>
      </w:r>
      <w:r w:rsidRPr="009D030A">
        <w:rPr>
          <w:b/>
          <w:bCs/>
        </w:rPr>
        <w:t>Derma</w:t>
      </w:r>
    </w:p>
    <w:p w14:paraId="28D161F3" w14:textId="23F5296C" w:rsidR="009D030A" w:rsidRDefault="009D030A" w:rsidP="00465E9E">
      <w:pPr>
        <w:pStyle w:val="Odsekzoznamu"/>
        <w:numPr>
          <w:ilvl w:val="0"/>
          <w:numId w:val="1"/>
        </w:numPr>
      </w:pPr>
      <w:r>
        <w:t>Plošne najväčším orgánom tela človeka</w:t>
      </w:r>
    </w:p>
    <w:p w14:paraId="0F42CD7C" w14:textId="5E8B974B" w:rsidR="009D030A" w:rsidRDefault="009D030A" w:rsidP="00465E9E">
      <w:pPr>
        <w:pStyle w:val="Odsekzoznamu"/>
        <w:numPr>
          <w:ilvl w:val="0"/>
          <w:numId w:val="1"/>
        </w:numPr>
      </w:pPr>
      <w:r>
        <w:t>Zaberá 12% hmotnosti tela</w:t>
      </w:r>
    </w:p>
    <w:p w14:paraId="2C380C50" w14:textId="51D3A0B3" w:rsidR="009D030A" w:rsidRDefault="009D030A" w:rsidP="00465E9E">
      <w:pPr>
        <w:pStyle w:val="Odsekzoznamu"/>
        <w:numPr>
          <w:ilvl w:val="0"/>
          <w:numId w:val="1"/>
        </w:numPr>
      </w:pPr>
      <w:r>
        <w:t>Pokrýva povrch tela a vytvára hranicu medzi vonkajším a vnútorným prostredím</w:t>
      </w:r>
    </w:p>
    <w:p w14:paraId="3EC8C260" w14:textId="7BE0544C" w:rsidR="009D030A" w:rsidRDefault="009D030A" w:rsidP="009D030A"/>
    <w:p w14:paraId="180078D5" w14:textId="1560D5C1" w:rsidR="009D030A" w:rsidRPr="001B3493" w:rsidRDefault="009D030A" w:rsidP="001B3493">
      <w:pPr>
        <w:pStyle w:val="Odsekzoznamu"/>
        <w:numPr>
          <w:ilvl w:val="0"/>
          <w:numId w:val="1"/>
        </w:numPr>
        <w:rPr>
          <w:b/>
          <w:bCs/>
        </w:rPr>
      </w:pPr>
      <w:r w:rsidRPr="001B3493">
        <w:rPr>
          <w:b/>
          <w:bCs/>
        </w:rPr>
        <w:t>Funkcie</w:t>
      </w:r>
      <w:r w:rsidR="001B3493" w:rsidRPr="001B3493">
        <w:rPr>
          <w:b/>
          <w:bCs/>
        </w:rPr>
        <w:t xml:space="preserve"> kože</w:t>
      </w:r>
      <w:r w:rsidRPr="001B3493">
        <w:rPr>
          <w:b/>
          <w:bCs/>
        </w:rPr>
        <w:t>:</w:t>
      </w:r>
    </w:p>
    <w:p w14:paraId="1BD6BC3F" w14:textId="4645DA6D" w:rsidR="009D030A" w:rsidRPr="009D030A" w:rsidRDefault="009D030A" w:rsidP="009D030A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Ochranná </w:t>
      </w:r>
      <w:r>
        <w:t>– zabraňuje prenikaniu cudzorodých látok a mikroorganizmov (Imunitná funkcia) do tela, chráni telo pred mechanickým a chemickým poškodením + UV žiarením</w:t>
      </w:r>
    </w:p>
    <w:p w14:paraId="3CD34F41" w14:textId="0D665680" w:rsidR="009D030A" w:rsidRPr="009D030A" w:rsidRDefault="009D030A" w:rsidP="009D030A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Termoregulačná </w:t>
      </w:r>
      <w:r>
        <w:t>– pomáha udržiavať stálu telesnú teplotu</w:t>
      </w:r>
    </w:p>
    <w:p w14:paraId="75700604" w14:textId="52B73142" w:rsidR="009D030A" w:rsidRPr="009D030A" w:rsidRDefault="009D030A" w:rsidP="009D030A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Zmyslová </w:t>
      </w:r>
      <w:r>
        <w:t>– sú v nej uložené mnohé nervové receptory</w:t>
      </w:r>
    </w:p>
    <w:p w14:paraId="77B01F33" w14:textId="65737898" w:rsidR="009D030A" w:rsidRPr="009D030A" w:rsidRDefault="009D030A" w:rsidP="009D030A">
      <w:pPr>
        <w:pStyle w:val="Odsekzoznamu"/>
        <w:numPr>
          <w:ilvl w:val="1"/>
          <w:numId w:val="1"/>
        </w:numPr>
      </w:pPr>
      <w:r>
        <w:rPr>
          <w:b/>
          <w:bCs/>
        </w:rPr>
        <w:t> Zásobná</w:t>
      </w:r>
      <w:r>
        <w:t xml:space="preserve"> – je dôležitým zásobným orgánom, v spodnej vrstve kože sa ukladajú tukové zásoby + vitamíny rozpustné v tukoch (D, E, K, A)</w:t>
      </w:r>
    </w:p>
    <w:p w14:paraId="2465D568" w14:textId="74A05D67" w:rsidR="009D030A" w:rsidRDefault="009D030A" w:rsidP="009D030A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Vylučovacia </w:t>
      </w:r>
      <w:r w:rsidR="001B3493">
        <w:t>–</w:t>
      </w:r>
      <w:r>
        <w:t xml:space="preserve"> </w:t>
      </w:r>
      <w:r w:rsidR="001B3493">
        <w:t>podieľa sa na procese vylučovania odpadových látok (v podobe potu)</w:t>
      </w:r>
    </w:p>
    <w:p w14:paraId="58BFAB8B" w14:textId="4C24D487" w:rsidR="001B3493" w:rsidRDefault="001B3493" w:rsidP="001B3493"/>
    <w:p w14:paraId="3BFA2180" w14:textId="134164AB" w:rsidR="001B3493" w:rsidRDefault="001B3493" w:rsidP="001B3493">
      <w:pPr>
        <w:pStyle w:val="Odsekzoznamu"/>
        <w:numPr>
          <w:ilvl w:val="0"/>
          <w:numId w:val="1"/>
        </w:numPr>
      </w:pPr>
      <w:r w:rsidRPr="001B3493">
        <w:rPr>
          <w:b/>
          <w:bCs/>
        </w:rPr>
        <w:t xml:space="preserve">Štruktúra (zloženie) kože </w:t>
      </w:r>
      <w:r>
        <w:t>- k</w:t>
      </w:r>
      <w:r>
        <w:t>oža sa skladá z 3 základných častí</w:t>
      </w:r>
      <w:r>
        <w:t>:</w:t>
      </w:r>
    </w:p>
    <w:p w14:paraId="0B552146" w14:textId="697A92A6" w:rsidR="0085613D" w:rsidRDefault="001B3493" w:rsidP="001B3493">
      <w:pPr>
        <w:pStyle w:val="Odsekzoznamu"/>
        <w:numPr>
          <w:ilvl w:val="1"/>
          <w:numId w:val="1"/>
        </w:numPr>
      </w:pPr>
      <w:r>
        <w:t> </w:t>
      </w:r>
      <w:r>
        <w:rPr>
          <w:b/>
          <w:bCs/>
        </w:rPr>
        <w:t>Pokožka (Epiderma)</w:t>
      </w:r>
      <w:r w:rsidR="0085613D">
        <w:rPr>
          <w:b/>
          <w:bCs/>
        </w:rPr>
        <w:t>:</w:t>
      </w:r>
    </w:p>
    <w:p w14:paraId="30B5E817" w14:textId="14F80633" w:rsidR="001B3493" w:rsidRDefault="0085613D" w:rsidP="0085613D">
      <w:pPr>
        <w:pStyle w:val="Odsekzoznamu"/>
        <w:numPr>
          <w:ilvl w:val="2"/>
          <w:numId w:val="1"/>
        </w:numPr>
      </w:pPr>
      <w:r>
        <w:t>Najvrchnejšia vrstva kože</w:t>
      </w:r>
    </w:p>
    <w:p w14:paraId="0A129AC3" w14:textId="26F0747D" w:rsidR="0085613D" w:rsidRDefault="0085613D" w:rsidP="0085613D">
      <w:pPr>
        <w:pStyle w:val="Odsekzoznamu"/>
        <w:numPr>
          <w:ilvl w:val="2"/>
          <w:numId w:val="1"/>
        </w:numPr>
      </w:pPr>
      <w:r>
        <w:t>Skladá sa z 2 častí:</w:t>
      </w:r>
    </w:p>
    <w:p w14:paraId="71B1AA69" w14:textId="3B8608BC" w:rsidR="0085613D" w:rsidRPr="0085613D" w:rsidRDefault="0085613D" w:rsidP="0085613D">
      <w:pPr>
        <w:pStyle w:val="Odsekzoznamu"/>
        <w:numPr>
          <w:ilvl w:val="3"/>
          <w:numId w:val="1"/>
        </w:numPr>
      </w:pPr>
      <w:r>
        <w:rPr>
          <w:b/>
          <w:bCs/>
        </w:rPr>
        <w:t>Horná časť</w:t>
      </w:r>
      <w:r>
        <w:t xml:space="preserve"> – je tvorená z odumierajúcich buniek, obsahuje bielkovinu </w:t>
      </w:r>
      <w:r>
        <w:rPr>
          <w:b/>
          <w:bCs/>
        </w:rPr>
        <w:t xml:space="preserve">Keratín </w:t>
      </w:r>
      <w:r>
        <w:t>(pre vodu je táto bielkovina nepriepustná)</w:t>
      </w:r>
    </w:p>
    <w:p w14:paraId="7AD9B0FF" w14:textId="7D29F476" w:rsidR="0085613D" w:rsidRDefault="0085613D" w:rsidP="0085613D">
      <w:pPr>
        <w:pStyle w:val="Odsekzoznamu"/>
        <w:numPr>
          <w:ilvl w:val="3"/>
          <w:numId w:val="1"/>
        </w:numPr>
      </w:pPr>
      <w:r>
        <w:rPr>
          <w:b/>
          <w:bCs/>
        </w:rPr>
        <w:t xml:space="preserve">Spodná časť </w:t>
      </w:r>
      <w:r>
        <w:t xml:space="preserve">– je tvorená z neustále sa deliacich buniek, je zložená z buniek </w:t>
      </w:r>
      <w:r w:rsidRPr="0085613D">
        <w:rPr>
          <w:b/>
          <w:bCs/>
        </w:rPr>
        <w:t>Melanocytov</w:t>
      </w:r>
      <w:r>
        <w:t xml:space="preserve">, ktoré produkujú pigment </w:t>
      </w:r>
      <w:r>
        <w:rPr>
          <w:b/>
          <w:bCs/>
        </w:rPr>
        <w:t xml:space="preserve">Melanín </w:t>
      </w:r>
      <w:r>
        <w:t>(chráni pred UV žiarením)</w:t>
      </w:r>
    </w:p>
    <w:p w14:paraId="4D9450E5" w14:textId="77777777" w:rsidR="00BA05B4" w:rsidRDefault="00BA05B4" w:rsidP="00BA05B4"/>
    <w:p w14:paraId="52BDB523" w14:textId="14F7E5C4" w:rsidR="001B3493" w:rsidRPr="0085613D" w:rsidRDefault="001B3493" w:rsidP="001B3493">
      <w:pPr>
        <w:pStyle w:val="Odsekzoznamu"/>
        <w:numPr>
          <w:ilvl w:val="1"/>
          <w:numId w:val="1"/>
        </w:numPr>
      </w:pPr>
      <w:r>
        <w:rPr>
          <w:b/>
          <w:bCs/>
        </w:rPr>
        <w:t> Zamša (Corium)</w:t>
      </w:r>
      <w:r w:rsidR="0085613D">
        <w:rPr>
          <w:b/>
          <w:bCs/>
        </w:rPr>
        <w:t>:</w:t>
      </w:r>
    </w:p>
    <w:p w14:paraId="05363CB7" w14:textId="4BF65F84" w:rsidR="0085613D" w:rsidRDefault="0085613D" w:rsidP="0085613D">
      <w:pPr>
        <w:pStyle w:val="Odsekzoznamu"/>
        <w:numPr>
          <w:ilvl w:val="2"/>
          <w:numId w:val="1"/>
        </w:numPr>
      </w:pPr>
      <w:r>
        <w:t>Je umiestnená pod pokožkou</w:t>
      </w:r>
    </w:p>
    <w:p w14:paraId="5881EFBD" w14:textId="67151BDE" w:rsidR="0085613D" w:rsidRDefault="0085613D" w:rsidP="0085613D">
      <w:pPr>
        <w:pStyle w:val="Odsekzoznamu"/>
        <w:numPr>
          <w:ilvl w:val="2"/>
          <w:numId w:val="1"/>
        </w:numPr>
      </w:pPr>
      <w:r>
        <w:t xml:space="preserve">Výbežky zamše vytvárajú </w:t>
      </w:r>
      <w:r w:rsidRPr="0085613D">
        <w:rPr>
          <w:b/>
          <w:bCs/>
        </w:rPr>
        <w:t>Papilárne línie</w:t>
      </w:r>
      <w:r>
        <w:t xml:space="preserve">, ktoré sú špecifické pre každého jedinca </w:t>
      </w:r>
      <w:r>
        <w:tab/>
        <w:t>(</w:t>
      </w:r>
      <w:r>
        <w:rPr>
          <w:b/>
          <w:bCs/>
        </w:rPr>
        <w:t xml:space="preserve">Daktyloskopia </w:t>
      </w:r>
      <w:r>
        <w:t>– veda zaoberajúca sa otlačkami prstov)</w:t>
      </w:r>
    </w:p>
    <w:p w14:paraId="7F840A0D" w14:textId="655B7A05" w:rsidR="00BA05B4" w:rsidRDefault="0085613D" w:rsidP="00BA05B4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Sú v nej uložené </w:t>
      </w:r>
      <w:r w:rsidRPr="00BA05B4">
        <w:rPr>
          <w:b/>
          <w:bCs/>
        </w:rPr>
        <w:t>krvné a lymfatické cievy, nervy, korene vlasov a chlpov, potné a mazové žľazy a kožné receptory</w:t>
      </w:r>
    </w:p>
    <w:p w14:paraId="0165079C" w14:textId="77777777" w:rsidR="00BA05B4" w:rsidRPr="00BA05B4" w:rsidRDefault="00BA05B4" w:rsidP="00BA05B4">
      <w:pPr>
        <w:rPr>
          <w:b/>
          <w:bCs/>
        </w:rPr>
      </w:pPr>
    </w:p>
    <w:p w14:paraId="0DB27D7E" w14:textId="3A32CA91" w:rsidR="001B3493" w:rsidRPr="00BA05B4" w:rsidRDefault="001B3493" w:rsidP="001B3493">
      <w:pPr>
        <w:pStyle w:val="Odsekzoznamu"/>
        <w:numPr>
          <w:ilvl w:val="1"/>
          <w:numId w:val="1"/>
        </w:numPr>
      </w:pPr>
      <w:r>
        <w:rPr>
          <w:b/>
          <w:bCs/>
        </w:rPr>
        <w:t> Podkožné väzivo (Tela Subcutanea)</w:t>
      </w:r>
      <w:r w:rsidR="00BA05B4">
        <w:rPr>
          <w:b/>
          <w:bCs/>
        </w:rPr>
        <w:t>:</w:t>
      </w:r>
    </w:p>
    <w:p w14:paraId="4991E5CE" w14:textId="7B0EF072" w:rsidR="00BA05B4" w:rsidRDefault="00BA05B4" w:rsidP="00BA05B4">
      <w:pPr>
        <w:pStyle w:val="Odsekzoznamu"/>
        <w:numPr>
          <w:ilvl w:val="2"/>
          <w:numId w:val="1"/>
        </w:numPr>
      </w:pPr>
      <w:r>
        <w:t>Zabezpečuje tepelnú a mechanickú (chráni organizmus pred nárazmi) izoláciu, predstavuje energetickú zásobáreň organizmu</w:t>
      </w:r>
    </w:p>
    <w:p w14:paraId="072B4180" w14:textId="293DEC2F" w:rsidR="00BA05B4" w:rsidRDefault="00BA05B4" w:rsidP="00BA05B4"/>
    <w:p w14:paraId="479A7E99" w14:textId="74D9B6DE" w:rsidR="00BA05B4" w:rsidRPr="00BA05B4" w:rsidRDefault="00BA05B4" w:rsidP="00BA05B4">
      <w:pPr>
        <w:pStyle w:val="Odsekzoznamu"/>
        <w:numPr>
          <w:ilvl w:val="0"/>
          <w:numId w:val="1"/>
        </w:numPr>
      </w:pPr>
      <w:r>
        <w:rPr>
          <w:b/>
          <w:bCs/>
        </w:rPr>
        <w:t>Deriváty kože:</w:t>
      </w:r>
    </w:p>
    <w:p w14:paraId="5F495D61" w14:textId="7EA770DC" w:rsidR="00BA05B4" w:rsidRPr="00BA05B4" w:rsidRDefault="00BA05B4" w:rsidP="00BA05B4">
      <w:pPr>
        <w:pStyle w:val="Odsekzoznamu"/>
        <w:numPr>
          <w:ilvl w:val="1"/>
          <w:numId w:val="1"/>
        </w:numPr>
      </w:pPr>
      <w:r w:rsidRPr="00BA05B4">
        <w:rPr>
          <w:b/>
          <w:bCs/>
        </w:rPr>
        <w:t> Vlasy, chlpy, nechty</w:t>
      </w:r>
      <w:r>
        <w:t xml:space="preserve"> + niektorý vedci sem zaradzujú aj </w:t>
      </w:r>
      <w:r w:rsidRPr="00BA05B4">
        <w:rPr>
          <w:b/>
          <w:bCs/>
        </w:rPr>
        <w:t>kožné (potné a mazové) a mliečne žľazy</w:t>
      </w:r>
    </w:p>
    <w:p w14:paraId="78A1B5D5" w14:textId="3B657D19" w:rsidR="00BA05B4" w:rsidRDefault="00BA05B4" w:rsidP="00BA05B4"/>
    <w:p w14:paraId="3F7CEF6A" w14:textId="74D2750C" w:rsidR="00BA05B4" w:rsidRPr="00BA05B4" w:rsidRDefault="00BA05B4" w:rsidP="00BA05B4">
      <w:pPr>
        <w:pStyle w:val="Odsekzoznamu"/>
        <w:numPr>
          <w:ilvl w:val="0"/>
          <w:numId w:val="1"/>
        </w:numPr>
      </w:pPr>
      <w:r>
        <w:rPr>
          <w:b/>
          <w:bCs/>
        </w:rPr>
        <w:t>Choroby kože:</w:t>
      </w:r>
    </w:p>
    <w:p w14:paraId="48E13D74" w14:textId="4364C0BB" w:rsidR="00BA05B4" w:rsidRDefault="00BA05B4" w:rsidP="00BA05B4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Akné </w:t>
      </w:r>
      <w:r>
        <w:t>– vzniká pri zvýšenej hormonálnej aktivite zväčšením mazových žliaz a zvýšenou produkciou mazu</w:t>
      </w:r>
    </w:p>
    <w:p w14:paraId="0B42ADB6" w14:textId="399F78C3" w:rsidR="00BA05B4" w:rsidRDefault="00BA05B4" w:rsidP="00BA05B4">
      <w:pPr>
        <w:pStyle w:val="Odsekzoznamu"/>
        <w:numPr>
          <w:ilvl w:val="1"/>
          <w:numId w:val="1"/>
        </w:numPr>
      </w:pPr>
      <w:r>
        <w:rPr>
          <w:b/>
          <w:bCs/>
        </w:rPr>
        <w:lastRenderedPageBreak/>
        <w:t xml:space="preserve"> Albinizmus </w:t>
      </w:r>
      <w:r>
        <w:t xml:space="preserve">– úplné chýbanie kožného pigmentu </w:t>
      </w:r>
      <w:r>
        <w:rPr>
          <w:b/>
          <w:bCs/>
        </w:rPr>
        <w:t>melanín</w:t>
      </w:r>
      <w:r>
        <w:t>, citlivosť na slnečné žiarenie (rýchle spálenie pokožky)</w:t>
      </w:r>
    </w:p>
    <w:p w14:paraId="35E8A74F" w14:textId="1676D826" w:rsidR="00BA05B4" w:rsidRDefault="00BA05B4" w:rsidP="00BA05B4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Rakovina kože </w:t>
      </w:r>
      <w:r>
        <w:t>– vzniká mutáciou buniek vystavených nadmernému UV žiareniu</w:t>
      </w:r>
    </w:p>
    <w:p w14:paraId="684EF0D6" w14:textId="41E10C97" w:rsidR="00E03C25" w:rsidRDefault="00E03C25" w:rsidP="00E03C25"/>
    <w:p w14:paraId="71ACD93D" w14:textId="7FBD7F55" w:rsidR="00E03C25" w:rsidRPr="00205D9E" w:rsidRDefault="003E3FA3" w:rsidP="00E03C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CAC99B" wp14:editId="4E391483">
                <wp:simplePos x="0" y="0"/>
                <wp:positionH relativeFrom="column">
                  <wp:posOffset>2564130</wp:posOffset>
                </wp:positionH>
                <wp:positionV relativeFrom="paragraph">
                  <wp:posOffset>1199515</wp:posOffset>
                </wp:positionV>
                <wp:extent cx="1016000" cy="476250"/>
                <wp:effectExtent l="0" t="0" r="1270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388BA" w14:textId="58B4AD81" w:rsidR="003E3FA3" w:rsidRPr="003E3FA3" w:rsidRDefault="003E3FA3" w:rsidP="00B0756E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Keratín</w:t>
                            </w:r>
                          </w:p>
                          <w:p w14:paraId="677126E1" w14:textId="6FB0DD31" w:rsidR="003E3FA3" w:rsidRPr="003E3FA3" w:rsidRDefault="003E3FA3" w:rsidP="00B0756E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Melanín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AC99B" id="_x0000_t202" coordsize="21600,21600" o:spt="202" path="m,l,21600r21600,l21600,xe">
                <v:stroke joinstyle="miter"/>
                <v:path gradientshapeok="t" o:connecttype="rect"/>
              </v:shapetype>
              <v:shape id="Textové pole 13" o:spid="_x0000_s1026" type="#_x0000_t202" style="position:absolute;left:0;text-align:left;margin-left:201.9pt;margin-top:94.45pt;width:80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" filled="f" stroked="f" strokeweight=".5pt">
                <v:textbox inset="0,0,0,0">
                  <w:txbxContent>
                    <w:p w14:paraId="6B1388BA" w14:textId="58B4AD81" w:rsidR="003E3FA3" w:rsidRPr="003E3FA3" w:rsidRDefault="003E3FA3" w:rsidP="00B0756E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Keratín</w:t>
                      </w:r>
                    </w:p>
                    <w:p w14:paraId="677126E1" w14:textId="6FB0DD31" w:rsidR="003E3FA3" w:rsidRPr="003E3FA3" w:rsidRDefault="003E3FA3" w:rsidP="00B0756E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Melanín</w:t>
                      </w:r>
                    </w:p>
                  </w:txbxContent>
                </v:textbox>
              </v:shape>
            </w:pict>
          </mc:Fallback>
        </mc:AlternateContent>
      </w:r>
      <w:r w:rsidR="00B075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C5BEA" wp14:editId="15B7C709">
                <wp:simplePos x="0" y="0"/>
                <wp:positionH relativeFrom="column">
                  <wp:posOffset>4836160</wp:posOffset>
                </wp:positionH>
                <wp:positionV relativeFrom="paragraph">
                  <wp:posOffset>1184910</wp:posOffset>
                </wp:positionV>
                <wp:extent cx="180975" cy="177165"/>
                <wp:effectExtent l="0" t="0" r="47625" b="13335"/>
                <wp:wrapNone/>
                <wp:docPr id="11" name="Pravá zložená zátvo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7165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745F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1" o:spid="_x0000_s1026" type="#_x0000_t88" style="position:absolute;margin-left:380.8pt;margin-top:93.3pt;width:14.25pt;height:1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" strokecolor="black [3200]" strokeweight="1pt">
                <v:stroke joinstyle="miter"/>
              </v:shape>
            </w:pict>
          </mc:Fallback>
        </mc:AlternateContent>
      </w:r>
      <w:r w:rsidR="00B075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AD6D6" wp14:editId="701DC458">
                <wp:simplePos x="0" y="0"/>
                <wp:positionH relativeFrom="column">
                  <wp:posOffset>4888230</wp:posOffset>
                </wp:positionH>
                <wp:positionV relativeFrom="paragraph">
                  <wp:posOffset>1195546</wp:posOffset>
                </wp:positionV>
                <wp:extent cx="1016000" cy="476250"/>
                <wp:effectExtent l="0" t="0" r="1270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C2E04" w14:textId="04011182" w:rsidR="00AB54AD" w:rsidRDefault="00AB54AD" w:rsidP="00B0756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Horná časť</w:t>
                            </w:r>
                          </w:p>
                          <w:p w14:paraId="38095C3A" w14:textId="2D016FDF" w:rsidR="00AB54AD" w:rsidRDefault="00AB54AD" w:rsidP="00B0756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Spodná časť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D6D6" id="Textové pole 10" o:spid="_x0000_s1027" type="#_x0000_t202" style="position:absolute;left:0;text-align:left;margin-left:384.9pt;margin-top:94.15pt;width:80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" filled="f" stroked="f" strokeweight=".5pt">
                <v:textbox inset="0,0,0,0">
                  <w:txbxContent>
                    <w:p w14:paraId="2E8C2E04" w14:textId="04011182" w:rsidR="00AB54AD" w:rsidRDefault="00AB54AD" w:rsidP="00B0756E">
                      <w:pPr>
                        <w:spacing w:after="0" w:line="276" w:lineRule="auto"/>
                        <w:jc w:val="center"/>
                      </w:pPr>
                      <w:r>
                        <w:t>Horná časť</w:t>
                      </w:r>
                    </w:p>
                    <w:p w14:paraId="38095C3A" w14:textId="2D016FDF" w:rsidR="00AB54AD" w:rsidRDefault="00AB54AD" w:rsidP="00B0756E">
                      <w:pPr>
                        <w:spacing w:after="0" w:line="276" w:lineRule="auto"/>
                        <w:jc w:val="center"/>
                      </w:pPr>
                      <w:r>
                        <w:t>Spodná časť</w:t>
                      </w:r>
                    </w:p>
                  </w:txbxContent>
                </v:textbox>
              </v:shape>
            </w:pict>
          </mc:Fallback>
        </mc:AlternateContent>
      </w:r>
      <w:r w:rsidR="00B075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39902D" wp14:editId="410252CA">
                <wp:simplePos x="0" y="0"/>
                <wp:positionH relativeFrom="column">
                  <wp:posOffset>4843145</wp:posOffset>
                </wp:positionH>
                <wp:positionV relativeFrom="paragraph">
                  <wp:posOffset>1377315</wp:posOffset>
                </wp:positionV>
                <wp:extent cx="175895" cy="247650"/>
                <wp:effectExtent l="0" t="0" r="33655" b="19050"/>
                <wp:wrapNone/>
                <wp:docPr id="12" name="Pravá zložená zátvo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247650"/>
                        </a:xfrm>
                        <a:prstGeom prst="rightBrace">
                          <a:avLst>
                            <a:gd name="adj1" fmla="val 8333"/>
                            <a:gd name="adj2" fmla="val 48077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95A7" id="Pravá zložená zátvorka 12" o:spid="_x0000_s1026" type="#_x0000_t88" style="position:absolute;margin-left:381.35pt;margin-top:108.45pt;width:13.8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" adj="1278,10385" strokecolor="black [3200]" strokeweight="1pt">
                <v:stroke joinstyle="miter"/>
              </v:shape>
            </w:pict>
          </mc:Fallback>
        </mc:AlternateContent>
      </w:r>
      <w:r w:rsidR="00AB54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91F9D" wp14:editId="63A11B60">
                <wp:simplePos x="0" y="0"/>
                <wp:positionH relativeFrom="column">
                  <wp:posOffset>1327150</wp:posOffset>
                </wp:positionH>
                <wp:positionV relativeFrom="paragraph">
                  <wp:posOffset>2496185</wp:posOffset>
                </wp:positionV>
                <wp:extent cx="285750" cy="425450"/>
                <wp:effectExtent l="38100" t="0" r="19050" b="12700"/>
                <wp:wrapNone/>
                <wp:docPr id="9" name="Ľavá zložená zátvo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254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E6F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Ľavá zložená zátvorka 9" o:spid="_x0000_s1026" type="#_x0000_t87" style="position:absolute;margin-left:104.5pt;margin-top:196.55pt;width:22.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" adj="1209" strokecolor="black [3200]" strokeweight="1pt">
                <v:stroke joinstyle="miter"/>
              </v:shape>
            </w:pict>
          </mc:Fallback>
        </mc:AlternateContent>
      </w:r>
      <w:r w:rsidR="00AB54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E4A06E" wp14:editId="01B68467">
                <wp:simplePos x="0" y="0"/>
                <wp:positionH relativeFrom="column">
                  <wp:posOffset>1276350</wp:posOffset>
                </wp:positionH>
                <wp:positionV relativeFrom="paragraph">
                  <wp:posOffset>1238885</wp:posOffset>
                </wp:positionV>
                <wp:extent cx="349250" cy="1231900"/>
                <wp:effectExtent l="38100" t="0" r="12700" b="25400"/>
                <wp:wrapNone/>
                <wp:docPr id="8" name="Ľavá zložená zátvor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3190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BC09" id="Ľavá zložená zátvorka 8" o:spid="_x0000_s1026" type="#_x0000_t87" style="position:absolute;margin-left:100.5pt;margin-top:97.55pt;width:27.5pt;height:9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" adj="510" strokecolor="black [3200]" strokeweight="1pt">
                <v:stroke joinstyle="miter"/>
              </v:shape>
            </w:pict>
          </mc:Fallback>
        </mc:AlternateContent>
      </w:r>
      <w:r w:rsidR="00AB54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0AE2B" wp14:editId="45C28FD4">
                <wp:simplePos x="0" y="0"/>
                <wp:positionH relativeFrom="column">
                  <wp:posOffset>1327150</wp:posOffset>
                </wp:positionH>
                <wp:positionV relativeFrom="paragraph">
                  <wp:posOffset>883285</wp:posOffset>
                </wp:positionV>
                <wp:extent cx="247650" cy="304800"/>
                <wp:effectExtent l="38100" t="0" r="19050" b="19050"/>
                <wp:wrapNone/>
                <wp:docPr id="7" name="Ľavá zložená zátvor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480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CC1E" id="Ľavá zložená zátvorka 7" o:spid="_x0000_s1026" type="#_x0000_t87" style="position:absolute;margin-left:104.5pt;margin-top:69.55pt;width:19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" adj="1462" strokecolor="black [3200]" strokeweight="1pt">
                <v:stroke joinstyle="miter"/>
              </v:shape>
            </w:pict>
          </mc:Fallback>
        </mc:AlternateContent>
      </w:r>
      <w:r w:rsidR="00E03C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F2786" wp14:editId="3742D416">
                <wp:simplePos x="0" y="0"/>
                <wp:positionH relativeFrom="column">
                  <wp:posOffset>273050</wp:posOffset>
                </wp:positionH>
                <wp:positionV relativeFrom="paragraph">
                  <wp:posOffset>2597785</wp:posOffset>
                </wp:positionV>
                <wp:extent cx="971550" cy="204107"/>
                <wp:effectExtent l="0" t="0" r="0" b="571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0D9F7" w14:textId="100DD028" w:rsidR="00E03C25" w:rsidRDefault="00E03C25" w:rsidP="00E03C25">
                            <w:pPr>
                              <w:jc w:val="center"/>
                            </w:pPr>
                            <w:r>
                              <w:t>Podkožné väzivo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F2786" id="Textové pole 4" o:spid="_x0000_s1028" type="#_x0000_t202" style="position:absolute;left:0;text-align:left;margin-left:21.5pt;margin-top:204.55pt;width:76.5pt;height:16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" filled="f" stroked="f" strokeweight=".5pt">
                <v:textbox inset="0,0,0,0">
                  <w:txbxContent>
                    <w:p w14:paraId="1360D9F7" w14:textId="100DD028" w:rsidR="00E03C25" w:rsidRDefault="00E03C25" w:rsidP="00E03C25">
                      <w:pPr>
                        <w:jc w:val="center"/>
                      </w:pPr>
                      <w:r>
                        <w:t>Podkožné väzivo</w:t>
                      </w:r>
                    </w:p>
                  </w:txbxContent>
                </v:textbox>
              </v:shape>
            </w:pict>
          </mc:Fallback>
        </mc:AlternateContent>
      </w:r>
      <w:r w:rsidR="00E03C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E2EF6" wp14:editId="067E0C4E">
                <wp:simplePos x="0" y="0"/>
                <wp:positionH relativeFrom="column">
                  <wp:posOffset>508000</wp:posOffset>
                </wp:positionH>
                <wp:positionV relativeFrom="paragraph">
                  <wp:posOffset>1753235</wp:posOffset>
                </wp:positionV>
                <wp:extent cx="971550" cy="204107"/>
                <wp:effectExtent l="0" t="0" r="0" b="571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16AFD" w14:textId="6958A9D5" w:rsidR="00E03C25" w:rsidRDefault="00E03C25" w:rsidP="00E03C25">
                            <w:pPr>
                              <w:jc w:val="center"/>
                            </w:pPr>
                            <w:r>
                              <w:t>Zamša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E2EF6" id="Textové pole 3" o:spid="_x0000_s1029" type="#_x0000_t202" style="position:absolute;left:0;text-align:left;margin-left:40pt;margin-top:138.05pt;width:76.5pt;height:16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" filled="f" stroked="f" strokeweight=".5pt">
                <v:textbox inset="0,0,0,0">
                  <w:txbxContent>
                    <w:p w14:paraId="12116AFD" w14:textId="6958A9D5" w:rsidR="00E03C25" w:rsidRDefault="00E03C25" w:rsidP="00E03C25">
                      <w:pPr>
                        <w:jc w:val="center"/>
                      </w:pPr>
                      <w:r>
                        <w:t>Zamša</w:t>
                      </w:r>
                    </w:p>
                  </w:txbxContent>
                </v:textbox>
              </v:shape>
            </w:pict>
          </mc:Fallback>
        </mc:AlternateContent>
      </w:r>
      <w:r w:rsidR="00E03C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A5F25" wp14:editId="05E81304">
                <wp:simplePos x="0" y="0"/>
                <wp:positionH relativeFrom="column">
                  <wp:posOffset>508000</wp:posOffset>
                </wp:positionH>
                <wp:positionV relativeFrom="paragraph">
                  <wp:posOffset>908685</wp:posOffset>
                </wp:positionV>
                <wp:extent cx="971550" cy="204107"/>
                <wp:effectExtent l="0" t="0" r="0" b="571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A1BAF" w14:textId="7DC58256" w:rsidR="00E03C25" w:rsidRDefault="00E03C25" w:rsidP="00E03C25">
                            <w:pPr>
                              <w:jc w:val="center"/>
                            </w:pPr>
                            <w:r>
                              <w:t>Pokožka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A5F25" id="Textové pole 6" o:spid="_x0000_s1030" type="#_x0000_t202" style="position:absolute;left:0;text-align:left;margin-left:40pt;margin-top:71.55pt;width:76.5pt;height:16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" filled="f" stroked="f" strokeweight=".5pt">
                <v:textbox inset="0,0,0,0">
                  <w:txbxContent>
                    <w:p w14:paraId="604A1BAF" w14:textId="7DC58256" w:rsidR="00E03C25" w:rsidRDefault="00E03C25" w:rsidP="00E03C25">
                      <w:pPr>
                        <w:jc w:val="center"/>
                      </w:pPr>
                      <w:r>
                        <w:t>Pokožka</w:t>
                      </w:r>
                    </w:p>
                  </w:txbxContent>
                </v:textbox>
              </v:shape>
            </w:pict>
          </mc:Fallback>
        </mc:AlternateContent>
      </w:r>
      <w:r w:rsidR="00E03C2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8585DF" wp14:editId="677CD10E">
                <wp:simplePos x="0" y="0"/>
                <wp:positionH relativeFrom="column">
                  <wp:posOffset>4646260</wp:posOffset>
                </wp:positionH>
                <wp:positionV relativeFrom="paragraph">
                  <wp:posOffset>304145</wp:posOffset>
                </wp:positionV>
                <wp:extent cx="826560" cy="656280"/>
                <wp:effectExtent l="95250" t="114300" r="31115" b="106045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26560" cy="65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6E68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" o:spid="_x0000_s1026" type="#_x0000_t75" style="position:absolute;margin-left:360.9pt;margin-top:19pt;width:75.05pt;height:6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">
                <v:imagedata r:id="rId6" o:title=""/>
              </v:shape>
            </w:pict>
          </mc:Fallback>
        </mc:AlternateContent>
      </w:r>
      <w:r w:rsidR="00E03C25" w:rsidRPr="00E03C25">
        <w:drawing>
          <wp:inline distT="0" distB="0" distL="0" distR="0" wp14:anchorId="66A676A7" wp14:editId="1B22E2A0">
            <wp:extent cx="3810532" cy="3400900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C25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1F"/>
    <w:rsid w:val="00150E19"/>
    <w:rsid w:val="001B3493"/>
    <w:rsid w:val="00205D9E"/>
    <w:rsid w:val="003E3FA3"/>
    <w:rsid w:val="00465E9E"/>
    <w:rsid w:val="006A500F"/>
    <w:rsid w:val="0085613D"/>
    <w:rsid w:val="009D030A"/>
    <w:rsid w:val="00AB54AD"/>
    <w:rsid w:val="00B0756E"/>
    <w:rsid w:val="00B77EC2"/>
    <w:rsid w:val="00BA05B4"/>
    <w:rsid w:val="00C8791F"/>
    <w:rsid w:val="00D65142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A6EC"/>
  <w15:chartTrackingRefBased/>
  <w15:docId w15:val="{C0721672-DF42-4280-A125-42357F6F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6:03:56.59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111 814,'0'-14,"-1"4,1 1,1-1,0 0,2-9,-2 15,0 0,1 0,0 0,-1 1,1-1,1 1,-1-1,0 1,1 0,0 0,-1 0,7-5,158-121,-139 105,-21 18,0-1,1 1,0 1,15-10,-15 11,0-1,-1 0,0-1,0 1,6-8,16-12,-24 22,-1 0,0 1,-1 0,1-1,-1 0,0 0,1 0,-1 0,0-1,-1 1,1-1,-1 0,4-6,-6 9,-1 1,1-1,0 0,-1 0,1 1,-1-1,1 0,0 1,-1-1,0 0,1 1,-1-1,1 1,-1-1,0 1,1-1,-1 1,0-1,1 1,-1 0,0-1,0 1,0 0,1 0,-1 0,0-1,0 1,0 0,1 0,-2 0,-30-1,28 1,-28 0,0 2,1 2,-1 0,-40 13,70-17,-1 1,1 0,0-1,-1 0,1 1,0-1,-1 0,1 0,-1-1,1 1,0 0,-5-2,7 2,-1 0,1 0,0-1,0 1,0 0,-1 0,1 0,0 0,0-1,0 1,0 0,-1 0,1 0,0-1,0 1,0 0,0 0,0-1,0 1,0 0,0 0,0-1,0 1,0 0,0 0,0-1,0 1,0 0,0 0,0-1,0 1,0 0,0 0,0-1,0 1,0 0,1-1,14-14,19-8,-21 12,1 1,1 1,0 0,0 1,25-9,20-7,-49 18,0 1,1 1,0-1,0 2,0 0,1 0,21-1,-28 4,0 1,0-1,0 1,0 0,0 0,-1 1,8 2,-12-4,0 1,0-1,0 0,-1 1,1-1,0 1,0 0,0-1,-1 1,1 0,0-1,-1 1,1 0,-1 0,1 0,-1-1,1 1,-1 0,0 0,1 1,-1 0,0-1,0 1,0-1,-1 1,1-1,0 0,-1 1,1-1,-1 1,0-1,1 0,-1 0,0 1,0-1,0 0,0 0,0 0,-2 1,0 1,-1 0,0 0,0-1,0 1,-1-1,1 0,0 0,-1-1,1 0,-1 1,0-1,1-1,-1 1,0-1,1 0,-9 0,-9-2,1-1,-27-6,41 8,-3-2,0 1,1-1,-1-1,1 1,-14-9,21 11,0 0,0 0,1 0,-1 0,0-1,0 1,1 0,-1-1,1 0,-1 1,1-1,0 0,0 1,0-1,0 0,0 0,0 0,0 0,0 0,1 0,-1 0,1 0,0-1,-1 1,1 0,0 0,0 0,1 0,-1-1,0 1,1 0,0-3,0 3,1 0,-1-1,1 1,0 0,-1 0,1 0,0 0,0 0,0 0,1 1,-1-1,0 1,1-1,-1 1,1 0,4-2,50-11,-37 10,18-3,0 3,0 1,0 2,43 4,5-1,-18-3,75 3,-133-1,-1 1,0 0,0 1,0 0,0 0,0 1,11 6,-17-8,1 1,-1-1,0 0,0 1,0 0,0 0,-1-1,1 2,1 2,-3-4,0-1,0 1,0 0,-1 0,1-1,-1 1,1 0,-1 0,0-1,0 1,1 0,-1 0,-1 0,1 0,0-1,0 1,-1 0,1 0,-2 3,1-3,-1 0,1 0,0 0,-1 0,0 0,1-1,-1 1,0-1,0 1,0-1,0 0,0 1,0-1,0 0,-1 0,1-1,0 1,-1 0,1-1,0 1,-1-1,-2 0,-10 1,0 0,-23-3,18 1,-115 2,-66-4,191 2,-1-1,0 0,0-1,1 0,-1-1,1 0,0-1,0 0,1 0,-14-10,21 14,1-1,-1 1,1-1,0 1,0-1,-1 0,1 1,0-1,0 0,0 0,1 0,-1 1,0-1,1 0,-1 0,1 0,0 0,0 0,0 0,0-1,0 1,0 0,0 0,0 0,1 0,-1 0,1 0,0 1,0-1,-1 0,1 0,0 0,0 1,1-1,1-2,1 0,0 0,0 0,0 0,1 1,0-1,0 1,-1 0,2 1,-1-1,0 1,7-2,54-19,-52 17,0 0,0 1,1 1,-1 0,1 2,26-3,-13 3,35-6,-12 1,1 0,-17 2,47-1,-25 6,87-13,-94 9,0 1,50 5,-18-1,-76 0,0-1,0 0,0 1,0 0,0 1,0-1,0 1,0 0,-1 1,1-1,-1 1,0 0,0 0,0 1,0 0,8 8,-10-9,0 0,-1 1,0-1,0 1,0-1,0 1,0 0,-1 0,1-1,-1 1,0 0,-1 0,1 1,-1-1,1 0,-1 0,-1 0,1 0,0 0,-1 0,0 0,0 0,0 0,0 0,-4 7,3-9,1 1,-1-1,0 0,0 0,1 0,-1 0,0-1,-1 1,1 0,0-1,0 0,-1 1,1-1,-1 0,-3 1,-49 12,18-5,16-4,1-1,-1-1,0-1,0-1,0-1,-29-3,-12 1,-13 3,-79-2,49-17,101 17,1 0,-1 0,0 0,1 0,-1 0,1-1,-1 1,1-1,0 0,-1 0,1-1,0 1,0 0,1-1,-5-5,6 7,0 0,1 0,-1 0,1 0,-1 0,0-1,1 1,0 0,-1 0,1-1,0 1,0 0,0-1,0 1,0 0,0-1,0 1,0-2,1 1,0 0,0 0,0 1,0-1,0 0,0 1,0-1,1 1,-1 0,0-1,1 1,-1 0,1 0,0 0,-1 0,3-1,20-9,-1 1,1 2,1 0,-1 2,1 1,0 0,1 2,30 0,439 4,-475 0,0 2,0 0,33 9,15 4,-20-5,-1 2,-1 2,72 33,-89-35,-1 2,41 27,-65-39,0 0,0 0,-1 1,1 0,-1 0,0 0,0 0,0 0,-1 0,0 1,1 0,-2-1,1 1,0 0,-1 0,0 0,0 0,0 0,-1 8,0-10,0 0,-1 0,1 0,-1 0,1 0,-1 0,0-1,0 1,-1 0,1 0,0-1,-1 1,0-1,1 1,-1-1,0 0,0 0,-1 0,1 0,0 0,-1 0,1 0,-1-1,1 1,-1-1,0 0,0 0,1 0,-1 0,0 0,0-1,0 1,-5-1,-48 6,-66 5,-217-11,234-9,70 4,-37 1,39 4,-3 1,-1-2,-65-10,-25-10,77 15,40 6,0-1,0 0,-1 0,1-1,1-1,-1 0,0 0,1-1,-14-6,21 8,0 1,-1 0,1 0,0-1,0 1,0-1,0 0,0 1,0-1,1 0,-1 0,1 0,-1-1,1 1,0 0,0 0,0-1,-1-3,2 4,0 0,0 0,1 0,-1 0,1 0,0 0,-1 0,1 0,0 1,0-1,0 0,1 0,-1 1,0-1,0 1,1-1,-1 1,1 0,0-1,-1 1,1 0,0 0,0 0,2-1,7-3,1-1,-1 2,1 0,0 0,0 1,0 0,0 1,17 0,106 2,-63 3,-26-4,-18 0,0 0,0 2,0 2,0 0,-1 1,36 12,-26-5,-27-9,0 1,-1 0,1 1,-1 0,14 8,7 6,-24-15,1 0,-1 1,-1 0,1 0,5 6,-8-8,-1 1,0-1,0 1,-1 0,1 0,0 0,-1 0,0 0,0 1,0-1,0 0,0 0,-1 1,1 4,0-4,-1 1,1 0,-1-1,0 1,0 0,-1-1,1 1,-1 0,0-1,0 1,-1-1,1 1,-1-1,0 0,0 0,0 0,-1 0,1 0,-1 0,0 0,0-1,-8 7,-2 0,0 0,-1 0,0-1,-1-1,-28 11,-27 17,50-26,0-1,-1-1,-42 11,46-14,-3-1,-36 4,36-6,-36 9,17-3,0-2,0-2,-1-1,1-2,-42-5,-13 2,50 3,-52-3,94 2,1 0,-1 0,1 0,-1 0,1 0,0-1,-1 1,1 0,0-1,-1 0,1 1,0-1,0 0,-1 1,1-1,-1-1,1 1,1 1,0-1,0 1,0-1,-1 0,1 1,0-1,0 1,0-1,0 1,0-1,0 1,0-1,0 0,0 1,0-1,0 1,0-1,1 1,-1-1,0 1,0-1,1 1,-1-1,0 1,0-1,1 0,1-1,0 0,1-1,-1 1,0 0,1 0,-1 1,1-1,-1 0,1 1,0 0,0-1,0 1,4-1,12 0,0 0,1 1,27 2,-28 0,0-1,-1 0,35-6,-11-1,1 3,0 1,65 4,-27 1,-73-1,0-1,0 2,1-1,-1 1,-1 1,1-1,0 1,-1 0,1 1,-1 0,0 0,0 1,-1 0,9 7,-14-11,1 0,-1 0,1 1,-1-1,1 0,-1 0,0 1,0-1,0 1,0-1,0 1,0 0,0-1,-1 1,1 0,0-1,-1 1,0 0,1 0,-1 0,0-1,0 1,0 0,0 0,0 0,0 0,-1 0,1-1,0 1,-1 0,0 0,1-1,-1 1,0 0,0-1,0 1,0-1,0 1,0-1,0 1,-1-1,1 0,0 0,-1 0,1 0,-3 2,-3 1,0 1,0-1,0-1,0 1,-1-1,1-1,-1 1,0-1,-12 1,-90 0,72-4,0 3,-38 5,19-1,-1-2,-83-5,42-1,19 3,-87-3,167 2,-1 1,0-1,0 0,0 0,0 0,0-1,0 1,0 0,0 0,0 0,0-1,0 1,1 0,-1-1,0 1,0-1,0 1,1-1,-1 0,-1 0,2 0,0 0,1 1,-1-1,0 1,1-1,-1 1,1-1,-1 0,0 1,1 0,-1-1,1 1,-1-1,1 1,0 0,-1-1,1 1,-1 0,1-1,1 1,42-15,-1 10,0 3,69 4,-27 0,-17-3,76 2,-128 2,0 0,-1 1,28 11,7 2,-40-14,0 0,0 0,-1 1,0 0,13 9,-19-12,-1 1,0-1,0 1,0 0,0-1,0 1,0 0,0 0,-1 1,1-1,-1 0,1 0,-1 1,0-1,0 1,0-1,0 1,-1-1,1 1,-1-1,1 1,-1 0,0-1,0 1,0 0,-1 3,0-5,1 1,-1-1,0 0,1 1,-1-1,0 1,0-1,0 0,0 0,0 0,0 0,-1 0,1 0,0 0,0 0,-1 0,1 0,-1-1,1 1,-1 0,1-1,-1 0,1 1,-1-1,1 0,-1 0,-1 1,-50-1,42-1,-327-1,215 2,107-1,0-1,1 0,-1-1,1-1,0-1,0 0,1-1,-1 0,1-1,1-1,-1 0,-13-12,25 19,0 0,0-1,1 1,-1-1,0 1,1-1,0 0,-1 0,1 1,0-1,-2-3,3 4,0 0,0 0,-1 0,1 0,0 0,0 0,0 0,0 0,0 0,0 0,0 0,1 0,-1 0,0 0,0 0,1 0,-1 1,2-3,-1 1,1 0,0 0,0 0,0 0,0 0,1 1,-1-1,0 1,1 0,-1-1,1 1,-1 0,1 0,0 1,-1-1,4 0,43-6,0 2,70 2,-104 3,1 1,-1 1,0 0,0 1,0 1,19 6,4 2,-25-8,-1-1,0 2,0 0,13 7,-21-10,-1 0,0 1,0-1,0 1,0-1,0 1,-1 0,1 0,-1 0,0 1,0-1,0 1,0-1,1 5,-3-7,1 1,-1-1,0 1,0-1,0 1,0-1,0 1,0-1,0 1,0-1,-1 1,1-1,0 1,-1-1,1 1,-1-1,0 0,1 1,-1-1,0 0,0 1,0-1,0 0,0 0,0 0,0 0,-1 0,1 0,0 0,0-1,-1 1,1 0,-1-1,1 1,0-1,-1 1,1-1,-1 0,-2 1,-14 2,-1-1,0 0,1-1,-1-1,-23-3,-17 0,35 3,1-1,0-2,-1 0,1-1,-42-14,-67-26,125 42,1-1,-1 1,1-1,-1 0,1-1,-5-3,10 7,1-1,0 1,0 0,0 0,0 0,0 0,0 0,0 0,0 0,0 0,0 0,-1 0,1-1,0 1,0 0,0 0,0 0,0 0,0 0,0 0,0 0,0-1,0 1,0 0,0 0,0 0,0 0,0 0,0 0,0-1,0 1,0 0,0 0,0 0,0 0,1 0,-1 0,0 0,0 0,0-1,0 1,0 0,0 0,0 0,0 0,0 0,0 0,1 0,-1 0,0 0,0 0,0 0,0 0,0 0,0 0,0 0,1 0,-1 0,0 0,13-3,15 1,27 12,-39-7,0 0,26 1,-20-3,3-2,0 1,0 1,0 2,0 0,0 2,39 12,-62-17,0 1,-1 0,1-1,-1 1,1 0,-1 0,1 0,-1 0,0 0,1 0,-1 0,0 1,0-1,0 0,2 4,-3-4,1 0,-1 0,0 0,0 0,0 0,0 0,1 0,-2 0,1 0,0 0,0 0,0 0,0 0,-1 0,1 0,0 0,-1 0,0 2,-2 1,1 0,-1-1,0 1,0-1,0 0,-1 0,1 0,-1 0,0-1,-4 3,-18 7,-1 0,0-2,-1-1,-31 6,35-10,-36 6,42-9,1 1,-23 7,14-2,-1-1,1 0,-1-3,0 0,-50 0,17-2,39 0,0-2,0 0,0-1,-27-5,46 5,0 0,-1 1,1-1,0 0,0 0,0 0,0-1,0 1,0-1,0 1,0-1,0 1,1-1,-1 0,1 0,-1 0,1 0,0 0,-1 0,1 0,0 0,0 0,1-1,-1 1,0 0,1-1,0 1,-1-1,1 1,0 0,0-1,0 1,1-1,-1 1,0 0,1-1,1-2,-1 1,0-1,0 1,1-1,0 1,0-1,0 1,1 0,-1 0,1 0,0 0,0 1,0-1,1 1,-1 0,1 0,0 0,0 0,5-3,10 0,-1 0,1 1,0 1,0 1,26-1,101 5,-61 1,-65-3,-1 2,0 0,0 1,0 0,0 2,36 11,-49-13,-1 0,1 1,0 0,-1 0,0 0,0 0,8 7,-12-9,0 0,-1 0,1 1,0-1,0 0,-1 0,1 1,-1-1,1 0,-1 1,1-1,-1 1,0-1,0 0,0 1,0-1,0 1,0-1,0 1,0-1,0 1,-1-1,1 0,0 1,-1-1,0 0,1 1,-1-1,0 0,1 0,-1 1,0-1,0 0,0 0,0 0,0 0,0 0,-3 1,-1 2,0-1,0 0,-1 0,1 0,-1-1,0 0,1 0,-1 0,0-1,-10 1,-25 9,15-2,-1 0,0-2,-30 4,18-5,14-2,0 0,-27-1,-31-2,-82-3,163 2,-1 0,1 0,0-1,0 1,-1-1,1 1,0-1,0 0,0 0,0 0,0 0,0 0,0 0,0 0,0-1,1 1,-1-1,0 1,1-1,-1 0,1 1,0-1,-1 0,1 0,0 0,0 0,0 0,1 0,-1-1,0 1,1 0,-1 0,1 0,0-1,0-3,0 1,0 0,1 0,0 0,0 0,0-1,1 1,0 1,0-1,0 0,0 0,1 1,0-1,0 1,5-6,9-7,1 1,0 1,1 1,0 1,2 0,-1 2,1 0,1 1,0 1,23-6,-34 13,0-1,0 1,0 1,1 0,-1 1,1 0,-1 1,0 0,19 4,-29-4,1 0,0 0,-1 0,1 0,0 0,-1 1,1-1,-1 1,0-1,0 1,1-1,-1 1,0 0,0-1,0 1,-1 0,1 0,0 0,-1 0,1 0,-1 0,0 0,1 0,-1 0,0 0,0 0,-1 0,1-1,0 1,-1 0,1 0,-1 0,0 2,0 1,-1 1,0-1,0 0,-1 0,1 0,-1 0,0 0,0-1,0 1,-8 6,-1 0,-2 0,1-1,-2-1,1 0,-1-1,0 0,-1-2,-30 10,40-14,0 1,0 0,1 0,-1 0,1 1,-1 0,1 0,0 0,1 1,-1-1,-4 7,-21 19,1 0,25-25,0 0,0-1,-1 1,1-1,-1 0,0-1,-8 6,7-6,1 0,-1 0,1 1,0 0,0 0,0 0,0 1,-6 7,10-10,0 0,0-1,0 1,0 0,0 0,0 0,0 0,1 0,-1 1,1-1,-1 0,1 0,0 0,0 0,0 1,0-1,0 0,1 0,-1 0,0 0,1 0,0 1,0-1,-1 0,1 0,0-1,1 1,-1 0,2 2,13 17,0-1,2 0,0-2,1 0,39 28,-39-33,-14-8,0-2,0 1,1 0,0-1,0 0,0 0,0-1,7 3,37 10,-39-10,1-1,-1-1,1 0,-1-1,23 2,-3-3,0 2,62 13,20 4,-59-12,-43-6,1 0,0-1,0 0,0-1,22-3,-29 2,-1 0,0 0,-1 0,1-1,0 1,0-1,0 0,-1 0,1 0,-1-1,0 1,0-1,0 0,0 0,0 0,0 0,-1 0,0-1,1 1,1-6,3-3,-1-1,0 0,-1 0,0 0,-1-1,-1 0,0 0,-1 0,1-23,-3 11,-4-73,2 88,0-1,0 1,-1 0,-1 0,1 1,-10-18,4 10,5 11,1 0,-1 1,0-1,0 1,0 0,-8-7,11 11,-1 1,1 0,-1 0,0 0,0 0,1 0,-1 0,0 0,0 1,0-1,0 1,0-1,0 1,0 0,0 0,0 0,0 0,0 0,0 0,0 1,0-1,0 1,0-1,0 1,1 0,-1-1,0 1,0 0,-2 2,-4 1,0 1,0 1,0-1,1 1,0 0,0 1,0 0,1 0,0 0,0 1,-6 12,8-14,0 0,-1 0,0-1,-11 11,-16 20,-35 73,61-99,1 1,1-1,0 1,0 0,-1 12,-5 11,4-8,0-1,-2 29,3-15,-5 10,-4 38,13-79,0-1,1 0,1 1,-1-1,1 1,0-1,1 0,0 0,3 9,-3-13,0 0,0 0,0-1,1 1,-1-1,1 0,-1 0,1 1,0-2,0 1,0 0,0 0,0-1,0 0,0 0,1 0,-1 0,0 0,5 0,8 2,0-2,26 1,3-1,79-3,-112 0,1 1,-1-2,0 0,0 0,0-1,-1 0,20-11,-20 10,0 0,1 1,0 0,20-4,22-8,89-36,-99 33,-23 11,-1-1,-1 0,1-1,20-16,-31 18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33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2022-10-25T15:36:00Z</dcterms:created>
  <dcterms:modified xsi:type="dcterms:W3CDTF">2022-10-25T16:09:00Z</dcterms:modified>
</cp:coreProperties>
</file>