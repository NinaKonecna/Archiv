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872FD" w14:textId="3795A239" w:rsidR="003A5040" w:rsidRDefault="002A0642" w:rsidP="001F40F2">
      <w:pPr>
        <w:pStyle w:val="Nzov"/>
        <w:jc w:val="center"/>
      </w:pPr>
      <w:proofErr w:type="spellStart"/>
      <w:r>
        <w:t>Pisomka</w:t>
      </w:r>
      <w:proofErr w:type="spellEnd"/>
      <w:r>
        <w:t xml:space="preserve"> (asi)</w:t>
      </w:r>
    </w:p>
    <w:p w14:paraId="432033BE" w14:textId="77777777" w:rsidR="00B63465" w:rsidRDefault="00B63465" w:rsidP="00B63465"/>
    <w:p w14:paraId="42E6ACA4" w14:textId="2679F050" w:rsidR="002A0642" w:rsidRPr="002A0642" w:rsidRDefault="002A0642" w:rsidP="002A0642">
      <w:pPr>
        <w:pStyle w:val="Odsekzoznamu"/>
        <w:numPr>
          <w:ilvl w:val="0"/>
          <w:numId w:val="1"/>
        </w:numPr>
        <w:rPr>
          <w:b/>
          <w:bCs/>
        </w:rPr>
      </w:pPr>
      <w:r w:rsidRPr="002A0642">
        <w:rPr>
          <w:b/>
          <w:bCs/>
        </w:rPr>
        <w:t>A</w:t>
      </w:r>
    </w:p>
    <w:p w14:paraId="138367EC" w14:textId="6F0C213D" w:rsidR="002A0642" w:rsidRPr="002A0642" w:rsidRDefault="002A0642" w:rsidP="002A0642">
      <w:pPr>
        <w:pStyle w:val="Odsekzoznamu"/>
        <w:numPr>
          <w:ilvl w:val="1"/>
          <w:numId w:val="1"/>
        </w:numPr>
      </w:pPr>
      <w:r w:rsidRPr="002A0642">
        <w:rPr>
          <w:noProof/>
        </w:rPr>
        <w:drawing>
          <wp:anchor distT="0" distB="0" distL="114300" distR="114300" simplePos="0" relativeHeight="251656192" behindDoc="0" locked="0" layoutInCell="1" allowOverlap="1" wp14:anchorId="0C831204" wp14:editId="4537BEE4">
            <wp:simplePos x="0" y="0"/>
            <wp:positionH relativeFrom="margin">
              <wp:align>center</wp:align>
            </wp:positionH>
            <wp:positionV relativeFrom="paragraph">
              <wp:posOffset>260506</wp:posOffset>
            </wp:positionV>
            <wp:extent cx="5841357" cy="2478250"/>
            <wp:effectExtent l="0" t="0" r="7620" b="0"/>
            <wp:wrapTopAndBottom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357" cy="247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0642">
        <w:t xml:space="preserve">Popíšte a zakreslíte ako sa odráža lúč rovnobežný s optickou osou dutého zrkadla. </w:t>
      </w:r>
    </w:p>
    <w:p w14:paraId="456DE613" w14:textId="16525178" w:rsidR="00B63465" w:rsidRDefault="00B63465" w:rsidP="002A0642"/>
    <w:p w14:paraId="433871EE" w14:textId="007A7908" w:rsidR="002A0642" w:rsidRDefault="002A0642" w:rsidP="002A0642">
      <w:pPr>
        <w:pStyle w:val="Odsekzoznamu"/>
        <w:numPr>
          <w:ilvl w:val="1"/>
          <w:numId w:val="1"/>
        </w:numPr>
        <w:spacing w:after="200" w:line="276" w:lineRule="auto"/>
      </w:pPr>
      <w:r w:rsidRPr="002A0642">
        <w:rPr>
          <w:noProof/>
        </w:rPr>
        <w:drawing>
          <wp:anchor distT="0" distB="0" distL="114300" distR="114300" simplePos="0" relativeHeight="251657216" behindDoc="0" locked="0" layoutInCell="1" allowOverlap="1" wp14:anchorId="0ED1B86F" wp14:editId="06A3032E">
            <wp:simplePos x="0" y="0"/>
            <wp:positionH relativeFrom="column">
              <wp:posOffset>672860</wp:posOffset>
            </wp:positionH>
            <wp:positionV relativeFrom="paragraph">
              <wp:posOffset>411587</wp:posOffset>
            </wp:positionV>
            <wp:extent cx="5227608" cy="2602671"/>
            <wp:effectExtent l="0" t="0" r="0" b="7620"/>
            <wp:wrapTopAndBottom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608" cy="2602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Daná je poloha predmetu v dutom zrkadle:  a = r ˃ f  . Zakreslíte danú situáciu a popíšte vlastnosti obrazu. </w:t>
      </w:r>
    </w:p>
    <w:p w14:paraId="5BF020F7" w14:textId="2B3A59E5" w:rsidR="002A0642" w:rsidRDefault="002A0642" w:rsidP="002A0642">
      <w:pPr>
        <w:pStyle w:val="Odsekzoznamu"/>
        <w:numPr>
          <w:ilvl w:val="1"/>
          <w:numId w:val="1"/>
        </w:numPr>
      </w:pPr>
      <w:r w:rsidRPr="002A0642">
        <w:rPr>
          <w:noProof/>
        </w:rPr>
        <w:drawing>
          <wp:anchor distT="0" distB="0" distL="114300" distR="114300" simplePos="0" relativeHeight="251658240" behindDoc="0" locked="0" layoutInCell="1" allowOverlap="1" wp14:anchorId="1F3C257F" wp14:editId="36BDA0BA">
            <wp:simplePos x="0" y="0"/>
            <wp:positionH relativeFrom="page">
              <wp:posOffset>2044459</wp:posOffset>
            </wp:positionH>
            <wp:positionV relativeFrom="paragraph">
              <wp:posOffset>3011530</wp:posOffset>
            </wp:positionV>
            <wp:extent cx="4642449" cy="1805760"/>
            <wp:effectExtent l="0" t="0" r="6350" b="4445"/>
            <wp:wrapTopAndBottom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189" cy="1807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0642">
        <w:t xml:space="preserve">Daná je poloha predmetu v dutom zrkadle:  a ˃ r ˃ f . Zakreslíte danú situáciu a popíšte vlastnosti obrazu. </w:t>
      </w:r>
      <w:r>
        <w:t xml:space="preserve"> </w:t>
      </w:r>
    </w:p>
    <w:p w14:paraId="188E006B" w14:textId="77777777" w:rsidR="002A0642" w:rsidRPr="002A0642" w:rsidRDefault="002A0642" w:rsidP="002A0642">
      <w:pPr>
        <w:pStyle w:val="Odsekzoznamu"/>
        <w:numPr>
          <w:ilvl w:val="1"/>
          <w:numId w:val="1"/>
        </w:numPr>
      </w:pPr>
      <w:r w:rsidRPr="002A0642">
        <w:lastRenderedPageBreak/>
        <w:t xml:space="preserve">Predmet vysoký 1 cm stojí kolmo na optickú os 6 cm od vrcholu dutého zrkadla s polomerom krivosti 4 cm. Určte polohu a vlastnosti obrazu. </w:t>
      </w:r>
    </w:p>
    <w:p w14:paraId="789777B6" w14:textId="0224716C" w:rsidR="002A0642" w:rsidRDefault="002A0642" w:rsidP="002A0642">
      <w:pPr>
        <w:pStyle w:val="Odsekzoznamu"/>
        <w:numPr>
          <w:ilvl w:val="2"/>
          <w:numId w:val="1"/>
        </w:numPr>
      </w:pPr>
      <w:r>
        <w:t>y = 1cm</w:t>
      </w:r>
    </w:p>
    <w:p w14:paraId="4B1FFF12" w14:textId="6A18BD26" w:rsidR="002A0642" w:rsidRDefault="002A0642" w:rsidP="002A0642">
      <w:pPr>
        <w:pStyle w:val="Odsekzoznamu"/>
        <w:numPr>
          <w:ilvl w:val="2"/>
          <w:numId w:val="1"/>
        </w:numPr>
      </w:pPr>
      <w:r>
        <w:t>a = 6cm</w:t>
      </w:r>
    </w:p>
    <w:p w14:paraId="521D43C7" w14:textId="2F7916AA" w:rsidR="002A0642" w:rsidRDefault="002A0642" w:rsidP="002A0642">
      <w:pPr>
        <w:pStyle w:val="Odsekzoznamu"/>
        <w:numPr>
          <w:ilvl w:val="2"/>
          <w:numId w:val="1"/>
        </w:numPr>
      </w:pPr>
      <w:r>
        <w:t>r = 4cm</w:t>
      </w:r>
    </w:p>
    <w:p w14:paraId="536740D0" w14:textId="4A145694" w:rsidR="002A0642" w:rsidRPr="002A0642" w:rsidRDefault="00000000" w:rsidP="002A0642">
      <w:pPr>
        <w:pStyle w:val="Odsekzoznamu"/>
        <w:numPr>
          <w:ilvl w:val="2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</w:p>
    <w:p w14:paraId="01B638FA" w14:textId="58E8F1DE" w:rsidR="002A0642" w:rsidRPr="002A0642" w:rsidRDefault="00000000" w:rsidP="002A0642">
      <w:pPr>
        <w:pStyle w:val="Odsekzoznamu"/>
        <w:numPr>
          <w:ilvl w:val="2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14:paraId="6DEF8C02" w14:textId="5276F10C" w:rsidR="002A0642" w:rsidRPr="002A0642" w:rsidRDefault="00000000" w:rsidP="002A0642">
      <w:pPr>
        <w:pStyle w:val="Odsekzoznamu"/>
        <w:numPr>
          <w:ilvl w:val="2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2A0642">
        <w:rPr>
          <w:rFonts w:eastAsiaTheme="minorEastAsia"/>
        </w:rPr>
        <w:t xml:space="preserve"> </w:t>
      </w:r>
      <w:r w:rsidR="002A0642">
        <w:rPr>
          <w:rFonts w:eastAsiaTheme="minorEastAsia"/>
        </w:rPr>
        <w:tab/>
        <w:t>/*6</w:t>
      </w:r>
    </w:p>
    <w:p w14:paraId="094A47EE" w14:textId="5FB680EE" w:rsidR="002A0642" w:rsidRDefault="002A0642" w:rsidP="002A0642">
      <w:pPr>
        <w:pStyle w:val="Odsekzoznamu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den>
        </m:f>
        <m:r>
          <w:rPr>
            <w:rFonts w:ascii="Cambria Math" w:eastAsiaTheme="minorEastAsia" w:hAnsi="Cambria Math"/>
          </w:rPr>
          <m:t>=3</m:t>
        </m:r>
      </m:oMath>
      <w:r>
        <w:rPr>
          <w:rFonts w:eastAsiaTheme="minorEastAsia"/>
        </w:rPr>
        <w:tab/>
        <w:t>/*a‘</w:t>
      </w:r>
    </w:p>
    <w:p w14:paraId="777D0A97" w14:textId="251958F5" w:rsidR="002A0642" w:rsidRPr="002A0642" w:rsidRDefault="002A0642" w:rsidP="002A0642">
      <w:pPr>
        <w:pStyle w:val="Odsekzoznamu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1a'+6</m:t>
        </m:r>
        <m:r>
          <w:rPr>
            <w:rFonts w:ascii="Cambria Math" w:eastAsiaTheme="minorEastAsia" w:hAnsi="Cambria Math"/>
          </w:rPr>
          <m:t>=3a'</m:t>
        </m:r>
      </m:oMath>
      <w:r w:rsidR="00A358A7">
        <w:rPr>
          <w:rFonts w:eastAsiaTheme="minorEastAsia"/>
        </w:rPr>
        <w:tab/>
        <w:t>/-a‘</w:t>
      </w:r>
    </w:p>
    <w:p w14:paraId="35208665" w14:textId="4C70CF3E" w:rsidR="002A0642" w:rsidRPr="002A0642" w:rsidRDefault="002A0642" w:rsidP="002A0642">
      <w:pPr>
        <w:pStyle w:val="Odsekzoznamu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6</m:t>
        </m:r>
        <m:r>
          <w:rPr>
            <w:rFonts w:ascii="Cambria Math" w:eastAsiaTheme="minorEastAsia" w:hAnsi="Cambria Math"/>
          </w:rPr>
          <m:t>=2a'</m:t>
        </m:r>
      </m:oMath>
    </w:p>
    <w:p w14:paraId="693616B7" w14:textId="69A187B0" w:rsidR="002A0642" w:rsidRPr="002A0642" w:rsidRDefault="00000000" w:rsidP="002A0642">
      <w:pPr>
        <w:pStyle w:val="Odsekzoznamu"/>
        <w:numPr>
          <w:ilvl w:val="2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=3</m:t>
        </m:r>
      </m:oMath>
    </w:p>
    <w:p w14:paraId="74DF61C5" w14:textId="58E143C6" w:rsidR="002A0642" w:rsidRPr="002A0642" w:rsidRDefault="002A0642" w:rsidP="002A0642">
      <w:pPr>
        <w:pStyle w:val="Odsekzoznamu"/>
        <w:numPr>
          <w:ilvl w:val="2"/>
          <w:numId w:val="1"/>
        </w:numPr>
      </w:pPr>
      <w:r>
        <w:rPr>
          <w:rFonts w:eastAsiaTheme="minorEastAsia"/>
        </w:rPr>
        <w:t>Obraz je skutočný</w:t>
      </w:r>
    </w:p>
    <w:p w14:paraId="54F1F26C" w14:textId="15E059EE" w:rsidR="002A0642" w:rsidRPr="002A0642" w:rsidRDefault="002A0642" w:rsidP="002A0642">
      <w:pPr>
        <w:pStyle w:val="Odsekzoznamu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Z=-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</w:rPr>
              <m:t>a</m:t>
            </m:r>
          </m:den>
        </m:f>
      </m:oMath>
    </w:p>
    <w:p w14:paraId="6376444D" w14:textId="154D7D7A" w:rsidR="002A0642" w:rsidRPr="00B63465" w:rsidRDefault="002A0642" w:rsidP="002A0642">
      <w:pPr>
        <w:pStyle w:val="Odsekzoznamu"/>
        <w:numPr>
          <w:ilvl w:val="2"/>
          <w:numId w:val="1"/>
        </w:numPr>
      </w:pPr>
      <m:oMath>
        <m:r>
          <w:rPr>
            <w:rFonts w:ascii="Cambria Math" w:hAnsi="Cambria Math"/>
          </w:rPr>
          <m:t>Z=-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</w:p>
    <w:p w14:paraId="5AE6CDE9" w14:textId="08F536A9" w:rsidR="002A0642" w:rsidRDefault="002A0642" w:rsidP="002A0642">
      <w:pPr>
        <w:pStyle w:val="Odsekzoznamu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Z=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423E9669" w14:textId="14411F4B" w:rsidR="002A0642" w:rsidRDefault="002A0642" w:rsidP="002A0642">
      <w:pPr>
        <w:pStyle w:val="Odsekzoznamu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Z&lt;0</m:t>
        </m:r>
      </m:oMath>
      <w:r>
        <w:rPr>
          <w:rFonts w:eastAsiaTheme="minorEastAsia"/>
        </w:rPr>
        <w:t xml:space="preserve"> – obraz je prevrátený</w:t>
      </w:r>
    </w:p>
    <w:p w14:paraId="35298192" w14:textId="5B5816A7" w:rsidR="002A0642" w:rsidRDefault="00000000" w:rsidP="002A0642">
      <w:pPr>
        <w:pStyle w:val="Odsekzoznamu"/>
        <w:numPr>
          <w:ilvl w:val="2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&lt;1</m:t>
        </m:r>
      </m:oMath>
      <w:r w:rsidR="002A0642">
        <w:rPr>
          <w:rFonts w:eastAsiaTheme="minorEastAsia"/>
        </w:rPr>
        <w:t xml:space="preserve"> – obraz je zmenšený</w:t>
      </w:r>
    </w:p>
    <w:p w14:paraId="5D69DF54" w14:textId="4B61B023" w:rsidR="005D6336" w:rsidRDefault="005D6336" w:rsidP="005D6336">
      <w:pPr>
        <w:rPr>
          <w:rFonts w:eastAsiaTheme="minorEastAsia"/>
        </w:rPr>
      </w:pPr>
    </w:p>
    <w:p w14:paraId="736DE67C" w14:textId="048AC1B5" w:rsidR="005D6336" w:rsidRPr="005D6336" w:rsidRDefault="005D6336" w:rsidP="005D6336">
      <w:pPr>
        <w:pStyle w:val="Odsekzoznamu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6031F0A" wp14:editId="23CBCF12">
                <wp:simplePos x="0" y="0"/>
                <wp:positionH relativeFrom="column">
                  <wp:posOffset>5278647</wp:posOffset>
                </wp:positionH>
                <wp:positionV relativeFrom="paragraph">
                  <wp:posOffset>232039</wp:posOffset>
                </wp:positionV>
                <wp:extent cx="3347049" cy="3588588"/>
                <wp:effectExtent l="0" t="0" r="6350" b="0"/>
                <wp:wrapNone/>
                <wp:docPr id="7" name="Skupina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7049" cy="3588588"/>
                          <a:chOff x="0" y="0"/>
                          <a:chExt cx="3347049" cy="3588588"/>
                        </a:xfrm>
                      </wpg:grpSpPr>
                      <wps:wsp>
                        <wps:cNvPr id="5" name="Ovál 5"/>
                        <wps:cNvSpPr/>
                        <wps:spPr>
                          <a:xfrm>
                            <a:off x="0" y="284672"/>
                            <a:ext cx="2880000" cy="288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bdĺžnik 6"/>
                        <wps:cNvSpPr/>
                        <wps:spPr>
                          <a:xfrm>
                            <a:off x="1337094" y="0"/>
                            <a:ext cx="2009955" cy="358858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1D35BC" id="Skupina 7" o:spid="_x0000_s1026" style="position:absolute;margin-left:415.65pt;margin-top:18.25pt;width:263.55pt;height:282.55pt;z-index:251661312" coordsize="33470,3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">
                <v:oval id="Ovál 5" o:spid="_x0000_s1027" style="position:absolute;top:2846;width:28800;height:28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/9nwQAAANoAAAAPAAAAZHJzL2Rvd25yZXYueG1sRI/BasMw&#10;EETvhf6D2EIvpZFaaA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BqP/2fBAAAA2gAAAA8AAAAA&#10;AAAAAAAAAAAABwIAAGRycy9kb3ducmV2LnhtbFBLBQYAAAAAAwADALcAAAD1AgAAAAA=&#10;" fillcolor="white [3201]" strokecolor="black [3200]" strokeweight="1pt">
                  <v:stroke joinstyle="miter"/>
                </v:oval>
                <v:rect id="Obdĺžnik 6" o:spid="_x0000_s1028" style="position:absolute;left:13370;width:20100;height:358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" fillcolor="white [3212]" stroked="f" strokeweight="1pt"/>
              </v:group>
            </w:pict>
          </mc:Fallback>
        </mc:AlternateContent>
      </w:r>
      <w:r w:rsidRPr="005D6336">
        <w:rPr>
          <w:rFonts w:eastAsiaTheme="minorEastAsia"/>
        </w:rPr>
        <w:t xml:space="preserve">Predmet vysoký 1 cm stojí kolmo na optickú os 2 cm od vrcholu vypuklého zrkadla s polomerom krivosti 4 cm. Určte polohu a vlastnosti obrazu graficky PRESNE!!! </w:t>
      </w:r>
    </w:p>
    <w:p w14:paraId="7DAF0867" w14:textId="6B2FAD4C" w:rsidR="005D6336" w:rsidRDefault="008C5F03" w:rsidP="004A4BBB">
      <w:pPr>
        <w:pStyle w:val="Odsekzoznamu"/>
        <w:ind w:left="216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81AA9B" wp14:editId="5BBA72FA">
                <wp:simplePos x="0" y="0"/>
                <wp:positionH relativeFrom="column">
                  <wp:posOffset>5676405</wp:posOffset>
                </wp:positionH>
                <wp:positionV relativeFrom="paragraph">
                  <wp:posOffset>1462562</wp:posOffset>
                </wp:positionV>
                <wp:extent cx="0" cy="195250"/>
                <wp:effectExtent l="76200" t="38100" r="57150" b="33655"/>
                <wp:wrapNone/>
                <wp:docPr id="26" name="Rovná spojovacia šípk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25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C498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26" o:spid="_x0000_s1026" type="#_x0000_t32" style="position:absolute;margin-left:446.95pt;margin-top:115.15pt;width:0;height:15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" strokecolor="black [3200]" strokeweight=".5pt">
                <v:stroke start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CEC32E" wp14:editId="1D518726">
                <wp:simplePos x="0" y="0"/>
                <wp:positionH relativeFrom="column">
                  <wp:posOffset>5274945</wp:posOffset>
                </wp:positionH>
                <wp:positionV relativeFrom="paragraph">
                  <wp:posOffset>1460088</wp:posOffset>
                </wp:positionV>
                <wp:extent cx="575953" cy="0"/>
                <wp:effectExtent l="0" t="0" r="0" b="0"/>
                <wp:wrapNone/>
                <wp:docPr id="23" name="Rovná spojovacia šípk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5953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60D01" id="Rovná spojovacia šípka 23" o:spid="_x0000_s1026" type="#_x0000_t32" style="position:absolute;margin-left:415.35pt;margin-top:114.95pt;width:45.35pt;height: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" strokecolor="black [3200]">
                <v:stroke dashstyle="dash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F9F80E" wp14:editId="7BA5A901">
                <wp:simplePos x="0" y="0"/>
                <wp:positionH relativeFrom="column">
                  <wp:posOffset>4702175</wp:posOffset>
                </wp:positionH>
                <wp:positionV relativeFrom="paragraph">
                  <wp:posOffset>1456467</wp:posOffset>
                </wp:positionV>
                <wp:extent cx="575953" cy="0"/>
                <wp:effectExtent l="38100" t="76200" r="0" b="95250"/>
                <wp:wrapNone/>
                <wp:docPr id="22" name="Rovná spojovacia šípk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59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AFBCF" id="Rovná spojovacia šípka 22" o:spid="_x0000_s1026" type="#_x0000_t32" style="position:absolute;margin-left:370.25pt;margin-top:114.7pt;width:45.3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929C41" wp14:editId="3D017300">
                <wp:simplePos x="0" y="0"/>
                <wp:positionH relativeFrom="column">
                  <wp:posOffset>5272644</wp:posOffset>
                </wp:positionH>
                <wp:positionV relativeFrom="paragraph">
                  <wp:posOffset>1461869</wp:posOffset>
                </wp:positionV>
                <wp:extent cx="743402" cy="189172"/>
                <wp:effectExtent l="0" t="0" r="19050" b="20955"/>
                <wp:wrapNone/>
                <wp:docPr id="19" name="Rovná spojovacia šípk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402" cy="18917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704D6" id="Rovná spojovacia šípka 19" o:spid="_x0000_s1026" type="#_x0000_t32" style="position:absolute;margin-left:415.15pt;margin-top:115.1pt;width:58.55pt;height:14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" strokecolor="black [3200]">
                <v:stroke dashstyle="dash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DD9DC9" wp14:editId="010F24BF">
                <wp:simplePos x="0" y="0"/>
                <wp:positionH relativeFrom="column">
                  <wp:posOffset>3152899</wp:posOffset>
                </wp:positionH>
                <wp:positionV relativeFrom="paragraph">
                  <wp:posOffset>921543</wp:posOffset>
                </wp:positionV>
                <wp:extent cx="2125683" cy="541434"/>
                <wp:effectExtent l="0" t="0" r="65405" b="68580"/>
                <wp:wrapNone/>
                <wp:docPr id="18" name="Rovná spojovacia šípk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5683" cy="5414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B517C" id="Rovná spojovacia šípka 18" o:spid="_x0000_s1026" type="#_x0000_t32" style="position:absolute;margin-left:248.25pt;margin-top:72.55pt;width:167.4pt;height:42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B5E709" wp14:editId="0E48270F">
                <wp:simplePos x="0" y="0"/>
                <wp:positionH relativeFrom="column">
                  <wp:posOffset>5304806</wp:posOffset>
                </wp:positionH>
                <wp:positionV relativeFrom="paragraph">
                  <wp:posOffset>1274338</wp:posOffset>
                </wp:positionV>
                <wp:extent cx="715984" cy="383627"/>
                <wp:effectExtent l="0" t="0" r="27305" b="35560"/>
                <wp:wrapNone/>
                <wp:docPr id="17" name="Rovná spojovacia šípk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5984" cy="38362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FF7A0" id="Rovná spojovacia šípka 17" o:spid="_x0000_s1026" type="#_x0000_t32" style="position:absolute;margin-left:417.7pt;margin-top:100.35pt;width:56.4pt;height:30.2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" strokecolor="black [3200]">
                <v:stroke dashstyle="dash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D971F4" wp14:editId="24849B57">
                <wp:simplePos x="0" y="0"/>
                <wp:positionH relativeFrom="column">
                  <wp:posOffset>4051960</wp:posOffset>
                </wp:positionH>
                <wp:positionV relativeFrom="paragraph">
                  <wp:posOffset>603382</wp:posOffset>
                </wp:positionV>
                <wp:extent cx="1268185" cy="679852"/>
                <wp:effectExtent l="38100" t="38100" r="27305" b="25400"/>
                <wp:wrapNone/>
                <wp:docPr id="16" name="Rovná spojovacia šípk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8185" cy="6798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C38BF" id="Rovná spojovacia šípka 16" o:spid="_x0000_s1026" type="#_x0000_t32" style="position:absolute;margin-left:319.05pt;margin-top:47.5pt;width:99.85pt;height:53.5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B6DE38" wp14:editId="1B1C375D">
                <wp:simplePos x="0" y="0"/>
                <wp:positionH relativeFrom="column">
                  <wp:posOffset>3093085</wp:posOffset>
                </wp:positionH>
                <wp:positionV relativeFrom="paragraph">
                  <wp:posOffset>1280572</wp:posOffset>
                </wp:positionV>
                <wp:extent cx="2220686" cy="0"/>
                <wp:effectExtent l="0" t="76200" r="27305" b="95250"/>
                <wp:wrapNone/>
                <wp:docPr id="15" name="Rovná spojovacia šípk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06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BE997" id="Rovná spojovacia šípka 15" o:spid="_x0000_s1026" type="#_x0000_t32" style="position:absolute;margin-left:243.55pt;margin-top:100.85pt;width:174.8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006C62" w:rsidRPr="00006C6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548494" wp14:editId="40CD32A2">
                <wp:simplePos x="0" y="0"/>
                <wp:positionH relativeFrom="column">
                  <wp:posOffset>5907656</wp:posOffset>
                </wp:positionH>
                <wp:positionV relativeFrom="paragraph">
                  <wp:posOffset>1425683</wp:posOffset>
                </wp:positionV>
                <wp:extent cx="329242" cy="281796"/>
                <wp:effectExtent l="0" t="0" r="13970" b="4445"/>
                <wp:wrapNone/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242" cy="2817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671CBF" w14:textId="6413337C" w:rsidR="00006C62" w:rsidRPr="00006C62" w:rsidRDefault="00006C62" w:rsidP="00C6355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06C62">
                              <w:rPr>
                                <w:b/>
                                <w:bCs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548494" id="_x0000_t202" coordsize="21600,21600" o:spt="202" path="m,l,21600r21600,l21600,xe">
                <v:stroke joinstyle="miter"/>
                <v:path gradientshapeok="t" o:connecttype="rect"/>
              </v:shapetype>
              <v:shape id="Textové pole 14" o:spid="_x0000_s1026" type="#_x0000_t202" style="position:absolute;left:0;text-align:left;margin-left:465.15pt;margin-top:112.25pt;width:25.9pt;height:22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" filled="f" stroked="f" strokeweight=".5pt">
                <v:textbox inset="0,0,0,0">
                  <w:txbxContent>
                    <w:p w14:paraId="03671CBF" w14:textId="6413337C" w:rsidR="00006C62" w:rsidRPr="00006C62" w:rsidRDefault="00006C62" w:rsidP="00C63554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006C62">
                        <w:rPr>
                          <w:b/>
                          <w:bCs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006C62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B1F5EA4" wp14:editId="11BDFE30">
                <wp:simplePos x="0" y="0"/>
                <wp:positionH relativeFrom="column">
                  <wp:posOffset>6012319</wp:posOffset>
                </wp:positionH>
                <wp:positionV relativeFrom="paragraph">
                  <wp:posOffset>1649739</wp:posOffset>
                </wp:positionV>
                <wp:extent cx="360" cy="360"/>
                <wp:effectExtent l="57150" t="57150" r="76200" b="76200"/>
                <wp:wrapNone/>
                <wp:docPr id="13" name="Písanie rukou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5932A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13" o:spid="_x0000_s1026" type="#_x0000_t75" style="position:absolute;margin-left:472pt;margin-top:128.5pt;width:2.9pt;height:2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">
                <v:imagedata r:id="rId9" o:title=""/>
              </v:shape>
            </w:pict>
          </mc:Fallback>
        </mc:AlternateContent>
      </w:r>
      <w:r w:rsidR="00006C6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8C1E12" wp14:editId="1BFB4620">
                <wp:simplePos x="0" y="0"/>
                <wp:positionH relativeFrom="column">
                  <wp:posOffset>5291132</wp:posOffset>
                </wp:positionH>
                <wp:positionV relativeFrom="paragraph">
                  <wp:posOffset>1660237</wp:posOffset>
                </wp:positionV>
                <wp:extent cx="720000" cy="0"/>
                <wp:effectExtent l="0" t="19050" r="23495" b="19050"/>
                <wp:wrapNone/>
                <wp:docPr id="12" name="Rovná spojnic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37B79E" id="Rovná spojnica 12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6.6pt,130.75pt" to="473.3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" strokecolor="#4472c4 [3204]" strokeweight="2.25pt">
                <v:stroke joinstyle="miter"/>
              </v:line>
            </w:pict>
          </mc:Fallback>
        </mc:AlternateContent>
      </w:r>
      <w:r w:rsidR="00006C6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E2E281" wp14:editId="0525F381">
                <wp:simplePos x="0" y="0"/>
                <wp:positionH relativeFrom="column">
                  <wp:posOffset>4572264</wp:posOffset>
                </wp:positionH>
                <wp:positionV relativeFrom="paragraph">
                  <wp:posOffset>1287145</wp:posOffset>
                </wp:positionV>
                <wp:extent cx="0" cy="360000"/>
                <wp:effectExtent l="76200" t="38100" r="57150" b="21590"/>
                <wp:wrapNone/>
                <wp:docPr id="11" name="Rovná spojovacia šípk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D26E4" id="Rovná spojovacia šípka 11" o:spid="_x0000_s1026" type="#_x0000_t32" style="position:absolute;margin-left:5in;margin-top:101.35pt;width:0;height:28.35pt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006C6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B4DE68" wp14:editId="216A46AC">
                <wp:simplePos x="0" y="0"/>
                <wp:positionH relativeFrom="column">
                  <wp:posOffset>4574540</wp:posOffset>
                </wp:positionH>
                <wp:positionV relativeFrom="paragraph">
                  <wp:posOffset>1657350</wp:posOffset>
                </wp:positionV>
                <wp:extent cx="719455" cy="0"/>
                <wp:effectExtent l="0" t="19050" r="23495" b="19050"/>
                <wp:wrapNone/>
                <wp:docPr id="10" name="Rovná spojnic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45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6235E7" id="Rovná spojnica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0.2pt,130.5pt" to="416.85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" strokecolor="red" strokeweight="3pt">
                <v:stroke joinstyle="miter"/>
              </v:line>
            </w:pict>
          </mc:Fallback>
        </mc:AlternateContent>
      </w:r>
      <w:r w:rsidR="00006C62" w:rsidRPr="005D6336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9FC7E6" wp14:editId="40C6B067">
                <wp:simplePos x="0" y="0"/>
                <wp:positionH relativeFrom="column">
                  <wp:posOffset>5175849</wp:posOffset>
                </wp:positionH>
                <wp:positionV relativeFrom="paragraph">
                  <wp:posOffset>1261781</wp:posOffset>
                </wp:positionV>
                <wp:extent cx="360872" cy="609600"/>
                <wp:effectExtent l="0" t="0" r="1270" b="0"/>
                <wp:wrapNone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872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27393A" w14:textId="60CAD076" w:rsidR="005D6336" w:rsidRPr="005D6336" w:rsidRDefault="005D6336" w:rsidP="00C6355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D6336">
                              <w:rPr>
                                <w:b/>
                                <w:bCs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9FC7E6" id="Textové pole 9" o:spid="_x0000_s1027" type="#_x0000_t202" style="position:absolute;left:0;text-align:left;margin-left:407.55pt;margin-top:99.35pt;width:28.4pt;height:4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" filled="f" stroked="f" strokeweight=".5pt">
                <v:textbox inset="0,0,0,0">
                  <w:txbxContent>
                    <w:p w14:paraId="4F27393A" w14:textId="60CAD076" w:rsidR="005D6336" w:rsidRPr="005D6336" w:rsidRDefault="005D6336" w:rsidP="00C63554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5D6336">
                        <w:rPr>
                          <w:b/>
                          <w:bCs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5D6336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BBFE73" wp14:editId="5CD3B4A9">
                <wp:simplePos x="0" y="0"/>
                <wp:positionH relativeFrom="page">
                  <wp:align>right</wp:align>
                </wp:positionH>
                <wp:positionV relativeFrom="paragraph">
                  <wp:posOffset>1649970</wp:posOffset>
                </wp:positionV>
                <wp:extent cx="6943833" cy="0"/>
                <wp:effectExtent l="0" t="0" r="0" b="0"/>
                <wp:wrapNone/>
                <wp:docPr id="8" name="Rovná spojnic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38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E44B10" id="Rovná spojnica 8" o:spid="_x0000_s1026" style="position:absolute;z-index:25166233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" from="495.55pt,129.9pt" to="1042.3pt,1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1F182BA8" w14:textId="2AC5A54C" w:rsidR="001762ED" w:rsidRDefault="001762ED" w:rsidP="001762ED">
      <w:pPr>
        <w:rPr>
          <w:rFonts w:eastAsiaTheme="minorEastAsia"/>
        </w:rPr>
      </w:pPr>
    </w:p>
    <w:p w14:paraId="7B632A53" w14:textId="265BAA90" w:rsidR="001762ED" w:rsidRDefault="001762ED" w:rsidP="001762ED">
      <w:pPr>
        <w:rPr>
          <w:rFonts w:eastAsiaTheme="minorEastAsia"/>
        </w:rPr>
      </w:pPr>
    </w:p>
    <w:p w14:paraId="25AB2C42" w14:textId="32CDA091" w:rsidR="001762ED" w:rsidRDefault="001762ED" w:rsidP="001762ED">
      <w:pPr>
        <w:rPr>
          <w:rFonts w:eastAsiaTheme="minorEastAsia"/>
        </w:rPr>
      </w:pPr>
    </w:p>
    <w:p w14:paraId="1595A42F" w14:textId="28C859D2" w:rsidR="001762ED" w:rsidRDefault="001762ED" w:rsidP="001762ED">
      <w:pPr>
        <w:rPr>
          <w:rFonts w:eastAsiaTheme="minorEastAsia"/>
        </w:rPr>
      </w:pPr>
    </w:p>
    <w:p w14:paraId="292A905A" w14:textId="60F095F9" w:rsidR="001762ED" w:rsidRDefault="001762ED" w:rsidP="001762ED">
      <w:pPr>
        <w:rPr>
          <w:rFonts w:eastAsiaTheme="minorEastAsia"/>
        </w:rPr>
      </w:pPr>
    </w:p>
    <w:p w14:paraId="08B66407" w14:textId="5828099A" w:rsidR="001762ED" w:rsidRDefault="001762ED" w:rsidP="001762ED">
      <w:pPr>
        <w:rPr>
          <w:rFonts w:eastAsiaTheme="minorEastAsia"/>
        </w:rPr>
      </w:pPr>
    </w:p>
    <w:p w14:paraId="13054778" w14:textId="4C9376FF" w:rsidR="001762ED" w:rsidRDefault="001762ED" w:rsidP="001762ED">
      <w:pPr>
        <w:rPr>
          <w:rFonts w:eastAsiaTheme="minorEastAsia"/>
        </w:rPr>
      </w:pPr>
    </w:p>
    <w:p w14:paraId="5048FB83" w14:textId="1AE5B97E" w:rsidR="001762ED" w:rsidRDefault="001762ED" w:rsidP="001762ED">
      <w:pPr>
        <w:rPr>
          <w:rFonts w:eastAsiaTheme="minorEastAsia"/>
        </w:rPr>
      </w:pPr>
    </w:p>
    <w:p w14:paraId="7A09D5A3" w14:textId="6655B743" w:rsidR="001762ED" w:rsidRDefault="001762ED" w:rsidP="001762ED">
      <w:pPr>
        <w:rPr>
          <w:rFonts w:eastAsiaTheme="minorEastAsia"/>
        </w:rPr>
      </w:pPr>
    </w:p>
    <w:p w14:paraId="016478A9" w14:textId="299B437E" w:rsidR="001762ED" w:rsidRDefault="001762ED" w:rsidP="001762ED">
      <w:pPr>
        <w:pStyle w:val="Odsekzoznamu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Obraz leží za zrkadlom, je neskutočný, zmenšený</w:t>
      </w:r>
      <w:r w:rsidR="00BA31F9">
        <w:rPr>
          <w:rFonts w:eastAsiaTheme="minorEastAsia"/>
        </w:rPr>
        <w:t xml:space="preserve"> a</w:t>
      </w:r>
      <w:r w:rsidR="004A4BBB">
        <w:rPr>
          <w:rFonts w:eastAsiaTheme="minorEastAsia"/>
        </w:rPr>
        <w:t> </w:t>
      </w:r>
      <w:r>
        <w:rPr>
          <w:rFonts w:eastAsiaTheme="minorEastAsia"/>
        </w:rPr>
        <w:t>priamy</w:t>
      </w:r>
    </w:p>
    <w:p w14:paraId="4C7C6A51" w14:textId="7D27DDAB" w:rsidR="004A4BBB" w:rsidRDefault="004A4BBB" w:rsidP="004A4BBB">
      <w:pPr>
        <w:rPr>
          <w:rFonts w:eastAsiaTheme="minorEastAsia"/>
        </w:rPr>
      </w:pPr>
    </w:p>
    <w:p w14:paraId="7D6FF72F" w14:textId="4B6AAEE6" w:rsidR="004A4BBB" w:rsidRDefault="004A4BBB" w:rsidP="004A4BBB">
      <w:pPr>
        <w:rPr>
          <w:rFonts w:eastAsiaTheme="minorEastAsia"/>
        </w:rPr>
      </w:pPr>
    </w:p>
    <w:p w14:paraId="56C48BE3" w14:textId="4D37779A" w:rsidR="004A4BBB" w:rsidRDefault="004A4BBB" w:rsidP="004A4BBB">
      <w:pPr>
        <w:rPr>
          <w:rFonts w:eastAsiaTheme="minorEastAsia"/>
        </w:rPr>
      </w:pPr>
    </w:p>
    <w:p w14:paraId="63F43D9D" w14:textId="2BEC94BE" w:rsidR="004A4BBB" w:rsidRDefault="004A4BBB" w:rsidP="004A4BBB">
      <w:pPr>
        <w:rPr>
          <w:rFonts w:eastAsiaTheme="minorEastAsia"/>
        </w:rPr>
      </w:pPr>
    </w:p>
    <w:p w14:paraId="2E12F54C" w14:textId="285927E6" w:rsidR="004A4BBB" w:rsidRDefault="004A4BBB" w:rsidP="004A4BBB">
      <w:pPr>
        <w:rPr>
          <w:rFonts w:eastAsiaTheme="minorEastAsia"/>
        </w:rPr>
      </w:pPr>
    </w:p>
    <w:p w14:paraId="7F5C5A5F" w14:textId="0F06BA1E" w:rsidR="004A4BBB" w:rsidRPr="004A4BBB" w:rsidRDefault="004A4BBB" w:rsidP="004A4BBB">
      <w:pPr>
        <w:pStyle w:val="Odsekzoznamu"/>
        <w:numPr>
          <w:ilvl w:val="0"/>
          <w:numId w:val="1"/>
        </w:numPr>
        <w:rPr>
          <w:rFonts w:eastAsiaTheme="minorEastAsia"/>
          <w:b/>
          <w:bCs/>
        </w:rPr>
      </w:pPr>
      <w:r w:rsidRPr="004A4BBB">
        <w:rPr>
          <w:rFonts w:eastAsiaTheme="minorEastAsia"/>
          <w:b/>
          <w:bCs/>
        </w:rPr>
        <w:lastRenderedPageBreak/>
        <w:t>B</w:t>
      </w:r>
    </w:p>
    <w:p w14:paraId="0393F0CB" w14:textId="77777777" w:rsidR="004A4BBB" w:rsidRPr="004A4BBB" w:rsidRDefault="004A4BBB" w:rsidP="004A4BBB">
      <w:pPr>
        <w:pStyle w:val="Odsekzoznamu"/>
        <w:numPr>
          <w:ilvl w:val="1"/>
          <w:numId w:val="1"/>
        </w:numPr>
        <w:rPr>
          <w:rFonts w:eastAsiaTheme="minorEastAsia"/>
        </w:rPr>
      </w:pPr>
      <w:r w:rsidRPr="004A4BBB">
        <w:rPr>
          <w:rFonts w:eastAsiaTheme="minorEastAsia"/>
        </w:rPr>
        <w:t xml:space="preserve">Popíšte a zakreslíte ako sa odráža lúč smerujúci do ohniska vypuklého zrkadla. </w:t>
      </w:r>
    </w:p>
    <w:p w14:paraId="23F8B20B" w14:textId="62CE7082" w:rsidR="004A4BBB" w:rsidRDefault="004A4BBB" w:rsidP="004A4BBB">
      <w:pPr>
        <w:pStyle w:val="Odsekzoznamu"/>
        <w:numPr>
          <w:ilvl w:val="1"/>
          <w:numId w:val="1"/>
        </w:numPr>
        <w:rPr>
          <w:rFonts w:eastAsiaTheme="minorEastAsia"/>
          <w:b/>
          <w:bCs/>
        </w:rPr>
      </w:pPr>
      <w:r w:rsidRPr="004A4BBB">
        <w:rPr>
          <w:rFonts w:eastAsiaTheme="minorEastAsia"/>
          <w:b/>
          <w:bCs/>
        </w:rPr>
        <w:drawing>
          <wp:inline distT="0" distB="0" distL="0" distR="0" wp14:anchorId="383DED56" wp14:editId="3ACCEDE0">
            <wp:extent cx="4910447" cy="2815778"/>
            <wp:effectExtent l="0" t="0" r="5080" b="3810"/>
            <wp:docPr id="27" name="Obrázo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9922" cy="282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05AB" w14:textId="3893A2BE" w:rsidR="004A4BBB" w:rsidRPr="004A4BBB" w:rsidRDefault="004A4BBB" w:rsidP="004A4BBB">
      <w:pPr>
        <w:pStyle w:val="Odsekzoznamu"/>
        <w:numPr>
          <w:ilvl w:val="1"/>
          <w:numId w:val="1"/>
        </w:numPr>
        <w:rPr>
          <w:rFonts w:eastAsiaTheme="minorEastAsia"/>
          <w:b/>
          <w:bCs/>
        </w:rPr>
      </w:pPr>
      <w:r>
        <w:t>Daná je poloha predmetu vo  vypuklom</w:t>
      </w:r>
      <w:r>
        <w:t xml:space="preserve"> (</w:t>
      </w:r>
      <w:r>
        <w:rPr>
          <w:color w:val="FF0000"/>
        </w:rPr>
        <w:t>asi učiteľka myslela duté keďže sa toto pri vypuklom nedá</w:t>
      </w:r>
      <w:r>
        <w:t>)</w:t>
      </w:r>
      <w:r>
        <w:t xml:space="preserve"> zrkadle:  a  ˂  f˂ r . Zakreslíte danú situáciu a popíšte vlastnosti obrazu</w:t>
      </w:r>
    </w:p>
    <w:p w14:paraId="12D72A51" w14:textId="1728B95C" w:rsidR="004A4BBB" w:rsidRDefault="00A358A7" w:rsidP="004A4BBB">
      <w:pPr>
        <w:pStyle w:val="Odsekzoznamu"/>
        <w:numPr>
          <w:ilvl w:val="2"/>
          <w:numId w:val="1"/>
        </w:numPr>
        <w:rPr>
          <w:rFonts w:eastAsiaTheme="minorEastAsia"/>
          <w:b/>
          <w:bCs/>
        </w:rPr>
      </w:pPr>
      <w:r w:rsidRPr="00A358A7">
        <w:rPr>
          <w:rFonts w:eastAsiaTheme="minorEastAsia"/>
          <w:b/>
          <w:bCs/>
        </w:rPr>
        <w:drawing>
          <wp:inline distT="0" distB="0" distL="0" distR="0" wp14:anchorId="47EE4115" wp14:editId="73A835E6">
            <wp:extent cx="4488409" cy="2488623"/>
            <wp:effectExtent l="0" t="0" r="7620" b="6985"/>
            <wp:docPr id="51" name="Obrázo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2613" cy="249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3E3C" w14:textId="77777777" w:rsidR="00A358A7" w:rsidRPr="00CB7F3C" w:rsidRDefault="00A358A7" w:rsidP="00A358A7">
      <w:pPr>
        <w:pStyle w:val="Odsekzoznamu"/>
        <w:numPr>
          <w:ilvl w:val="1"/>
          <w:numId w:val="1"/>
        </w:numPr>
        <w:spacing w:after="200" w:line="276" w:lineRule="auto"/>
      </w:pPr>
      <w:r>
        <w:rPr>
          <w:sz w:val="24"/>
          <w:szCs w:val="24"/>
        </w:rPr>
        <w:t xml:space="preserve">Predmet je 15 cm pred vrcholom vypuklého zrkadla s polomerom krivosti </w:t>
      </w:r>
      <w:smartTag w:uri="urn:schemas-microsoft-com:office:smarttags" w:element="metricconverter">
        <w:smartTagPr>
          <w:attr w:name="ProductID" w:val="20 cm"/>
        </w:smartTagPr>
        <w:r>
          <w:rPr>
            <w:sz w:val="24"/>
            <w:szCs w:val="24"/>
          </w:rPr>
          <w:t>20 cm</w:t>
        </w:r>
      </w:smartTag>
      <w:r>
        <w:rPr>
          <w:sz w:val="24"/>
          <w:szCs w:val="24"/>
        </w:rPr>
        <w:t>. Určte  polohu a vlastnosti obrazu.</w:t>
      </w:r>
    </w:p>
    <w:p w14:paraId="105BBB31" w14:textId="210161E3" w:rsidR="00A358A7" w:rsidRPr="007D4A69" w:rsidRDefault="00A358A7" w:rsidP="00A358A7">
      <w:pPr>
        <w:pStyle w:val="Odsekzoznamu"/>
        <w:numPr>
          <w:ilvl w:val="2"/>
          <w:numId w:val="1"/>
        </w:numPr>
        <w:rPr>
          <w:rFonts w:eastAsiaTheme="minorEastAsia"/>
        </w:rPr>
      </w:pPr>
      <w:r w:rsidRPr="007D4A69">
        <w:rPr>
          <w:rFonts w:eastAsiaTheme="minorEastAsia"/>
        </w:rPr>
        <w:t>a = 15cm</w:t>
      </w:r>
    </w:p>
    <w:p w14:paraId="4D14F863" w14:textId="62D7E9EE" w:rsidR="00A358A7" w:rsidRPr="007D4A69" w:rsidRDefault="00A358A7" w:rsidP="00A358A7">
      <w:pPr>
        <w:pStyle w:val="Odsekzoznamu"/>
        <w:numPr>
          <w:ilvl w:val="2"/>
          <w:numId w:val="1"/>
        </w:numPr>
        <w:rPr>
          <w:rFonts w:eastAsiaTheme="minorEastAsia"/>
        </w:rPr>
      </w:pPr>
      <w:r w:rsidRPr="007D4A69">
        <w:rPr>
          <w:rFonts w:eastAsiaTheme="minorEastAsia"/>
        </w:rPr>
        <w:t>r = 20cm</w:t>
      </w:r>
    </w:p>
    <w:p w14:paraId="10363B36" w14:textId="27A00ACA" w:rsidR="00A358A7" w:rsidRPr="007D4A69" w:rsidRDefault="00A358A7" w:rsidP="00A358A7">
      <w:pPr>
        <w:pStyle w:val="Odsekzoznamu"/>
        <w:numPr>
          <w:ilvl w:val="2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</w:p>
    <w:p w14:paraId="2F4A8DA6" w14:textId="2DB1F779" w:rsidR="00A358A7" w:rsidRPr="007D4A69" w:rsidRDefault="00A358A7" w:rsidP="00A358A7">
      <w:pPr>
        <w:pStyle w:val="Odsekzoznamu"/>
        <w:numPr>
          <w:ilvl w:val="2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</m:oMath>
    </w:p>
    <w:p w14:paraId="7773130F" w14:textId="1787F990" w:rsidR="00A358A7" w:rsidRPr="007D4A69" w:rsidRDefault="00A358A7" w:rsidP="00A358A7">
      <w:pPr>
        <w:pStyle w:val="Odsekzoznamu"/>
        <w:numPr>
          <w:ilvl w:val="2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</m:oMath>
      <w:r w:rsidRPr="007D4A69">
        <w:rPr>
          <w:rFonts w:eastAsiaTheme="minorEastAsia"/>
        </w:rPr>
        <w:tab/>
        <w:t>/*30</w:t>
      </w:r>
    </w:p>
    <w:p w14:paraId="02B33024" w14:textId="2021FC91" w:rsidR="00A358A7" w:rsidRPr="007D4A69" w:rsidRDefault="007D4A69" w:rsidP="00A358A7">
      <w:pPr>
        <w:pStyle w:val="Odsekzoznamu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30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den>
        </m:f>
        <m:r>
          <w:rPr>
            <w:rFonts w:ascii="Cambria Math" w:eastAsiaTheme="minorEastAsia" w:hAnsi="Cambria Math"/>
          </w:rPr>
          <m:t>=3</m:t>
        </m:r>
      </m:oMath>
      <w:r w:rsidR="00A358A7" w:rsidRPr="007D4A69">
        <w:rPr>
          <w:rFonts w:eastAsiaTheme="minorEastAsia"/>
        </w:rPr>
        <w:tab/>
        <w:t>/*a‘</w:t>
      </w:r>
    </w:p>
    <w:p w14:paraId="38764F91" w14:textId="1EC95885" w:rsidR="00A358A7" w:rsidRPr="007D4A69" w:rsidRDefault="007D4A69" w:rsidP="00A358A7">
      <w:pPr>
        <w:pStyle w:val="Odsekzoznamu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2a'+30=3a'</m:t>
        </m:r>
      </m:oMath>
      <w:r w:rsidR="00A358A7" w:rsidRPr="007D4A69">
        <w:rPr>
          <w:rFonts w:eastAsiaTheme="minorEastAsia"/>
        </w:rPr>
        <w:tab/>
        <w:t>/-2a‘</w:t>
      </w:r>
    </w:p>
    <w:p w14:paraId="699A6036" w14:textId="35E24C03" w:rsidR="00A358A7" w:rsidRPr="007D4A69" w:rsidRDefault="007D4A69" w:rsidP="00A358A7">
      <w:pPr>
        <w:pStyle w:val="Odsekzoznamu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30=a'</m:t>
        </m:r>
      </m:oMath>
    </w:p>
    <w:p w14:paraId="7CA3F18B" w14:textId="458ACF9A" w:rsidR="00A358A7" w:rsidRDefault="007D4A69" w:rsidP="00A358A7">
      <w:pPr>
        <w:pStyle w:val="Odsekzoznamu"/>
        <w:numPr>
          <w:ilvl w:val="2"/>
          <w:numId w:val="1"/>
        </w:numPr>
        <w:rPr>
          <w:rFonts w:eastAsiaTheme="minorEastAsia"/>
        </w:rPr>
      </w:pPr>
      <w:r w:rsidRPr="007D4A69">
        <w:rPr>
          <w:rFonts w:eastAsiaTheme="minorEastAsia"/>
        </w:rPr>
        <w:t>a‘ &gt; 0 – predmet je skutočný</w:t>
      </w:r>
    </w:p>
    <w:p w14:paraId="794B2FD7" w14:textId="1893C5AA" w:rsidR="007D4A69" w:rsidRPr="007D4A69" w:rsidRDefault="007D4A69" w:rsidP="00A358A7">
      <w:pPr>
        <w:pStyle w:val="Odsekzoznamu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Z= 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a</m:t>
            </m:r>
          </m:den>
        </m:f>
      </m:oMath>
    </w:p>
    <w:p w14:paraId="04B0D799" w14:textId="7B3E17AC" w:rsidR="007D4A69" w:rsidRPr="007D4A69" w:rsidRDefault="007D4A69" w:rsidP="007D4A69">
      <w:pPr>
        <w:pStyle w:val="Odsekzoznamu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Z= 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30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15</m:t>
            </m:r>
          </m:den>
        </m:f>
      </m:oMath>
    </w:p>
    <w:p w14:paraId="7812CF8A" w14:textId="0BCF8C0A" w:rsidR="007D4A69" w:rsidRDefault="007D4A69" w:rsidP="00A358A7">
      <w:pPr>
        <w:pStyle w:val="Odsekzoznamu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Z=-2</m:t>
        </m:r>
      </m:oMath>
    </w:p>
    <w:p w14:paraId="343C0405" w14:textId="1D6CC404" w:rsidR="007D4A69" w:rsidRDefault="007D4A69" w:rsidP="00A358A7">
      <w:pPr>
        <w:pStyle w:val="Odsekzoznamu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Z &lt; 0 – predmet je prevrátený</w:t>
      </w:r>
    </w:p>
    <w:p w14:paraId="70A87E87" w14:textId="19ACCD75" w:rsidR="007D4A69" w:rsidRDefault="007D4A69" w:rsidP="00A358A7">
      <w:pPr>
        <w:pStyle w:val="Odsekzoznamu"/>
        <w:numPr>
          <w:ilvl w:val="2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&gt;1</m:t>
        </m:r>
      </m:oMath>
      <w:r>
        <w:rPr>
          <w:rFonts w:eastAsiaTheme="minorEastAsia"/>
        </w:rPr>
        <w:t xml:space="preserve"> – obraz je zväčšený</w:t>
      </w:r>
    </w:p>
    <w:p w14:paraId="51C742FF" w14:textId="77777777" w:rsidR="00E03BB7" w:rsidRPr="00E03BB7" w:rsidRDefault="00E03BB7" w:rsidP="00E03BB7">
      <w:pPr>
        <w:pStyle w:val="Odsekzoznamu"/>
        <w:numPr>
          <w:ilvl w:val="1"/>
          <w:numId w:val="1"/>
        </w:numPr>
        <w:rPr>
          <w:rFonts w:eastAsiaTheme="minorEastAsia"/>
        </w:rPr>
      </w:pPr>
      <w:r w:rsidRPr="00E03BB7">
        <w:rPr>
          <w:rFonts w:eastAsiaTheme="minorEastAsia"/>
        </w:rPr>
        <w:t xml:space="preserve">Daná je poloha predmetu v dutom zrkadle:  a = f ˂ r . Zakreslíte danú situáciu a popíšte vlastnosti obrazu. </w:t>
      </w:r>
    </w:p>
    <w:p w14:paraId="1552C76A" w14:textId="78B682D1" w:rsidR="00E03BB7" w:rsidRDefault="00E03BB7" w:rsidP="00E03BB7">
      <w:pPr>
        <w:pStyle w:val="Odsekzoznamu"/>
        <w:numPr>
          <w:ilvl w:val="1"/>
          <w:numId w:val="1"/>
        </w:numPr>
        <w:rPr>
          <w:rFonts w:eastAsiaTheme="minorEastAsia"/>
        </w:rPr>
      </w:pPr>
      <w:r w:rsidRPr="00E03BB7">
        <w:rPr>
          <w:rFonts w:eastAsiaTheme="minorEastAsia"/>
        </w:rPr>
        <w:drawing>
          <wp:inline distT="0" distB="0" distL="0" distR="0" wp14:anchorId="0CC58636" wp14:editId="63660C4C">
            <wp:extent cx="5236234" cy="2302973"/>
            <wp:effectExtent l="0" t="0" r="2540" b="2540"/>
            <wp:docPr id="53" name="Obrázo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2029" cy="230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05A2" w14:textId="208B2D18" w:rsidR="00E03BB7" w:rsidRDefault="00E03BB7" w:rsidP="00E03BB7">
      <w:pPr>
        <w:rPr>
          <w:rFonts w:eastAsiaTheme="minorEastAsia"/>
        </w:rPr>
      </w:pPr>
    </w:p>
    <w:p w14:paraId="02805F81" w14:textId="77777777" w:rsidR="00E03BB7" w:rsidRPr="00E03BB7" w:rsidRDefault="00E03BB7" w:rsidP="00E03BB7">
      <w:pPr>
        <w:pStyle w:val="Odsekzoznamu"/>
        <w:numPr>
          <w:ilvl w:val="1"/>
          <w:numId w:val="1"/>
        </w:numPr>
        <w:rPr>
          <w:rFonts w:eastAsiaTheme="minorEastAsia"/>
        </w:rPr>
      </w:pPr>
      <w:r w:rsidRPr="00E03BB7">
        <w:rPr>
          <w:rFonts w:eastAsiaTheme="minorEastAsia"/>
        </w:rPr>
        <w:t xml:space="preserve">Predmet vysoký 0,5 cm stojí kolmo na optickú os 1 cm od vrcholu dutého zrkadla s polomerom krivosti 4 cm. Určte polohu a vlastnosti obrazu graficky PRESNE!!!! </w:t>
      </w:r>
    </w:p>
    <w:p w14:paraId="164DAE0A" w14:textId="0AD2F8A0" w:rsidR="00E03BB7" w:rsidRDefault="00A01F7F" w:rsidP="00A01F7F">
      <w:pPr>
        <w:pStyle w:val="Odsekzoznamu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B2568F" wp14:editId="3A01409D">
                <wp:simplePos x="0" y="0"/>
                <wp:positionH relativeFrom="column">
                  <wp:posOffset>5612595</wp:posOffset>
                </wp:positionH>
                <wp:positionV relativeFrom="paragraph">
                  <wp:posOffset>1301951</wp:posOffset>
                </wp:positionV>
                <wp:extent cx="0" cy="409618"/>
                <wp:effectExtent l="76200" t="38100" r="57150" b="28575"/>
                <wp:wrapNone/>
                <wp:docPr id="76" name="Rovná spojovacia šípk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6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A0FDB" id="Rovná spojovacia šípka 76" o:spid="_x0000_s1026" type="#_x0000_t32" style="position:absolute;margin-left:441.95pt;margin-top:102.5pt;width:0;height:32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" strokecolor="black [3213]" strokeweight=".5pt">
                <v:stroke start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E551E5" wp14:editId="5CE19F2E">
                <wp:simplePos x="0" y="0"/>
                <wp:positionH relativeFrom="column">
                  <wp:posOffset>4660957</wp:posOffset>
                </wp:positionH>
                <wp:positionV relativeFrom="paragraph">
                  <wp:posOffset>1186099</wp:posOffset>
                </wp:positionV>
                <wp:extent cx="1638888" cy="279293"/>
                <wp:effectExtent l="0" t="0" r="19050" b="26035"/>
                <wp:wrapNone/>
                <wp:docPr id="75" name="Rovná spojovacia šípk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888" cy="27929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3457A" id="Rovná spojovacia šípka 75" o:spid="_x0000_s1026" type="#_x0000_t32" style="position:absolute;margin-left:367pt;margin-top:93.4pt;width:129.05pt;height:22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" strokecolor="black [3200]">
                <v:stroke dashstyle="dash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709701" wp14:editId="0B4B9868">
                <wp:simplePos x="0" y="0"/>
                <wp:positionH relativeFrom="column">
                  <wp:posOffset>2070848</wp:posOffset>
                </wp:positionH>
                <wp:positionV relativeFrom="paragraph">
                  <wp:posOffset>1463315</wp:posOffset>
                </wp:positionV>
                <wp:extent cx="2598386" cy="442761"/>
                <wp:effectExtent l="0" t="57150" r="12065" b="33655"/>
                <wp:wrapNone/>
                <wp:docPr id="74" name="Rovná spojovacia šípk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8386" cy="4427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01C3E" id="Rovná spojovacia šípka 74" o:spid="_x0000_s1026" type="#_x0000_t32" style="position:absolute;margin-left:163.05pt;margin-top:115.2pt;width:204.6pt;height:34.8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A22188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E7E53F" wp14:editId="188A1DFA">
                <wp:simplePos x="0" y="0"/>
                <wp:positionH relativeFrom="column">
                  <wp:posOffset>4669155</wp:posOffset>
                </wp:positionH>
                <wp:positionV relativeFrom="paragraph">
                  <wp:posOffset>1073150</wp:posOffset>
                </wp:positionV>
                <wp:extent cx="1860550" cy="463550"/>
                <wp:effectExtent l="0" t="0" r="25400" b="31750"/>
                <wp:wrapNone/>
                <wp:docPr id="73" name="Rovná spojovacia šípk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0550" cy="4635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1B669" id="Rovná spojovacia šípka 73" o:spid="_x0000_s1026" type="#_x0000_t32" style="position:absolute;margin-left:367.65pt;margin-top:84.5pt;width:146.5pt;height:36.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" strokecolor="black [3200]">
                <v:stroke dashstyle="dash"/>
              </v:shape>
            </w:pict>
          </mc:Fallback>
        </mc:AlternateContent>
      </w:r>
      <w:r w:rsidR="00A22188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A85639" wp14:editId="6E172C9E">
                <wp:simplePos x="0" y="0"/>
                <wp:positionH relativeFrom="column">
                  <wp:posOffset>4318000</wp:posOffset>
                </wp:positionH>
                <wp:positionV relativeFrom="paragraph">
                  <wp:posOffset>1530350</wp:posOffset>
                </wp:positionV>
                <wp:extent cx="359410" cy="0"/>
                <wp:effectExtent l="0" t="76200" r="21590" b="95250"/>
                <wp:wrapNone/>
                <wp:docPr id="71" name="Rovná spojovacia šípk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27EC7" id="Rovná spojovacia šípka 71" o:spid="_x0000_s1026" type="#_x0000_t32" style="position:absolute;margin-left:340pt;margin-top:120.5pt;width:28.3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A22188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B31A92" wp14:editId="5F934941">
                <wp:simplePos x="0" y="0"/>
                <wp:positionH relativeFrom="column">
                  <wp:posOffset>2800350</wp:posOffset>
                </wp:positionH>
                <wp:positionV relativeFrom="paragraph">
                  <wp:posOffset>1536700</wp:posOffset>
                </wp:positionV>
                <wp:extent cx="1860550" cy="463550"/>
                <wp:effectExtent l="38100" t="0" r="25400" b="69850"/>
                <wp:wrapNone/>
                <wp:docPr id="72" name="Rovná spojovacia šípk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055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16E3E" id="Rovná spojovacia šípka 72" o:spid="_x0000_s1026" type="#_x0000_t32" style="position:absolute;margin-left:220.5pt;margin-top:121pt;width:146.5pt;height:36.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A22188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2746AF" wp14:editId="1D153D8A">
                <wp:simplePos x="0" y="0"/>
                <wp:positionH relativeFrom="column">
                  <wp:posOffset>4318000</wp:posOffset>
                </wp:positionH>
                <wp:positionV relativeFrom="paragraph">
                  <wp:posOffset>1522619</wp:posOffset>
                </wp:positionV>
                <wp:extent cx="0" cy="180000"/>
                <wp:effectExtent l="95250" t="38100" r="57150" b="10795"/>
                <wp:wrapNone/>
                <wp:docPr id="69" name="Rovná spojovacia šípk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38B64" id="Rovná spojovacia šípka 69" o:spid="_x0000_s1026" type="#_x0000_t32" style="position:absolute;margin-left:340pt;margin-top:119.9pt;width:0;height:14.1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" strokecolor="black [3200]" strokeweight="1pt">
                <v:stroke endarrow="open" joinstyle="miter"/>
              </v:shape>
            </w:pict>
          </mc:Fallback>
        </mc:AlternateContent>
      </w:r>
      <w:r w:rsidR="00A22188" w:rsidRPr="00812D5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77CDB7" wp14:editId="7C21D14D">
                <wp:simplePos x="0" y="0"/>
                <wp:positionH relativeFrom="column">
                  <wp:posOffset>3758872</wp:posOffset>
                </wp:positionH>
                <wp:positionV relativeFrom="paragraph">
                  <wp:posOffset>1401111</wp:posOffset>
                </wp:positionV>
                <wp:extent cx="291465" cy="459740"/>
                <wp:effectExtent l="0" t="0" r="13335" b="0"/>
                <wp:wrapNone/>
                <wp:docPr id="68" name="Textové po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91465" cy="459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E7A51F" w14:textId="754DDFEA" w:rsidR="00A22188" w:rsidRPr="00812D5B" w:rsidRDefault="00A22188" w:rsidP="00C6355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7CDB7" id="Textové pole 68" o:spid="_x0000_s1028" type="#_x0000_t202" style="position:absolute;left:0;text-align:left;margin-left:295.95pt;margin-top:110.3pt;width:22.95pt;height:36.2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" filled="f" stroked="f" strokeweight=".5pt">
                <v:textbox inset="0,0,0,0">
                  <w:txbxContent>
                    <w:p w14:paraId="4DE7A51F" w14:textId="754DDFEA" w:rsidR="00A22188" w:rsidRPr="00812D5B" w:rsidRDefault="00A22188" w:rsidP="00C63554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A22188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E0F4A68" wp14:editId="1D62031E">
                <wp:simplePos x="0" y="0"/>
                <wp:positionH relativeFrom="column">
                  <wp:posOffset>3971653</wp:posOffset>
                </wp:positionH>
                <wp:positionV relativeFrom="paragraph">
                  <wp:posOffset>1708788</wp:posOffset>
                </wp:positionV>
                <wp:extent cx="360" cy="360"/>
                <wp:effectExtent l="57150" t="57150" r="76200" b="76200"/>
                <wp:wrapNone/>
                <wp:docPr id="67" name="Písanie rukou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D98F8F" id="Písanie rukou 67" o:spid="_x0000_s1026" type="#_x0000_t75" style="position:absolute;margin-left:311.35pt;margin-top:133.15pt;width:2.9pt;height:2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">
                <v:imagedata r:id="rId14" o:title=""/>
              </v:shape>
            </w:pict>
          </mc:Fallback>
        </mc:AlternateContent>
      </w:r>
      <w:r w:rsidR="00A22188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DE3A23E" wp14:editId="4425AAC1">
                <wp:simplePos x="0" y="0"/>
                <wp:positionH relativeFrom="column">
                  <wp:posOffset>3247693</wp:posOffset>
                </wp:positionH>
                <wp:positionV relativeFrom="paragraph">
                  <wp:posOffset>1704108</wp:posOffset>
                </wp:positionV>
                <wp:extent cx="360" cy="360"/>
                <wp:effectExtent l="57150" t="57150" r="76200" b="76200"/>
                <wp:wrapNone/>
                <wp:docPr id="66" name="Písanie rukou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F2B59D" id="Písanie rukou 66" o:spid="_x0000_s1026" type="#_x0000_t75" style="position:absolute;margin-left:254.3pt;margin-top:132.8pt;width:2.9pt;height:2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">
                <v:imagedata r:id="rId14" o:title=""/>
              </v:shape>
            </w:pict>
          </mc:Fallback>
        </mc:AlternateContent>
      </w:r>
      <w:r w:rsidR="00A22188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C3BDF1" wp14:editId="54605D95">
                <wp:simplePos x="0" y="0"/>
                <wp:positionH relativeFrom="column">
                  <wp:posOffset>3971865</wp:posOffset>
                </wp:positionH>
                <wp:positionV relativeFrom="paragraph">
                  <wp:posOffset>1710726</wp:posOffset>
                </wp:positionV>
                <wp:extent cx="720000" cy="0"/>
                <wp:effectExtent l="0" t="0" r="0" b="0"/>
                <wp:wrapNone/>
                <wp:docPr id="64" name="Rovná spojnic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E01CC2" id="Rovná spojnica 64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2.75pt,134.7pt" to="369.45pt,1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" strokecolor="yellow" strokeweight=".5pt">
                <v:stroke joinstyle="miter"/>
              </v:line>
            </w:pict>
          </mc:Fallback>
        </mc:AlternateContent>
      </w:r>
      <w:r w:rsidR="00A22188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9BC398" wp14:editId="2916E10D">
                <wp:simplePos x="0" y="0"/>
                <wp:positionH relativeFrom="page">
                  <wp:posOffset>-1414732</wp:posOffset>
                </wp:positionH>
                <wp:positionV relativeFrom="paragraph">
                  <wp:posOffset>1710906</wp:posOffset>
                </wp:positionV>
                <wp:extent cx="9842740" cy="0"/>
                <wp:effectExtent l="0" t="0" r="0" b="0"/>
                <wp:wrapNone/>
                <wp:docPr id="58" name="Rovná spojnic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2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2FDD93" id="Rovná spojnica 58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-111.4pt,134.7pt" to="663.6pt,1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812D5B" w:rsidRPr="00812D5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AD25B7" wp14:editId="2F53C2F6">
                <wp:simplePos x="0" y="0"/>
                <wp:positionH relativeFrom="column">
                  <wp:posOffset>3061335</wp:posOffset>
                </wp:positionH>
                <wp:positionV relativeFrom="paragraph">
                  <wp:posOffset>1388110</wp:posOffset>
                </wp:positionV>
                <wp:extent cx="291465" cy="459740"/>
                <wp:effectExtent l="0" t="0" r="13335" b="0"/>
                <wp:wrapNone/>
                <wp:docPr id="62" name="Textové po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91465" cy="459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73F3FA" w14:textId="207737A6" w:rsidR="00812D5B" w:rsidRPr="00812D5B" w:rsidRDefault="00812D5B" w:rsidP="00C6355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D25B7" id="Textové pole 62" o:spid="_x0000_s1029" type="#_x0000_t202" style="position:absolute;left:0;text-align:left;margin-left:241.05pt;margin-top:109.3pt;width:22.95pt;height:36.2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" filled="f" stroked="f" strokeweight=".5pt">
                <v:textbox inset="0,0,0,0">
                  <w:txbxContent>
                    <w:p w14:paraId="0C73F3FA" w14:textId="207737A6" w:rsidR="00812D5B" w:rsidRPr="00812D5B" w:rsidRDefault="00812D5B" w:rsidP="00C63554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812D5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42E704" wp14:editId="022A643A">
                <wp:simplePos x="0" y="0"/>
                <wp:positionH relativeFrom="column">
                  <wp:posOffset>3251200</wp:posOffset>
                </wp:positionH>
                <wp:positionV relativeFrom="paragraph">
                  <wp:posOffset>1709420</wp:posOffset>
                </wp:positionV>
                <wp:extent cx="1439545" cy="0"/>
                <wp:effectExtent l="0" t="0" r="0" b="0"/>
                <wp:wrapNone/>
                <wp:docPr id="61" name="Rovná spojnic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5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E0BA08" id="Rovná spojnica 61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6pt,134.6pt" to="369.35pt,1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" strokecolor="red" strokeweight="1.5pt">
                <v:stroke joinstyle="miter"/>
              </v:line>
            </w:pict>
          </mc:Fallback>
        </mc:AlternateContent>
      </w:r>
      <w:r w:rsidR="00812D5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B9FEBC" wp14:editId="267F714D">
                <wp:simplePos x="0" y="0"/>
                <wp:positionH relativeFrom="column">
                  <wp:posOffset>4317365</wp:posOffset>
                </wp:positionH>
                <wp:positionV relativeFrom="paragraph">
                  <wp:posOffset>1710055</wp:posOffset>
                </wp:positionV>
                <wp:extent cx="359410" cy="0"/>
                <wp:effectExtent l="0" t="19050" r="21590" b="19050"/>
                <wp:wrapNone/>
                <wp:docPr id="60" name="Rovná spojnic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41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B8505C" id="Rovná spojnica 60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9.95pt,134.65pt" to="368.25pt,1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" strokecolor="#4472c4 [3204]" strokeweight="3pt">
                <v:stroke joinstyle="miter"/>
              </v:line>
            </w:pict>
          </mc:Fallback>
        </mc:AlternateContent>
      </w:r>
      <w:r w:rsidR="00812D5B" w:rsidRPr="00E03BB7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BB274B" wp14:editId="27774ADB">
                <wp:simplePos x="0" y="0"/>
                <wp:positionH relativeFrom="rightMargin">
                  <wp:posOffset>-2277745</wp:posOffset>
                </wp:positionH>
                <wp:positionV relativeFrom="paragraph">
                  <wp:posOffset>1416685</wp:posOffset>
                </wp:positionV>
                <wp:extent cx="394970" cy="384810"/>
                <wp:effectExtent l="0" t="0" r="5080" b="15240"/>
                <wp:wrapNone/>
                <wp:docPr id="59" name="Textové po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970" cy="384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E391F5" w14:textId="585A3C39" w:rsidR="00E03BB7" w:rsidRPr="00E03BB7" w:rsidRDefault="00E03BB7" w:rsidP="00C6355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03BB7">
                              <w:rPr>
                                <w:b/>
                                <w:bCs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B274B" id="Textové pole 59" o:spid="_x0000_s1030" type="#_x0000_t202" style="position:absolute;left:0;text-align:left;margin-left:-179.35pt;margin-top:111.55pt;width:31.1pt;height:30.3pt;z-index:2516879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" filled="f" stroked="f" strokeweight=".5pt">
                <v:textbox inset="0,0,0,0">
                  <w:txbxContent>
                    <w:p w14:paraId="2DE391F5" w14:textId="585A3C39" w:rsidR="00E03BB7" w:rsidRPr="00E03BB7" w:rsidRDefault="00E03BB7" w:rsidP="00C63554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E03BB7">
                        <w:rPr>
                          <w:b/>
                          <w:bCs/>
                        </w:rPr>
                        <w:t>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2D5B"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E1CA73D" wp14:editId="2E334D6A">
                <wp:simplePos x="0" y="0"/>
                <wp:positionH relativeFrom="page">
                  <wp:posOffset>2199005</wp:posOffset>
                </wp:positionH>
                <wp:positionV relativeFrom="paragraph">
                  <wp:posOffset>157480</wp:posOffset>
                </wp:positionV>
                <wp:extent cx="2940050" cy="3157220"/>
                <wp:effectExtent l="0" t="0" r="12700" b="5080"/>
                <wp:wrapNone/>
                <wp:docPr id="56" name="Skupina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0050" cy="3157220"/>
                          <a:chOff x="0" y="0"/>
                          <a:chExt cx="2940384" cy="3157268"/>
                        </a:xfrm>
                      </wpg:grpSpPr>
                      <wps:wsp>
                        <wps:cNvPr id="54" name="Ovál 54"/>
                        <wps:cNvSpPr/>
                        <wps:spPr>
                          <a:xfrm>
                            <a:off x="60384" y="120771"/>
                            <a:ext cx="2880000" cy="2880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bdĺžnik 55"/>
                        <wps:cNvSpPr/>
                        <wps:spPr>
                          <a:xfrm>
                            <a:off x="0" y="0"/>
                            <a:ext cx="1544128" cy="315726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99E0F7" id="Skupina 56" o:spid="_x0000_s1026" style="position:absolute;margin-left:173.15pt;margin-top:12.4pt;width:231.5pt;height:248.6pt;z-index:251684864;mso-position-horizontal-relative:page;mso-width-relative:margin" coordsize="29403,31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">
                <v:oval id="Ovál 54" o:spid="_x0000_s1027" style="position:absolute;left:603;top:1207;width:28800;height:28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" filled="f" strokecolor="black [3213]" strokeweight="1pt">
                  <v:stroke joinstyle="miter"/>
                </v:oval>
                <v:rect id="Obdĺžnik 55" o:spid="_x0000_s1028" style="position:absolute;width:15441;height:31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" fillcolor="white [3212]" stroked="f" strokeweight="1pt"/>
                <w10:wrap anchorx="page"/>
              </v:group>
            </w:pict>
          </mc:Fallback>
        </mc:AlternateContent>
      </w:r>
      <w:r>
        <w:rPr>
          <w:rFonts w:eastAsiaTheme="minorEastAsia"/>
        </w:rPr>
        <w:t xml:space="preserve"> </w:t>
      </w:r>
    </w:p>
    <w:p w14:paraId="5A98D0FD" w14:textId="1A9F974E" w:rsidR="00A01F7F" w:rsidRDefault="00A01F7F" w:rsidP="00A01F7F">
      <w:pPr>
        <w:rPr>
          <w:rFonts w:eastAsiaTheme="minorEastAsia"/>
        </w:rPr>
      </w:pPr>
    </w:p>
    <w:p w14:paraId="777C416E" w14:textId="74E71EB4" w:rsidR="00A01F7F" w:rsidRDefault="00A01F7F" w:rsidP="00A01F7F">
      <w:pPr>
        <w:rPr>
          <w:rFonts w:eastAsiaTheme="minorEastAsia"/>
        </w:rPr>
      </w:pPr>
    </w:p>
    <w:p w14:paraId="6191E86F" w14:textId="358ECCB5" w:rsidR="00A01F7F" w:rsidRDefault="00A01F7F" w:rsidP="00A01F7F">
      <w:pPr>
        <w:rPr>
          <w:rFonts w:eastAsiaTheme="minorEastAsia"/>
        </w:rPr>
      </w:pPr>
    </w:p>
    <w:p w14:paraId="42500230" w14:textId="1270BB64" w:rsidR="00A01F7F" w:rsidRDefault="00A01F7F" w:rsidP="00A01F7F">
      <w:pPr>
        <w:rPr>
          <w:rFonts w:eastAsiaTheme="minorEastAsia"/>
        </w:rPr>
      </w:pPr>
    </w:p>
    <w:p w14:paraId="09D1978A" w14:textId="48AF430D" w:rsidR="00A01F7F" w:rsidRDefault="00A01F7F" w:rsidP="00A01F7F">
      <w:pPr>
        <w:rPr>
          <w:rFonts w:eastAsiaTheme="minorEastAsia"/>
        </w:rPr>
      </w:pPr>
    </w:p>
    <w:p w14:paraId="06AC333A" w14:textId="1735E1F5" w:rsidR="00A01F7F" w:rsidRDefault="00A01F7F" w:rsidP="00A01F7F">
      <w:pPr>
        <w:rPr>
          <w:rFonts w:eastAsiaTheme="minorEastAsia"/>
        </w:rPr>
      </w:pPr>
    </w:p>
    <w:p w14:paraId="092A3C17" w14:textId="344FE7CB" w:rsidR="00A01F7F" w:rsidRDefault="00A01F7F" w:rsidP="00A01F7F">
      <w:pPr>
        <w:rPr>
          <w:rFonts w:eastAsiaTheme="minorEastAsia"/>
        </w:rPr>
      </w:pPr>
    </w:p>
    <w:p w14:paraId="787C1B61" w14:textId="4C3340C3" w:rsidR="00A01F7F" w:rsidRDefault="00A01F7F" w:rsidP="00A01F7F">
      <w:pPr>
        <w:rPr>
          <w:rFonts w:eastAsiaTheme="minorEastAsia"/>
        </w:rPr>
      </w:pPr>
    </w:p>
    <w:p w14:paraId="654861AA" w14:textId="24D79505" w:rsidR="00A01F7F" w:rsidRDefault="00A01F7F" w:rsidP="00A01F7F">
      <w:pPr>
        <w:rPr>
          <w:rFonts w:eastAsiaTheme="minorEastAsia"/>
        </w:rPr>
      </w:pPr>
    </w:p>
    <w:p w14:paraId="7D7CA79F" w14:textId="3237718E" w:rsidR="00A01F7F" w:rsidRDefault="00A01F7F" w:rsidP="00A01F7F">
      <w:pPr>
        <w:rPr>
          <w:rFonts w:eastAsiaTheme="minorEastAsia"/>
        </w:rPr>
      </w:pPr>
    </w:p>
    <w:p w14:paraId="140C128E" w14:textId="2E308D61" w:rsidR="00A01F7F" w:rsidRDefault="00A01F7F" w:rsidP="00A01F7F">
      <w:pPr>
        <w:rPr>
          <w:rFonts w:eastAsiaTheme="minorEastAsia"/>
        </w:rPr>
      </w:pPr>
    </w:p>
    <w:p w14:paraId="17AC9A22" w14:textId="53A1C04D" w:rsidR="00A01F7F" w:rsidRDefault="00A01F7F" w:rsidP="00A01F7F">
      <w:pPr>
        <w:rPr>
          <w:rFonts w:eastAsiaTheme="minorEastAsia"/>
        </w:rPr>
      </w:pPr>
    </w:p>
    <w:p w14:paraId="7F5B1B6B" w14:textId="6537C2B8" w:rsidR="00A01F7F" w:rsidRDefault="00A01F7F" w:rsidP="00A01F7F">
      <w:pPr>
        <w:rPr>
          <w:rFonts w:eastAsiaTheme="minorEastAsia"/>
        </w:rPr>
      </w:pPr>
    </w:p>
    <w:p w14:paraId="2735E795" w14:textId="39CD8BF1" w:rsidR="00A01F7F" w:rsidRPr="00A01F7F" w:rsidRDefault="00A01F7F" w:rsidP="00A01F7F">
      <w:pPr>
        <w:pStyle w:val="Odsekzoznamu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Obraz </w:t>
      </w:r>
      <w:r>
        <w:rPr>
          <w:rFonts w:eastAsiaTheme="minorEastAsia"/>
          <w:lang w:val="en-US"/>
        </w:rPr>
        <w:t xml:space="preserve">y’ je </w:t>
      </w:r>
      <w:r w:rsidRPr="00A01F7F">
        <w:rPr>
          <w:rFonts w:eastAsiaTheme="minorEastAsia"/>
        </w:rPr>
        <w:t>zväčšený</w:t>
      </w:r>
      <w:r>
        <w:rPr>
          <w:rFonts w:eastAsiaTheme="minorEastAsia"/>
        </w:rPr>
        <w:t>, neskutočný a priamy</w:t>
      </w:r>
    </w:p>
    <w:sectPr w:rsidR="00A01F7F" w:rsidRPr="00A01F7F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F6F0D"/>
    <w:multiLevelType w:val="hybridMultilevel"/>
    <w:tmpl w:val="003A31A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65846"/>
    <w:multiLevelType w:val="hybridMultilevel"/>
    <w:tmpl w:val="5E94A92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7835291">
    <w:abstractNumId w:val="0"/>
  </w:num>
  <w:num w:numId="2" w16cid:durableId="592593013">
    <w:abstractNumId w:val="2"/>
  </w:num>
  <w:num w:numId="3" w16cid:durableId="1303467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642"/>
    <w:rsid w:val="00006C62"/>
    <w:rsid w:val="001762ED"/>
    <w:rsid w:val="001F40F2"/>
    <w:rsid w:val="002A0642"/>
    <w:rsid w:val="003A5040"/>
    <w:rsid w:val="004A4BBB"/>
    <w:rsid w:val="005D6336"/>
    <w:rsid w:val="007D4A69"/>
    <w:rsid w:val="00812D5B"/>
    <w:rsid w:val="008C5F03"/>
    <w:rsid w:val="00A01F7F"/>
    <w:rsid w:val="00A22188"/>
    <w:rsid w:val="00A358A7"/>
    <w:rsid w:val="00B63465"/>
    <w:rsid w:val="00BA31F9"/>
    <w:rsid w:val="00C63554"/>
    <w:rsid w:val="00E0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06A53093"/>
  <w15:chartTrackingRefBased/>
  <w15:docId w15:val="{7BDB2B72-6956-420C-9D1B-3CBE92B6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2A06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customXml" Target="ink/ink3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1T19:33:48.91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1T20:00:58.795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1T20:00:55.665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41</TotalTime>
  <Pages>4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12</cp:revision>
  <dcterms:created xsi:type="dcterms:W3CDTF">2023-02-21T19:19:00Z</dcterms:created>
  <dcterms:modified xsi:type="dcterms:W3CDTF">2023-02-21T20:06:00Z</dcterms:modified>
</cp:coreProperties>
</file>