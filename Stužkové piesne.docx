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0E8B" w14:textId="5F6B9292" w:rsidR="003A5040" w:rsidRDefault="007F6DD9" w:rsidP="001F40F2">
      <w:pPr>
        <w:pStyle w:val="Title"/>
        <w:jc w:val="center"/>
      </w:pPr>
      <w:r>
        <w:t>Stužkové piesne</w:t>
      </w:r>
    </w:p>
    <w:p w14:paraId="58CACA67" w14:textId="77777777" w:rsidR="00B63465" w:rsidRDefault="00B63465" w:rsidP="00B63465"/>
    <w:p w14:paraId="76C3BE70" w14:textId="54A30324" w:rsidR="00B63465" w:rsidRDefault="007F6DD9" w:rsidP="00B63465">
      <w:pPr>
        <w:pStyle w:val="ListParagraph"/>
        <w:numPr>
          <w:ilvl w:val="0"/>
          <w:numId w:val="1"/>
        </w:numPr>
        <w:rPr>
          <w:b/>
          <w:bCs/>
        </w:rPr>
      </w:pPr>
      <w:r w:rsidRPr="007F6DD9">
        <w:rPr>
          <w:b/>
          <w:bCs/>
        </w:rPr>
        <w:t>Gaudeamus Igitur</w:t>
      </w:r>
    </w:p>
    <w:p w14:paraId="0EF1E6FB" w14:textId="391A7C42" w:rsidR="007F6DD9" w:rsidRDefault="007F6DD9" w:rsidP="007F6DD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Latinský text:</w:t>
      </w:r>
    </w:p>
    <w:p w14:paraId="5D6C4D6C" w14:textId="538CD485" w:rsidR="007F6DD9" w:rsidRPr="007F6DD9" w:rsidRDefault="00166150" w:rsidP="007F6DD9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|: </w:t>
      </w:r>
      <w:r w:rsidR="007F6DD9">
        <w:t>Gaudeamus Igitur</w:t>
      </w:r>
      <w:r w:rsidR="007F6DD9">
        <w:rPr>
          <w:rFonts w:cstheme="minorHAnsi"/>
        </w:rPr>
        <w:t xml:space="preserve"> </w:t>
      </w:r>
    </w:p>
    <w:p w14:paraId="5878C4D3" w14:textId="5733C2D7" w:rsidR="007F6DD9" w:rsidRPr="00166150" w:rsidRDefault="007F6DD9" w:rsidP="007F6DD9">
      <w:pPr>
        <w:pStyle w:val="ListParagraph"/>
        <w:ind w:left="2160"/>
        <w:rPr>
          <w:lang w:val="en-US"/>
        </w:rPr>
      </w:pPr>
      <w:r w:rsidRPr="007F6DD9">
        <w:t xml:space="preserve">Iuvenes </w:t>
      </w:r>
      <w:r>
        <w:t>dum sumus</w:t>
      </w:r>
      <w:r w:rsidR="00166150">
        <w:t xml:space="preserve"> :|</w:t>
      </w:r>
    </w:p>
    <w:p w14:paraId="14E238E3" w14:textId="2A251E77" w:rsidR="007F6DD9" w:rsidRDefault="007F6DD9" w:rsidP="007F6DD9">
      <w:pPr>
        <w:pStyle w:val="ListParagraph"/>
        <w:ind w:left="2160"/>
      </w:pPr>
      <w:r>
        <w:t>Post iucundam iuventutem</w:t>
      </w:r>
    </w:p>
    <w:p w14:paraId="5E3B419B" w14:textId="7FD86ADC" w:rsidR="007F6DD9" w:rsidRDefault="007F6DD9" w:rsidP="007F6DD9">
      <w:pPr>
        <w:pStyle w:val="ListParagraph"/>
        <w:ind w:left="2160"/>
      </w:pPr>
      <w:r>
        <w:t>Post molestam senectutem</w:t>
      </w:r>
    </w:p>
    <w:p w14:paraId="0BB36483" w14:textId="68AE61ED" w:rsidR="007F6DD9" w:rsidRDefault="00166150" w:rsidP="007F6DD9">
      <w:pPr>
        <w:pStyle w:val="ListParagraph"/>
        <w:ind w:left="2160"/>
      </w:pPr>
      <w:r>
        <w:t xml:space="preserve">|: </w:t>
      </w:r>
      <w:r w:rsidR="007F6DD9">
        <w:t>Nos habebit humus.</w:t>
      </w:r>
      <w:r>
        <w:t xml:space="preserve"> :|</w:t>
      </w:r>
    </w:p>
    <w:p w14:paraId="57AEF969" w14:textId="6EA30ECD" w:rsidR="00166150" w:rsidRDefault="00166150" w:rsidP="007F6DD9">
      <w:pPr>
        <w:pStyle w:val="ListParagraph"/>
        <w:ind w:left="2160"/>
      </w:pPr>
      <w:r>
        <w:t xml:space="preserve"> </w:t>
      </w:r>
    </w:p>
    <w:p w14:paraId="28FF513C" w14:textId="587DCA78" w:rsidR="00166150" w:rsidRDefault="00166150" w:rsidP="007F6DD9">
      <w:pPr>
        <w:pStyle w:val="ListParagraph"/>
        <w:ind w:left="2160"/>
      </w:pPr>
      <w:r>
        <w:t>|: Vivat academia,</w:t>
      </w:r>
    </w:p>
    <w:p w14:paraId="54CA2FAE" w14:textId="174EE4B8" w:rsidR="00166150" w:rsidRDefault="00166150" w:rsidP="007F6DD9">
      <w:pPr>
        <w:pStyle w:val="ListParagraph"/>
        <w:ind w:left="2160"/>
      </w:pPr>
      <w:r>
        <w:t>Vivant professores, :|</w:t>
      </w:r>
    </w:p>
    <w:p w14:paraId="5E8C95AB" w14:textId="119A1980" w:rsidR="00166150" w:rsidRDefault="00166150" w:rsidP="007F6DD9">
      <w:pPr>
        <w:pStyle w:val="ListParagraph"/>
        <w:ind w:left="2160"/>
      </w:pPr>
      <w:r>
        <w:t>Vivat membrum quod libet,</w:t>
      </w:r>
    </w:p>
    <w:p w14:paraId="72629B2A" w14:textId="515DE10E" w:rsidR="00166150" w:rsidRDefault="00166150" w:rsidP="007F6DD9">
      <w:pPr>
        <w:pStyle w:val="ListParagraph"/>
        <w:ind w:left="2160"/>
      </w:pPr>
      <w:r>
        <w:t>Vivant membra quae libet;</w:t>
      </w:r>
    </w:p>
    <w:p w14:paraId="3A3A134D" w14:textId="7C11E4FF" w:rsidR="00166150" w:rsidRDefault="00166150" w:rsidP="007F6DD9">
      <w:pPr>
        <w:pStyle w:val="ListParagraph"/>
        <w:ind w:left="2160"/>
      </w:pPr>
      <w:r>
        <w:t>|: Semper sint in flore. :|</w:t>
      </w:r>
    </w:p>
    <w:p w14:paraId="37AAC992" w14:textId="77777777" w:rsidR="00166150" w:rsidRDefault="00166150" w:rsidP="007F6DD9">
      <w:pPr>
        <w:pStyle w:val="ListParagraph"/>
        <w:ind w:left="2160"/>
      </w:pPr>
    </w:p>
    <w:p w14:paraId="6140E845" w14:textId="2D5EC633" w:rsidR="00166150" w:rsidRPr="00166150" w:rsidRDefault="00166150" w:rsidP="00166150">
      <w:pPr>
        <w:pStyle w:val="ListParagraph"/>
        <w:numPr>
          <w:ilvl w:val="1"/>
          <w:numId w:val="1"/>
        </w:numPr>
      </w:pPr>
      <w:r>
        <w:rPr>
          <w:b/>
          <w:bCs/>
        </w:rPr>
        <w:t> Slovenský text:</w:t>
      </w:r>
    </w:p>
    <w:p w14:paraId="4C59D505" w14:textId="0AA56A56" w:rsidR="00166150" w:rsidRDefault="00166150" w:rsidP="00166150">
      <w:pPr>
        <w:pStyle w:val="ListParagraph"/>
        <w:numPr>
          <w:ilvl w:val="2"/>
          <w:numId w:val="1"/>
        </w:numPr>
      </w:pPr>
      <w:r>
        <w:t>Radujme sa teda</w:t>
      </w:r>
    </w:p>
    <w:p w14:paraId="4F6A2D12" w14:textId="40C90067" w:rsidR="00166150" w:rsidRDefault="00166150" w:rsidP="00166150">
      <w:pPr>
        <w:pStyle w:val="ListParagraph"/>
        <w:ind w:left="2160"/>
      </w:pPr>
      <w:r>
        <w:t>pokiaľ sme mladí:</w:t>
      </w:r>
    </w:p>
    <w:p w14:paraId="1BC2D0AB" w14:textId="3C0FE1F9" w:rsidR="00166150" w:rsidRDefault="00166150" w:rsidP="00166150">
      <w:pPr>
        <w:pStyle w:val="ListParagraph"/>
        <w:ind w:left="2160"/>
      </w:pPr>
      <w:r>
        <w:t>po príjemnej mladosti,</w:t>
      </w:r>
    </w:p>
    <w:p w14:paraId="2E252BAA" w14:textId="4735D767" w:rsidR="00166150" w:rsidRDefault="00166150" w:rsidP="00166150">
      <w:pPr>
        <w:pStyle w:val="ListParagraph"/>
        <w:ind w:left="2160"/>
      </w:pPr>
      <w:r>
        <w:t>po obťažnej starobe</w:t>
      </w:r>
    </w:p>
    <w:p w14:paraId="3C1F6806" w14:textId="1824B148" w:rsidR="00166150" w:rsidRDefault="00166150" w:rsidP="00166150">
      <w:pPr>
        <w:pStyle w:val="ListParagraph"/>
        <w:ind w:left="2160"/>
      </w:pPr>
      <w:r>
        <w:t>staneme sa súčasťou zeme</w:t>
      </w:r>
    </w:p>
    <w:p w14:paraId="7FE7A19F" w14:textId="74305036" w:rsidR="00166150" w:rsidRDefault="00166150" w:rsidP="00166150">
      <w:pPr>
        <w:pStyle w:val="ListParagraph"/>
        <w:ind w:left="2160"/>
      </w:pPr>
      <w:r>
        <w:t xml:space="preserve"> </w:t>
      </w:r>
    </w:p>
    <w:p w14:paraId="281636D9" w14:textId="7843078B" w:rsidR="00166150" w:rsidRDefault="00166150" w:rsidP="00166150">
      <w:pPr>
        <w:pStyle w:val="ListParagraph"/>
        <w:ind w:left="2160"/>
      </w:pPr>
      <w:r>
        <w:t>Život náš je krátky,</w:t>
      </w:r>
    </w:p>
    <w:p w14:paraId="1B7361D9" w14:textId="2E54FBB7" w:rsidR="00166150" w:rsidRDefault="00166150" w:rsidP="00166150">
      <w:pPr>
        <w:pStyle w:val="ListParagraph"/>
        <w:ind w:left="2160"/>
      </w:pPr>
      <w:r>
        <w:t>čas rýchlo končí,</w:t>
      </w:r>
    </w:p>
    <w:p w14:paraId="539A19D1" w14:textId="4487D405" w:rsidR="00166150" w:rsidRDefault="00166150" w:rsidP="00166150">
      <w:pPr>
        <w:pStyle w:val="ListParagraph"/>
        <w:ind w:left="2160"/>
      </w:pPr>
      <w:r>
        <w:t>rýchlo</w:t>
      </w:r>
      <w:r w:rsidR="003E7958">
        <w:t xml:space="preserve"> príde smrť,</w:t>
      </w:r>
    </w:p>
    <w:p w14:paraId="364963F4" w14:textId="2C83D4D5" w:rsidR="003E7958" w:rsidRDefault="003E7958" w:rsidP="00166150">
      <w:pPr>
        <w:pStyle w:val="ListParagraph"/>
        <w:ind w:left="2160"/>
      </w:pPr>
      <w:r>
        <w:t>kruto nás uchopí,</w:t>
      </w:r>
    </w:p>
    <w:p w14:paraId="106314A0" w14:textId="7AF01CA1" w:rsidR="003E7958" w:rsidRDefault="003E7958" w:rsidP="00166150">
      <w:pPr>
        <w:pStyle w:val="ListParagraph"/>
        <w:ind w:left="2160"/>
      </w:pPr>
      <w:r>
        <w:t>nikto nebude ušetrený.</w:t>
      </w:r>
    </w:p>
    <w:p w14:paraId="2A6AAA7B" w14:textId="77777777" w:rsidR="003E7958" w:rsidRDefault="003E7958" w:rsidP="00166150">
      <w:pPr>
        <w:pStyle w:val="ListParagraph"/>
        <w:ind w:left="2160"/>
      </w:pPr>
    </w:p>
    <w:p w14:paraId="78F49BF3" w14:textId="6FC3F6FB" w:rsidR="003E7958" w:rsidRDefault="003E7958" w:rsidP="00166150">
      <w:pPr>
        <w:pStyle w:val="ListParagraph"/>
        <w:ind w:left="2160"/>
      </w:pPr>
      <w:r>
        <w:t>Kde sú, tí ktorí pred nami na svete žili?</w:t>
      </w:r>
    </w:p>
    <w:p w14:paraId="7732B78A" w14:textId="21233EA5" w:rsidR="003E7958" w:rsidRDefault="003E7958" w:rsidP="00166150">
      <w:pPr>
        <w:pStyle w:val="ListParagraph"/>
        <w:ind w:left="2160"/>
      </w:pPr>
      <w:r>
        <w:t>Kráčajte do nebesia,</w:t>
      </w:r>
    </w:p>
    <w:p w14:paraId="55FE0BDF" w14:textId="30A78919" w:rsidR="003E7958" w:rsidRDefault="003E7958" w:rsidP="00166150">
      <w:pPr>
        <w:pStyle w:val="ListParagraph"/>
        <w:ind w:left="2160"/>
      </w:pPr>
      <w:r>
        <w:t>prejdite do pekiel.</w:t>
      </w:r>
    </w:p>
    <w:p w14:paraId="01FE1255" w14:textId="6C35B8B4" w:rsidR="003E7958" w:rsidRDefault="003E7958" w:rsidP="00166150">
      <w:pPr>
        <w:pStyle w:val="ListParagraph"/>
        <w:ind w:left="2160"/>
      </w:pPr>
      <w:r>
        <w:t>Kde už? – Žili.</w:t>
      </w:r>
    </w:p>
    <w:p w14:paraId="4D82331A" w14:textId="77777777" w:rsidR="003E7958" w:rsidRDefault="003E7958" w:rsidP="00166150">
      <w:pPr>
        <w:pStyle w:val="ListParagraph"/>
        <w:ind w:left="2160"/>
      </w:pPr>
    </w:p>
    <w:p w14:paraId="759042DE" w14:textId="287C3321" w:rsidR="003E7958" w:rsidRDefault="003E7958" w:rsidP="00166150">
      <w:pPr>
        <w:pStyle w:val="ListParagraph"/>
        <w:ind w:left="2160"/>
      </w:pPr>
      <w:r>
        <w:t>Nech žije akadémia,</w:t>
      </w:r>
    </w:p>
    <w:p w14:paraId="194481FC" w14:textId="63698E9E" w:rsidR="003E7958" w:rsidRDefault="003E7958" w:rsidP="00166150">
      <w:pPr>
        <w:pStyle w:val="ListParagraph"/>
        <w:ind w:left="2160"/>
      </w:pPr>
      <w:r>
        <w:t>nech žijú profesori,</w:t>
      </w:r>
    </w:p>
    <w:p w14:paraId="51C51733" w14:textId="3D6D1C08" w:rsidR="003E7958" w:rsidRDefault="003E7958" w:rsidP="00166150">
      <w:pPr>
        <w:pStyle w:val="ListParagraph"/>
        <w:ind w:left="2160"/>
      </w:pPr>
      <w:r>
        <w:t>nech žije každý člen,</w:t>
      </w:r>
    </w:p>
    <w:p w14:paraId="2E54EC3D" w14:textId="26F6CB55" w:rsidR="003E7958" w:rsidRDefault="003E7958" w:rsidP="00166150">
      <w:pPr>
        <w:pStyle w:val="ListParagraph"/>
        <w:ind w:left="2160"/>
      </w:pPr>
      <w:r>
        <w:t>nech žijú všetci z nás,</w:t>
      </w:r>
    </w:p>
    <w:p w14:paraId="7CFDEC4F" w14:textId="0B6507A6" w:rsidR="003E7958" w:rsidRDefault="003E7958" w:rsidP="00166150">
      <w:pPr>
        <w:pStyle w:val="ListParagraph"/>
        <w:ind w:left="2160"/>
      </w:pPr>
      <w:r>
        <w:t>navždy nech kvitnú!</w:t>
      </w:r>
    </w:p>
    <w:p w14:paraId="2D49BED9" w14:textId="77777777" w:rsidR="00870A78" w:rsidRDefault="00870A78" w:rsidP="00166150">
      <w:pPr>
        <w:pStyle w:val="ListParagraph"/>
        <w:ind w:left="2160"/>
      </w:pPr>
    </w:p>
    <w:p w14:paraId="7951A5B0" w14:textId="77777777" w:rsidR="00870A78" w:rsidRDefault="00870A78" w:rsidP="00166150">
      <w:pPr>
        <w:pStyle w:val="ListParagraph"/>
        <w:ind w:left="2160"/>
      </w:pPr>
    </w:p>
    <w:p w14:paraId="715848B6" w14:textId="77777777" w:rsidR="00870A78" w:rsidRDefault="00870A78" w:rsidP="00166150">
      <w:pPr>
        <w:pStyle w:val="ListParagraph"/>
        <w:ind w:left="2160"/>
      </w:pPr>
    </w:p>
    <w:p w14:paraId="51F9A69D" w14:textId="77777777" w:rsidR="00870A78" w:rsidRDefault="00870A78" w:rsidP="00166150">
      <w:pPr>
        <w:pStyle w:val="ListParagraph"/>
        <w:ind w:left="2160"/>
      </w:pPr>
    </w:p>
    <w:p w14:paraId="6502AFDD" w14:textId="77777777" w:rsidR="00870A78" w:rsidRDefault="00870A78" w:rsidP="00166150">
      <w:pPr>
        <w:pStyle w:val="ListParagraph"/>
        <w:ind w:left="2160"/>
      </w:pPr>
    </w:p>
    <w:p w14:paraId="2AF9C43E" w14:textId="77777777" w:rsidR="00870A78" w:rsidRDefault="00870A78" w:rsidP="00166150">
      <w:pPr>
        <w:pStyle w:val="ListParagraph"/>
        <w:ind w:left="2160"/>
      </w:pPr>
    </w:p>
    <w:p w14:paraId="1B5838F1" w14:textId="77777777" w:rsidR="00870A78" w:rsidRDefault="00870A78" w:rsidP="00166150">
      <w:pPr>
        <w:pStyle w:val="ListParagraph"/>
        <w:ind w:left="2160"/>
      </w:pPr>
    </w:p>
    <w:p w14:paraId="1FA1DE3B" w14:textId="77777777" w:rsidR="00870A78" w:rsidRDefault="00870A78" w:rsidP="00166150">
      <w:pPr>
        <w:pStyle w:val="ListParagraph"/>
        <w:ind w:left="2160"/>
      </w:pPr>
    </w:p>
    <w:p w14:paraId="1F031ABB" w14:textId="74A12F37" w:rsidR="00870A78" w:rsidRPr="00870A78" w:rsidRDefault="00870A78" w:rsidP="00870A7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Vďaka ti otec mama</w:t>
      </w:r>
    </w:p>
    <w:p w14:paraId="3BA230DC" w14:textId="503F9718" w:rsidR="00870A78" w:rsidRDefault="00870A78" w:rsidP="00870A78">
      <w:pPr>
        <w:pStyle w:val="ListParagraph"/>
        <w:numPr>
          <w:ilvl w:val="1"/>
          <w:numId w:val="1"/>
        </w:numPr>
      </w:pPr>
      <w:r>
        <w:t> Vždy pri nás ste stáli, keď boli sme malý,</w:t>
      </w:r>
    </w:p>
    <w:p w14:paraId="7D1D07E1" w14:textId="4FA6A8D3" w:rsidR="00870A78" w:rsidRDefault="00870A78" w:rsidP="00870A78">
      <w:pPr>
        <w:pStyle w:val="ListParagraph"/>
        <w:ind w:left="1440"/>
      </w:pPr>
      <w:r>
        <w:t>a tak ste sa báli, čo dá nám svet.</w:t>
      </w:r>
    </w:p>
    <w:p w14:paraId="305BDFD5" w14:textId="03C9A029" w:rsidR="00870A78" w:rsidRDefault="00870A78" w:rsidP="00870A78">
      <w:pPr>
        <w:pStyle w:val="ListParagraph"/>
        <w:ind w:left="1440"/>
      </w:pPr>
      <w:r>
        <w:t>Prežili ste s nami, radosť aj pády,</w:t>
      </w:r>
    </w:p>
    <w:p w14:paraId="72DF35C2" w14:textId="6F2F52AE" w:rsidR="00870A78" w:rsidRDefault="00870A78" w:rsidP="00870A78">
      <w:pPr>
        <w:pStyle w:val="ListParagraph"/>
        <w:ind w:left="1440"/>
      </w:pPr>
      <w:r>
        <w:t>vždy keď bolo zle, slzy ste utierali,</w:t>
      </w:r>
    </w:p>
    <w:p w14:paraId="20446A9C" w14:textId="3B3DA8B7" w:rsidR="004C798B" w:rsidRDefault="004C798B" w:rsidP="00870A78">
      <w:pPr>
        <w:pStyle w:val="ListParagraph"/>
        <w:ind w:left="1440"/>
      </w:pPr>
      <w:r>
        <w:t>pomocnú ruku dali, tak sme to zvládli s vami.</w:t>
      </w:r>
    </w:p>
    <w:p w14:paraId="51114E2C" w14:textId="77777777" w:rsidR="004C798B" w:rsidRDefault="004C798B" w:rsidP="00870A78">
      <w:pPr>
        <w:pStyle w:val="ListParagraph"/>
        <w:ind w:left="1440"/>
      </w:pPr>
    </w:p>
    <w:p w14:paraId="723D462F" w14:textId="53265D18" w:rsidR="004C798B" w:rsidRDefault="004C798B" w:rsidP="00870A78">
      <w:pPr>
        <w:pStyle w:val="ListParagraph"/>
        <w:ind w:left="1440"/>
      </w:pPr>
      <w:r>
        <w:t>Ref:</w:t>
      </w:r>
    </w:p>
    <w:p w14:paraId="6056C88B" w14:textId="3550EF57" w:rsidR="004C798B" w:rsidRDefault="004C798B" w:rsidP="00870A78">
      <w:pPr>
        <w:pStyle w:val="ListParagraph"/>
        <w:ind w:left="1440"/>
      </w:pPr>
      <w:r>
        <w:t>Za všetko ďakujeme, bolo to ťažké vieme,</w:t>
      </w:r>
    </w:p>
    <w:p w14:paraId="365BE5F0" w14:textId="2ADCF9BC" w:rsidR="004C798B" w:rsidRDefault="004C798B" w:rsidP="00870A78">
      <w:pPr>
        <w:pStyle w:val="ListParagraph"/>
        <w:ind w:left="1440"/>
      </w:pPr>
      <w:r>
        <w:t>Dnes tisícky ciest lákajú do neznáma,</w:t>
      </w:r>
    </w:p>
    <w:p w14:paraId="1F68DF76" w14:textId="1286DD94" w:rsidR="004C798B" w:rsidRDefault="004C798B" w:rsidP="00870A78">
      <w:pPr>
        <w:pStyle w:val="ListParagraph"/>
        <w:ind w:left="1440"/>
      </w:pPr>
      <w:r>
        <w:t>chceme ísť vlastnou cestou, je v nás tá sila otcov,</w:t>
      </w:r>
    </w:p>
    <w:p w14:paraId="24B89840" w14:textId="4D4735D0" w:rsidR="004C798B" w:rsidRDefault="004C798B" w:rsidP="00870A78">
      <w:pPr>
        <w:pStyle w:val="ListParagraph"/>
        <w:ind w:left="1440"/>
      </w:pPr>
      <w:r>
        <w:t>a dobrota mám láskou je poháňaná a nikdy neprestáva,</w:t>
      </w:r>
    </w:p>
    <w:p w14:paraId="0205E264" w14:textId="714C62D8" w:rsidR="004C798B" w:rsidRDefault="004C798B" w:rsidP="00870A78">
      <w:pPr>
        <w:pStyle w:val="ListParagraph"/>
        <w:ind w:left="1440"/>
      </w:pPr>
      <w:r>
        <w:t>vďaka ti otec mama.</w:t>
      </w:r>
    </w:p>
    <w:p w14:paraId="4E689D80" w14:textId="77777777" w:rsidR="004C798B" w:rsidRDefault="004C798B" w:rsidP="00870A78">
      <w:pPr>
        <w:pStyle w:val="ListParagraph"/>
        <w:ind w:left="1440"/>
      </w:pPr>
    </w:p>
    <w:p w14:paraId="2826AF31" w14:textId="16388C89" w:rsidR="004C798B" w:rsidRDefault="004C798B" w:rsidP="00870A78">
      <w:pPr>
        <w:pStyle w:val="ListParagraph"/>
        <w:ind w:left="1440"/>
      </w:pPr>
      <w:r>
        <w:t>Všetko ste nám dali, život lásku aj rady,</w:t>
      </w:r>
    </w:p>
    <w:p w14:paraId="0E3334F4" w14:textId="373348BA" w:rsidR="004C798B" w:rsidRDefault="004C798B" w:rsidP="00870A78">
      <w:pPr>
        <w:pStyle w:val="ListParagraph"/>
        <w:ind w:left="1440"/>
      </w:pPr>
      <w:r>
        <w:t>i dnes nie sme tu sami, veď máme vás.</w:t>
      </w:r>
    </w:p>
    <w:p w14:paraId="6E50BBC1" w14:textId="5A7509C6" w:rsidR="004C798B" w:rsidRDefault="004C798B" w:rsidP="00870A78">
      <w:pPr>
        <w:pStyle w:val="ListParagraph"/>
        <w:ind w:left="1440"/>
      </w:pPr>
      <w:r>
        <w:t>Tak veľmi nás mrzí, že boli sme drzí,</w:t>
      </w:r>
    </w:p>
    <w:p w14:paraId="70FD158B" w14:textId="50B928AE" w:rsidR="004C798B" w:rsidRDefault="004C798B" w:rsidP="00870A78">
      <w:pPr>
        <w:pStyle w:val="ListParagraph"/>
        <w:ind w:left="1440"/>
      </w:pPr>
      <w:r>
        <w:t>tie vrásky na tvári často zamrzia nás aj to sa občas stáva,</w:t>
      </w:r>
    </w:p>
    <w:p w14:paraId="2D181093" w14:textId="31FF2946" w:rsidR="004C798B" w:rsidRDefault="004C798B" w:rsidP="00870A78">
      <w:pPr>
        <w:pStyle w:val="ListParagraph"/>
        <w:ind w:left="1440"/>
      </w:pPr>
      <w:r>
        <w:t>prepáč mi otec mama</w:t>
      </w:r>
    </w:p>
    <w:p w14:paraId="243487F0" w14:textId="77777777" w:rsidR="004C798B" w:rsidRDefault="004C798B" w:rsidP="00870A78">
      <w:pPr>
        <w:pStyle w:val="ListParagraph"/>
        <w:ind w:left="1440"/>
      </w:pPr>
    </w:p>
    <w:p w14:paraId="25015506" w14:textId="7A694973" w:rsidR="004C798B" w:rsidRDefault="004C798B" w:rsidP="00870A78">
      <w:pPr>
        <w:pStyle w:val="ListParagraph"/>
        <w:ind w:left="1440"/>
      </w:pPr>
      <w:r>
        <w:t>Ref:</w:t>
      </w:r>
    </w:p>
    <w:p w14:paraId="409ECD95" w14:textId="0B300C02" w:rsidR="004C798B" w:rsidRDefault="004C798B" w:rsidP="00870A78">
      <w:pPr>
        <w:pStyle w:val="ListParagraph"/>
        <w:ind w:left="1440"/>
      </w:pPr>
      <w:r>
        <w:t>Ref:</w:t>
      </w:r>
    </w:p>
    <w:p w14:paraId="2351D195" w14:textId="77777777" w:rsidR="00166150" w:rsidRDefault="00166150" w:rsidP="00166150">
      <w:pPr>
        <w:pStyle w:val="ListParagraph"/>
        <w:ind w:left="2160"/>
      </w:pPr>
    </w:p>
    <w:p w14:paraId="3B4691EC" w14:textId="77777777" w:rsidR="00166150" w:rsidRDefault="00166150" w:rsidP="00166150">
      <w:pPr>
        <w:pStyle w:val="ListParagraph"/>
        <w:ind w:left="2160"/>
      </w:pPr>
    </w:p>
    <w:p w14:paraId="73F86795" w14:textId="77777777" w:rsidR="00166150" w:rsidRDefault="00166150" w:rsidP="00166150">
      <w:pPr>
        <w:pStyle w:val="ListParagraph"/>
        <w:ind w:left="2160"/>
      </w:pPr>
    </w:p>
    <w:p w14:paraId="008950E9" w14:textId="77777777" w:rsidR="00166150" w:rsidRDefault="00166150" w:rsidP="00166150">
      <w:pPr>
        <w:pStyle w:val="ListParagraph"/>
        <w:ind w:left="2160"/>
      </w:pPr>
    </w:p>
    <w:p w14:paraId="0589F147" w14:textId="77777777" w:rsidR="00166150" w:rsidRPr="007F6DD9" w:rsidRDefault="00166150" w:rsidP="00166150">
      <w:pPr>
        <w:pStyle w:val="ListParagraph"/>
        <w:ind w:left="2160"/>
      </w:pPr>
    </w:p>
    <w:sectPr w:rsidR="00166150" w:rsidRPr="007F6DD9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0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D9"/>
    <w:rsid w:val="00166150"/>
    <w:rsid w:val="001F40F2"/>
    <w:rsid w:val="003A5040"/>
    <w:rsid w:val="003E7958"/>
    <w:rsid w:val="004C798B"/>
    <w:rsid w:val="007F6DD9"/>
    <w:rsid w:val="00870A78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178B"/>
  <w15:chartTrackingRefBased/>
  <w15:docId w15:val="{065CD8C7-1A28-42CA-8499-6A2573BA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147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2023-11-20T16:02:00Z</dcterms:created>
  <dcterms:modified xsi:type="dcterms:W3CDTF">2023-11-20T18:29:00Z</dcterms:modified>
</cp:coreProperties>
</file>