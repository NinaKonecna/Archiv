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D11C" w14:textId="478BEB52" w:rsidR="00B63465" w:rsidRDefault="002D61A1" w:rsidP="007931C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61A82E2" wp14:editId="26D16C0C">
                <wp:simplePos x="0" y="0"/>
                <wp:positionH relativeFrom="column">
                  <wp:posOffset>657225</wp:posOffset>
                </wp:positionH>
                <wp:positionV relativeFrom="paragraph">
                  <wp:posOffset>504825</wp:posOffset>
                </wp:positionV>
                <wp:extent cx="6477548" cy="2903538"/>
                <wp:effectExtent l="0" t="19050" r="0" b="30480"/>
                <wp:wrapNone/>
                <wp:docPr id="1" name="Skupin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548" cy="2903538"/>
                          <a:chOff x="0" y="0"/>
                          <a:chExt cx="6477548" cy="2903538"/>
                        </a:xfrm>
                      </wpg:grpSpPr>
                      <wps:wsp>
                        <wps:cNvPr id="5" name="Rovná spojnica 4"/>
                        <wps:cNvCnPr/>
                        <wps:spPr>
                          <a:xfrm>
                            <a:off x="0" y="1571625"/>
                            <a:ext cx="5688632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ovná spojnica 8"/>
                        <wps:cNvCnPr/>
                        <wps:spPr>
                          <a:xfrm>
                            <a:off x="2524125" y="1428750"/>
                            <a:ext cx="0" cy="2880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ovná spojnica 10"/>
                        <wps:cNvCnPr/>
                        <wps:spPr>
                          <a:xfrm>
                            <a:off x="4029075" y="1428750"/>
                            <a:ext cx="0" cy="2880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ovná spojnica 12"/>
                        <wps:cNvCnPr/>
                        <wps:spPr>
                          <a:xfrm flipV="1">
                            <a:off x="2524125" y="276225"/>
                            <a:ext cx="2952328" cy="12961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BlokTextu 13"/>
                        <wps:cNvSpPr txBox="1"/>
                        <wps:spPr>
                          <a:xfrm>
                            <a:off x="1657322" y="1638121"/>
                            <a:ext cx="1367790" cy="5943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314C17" w14:textId="77777777" w:rsidR="002D61A1" w:rsidRDefault="002D61A1" w:rsidP="002D61A1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        C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" name="BlokTextu 14"/>
                        <wps:cNvSpPr txBox="1"/>
                        <wps:spPr>
                          <a:xfrm>
                            <a:off x="3676588" y="1780980"/>
                            <a:ext cx="1080135" cy="5943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0F1EAC" w14:textId="77777777" w:rsidR="002D61A1" w:rsidRDefault="002D61A1" w:rsidP="002D61A1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    F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BlokTextu 15"/>
                        <wps:cNvSpPr txBox="1"/>
                        <wps:spPr>
                          <a:xfrm>
                            <a:off x="5181513" y="1638121"/>
                            <a:ext cx="1296035" cy="5943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D15C95" w14:textId="77777777" w:rsidR="002D61A1" w:rsidRDefault="002D61A1" w:rsidP="002D61A1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   V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BlokTextu 16"/>
                        <wps:cNvSpPr txBox="1"/>
                        <wps:spPr>
                          <a:xfrm>
                            <a:off x="3314420" y="704773"/>
                            <a:ext cx="1439545" cy="5943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529305" w14:textId="77777777" w:rsidR="002D61A1" w:rsidRDefault="002D61A1" w:rsidP="002D61A1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Arc 7"/>
                        <wps:cNvSpPr>
                          <a:spLocks/>
                        </wps:cNvSpPr>
                        <wps:spPr bwMode="auto">
                          <a:xfrm>
                            <a:off x="3028950" y="0"/>
                            <a:ext cx="2698750" cy="2903538"/>
                          </a:xfrm>
                          <a:custGeom>
                            <a:avLst/>
                            <a:gdLst>
                              <a:gd name="G0" fmla="+- 0 0 0"/>
                              <a:gd name="G1" fmla="+- 11677 0 0"/>
                              <a:gd name="G2" fmla="+- 21600 0 0"/>
                              <a:gd name="T0" fmla="*/ 18171 w 21600"/>
                              <a:gd name="T1" fmla="*/ 0 h 23311"/>
                              <a:gd name="T2" fmla="*/ 18199 w 21600"/>
                              <a:gd name="T3" fmla="*/ 23311 h 23311"/>
                              <a:gd name="T4" fmla="*/ 0 w 21600"/>
                              <a:gd name="T5" fmla="*/ 11677 h 23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3311" fill="none" extrusionOk="0">
                                <a:moveTo>
                                  <a:pt x="18171" y="-1"/>
                                </a:moveTo>
                                <a:cubicBezTo>
                                  <a:pt x="20409" y="3483"/>
                                  <a:pt x="21600" y="7536"/>
                                  <a:pt x="21600" y="11677"/>
                                </a:cubicBezTo>
                                <a:cubicBezTo>
                                  <a:pt x="21600" y="15800"/>
                                  <a:pt x="20419" y="19837"/>
                                  <a:pt x="18199" y="23311"/>
                                </a:cubicBezTo>
                              </a:path>
                              <a:path w="21600" h="23311" stroke="0" extrusionOk="0">
                                <a:moveTo>
                                  <a:pt x="18171" y="-1"/>
                                </a:moveTo>
                                <a:cubicBezTo>
                                  <a:pt x="20409" y="3483"/>
                                  <a:pt x="21600" y="7536"/>
                                  <a:pt x="21600" y="11677"/>
                                </a:cubicBezTo>
                                <a:cubicBezTo>
                                  <a:pt x="21600" y="15800"/>
                                  <a:pt x="20419" y="19837"/>
                                  <a:pt x="18199" y="23311"/>
                                </a:cubicBezTo>
                                <a:lnTo>
                                  <a:pt x="0" y="116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A82E2" id="Skupina 1" o:spid="_x0000_s1026" style="position:absolute;left:0;text-align:left;margin-left:51.75pt;margin-top:39.75pt;width:510.05pt;height:228.65pt;z-index:251666432" coordsize="64775,29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">
                <v:line id="Rovná spojnica 4" o:spid="_x0000_s1027" style="position:absolute;visibility:visible;mso-wrap-style:square" from="0,15716" to="56886,15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" strokecolor="black [3200]">
                  <v:stroke dashstyle="dash"/>
                </v:line>
                <v:line id="Rovná spojnica 8" o:spid="_x0000_s1028" style="position:absolute;visibility:visible;mso-wrap-style:square" from="25241,14287" to="25241,17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<v:stroke joinstyle="miter"/>
                </v:line>
                <v:line id="Rovná spojnica 10" o:spid="_x0000_s1029" style="position:absolute;visibility:visible;mso-wrap-style:square" from="40290,14287" to="40290,17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77ewgAAANs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" strokecolor="black [3213]" strokeweight=".5pt">
                  <v:stroke joinstyle="miter"/>
                </v:line>
                <v:line id="Rovná spojnica 12" o:spid="_x0000_s1030" style="position:absolute;flip:y;visibility:visible;mso-wrap-style:square" from="25241,2762" to="54764,15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/unwQAAANsAAAAPAAAAZHJzL2Rvd25yZXYueG1sRE9LawIx&#10;EL4X/A9hBG81awU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BNz+6fBAAAA2wAAAA8AAAAA&#10;AAAAAAAAAAAABwIAAGRycy9kb3ducmV2LnhtbFBLBQYAAAAAAwADALcAAAD1AgAAAAA=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BlokTextu 13" o:spid="_x0000_s1031" type="#_x0000_t202" style="position:absolute;left:16573;top:16381;width:13678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6A314C17" w14:textId="77777777" w:rsidR="002D61A1" w:rsidRDefault="002D61A1" w:rsidP="002D61A1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        C</w:t>
                        </w:r>
                      </w:p>
                    </w:txbxContent>
                  </v:textbox>
                </v:shape>
                <v:shape id="BlokTextu 14" o:spid="_x0000_s1032" type="#_x0000_t202" style="position:absolute;left:36765;top:17809;width:10802;height:5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5A0F1EAC" w14:textId="77777777" w:rsidR="002D61A1" w:rsidRDefault="002D61A1" w:rsidP="002D61A1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    F</w:t>
                        </w:r>
                      </w:p>
                    </w:txbxContent>
                  </v:textbox>
                </v:shape>
                <v:shape id="BlokTextu 15" o:spid="_x0000_s1033" type="#_x0000_t202" style="position:absolute;left:51815;top:16381;width:12960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77D15C95" w14:textId="77777777" w:rsidR="002D61A1" w:rsidRDefault="002D61A1" w:rsidP="002D61A1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   V</w:t>
                        </w:r>
                      </w:p>
                    </w:txbxContent>
                  </v:textbox>
                </v:shape>
                <v:shape id="BlokTextu 16" o:spid="_x0000_s1034" type="#_x0000_t202" style="position:absolute;left:33144;top:7047;width:14395;height:5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7D529305" w14:textId="77777777" w:rsidR="002D61A1" w:rsidRDefault="002D61A1" w:rsidP="002D61A1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r</w:t>
                        </w:r>
                      </w:p>
                    </w:txbxContent>
                  </v:textbox>
                </v:shape>
                <v:shape id="Arc 7" o:spid="_x0000_s1035" style="position:absolute;left:30289;width:26988;height:29035;visibility:visible;mso-wrap-style:none;v-text-anchor:middle" coordsize="21600,23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" path="m18171,-1nfc20409,3483,21600,7536,21600,11677v,4123,-1181,8160,-3401,11634em18171,-1nsc20409,3483,21600,7536,21600,11677v,4123,-1181,8160,-3401,11634l,11677,18171,-1xe" filled="f" strokecolor="black [3213]" strokeweight="4.5pt">
                  <v:stroke startarrowwidth="narrow" startarrowlength="short" endarrowwidth="narrow" endarrowlength="short"/>
                  <v:path arrowok="t" o:extrusionok="f" o:connecttype="custom" o:connectlocs="2270323,0;2273822,2903538;0,1454447" o:connectangles="0,0,0"/>
                </v:shape>
              </v:group>
            </w:pict>
          </mc:Fallback>
        </mc:AlternateContent>
      </w:r>
      <w:r w:rsidR="007931CB" w:rsidRPr="007931C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Zobrazovanie odrazom na guľovej ploche</w:t>
      </w:r>
    </w:p>
    <w:p w14:paraId="7446FB1B" w14:textId="7D2EC5D6" w:rsidR="00B63465" w:rsidRDefault="007E147B" w:rsidP="00B63465">
      <w:pPr>
        <w:pStyle w:val="Odsekzoznamu"/>
        <w:numPr>
          <w:ilvl w:val="0"/>
          <w:numId w:val="1"/>
        </w:numPr>
      </w:pPr>
      <w:r>
        <w:t>Guľové zrkadlá poznáme:</w:t>
      </w:r>
    </w:p>
    <w:p w14:paraId="3719A298" w14:textId="4CB233E0" w:rsidR="007E147B" w:rsidRPr="007E147B" w:rsidRDefault="007E147B" w:rsidP="007E147B">
      <w:pPr>
        <w:pStyle w:val="Odsekzoznamu"/>
        <w:numPr>
          <w:ilvl w:val="1"/>
          <w:numId w:val="1"/>
        </w:numPr>
        <w:rPr>
          <w:lang w:val="en-US"/>
        </w:rPr>
      </w:pPr>
      <w:r>
        <w:rPr>
          <w:b/>
          <w:bCs/>
        </w:rPr>
        <w:t xml:space="preserve"> Duté (Konkávne) </w:t>
      </w:r>
      <w:r>
        <w:t xml:space="preserve">- </w:t>
      </w:r>
      <w:r w:rsidRPr="007E147B">
        <w:t>odrazová plocha je vnútorná</w:t>
      </w:r>
    </w:p>
    <w:p w14:paraId="48258F0A" w14:textId="4088801F" w:rsidR="007E147B" w:rsidRDefault="007E147B" w:rsidP="007E147B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Vypuklé (Konvexné) </w:t>
      </w:r>
      <w:r>
        <w:t xml:space="preserve">- </w:t>
      </w:r>
      <w:r w:rsidRPr="007E147B">
        <w:t>odrazová plocha je vonkajšia</w:t>
      </w:r>
    </w:p>
    <w:p w14:paraId="5D18A9E2" w14:textId="0CC39DDD" w:rsidR="002D61A1" w:rsidRDefault="002D61A1" w:rsidP="002D61A1"/>
    <w:p w14:paraId="07914CD7" w14:textId="0020D14C" w:rsidR="002D61A1" w:rsidRPr="002D61A1" w:rsidRDefault="002D61A1" w:rsidP="002D61A1">
      <w:pPr>
        <w:pStyle w:val="Odsekzoznamu"/>
        <w:numPr>
          <w:ilvl w:val="0"/>
          <w:numId w:val="1"/>
        </w:numPr>
      </w:pPr>
      <w:r>
        <w:rPr>
          <w:b/>
          <w:bCs/>
        </w:rPr>
        <w:t>Duté zrkadlo:</w:t>
      </w:r>
    </w:p>
    <w:p w14:paraId="0609F687" w14:textId="00150F6E" w:rsidR="002D61A1" w:rsidRDefault="002D61A1" w:rsidP="002D61A1"/>
    <w:p w14:paraId="178E0A54" w14:textId="42FDB0D3" w:rsidR="002D61A1" w:rsidRDefault="00391FBD" w:rsidP="002D61A1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5515417" wp14:editId="6FAEFA9E">
                <wp:simplePos x="0" y="0"/>
                <wp:positionH relativeFrom="margin">
                  <wp:posOffset>447675</wp:posOffset>
                </wp:positionH>
                <wp:positionV relativeFrom="paragraph">
                  <wp:posOffset>43180</wp:posOffset>
                </wp:positionV>
                <wp:extent cx="6413500" cy="4941570"/>
                <wp:effectExtent l="0" t="0" r="0" b="30480"/>
                <wp:wrapNone/>
                <wp:docPr id="23" name="Skupina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3500" cy="4941570"/>
                          <a:chOff x="-19050" y="-2038346"/>
                          <a:chExt cx="6413500" cy="4941884"/>
                        </a:xfrm>
                      </wpg:grpSpPr>
                      <wps:wsp>
                        <wps:cNvPr id="4" name="Line 6"/>
                        <wps:cNvCnPr/>
                        <wps:spPr bwMode="auto">
                          <a:xfrm flipV="1">
                            <a:off x="247650" y="1438275"/>
                            <a:ext cx="6073775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" name="Obrázok 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85900"/>
                            <a:ext cx="328295" cy="3600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Line 20"/>
                        <wps:cNvCnPr/>
                        <wps:spPr bwMode="auto">
                          <a:xfrm>
                            <a:off x="228600" y="552450"/>
                            <a:ext cx="549592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2" name="Line 21"/>
                        <wps:cNvCnPr/>
                        <wps:spPr bwMode="auto">
                          <a:xfrm>
                            <a:off x="228600" y="895351"/>
                            <a:ext cx="560546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10" name="Line 22"/>
                        <wps:cNvCnPr/>
                        <wps:spPr bwMode="auto">
                          <a:xfrm>
                            <a:off x="228600" y="1238250"/>
                            <a:ext cx="565943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" name="Obrázok 2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1525" y="1438275"/>
                            <a:ext cx="425450" cy="426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Line 26"/>
                        <wps:cNvCnPr/>
                        <wps:spPr bwMode="auto">
                          <a:xfrm flipH="1">
                            <a:off x="3533775" y="457200"/>
                            <a:ext cx="2182812" cy="19018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3" name="Line 27"/>
                        <wps:cNvCnPr/>
                        <wps:spPr bwMode="auto">
                          <a:xfrm flipH="1">
                            <a:off x="3324225" y="800100"/>
                            <a:ext cx="2497138" cy="130333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6" name="Line 28"/>
                        <wps:cNvCnPr/>
                        <wps:spPr bwMode="auto">
                          <a:xfrm flipH="1">
                            <a:off x="3219450" y="1133475"/>
                            <a:ext cx="2662238" cy="6191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1" name="Obrázok 2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9400" y="1447800"/>
                            <a:ext cx="393700" cy="4584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Obrázok 2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0750" y="1438275"/>
                            <a:ext cx="393700" cy="4584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Arc 7"/>
                        <wps:cNvSpPr>
                          <a:spLocks/>
                        </wps:cNvSpPr>
                        <wps:spPr bwMode="auto">
                          <a:xfrm>
                            <a:off x="3238500" y="0"/>
                            <a:ext cx="2698750" cy="2903538"/>
                          </a:xfrm>
                          <a:custGeom>
                            <a:avLst/>
                            <a:gdLst>
                              <a:gd name="G0" fmla="+- 0 0 0"/>
                              <a:gd name="G1" fmla="+- 11677 0 0"/>
                              <a:gd name="G2" fmla="+- 21600 0 0"/>
                              <a:gd name="T0" fmla="*/ 18171 w 21600"/>
                              <a:gd name="T1" fmla="*/ 0 h 23311"/>
                              <a:gd name="T2" fmla="*/ 18199 w 21600"/>
                              <a:gd name="T3" fmla="*/ 23311 h 23311"/>
                              <a:gd name="T4" fmla="*/ 0 w 21600"/>
                              <a:gd name="T5" fmla="*/ 11677 h 23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3311" fill="none" extrusionOk="0">
                                <a:moveTo>
                                  <a:pt x="18171" y="-1"/>
                                </a:moveTo>
                                <a:cubicBezTo>
                                  <a:pt x="20409" y="3483"/>
                                  <a:pt x="21600" y="7536"/>
                                  <a:pt x="21600" y="11677"/>
                                </a:cubicBezTo>
                                <a:cubicBezTo>
                                  <a:pt x="21600" y="15800"/>
                                  <a:pt x="20419" y="19837"/>
                                  <a:pt x="18199" y="23311"/>
                                </a:cubicBezTo>
                              </a:path>
                              <a:path w="21600" h="23311" stroke="0" extrusionOk="0">
                                <a:moveTo>
                                  <a:pt x="18171" y="-1"/>
                                </a:moveTo>
                                <a:cubicBezTo>
                                  <a:pt x="20409" y="3483"/>
                                  <a:pt x="21600" y="7536"/>
                                  <a:pt x="21600" y="11677"/>
                                </a:cubicBezTo>
                                <a:cubicBezTo>
                                  <a:pt x="21600" y="15800"/>
                                  <a:pt x="20419" y="19837"/>
                                  <a:pt x="18199" y="23311"/>
                                </a:cubicBezTo>
                                <a:lnTo>
                                  <a:pt x="0" y="116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pic:pic xmlns:pic="http://schemas.openxmlformats.org/drawingml/2006/picture">
                        <pic:nvPicPr>
                          <pic:cNvPr id="24" name="Obrázok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9050" y="-2038346"/>
                            <a:ext cx="328295" cy="3600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07D8E3" id="Skupina 23" o:spid="_x0000_s1026" style="position:absolute;margin-left:35.25pt;margin-top:3.4pt;width:505pt;height:389.1pt;z-index:251680768;mso-position-horizontal-relative:margin;mso-width-relative:margin;mso-height-relative:margin" coordorigin="-190,-20383" coordsize="64135,49418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">
                <v:line id="Line 6" o:spid="_x0000_s1027" style="position:absolute;flip:y;visibility:visible;mso-wrap-style:square" from="2476,14382" to="63214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" strokecolor="black [3200]">
                  <v:stroke dashstyle="dash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ok 7" o:spid="_x0000_s1028" type="#_x0000_t75" style="position:absolute;top:14859;width:3282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">
                  <v:imagedata r:id="rId9" o:title=""/>
                </v:shape>
                <v:line id="Line 20" o:spid="_x0000_s1029" style="position:absolute;visibility:visible;mso-wrap-style:square" from="2286,5524" to="57245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" strokecolor="red" strokeweight="1.5pt">
                  <v:stroke startarrowwidth="narrow" startarrowlength="short" endarrow="classic" endarrowwidth="wide" endarrowlength="long"/>
                </v:line>
                <v:line id="Line 21" o:spid="_x0000_s1030" style="position:absolute;visibility:visible;mso-wrap-style:square" from="2286,8953" to="58340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" strokecolor="red" strokeweight="1.5pt">
                  <v:stroke startarrowwidth="narrow" startarrowlength="short" endarrow="classic" endarrowwidth="wide" endarrowlength="long"/>
                </v:line>
                <v:line id="Line 22" o:spid="_x0000_s1031" style="position:absolute;visibility:visible;mso-wrap-style:square" from="2286,12382" to="58880,1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" strokecolor="red" strokeweight="1.5pt">
                  <v:stroke startarrowwidth="narrow" startarrowlength="short" endarrow="classic" endarrowwidth="wide" endarrowlength="long"/>
                </v:line>
                <v:shape id="Obrázok 20" o:spid="_x0000_s1032" type="#_x0000_t75" style="position:absolute;left:45815;top:14382;width:4254;height:4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">
                  <v:imagedata r:id="rId10" o:title=""/>
                </v:shape>
                <v:line id="Line 26" o:spid="_x0000_s1033" style="position:absolute;flip:x;visibility:visible;mso-wrap-style:square" from="35337,4572" to="57165,23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" strokecolor="red" strokeweight="1.5pt">
                  <v:stroke startarrowwidth="narrow" startarrowlength="short" endarrow="classic" endarrowwidth="wide" endarrowlength="long"/>
                </v:line>
                <v:line id="Line 27" o:spid="_x0000_s1034" style="position:absolute;flip:x;visibility:visible;mso-wrap-style:square" from="33242,8001" to="58213,21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" strokecolor="red" strokeweight="1.5pt">
                  <v:stroke startarrowwidth="narrow" startarrowlength="short" endarrow="classic" endarrowwidth="wide" endarrowlength="long"/>
                </v:line>
                <v:line id="Line 28" o:spid="_x0000_s1035" style="position:absolute;flip:x;visibility:visible;mso-wrap-style:square" from="32194,11334" to="58816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" strokecolor="red" strokeweight="1.5pt">
                  <v:stroke startarrowwidth="narrow" startarrowlength="short" endarrow="classic" endarrowwidth="wide" endarrowlength="long"/>
                </v:line>
                <v:shape id="Obrázok 21" o:spid="_x0000_s1036" type="#_x0000_t75" style="position:absolute;left:28194;top:14478;width:3937;height:4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">
                  <v:imagedata r:id="rId11" o:title=""/>
                </v:shape>
                <v:shape id="Obrázok 22" o:spid="_x0000_s1037" type="#_x0000_t75" style="position:absolute;left:60007;top:14382;width:3937;height:4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">
                  <v:imagedata r:id="rId12" o:title=""/>
                </v:shape>
                <v:shape id="Arc 7" o:spid="_x0000_s1038" style="position:absolute;left:32385;width:26987;height:29035;visibility:visible;mso-wrap-style:none;v-text-anchor:middle" coordsize="21600,23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" path="m18171,-1nfc20409,3483,21600,7536,21600,11677v,4123,-1181,8160,-3401,11634em18171,-1nsc20409,3483,21600,7536,21600,11677v,4123,-1181,8160,-3401,11634l,11677,18171,-1xe" filled="f" strokecolor="black [3213]" strokeweight="4.5pt">
                  <v:stroke startarrowwidth="narrow" startarrowlength="short" endarrowwidth="narrow" endarrowlength="short"/>
                  <v:path arrowok="t" o:extrusionok="f" o:connecttype="custom" o:connectlocs="2270323,0;2273822,2903538;0,1454447" o:connectangles="0,0,0"/>
                </v:shape>
                <v:shape id="Obrázok 24" o:spid="_x0000_s1039" type="#_x0000_t75" style="position:absolute;left:-190;top:-20383;width:3282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">
                  <v:imagedata r:id="rId9" o:title=""/>
                </v:shape>
                <w10:wrap anchorx="margin"/>
              </v:group>
            </w:pict>
          </mc:Fallback>
        </mc:AlternateContent>
      </w:r>
    </w:p>
    <w:p w14:paraId="071495F5" w14:textId="3BC98603" w:rsidR="002D61A1" w:rsidRDefault="002D61A1" w:rsidP="002D61A1"/>
    <w:p w14:paraId="45818099" w14:textId="77777777" w:rsidR="002D61A1" w:rsidRPr="002D61A1" w:rsidRDefault="002D61A1" w:rsidP="002D61A1">
      <w:pPr>
        <w:pStyle w:val="Odsekzoznamu"/>
      </w:pPr>
      <w:r w:rsidRPr="002D61A1">
        <w:t>o - optická os                              V – vrchol zrkadla</w:t>
      </w:r>
    </w:p>
    <w:p w14:paraId="142F5057" w14:textId="77777777" w:rsidR="002D61A1" w:rsidRPr="002D61A1" w:rsidRDefault="002D61A1" w:rsidP="002D61A1">
      <w:pPr>
        <w:pStyle w:val="Odsekzoznamu"/>
      </w:pPr>
      <w:r w:rsidRPr="002D61A1">
        <w:t>C – stred optickej plochy          r – polomer krivosti (vzdialenosť C od V)</w:t>
      </w:r>
    </w:p>
    <w:p w14:paraId="3D26E8CC" w14:textId="703A143F" w:rsidR="002D61A1" w:rsidRDefault="002D61A1" w:rsidP="002D61A1">
      <w:pPr>
        <w:pStyle w:val="Odsekzoznamu"/>
      </w:pPr>
      <w:r w:rsidRPr="002D61A1">
        <w:t>F – ohnisko</w:t>
      </w:r>
    </w:p>
    <w:p w14:paraId="7F279EFB" w14:textId="510DA514" w:rsidR="002D61A1" w:rsidRDefault="002D61A1" w:rsidP="002D61A1"/>
    <w:p w14:paraId="1382C04B" w14:textId="1A17B06D" w:rsidR="002D61A1" w:rsidRDefault="002D61A1" w:rsidP="002D61A1"/>
    <w:p w14:paraId="19D7FB66" w14:textId="3F2B7ACC" w:rsidR="002D61A1" w:rsidRDefault="002D61A1" w:rsidP="002D61A1"/>
    <w:p w14:paraId="134A9C70" w14:textId="78B61D86" w:rsidR="00F46855" w:rsidRPr="00F46855" w:rsidRDefault="00F46855" w:rsidP="00F46855">
      <w:pPr>
        <w:pStyle w:val="Odsekzoznamu"/>
        <w:numPr>
          <w:ilvl w:val="1"/>
          <w:numId w:val="1"/>
        </w:numPr>
      </w:pPr>
      <w:r>
        <w:rPr>
          <w:b/>
          <w:bCs/>
        </w:rPr>
        <w:t> Odraz lúčov:</w:t>
      </w:r>
    </w:p>
    <w:p w14:paraId="4CA5555E" w14:textId="3C7F4EBA" w:rsidR="00F46855" w:rsidRDefault="00F46855" w:rsidP="00F46855">
      <w:pPr>
        <w:pStyle w:val="Odsekzoznamu"/>
        <w:numPr>
          <w:ilvl w:val="2"/>
          <w:numId w:val="1"/>
        </w:numPr>
      </w:pPr>
      <w:r w:rsidRPr="00F46855">
        <w:t>Lúč rovnobežný s optickou osou sa odrazí tak, že prechádza ohniskom</w:t>
      </w:r>
      <w:r w:rsidR="00391FBD">
        <w:t xml:space="preserve"> </w:t>
      </w:r>
    </w:p>
    <w:p w14:paraId="7AFBF6FB" w14:textId="6C162725" w:rsidR="00391FBD" w:rsidRDefault="00391FBD" w:rsidP="00391FBD"/>
    <w:p w14:paraId="28E8A317" w14:textId="7FC56B83" w:rsidR="00391FBD" w:rsidRDefault="00391FBD" w:rsidP="00391FBD"/>
    <w:p w14:paraId="53BA8FB4" w14:textId="3727C3D5" w:rsidR="00391FBD" w:rsidRDefault="00391FBD" w:rsidP="00391FBD"/>
    <w:p w14:paraId="0B909B3F" w14:textId="45A083B2" w:rsidR="00391FBD" w:rsidRDefault="00391FBD" w:rsidP="00391FBD"/>
    <w:p w14:paraId="39E92C44" w14:textId="4153F60F" w:rsidR="00391FBD" w:rsidRDefault="00391FBD" w:rsidP="00391FBD"/>
    <w:p w14:paraId="4D13709F" w14:textId="7DD44F10" w:rsidR="00391FBD" w:rsidRDefault="00391FBD" w:rsidP="00391FBD"/>
    <w:p w14:paraId="54EA07B5" w14:textId="31367E00" w:rsidR="00391FBD" w:rsidRDefault="00391FBD" w:rsidP="00391FBD"/>
    <w:p w14:paraId="128C9846" w14:textId="6A9FF5DB" w:rsidR="00391FBD" w:rsidRDefault="009B5585" w:rsidP="00391FBD">
      <w:r w:rsidRPr="009B5585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7FF65E" wp14:editId="3C56F983">
                <wp:simplePos x="0" y="0"/>
                <wp:positionH relativeFrom="column">
                  <wp:posOffset>715645</wp:posOffset>
                </wp:positionH>
                <wp:positionV relativeFrom="paragraph">
                  <wp:posOffset>1485900</wp:posOffset>
                </wp:positionV>
                <wp:extent cx="6073775" cy="0"/>
                <wp:effectExtent l="0" t="0" r="0" b="0"/>
                <wp:wrapNone/>
                <wp:docPr id="36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737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132C1" id="Line 4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5pt,117pt" to="534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" strokecolor="black [3200]">
                <v:stroke dashstyle="dash"/>
              </v:line>
            </w:pict>
          </mc:Fallback>
        </mc:AlternateContent>
      </w:r>
      <w:r w:rsidRPr="009B558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CD4F15" wp14:editId="24DE306E">
                <wp:simplePos x="0" y="0"/>
                <wp:positionH relativeFrom="column">
                  <wp:posOffset>3705225</wp:posOffset>
                </wp:positionH>
                <wp:positionV relativeFrom="paragraph">
                  <wp:posOffset>47625</wp:posOffset>
                </wp:positionV>
                <wp:extent cx="2698750" cy="2903220"/>
                <wp:effectExtent l="0" t="19050" r="44450" b="30480"/>
                <wp:wrapNone/>
                <wp:docPr id="37" name="Ar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8750" cy="2903220"/>
                        </a:xfrm>
                        <a:custGeom>
                          <a:avLst/>
                          <a:gdLst>
                            <a:gd name="G0" fmla="+- 0 0 0"/>
                            <a:gd name="G1" fmla="+- 11677 0 0"/>
                            <a:gd name="G2" fmla="+- 21600 0 0"/>
                            <a:gd name="T0" fmla="*/ 18171 w 21600"/>
                            <a:gd name="T1" fmla="*/ 0 h 23311"/>
                            <a:gd name="T2" fmla="*/ 18199 w 21600"/>
                            <a:gd name="T3" fmla="*/ 23311 h 23311"/>
                            <a:gd name="T4" fmla="*/ 0 w 21600"/>
                            <a:gd name="T5" fmla="*/ 11677 h 233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3311" fill="none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</a:path>
                            <a:path w="21600" h="23311" stroke="0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  <a:lnTo>
                                <a:pt x="0" y="11677"/>
                              </a:lnTo>
                              <a:close/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10AE1635" id="Arc 5" o:spid="_x0000_s1026" style="position:absolute;margin-left:291.75pt;margin-top:3.75pt;width:212.5pt;height:228.6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" path="m18171,-1nfc20409,3483,21600,7536,21600,11677v,4123,-1181,8160,-3401,11634em18171,-1nsc20409,3483,21600,7536,21600,11677v,4123,-1181,8160,-3401,11634l,11677,18171,-1xe" filled="f" strokecolor="black [3213]" strokeweight="4.5pt">
                <v:stroke startarrowwidth="narrow" startarrowlength="short" endarrowwidth="narrow" endarrowlength="short"/>
                <v:path arrowok="t" o:extrusionok="f" o:connecttype="custom" o:connectlocs="2270323,0;2273822,2903220;0,1454288" o:connectangles="0,0,0"/>
              </v:shape>
            </w:pict>
          </mc:Fallback>
        </mc:AlternateContent>
      </w:r>
      <w:r w:rsidRPr="009B5585">
        <w:drawing>
          <wp:anchor distT="0" distB="0" distL="114300" distR="114300" simplePos="0" relativeHeight="251684864" behindDoc="0" locked="0" layoutInCell="1" allowOverlap="1" wp14:anchorId="7F9D4457" wp14:editId="3C1EE4A7">
            <wp:simplePos x="0" y="0"/>
            <wp:positionH relativeFrom="column">
              <wp:posOffset>466725</wp:posOffset>
            </wp:positionH>
            <wp:positionV relativeFrom="paragraph">
              <wp:posOffset>1528445</wp:posOffset>
            </wp:positionV>
            <wp:extent cx="328295" cy="360045"/>
            <wp:effectExtent l="0" t="0" r="0" b="0"/>
            <wp:wrapNone/>
            <wp:docPr id="44" name="Obrázo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" cy="36004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9B558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B6BF2B" wp14:editId="12AC7F9E">
                <wp:simplePos x="0" y="0"/>
                <wp:positionH relativeFrom="column">
                  <wp:posOffset>692150</wp:posOffset>
                </wp:positionH>
                <wp:positionV relativeFrom="paragraph">
                  <wp:posOffset>600075</wp:posOffset>
                </wp:positionV>
                <wp:extent cx="5495925" cy="0"/>
                <wp:effectExtent l="0" t="95250" r="0" b="114300"/>
                <wp:wrapNone/>
                <wp:docPr id="38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 type="stealth" w="lg" len="lg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A56A6" id="Line 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pt,47.25pt" to="487.2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" strokecolor="#c00000" strokeweight="1.5pt">
                <v:stroke startarrow="classic" startarrowwidth="wide" startarrowlength="long" endarrowwidth="wide" endarrowlength="long"/>
              </v:line>
            </w:pict>
          </mc:Fallback>
        </mc:AlternateContent>
      </w:r>
      <w:r w:rsidRPr="009B5585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C6F3BF" wp14:editId="7EA88D29">
                <wp:simplePos x="0" y="0"/>
                <wp:positionH relativeFrom="column">
                  <wp:posOffset>692150</wp:posOffset>
                </wp:positionH>
                <wp:positionV relativeFrom="paragraph">
                  <wp:posOffset>942975</wp:posOffset>
                </wp:positionV>
                <wp:extent cx="5605145" cy="0"/>
                <wp:effectExtent l="0" t="95250" r="0" b="114300"/>
                <wp:wrapNone/>
                <wp:docPr id="39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60514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 type="stealth" w="lg" len="lg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4208A" id="Line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pt,74.25pt" to="495.8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" strokecolor="#c00000" strokeweight="1.5pt">
                <v:stroke startarrow="classic" startarrowwidth="wide" startarrowlength="long" endarrowwidth="wide" endarrowlength="long"/>
              </v:line>
            </w:pict>
          </mc:Fallback>
        </mc:AlternateContent>
      </w:r>
      <w:r w:rsidRPr="009B5585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FF1A9A" wp14:editId="233C6A03">
                <wp:simplePos x="0" y="0"/>
                <wp:positionH relativeFrom="column">
                  <wp:posOffset>698500</wp:posOffset>
                </wp:positionH>
                <wp:positionV relativeFrom="paragraph">
                  <wp:posOffset>1279525</wp:posOffset>
                </wp:positionV>
                <wp:extent cx="5659120" cy="0"/>
                <wp:effectExtent l="0" t="95250" r="0" b="114300"/>
                <wp:wrapNone/>
                <wp:docPr id="40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6591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 type="stealth" w="lg" len="lg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5D556" id="Line 1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pt,100.75pt" to="500.6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" strokecolor="#c00000" strokeweight="1.5pt">
                <v:stroke startarrow="classic" startarrowwidth="wide" startarrowlength="long" endarrowwidth="wide" endarrowlength="long"/>
              </v:line>
            </w:pict>
          </mc:Fallback>
        </mc:AlternateContent>
      </w:r>
      <w:r w:rsidRPr="009B5585">
        <w:drawing>
          <wp:anchor distT="0" distB="0" distL="114300" distR="114300" simplePos="0" relativeHeight="251688960" behindDoc="0" locked="0" layoutInCell="1" allowOverlap="1" wp14:anchorId="5BE141DC" wp14:editId="5FBBC257">
            <wp:simplePos x="0" y="0"/>
            <wp:positionH relativeFrom="column">
              <wp:posOffset>5052695</wp:posOffset>
            </wp:positionH>
            <wp:positionV relativeFrom="paragraph">
              <wp:posOffset>1479550</wp:posOffset>
            </wp:positionV>
            <wp:extent cx="425450" cy="426720"/>
            <wp:effectExtent l="0" t="0" r="0" b="0"/>
            <wp:wrapNone/>
            <wp:docPr id="45" name="Obrázo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267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9B5585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9F4A24" wp14:editId="411B67DC">
                <wp:simplePos x="0" y="0"/>
                <wp:positionH relativeFrom="column">
                  <wp:posOffset>4000500</wp:posOffset>
                </wp:positionH>
                <wp:positionV relativeFrom="paragraph">
                  <wp:posOffset>541020</wp:posOffset>
                </wp:positionV>
                <wp:extent cx="2182495" cy="1901825"/>
                <wp:effectExtent l="0" t="38100" r="65405" b="22225"/>
                <wp:wrapNone/>
                <wp:docPr id="41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182495" cy="1901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 type="stealth" w="lg" len="lg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D5481" id="Line 1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42.6pt" to="486.8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" strokecolor="#c00000" strokeweight="1.5pt">
                <v:stroke startarrow="classic" startarrowwidth="wide" startarrowlength="long" endarrowwidth="wide" endarrowlength="long"/>
              </v:line>
            </w:pict>
          </mc:Fallback>
        </mc:AlternateContent>
      </w:r>
      <w:r w:rsidRPr="009B5585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4DD05C" wp14:editId="536C3E1C">
                <wp:simplePos x="0" y="0"/>
                <wp:positionH relativeFrom="column">
                  <wp:posOffset>3792220</wp:posOffset>
                </wp:positionH>
                <wp:positionV relativeFrom="paragraph">
                  <wp:posOffset>880745</wp:posOffset>
                </wp:positionV>
                <wp:extent cx="2496820" cy="1303020"/>
                <wp:effectExtent l="0" t="38100" r="55880" b="30480"/>
                <wp:wrapNone/>
                <wp:docPr id="42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496820" cy="13030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 type="stealth" w="lg" len="lg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9D554" id="Line 14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6pt,69.35pt" to="495.2pt,1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" strokecolor="#c00000" strokeweight="1.5pt">
                <v:stroke startarrow="classic" startarrowwidth="wide" startarrowlength="long" endarrowwidth="wide" endarrowlength="long"/>
              </v:line>
            </w:pict>
          </mc:Fallback>
        </mc:AlternateContent>
      </w:r>
      <w:r w:rsidRPr="009B5585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933A8C" wp14:editId="7A97942E">
                <wp:simplePos x="0" y="0"/>
                <wp:positionH relativeFrom="column">
                  <wp:posOffset>3690620</wp:posOffset>
                </wp:positionH>
                <wp:positionV relativeFrom="paragraph">
                  <wp:posOffset>1239520</wp:posOffset>
                </wp:positionV>
                <wp:extent cx="2661920" cy="619125"/>
                <wp:effectExtent l="0" t="57150" r="5080" b="28575"/>
                <wp:wrapNone/>
                <wp:docPr id="43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661920" cy="6191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 type="stealth" w="lg" len="lg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F2180" id="Line 1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6pt,97.6pt" to="500.2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" strokecolor="#c00000" strokeweight="1.5pt">
                <v:stroke startarrow="classic" startarrowwidth="wide" startarrowlength="long" endarrowwidth="wide" endarrowlength="long"/>
              </v:line>
            </w:pict>
          </mc:Fallback>
        </mc:AlternateContent>
      </w:r>
      <w:r w:rsidRPr="009B5585">
        <w:drawing>
          <wp:anchor distT="0" distB="0" distL="114300" distR="114300" simplePos="0" relativeHeight="251693056" behindDoc="0" locked="0" layoutInCell="1" allowOverlap="1" wp14:anchorId="476D8F14" wp14:editId="0292E703">
            <wp:simplePos x="0" y="0"/>
            <wp:positionH relativeFrom="column">
              <wp:posOffset>3286125</wp:posOffset>
            </wp:positionH>
            <wp:positionV relativeFrom="paragraph">
              <wp:posOffset>1490345</wp:posOffset>
            </wp:positionV>
            <wp:extent cx="393700" cy="458470"/>
            <wp:effectExtent l="0" t="0" r="0" b="0"/>
            <wp:wrapNone/>
            <wp:docPr id="46" name="Obrázo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2AE100BA" w14:textId="03946C18" w:rsidR="00391FBD" w:rsidRDefault="009B5585" w:rsidP="009B5585">
      <w:pPr>
        <w:pStyle w:val="Odsekzoznamu"/>
        <w:numPr>
          <w:ilvl w:val="2"/>
          <w:numId w:val="1"/>
        </w:numPr>
      </w:pPr>
      <w:r w:rsidRPr="009B5585">
        <w:t>Lúče smerujúce do ohniska, sa odrazia rovnobežne s optickou osou</w:t>
      </w:r>
    </w:p>
    <w:p w14:paraId="368C6CFA" w14:textId="43166BEA" w:rsidR="009B5585" w:rsidRDefault="009B5585" w:rsidP="009B5585">
      <w:r w:rsidRPr="009B5585">
        <w:drawing>
          <wp:anchor distT="0" distB="0" distL="114300" distR="114300" simplePos="0" relativeHeight="251694080" behindDoc="0" locked="0" layoutInCell="1" allowOverlap="1" wp14:anchorId="75A076F3" wp14:editId="13FA40C1">
            <wp:simplePos x="0" y="0"/>
            <wp:positionH relativeFrom="column">
              <wp:posOffset>6468745</wp:posOffset>
            </wp:positionH>
            <wp:positionV relativeFrom="paragraph">
              <wp:posOffset>912495</wp:posOffset>
            </wp:positionV>
            <wp:extent cx="393700" cy="458787"/>
            <wp:effectExtent l="0" t="0" r="0" b="0"/>
            <wp:wrapNone/>
            <wp:docPr id="47" name="Obrázo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78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4E36BF6F" w14:textId="527171ED" w:rsidR="009B5585" w:rsidRDefault="009B5585" w:rsidP="009B5585"/>
    <w:p w14:paraId="652C6697" w14:textId="7368925C" w:rsidR="009B5585" w:rsidRDefault="009B5585" w:rsidP="009B5585"/>
    <w:p w14:paraId="0DC3B5A8" w14:textId="281CA69B" w:rsidR="009B5585" w:rsidRDefault="009B5585" w:rsidP="009B5585"/>
    <w:p w14:paraId="6E30411A" w14:textId="4C3E7682" w:rsidR="009B5585" w:rsidRDefault="009B5585" w:rsidP="009B5585"/>
    <w:p w14:paraId="13554101" w14:textId="48AB8CCB" w:rsidR="009B5585" w:rsidRDefault="009B5585" w:rsidP="009B5585"/>
    <w:p w14:paraId="784521E2" w14:textId="0F31C8A6" w:rsidR="009B5585" w:rsidRDefault="009B5585" w:rsidP="009B5585"/>
    <w:p w14:paraId="03EB515D" w14:textId="442A6EF7" w:rsidR="009B5585" w:rsidRDefault="009B5585" w:rsidP="009B5585">
      <w:pPr>
        <w:pStyle w:val="Odsekzoznamu"/>
        <w:numPr>
          <w:ilvl w:val="2"/>
          <w:numId w:val="1"/>
        </w:numPr>
      </w:pPr>
      <w:r w:rsidRPr="009B5585"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160AC0" wp14:editId="005343D5">
                <wp:simplePos x="0" y="0"/>
                <wp:positionH relativeFrom="column">
                  <wp:posOffset>611505</wp:posOffset>
                </wp:positionH>
                <wp:positionV relativeFrom="paragraph">
                  <wp:posOffset>1456690</wp:posOffset>
                </wp:positionV>
                <wp:extent cx="6073775" cy="0"/>
                <wp:effectExtent l="0" t="0" r="0" b="0"/>
                <wp:wrapNone/>
                <wp:docPr id="48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737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0E3C1" id="Line 4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5pt,114.7pt" to="526.4pt,1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" strokecolor="black [3200]">
                <v:stroke dashstyle="dash"/>
              </v:line>
            </w:pict>
          </mc:Fallback>
        </mc:AlternateContent>
      </w:r>
      <w:r w:rsidRPr="009B5585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0D9538" wp14:editId="7DE56540">
                <wp:simplePos x="0" y="0"/>
                <wp:positionH relativeFrom="column">
                  <wp:posOffset>3600450</wp:posOffset>
                </wp:positionH>
                <wp:positionV relativeFrom="paragraph">
                  <wp:posOffset>18415</wp:posOffset>
                </wp:positionV>
                <wp:extent cx="2698750" cy="2903220"/>
                <wp:effectExtent l="0" t="19050" r="44450" b="30480"/>
                <wp:wrapNone/>
                <wp:docPr id="49" name="Ar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8750" cy="2903220"/>
                        </a:xfrm>
                        <a:custGeom>
                          <a:avLst/>
                          <a:gdLst>
                            <a:gd name="G0" fmla="+- 0 0 0"/>
                            <a:gd name="G1" fmla="+- 11677 0 0"/>
                            <a:gd name="G2" fmla="+- 21600 0 0"/>
                            <a:gd name="T0" fmla="*/ 18171 w 21600"/>
                            <a:gd name="T1" fmla="*/ 0 h 23311"/>
                            <a:gd name="T2" fmla="*/ 18199 w 21600"/>
                            <a:gd name="T3" fmla="*/ 23311 h 23311"/>
                            <a:gd name="T4" fmla="*/ 0 w 21600"/>
                            <a:gd name="T5" fmla="*/ 11677 h 233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3311" fill="none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</a:path>
                            <a:path w="21600" h="23311" stroke="0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  <a:lnTo>
                                <a:pt x="0" y="11677"/>
                              </a:lnTo>
                              <a:close/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4AA50DAC" id="Arc 5" o:spid="_x0000_s1026" style="position:absolute;margin-left:283.5pt;margin-top:1.45pt;width:212.5pt;height:228.6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" path="m18171,-1nfc20409,3483,21600,7536,21600,11677v,4123,-1181,8160,-3401,11634em18171,-1nsc20409,3483,21600,7536,21600,11677v,4123,-1181,8160,-3401,11634l,11677,18171,-1xe" filled="f" strokecolor="black [3213]" strokeweight="4.5pt">
                <v:stroke startarrowwidth="narrow" startarrowlength="short" endarrowwidth="narrow" endarrowlength="short"/>
                <v:path arrowok="t" o:extrusionok="f" o:connecttype="custom" o:connectlocs="2270323,0;2273822,2903220;0,1454288" o:connectangles="0,0,0"/>
              </v:shape>
            </w:pict>
          </mc:Fallback>
        </mc:AlternateContent>
      </w:r>
      <w:r w:rsidRPr="009B5585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06B2A0" wp14:editId="2BBB13F4">
                <wp:simplePos x="0" y="0"/>
                <wp:positionH relativeFrom="column">
                  <wp:posOffset>704850</wp:posOffset>
                </wp:positionH>
                <wp:positionV relativeFrom="paragraph">
                  <wp:posOffset>959485</wp:posOffset>
                </wp:positionV>
                <wp:extent cx="5521325" cy="1049020"/>
                <wp:effectExtent l="38100" t="0" r="22225" b="93980"/>
                <wp:wrapNone/>
                <wp:docPr id="50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5521325" cy="10490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 type="stealth" w="lg" len="lg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4702C" id="Line 9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75.55pt" to="490.25pt,1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" strokecolor="#c00000" strokeweight="1.5pt">
                <v:stroke startarrow="classic" startarrowwidth="wide" startarrowlength="long" endarrowwidth="wide" endarrowlength="long"/>
              </v:line>
            </w:pict>
          </mc:Fallback>
        </mc:AlternateContent>
      </w:r>
      <w:r w:rsidRPr="009B5585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6D11EA" wp14:editId="42F937B4">
                <wp:simplePos x="0" y="0"/>
                <wp:positionH relativeFrom="column">
                  <wp:posOffset>739775</wp:posOffset>
                </wp:positionH>
                <wp:positionV relativeFrom="paragraph">
                  <wp:posOffset>784860</wp:posOffset>
                </wp:positionV>
                <wp:extent cx="5441950" cy="1407795"/>
                <wp:effectExtent l="0" t="57150" r="25400" b="20955"/>
                <wp:wrapNone/>
                <wp:docPr id="51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441950" cy="140779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 type="stealth" w="lg" len="lg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560CE" id="Line 1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5pt,61.8pt" to="486.75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" strokecolor="#c00000" strokeweight="1.5pt">
                <v:stroke startarrow="classic" startarrowwidth="wide" startarrowlength="long" endarrowwidth="wide" endarrowlength="long"/>
              </v:line>
            </w:pict>
          </mc:Fallback>
        </mc:AlternateContent>
      </w:r>
      <w:r w:rsidRPr="009B5585">
        <w:drawing>
          <wp:anchor distT="0" distB="0" distL="114300" distR="114300" simplePos="0" relativeHeight="251700224" behindDoc="0" locked="0" layoutInCell="1" allowOverlap="1" wp14:anchorId="02B46F2E" wp14:editId="6160F79A">
            <wp:simplePos x="0" y="0"/>
            <wp:positionH relativeFrom="column">
              <wp:posOffset>4947920</wp:posOffset>
            </wp:positionH>
            <wp:positionV relativeFrom="paragraph">
              <wp:posOffset>1450340</wp:posOffset>
            </wp:positionV>
            <wp:extent cx="425450" cy="426720"/>
            <wp:effectExtent l="0" t="0" r="0" b="0"/>
            <wp:wrapNone/>
            <wp:docPr id="52" name="Obrázo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267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9B5585">
        <w:drawing>
          <wp:anchor distT="0" distB="0" distL="114300" distR="114300" simplePos="0" relativeHeight="251701248" behindDoc="0" locked="0" layoutInCell="1" allowOverlap="1" wp14:anchorId="00B0DE7F" wp14:editId="545BD0AA">
            <wp:simplePos x="0" y="0"/>
            <wp:positionH relativeFrom="column">
              <wp:posOffset>3181350</wp:posOffset>
            </wp:positionH>
            <wp:positionV relativeFrom="paragraph">
              <wp:posOffset>1461135</wp:posOffset>
            </wp:positionV>
            <wp:extent cx="393700" cy="458470"/>
            <wp:effectExtent l="0" t="0" r="0" b="0"/>
            <wp:wrapNone/>
            <wp:docPr id="53" name="Obrázo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9B5585">
        <w:drawing>
          <wp:anchor distT="0" distB="0" distL="114300" distR="114300" simplePos="0" relativeHeight="251702272" behindDoc="0" locked="0" layoutInCell="1" allowOverlap="1" wp14:anchorId="69C79183" wp14:editId="01B33DF0">
            <wp:simplePos x="0" y="0"/>
            <wp:positionH relativeFrom="column">
              <wp:posOffset>6363970</wp:posOffset>
            </wp:positionH>
            <wp:positionV relativeFrom="paragraph">
              <wp:posOffset>1454785</wp:posOffset>
            </wp:positionV>
            <wp:extent cx="393700" cy="458470"/>
            <wp:effectExtent l="0" t="0" r="0" b="0"/>
            <wp:wrapNone/>
            <wp:docPr id="54" name="Obrázo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9B5585">
        <w:t>Lúč prechádzajúci cez stred optickej plochy sa odrazí naspäť cez optický stred.</w:t>
      </w:r>
    </w:p>
    <w:p w14:paraId="2618456B" w14:textId="2DAC6753" w:rsidR="009B5585" w:rsidRDefault="009B5585" w:rsidP="009B5585"/>
    <w:p w14:paraId="0A62BF20" w14:textId="1F6ADDDE" w:rsidR="009B5585" w:rsidRDefault="009B5585" w:rsidP="009B5585"/>
    <w:p w14:paraId="17EADB77" w14:textId="27F22E09" w:rsidR="009B5585" w:rsidRDefault="009B5585" w:rsidP="009B5585"/>
    <w:p w14:paraId="10DCE5E4" w14:textId="056C0E69" w:rsidR="009B5585" w:rsidRDefault="009B5585" w:rsidP="009B5585"/>
    <w:p w14:paraId="1D717690" w14:textId="4B2ACA85" w:rsidR="009B5585" w:rsidRDefault="009B5585" w:rsidP="009B5585"/>
    <w:p w14:paraId="43A83911" w14:textId="38AFA6BC" w:rsidR="009B5585" w:rsidRDefault="009B5585" w:rsidP="009B5585"/>
    <w:p w14:paraId="459C3BC9" w14:textId="15AE5E6C" w:rsidR="009B5585" w:rsidRDefault="009B5585" w:rsidP="009B5585"/>
    <w:p w14:paraId="5D6904E3" w14:textId="20ED6663" w:rsidR="009B5585" w:rsidRDefault="009B5585" w:rsidP="009B5585"/>
    <w:p w14:paraId="4E7DA959" w14:textId="45D69CD0" w:rsidR="009B5585" w:rsidRDefault="009B5585" w:rsidP="009B5585"/>
    <w:p w14:paraId="554ABD77" w14:textId="2F535945" w:rsidR="009B5585" w:rsidRDefault="009B5585" w:rsidP="009B5585"/>
    <w:p w14:paraId="2B947A25" w14:textId="372E8500" w:rsidR="009B5585" w:rsidRDefault="009B5585" w:rsidP="009B5585">
      <w:r w:rsidRPr="009B5585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8C2591" wp14:editId="7DC15D65">
                <wp:simplePos x="0" y="0"/>
                <wp:positionH relativeFrom="column">
                  <wp:posOffset>3703320</wp:posOffset>
                </wp:positionH>
                <wp:positionV relativeFrom="paragraph">
                  <wp:posOffset>285115</wp:posOffset>
                </wp:positionV>
                <wp:extent cx="2698750" cy="2903538"/>
                <wp:effectExtent l="0" t="19050" r="44450" b="30480"/>
                <wp:wrapNone/>
                <wp:docPr id="33" name="Ar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8750" cy="2903538"/>
                        </a:xfrm>
                        <a:custGeom>
                          <a:avLst/>
                          <a:gdLst>
                            <a:gd name="G0" fmla="+- 0 0 0"/>
                            <a:gd name="G1" fmla="+- 11677 0 0"/>
                            <a:gd name="G2" fmla="+- 21600 0 0"/>
                            <a:gd name="T0" fmla="*/ 18171 w 21600"/>
                            <a:gd name="T1" fmla="*/ 0 h 23311"/>
                            <a:gd name="T2" fmla="*/ 18199 w 21600"/>
                            <a:gd name="T3" fmla="*/ 23311 h 23311"/>
                            <a:gd name="T4" fmla="*/ 0 w 21600"/>
                            <a:gd name="T5" fmla="*/ 11677 h 233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3311" fill="none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</a:path>
                            <a:path w="21600" h="23311" stroke="0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  <a:lnTo>
                                <a:pt x="0" y="11677"/>
                              </a:lnTo>
                              <a:close/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5397EE6A" id="Arc 7" o:spid="_x0000_s1026" style="position:absolute;margin-left:291.6pt;margin-top:22.45pt;width:212.5pt;height:228.65pt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" path="m18171,-1nfc20409,3483,21600,7536,21600,11677v,4123,-1181,8160,-3401,11634em18171,-1nsc20409,3483,21600,7536,21600,11677v,4123,-1181,8160,-3401,11634l,11677,18171,-1xe" filled="f" strokecolor="black [3213]" strokeweight="4.5pt">
                <v:stroke startarrowwidth="narrow" startarrowlength="short" endarrowwidth="narrow" endarrowlength="short"/>
                <v:path arrowok="t" o:extrusionok="f" o:connecttype="custom" o:connectlocs="2270323,0;2273822,2903538;0,1454447" o:connectangles="0,0,0"/>
              </v:shape>
            </w:pict>
          </mc:Fallback>
        </mc:AlternateContent>
      </w:r>
    </w:p>
    <w:p w14:paraId="03370733" w14:textId="2BEFF1BF" w:rsidR="009B5585" w:rsidRDefault="009B5585" w:rsidP="009B5585">
      <w:pPr>
        <w:pStyle w:val="Odsekzoznamu"/>
        <w:numPr>
          <w:ilvl w:val="2"/>
          <w:numId w:val="1"/>
        </w:numPr>
      </w:pPr>
      <w:r w:rsidRPr="009B5585">
        <w:t>Lúč smerujúci do vrcholu zrkadla sa odrazí podľa  zákona odrazu</w:t>
      </w:r>
    </w:p>
    <w:p w14:paraId="3B5FE0DC" w14:textId="00AC3AD3" w:rsidR="009B5585" w:rsidRDefault="009B5585" w:rsidP="009B5585">
      <w:r w:rsidRPr="009B5585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1BCD19" wp14:editId="5127C51A">
                <wp:simplePos x="0" y="0"/>
                <wp:positionH relativeFrom="column">
                  <wp:posOffset>713740</wp:posOffset>
                </wp:positionH>
                <wp:positionV relativeFrom="paragraph">
                  <wp:posOffset>1132840</wp:posOffset>
                </wp:positionV>
                <wp:extent cx="6073775" cy="0"/>
                <wp:effectExtent l="0" t="0" r="0" b="0"/>
                <wp:wrapNone/>
                <wp:docPr id="55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737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lgDashDot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0AD13" id="Line 6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pt,89.2pt" to="534.4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" strokecolor="black [3213]" strokeweight="1pt">
                <v:stroke dashstyle="longDashDot" startarrowwidth="narrow" startarrowlength="short" endarrowwidth="narrow" endarrowlength="short"/>
              </v:line>
            </w:pict>
          </mc:Fallback>
        </mc:AlternateContent>
      </w:r>
      <w:r w:rsidRPr="009B5585">
        <w:drawing>
          <wp:anchor distT="0" distB="0" distL="114300" distR="114300" simplePos="0" relativeHeight="251705344" behindDoc="0" locked="0" layoutInCell="1" allowOverlap="1" wp14:anchorId="5C03954F" wp14:editId="0646473E">
            <wp:simplePos x="0" y="0"/>
            <wp:positionH relativeFrom="column">
              <wp:posOffset>464820</wp:posOffset>
            </wp:positionH>
            <wp:positionV relativeFrom="paragraph">
              <wp:posOffset>1175385</wp:posOffset>
            </wp:positionV>
            <wp:extent cx="328295" cy="360045"/>
            <wp:effectExtent l="0" t="0" r="0" b="0"/>
            <wp:wrapNone/>
            <wp:docPr id="57" name="Obrázo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" cy="36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B5585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801BFE" wp14:editId="6B87A088">
                <wp:simplePos x="0" y="0"/>
                <wp:positionH relativeFrom="column">
                  <wp:posOffset>705485</wp:posOffset>
                </wp:positionH>
                <wp:positionV relativeFrom="paragraph">
                  <wp:posOffset>158115</wp:posOffset>
                </wp:positionV>
                <wp:extent cx="5688330" cy="1007745"/>
                <wp:effectExtent l="0" t="0" r="45720" b="97155"/>
                <wp:wrapNone/>
                <wp:docPr id="56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688330" cy="100774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 type="none" w="sm" len="sm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9F310" id="Line 2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5pt,12.45pt" to="503.45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" strokecolor="#c00000" strokeweight="1.5pt">
                <v:stroke startarrowwidth="narrow" startarrowlength="short" endarrow="classic" endarrowwidth="wide" endarrowlength="long"/>
              </v:line>
            </w:pict>
          </mc:Fallback>
        </mc:AlternateContent>
      </w:r>
      <w:r w:rsidRPr="009B5585">
        <w:drawing>
          <wp:anchor distT="0" distB="0" distL="114300" distR="114300" simplePos="0" relativeHeight="251707392" behindDoc="0" locked="0" layoutInCell="1" allowOverlap="1" wp14:anchorId="7DF2DDA7" wp14:editId="4D267552">
            <wp:simplePos x="0" y="0"/>
            <wp:positionH relativeFrom="column">
              <wp:posOffset>5050790</wp:posOffset>
            </wp:positionH>
            <wp:positionV relativeFrom="paragraph">
              <wp:posOffset>1126490</wp:posOffset>
            </wp:positionV>
            <wp:extent cx="425450" cy="426720"/>
            <wp:effectExtent l="0" t="0" r="0" b="0"/>
            <wp:wrapNone/>
            <wp:docPr id="58" name="Obrázo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B5585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0043AD" wp14:editId="576FA4A1">
                <wp:simplePos x="0" y="0"/>
                <wp:positionH relativeFrom="column">
                  <wp:posOffset>777240</wp:posOffset>
                </wp:positionH>
                <wp:positionV relativeFrom="paragraph">
                  <wp:posOffset>1166495</wp:posOffset>
                </wp:positionV>
                <wp:extent cx="5542280" cy="863600"/>
                <wp:effectExtent l="38100" t="0" r="20320" b="107950"/>
                <wp:wrapNone/>
                <wp:docPr id="29" name="Li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5542280" cy="863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 type="none" w="sm" len="sm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A1178" id="Line 28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91.85pt" to="497.6pt,1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" strokecolor="#c00000" strokeweight="1.5pt">
                <v:stroke startarrowwidth="narrow" startarrowlength="short" endarrow="classic" endarrowwidth="wide" endarrowlength="long"/>
              </v:line>
            </w:pict>
          </mc:Fallback>
        </mc:AlternateContent>
      </w:r>
      <w:r w:rsidRPr="009B5585">
        <w:drawing>
          <wp:anchor distT="0" distB="0" distL="114300" distR="114300" simplePos="0" relativeHeight="251709440" behindDoc="0" locked="0" layoutInCell="1" allowOverlap="1" wp14:anchorId="4DA62D9F" wp14:editId="65559901">
            <wp:simplePos x="0" y="0"/>
            <wp:positionH relativeFrom="column">
              <wp:posOffset>3284220</wp:posOffset>
            </wp:positionH>
            <wp:positionV relativeFrom="paragraph">
              <wp:posOffset>1137285</wp:posOffset>
            </wp:positionV>
            <wp:extent cx="393700" cy="458470"/>
            <wp:effectExtent l="0" t="0" r="0" b="0"/>
            <wp:wrapNone/>
            <wp:docPr id="59" name="Obrázo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5585">
        <w:drawing>
          <wp:anchor distT="0" distB="0" distL="114300" distR="114300" simplePos="0" relativeHeight="251710464" behindDoc="0" locked="0" layoutInCell="1" allowOverlap="1" wp14:anchorId="2192423C" wp14:editId="76D23589">
            <wp:simplePos x="0" y="0"/>
            <wp:positionH relativeFrom="column">
              <wp:posOffset>6466840</wp:posOffset>
            </wp:positionH>
            <wp:positionV relativeFrom="paragraph">
              <wp:posOffset>1130935</wp:posOffset>
            </wp:positionV>
            <wp:extent cx="393700" cy="458787"/>
            <wp:effectExtent l="0" t="0" r="0" b="0"/>
            <wp:wrapNone/>
            <wp:docPr id="60" name="Obrázo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 </w:t>
      </w:r>
    </w:p>
    <w:p w14:paraId="6A595D02" w14:textId="1BBF0133" w:rsidR="009B5585" w:rsidRDefault="009B5585" w:rsidP="009B5585"/>
    <w:p w14:paraId="099DBD53" w14:textId="0374CAAF" w:rsidR="009B5585" w:rsidRDefault="009B5585" w:rsidP="009B5585"/>
    <w:p w14:paraId="32905186" w14:textId="65945320" w:rsidR="009B5585" w:rsidRDefault="009B5585" w:rsidP="009B5585"/>
    <w:p w14:paraId="0645DD7A" w14:textId="414E458C" w:rsidR="009B5585" w:rsidRDefault="009B5585" w:rsidP="009B5585"/>
    <w:p w14:paraId="72CED67C" w14:textId="04074FF5" w:rsidR="009B5585" w:rsidRDefault="009B5585" w:rsidP="009B5585"/>
    <w:p w14:paraId="279315B0" w14:textId="50B3D6CE" w:rsidR="009B5585" w:rsidRDefault="009B5585" w:rsidP="009B5585"/>
    <w:p w14:paraId="1E447CD2" w14:textId="447551EA" w:rsidR="009B5585" w:rsidRDefault="009B5585" w:rsidP="009B5585"/>
    <w:p w14:paraId="63D45EBD" w14:textId="6543659B" w:rsidR="009B5585" w:rsidRDefault="009B5585" w:rsidP="009B5585"/>
    <w:p w14:paraId="659DC931" w14:textId="6A507FB6" w:rsidR="009B5585" w:rsidRDefault="009B5585" w:rsidP="009B5585">
      <w:pPr>
        <w:pStyle w:val="Odsekzoznamu"/>
        <w:numPr>
          <w:ilvl w:val="1"/>
          <w:numId w:val="1"/>
        </w:numPr>
      </w:pPr>
      <w:r>
        <w:t> Zobrazovanie predmetu</w:t>
      </w:r>
    </w:p>
    <w:p w14:paraId="2D404E0C" w14:textId="451F48A8" w:rsidR="009B5585" w:rsidRDefault="009B5585" w:rsidP="009B5585">
      <w:pPr>
        <w:pStyle w:val="Odsekzoznamu"/>
        <w:numPr>
          <w:ilvl w:val="2"/>
          <w:numId w:val="1"/>
        </w:numPr>
      </w:pPr>
      <w:r>
        <w:t>a – predmetová vzdialenosť</w:t>
      </w:r>
    </w:p>
    <w:p w14:paraId="5C332068" w14:textId="282F110C" w:rsidR="009B5585" w:rsidRDefault="009B5585" w:rsidP="009B5585">
      <w:r w:rsidRPr="009B5585">
        <w:rPr>
          <w:b/>
          <w:bCs/>
        </w:rPr>
        <w:drawing>
          <wp:anchor distT="0" distB="0" distL="114300" distR="114300" simplePos="0" relativeHeight="251723776" behindDoc="0" locked="0" layoutInCell="1" allowOverlap="1" wp14:anchorId="35B1BAF1" wp14:editId="3B9B3146">
            <wp:simplePos x="0" y="0"/>
            <wp:positionH relativeFrom="column">
              <wp:posOffset>3096895</wp:posOffset>
            </wp:positionH>
            <wp:positionV relativeFrom="paragraph">
              <wp:posOffset>1586865</wp:posOffset>
            </wp:positionV>
            <wp:extent cx="425450" cy="426720"/>
            <wp:effectExtent l="0" t="0" r="0" b="0"/>
            <wp:wrapNone/>
            <wp:docPr id="69" name="Obrázo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267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99">
                              <a:alpha val="67842"/>
                            </a:srgbClr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9B5585">
        <w:rPr>
          <w:b/>
          <w:bCs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BC8D69" wp14:editId="023EBB11">
                <wp:simplePos x="0" y="0"/>
                <wp:positionH relativeFrom="column">
                  <wp:posOffset>2571750</wp:posOffset>
                </wp:positionH>
                <wp:positionV relativeFrom="paragraph">
                  <wp:posOffset>1501140</wp:posOffset>
                </wp:positionV>
                <wp:extent cx="0" cy="552450"/>
                <wp:effectExtent l="114300" t="0" r="76200" b="57150"/>
                <wp:wrapNone/>
                <wp:docPr id="64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A80000"/>
                          </a:solidFill>
                          <a:round/>
                          <a:headEnd type="none" w="sm" len="sm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90391" id="Line 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118.2pt" to="202.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" strokecolor="#a80000" strokeweight="4.5pt">
                <v:stroke startarrowwidth="narrow" startarrowlength="short" endarrow="block"/>
              </v:line>
            </w:pict>
          </mc:Fallback>
        </mc:AlternateContent>
      </w:r>
      <w:r w:rsidRPr="009B5585">
        <w:rPr>
          <w:b/>
          <w:bCs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9BC627" wp14:editId="237DCA49">
                <wp:simplePos x="0" y="0"/>
                <wp:positionH relativeFrom="column">
                  <wp:posOffset>1132205</wp:posOffset>
                </wp:positionH>
                <wp:positionV relativeFrom="paragraph">
                  <wp:posOffset>685165</wp:posOffset>
                </wp:positionV>
                <wp:extent cx="3438525" cy="0"/>
                <wp:effectExtent l="0" t="95250" r="0" b="114300"/>
                <wp:wrapNone/>
                <wp:docPr id="61" name="Lin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4385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 type="none" w="sm" len="sm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12127" id="Line 3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15pt,53.95pt" to="359.9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" strokecolor="#00b050" strokeweight="1.5pt">
                <v:stroke startarrowwidth="narrow" startarrowlength="short" endarrow="classic" endarrowwidth="wide" endarrowlength="long"/>
              </v:line>
            </w:pict>
          </mc:Fallback>
        </mc:AlternateContent>
      </w:r>
      <w:r w:rsidRPr="009B5585">
        <w:rPr>
          <w:b/>
          <w:bCs/>
        </w:rPr>
        <w:drawing>
          <wp:anchor distT="0" distB="0" distL="114300" distR="114300" simplePos="0" relativeHeight="251718656" behindDoc="0" locked="0" layoutInCell="1" allowOverlap="1" wp14:anchorId="242EB3AA" wp14:editId="2BC6101D">
            <wp:simplePos x="0" y="0"/>
            <wp:positionH relativeFrom="column">
              <wp:posOffset>4829175</wp:posOffset>
            </wp:positionH>
            <wp:positionV relativeFrom="paragraph">
              <wp:posOffset>1502410</wp:posOffset>
            </wp:positionV>
            <wp:extent cx="393700" cy="458470"/>
            <wp:effectExtent l="0" t="0" r="0" b="0"/>
            <wp:wrapNone/>
            <wp:docPr id="68" name="Obrázok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9B5585">
        <w:rPr>
          <w:b/>
          <w:bCs/>
        </w:rPr>
        <w:drawing>
          <wp:anchor distT="0" distB="0" distL="114300" distR="114300" simplePos="0" relativeHeight="251717632" behindDoc="0" locked="0" layoutInCell="1" allowOverlap="1" wp14:anchorId="681C3229" wp14:editId="6864E7D9">
            <wp:simplePos x="0" y="0"/>
            <wp:positionH relativeFrom="column">
              <wp:posOffset>1645920</wp:posOffset>
            </wp:positionH>
            <wp:positionV relativeFrom="paragraph">
              <wp:posOffset>1597660</wp:posOffset>
            </wp:positionV>
            <wp:extent cx="393700" cy="458470"/>
            <wp:effectExtent l="0" t="0" r="0" b="0"/>
            <wp:wrapNone/>
            <wp:docPr id="67" name="Obrázo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9B5585">
        <w:rPr>
          <w:b/>
          <w:bCs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3306C2" wp14:editId="021F5C55">
                <wp:simplePos x="0" y="0"/>
                <wp:positionH relativeFrom="column">
                  <wp:posOffset>2065020</wp:posOffset>
                </wp:positionH>
                <wp:positionV relativeFrom="paragraph">
                  <wp:posOffset>66040</wp:posOffset>
                </wp:positionV>
                <wp:extent cx="2698750" cy="2903220"/>
                <wp:effectExtent l="0" t="19050" r="44450" b="30480"/>
                <wp:wrapNone/>
                <wp:docPr id="31" name="Ar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8750" cy="2903220"/>
                        </a:xfrm>
                        <a:custGeom>
                          <a:avLst/>
                          <a:gdLst>
                            <a:gd name="G0" fmla="+- 0 0 0"/>
                            <a:gd name="G1" fmla="+- 11677 0 0"/>
                            <a:gd name="G2" fmla="+- 21600 0 0"/>
                            <a:gd name="T0" fmla="*/ 18171 w 21600"/>
                            <a:gd name="T1" fmla="*/ 0 h 23311"/>
                            <a:gd name="T2" fmla="*/ 18199 w 21600"/>
                            <a:gd name="T3" fmla="*/ 23311 h 23311"/>
                            <a:gd name="T4" fmla="*/ 0 w 21600"/>
                            <a:gd name="T5" fmla="*/ 11677 h 233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3311" fill="none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</a:path>
                            <a:path w="21600" h="23311" stroke="0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  <a:lnTo>
                                <a:pt x="0" y="11677"/>
                              </a:lnTo>
                              <a:close/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22274849" id="Arc 24" o:spid="_x0000_s1026" style="position:absolute;margin-left:162.6pt;margin-top:5.2pt;width:212.5pt;height:228.6pt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" path="m18171,-1nfc20409,3483,21600,7536,21600,11677v,4123,-1181,8160,-3401,11634em18171,-1nsc20409,3483,21600,7536,21600,11677v,4123,-1181,8160,-3401,11634l,11677,18171,-1xe" filled="f" strokecolor="black [3213]" strokeweight="4.5pt">
                <v:stroke startarrowwidth="narrow" startarrowlength="short" endarrowwidth="narrow" endarrowlength="short"/>
                <v:path arrowok="t" o:extrusionok="f" o:connecttype="custom" o:connectlocs="2270323,0;2273822,2903220;0,1454288" o:connectangles="0,0,0"/>
              </v:shape>
            </w:pict>
          </mc:Fallback>
        </mc:AlternateContent>
      </w:r>
      <w:r w:rsidRPr="009B5585">
        <w:rPr>
          <w:b/>
          <w:bCs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BF979B" wp14:editId="0825DCF5">
                <wp:simplePos x="0" y="0"/>
                <wp:positionH relativeFrom="column">
                  <wp:posOffset>1136650</wp:posOffset>
                </wp:positionH>
                <wp:positionV relativeFrom="paragraph">
                  <wp:posOffset>626110</wp:posOffset>
                </wp:positionV>
                <wp:extent cx="0" cy="917575"/>
                <wp:effectExtent l="57150" t="38100" r="76200" b="15875"/>
                <wp:wrapNone/>
                <wp:docPr id="30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91757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A80000"/>
                          </a:solidFill>
                          <a:round/>
                          <a:headEnd type="none" w="sm" len="sm"/>
                          <a:tailEnd type="triangle" w="med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14519" id="Line 15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49.3pt" to="89.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" strokecolor="#a80000" strokeweight="4.5pt">
                <v:stroke startarrowwidth="narrow" startarrowlength="short" endarrow="block" endarrowlength="long"/>
              </v:line>
            </w:pict>
          </mc:Fallback>
        </mc:AlternateContent>
      </w:r>
      <w:r w:rsidRPr="009B5585">
        <w:rPr>
          <w:b/>
          <w:bCs/>
        </w:rPr>
        <w:drawing>
          <wp:anchor distT="0" distB="0" distL="114300" distR="114300" simplePos="0" relativeHeight="251714560" behindDoc="0" locked="0" layoutInCell="1" allowOverlap="1" wp14:anchorId="77961377" wp14:editId="2F9A5FB3">
            <wp:simplePos x="0" y="0"/>
            <wp:positionH relativeFrom="column">
              <wp:posOffset>2106295</wp:posOffset>
            </wp:positionH>
            <wp:positionV relativeFrom="paragraph">
              <wp:posOffset>1478915</wp:posOffset>
            </wp:positionV>
            <wp:extent cx="458470" cy="590550"/>
            <wp:effectExtent l="0" t="0" r="0" b="0"/>
            <wp:wrapNone/>
            <wp:docPr id="66" name="Obrázo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5905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99">
                              <a:alpha val="69019"/>
                            </a:srgbClr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4548788A" w14:textId="47B6D780" w:rsidR="009B5585" w:rsidRDefault="009B5585" w:rsidP="009B5585">
      <w:pPr>
        <w:pStyle w:val="Odsekzoznamu"/>
        <w:numPr>
          <w:ilvl w:val="2"/>
          <w:numId w:val="1"/>
        </w:numPr>
        <w:rPr>
          <w:b/>
          <w:bCs/>
        </w:rPr>
      </w:pPr>
      <w:r w:rsidRPr="009B5585">
        <w:rPr>
          <w:b/>
          <w:bCs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9065A8" wp14:editId="50562571">
                <wp:simplePos x="0" y="0"/>
                <wp:positionH relativeFrom="column">
                  <wp:posOffset>1114425</wp:posOffset>
                </wp:positionH>
                <wp:positionV relativeFrom="paragraph">
                  <wp:posOffset>409576</wp:posOffset>
                </wp:positionV>
                <wp:extent cx="3533775" cy="1322070"/>
                <wp:effectExtent l="0" t="0" r="47625" b="68580"/>
                <wp:wrapNone/>
                <wp:docPr id="62" name="Lin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533775" cy="132207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 type="none" w="sm" len="sm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66207" id="Line 3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32.25pt" to="366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" strokecolor="#00b050" strokeweight="1.5pt">
                <v:stroke startarrowwidth="narrow" startarrowlength="short" endarrow="classic" endarrowwidth="wide" endarrowlength="long"/>
              </v:line>
            </w:pict>
          </mc:Fallback>
        </mc:AlternateContent>
      </w:r>
      <w:r w:rsidRPr="009B5585">
        <w:rPr>
          <w:b/>
          <w:bCs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D84BEB" wp14:editId="13E73F53">
                <wp:simplePos x="0" y="0"/>
                <wp:positionH relativeFrom="column">
                  <wp:posOffset>2562224</wp:posOffset>
                </wp:positionH>
                <wp:positionV relativeFrom="paragraph">
                  <wp:posOffset>390524</wp:posOffset>
                </wp:positionV>
                <wp:extent cx="2028825" cy="1381125"/>
                <wp:effectExtent l="38100" t="0" r="28575" b="47625"/>
                <wp:wrapNone/>
                <wp:docPr id="63" name="Lin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028825" cy="13811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 type="none" w="sm" len="sm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52E37" id="Line 3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30.75pt" to="361.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" strokecolor="#00b050" strokeweight="1.5pt">
                <v:stroke startarrowwidth="narrow" startarrowlength="short" endarrow="classic" endarrowwidth="wide" endarrowlength="long"/>
              </v:line>
            </w:pict>
          </mc:Fallback>
        </mc:AlternateContent>
      </w:r>
      <w:r w:rsidRPr="009B5585">
        <w:rPr>
          <w:b/>
          <w:bCs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7CD260" wp14:editId="29751817">
                <wp:simplePos x="0" y="0"/>
                <wp:positionH relativeFrom="column">
                  <wp:posOffset>2571750</wp:posOffset>
                </wp:positionH>
                <wp:positionV relativeFrom="paragraph">
                  <wp:posOffset>1781175</wp:posOffset>
                </wp:positionV>
                <wp:extent cx="2101850" cy="0"/>
                <wp:effectExtent l="0" t="95250" r="0" b="114300"/>
                <wp:wrapNone/>
                <wp:docPr id="28" name="Lin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018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 type="stealth" w="lg" len="lg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71436C" id="Line 37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5pt,140.25pt" to="368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" strokecolor="#00b050" strokeweight="1.5pt">
                <v:stroke startarrow="classic" startarrowwidth="wide" startarrowlength="long" endarrowwidth="wide" endarrowlength="long"/>
              </v:line>
            </w:pict>
          </mc:Fallback>
        </mc:AlternateContent>
      </w:r>
      <w:r w:rsidRPr="009B5585">
        <w:rPr>
          <w:b/>
          <w:bCs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478BB3" wp14:editId="414E48DD">
                <wp:simplePos x="0" y="0"/>
                <wp:positionH relativeFrom="column">
                  <wp:posOffset>723900</wp:posOffset>
                </wp:positionH>
                <wp:positionV relativeFrom="paragraph">
                  <wp:posOffset>1219200</wp:posOffset>
                </wp:positionV>
                <wp:extent cx="5645150" cy="0"/>
                <wp:effectExtent l="0" t="0" r="0" b="0"/>
                <wp:wrapNone/>
                <wp:docPr id="65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56451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lgDashDot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8FF83" id="Line 2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96pt" to="501.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" strokecolor="black [3213]" strokeweight="1pt">
                <v:stroke dashstyle="longDashDot" startarrowwidth="narrow" startarrowlength="short" endarrowwidth="narrow" endarrowlength="short"/>
              </v:line>
            </w:pict>
          </mc:Fallback>
        </mc:AlternateContent>
      </w:r>
      <w:r w:rsidRPr="009B5585">
        <w:rPr>
          <w:b/>
          <w:bCs/>
        </w:rPr>
        <w:t>a &gt;</w:t>
      </w:r>
      <w:r>
        <w:rPr>
          <w:b/>
          <w:bCs/>
        </w:rPr>
        <w:t xml:space="preserve"> </w:t>
      </w:r>
      <w:r w:rsidRPr="009B5585">
        <w:rPr>
          <w:b/>
          <w:bCs/>
        </w:rPr>
        <w:t>r &gt;f</w:t>
      </w:r>
      <w:r>
        <w:rPr>
          <w:b/>
          <w:bCs/>
        </w:rPr>
        <w:t xml:space="preserve"> </w:t>
      </w:r>
    </w:p>
    <w:p w14:paraId="112B61F6" w14:textId="5EDED029" w:rsidR="009B5585" w:rsidRPr="009B5585" w:rsidRDefault="009B5585" w:rsidP="009B5585">
      <w:pPr>
        <w:pStyle w:val="Odsekzoznamu"/>
        <w:rPr>
          <w:b/>
          <w:bCs/>
        </w:rPr>
      </w:pPr>
    </w:p>
    <w:p w14:paraId="15CC23FE" w14:textId="1AEDC769" w:rsidR="009B5585" w:rsidRDefault="009B5585" w:rsidP="009B5585">
      <w:pPr>
        <w:rPr>
          <w:b/>
          <w:bCs/>
        </w:rPr>
      </w:pPr>
      <w:r w:rsidRPr="009B5585">
        <w:rPr>
          <w:b/>
          <w:bCs/>
        </w:rPr>
        <w:drawing>
          <wp:anchor distT="0" distB="0" distL="114300" distR="114300" simplePos="0" relativeHeight="251727872" behindDoc="0" locked="0" layoutInCell="1" allowOverlap="1" wp14:anchorId="40843496" wp14:editId="7808F10C">
            <wp:simplePos x="0" y="0"/>
            <wp:positionH relativeFrom="column">
              <wp:posOffset>781050</wp:posOffset>
            </wp:positionH>
            <wp:positionV relativeFrom="paragraph">
              <wp:posOffset>218440</wp:posOffset>
            </wp:positionV>
            <wp:extent cx="360362" cy="427038"/>
            <wp:effectExtent l="0" t="0" r="0" b="0"/>
            <wp:wrapNone/>
            <wp:docPr id="71" name="Obrázo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" cy="42703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4952D64C" w14:textId="5BB42676" w:rsidR="009B5585" w:rsidRDefault="009B5585" w:rsidP="009B5585">
      <w:pPr>
        <w:rPr>
          <w:b/>
          <w:bCs/>
        </w:rPr>
      </w:pPr>
    </w:p>
    <w:p w14:paraId="7038D9FD" w14:textId="500FBD17" w:rsidR="009B5585" w:rsidRDefault="009B5585" w:rsidP="009B5585">
      <w:pPr>
        <w:rPr>
          <w:b/>
          <w:bCs/>
        </w:rPr>
      </w:pPr>
    </w:p>
    <w:p w14:paraId="06D5F0B4" w14:textId="005EDC79" w:rsidR="009B5585" w:rsidRDefault="009B5585" w:rsidP="009B5585">
      <w:pPr>
        <w:rPr>
          <w:b/>
          <w:bCs/>
        </w:rPr>
      </w:pPr>
    </w:p>
    <w:p w14:paraId="3BA529B1" w14:textId="4A3D4969" w:rsidR="009B5585" w:rsidRDefault="009B5585" w:rsidP="009B5585">
      <w:pPr>
        <w:rPr>
          <w:b/>
          <w:bCs/>
        </w:rPr>
      </w:pPr>
    </w:p>
    <w:p w14:paraId="100D90DD" w14:textId="4DDEC9A6" w:rsidR="009B5585" w:rsidRDefault="009B5585" w:rsidP="009B5585">
      <w:pPr>
        <w:pStyle w:val="Odsekzoznamu"/>
        <w:numPr>
          <w:ilvl w:val="3"/>
          <w:numId w:val="1"/>
        </w:numPr>
        <w:rPr>
          <w:b/>
          <w:bCs/>
        </w:rPr>
      </w:pPr>
      <w:r w:rsidRPr="009B5585">
        <w:rPr>
          <w:b/>
          <w:bCs/>
        </w:rPr>
        <w:t>Obraz y´ je skutočný, zmenšený a</w:t>
      </w:r>
      <w:r>
        <w:rPr>
          <w:b/>
          <w:bCs/>
        </w:rPr>
        <w:t> </w:t>
      </w:r>
      <w:r w:rsidRPr="009B5585">
        <w:rPr>
          <w:b/>
          <w:bCs/>
        </w:rPr>
        <w:t>prevrátený</w:t>
      </w:r>
    </w:p>
    <w:p w14:paraId="0C791F5F" w14:textId="68EF36D8" w:rsidR="009B5585" w:rsidRDefault="00D41DF8" w:rsidP="009B5585">
      <w:pPr>
        <w:pStyle w:val="Odsekzoznamu"/>
        <w:numPr>
          <w:ilvl w:val="2"/>
          <w:numId w:val="1"/>
        </w:numPr>
        <w:rPr>
          <w:b/>
          <w:bCs/>
        </w:rPr>
      </w:pPr>
      <w:r w:rsidRPr="00D41DF8">
        <w:rPr>
          <w:b/>
          <w:bCs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129654" wp14:editId="2478031B">
                <wp:simplePos x="0" y="0"/>
                <wp:positionH relativeFrom="column">
                  <wp:posOffset>2435225</wp:posOffset>
                </wp:positionH>
                <wp:positionV relativeFrom="paragraph">
                  <wp:posOffset>410210</wp:posOffset>
                </wp:positionV>
                <wp:extent cx="0" cy="917575"/>
                <wp:effectExtent l="57150" t="38100" r="76200" b="15875"/>
                <wp:wrapNone/>
                <wp:docPr id="78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91757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A80000"/>
                          </a:solidFill>
                          <a:round/>
                          <a:headEnd type="none" w="sm" len="sm"/>
                          <a:tailEnd type="triangle" w="med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6294C" id="Line 4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75pt,32.3pt" to="191.75pt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" strokecolor="#a80000" strokeweight="4.5pt">
                <v:stroke startarrowwidth="narrow" startarrowlength="short" endarrow="block" endarrowlength="long"/>
              </v:line>
            </w:pict>
          </mc:Fallback>
        </mc:AlternateContent>
      </w:r>
      <w:r w:rsidRPr="00D41DF8">
        <w:rPr>
          <w:b/>
          <w:bCs/>
        </w:rPr>
        <w:drawing>
          <wp:anchor distT="0" distB="0" distL="114300" distR="114300" simplePos="0" relativeHeight="251741184" behindDoc="0" locked="0" layoutInCell="1" allowOverlap="1" wp14:anchorId="3AFCDD83" wp14:editId="01869E6A">
            <wp:simplePos x="0" y="0"/>
            <wp:positionH relativeFrom="column">
              <wp:posOffset>3468370</wp:posOffset>
            </wp:positionH>
            <wp:positionV relativeFrom="paragraph">
              <wp:posOffset>1370965</wp:posOffset>
            </wp:positionV>
            <wp:extent cx="425450" cy="426720"/>
            <wp:effectExtent l="0" t="0" r="0" b="0"/>
            <wp:wrapNone/>
            <wp:docPr id="85" name="Obrázok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267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99">
                              <a:alpha val="67842"/>
                            </a:srgbClr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D41DF8">
        <w:rPr>
          <w:b/>
          <w:bCs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3982CF" wp14:editId="50F92829">
                <wp:simplePos x="0" y="0"/>
                <wp:positionH relativeFrom="column">
                  <wp:posOffset>2433320</wp:posOffset>
                </wp:positionH>
                <wp:positionV relativeFrom="paragraph">
                  <wp:posOffset>1291590</wp:posOffset>
                </wp:positionV>
                <wp:extent cx="0" cy="917575"/>
                <wp:effectExtent l="114300" t="0" r="76200" b="53975"/>
                <wp:wrapNone/>
                <wp:docPr id="77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1757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A80000"/>
                          </a:solidFill>
                          <a:round/>
                          <a:headEnd type="none" w="sm" len="sm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EDA92" id="Line 22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6pt,101.7pt" to="191.6pt,1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" strokecolor="#a80000" strokeweight="4.5pt">
                <v:stroke startarrowwidth="narrow" startarrowlength="short" endarrow="block"/>
              </v:line>
            </w:pict>
          </mc:Fallback>
        </mc:AlternateContent>
      </w:r>
      <w:r w:rsidRPr="00D41DF8">
        <w:rPr>
          <w:b/>
          <w:bCs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55AB75" wp14:editId="5BBB3F1E">
                <wp:simplePos x="0" y="0"/>
                <wp:positionH relativeFrom="column">
                  <wp:posOffset>2433320</wp:posOffset>
                </wp:positionH>
                <wp:positionV relativeFrom="paragraph">
                  <wp:posOffset>470535</wp:posOffset>
                </wp:positionV>
                <wp:extent cx="2519045" cy="0"/>
                <wp:effectExtent l="0" t="95250" r="0" b="114300"/>
                <wp:wrapNone/>
                <wp:docPr id="74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1904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 type="none" w="sm" len="sm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D3D96" id="Line 1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6pt,37.05pt" to="389.9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" strokecolor="#00b050" strokeweight="1.5pt">
                <v:stroke startarrowwidth="narrow" startarrowlength="short" endarrow="classic" endarrowwidth="wide" endarrowlength="long"/>
              </v:line>
            </w:pict>
          </mc:Fallback>
        </mc:AlternateContent>
      </w:r>
      <w:r w:rsidRPr="00D41DF8">
        <w:rPr>
          <w:b/>
          <w:bCs/>
        </w:rPr>
        <w:drawing>
          <wp:anchor distT="0" distB="0" distL="114300" distR="114300" simplePos="0" relativeHeight="251736064" behindDoc="0" locked="0" layoutInCell="1" allowOverlap="1" wp14:anchorId="07B0B7C0" wp14:editId="298E2AB1">
            <wp:simplePos x="0" y="0"/>
            <wp:positionH relativeFrom="column">
              <wp:posOffset>1978025</wp:posOffset>
            </wp:positionH>
            <wp:positionV relativeFrom="paragraph">
              <wp:posOffset>635635</wp:posOffset>
            </wp:positionV>
            <wp:extent cx="360045" cy="426720"/>
            <wp:effectExtent l="0" t="0" r="0" b="0"/>
            <wp:wrapNone/>
            <wp:docPr id="84" name="Obrázok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4267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D41DF8">
        <w:rPr>
          <w:b/>
          <w:bCs/>
        </w:rPr>
        <w:drawing>
          <wp:anchor distT="0" distB="0" distL="114300" distR="114300" simplePos="0" relativeHeight="251735040" behindDoc="0" locked="0" layoutInCell="1" allowOverlap="1" wp14:anchorId="77662582" wp14:editId="4E089F97">
            <wp:simplePos x="0" y="0"/>
            <wp:positionH relativeFrom="column">
              <wp:posOffset>5200650</wp:posOffset>
            </wp:positionH>
            <wp:positionV relativeFrom="paragraph">
              <wp:posOffset>1286510</wp:posOffset>
            </wp:positionV>
            <wp:extent cx="393700" cy="458470"/>
            <wp:effectExtent l="0" t="0" r="0" b="0"/>
            <wp:wrapNone/>
            <wp:docPr id="83" name="Obrázok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D41DF8">
        <w:rPr>
          <w:b/>
          <w:bCs/>
        </w:rPr>
        <w:drawing>
          <wp:anchor distT="0" distB="0" distL="114300" distR="114300" simplePos="0" relativeHeight="251734016" behindDoc="0" locked="0" layoutInCell="1" allowOverlap="1" wp14:anchorId="25EB5736" wp14:editId="3BDF5526">
            <wp:simplePos x="0" y="0"/>
            <wp:positionH relativeFrom="column">
              <wp:posOffset>2017395</wp:posOffset>
            </wp:positionH>
            <wp:positionV relativeFrom="paragraph">
              <wp:posOffset>1381760</wp:posOffset>
            </wp:positionV>
            <wp:extent cx="393700" cy="458470"/>
            <wp:effectExtent l="0" t="0" r="0" b="0"/>
            <wp:wrapNone/>
            <wp:docPr id="82" name="Obrázok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D41DF8">
        <w:rPr>
          <w:b/>
          <w:bCs/>
        </w:rPr>
        <w:drawing>
          <wp:anchor distT="0" distB="0" distL="114300" distR="114300" simplePos="0" relativeHeight="251732992" behindDoc="0" locked="0" layoutInCell="1" allowOverlap="1" wp14:anchorId="29FB5232" wp14:editId="01D25EDC">
            <wp:simplePos x="0" y="0"/>
            <wp:positionH relativeFrom="column">
              <wp:posOffset>819150</wp:posOffset>
            </wp:positionH>
            <wp:positionV relativeFrom="paragraph">
              <wp:posOffset>1285240</wp:posOffset>
            </wp:positionV>
            <wp:extent cx="328295" cy="360045"/>
            <wp:effectExtent l="0" t="0" r="0" b="0"/>
            <wp:wrapNone/>
            <wp:docPr id="81" name="Obrázok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" cy="36004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D41DF8">
        <w:rPr>
          <w:b/>
          <w:bCs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4767DF" wp14:editId="7E8DDF68">
                <wp:simplePos x="0" y="0"/>
                <wp:positionH relativeFrom="column">
                  <wp:posOffset>2436495</wp:posOffset>
                </wp:positionH>
                <wp:positionV relativeFrom="paragraph">
                  <wp:posOffset>-149860</wp:posOffset>
                </wp:positionV>
                <wp:extent cx="2698750" cy="2903220"/>
                <wp:effectExtent l="0" t="19050" r="44450" b="30480"/>
                <wp:wrapNone/>
                <wp:docPr id="73" name="Ar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8750" cy="2903220"/>
                        </a:xfrm>
                        <a:custGeom>
                          <a:avLst/>
                          <a:gdLst>
                            <a:gd name="G0" fmla="+- 0 0 0"/>
                            <a:gd name="G1" fmla="+- 11677 0 0"/>
                            <a:gd name="G2" fmla="+- 21600 0 0"/>
                            <a:gd name="T0" fmla="*/ 18171 w 21600"/>
                            <a:gd name="T1" fmla="*/ 0 h 23311"/>
                            <a:gd name="T2" fmla="*/ 18199 w 21600"/>
                            <a:gd name="T3" fmla="*/ 23311 h 23311"/>
                            <a:gd name="T4" fmla="*/ 0 w 21600"/>
                            <a:gd name="T5" fmla="*/ 11677 h 233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3311" fill="none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</a:path>
                            <a:path w="21600" h="23311" stroke="0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  <a:lnTo>
                                <a:pt x="0" y="11677"/>
                              </a:lnTo>
                              <a:close/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61D948CC" id="Arc 9" o:spid="_x0000_s1026" style="position:absolute;margin-left:191.85pt;margin-top:-11.8pt;width:212.5pt;height:228.6pt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" path="m18171,-1nfc20409,3483,21600,7536,21600,11677v,4123,-1181,8160,-3401,11634em18171,-1nsc20409,3483,21600,7536,21600,11677v,4123,-1181,8160,-3401,11634l,11677,18171,-1xe" filled="f" strokecolor="black [3213]" strokeweight="4.5pt">
                <v:stroke startarrowwidth="narrow" startarrowlength="short" endarrowwidth="narrow" endarrowlength="short"/>
                <v:path arrowok="t" o:extrusionok="f" o:connecttype="custom" o:connectlocs="2270323,0;2273822,2903220;0,1454288" o:connectangles="0,0,0"/>
              </v:shape>
            </w:pict>
          </mc:Fallback>
        </mc:AlternateContent>
      </w:r>
      <w:r w:rsidRPr="00D41DF8">
        <w:rPr>
          <w:b/>
          <w:bCs/>
        </w:rPr>
        <w:drawing>
          <wp:anchor distT="0" distB="0" distL="114300" distR="114300" simplePos="0" relativeHeight="251730944" behindDoc="0" locked="0" layoutInCell="1" allowOverlap="1" wp14:anchorId="73CBCC67" wp14:editId="23C08F8C">
            <wp:simplePos x="0" y="0"/>
            <wp:positionH relativeFrom="column">
              <wp:posOffset>2498725</wp:posOffset>
            </wp:positionH>
            <wp:positionV relativeFrom="paragraph">
              <wp:posOffset>1350010</wp:posOffset>
            </wp:positionV>
            <wp:extent cx="458470" cy="590550"/>
            <wp:effectExtent l="0" t="0" r="0" b="0"/>
            <wp:wrapNone/>
            <wp:docPr id="80" name="Obrázo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5905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99">
                              <a:alpha val="69019"/>
                            </a:srgbClr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9B5585" w:rsidRPr="009B5585">
        <w:rPr>
          <w:b/>
          <w:bCs/>
        </w:rPr>
        <w:t>a = r &gt; f</w:t>
      </w:r>
    </w:p>
    <w:p w14:paraId="22F90EBB" w14:textId="4E080A58" w:rsidR="009B5585" w:rsidRDefault="00D41DF8" w:rsidP="00D41DF8">
      <w:pPr>
        <w:pStyle w:val="Odsekzoznamu"/>
        <w:numPr>
          <w:ilvl w:val="3"/>
          <w:numId w:val="1"/>
        </w:numPr>
        <w:rPr>
          <w:b/>
          <w:bCs/>
        </w:rPr>
      </w:pPr>
      <w:r w:rsidRPr="00D41DF8">
        <w:rPr>
          <w:b/>
          <w:bCs/>
        </w:rPr>
        <w:t>Obraz y´ je skutočný, prevrátený a rovnako veľký</w:t>
      </w:r>
      <w:r w:rsidRPr="00D41DF8">
        <w:rPr>
          <w:b/>
          <w:bCs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4C6B84" wp14:editId="34FFFDB5">
                <wp:simplePos x="0" y="0"/>
                <wp:positionH relativeFrom="column">
                  <wp:posOffset>2518471</wp:posOffset>
                </wp:positionH>
                <wp:positionV relativeFrom="paragraph">
                  <wp:posOffset>273050</wp:posOffset>
                </wp:positionV>
                <wp:extent cx="2437704" cy="1739900"/>
                <wp:effectExtent l="0" t="0" r="77470" b="50800"/>
                <wp:wrapNone/>
                <wp:docPr id="75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437704" cy="17399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 type="none" w="sm" len="sm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11978" id="Line 1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3pt,21.5pt" to="390.25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" strokecolor="#00b050" strokeweight="1.5pt">
                <v:stroke startarrowwidth="narrow" startarrowlength="short" endarrow="classic" endarrowwidth="wide" endarrowlength="long"/>
              </v:line>
            </w:pict>
          </mc:Fallback>
        </mc:AlternateContent>
      </w:r>
      <w:r w:rsidRPr="00D41DF8">
        <w:rPr>
          <w:b/>
          <w:bCs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68AFDD" wp14:editId="3EE622F2">
                <wp:simplePos x="0" y="0"/>
                <wp:positionH relativeFrom="column">
                  <wp:posOffset>2428875</wp:posOffset>
                </wp:positionH>
                <wp:positionV relativeFrom="paragraph">
                  <wp:posOffset>2016125</wp:posOffset>
                </wp:positionV>
                <wp:extent cx="2540000" cy="0"/>
                <wp:effectExtent l="0" t="95250" r="0" b="114300"/>
                <wp:wrapNone/>
                <wp:docPr id="7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40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 type="stealth" w="lg" len="lg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12E1D2" id="Line 2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25pt,158.75pt" to="391.25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" strokecolor="#00b050" strokeweight="1.5pt">
                <v:stroke startarrow="classic" startarrowwidth="wide" startarrowlength="long" endarrowwidth="wide" endarrowlength="long"/>
              </v:line>
            </w:pict>
          </mc:Fallback>
        </mc:AlternateContent>
      </w:r>
      <w:r w:rsidRPr="00D41DF8">
        <w:rPr>
          <w:b/>
          <w:bCs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6ECBF6" wp14:editId="7444FAD2">
                <wp:simplePos x="0" y="0"/>
                <wp:positionH relativeFrom="column">
                  <wp:posOffset>2437771</wp:posOffset>
                </wp:positionH>
                <wp:positionV relativeFrom="paragraph">
                  <wp:posOffset>196850</wp:posOffset>
                </wp:positionV>
                <wp:extent cx="2505704" cy="1816100"/>
                <wp:effectExtent l="38100" t="0" r="28575" b="50800"/>
                <wp:wrapNone/>
                <wp:docPr id="76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505704" cy="18161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 type="none" w="sm" len="sm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555B2" id="Line 19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95pt,15.5pt" to="389.25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" strokecolor="#00b050" strokeweight="1.5pt">
                <v:stroke startarrowwidth="narrow" startarrowlength="short" endarrow="classic" endarrowwidth="wide" endarrowlength="long"/>
              </v:line>
            </w:pict>
          </mc:Fallback>
        </mc:AlternateContent>
      </w:r>
      <w:r w:rsidRPr="00D41DF8">
        <w:rPr>
          <w:b/>
          <w:bCs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90E14F" wp14:editId="3EA71175">
                <wp:simplePos x="0" y="0"/>
                <wp:positionH relativeFrom="column">
                  <wp:posOffset>1095375</wp:posOffset>
                </wp:positionH>
                <wp:positionV relativeFrom="paragraph">
                  <wp:posOffset>1104265</wp:posOffset>
                </wp:positionV>
                <wp:extent cx="5645150" cy="0"/>
                <wp:effectExtent l="0" t="0" r="0" b="0"/>
                <wp:wrapNone/>
                <wp:docPr id="79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56451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lgDashDot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6134A" id="Line 8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86.95pt" to="530.7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" strokecolor="black [3213]" strokeweight="1pt">
                <v:stroke dashstyle="longDashDot" startarrowwidth="narrow" startarrowlength="short" endarrowwidth="narrow" endarrowlength="short"/>
              </v:line>
            </w:pict>
          </mc:Fallback>
        </mc:AlternateContent>
      </w:r>
    </w:p>
    <w:p w14:paraId="2581BE64" w14:textId="130ADF52" w:rsidR="00D41DF8" w:rsidRDefault="00D41DF8" w:rsidP="00D41DF8">
      <w:pPr>
        <w:rPr>
          <w:b/>
          <w:bCs/>
        </w:rPr>
      </w:pPr>
    </w:p>
    <w:p w14:paraId="2326152C" w14:textId="0706FE4C" w:rsidR="00D41DF8" w:rsidRDefault="00D41DF8" w:rsidP="00D41DF8">
      <w:pPr>
        <w:rPr>
          <w:b/>
          <w:bCs/>
        </w:rPr>
      </w:pPr>
    </w:p>
    <w:p w14:paraId="32565DC3" w14:textId="3657C580" w:rsidR="00D41DF8" w:rsidRDefault="00D41DF8" w:rsidP="00D41DF8">
      <w:pPr>
        <w:rPr>
          <w:b/>
          <w:bCs/>
        </w:rPr>
      </w:pPr>
    </w:p>
    <w:p w14:paraId="60409A29" w14:textId="29670EDB" w:rsidR="00D41DF8" w:rsidRDefault="00D41DF8" w:rsidP="00D41DF8">
      <w:pPr>
        <w:rPr>
          <w:b/>
          <w:bCs/>
        </w:rPr>
      </w:pPr>
    </w:p>
    <w:p w14:paraId="71B1B9FA" w14:textId="4A38A488" w:rsidR="00D41DF8" w:rsidRDefault="00D41DF8" w:rsidP="00D41DF8">
      <w:pPr>
        <w:rPr>
          <w:b/>
          <w:bCs/>
        </w:rPr>
      </w:pPr>
    </w:p>
    <w:p w14:paraId="7A0CC0DB" w14:textId="564F8E63" w:rsidR="00D41DF8" w:rsidRDefault="00D41DF8" w:rsidP="00D41DF8">
      <w:pPr>
        <w:rPr>
          <w:b/>
          <w:bCs/>
        </w:rPr>
      </w:pPr>
    </w:p>
    <w:p w14:paraId="45165D7B" w14:textId="060D18A5" w:rsidR="00D41DF8" w:rsidRDefault="00D41DF8" w:rsidP="00D41DF8">
      <w:pPr>
        <w:rPr>
          <w:b/>
          <w:bCs/>
        </w:rPr>
      </w:pPr>
    </w:p>
    <w:p w14:paraId="3F772711" w14:textId="592288B2" w:rsidR="00D41DF8" w:rsidRDefault="00D41DF8" w:rsidP="00D41DF8">
      <w:pPr>
        <w:rPr>
          <w:b/>
          <w:bCs/>
        </w:rPr>
      </w:pPr>
    </w:p>
    <w:p w14:paraId="1CE3067C" w14:textId="4C7C7327" w:rsidR="00D41DF8" w:rsidRDefault="00D41DF8" w:rsidP="00D41DF8">
      <w:pPr>
        <w:rPr>
          <w:b/>
          <w:bCs/>
        </w:rPr>
      </w:pPr>
    </w:p>
    <w:p w14:paraId="018A951B" w14:textId="3A969DD5" w:rsidR="00D41DF8" w:rsidRPr="006E612B" w:rsidRDefault="006E612B" w:rsidP="00D41DF8">
      <w:pPr>
        <w:pStyle w:val="Odsekzoznamu"/>
        <w:numPr>
          <w:ilvl w:val="2"/>
          <w:numId w:val="1"/>
        </w:numPr>
        <w:rPr>
          <w:b/>
          <w:bCs/>
        </w:rPr>
      </w:pPr>
      <w:r w:rsidRPr="006E612B">
        <w:rPr>
          <w:b/>
          <w:bCs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95F73A" wp14:editId="5DE21A1C">
                <wp:simplePos x="0" y="0"/>
                <wp:positionH relativeFrom="column">
                  <wp:posOffset>3016250</wp:posOffset>
                </wp:positionH>
                <wp:positionV relativeFrom="paragraph">
                  <wp:posOffset>659130</wp:posOffset>
                </wp:positionV>
                <wp:extent cx="0" cy="917575"/>
                <wp:effectExtent l="57150" t="38100" r="76200" b="15875"/>
                <wp:wrapNone/>
                <wp:docPr id="93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91757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A80000"/>
                          </a:solidFill>
                          <a:round/>
                          <a:headEnd type="none" w="sm" len="sm"/>
                          <a:tailEnd type="triangle" w="med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C587" id="Line 20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5pt,51.9pt" to="237.5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" strokecolor="#a80000" strokeweight="4.5pt">
                <v:stroke startarrowwidth="narrow" startarrowlength="short" endarrow="block" endarrowlength="long"/>
              </v:line>
            </w:pict>
          </mc:Fallback>
        </mc:AlternateContent>
      </w:r>
      <w:r w:rsidRPr="006E612B">
        <w:rPr>
          <w:b/>
          <w:bCs/>
        </w:rPr>
        <w:drawing>
          <wp:anchor distT="0" distB="0" distL="114300" distR="114300" simplePos="0" relativeHeight="251746304" behindDoc="0" locked="0" layoutInCell="1" allowOverlap="1" wp14:anchorId="7BA7510D" wp14:editId="78556CB5">
            <wp:simplePos x="0" y="0"/>
            <wp:positionH relativeFrom="column">
              <wp:posOffset>1593850</wp:posOffset>
            </wp:positionH>
            <wp:positionV relativeFrom="paragraph">
              <wp:posOffset>1827530</wp:posOffset>
            </wp:positionV>
            <wp:extent cx="458470" cy="590550"/>
            <wp:effectExtent l="0" t="0" r="0" b="0"/>
            <wp:wrapNone/>
            <wp:docPr id="94" name="Obrázok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5905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99">
                              <a:alpha val="69019"/>
                            </a:srgbClr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6E612B">
        <w:rPr>
          <w:b/>
          <w:bCs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20E207" wp14:editId="524BF04A">
                <wp:simplePos x="0" y="0"/>
                <wp:positionH relativeFrom="column">
                  <wp:posOffset>1209675</wp:posOffset>
                </wp:positionH>
                <wp:positionV relativeFrom="paragraph">
                  <wp:posOffset>1537335</wp:posOffset>
                </wp:positionV>
                <wp:extent cx="5645150" cy="0"/>
                <wp:effectExtent l="0" t="0" r="0" b="0"/>
                <wp:wrapNone/>
                <wp:docPr id="87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56451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lgDashDot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AE4C2" id="Line 6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121.05pt" to="539.7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" strokecolor="black [3213]" strokeweight="1pt">
                <v:stroke dashstyle="longDashDot" startarrowwidth="narrow" startarrowlength="short" endarrowwidth="narrow" endarrowlength="short"/>
              </v:line>
            </w:pict>
          </mc:Fallback>
        </mc:AlternateContent>
      </w:r>
      <w:r w:rsidRPr="006E612B">
        <w:rPr>
          <w:b/>
          <w:bCs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B0528C" wp14:editId="1464DF47">
                <wp:simplePos x="0" y="0"/>
                <wp:positionH relativeFrom="column">
                  <wp:posOffset>2550795</wp:posOffset>
                </wp:positionH>
                <wp:positionV relativeFrom="paragraph">
                  <wp:posOffset>99060</wp:posOffset>
                </wp:positionV>
                <wp:extent cx="2698750" cy="2903220"/>
                <wp:effectExtent l="0" t="19050" r="44450" b="30480"/>
                <wp:wrapNone/>
                <wp:docPr id="88" name="Ar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8750" cy="2903220"/>
                        </a:xfrm>
                        <a:custGeom>
                          <a:avLst/>
                          <a:gdLst>
                            <a:gd name="G0" fmla="+- 0 0 0"/>
                            <a:gd name="G1" fmla="+- 11677 0 0"/>
                            <a:gd name="G2" fmla="+- 21600 0 0"/>
                            <a:gd name="T0" fmla="*/ 18171 w 21600"/>
                            <a:gd name="T1" fmla="*/ 0 h 23311"/>
                            <a:gd name="T2" fmla="*/ 18199 w 21600"/>
                            <a:gd name="T3" fmla="*/ 23311 h 23311"/>
                            <a:gd name="T4" fmla="*/ 0 w 21600"/>
                            <a:gd name="T5" fmla="*/ 11677 h 233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3311" fill="none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</a:path>
                            <a:path w="21600" h="23311" stroke="0" extrusionOk="0">
                              <a:moveTo>
                                <a:pt x="18171" y="-1"/>
                              </a:moveTo>
                              <a:cubicBezTo>
                                <a:pt x="20409" y="3483"/>
                                <a:pt x="21600" y="7536"/>
                                <a:pt x="21600" y="11677"/>
                              </a:cubicBezTo>
                              <a:cubicBezTo>
                                <a:pt x="21600" y="15800"/>
                                <a:pt x="20419" y="19837"/>
                                <a:pt x="18199" y="23311"/>
                              </a:cubicBezTo>
                              <a:lnTo>
                                <a:pt x="0" y="11677"/>
                              </a:lnTo>
                              <a:close/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7F9B5931" id="Arc 7" o:spid="_x0000_s1026" style="position:absolute;margin-left:200.85pt;margin-top:7.8pt;width:212.5pt;height:228.6pt;z-index:251748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" path="m18171,-1nfc20409,3483,21600,7536,21600,11677v,4123,-1181,8160,-3401,11634em18171,-1nsc20409,3483,21600,7536,21600,11677v,4123,-1181,8160,-3401,11634l,11677,18171,-1xe" filled="f" strokecolor="black [3213]" strokeweight="4.5pt">
                <v:stroke startarrowwidth="narrow" startarrowlength="short" endarrowwidth="narrow" endarrowlength="short"/>
                <v:path arrowok="t" o:extrusionok="f" o:connecttype="custom" o:connectlocs="2270323,0;2273822,2903220;0,1454288" o:connectangles="0,0,0"/>
              </v:shape>
            </w:pict>
          </mc:Fallback>
        </mc:AlternateContent>
      </w:r>
      <w:r w:rsidRPr="006E612B">
        <w:rPr>
          <w:b/>
          <w:bCs/>
        </w:rPr>
        <w:drawing>
          <wp:anchor distT="0" distB="0" distL="114300" distR="114300" simplePos="0" relativeHeight="251749376" behindDoc="0" locked="0" layoutInCell="1" allowOverlap="1" wp14:anchorId="116B5022" wp14:editId="478D63B5">
            <wp:simplePos x="0" y="0"/>
            <wp:positionH relativeFrom="column">
              <wp:posOffset>933450</wp:posOffset>
            </wp:positionH>
            <wp:positionV relativeFrom="paragraph">
              <wp:posOffset>1534160</wp:posOffset>
            </wp:positionV>
            <wp:extent cx="328295" cy="360045"/>
            <wp:effectExtent l="0" t="0" r="0" b="0"/>
            <wp:wrapNone/>
            <wp:docPr id="95" name="Obrázok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" cy="36004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6E612B">
        <w:rPr>
          <w:b/>
          <w:bCs/>
        </w:rPr>
        <w:drawing>
          <wp:anchor distT="0" distB="0" distL="114300" distR="114300" simplePos="0" relativeHeight="251750400" behindDoc="0" locked="0" layoutInCell="1" allowOverlap="1" wp14:anchorId="2EF70495" wp14:editId="019EE394">
            <wp:simplePos x="0" y="0"/>
            <wp:positionH relativeFrom="column">
              <wp:posOffset>2131695</wp:posOffset>
            </wp:positionH>
            <wp:positionV relativeFrom="paragraph">
              <wp:posOffset>1630680</wp:posOffset>
            </wp:positionV>
            <wp:extent cx="393700" cy="458470"/>
            <wp:effectExtent l="0" t="0" r="0" b="0"/>
            <wp:wrapNone/>
            <wp:docPr id="96" name="Obrázok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6E612B">
        <w:rPr>
          <w:b/>
          <w:bCs/>
        </w:rPr>
        <w:drawing>
          <wp:anchor distT="0" distB="0" distL="114300" distR="114300" simplePos="0" relativeHeight="251751424" behindDoc="0" locked="0" layoutInCell="1" allowOverlap="1" wp14:anchorId="669C5AA6" wp14:editId="3B533181">
            <wp:simplePos x="0" y="0"/>
            <wp:positionH relativeFrom="column">
              <wp:posOffset>5314950</wp:posOffset>
            </wp:positionH>
            <wp:positionV relativeFrom="paragraph">
              <wp:posOffset>1535430</wp:posOffset>
            </wp:positionV>
            <wp:extent cx="393700" cy="458470"/>
            <wp:effectExtent l="0" t="0" r="0" b="0"/>
            <wp:wrapNone/>
            <wp:docPr id="97" name="Obrázok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6E612B">
        <w:rPr>
          <w:b/>
          <w:bCs/>
        </w:rPr>
        <w:drawing>
          <wp:anchor distT="0" distB="0" distL="114300" distR="114300" simplePos="0" relativeHeight="251752448" behindDoc="0" locked="0" layoutInCell="1" allowOverlap="1" wp14:anchorId="375B1052" wp14:editId="058430DD">
            <wp:simplePos x="0" y="0"/>
            <wp:positionH relativeFrom="column">
              <wp:posOffset>2573020</wp:posOffset>
            </wp:positionH>
            <wp:positionV relativeFrom="paragraph">
              <wp:posOffset>884555</wp:posOffset>
            </wp:positionV>
            <wp:extent cx="360045" cy="426720"/>
            <wp:effectExtent l="0" t="0" r="0" b="0"/>
            <wp:wrapNone/>
            <wp:docPr id="98" name="Obrázok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4267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6E612B">
        <w:rPr>
          <w:b/>
          <w:bCs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586B12" wp14:editId="23F994DA">
                <wp:simplePos x="0" y="0"/>
                <wp:positionH relativeFrom="column">
                  <wp:posOffset>2095500</wp:posOffset>
                </wp:positionH>
                <wp:positionV relativeFrom="paragraph">
                  <wp:posOffset>1540510</wp:posOffset>
                </wp:positionV>
                <wp:extent cx="0" cy="1231900"/>
                <wp:effectExtent l="114300" t="0" r="76200" b="63500"/>
                <wp:wrapNone/>
                <wp:docPr id="92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23190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A80000"/>
                          </a:solidFill>
                          <a:round/>
                          <a:headEnd type="none" w="sm" len="sm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14D17" id="Line 17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121.3pt" to="165pt,2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" strokecolor="#a80000" strokeweight="4.5pt">
                <v:stroke startarrowwidth="narrow" startarrowlength="short" endarrow="block"/>
              </v:line>
            </w:pict>
          </mc:Fallback>
        </mc:AlternateContent>
      </w:r>
      <w:r w:rsidR="00D41DF8" w:rsidRPr="00D41DF8">
        <w:rPr>
          <w:b/>
          <w:bCs/>
          <w:i/>
          <w:iCs/>
          <w:u w:val="single"/>
        </w:rPr>
        <w:t>f</w:t>
      </w:r>
      <w:r w:rsidR="00D41DF8">
        <w:rPr>
          <w:b/>
          <w:bCs/>
          <w:i/>
          <w:iCs/>
          <w:u w:val="single"/>
        </w:rPr>
        <w:t xml:space="preserve"> </w:t>
      </w:r>
      <w:r w:rsidR="00D41DF8" w:rsidRPr="00D41DF8">
        <w:rPr>
          <w:b/>
          <w:bCs/>
          <w:i/>
          <w:iCs/>
          <w:u w:val="single"/>
        </w:rPr>
        <w:t>&lt;</w:t>
      </w:r>
      <w:r w:rsidR="00D41DF8">
        <w:rPr>
          <w:b/>
          <w:bCs/>
          <w:i/>
          <w:iCs/>
          <w:u w:val="single"/>
        </w:rPr>
        <w:t xml:space="preserve"> </w:t>
      </w:r>
      <w:r w:rsidR="00D41DF8" w:rsidRPr="00D41DF8">
        <w:rPr>
          <w:b/>
          <w:bCs/>
          <w:i/>
          <w:iCs/>
          <w:u w:val="single"/>
        </w:rPr>
        <w:t>a</w:t>
      </w:r>
      <w:r w:rsidR="00D41DF8">
        <w:rPr>
          <w:b/>
          <w:bCs/>
          <w:i/>
          <w:iCs/>
          <w:u w:val="single"/>
        </w:rPr>
        <w:t xml:space="preserve"> </w:t>
      </w:r>
      <w:r w:rsidR="00D41DF8" w:rsidRPr="00D41DF8">
        <w:rPr>
          <w:b/>
          <w:bCs/>
          <w:i/>
          <w:iCs/>
          <w:u w:val="single"/>
        </w:rPr>
        <w:t>&lt;</w:t>
      </w:r>
      <w:r w:rsidR="00D41DF8">
        <w:rPr>
          <w:b/>
          <w:bCs/>
          <w:i/>
          <w:iCs/>
          <w:u w:val="single"/>
        </w:rPr>
        <w:t xml:space="preserve"> </w:t>
      </w:r>
      <w:r w:rsidR="00D41DF8" w:rsidRPr="00D41DF8">
        <w:rPr>
          <w:b/>
          <w:bCs/>
          <w:i/>
          <w:iCs/>
          <w:u w:val="single"/>
        </w:rPr>
        <w:t>r</w:t>
      </w:r>
    </w:p>
    <w:p w14:paraId="46035EEA" w14:textId="2CBB11DA" w:rsidR="006E612B" w:rsidRPr="006E612B" w:rsidRDefault="006E612B" w:rsidP="006E612B">
      <w:pPr>
        <w:pStyle w:val="Odsekzoznamu"/>
        <w:numPr>
          <w:ilvl w:val="3"/>
          <w:numId w:val="1"/>
        </w:numPr>
        <w:rPr>
          <w:b/>
          <w:bCs/>
          <w:lang w:val="en-US"/>
        </w:rPr>
      </w:pPr>
      <w:r w:rsidRPr="006E612B">
        <w:rPr>
          <w:b/>
          <w:bCs/>
        </w:rPr>
        <w:t>Obraz y´ je skutočný, prevrátený a zväčšený</w:t>
      </w:r>
    </w:p>
    <w:p w14:paraId="7E2034EB" w14:textId="3F31CAFF" w:rsidR="006E612B" w:rsidRPr="00D41DF8" w:rsidRDefault="006E612B" w:rsidP="00D4254C">
      <w:pPr>
        <w:pStyle w:val="Odsekzoznamu"/>
        <w:ind w:left="2880"/>
        <w:rPr>
          <w:b/>
          <w:bCs/>
        </w:rPr>
      </w:pPr>
      <w:r w:rsidRPr="006E612B">
        <w:rPr>
          <w:b/>
          <w:bCs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9B104E6" wp14:editId="1F7C7382">
                <wp:simplePos x="0" y="0"/>
                <wp:positionH relativeFrom="column">
                  <wp:posOffset>3067050</wp:posOffset>
                </wp:positionH>
                <wp:positionV relativeFrom="paragraph">
                  <wp:posOffset>307892</wp:posOffset>
                </wp:positionV>
                <wp:extent cx="1836420" cy="2102568"/>
                <wp:effectExtent l="0" t="0" r="68580" b="50165"/>
                <wp:wrapNone/>
                <wp:docPr id="90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836420" cy="21025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 type="none" w="sm" len="sm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72F00" id="Line 14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24.25pt" to="386.1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" strokecolor="#00b050" strokeweight="1.5pt">
                <v:stroke startarrowwidth="narrow" startarrowlength="short" endarrow="classic" endarrowwidth="wide" endarrowlength="long"/>
              </v:line>
            </w:pict>
          </mc:Fallback>
        </mc:AlternateContent>
      </w:r>
      <w:r w:rsidRPr="006E612B">
        <w:rPr>
          <w:b/>
          <w:bCs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F68E1C" wp14:editId="0467F329">
                <wp:simplePos x="0" y="0"/>
                <wp:positionH relativeFrom="column">
                  <wp:posOffset>3014345</wp:posOffset>
                </wp:positionH>
                <wp:positionV relativeFrom="paragraph">
                  <wp:posOffset>306070</wp:posOffset>
                </wp:positionV>
                <wp:extent cx="2047875" cy="0"/>
                <wp:effectExtent l="0" t="95250" r="0" b="114300"/>
                <wp:wrapNone/>
                <wp:docPr id="89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 type="none" w="sm" len="sm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8E52B" id="Line 13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35pt,24.1pt" to="398.6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" strokecolor="#00b050" strokeweight="1.5pt">
                <v:stroke startarrowwidth="narrow" startarrowlength="short" endarrow="classic" endarrowwidth="wide" endarrowlength="long"/>
              </v:line>
            </w:pict>
          </mc:Fallback>
        </mc:AlternateContent>
      </w:r>
      <w:r w:rsidRPr="006E612B">
        <w:rPr>
          <w:b/>
          <w:bCs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686636" wp14:editId="22E81076">
                <wp:simplePos x="0" y="0"/>
                <wp:positionH relativeFrom="column">
                  <wp:posOffset>2085974</wp:posOffset>
                </wp:positionH>
                <wp:positionV relativeFrom="paragraph">
                  <wp:posOffset>253366</wp:posOffset>
                </wp:positionV>
                <wp:extent cx="2969895" cy="2159448"/>
                <wp:effectExtent l="38100" t="0" r="20955" b="50800"/>
                <wp:wrapNone/>
                <wp:docPr id="91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969895" cy="215944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 type="none" w="sm" len="sm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EC0F0" id="Line 15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19.95pt" to="398.1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" strokecolor="#00b050" strokeweight="1.5pt">
                <v:stroke startarrowwidth="narrow" startarrowlength="short" endarrow="classic" endarrowwidth="wide" endarrowlength="long"/>
              </v:line>
            </w:pict>
          </mc:Fallback>
        </mc:AlternateContent>
      </w:r>
      <w:r w:rsidRPr="006E612B">
        <w:rPr>
          <w:b/>
          <w:bCs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5E81FF" wp14:editId="3BCC4AEC">
                <wp:simplePos x="0" y="0"/>
                <wp:positionH relativeFrom="column">
                  <wp:posOffset>2095500</wp:posOffset>
                </wp:positionH>
                <wp:positionV relativeFrom="paragraph">
                  <wp:posOffset>2415540</wp:posOffset>
                </wp:positionV>
                <wp:extent cx="2830195" cy="0"/>
                <wp:effectExtent l="0" t="95250" r="0" b="114300"/>
                <wp:wrapNone/>
                <wp:docPr id="86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83019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 type="stealth" w="lg" len="lg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7B70FF" id="Line 2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pt,190.2pt" to="387.85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" strokecolor="#00b050" strokeweight="1.5pt">
                <v:stroke startarrow="classic" startarrowwidth="wide" startarrowlength="long" endarrowwidth="wide" endarrowlength="long"/>
              </v:line>
            </w:pict>
          </mc:Fallback>
        </mc:AlternateContent>
      </w:r>
      <w:r w:rsidRPr="006E612B">
        <w:rPr>
          <w:b/>
          <w:bCs/>
        </w:rPr>
        <w:drawing>
          <wp:anchor distT="0" distB="0" distL="114300" distR="114300" simplePos="0" relativeHeight="251757568" behindDoc="0" locked="0" layoutInCell="1" allowOverlap="1" wp14:anchorId="63A97D45" wp14:editId="7D011414">
            <wp:simplePos x="0" y="0"/>
            <wp:positionH relativeFrom="column">
              <wp:posOffset>3582670</wp:posOffset>
            </wp:positionH>
            <wp:positionV relativeFrom="paragraph">
              <wp:posOffset>1244600</wp:posOffset>
            </wp:positionV>
            <wp:extent cx="425450" cy="427037"/>
            <wp:effectExtent l="0" t="0" r="0" b="0"/>
            <wp:wrapNone/>
            <wp:docPr id="99" name="Obrázok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2703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99">
                              <a:alpha val="67842"/>
                            </a:srgbClr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sectPr w:rsidR="006E612B" w:rsidRPr="00D41DF8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4028C"/>
    <w:multiLevelType w:val="hybridMultilevel"/>
    <w:tmpl w:val="D98678FC"/>
    <w:lvl w:ilvl="0" w:tplc="D70EAB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E6C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C64C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52F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C2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84F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0A67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A7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BCA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08106259">
    <w:abstractNumId w:val="0"/>
  </w:num>
  <w:num w:numId="2" w16cid:durableId="1599605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CB"/>
    <w:rsid w:val="001F40F2"/>
    <w:rsid w:val="002D61A1"/>
    <w:rsid w:val="00391FBD"/>
    <w:rsid w:val="003A5040"/>
    <w:rsid w:val="006E612B"/>
    <w:rsid w:val="007931CB"/>
    <w:rsid w:val="007E147B"/>
    <w:rsid w:val="009B5585"/>
    <w:rsid w:val="00B63465"/>
    <w:rsid w:val="00C63554"/>
    <w:rsid w:val="00D41DF8"/>
    <w:rsid w:val="00D4254C"/>
    <w:rsid w:val="00F4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DC51"/>
  <w15:chartTrackingRefBased/>
  <w15:docId w15:val="{5B7F1319-E67F-44B9-B46D-723AB3A7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1478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38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9</cp:revision>
  <dcterms:created xsi:type="dcterms:W3CDTF">2023-02-07T15:41:00Z</dcterms:created>
  <dcterms:modified xsi:type="dcterms:W3CDTF">2023-02-07T16:19:00Z</dcterms:modified>
</cp:coreProperties>
</file>