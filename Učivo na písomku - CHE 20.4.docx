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6F215" w14:textId="46418215" w:rsidR="003A5040" w:rsidRDefault="00930EFC" w:rsidP="001F40F2">
      <w:pPr>
        <w:pStyle w:val="Nzov"/>
        <w:jc w:val="center"/>
      </w:pPr>
      <w:r>
        <w:t>Učivo na písomku  - CHE 20.4</w:t>
      </w:r>
    </w:p>
    <w:p w14:paraId="0A01D311" w14:textId="77777777" w:rsidR="00B63465" w:rsidRDefault="00B63465" w:rsidP="00B63465"/>
    <w:p w14:paraId="030AF8F0" w14:textId="625F1A68" w:rsidR="00B63465" w:rsidRDefault="00930EFC" w:rsidP="00930EFC">
      <w:pPr>
        <w:pStyle w:val="Odsekzoznamu"/>
        <w:numPr>
          <w:ilvl w:val="0"/>
          <w:numId w:val="1"/>
        </w:numPr>
      </w:pPr>
      <w:r>
        <w:t>C</w:t>
      </w:r>
      <w:r w:rsidRPr="00930EFC">
        <w:t>harakterizujte alkaloidy z chemického hľadiska, ich vlastnosti</w:t>
      </w:r>
    </w:p>
    <w:p w14:paraId="4981AB01" w14:textId="6AAD9087" w:rsidR="002D2134" w:rsidRPr="002D2134" w:rsidRDefault="002D2134" w:rsidP="002D2134">
      <w:pPr>
        <w:pStyle w:val="Odsekzoznamu"/>
        <w:numPr>
          <w:ilvl w:val="1"/>
          <w:numId w:val="1"/>
        </w:numPr>
      </w:pPr>
      <w:r>
        <w:rPr>
          <w:b/>
        </w:rPr>
        <w:t>A</w:t>
      </w:r>
      <w:r w:rsidRPr="002D2134">
        <w:rPr>
          <w:b/>
        </w:rPr>
        <w:t xml:space="preserve">lkaloidy </w:t>
      </w:r>
      <w:r w:rsidRPr="002D2134">
        <w:t xml:space="preserve">sú prírodné </w:t>
      </w:r>
      <w:r w:rsidRPr="002D2134">
        <w:rPr>
          <w:b/>
          <w:u w:val="single"/>
        </w:rPr>
        <w:t>dusíkaté</w:t>
      </w:r>
      <w:r w:rsidRPr="002D2134">
        <w:t xml:space="preserve"> organické látky, </w:t>
      </w:r>
      <w:r w:rsidRPr="002D2134">
        <w:rPr>
          <w:b/>
          <w:u w:val="single"/>
        </w:rPr>
        <w:t>zásaditého</w:t>
      </w:r>
      <w:r w:rsidRPr="002D2134">
        <w:t xml:space="preserve"> charakteru, ktoré majú fyziologické účinky, N je súčasťou cyklu – preto sú to deriváty heterocyklických zlúčenín</w:t>
      </w:r>
    </w:p>
    <w:p w14:paraId="0E8A323D" w14:textId="39E8686A" w:rsidR="002D2134" w:rsidRPr="002D2134" w:rsidRDefault="002D2134" w:rsidP="002D2134">
      <w:pPr>
        <w:pStyle w:val="Odsekzoznamu"/>
        <w:numPr>
          <w:ilvl w:val="1"/>
          <w:numId w:val="1"/>
        </w:numPr>
      </w:pPr>
      <w:r>
        <w:t>N</w:t>
      </w:r>
      <w:r w:rsidRPr="002D2134">
        <w:t>evyskytujú sa nikdy voľné, ale vo forme solí karboxylových kyselín (soli k. citrónovej octovej, šťaveľovej, vínnej)</w:t>
      </w:r>
    </w:p>
    <w:p w14:paraId="66B5FEB6" w14:textId="5ADF9115" w:rsidR="002D2134" w:rsidRPr="002D2134" w:rsidRDefault="002D2134" w:rsidP="002D2134">
      <w:pPr>
        <w:pStyle w:val="Odsekzoznamu"/>
        <w:numPr>
          <w:ilvl w:val="1"/>
          <w:numId w:val="1"/>
        </w:numPr>
      </w:pPr>
      <w:r>
        <w:t>A</w:t>
      </w:r>
      <w:r w:rsidRPr="002D2134">
        <w:t xml:space="preserve">ko chemické látky sú to tuhé kryštalické vo vode </w:t>
      </w:r>
      <w:r w:rsidRPr="002D2134">
        <w:rPr>
          <w:b/>
          <w:bCs/>
        </w:rPr>
        <w:t>málo</w:t>
      </w:r>
      <w:r w:rsidRPr="002D2134">
        <w:t xml:space="preserve"> rozpustné látky horkej chuti</w:t>
      </w:r>
    </w:p>
    <w:p w14:paraId="06AAD89C" w14:textId="77777777" w:rsidR="00930EFC" w:rsidRDefault="00930EFC" w:rsidP="002D2134"/>
    <w:p w14:paraId="350DC75A" w14:textId="003161B0" w:rsidR="002D2134" w:rsidRDefault="002D2134" w:rsidP="002D2134">
      <w:pPr>
        <w:pStyle w:val="Odsekzoznamu"/>
        <w:numPr>
          <w:ilvl w:val="0"/>
          <w:numId w:val="1"/>
        </w:numPr>
      </w:pPr>
      <w:r w:rsidRPr="002D2134">
        <w:t>Napíšte čeľade rastlín, ktoré sú zdrojom alkaloidov slovenským aj latinským názvom</w:t>
      </w:r>
    </w:p>
    <w:p w14:paraId="292A95E1" w14:textId="6829ED9A" w:rsidR="002D2134" w:rsidRDefault="002D2134" w:rsidP="002D2134">
      <w:pPr>
        <w:pStyle w:val="Odsekzoznamu"/>
        <w:numPr>
          <w:ilvl w:val="1"/>
          <w:numId w:val="1"/>
        </w:numPr>
      </w:pPr>
      <w:r w:rsidRPr="002D2134">
        <w:rPr>
          <w:b/>
          <w:bCs/>
        </w:rPr>
        <w:t>Ľuľkovité</w:t>
      </w:r>
      <w:r w:rsidRPr="00E44AAC">
        <w:t xml:space="preserve"> (</w:t>
      </w:r>
      <w:proofErr w:type="spellStart"/>
      <w:r>
        <w:t>Solanaceae</w:t>
      </w:r>
      <w:proofErr w:type="spellEnd"/>
      <w:r w:rsidRPr="00E44AAC">
        <w:t>)</w:t>
      </w:r>
    </w:p>
    <w:p w14:paraId="51711008" w14:textId="1F5B5CAC" w:rsidR="002D2134" w:rsidRDefault="002D2134" w:rsidP="002D2134">
      <w:pPr>
        <w:pStyle w:val="Odsekzoznamu"/>
        <w:numPr>
          <w:ilvl w:val="1"/>
          <w:numId w:val="1"/>
        </w:numPr>
      </w:pPr>
      <w:r w:rsidRPr="002D2134">
        <w:rPr>
          <w:b/>
          <w:bCs/>
        </w:rPr>
        <w:t xml:space="preserve">Ľaliovité </w:t>
      </w:r>
      <w:r>
        <w:t>(</w:t>
      </w:r>
      <w:proofErr w:type="spellStart"/>
      <w:r>
        <w:t>Liliaceae</w:t>
      </w:r>
      <w:proofErr w:type="spellEnd"/>
      <w:r>
        <w:t>)</w:t>
      </w:r>
    </w:p>
    <w:p w14:paraId="62505E26" w14:textId="5BD583A9" w:rsidR="002D2134" w:rsidRPr="002D2134" w:rsidRDefault="002D2134" w:rsidP="002D2134">
      <w:pPr>
        <w:pStyle w:val="Odsekzoznamu"/>
        <w:numPr>
          <w:ilvl w:val="1"/>
          <w:numId w:val="1"/>
        </w:numPr>
      </w:pPr>
      <w:proofErr w:type="spellStart"/>
      <w:r w:rsidRPr="002D2134">
        <w:rPr>
          <w:b/>
          <w:bCs/>
        </w:rPr>
        <w:t>Makovité</w:t>
      </w:r>
      <w:proofErr w:type="spellEnd"/>
      <w:r>
        <w:t xml:space="preserve"> (</w:t>
      </w:r>
      <w:proofErr w:type="spellStart"/>
      <w:r w:rsidRPr="002D2134">
        <w:rPr>
          <w:iCs/>
        </w:rPr>
        <w:t>Papaveraceae</w:t>
      </w:r>
      <w:proofErr w:type="spellEnd"/>
      <w:r w:rsidRPr="002D2134">
        <w:rPr>
          <w:iCs/>
        </w:rPr>
        <w:t>)</w:t>
      </w:r>
    </w:p>
    <w:p w14:paraId="56BB4E55" w14:textId="7980EEA6" w:rsidR="002D2134" w:rsidRPr="002D2134" w:rsidRDefault="002D2134" w:rsidP="002D2134">
      <w:pPr>
        <w:pStyle w:val="Odsekzoznamu"/>
        <w:numPr>
          <w:ilvl w:val="1"/>
          <w:numId w:val="1"/>
        </w:numPr>
      </w:pPr>
      <w:proofErr w:type="spellStart"/>
      <w:r w:rsidRPr="002D2134">
        <w:rPr>
          <w:b/>
          <w:bCs/>
          <w:iCs/>
        </w:rPr>
        <w:t>Iskerníkovité</w:t>
      </w:r>
      <w:proofErr w:type="spellEnd"/>
      <w:r w:rsidRPr="002D2134">
        <w:rPr>
          <w:iCs/>
        </w:rPr>
        <w:t xml:space="preserve"> (</w:t>
      </w:r>
      <w:proofErr w:type="spellStart"/>
      <w:r w:rsidRPr="002D2134">
        <w:rPr>
          <w:iCs/>
        </w:rPr>
        <w:t>Ranunculaceae</w:t>
      </w:r>
      <w:proofErr w:type="spellEnd"/>
      <w:r w:rsidRPr="002D2134">
        <w:rPr>
          <w:i/>
        </w:rPr>
        <w:t>)</w:t>
      </w:r>
    </w:p>
    <w:p w14:paraId="5CD4187B" w14:textId="77777777" w:rsidR="002D2134" w:rsidRDefault="002D2134" w:rsidP="002D2134"/>
    <w:p w14:paraId="1713C714" w14:textId="46E6E128" w:rsidR="002D2134" w:rsidRDefault="002D2134" w:rsidP="002D2134">
      <w:pPr>
        <w:pStyle w:val="Odsekzoznamu"/>
        <w:numPr>
          <w:ilvl w:val="0"/>
          <w:numId w:val="1"/>
        </w:numPr>
      </w:pPr>
      <w:r w:rsidRPr="002D2134">
        <w:t>Vypíšte 5 konkrétnych alkaloidov s ich konkrétnym účinkom na organizmus resp. využitím.</w:t>
      </w:r>
    </w:p>
    <w:p w14:paraId="68B16824" w14:textId="2A23A9A3" w:rsidR="002D2134" w:rsidRDefault="002D2134" w:rsidP="005B1007">
      <w:pPr>
        <w:pStyle w:val="Odsekzoznamu"/>
        <w:numPr>
          <w:ilvl w:val="1"/>
          <w:numId w:val="1"/>
        </w:numPr>
      </w:pPr>
      <w:r>
        <w:t> </w:t>
      </w:r>
      <w:proofErr w:type="spellStart"/>
      <w:r>
        <w:t>Morfín</w:t>
      </w:r>
      <w:proofErr w:type="spellEnd"/>
      <w:r>
        <w:t xml:space="preserve"> - </w:t>
      </w:r>
      <w:r w:rsidRPr="002D2134">
        <w:t>tíši bolesť a tlmí CNS, zúženie zreníc</w:t>
      </w:r>
      <w:r>
        <w:t xml:space="preserve">, </w:t>
      </w:r>
      <w:r w:rsidRPr="002D2134">
        <w:t>ospalosť</w:t>
      </w:r>
    </w:p>
    <w:p w14:paraId="3DED8977" w14:textId="2AC01E9E" w:rsidR="002D2134" w:rsidRPr="002D2134" w:rsidRDefault="002D2134" w:rsidP="002D2134">
      <w:pPr>
        <w:pStyle w:val="Odsekzoznamu"/>
        <w:numPr>
          <w:ilvl w:val="1"/>
          <w:numId w:val="1"/>
        </w:numPr>
      </w:pPr>
      <w:r>
        <w:t xml:space="preserve"> Heroín - </w:t>
      </w:r>
      <w:r w:rsidRPr="002D2134">
        <w:t xml:space="preserve">nebezpečenstvo predávkovania, prenos HIV používaním nesterilných ihiel, riziko prenosu žltačky, </w:t>
      </w:r>
      <w:proofErr w:type="spellStart"/>
      <w:r w:rsidRPr="002D2134">
        <w:t>dietylmorfín</w:t>
      </w:r>
      <w:proofErr w:type="spellEnd"/>
    </w:p>
    <w:p w14:paraId="3DA1EBDA" w14:textId="6A0CFD78" w:rsidR="002D2134" w:rsidRPr="002D2134" w:rsidRDefault="002D2134" w:rsidP="0098784E">
      <w:pPr>
        <w:pStyle w:val="Odsekzoznamu"/>
        <w:numPr>
          <w:ilvl w:val="1"/>
          <w:numId w:val="1"/>
        </w:numPr>
      </w:pPr>
      <w:r>
        <w:t xml:space="preserve"> Kokaín - </w:t>
      </w:r>
      <w:r w:rsidRPr="002D2134">
        <w:t>vysoko návykový,  listy rastliny KOKA – zvyšuje výkon</w:t>
      </w:r>
      <w:r>
        <w:t xml:space="preserve">, </w:t>
      </w:r>
      <w:r w:rsidRPr="002D2134">
        <w:t>nebezpečenstvo</w:t>
      </w:r>
      <w:r>
        <w:t xml:space="preserve"> -</w:t>
      </w:r>
      <w:r w:rsidRPr="002D2134">
        <w:t xml:space="preserve"> adaptácia na dávku, je potrebné ju stále zvyšovať</w:t>
      </w:r>
      <w:r>
        <w:t xml:space="preserve">, </w:t>
      </w:r>
      <w:r w:rsidRPr="002D2134">
        <w:t xml:space="preserve">vdychovanie (inhalovanie) – </w:t>
      </w:r>
      <w:proofErr w:type="spellStart"/>
      <w:r w:rsidRPr="002D2134">
        <w:t>šňupanie</w:t>
      </w:r>
      <w:proofErr w:type="spellEnd"/>
      <w:r w:rsidRPr="002D2134">
        <w:t xml:space="preserve"> – rýchlo sa prostredníctvom čuchového nervu dostáva do mozgu</w:t>
      </w:r>
      <w:r>
        <w:t xml:space="preserve">, </w:t>
      </w:r>
      <w:r w:rsidRPr="002D2134">
        <w:t xml:space="preserve">užívanie sa prejavuje na psychike, depresie, poruchy osobnosti </w:t>
      </w:r>
    </w:p>
    <w:p w14:paraId="7BF79FA8" w14:textId="19B85DE1" w:rsidR="002D2134" w:rsidRPr="002D2134" w:rsidRDefault="002D2134" w:rsidP="002D2134">
      <w:pPr>
        <w:pStyle w:val="Odsekzoznamu"/>
        <w:numPr>
          <w:ilvl w:val="1"/>
          <w:numId w:val="1"/>
        </w:numPr>
      </w:pPr>
      <w:r>
        <w:t xml:space="preserve">LSD </w:t>
      </w:r>
      <w:r>
        <w:rPr>
          <w:b/>
          <w:sz w:val="24"/>
        </w:rPr>
        <w:t>=</w:t>
      </w:r>
      <w:proofErr w:type="spellStart"/>
      <w:r w:rsidRPr="00706D19">
        <w:rPr>
          <w:sz w:val="24"/>
        </w:rPr>
        <w:t>dietylamid</w:t>
      </w:r>
      <w:proofErr w:type="spellEnd"/>
      <w:r w:rsidRPr="00706D19">
        <w:rPr>
          <w:sz w:val="24"/>
        </w:rPr>
        <w:t xml:space="preserve"> k </w:t>
      </w:r>
      <w:proofErr w:type="spellStart"/>
      <w:r w:rsidRPr="00706D19">
        <w:rPr>
          <w:sz w:val="24"/>
        </w:rPr>
        <w:t>lysergovej</w:t>
      </w:r>
      <w:proofErr w:type="spellEnd"/>
      <w:r w:rsidRPr="00706D19">
        <w:rPr>
          <w:sz w:val="24"/>
        </w:rPr>
        <w:t xml:space="preserve"> v námeli kyjaničky purpurovej (ražná hubka</w:t>
      </w:r>
      <w:r>
        <w:rPr>
          <w:sz w:val="24"/>
        </w:rPr>
        <w:t>=námeľ</w:t>
      </w:r>
      <w:r w:rsidRPr="00706D19">
        <w:rPr>
          <w:sz w:val="24"/>
        </w:rPr>
        <w:t>)</w:t>
      </w:r>
      <w:r>
        <w:rPr>
          <w:b/>
          <w:sz w:val="24"/>
        </w:rPr>
        <w:t xml:space="preserve">, </w:t>
      </w:r>
      <w:r w:rsidRPr="00C0612D">
        <w:rPr>
          <w:sz w:val="24"/>
        </w:rPr>
        <w:t>spôsobujú halucinácie, vidiny - zdroj inšpirácie pre umelcov v</w:t>
      </w:r>
      <w:r>
        <w:rPr>
          <w:sz w:val="24"/>
        </w:rPr>
        <w:t> </w:t>
      </w:r>
      <w:r w:rsidRPr="00C0612D">
        <w:rPr>
          <w:sz w:val="24"/>
        </w:rPr>
        <w:t>minulosti</w:t>
      </w:r>
      <w:r>
        <w:rPr>
          <w:sz w:val="24"/>
        </w:rPr>
        <w:t xml:space="preserve">, </w:t>
      </w:r>
      <w:r w:rsidRPr="00C0612D">
        <w:rPr>
          <w:sz w:val="24"/>
        </w:rPr>
        <w:t xml:space="preserve">nebezpečenstvo – po užití a uplynutí 24 hodín nastúpi </w:t>
      </w:r>
      <w:r w:rsidRPr="00706D19">
        <w:rPr>
          <w:b/>
          <w:sz w:val="24"/>
        </w:rPr>
        <w:t>FLASHBACK</w:t>
      </w:r>
      <w:r>
        <w:rPr>
          <w:b/>
          <w:sz w:val="24"/>
        </w:rPr>
        <w:t xml:space="preserve"> </w:t>
      </w:r>
      <w:r w:rsidRPr="00706D19">
        <w:rPr>
          <w:b/>
          <w:sz w:val="24"/>
        </w:rPr>
        <w:t>=</w:t>
      </w:r>
      <w:r>
        <w:rPr>
          <w:b/>
          <w:sz w:val="24"/>
        </w:rPr>
        <w:t xml:space="preserve"> Spätný záblesk</w:t>
      </w:r>
      <w:r w:rsidRPr="00706D19">
        <w:rPr>
          <w:b/>
          <w:sz w:val="24"/>
        </w:rPr>
        <w:t xml:space="preserve"> </w:t>
      </w:r>
      <w:r w:rsidRPr="00706D19">
        <w:rPr>
          <w:sz w:val="24"/>
        </w:rPr>
        <w:t>(skratové konanie, havária, vyskočenie z okna, samovražda...)</w:t>
      </w:r>
    </w:p>
    <w:p w14:paraId="3C86A240" w14:textId="6979F99D" w:rsidR="002D2134" w:rsidRPr="00793F6B" w:rsidRDefault="002D2134" w:rsidP="00C164FF">
      <w:pPr>
        <w:pStyle w:val="Odsekzoznamu"/>
        <w:numPr>
          <w:ilvl w:val="1"/>
          <w:numId w:val="1"/>
        </w:numPr>
        <w:jc w:val="both"/>
      </w:pPr>
      <w:r>
        <w:t xml:space="preserve"> Čokoláda - </w:t>
      </w:r>
      <w:r w:rsidRPr="002D2134">
        <w:rPr>
          <w:sz w:val="24"/>
        </w:rPr>
        <w:t>uvoľňuje endorfíny =hormóny šťastia a dobrej nálady, obsahuje antioxidanty</w:t>
      </w:r>
      <w:r w:rsidRPr="002D2134">
        <w:rPr>
          <w:sz w:val="24"/>
        </w:rPr>
        <w:t xml:space="preserve">, </w:t>
      </w:r>
      <w:r w:rsidRPr="002D2134">
        <w:rPr>
          <w:sz w:val="24"/>
        </w:rPr>
        <w:t>zdroj rýchlej energie, najzdravšia s obsahom kakaa vyšším ako 70%</w:t>
      </w:r>
    </w:p>
    <w:p w14:paraId="3F4666E6" w14:textId="77777777" w:rsidR="002D2134" w:rsidRPr="00B63465" w:rsidRDefault="002D2134" w:rsidP="002D2134"/>
    <w:sectPr w:rsidR="002D2134" w:rsidRPr="00B63465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11F8"/>
    <w:multiLevelType w:val="hybridMultilevel"/>
    <w:tmpl w:val="D4160A2A"/>
    <w:lvl w:ilvl="0" w:tplc="C6DA31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7775C"/>
    <w:multiLevelType w:val="hybridMultilevel"/>
    <w:tmpl w:val="D32CFD48"/>
    <w:lvl w:ilvl="0" w:tplc="65249C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A58F4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E80B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212E3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E26E1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B5A03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00FD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C9293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DC57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2680C09"/>
    <w:multiLevelType w:val="hybridMultilevel"/>
    <w:tmpl w:val="AD5C209C"/>
    <w:lvl w:ilvl="0" w:tplc="7F544D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9FC0F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1CA0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CEA28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5A46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360E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841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4015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06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9397BD5"/>
    <w:multiLevelType w:val="hybridMultilevel"/>
    <w:tmpl w:val="A6CC6DB6"/>
    <w:lvl w:ilvl="0" w:tplc="124075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684393">
    <w:abstractNumId w:val="1"/>
  </w:num>
  <w:num w:numId="2" w16cid:durableId="166483514">
    <w:abstractNumId w:val="0"/>
  </w:num>
  <w:num w:numId="3" w16cid:durableId="1159351357">
    <w:abstractNumId w:val="4"/>
  </w:num>
  <w:num w:numId="4" w16cid:durableId="1765304823">
    <w:abstractNumId w:val="3"/>
  </w:num>
  <w:num w:numId="5" w16cid:durableId="11992712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EFC"/>
    <w:rsid w:val="001F40F2"/>
    <w:rsid w:val="002D2134"/>
    <w:rsid w:val="003A5040"/>
    <w:rsid w:val="00930EFC"/>
    <w:rsid w:val="00B63465"/>
    <w:rsid w:val="00C6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2DE52"/>
  <w15:chartTrackingRefBased/>
  <w15:docId w15:val="{84032E05-8C39-489C-AB55-3C659E54F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  <w:style w:type="table" w:styleId="Mriekatabuky">
    <w:name w:val="Table Grid"/>
    <w:basedOn w:val="Normlnatabuka"/>
    <w:uiPriority w:val="59"/>
    <w:rsid w:val="002D2134"/>
    <w:pPr>
      <w:spacing w:after="0" w:line="240" w:lineRule="auto"/>
    </w:pPr>
    <w:rPr>
      <w:lang w:val="sk-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4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8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6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0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1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137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1</cp:revision>
  <dcterms:created xsi:type="dcterms:W3CDTF">2023-04-19T15:29:00Z</dcterms:created>
  <dcterms:modified xsi:type="dcterms:W3CDTF">2023-04-19T17:46:00Z</dcterms:modified>
</cp:coreProperties>
</file>