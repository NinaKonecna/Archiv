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2139" w14:textId="37AEEEF9" w:rsidR="003A5040" w:rsidRDefault="00D45FC4" w:rsidP="001F40F2">
      <w:pPr>
        <w:pStyle w:val="Nzov"/>
        <w:jc w:val="center"/>
      </w:pPr>
      <w:r>
        <w:t>Rovnomerný pohyb po kružnici</w:t>
      </w:r>
    </w:p>
    <w:p w14:paraId="431D320B" w14:textId="6D0E7115" w:rsidR="00B63465" w:rsidRDefault="00185BDD" w:rsidP="00B6346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52425" wp14:editId="0EDF257E">
                <wp:simplePos x="0" y="0"/>
                <wp:positionH relativeFrom="column">
                  <wp:posOffset>5561463</wp:posOffset>
                </wp:positionH>
                <wp:positionV relativeFrom="paragraph">
                  <wp:posOffset>138865</wp:posOffset>
                </wp:positionV>
                <wp:extent cx="1487312" cy="1091717"/>
                <wp:effectExtent l="38100" t="38100" r="17780" b="32385"/>
                <wp:wrapNone/>
                <wp:docPr id="1849817721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7312" cy="1091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E6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437.9pt;margin-top:10.95pt;width:117.1pt;height:85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52159B86" w14:textId="48A76FE8" w:rsidR="00B63465" w:rsidRDefault="007854E9" w:rsidP="00B63465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E3246E" wp14:editId="07EA308A">
                <wp:simplePos x="0" y="0"/>
                <wp:positionH relativeFrom="column">
                  <wp:posOffset>6220984</wp:posOffset>
                </wp:positionH>
                <wp:positionV relativeFrom="paragraph">
                  <wp:posOffset>153560</wp:posOffset>
                </wp:positionV>
                <wp:extent cx="149076" cy="150260"/>
                <wp:effectExtent l="0" t="0" r="3810" b="2540"/>
                <wp:wrapNone/>
                <wp:docPr id="120572500" name="Textové pole 120572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76" cy="15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14635" w14:textId="7396A438" w:rsidR="007854E9" w:rsidRPr="007854E9" w:rsidRDefault="007854E9" w:rsidP="00C63554">
                            <w:pPr>
                              <w:spacing w:after="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3246E" id="_x0000_t202" coordsize="21600,21600" o:spt="202" path="m,l,21600r21600,l21600,xe">
                <v:stroke joinstyle="miter"/>
                <v:path gradientshapeok="t" o:connecttype="rect"/>
              </v:shapetype>
              <v:shape id="Textové pole 120572500" o:spid="_x0000_s1026" type="#_x0000_t202" style="position:absolute;left:0;text-align:left;margin-left:489.85pt;margin-top:12.1pt;width:11.75pt;height:1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" filled="f" stroked="f" strokeweight=".5pt">
                <v:textbox inset="0,0,0,0">
                  <w:txbxContent>
                    <w:p w14:paraId="2D314635" w14:textId="7396A438" w:rsidR="007854E9" w:rsidRPr="007854E9" w:rsidRDefault="007854E9" w:rsidP="00C63554">
                      <w:pPr>
                        <w:spacing w:after="0"/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85B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E16A8" wp14:editId="7387E74A">
                <wp:simplePos x="0" y="0"/>
                <wp:positionH relativeFrom="column">
                  <wp:posOffset>4191000</wp:posOffset>
                </wp:positionH>
                <wp:positionV relativeFrom="paragraph">
                  <wp:posOffset>109220</wp:posOffset>
                </wp:positionV>
                <wp:extent cx="2581275" cy="2581275"/>
                <wp:effectExtent l="0" t="0" r="28575" b="28575"/>
                <wp:wrapNone/>
                <wp:docPr id="737395952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581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F147F" id="Ovál 1" o:spid="_x0000_s1026" style="position:absolute;margin-left:330pt;margin-top:8.6pt;width:203.25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="00A66154">
        <w:t>Patrí medzi periodický dej – pravidelne opakujúci sa dej</w:t>
      </w:r>
    </w:p>
    <w:p w14:paraId="7097B9B5" w14:textId="3BCC027B" w:rsidR="00A66154" w:rsidRDefault="007854E9" w:rsidP="00A66154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5E139E" wp14:editId="25A54515">
                <wp:simplePos x="0" y="0"/>
                <wp:positionH relativeFrom="column">
                  <wp:posOffset>5911850</wp:posOffset>
                </wp:positionH>
                <wp:positionV relativeFrom="paragraph">
                  <wp:posOffset>-114300</wp:posOffset>
                </wp:positionV>
                <wp:extent cx="161925" cy="367665"/>
                <wp:effectExtent l="38100" t="38100" r="47625" b="32385"/>
                <wp:wrapNone/>
                <wp:docPr id="212542331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1925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A677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1" o:spid="_x0000_s1026" type="#_x0000_t75" style="position:absolute;margin-left:465.15pt;margin-top:-9.35pt;width:13.45pt;height:2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">
                <v:imagedata r:id="rId6" o:title=""/>
              </v:shape>
            </w:pict>
          </mc:Fallback>
        </mc:AlternateContent>
      </w:r>
      <w:r w:rsidR="00185B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8D583" wp14:editId="33049BE0">
                <wp:simplePos x="0" y="0"/>
                <wp:positionH relativeFrom="column">
                  <wp:posOffset>4009599</wp:posOffset>
                </wp:positionH>
                <wp:positionV relativeFrom="paragraph">
                  <wp:posOffset>45674</wp:posOffset>
                </wp:positionV>
                <wp:extent cx="541929" cy="1152506"/>
                <wp:effectExtent l="38100" t="0" r="29845" b="48260"/>
                <wp:wrapNone/>
                <wp:docPr id="99641725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29" cy="115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19B0" id="Rovná spojovacia šípka 8" o:spid="_x0000_s1026" type="#_x0000_t32" style="position:absolute;margin-left:315.7pt;margin-top:3.6pt;width:42.65pt;height:90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85B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C4ADD" wp14:editId="44D6F514">
                <wp:simplePos x="0" y="0"/>
                <wp:positionH relativeFrom="column">
                  <wp:posOffset>5504824</wp:posOffset>
                </wp:positionH>
                <wp:positionV relativeFrom="paragraph">
                  <wp:posOffset>45673</wp:posOffset>
                </wp:positionV>
                <wp:extent cx="722138" cy="1009934"/>
                <wp:effectExtent l="0" t="0" r="20955" b="19050"/>
                <wp:wrapNone/>
                <wp:docPr id="288513892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138" cy="1009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8FB6D" id="Rovná spojnica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45pt,3.6pt" to="490.3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7070F450" w14:textId="62FDF427" w:rsidR="00A66154" w:rsidRDefault="007854E9" w:rsidP="00A66154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F79E8" wp14:editId="6D2C5599">
                <wp:simplePos x="0" y="0"/>
                <wp:positionH relativeFrom="column">
                  <wp:posOffset>4157814</wp:posOffset>
                </wp:positionH>
                <wp:positionV relativeFrom="paragraph">
                  <wp:posOffset>144255</wp:posOffset>
                </wp:positionV>
                <wp:extent cx="149076" cy="150260"/>
                <wp:effectExtent l="0" t="0" r="3810" b="2540"/>
                <wp:wrapNone/>
                <wp:docPr id="1588149610" name="Textové pole 1588149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76" cy="15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644AC" w14:textId="77777777" w:rsidR="007854E9" w:rsidRPr="007854E9" w:rsidRDefault="007854E9" w:rsidP="00C63554">
                            <w:pPr>
                              <w:spacing w:after="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79E8" id="Textové pole 1588149610" o:spid="_x0000_s1027" type="#_x0000_t202" style="position:absolute;left:0;text-align:left;margin-left:327.4pt;margin-top:11.35pt;width:11.75pt;height:1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" filled="f" stroked="f" strokeweight=".5pt">
                <v:textbox inset="0,0,0,0">
                  <w:txbxContent>
                    <w:p w14:paraId="50C644AC" w14:textId="77777777" w:rsidR="007854E9" w:rsidRPr="007854E9" w:rsidRDefault="007854E9" w:rsidP="00C63554">
                      <w:pPr>
                        <w:spacing w:after="0"/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66154">
        <w:t xml:space="preserve">Perióda – T </w:t>
      </w:r>
      <w:r w:rsidR="00A66154">
        <w:rPr>
          <w:lang w:val="en-US"/>
        </w:rPr>
        <w:t xml:space="preserve">[s] </w:t>
      </w:r>
      <w:r w:rsidR="00A66154">
        <w:t>– čas za ktorý sa dej opakuje</w:t>
      </w:r>
    </w:p>
    <w:p w14:paraId="6D083F4A" w14:textId="22A65B01" w:rsidR="00A66154" w:rsidRDefault="007854E9" w:rsidP="00A66154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871378" wp14:editId="5797AF91">
                <wp:simplePos x="0" y="0"/>
                <wp:positionH relativeFrom="column">
                  <wp:posOffset>5624830</wp:posOffset>
                </wp:positionH>
                <wp:positionV relativeFrom="paragraph">
                  <wp:posOffset>408148</wp:posOffset>
                </wp:positionV>
                <wp:extent cx="149076" cy="150260"/>
                <wp:effectExtent l="0" t="0" r="3810" b="2540"/>
                <wp:wrapNone/>
                <wp:docPr id="120482876" name="Textové pole 120482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76" cy="15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0E934" w14:textId="14D0D307" w:rsidR="007854E9" w:rsidRPr="007854E9" w:rsidRDefault="007854E9" w:rsidP="00C63554">
                            <w:pPr>
                              <w:spacing w:after="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1378" id="Textové pole 120482876" o:spid="_x0000_s1028" type="#_x0000_t202" style="position:absolute;left:0;text-align:left;margin-left:442.9pt;margin-top:32.15pt;width:11.75pt;height: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" filled="f" stroked="f" strokeweight=".5pt">
                <v:textbox inset="0,0,0,0">
                  <w:txbxContent>
                    <w:p w14:paraId="6020E934" w14:textId="14D0D307" w:rsidR="007854E9" w:rsidRPr="007854E9" w:rsidRDefault="007854E9" w:rsidP="00C63554">
                      <w:pPr>
                        <w:spacing w:after="0"/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5E59042" wp14:editId="4CF9794F">
                <wp:simplePos x="0" y="0"/>
                <wp:positionH relativeFrom="column">
                  <wp:posOffset>5723715</wp:posOffset>
                </wp:positionH>
                <wp:positionV relativeFrom="paragraph">
                  <wp:posOffset>293823</wp:posOffset>
                </wp:positionV>
                <wp:extent cx="159480" cy="314280"/>
                <wp:effectExtent l="19050" t="38100" r="31115" b="48260"/>
                <wp:wrapNone/>
                <wp:docPr id="789759633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48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EC77D" id="Písanie rukou 25" o:spid="_x0000_s1026" type="#_x0000_t75" style="position:absolute;margin-left:450.35pt;margin-top:22.8pt;width:13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230786" wp14:editId="773B194F">
                <wp:simplePos x="0" y="0"/>
                <wp:positionH relativeFrom="column">
                  <wp:posOffset>4395470</wp:posOffset>
                </wp:positionH>
                <wp:positionV relativeFrom="paragraph">
                  <wp:posOffset>-87630</wp:posOffset>
                </wp:positionV>
                <wp:extent cx="102235" cy="255905"/>
                <wp:effectExtent l="38100" t="38100" r="31115" b="48895"/>
                <wp:wrapNone/>
                <wp:docPr id="138623644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223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56312" id="Písanie rukou 15" o:spid="_x0000_s1026" type="#_x0000_t75" style="position:absolute;margin-left:345.75pt;margin-top:-7.25pt;width:8.75pt;height:2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0echXMBAAAJAwAADgAAAAAAAAAAAAAAAAA8AgAAZHJzL2Uy&#10;b0RvYy54bWxQSwECLQAUAAYACAAAACEADaa7i2UCAAANBgAAEAAAAAAAAAAAAAAAAADbAwAAZHJz&#10;L2luay9pbmsxLnhtbFBLAQItABQABgAIAAAAIQDLkn/34gAAAAoBAAAPAAAAAAAAAAAAAAAAAG4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 w:rsidR="00185B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2EAFE" wp14:editId="5A4AF72E">
                <wp:simplePos x="0" y="0"/>
                <wp:positionH relativeFrom="column">
                  <wp:posOffset>4312693</wp:posOffset>
                </wp:positionH>
                <wp:positionV relativeFrom="paragraph">
                  <wp:posOffset>108035</wp:posOffset>
                </wp:positionV>
                <wp:extent cx="1192131" cy="506872"/>
                <wp:effectExtent l="0" t="0" r="27305" b="26670"/>
                <wp:wrapNone/>
                <wp:docPr id="1089834583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31" cy="506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0F897" id="Rovná spojnica 7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8.5pt" to="433.4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A66154">
        <w:t xml:space="preserve">Frekvencia – f </w:t>
      </w:r>
      <w:r w:rsidR="00A66154">
        <w:rPr>
          <w:lang w:val="en-US"/>
        </w:rPr>
        <w:t>[Hz – s</w:t>
      </w:r>
      <w:r w:rsidR="00A66154">
        <w:rPr>
          <w:vertAlign w:val="superscript"/>
          <w:lang w:val="en-US"/>
        </w:rPr>
        <w:t>-1</w:t>
      </w:r>
      <w:r w:rsidR="00A66154">
        <w:rPr>
          <w:lang w:val="en-US"/>
        </w:rPr>
        <w:t xml:space="preserve">] – </w:t>
      </w:r>
      <w:r w:rsidR="00A66154" w:rsidRPr="00A66154">
        <w:t>počet obehov za jednotku času</w:t>
      </w:r>
    </w:p>
    <w:p w14:paraId="53E44543" w14:textId="398216BF" w:rsidR="00A66154" w:rsidRPr="00185BDD" w:rsidRDefault="00A66154" w:rsidP="00A66154">
      <w:pPr>
        <w:pStyle w:val="Odsekzoznamu"/>
        <w:numPr>
          <w:ilvl w:val="0"/>
          <w:numId w:val="1"/>
        </w:num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              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3F53C424" w14:textId="3F3D4A88" w:rsidR="00185BDD" w:rsidRDefault="00185BDD" w:rsidP="000E6BB8">
      <w:pPr>
        <w:pStyle w:val="Odsekzoznamu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6544B" wp14:editId="6499C213">
                <wp:simplePos x="0" y="0"/>
                <wp:positionH relativeFrom="column">
                  <wp:posOffset>6078419</wp:posOffset>
                </wp:positionH>
                <wp:positionV relativeFrom="paragraph">
                  <wp:posOffset>128479</wp:posOffset>
                </wp:positionV>
                <wp:extent cx="149076" cy="150260"/>
                <wp:effectExtent l="0" t="0" r="3810" b="2540"/>
                <wp:wrapNone/>
                <wp:docPr id="1668320101" name="Textové pole 1668320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76" cy="15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7D971" w14:textId="497B3D84" w:rsidR="00185BDD" w:rsidRDefault="00185BDD" w:rsidP="00C63554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544B" id="Textové pole 1668320101" o:spid="_x0000_s1029" type="#_x0000_t202" style="position:absolute;left:0;text-align:left;margin-left:478.6pt;margin-top:10.1pt;width:11.75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" filled="f" stroked="f" strokeweight=".5pt">
                <v:textbox inset="0,0,0,0">
                  <w:txbxContent>
                    <w:p w14:paraId="0CB7D971" w14:textId="497B3D84" w:rsidR="00185BDD" w:rsidRDefault="00185BDD" w:rsidP="00C63554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D2B6A" wp14:editId="08B9B167">
                <wp:simplePos x="0" y="0"/>
                <wp:positionH relativeFrom="column">
                  <wp:posOffset>5478619</wp:posOffset>
                </wp:positionH>
                <wp:positionV relativeFrom="paragraph">
                  <wp:posOffset>156845</wp:posOffset>
                </wp:positionV>
                <wp:extent cx="1266190" cy="2047"/>
                <wp:effectExtent l="0" t="0" r="29210" b="36195"/>
                <wp:wrapNone/>
                <wp:docPr id="966267856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190" cy="2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C9F7E" id="Rovná spojnica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12.35pt" to="531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1A6F6" wp14:editId="02DBFEDE">
                <wp:simplePos x="0" y="0"/>
                <wp:positionH relativeFrom="column">
                  <wp:posOffset>5457824</wp:posOffset>
                </wp:positionH>
                <wp:positionV relativeFrom="paragraph">
                  <wp:posOffset>178065</wp:posOffset>
                </wp:positionV>
                <wp:extent cx="149076" cy="150260"/>
                <wp:effectExtent l="0" t="0" r="3810" b="254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76" cy="15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E791A" w14:textId="654EA533" w:rsidR="00185BDD" w:rsidRDefault="00185BDD" w:rsidP="00C63554">
                            <w:pPr>
                              <w:spacing w:after="0"/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A6F6" id="Textové pole 1" o:spid="_x0000_s1030" type="#_x0000_t202" style="position:absolute;left:0;text-align:left;margin-left:429.75pt;margin-top:14pt;width:11.75pt;height:1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" filled="f" stroked="f" strokeweight=".5pt">
                <v:textbox inset="0,0,0,0">
                  <w:txbxContent>
                    <w:p w14:paraId="33DE791A" w14:textId="654EA533" w:rsidR="00185BDD" w:rsidRDefault="00185BDD" w:rsidP="00C63554">
                      <w:pPr>
                        <w:spacing w:after="0"/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3AD51" wp14:editId="4CEF8DB4">
                <wp:simplePos x="0" y="0"/>
                <wp:positionH relativeFrom="column">
                  <wp:posOffset>5456418</wp:posOffset>
                </wp:positionH>
                <wp:positionV relativeFrom="paragraph">
                  <wp:posOffset>136454</wp:posOffset>
                </wp:positionV>
                <wp:extent cx="45720" cy="45720"/>
                <wp:effectExtent l="0" t="0" r="11430" b="11430"/>
                <wp:wrapNone/>
                <wp:docPr id="822946568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C3035" id="Ovál 2" o:spid="_x0000_s1026" style="position:absolute;margin-left:429.65pt;margin-top:10.75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" fillcolor="black [3213]" strokecolor="black [3213]" strokeweight="1pt">
                <v:stroke joinstyle="miter"/>
              </v:oval>
            </w:pict>
          </mc:Fallback>
        </mc:AlternateContent>
      </w:r>
    </w:p>
    <w:p w14:paraId="6EAEB406" w14:textId="77777777" w:rsidR="000E6BB8" w:rsidRDefault="000E6BB8" w:rsidP="000E6BB8">
      <w:pPr>
        <w:pStyle w:val="Odsekzoznamu"/>
      </w:pPr>
    </w:p>
    <w:p w14:paraId="281975A7" w14:textId="4D4B57C7" w:rsidR="000E6BB8" w:rsidRPr="000E6BB8" w:rsidRDefault="000E6BB8" w:rsidP="000E6BB8">
      <w:pPr>
        <w:pStyle w:val="Odsekzoznamu"/>
        <w:numPr>
          <w:ilvl w:val="0"/>
          <w:numId w:val="1"/>
        </w:numPr>
      </w:pPr>
      <m:oMath>
        <m:acc>
          <m:accPr>
            <m:chr m:val="⃗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r w:rsidR="007768F2">
        <w:rPr>
          <w:rFonts w:eastAsiaTheme="minorEastAsia"/>
          <w:lang w:val="en-US"/>
        </w:rPr>
        <w:t xml:space="preserve">[m/s] </w:t>
      </w:r>
      <w:r>
        <w:rPr>
          <w:rFonts w:eastAsiaTheme="minorEastAsia"/>
        </w:rPr>
        <w:t>– obvodová rýchlosť</w:t>
      </w:r>
    </w:p>
    <w:p w14:paraId="6EF0A06F" w14:textId="31007115" w:rsidR="000E6BB8" w:rsidRDefault="000E6BB8" w:rsidP="000E6BB8">
      <w:pPr>
        <w:pStyle w:val="Odsekzoznamu"/>
        <w:numPr>
          <w:ilvl w:val="1"/>
          <w:numId w:val="1"/>
        </w:numPr>
      </w:pPr>
      <w:r>
        <w:t xml:space="preserve"> Smer rýchlosti je daný dotyčnicou (kolmicou na polomer) </w:t>
      </w:r>
    </w:p>
    <w:p w14:paraId="67D3D433" w14:textId="1408A866" w:rsidR="000E6BB8" w:rsidRDefault="000E6BB8" w:rsidP="000E6BB8">
      <w:pPr>
        <w:pStyle w:val="Odsekzoznamu"/>
        <w:ind w:left="1440"/>
      </w:pPr>
      <w:r>
        <w:t>v danom bode ku kružnici</w:t>
      </w:r>
    </w:p>
    <w:p w14:paraId="6ABFE5FD" w14:textId="7339B2F8" w:rsidR="007768F2" w:rsidRPr="007768F2" w:rsidRDefault="007768F2" w:rsidP="007768F2">
      <w:pPr>
        <w:pStyle w:val="Odsekzoznamu"/>
        <w:numPr>
          <w:ilvl w:val="1"/>
          <w:numId w:val="1"/>
        </w:numPr>
        <w:spacing w:after="0"/>
        <w:rPr>
          <w:i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2πr</m:t>
        </m:r>
        <m:r>
          <w:rPr>
            <w:rFonts w:ascii="Cambria Math" w:hAnsi="Cambria Math"/>
          </w:rPr>
          <m:t>f</m:t>
        </m:r>
      </m:oMath>
    </w:p>
    <w:p w14:paraId="4B80EDBC" w14:textId="77777777" w:rsidR="007768F2" w:rsidRDefault="007768F2" w:rsidP="007768F2">
      <w:pPr>
        <w:spacing w:after="0"/>
        <w:rPr>
          <w:i/>
          <w:lang w:val="en-US"/>
        </w:rPr>
      </w:pPr>
    </w:p>
    <w:p w14:paraId="3A6A6F68" w14:textId="052D4B2A" w:rsidR="007768F2" w:rsidRPr="007768F2" w:rsidRDefault="007768F2" w:rsidP="007768F2">
      <w:pPr>
        <w:pStyle w:val="Odsekzoznamu"/>
        <w:numPr>
          <w:ilvl w:val="0"/>
          <w:numId w:val="1"/>
        </w:numPr>
        <w:spacing w:after="0"/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  <w:i/>
          <w:lang w:val="en-US"/>
        </w:rPr>
        <w:t xml:space="preserve"> </w:t>
      </w:r>
      <w:r w:rsidRPr="007768F2">
        <w:rPr>
          <w:rFonts w:eastAsiaTheme="minorEastAsia"/>
          <w:iCs/>
          <w:lang w:val="en-US"/>
        </w:rPr>
        <w:t>[</w:t>
      </w:r>
      <w:r>
        <w:rPr>
          <w:rFonts w:eastAsiaTheme="minorEastAsia"/>
          <w:iCs/>
          <w:lang w:val="en-US"/>
        </w:rPr>
        <w:t>rad/s</w:t>
      </w:r>
      <w:r w:rsidRPr="007768F2">
        <w:rPr>
          <w:rFonts w:eastAsiaTheme="minorEastAsia"/>
          <w:iCs/>
          <w:lang w:val="en-US"/>
        </w:rPr>
        <w:t>]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– uhlová rýchlosť</w:t>
      </w:r>
    </w:p>
    <w:p w14:paraId="38EE8441" w14:textId="41AEA2A8" w:rsidR="007768F2" w:rsidRPr="007768F2" w:rsidRDefault="007768F2" w:rsidP="007768F2">
      <w:pPr>
        <w:pStyle w:val="Odsekzoznamu"/>
        <w:numPr>
          <w:ilvl w:val="1"/>
          <w:numId w:val="1"/>
        </w:numPr>
        <w:spacing w:after="0"/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ω=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∆φ</m:t>
            </m:r>
          </m:num>
          <m:den>
            <m:r>
              <w:rPr>
                <w:rFonts w:ascii="Cambria Math" w:hAnsi="Cambria Math"/>
                <w:lang w:val="en-US"/>
              </w:rPr>
              <m:t>∆t</m:t>
            </m:r>
          </m:den>
        </m:f>
      </m:oMath>
      <w:r>
        <w:rPr>
          <w:rFonts w:eastAsiaTheme="minorEastAsia"/>
          <w:i/>
          <w:lang w:val="en-US"/>
        </w:rPr>
        <w:t xml:space="preserve"> </w:t>
      </w:r>
    </w:p>
    <w:p w14:paraId="7B31F5D3" w14:textId="75FC49E2" w:rsidR="007768F2" w:rsidRPr="007768F2" w:rsidRDefault="007768F2" w:rsidP="007768F2">
      <w:pPr>
        <w:pStyle w:val="Odsekzoznamu"/>
        <w:numPr>
          <w:ilvl w:val="1"/>
          <w:numId w:val="1"/>
        </w:numPr>
        <w:spacing w:after="0"/>
        <w:rPr>
          <w:i/>
        </w:rPr>
      </w:pPr>
      <w:r w:rsidRPr="007768F2">
        <w:rPr>
          <w:iCs/>
        </w:rPr>
        <w:t>Zmena stredového uhla za zmenu času</w:t>
      </w:r>
    </w:p>
    <w:p w14:paraId="3D7F702E" w14:textId="1D66C1B5" w:rsidR="007768F2" w:rsidRDefault="007768F2" w:rsidP="007768F2">
      <w:pPr>
        <w:spacing w:after="0"/>
        <w:rPr>
          <w:iCs/>
        </w:rPr>
      </w:pPr>
    </w:p>
    <w:p w14:paraId="5DB5DE1D" w14:textId="23FE6882" w:rsidR="007768F2" w:rsidRPr="007768F2" w:rsidRDefault="007768F2" w:rsidP="007768F2">
      <w:pPr>
        <w:pStyle w:val="Odsekzoznamu"/>
        <w:numPr>
          <w:ilvl w:val="0"/>
          <w:numId w:val="1"/>
        </w:numPr>
        <w:spacing w:after="0"/>
        <w:rPr>
          <w:iCs/>
        </w:rPr>
      </w:pPr>
      <w:r>
        <w:rPr>
          <w:iCs/>
        </w:rPr>
        <w:t>Vzťah medzi obvodovou a uhlovou rýchlosťou</w:t>
      </w:r>
    </w:p>
    <w:p w14:paraId="6A6AC69A" w14:textId="7F41BB30" w:rsidR="007768F2" w:rsidRPr="007768F2" w:rsidRDefault="007768F2" w:rsidP="007768F2">
      <w:pPr>
        <w:pStyle w:val="Odsekzoznamu"/>
        <w:numPr>
          <w:ilvl w:val="1"/>
          <w:numId w:val="1"/>
        </w:numPr>
        <w:spacing w:after="0"/>
        <w:rPr>
          <w:iCs/>
        </w:rPr>
      </w:pPr>
      <m:oMath>
        <m:r>
          <w:rPr>
            <w:rFonts w:ascii="Cambria Math" w:hAnsi="Cambria Math"/>
          </w:rPr>
          <m:t> 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=ω*r</m:t>
        </m:r>
      </m:oMath>
    </w:p>
    <w:p w14:paraId="366E0DC7" w14:textId="77777777" w:rsidR="007768F2" w:rsidRDefault="007768F2" w:rsidP="007768F2">
      <w:pPr>
        <w:spacing w:after="0"/>
        <w:rPr>
          <w:iCs/>
        </w:rPr>
      </w:pPr>
    </w:p>
    <w:p w14:paraId="4CA3B9E0" w14:textId="2767C6D5" w:rsidR="007768F2" w:rsidRPr="007768F2" w:rsidRDefault="007768F2" w:rsidP="007768F2">
      <w:pPr>
        <w:pStyle w:val="Odsekzoznamu"/>
        <w:numPr>
          <w:ilvl w:val="0"/>
          <w:numId w:val="1"/>
        </w:numPr>
        <w:spacing w:after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  <w:iCs/>
        </w:rPr>
        <w:t xml:space="preserve"> – Odstredivé / Dostredivé zrýchlenie</w:t>
      </w:r>
    </w:p>
    <w:p w14:paraId="622637BA" w14:textId="4D3B8B91" w:rsidR="007768F2" w:rsidRPr="007768F2" w:rsidRDefault="007768F2" w:rsidP="007768F2">
      <w:pPr>
        <w:pStyle w:val="Odsekzoznamu"/>
        <w:numPr>
          <w:ilvl w:val="1"/>
          <w:numId w:val="1"/>
        </w:numPr>
        <w:spacing w:after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07A0C107" w14:textId="7CA9447A" w:rsidR="007768F2" w:rsidRPr="007768F2" w:rsidRDefault="007768F2" w:rsidP="000E6BB8">
      <w:pPr>
        <w:pStyle w:val="Odsekzoznamu"/>
        <w:ind w:left="1440"/>
      </w:pPr>
    </w:p>
    <w:sectPr w:rsidR="007768F2" w:rsidRPr="007768F2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1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C4"/>
    <w:rsid w:val="000E6BB8"/>
    <w:rsid w:val="00185BDD"/>
    <w:rsid w:val="001F40F2"/>
    <w:rsid w:val="003A5040"/>
    <w:rsid w:val="007768F2"/>
    <w:rsid w:val="007854E9"/>
    <w:rsid w:val="00A66154"/>
    <w:rsid w:val="00B63465"/>
    <w:rsid w:val="00C63554"/>
    <w:rsid w:val="00D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E2C7"/>
  <w15:chartTrackingRefBased/>
  <w15:docId w15:val="{70B00A19-308D-4BF1-849E-CF0F6BCA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661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5:32:34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0 24575,'-7'1'0,"1"-1"0,0 1 0,-1 0 0,1 1 0,0-1 0,0 1 0,0 0 0,0 1 0,0-1 0,0 1 0,-7 6 0,-4 3 0,0 1 0,-15 17 0,30-29 0,-2 6 0,0 0 0,0 0 0,0 0 0,1 0 0,0 1 0,0-1 0,1 1 0,0 0 0,0 0 0,1 0 0,0 0 0,0 11 0,-5 20 0,-1 8 0,3 1 0,1 0 0,6 73 0,-1-21 0,-1-87 0,0 1 0,0 0 0,1-1 0,1 1 0,0-1 0,1 0 0,1 0 0,0 0 0,0-1 0,1 0 0,13 20 0,-4-11 0,1-1 0,1-1 0,1 0 0,1-2 0,26 21 0,-29-27 0,0-1 0,28 14 0,6 3 0,-35-19 0,1-2 0,0 1 0,23 4 0,-16-4 0,-11-3-1365,0-2-5461</inkml:trace>
  <inkml:trace contextRef="#ctx0" brushRef="#br0" timeOffset="949.65">367 527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5:33:06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24575,'6'1'0,"-1"1"0,1-1 0,-1 1 0,1 0 0,-1 1 0,0-1 0,9 7 0,17 8 0,-23-15 0,0 0 0,0 1 0,-1 0 0,0 1 0,1-1 0,-1 1 0,0 1 0,-1-1 0,1 1 0,-1 1 0,0-1 0,-1 1 0,1 0 0,-1 0 0,0 1 0,8 13 0,9 30 0,39 64 0,-57-105 0,0-1 0,0 1 0,-1 0 0,0-1 0,2 13 0,-3-14 0,-1 0 0,1 0 0,0 0 0,1 0 0,0-1 0,0 1 0,0-1 0,1 1 0,7 8 0,-5-7 0,-1 0 0,0 1 0,-1-1 0,1 1 0,-2-1 0,1 1 0,-1 1 0,-1-1 0,1 0 0,-2 1 0,2 10 0,14 51 0,-8-47 0,-1 1 0,0 1 0,-2 0 0,3 26 0,-16-1 299,1-18-1963,5-20-5162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5:32:14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24575,'3'1'0,"0"-1"0,0 1 0,0 0 0,-1 0 0,1 0 0,0 0 0,0 1 0,-1-1 0,1 1 0,-1 0 0,1-1 0,-1 1 0,4 4 0,32 35 0,-20-20 0,17 14 0,55 75 0,-82-96 0,0 0 0,0 0 0,-2 0 0,0 1 0,0 0 0,-2 0 0,0 0 0,0 1 0,-1-1 0,-1 1 0,-1 0 0,0 0 0,-3 22 0,2-22 0,0 0 0,-2 0 0,0 0 0,-1 0 0,0 0 0,-6 15 0,-7 17 296,14-39-534,-1-1 1,0 1 0,0 0 0,0-1-1,-1 1 1,-9 13 0</inkml:trace>
  <inkml:trace contextRef="#ctx0" brushRef="#br0" timeOffset="729.41">19 381 24575,'0'0'-8191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2023-09-19T15:20:00Z</dcterms:created>
  <dcterms:modified xsi:type="dcterms:W3CDTF">2023-09-19T15:40:00Z</dcterms:modified>
</cp:coreProperties>
</file>