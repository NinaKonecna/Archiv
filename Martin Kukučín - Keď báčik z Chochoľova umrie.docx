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799B" w14:textId="53D1C47E" w:rsidR="003A5040" w:rsidRDefault="00E225F0" w:rsidP="001F40F2">
      <w:pPr>
        <w:pStyle w:val="Title"/>
        <w:jc w:val="center"/>
      </w:pPr>
      <w:r>
        <w:t>Martin Kukučín  - Keď báčik z Chochoľova umrie</w:t>
      </w:r>
    </w:p>
    <w:p w14:paraId="073606AE" w14:textId="77777777" w:rsidR="00B63465" w:rsidRDefault="00B63465" w:rsidP="00B63465"/>
    <w:p w14:paraId="29BD2DE3" w14:textId="51173A3A" w:rsidR="00E225F0" w:rsidRPr="00E225F0" w:rsidRDefault="00E225F0" w:rsidP="00B63465">
      <w:pPr>
        <w:pStyle w:val="ListParagraph"/>
        <w:numPr>
          <w:ilvl w:val="0"/>
          <w:numId w:val="1"/>
        </w:numPr>
        <w:rPr>
          <w:b/>
          <w:bCs/>
        </w:rPr>
      </w:pPr>
      <w:r>
        <w:t>Slovenský spisovateľ, 2. polovica 19. stor., Realizmus (1. vlna)</w:t>
      </w:r>
    </w:p>
    <w:p w14:paraId="3E422926" w14:textId="3ED4470F" w:rsidR="00E225F0" w:rsidRPr="00E225F0" w:rsidRDefault="00E225F0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E225F0">
        <w:rPr>
          <w:b/>
          <w:bCs/>
        </w:rPr>
        <w:t>Miesto</w:t>
      </w:r>
      <w:r>
        <w:t xml:space="preserve">: Slovenské dediny; </w:t>
      </w:r>
      <w:r w:rsidRPr="00E225F0">
        <w:rPr>
          <w:b/>
          <w:bCs/>
        </w:rPr>
        <w:t>Čas</w:t>
      </w:r>
      <w:r>
        <w:t>: 19. stor. (2. polovica)</w:t>
      </w:r>
    </w:p>
    <w:p w14:paraId="34C52C85" w14:textId="04B1D543" w:rsidR="00E225F0" w:rsidRPr="00E225F0" w:rsidRDefault="00E225F0" w:rsidP="00B63465">
      <w:pPr>
        <w:pStyle w:val="ListParagraph"/>
        <w:numPr>
          <w:ilvl w:val="0"/>
          <w:numId w:val="1"/>
        </w:numPr>
        <w:rPr>
          <w:b/>
          <w:bCs/>
        </w:rPr>
      </w:pPr>
      <w:r w:rsidRPr="00E225F0">
        <w:rPr>
          <w:b/>
          <w:bCs/>
        </w:rPr>
        <w:t>Postavy</w:t>
      </w:r>
      <w:r>
        <w:t>:</w:t>
      </w:r>
    </w:p>
    <w:p w14:paraId="372D2BCC" w14:textId="223D5C65" w:rsidR="00E225F0" w:rsidRPr="00E225F0" w:rsidRDefault="00E225F0" w:rsidP="00E225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E225F0">
        <w:rPr>
          <w:b/>
          <w:bCs/>
        </w:rPr>
        <w:t>Ondre</w:t>
      </w:r>
      <w:r>
        <w:rPr>
          <w:b/>
          <w:bCs/>
        </w:rPr>
        <w:t xml:space="preserve">j Tráva </w:t>
      </w:r>
      <w:r>
        <w:t>– obchodník, podnikateľ, predvídavý, milý, dobrý, húževnatý, gazda</w:t>
      </w:r>
    </w:p>
    <w:p w14:paraId="6C1B1A1D" w14:textId="52C93342" w:rsidR="00E225F0" w:rsidRPr="00E225F0" w:rsidRDefault="00E225F0" w:rsidP="00E225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Báčik z Chochoľova </w:t>
      </w:r>
      <w:r>
        <w:t xml:space="preserve">– bohatý, dekan, </w:t>
      </w:r>
      <w:proofErr w:type="spellStart"/>
      <w:r>
        <w:t>Adušov</w:t>
      </w:r>
      <w:proofErr w:type="spellEnd"/>
      <w:r>
        <w:t xml:space="preserve"> strýko</w:t>
      </w:r>
    </w:p>
    <w:p w14:paraId="0BD04580" w14:textId="411E4817" w:rsidR="00E225F0" w:rsidRPr="00E225F0" w:rsidRDefault="00E225F0" w:rsidP="00E225F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proofErr w:type="spellStart"/>
      <w:r>
        <w:rPr>
          <w:b/>
          <w:bCs/>
        </w:rPr>
        <w:t>Aduš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Domanický</w:t>
      </w:r>
      <w:proofErr w:type="spellEnd"/>
      <w:r>
        <w:rPr>
          <w:b/>
          <w:bCs/>
        </w:rPr>
        <w:t xml:space="preserve"> </w:t>
      </w:r>
      <w:r>
        <w:t>– lakomý, klamár, zeman, chválenkár, podvodník, povýšenecký, chudobný; NOMEN OMEN – meno charakterizuje postavu (Doma nič)</w:t>
      </w:r>
    </w:p>
    <w:p w14:paraId="035F9C8E" w14:textId="77777777" w:rsidR="00E225F0" w:rsidRPr="00E225F0" w:rsidRDefault="00E225F0" w:rsidP="00E225F0">
      <w:pPr>
        <w:rPr>
          <w:b/>
          <w:bCs/>
        </w:rPr>
      </w:pPr>
    </w:p>
    <w:p w14:paraId="63C8B896" w14:textId="4BEA7F78" w:rsidR="00E225F0" w:rsidRPr="00E225F0" w:rsidRDefault="00E225F0" w:rsidP="00E225F0">
      <w:pPr>
        <w:pStyle w:val="ListParagraph"/>
        <w:numPr>
          <w:ilvl w:val="0"/>
          <w:numId w:val="1"/>
        </w:numPr>
        <w:rPr>
          <w:b/>
          <w:bCs/>
        </w:rPr>
      </w:pPr>
      <w:r w:rsidRPr="00E225F0">
        <w:rPr>
          <w:b/>
          <w:bCs/>
        </w:rPr>
        <w:t>Forma:</w:t>
      </w:r>
      <w:r>
        <w:t> 6 kapitol, má odseky, súvislý text písaný v riadkoch za sebou</w:t>
      </w:r>
    </w:p>
    <w:p w14:paraId="7ADFA7DE" w14:textId="1A3B5B68" w:rsidR="00E225F0" w:rsidRPr="00E225F0" w:rsidRDefault="00E225F0" w:rsidP="00E22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Lit. druh </w:t>
      </w:r>
      <w:r>
        <w:t xml:space="preserve">– Epika; </w:t>
      </w:r>
      <w:r>
        <w:rPr>
          <w:b/>
          <w:bCs/>
        </w:rPr>
        <w:t xml:space="preserve">Lit. žáner </w:t>
      </w:r>
      <w:r>
        <w:t>– poviedka (humanisticko-satirická)</w:t>
      </w:r>
    </w:p>
    <w:p w14:paraId="66679E15" w14:textId="3EA9C3B1" w:rsidR="00E225F0" w:rsidRPr="00E225F0" w:rsidRDefault="00E225F0" w:rsidP="00E22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Téma</w:t>
      </w:r>
      <w:r w:rsidRPr="00E225F0">
        <w:t>:</w:t>
      </w:r>
      <w:r>
        <w:t xml:space="preserve"> Príbeh </w:t>
      </w:r>
      <w:proofErr w:type="spellStart"/>
      <w:r>
        <w:t>Aduša</w:t>
      </w:r>
      <w:proofErr w:type="spellEnd"/>
      <w:r>
        <w:t xml:space="preserve"> </w:t>
      </w:r>
      <w:proofErr w:type="spellStart"/>
      <w:r>
        <w:t>Domanického</w:t>
      </w:r>
      <w:proofErr w:type="spellEnd"/>
      <w:r>
        <w:t>, svojím správaním je odsúdený na zánik</w:t>
      </w:r>
    </w:p>
    <w:p w14:paraId="52A27720" w14:textId="61C527EC" w:rsidR="00E225F0" w:rsidRPr="00E225F0" w:rsidRDefault="00E225F0" w:rsidP="00E22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Idea + Aktualizácia</w:t>
      </w:r>
      <w:r w:rsidRPr="00E225F0">
        <w:t>:</w:t>
      </w:r>
      <w:r>
        <w:t xml:space="preserve"> Klamstvo sa nevypláca, mýliť sa je ľudské, dôležité je si ich priznať</w:t>
      </w:r>
    </w:p>
    <w:p w14:paraId="13B1562A" w14:textId="77777777" w:rsidR="00E225F0" w:rsidRDefault="00E225F0" w:rsidP="00E225F0"/>
    <w:p w14:paraId="4180F25F" w14:textId="19486C4A" w:rsidR="00E225F0" w:rsidRPr="00E225F0" w:rsidRDefault="00E225F0" w:rsidP="00E225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M. Kukučín </w:t>
      </w:r>
      <w:r>
        <w:t>– známy ako harmonizátor, harmonizovať vzťahy medzi ľuďmi: „Osud si ma vybral, aby ma dobre popreháňal“</w:t>
      </w:r>
    </w:p>
    <w:sectPr w:rsidR="00E225F0" w:rsidRPr="00E225F0" w:rsidSect="008F2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7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F0"/>
    <w:rsid w:val="001F40F2"/>
    <w:rsid w:val="003A5040"/>
    <w:rsid w:val="008F2F63"/>
    <w:rsid w:val="00B63465"/>
    <w:rsid w:val="00C63554"/>
    <w:rsid w:val="00E2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4D8C"/>
  <w15:chartTrackingRefBased/>
  <w15:docId w15:val="{FC309504-319B-40C6-A87A-B2D46776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2024-02-14T22:21:00Z</dcterms:created>
  <dcterms:modified xsi:type="dcterms:W3CDTF">2024-02-14T22:30:00Z</dcterms:modified>
</cp:coreProperties>
</file>