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CA4E" w14:textId="2A5DD76D" w:rsidR="003A5040" w:rsidRPr="00132BFD" w:rsidRDefault="00132BFD" w:rsidP="001F40F2">
      <w:pPr>
        <w:pStyle w:val="Nzov"/>
        <w:jc w:val="center"/>
      </w:pPr>
      <w:r w:rsidRPr="00132BFD">
        <w:t>Oko</w:t>
      </w:r>
    </w:p>
    <w:p w14:paraId="56DDE2CF" w14:textId="0E21F124" w:rsidR="00B63465" w:rsidRPr="00132BFD" w:rsidRDefault="00B63465" w:rsidP="00B63465"/>
    <w:p w14:paraId="35A0EAF1" w14:textId="006438AB" w:rsidR="00132BFD" w:rsidRPr="00132BFD" w:rsidRDefault="00132BFD" w:rsidP="00132BFD">
      <w:pPr>
        <w:pStyle w:val="Odsekzoznamu"/>
        <w:numPr>
          <w:ilvl w:val="0"/>
          <w:numId w:val="1"/>
        </w:numPr>
      </w:pPr>
      <w:r w:rsidRPr="00132BFD">
        <w:t>Je optická sústava, kde vzniká obraz s vlastnosťami:</w:t>
      </w:r>
    </w:p>
    <w:p w14:paraId="103B10FD" w14:textId="41FA2286" w:rsidR="00132BFD" w:rsidRPr="00132BFD" w:rsidRDefault="00132BFD" w:rsidP="00132BFD">
      <w:pPr>
        <w:pStyle w:val="Odsekzoznamu"/>
        <w:numPr>
          <w:ilvl w:val="1"/>
          <w:numId w:val="1"/>
        </w:numPr>
      </w:pPr>
      <w:r w:rsidRPr="00132BFD">
        <w:rPr>
          <w:b/>
          <w:bCs/>
        </w:rPr>
        <w:t xml:space="preserve"> Skutočný </w:t>
      </w:r>
    </w:p>
    <w:p w14:paraId="473A0095" w14:textId="2F195AF5" w:rsidR="00132BFD" w:rsidRPr="00132BFD" w:rsidRDefault="00132BFD" w:rsidP="00132BFD">
      <w:pPr>
        <w:pStyle w:val="Odsekzoznamu"/>
        <w:numPr>
          <w:ilvl w:val="1"/>
          <w:numId w:val="1"/>
        </w:numPr>
      </w:pPr>
      <w:r w:rsidRPr="00132BFD">
        <w:rPr>
          <w:b/>
          <w:bCs/>
        </w:rPr>
        <w:t> Zmenšený</w:t>
      </w:r>
    </w:p>
    <w:p w14:paraId="623F3D23" w14:textId="515DE455" w:rsidR="00132BFD" w:rsidRPr="00132BFD" w:rsidRDefault="00132BFD" w:rsidP="00132BFD">
      <w:pPr>
        <w:pStyle w:val="Odsekzoznamu"/>
        <w:numPr>
          <w:ilvl w:val="1"/>
          <w:numId w:val="1"/>
        </w:numPr>
      </w:pPr>
      <w:r w:rsidRPr="00132BFD">
        <w:rPr>
          <w:b/>
          <w:bCs/>
        </w:rPr>
        <w:t xml:space="preserve"> Prevrátený </w:t>
      </w:r>
    </w:p>
    <w:p w14:paraId="1A0D6FF7" w14:textId="77777777" w:rsidR="00132BFD" w:rsidRPr="00132BFD" w:rsidRDefault="00132BFD" w:rsidP="00132BFD"/>
    <w:p w14:paraId="1AAF47B0" w14:textId="441BCA56" w:rsidR="00132BFD" w:rsidRPr="00132BFD" w:rsidRDefault="00132BFD" w:rsidP="00132BFD">
      <w:pPr>
        <w:numPr>
          <w:ilvl w:val="0"/>
          <w:numId w:val="1"/>
        </w:numPr>
      </w:pPr>
      <w:r w:rsidRPr="00132BFD">
        <w:t xml:space="preserve">Obraz predmetov vzniká na sietnici prevrátený, ale zvykom od narodenia mozog automaticky prevráti obraz na priamy. </w:t>
      </w:r>
    </w:p>
    <w:p w14:paraId="1952FC30" w14:textId="6F19C6B3" w:rsidR="00B63465" w:rsidRPr="00132BFD" w:rsidRDefault="00132BFD" w:rsidP="00132BFD">
      <w:pPr>
        <w:pStyle w:val="Odsekzoznamu"/>
        <w:numPr>
          <w:ilvl w:val="0"/>
          <w:numId w:val="1"/>
        </w:numPr>
      </w:pPr>
      <w:r w:rsidRPr="00132BFD">
        <w:t>Stavba oka:</w:t>
      </w:r>
    </w:p>
    <w:p w14:paraId="50073742" w14:textId="77777777" w:rsidR="00132BFD" w:rsidRPr="00132BFD" w:rsidRDefault="00132BFD" w:rsidP="00132BFD">
      <w:pPr>
        <w:pStyle w:val="Odsekzoznamu"/>
        <w:numPr>
          <w:ilvl w:val="1"/>
          <w:numId w:val="1"/>
        </w:numPr>
        <w:sectPr w:rsidR="00132BFD" w:rsidRPr="00132BFD" w:rsidSect="001F40F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E8A282" w14:textId="0864218B" w:rsidR="00132BFD" w:rsidRPr="00132BFD" w:rsidRDefault="00132BFD" w:rsidP="00132BFD">
      <w:pPr>
        <w:pStyle w:val="Odsekzoznamu"/>
        <w:numPr>
          <w:ilvl w:val="1"/>
          <w:numId w:val="1"/>
        </w:numPr>
      </w:pPr>
      <w:r w:rsidRPr="00132BFD">
        <w:t> Základné časti oka:</w:t>
      </w:r>
    </w:p>
    <w:p w14:paraId="51C46028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rohovka</w:t>
      </w:r>
    </w:p>
    <w:p w14:paraId="75A9BFB6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dúhovka</w:t>
      </w:r>
    </w:p>
    <w:p w14:paraId="0C2C9983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zrenica</w:t>
      </w:r>
    </w:p>
    <w:p w14:paraId="2609FBC0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šošovka</w:t>
      </w:r>
    </w:p>
    <w:p w14:paraId="680BC153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sietnica</w:t>
      </w:r>
    </w:p>
    <w:p w14:paraId="26047F6B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žltá škvrna</w:t>
      </w:r>
    </w:p>
    <w:p w14:paraId="159905CA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slepá škvrna</w:t>
      </w:r>
    </w:p>
    <w:p w14:paraId="2A7FC8A9" w14:textId="77777777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cievovka</w:t>
      </w:r>
    </w:p>
    <w:p w14:paraId="046798AF" w14:textId="571C7F06" w:rsidR="00132BFD" w:rsidRPr="00F651A8" w:rsidRDefault="00132BFD" w:rsidP="00132BFD">
      <w:pPr>
        <w:pStyle w:val="Odsekzoznamu"/>
        <w:numPr>
          <w:ilvl w:val="2"/>
          <w:numId w:val="1"/>
        </w:numPr>
        <w:rPr>
          <w:b/>
          <w:bCs/>
        </w:rPr>
      </w:pPr>
      <w:r w:rsidRPr="00F651A8">
        <w:rPr>
          <w:b/>
          <w:bCs/>
        </w:rPr>
        <w:t>sklovec</w:t>
      </w:r>
    </w:p>
    <w:p w14:paraId="7B41FF1D" w14:textId="7BB20882" w:rsidR="00132BFD" w:rsidRPr="00132BFD" w:rsidRDefault="00132BFD" w:rsidP="00132BFD">
      <w:pPr>
        <w:pStyle w:val="Odsekzoznamu"/>
        <w:numPr>
          <w:ilvl w:val="1"/>
          <w:numId w:val="1"/>
        </w:numPr>
      </w:pPr>
      <w:r w:rsidRPr="00132BFD">
        <w:t> Optickú sústavu oka tvoria:</w:t>
      </w:r>
    </w:p>
    <w:p w14:paraId="71E65E55" w14:textId="77777777" w:rsidR="00132BFD" w:rsidRPr="00132BFD" w:rsidRDefault="00132BFD" w:rsidP="00132BFD">
      <w:pPr>
        <w:pStyle w:val="Odsekzoznamu"/>
        <w:numPr>
          <w:ilvl w:val="2"/>
          <w:numId w:val="1"/>
        </w:numPr>
      </w:pPr>
      <w:r w:rsidRPr="00132BFD">
        <w:rPr>
          <w:b/>
          <w:bCs/>
        </w:rPr>
        <w:t>rohovka</w:t>
      </w:r>
    </w:p>
    <w:p w14:paraId="2DBDE482" w14:textId="77777777" w:rsidR="00132BFD" w:rsidRPr="00132BFD" w:rsidRDefault="00132BFD" w:rsidP="00132BFD">
      <w:pPr>
        <w:pStyle w:val="Odsekzoznamu"/>
        <w:numPr>
          <w:ilvl w:val="2"/>
          <w:numId w:val="1"/>
        </w:numPr>
      </w:pPr>
      <w:r w:rsidRPr="00132BFD">
        <w:rPr>
          <w:b/>
          <w:bCs/>
        </w:rPr>
        <w:t>očný mok</w:t>
      </w:r>
    </w:p>
    <w:p w14:paraId="68F40BFE" w14:textId="77777777" w:rsidR="00132BFD" w:rsidRPr="00132BFD" w:rsidRDefault="00132BFD" w:rsidP="00132BFD">
      <w:pPr>
        <w:pStyle w:val="Odsekzoznamu"/>
        <w:numPr>
          <w:ilvl w:val="2"/>
          <w:numId w:val="1"/>
        </w:numPr>
      </w:pPr>
      <w:r w:rsidRPr="00132BFD">
        <w:rPr>
          <w:b/>
          <w:bCs/>
        </w:rPr>
        <w:t>šošovka</w:t>
      </w:r>
    </w:p>
    <w:p w14:paraId="757CF506" w14:textId="77777777" w:rsidR="00132BFD" w:rsidRPr="00132BFD" w:rsidRDefault="00132BFD" w:rsidP="00132BFD">
      <w:pPr>
        <w:pStyle w:val="Odsekzoznamu"/>
        <w:numPr>
          <w:ilvl w:val="2"/>
          <w:numId w:val="1"/>
        </w:numPr>
      </w:pPr>
      <w:r w:rsidRPr="00132BFD">
        <w:rPr>
          <w:b/>
          <w:bCs/>
        </w:rPr>
        <w:t>sklovec</w:t>
      </w:r>
    </w:p>
    <w:p w14:paraId="17C05BDD" w14:textId="5706AEB5" w:rsidR="00132BFD" w:rsidRPr="00132BFD" w:rsidRDefault="00132BFD" w:rsidP="00132BFD"/>
    <w:p w14:paraId="36693B95" w14:textId="77777777" w:rsidR="00132BFD" w:rsidRPr="00132BFD" w:rsidRDefault="00132BFD" w:rsidP="00132BFD"/>
    <w:p w14:paraId="3FDFB8D1" w14:textId="77777777" w:rsidR="00132BFD" w:rsidRPr="00132BFD" w:rsidRDefault="00132BFD" w:rsidP="00132BFD">
      <w:pPr>
        <w:sectPr w:rsidR="00132BFD" w:rsidRPr="00132BFD" w:rsidSect="00132BF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32BFD">
        <w:tab/>
      </w:r>
    </w:p>
    <w:p w14:paraId="19003200" w14:textId="4A0FD064" w:rsidR="00132BFD" w:rsidRPr="00132BFD" w:rsidRDefault="00132BFD" w:rsidP="00132BFD"/>
    <w:p w14:paraId="5BBA78F9" w14:textId="27B70E0D" w:rsidR="00132BFD" w:rsidRPr="00132BFD" w:rsidRDefault="00132BFD" w:rsidP="00132BFD">
      <w:pPr>
        <w:pStyle w:val="Odsekzoznamu"/>
        <w:numPr>
          <w:ilvl w:val="0"/>
          <w:numId w:val="1"/>
        </w:numPr>
      </w:pPr>
      <w:r w:rsidRPr="00132BFD">
        <w:rPr>
          <w:b/>
          <w:bCs/>
        </w:rPr>
        <w:t>Rohovka</w:t>
      </w:r>
    </w:p>
    <w:p w14:paraId="3F92177B" w14:textId="486D59B6" w:rsidR="00132BFD" w:rsidRPr="00132BFD" w:rsidRDefault="00132BFD" w:rsidP="00132BFD">
      <w:pPr>
        <w:pStyle w:val="Odsekzoznamu"/>
        <w:numPr>
          <w:ilvl w:val="1"/>
          <w:numId w:val="1"/>
        </w:numPr>
        <w:rPr>
          <w:lang w:val="en-US"/>
        </w:rPr>
      </w:pPr>
      <w:r w:rsidRPr="00132BFD">
        <w:t>Spolu s bielkom chránia jemné tkanivá vnútri oka a udržujú tvar očnej gule.</w:t>
      </w:r>
    </w:p>
    <w:p w14:paraId="629B8E18" w14:textId="6515462F" w:rsidR="00132BFD" w:rsidRPr="00132BFD" w:rsidRDefault="00132BFD" w:rsidP="00132BFD">
      <w:pPr>
        <w:pStyle w:val="Odsekzoznamu"/>
        <w:numPr>
          <w:ilvl w:val="1"/>
          <w:numId w:val="1"/>
        </w:numPr>
        <w:rPr>
          <w:lang w:val="en-US"/>
        </w:rPr>
      </w:pPr>
      <w:r w:rsidRPr="00132BFD">
        <w:t xml:space="preserve"> Je priezračná, čo umožňuje svetelným lúčom vnikať do oka. </w:t>
      </w:r>
    </w:p>
    <w:p w14:paraId="6AA76FB7" w14:textId="77777777" w:rsidR="00132BFD" w:rsidRPr="00132BFD" w:rsidRDefault="00132BFD" w:rsidP="00132BFD">
      <w:pPr>
        <w:rPr>
          <w:lang w:val="en-US"/>
        </w:rPr>
      </w:pPr>
    </w:p>
    <w:p w14:paraId="0C8E56D6" w14:textId="6AC4632A" w:rsidR="00132BFD" w:rsidRPr="00132BFD" w:rsidRDefault="00132BFD" w:rsidP="00132BFD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 w:rsidRPr="00132BFD">
        <w:rPr>
          <w:b/>
          <w:bCs/>
        </w:rPr>
        <w:t>Šošovka</w:t>
      </w:r>
    </w:p>
    <w:p w14:paraId="46153821" w14:textId="1D8C7C00" w:rsidR="00132BFD" w:rsidRPr="00132BFD" w:rsidRDefault="00132BFD" w:rsidP="00132BFD">
      <w:pPr>
        <w:pStyle w:val="Odsekzoznamu"/>
        <w:numPr>
          <w:ilvl w:val="1"/>
          <w:numId w:val="1"/>
        </w:numPr>
        <w:rPr>
          <w:lang w:val="en-US"/>
        </w:rPr>
      </w:pPr>
      <w:r w:rsidRPr="00132BFD">
        <w:t>Je dvoj</w:t>
      </w:r>
      <w:r>
        <w:t>-</w:t>
      </w:r>
      <w:r w:rsidRPr="00132BFD">
        <w:t>vypuklá spojka, má schopnosť lámať svetelné lúče.</w:t>
      </w:r>
    </w:p>
    <w:p w14:paraId="371711B2" w14:textId="6DAFBBDA" w:rsidR="00132BFD" w:rsidRPr="00132BFD" w:rsidRDefault="00132BFD" w:rsidP="00132BFD">
      <w:pPr>
        <w:pStyle w:val="Odsekzoznamu"/>
        <w:numPr>
          <w:ilvl w:val="1"/>
          <w:numId w:val="1"/>
        </w:numPr>
        <w:rPr>
          <w:lang w:val="en-US"/>
        </w:rPr>
      </w:pPr>
      <w:r w:rsidRPr="00132BFD">
        <w:t xml:space="preserve">Mení optickú mohutnosť  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Pr="00132BFD">
        <w:t xml:space="preserve">  </w:t>
      </w:r>
      <w:r w:rsidRPr="00132BFD">
        <w:tab/>
        <w:t xml:space="preserve"> jednotka D - dioptria </w:t>
      </w:r>
    </w:p>
    <w:p w14:paraId="0B1D2D69" w14:textId="77777777" w:rsidR="00132BFD" w:rsidRPr="00132BFD" w:rsidRDefault="00132BFD" w:rsidP="00132BFD">
      <w:pPr>
        <w:rPr>
          <w:b/>
          <w:bCs/>
          <w:lang w:val="en-US"/>
        </w:rPr>
      </w:pPr>
    </w:p>
    <w:p w14:paraId="20A9D7E4" w14:textId="0A358ABF" w:rsidR="00132BFD" w:rsidRPr="00132BFD" w:rsidRDefault="00132BFD" w:rsidP="00132BFD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Sietnica</w:t>
      </w:r>
    </w:p>
    <w:p w14:paraId="4318868C" w14:textId="388C1BB5" w:rsidR="00132BFD" w:rsidRPr="00F651A8" w:rsidRDefault="00132BFD" w:rsidP="00F651A8">
      <w:pPr>
        <w:pStyle w:val="Odsekzoznamu"/>
        <w:numPr>
          <w:ilvl w:val="1"/>
          <w:numId w:val="1"/>
        </w:numPr>
        <w:rPr>
          <w:lang w:val="en-US"/>
        </w:rPr>
      </w:pPr>
      <w:r w:rsidRPr="00132BFD">
        <w:t xml:space="preserve">Skladá sa z 11 vrstiev. Dôležitým miestom na sietnici je žltá škvrna. </w:t>
      </w:r>
      <w:r w:rsidRPr="00132BFD">
        <w:br/>
        <w:t xml:space="preserve">Vlastný dej videnia sa začína vo vonkajšej vrstve sietnice, ktorú tvoria tyčinky a čapíky. </w:t>
      </w:r>
    </w:p>
    <w:p w14:paraId="720FD374" w14:textId="77777777" w:rsidR="00F651A8" w:rsidRPr="00F651A8" w:rsidRDefault="00F651A8" w:rsidP="00F651A8">
      <w:pPr>
        <w:rPr>
          <w:lang w:val="en-US"/>
        </w:rPr>
      </w:pPr>
    </w:p>
    <w:p w14:paraId="3F22FDF3" w14:textId="48934E25" w:rsidR="00F651A8" w:rsidRPr="00081419" w:rsidRDefault="00132BFD" w:rsidP="00F651A8">
      <w:pPr>
        <w:pStyle w:val="Odsekzoznamu"/>
        <w:numPr>
          <w:ilvl w:val="0"/>
          <w:numId w:val="1"/>
        </w:numPr>
        <w:rPr>
          <w:lang w:val="en-US"/>
        </w:rPr>
      </w:pPr>
      <w:r w:rsidRPr="00F651A8">
        <w:rPr>
          <w:b/>
          <w:bCs/>
        </w:rPr>
        <w:t>Slepá škvrna</w:t>
      </w:r>
      <w:r w:rsidR="00F651A8">
        <w:rPr>
          <w:b/>
          <w:bCs/>
        </w:rPr>
        <w:t xml:space="preserve"> </w:t>
      </w:r>
    </w:p>
    <w:p w14:paraId="5629D042" w14:textId="6AB83767" w:rsidR="00081419" w:rsidRPr="00081419" w:rsidRDefault="00081419" w:rsidP="00081419">
      <w:pPr>
        <w:pStyle w:val="Odsekzoznamu"/>
        <w:numPr>
          <w:ilvl w:val="1"/>
          <w:numId w:val="1"/>
        </w:numPr>
        <w:rPr>
          <w:lang w:val="en-US"/>
        </w:rPr>
      </w:pPr>
      <w:r>
        <w:rPr>
          <w:b/>
          <w:bCs/>
        </w:rPr>
        <w:t> </w:t>
      </w:r>
      <w:r w:rsidRPr="00081419">
        <w:t xml:space="preserve">Miesto na </w:t>
      </w:r>
      <w:r w:rsidR="00874392" w:rsidRPr="00081419">
        <w:t>sietnici</w:t>
      </w:r>
      <w:r w:rsidRPr="00081419">
        <w:t>, kde nie sú žiadne bunky citlivé na svetlo</w:t>
      </w:r>
    </w:p>
    <w:p w14:paraId="2FAEE0AE" w14:textId="52227887" w:rsidR="00081419" w:rsidRPr="00081419" w:rsidRDefault="00081419" w:rsidP="00081419">
      <w:pPr>
        <w:pStyle w:val="Odsekzoznamu"/>
        <w:numPr>
          <w:ilvl w:val="1"/>
          <w:numId w:val="1"/>
        </w:numPr>
        <w:rPr>
          <w:lang w:val="en-US"/>
        </w:rPr>
      </w:pPr>
      <w:r w:rsidRPr="00081419">
        <w:t> Existenciu slepej škvrny si neuvedomujeme, pretože náš mozog tento nedostatok koriguje</w:t>
      </w:r>
    </w:p>
    <w:p w14:paraId="0469BEA3" w14:textId="32D4551D" w:rsidR="00F651A8" w:rsidRPr="00081419" w:rsidRDefault="00081419" w:rsidP="00081419">
      <w:pPr>
        <w:rPr>
          <w:lang w:val="en-US"/>
        </w:rPr>
      </w:pPr>
      <w:r w:rsidRPr="00132BF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24D415" wp14:editId="7CC7B328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5564376" cy="3729041"/>
            <wp:effectExtent l="0" t="0" r="0" b="508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76" cy="372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51A8" w:rsidRPr="00081419" w:rsidSect="00132BF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D4A65"/>
    <w:multiLevelType w:val="hybridMultilevel"/>
    <w:tmpl w:val="B05C5A7A"/>
    <w:lvl w:ilvl="0" w:tplc="6BFE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8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8F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68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32E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C1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8E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0B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E240EC"/>
    <w:multiLevelType w:val="hybridMultilevel"/>
    <w:tmpl w:val="9E0A5A3C"/>
    <w:lvl w:ilvl="0" w:tplc="39A263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251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2CD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1637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D858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7241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45B3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0E3E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AF5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EAD3E54"/>
    <w:multiLevelType w:val="hybridMultilevel"/>
    <w:tmpl w:val="97786412"/>
    <w:lvl w:ilvl="0" w:tplc="7C94A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0B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C4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48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4E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3C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8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2B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7741620">
    <w:abstractNumId w:val="0"/>
  </w:num>
  <w:num w:numId="2" w16cid:durableId="1350525687">
    <w:abstractNumId w:val="1"/>
  </w:num>
  <w:num w:numId="3" w16cid:durableId="1405637812">
    <w:abstractNumId w:val="3"/>
  </w:num>
  <w:num w:numId="4" w16cid:durableId="445975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FD"/>
    <w:rsid w:val="00081419"/>
    <w:rsid w:val="00132BFD"/>
    <w:rsid w:val="001F40F2"/>
    <w:rsid w:val="003A5040"/>
    <w:rsid w:val="00874392"/>
    <w:rsid w:val="00B63465"/>
    <w:rsid w:val="00C63554"/>
    <w:rsid w:val="00F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D723"/>
  <w15:chartTrackingRefBased/>
  <w15:docId w15:val="{2B4C68B6-8307-4D77-BCE0-07FE3CA8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32B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5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0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9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0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44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5</cp:revision>
  <cp:lastPrinted>2023-03-21T22:08:00Z</cp:lastPrinted>
  <dcterms:created xsi:type="dcterms:W3CDTF">2023-03-21T22:00:00Z</dcterms:created>
  <dcterms:modified xsi:type="dcterms:W3CDTF">2023-03-21T22:08:00Z</dcterms:modified>
</cp:coreProperties>
</file>