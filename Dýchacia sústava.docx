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C381" w14:textId="5188C642" w:rsidR="00B90727" w:rsidRPr="006750D6" w:rsidRDefault="00A315DD" w:rsidP="000D0CEA">
      <w:pPr>
        <w:pStyle w:val="Nzov"/>
        <w:jc w:val="center"/>
        <w:rPr>
          <w:lang w:val="sk-SK"/>
        </w:rPr>
      </w:pPr>
      <w:r>
        <w:rPr>
          <w:lang w:val="sk-SK"/>
        </w:rPr>
        <w:t>Dýchacia sústava</w:t>
      </w:r>
    </w:p>
    <w:p w14:paraId="6427F8BD" w14:textId="77777777" w:rsidR="000D0CEA" w:rsidRPr="006750D6" w:rsidRDefault="000D0CEA" w:rsidP="000D0CEA">
      <w:pPr>
        <w:pStyle w:val="Odsekzoznamu"/>
        <w:rPr>
          <w:lang w:val="sk-SK"/>
        </w:rPr>
      </w:pPr>
    </w:p>
    <w:p w14:paraId="6C7E526F" w14:textId="4995EA08" w:rsidR="000D0CEA" w:rsidRDefault="00A315DD" w:rsidP="000D0CE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Funkcia: </w:t>
      </w:r>
      <w:r>
        <w:rPr>
          <w:lang w:val="sk-SK"/>
        </w:rPr>
        <w:t>Výmena dýchacích plynov medzi organizmami a prostredím</w:t>
      </w:r>
    </w:p>
    <w:p w14:paraId="48F28381" w14:textId="77777777" w:rsidR="00A315DD" w:rsidRPr="00A315DD" w:rsidRDefault="00A315DD" w:rsidP="00A315DD">
      <w:pPr>
        <w:rPr>
          <w:lang w:val="sk-SK"/>
        </w:rPr>
      </w:pPr>
    </w:p>
    <w:p w14:paraId="10EA6E96" w14:textId="4C0B4416" w:rsidR="00A315DD" w:rsidRPr="00A315DD" w:rsidRDefault="00A315DD" w:rsidP="00A315DD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Dýchanie (Respirácia)</w:t>
      </w:r>
    </w:p>
    <w:p w14:paraId="7DB7D81B" w14:textId="6AC0E96C" w:rsidR="00A315DD" w:rsidRDefault="00A315DD" w:rsidP="00A315D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Súhrn procesov spojených so získavaním energie, premenou látok a výmenou plynov</w:t>
      </w:r>
    </w:p>
    <w:p w14:paraId="05C7B33F" w14:textId="414A7582" w:rsidR="00A315DD" w:rsidRDefault="00A315DD" w:rsidP="00A315D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Dýchanie poznáme:</w:t>
      </w:r>
    </w:p>
    <w:p w14:paraId="608ACD72" w14:textId="5C25B6D8" w:rsidR="00A315DD" w:rsidRDefault="00A315DD" w:rsidP="00A315D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Vonkajšie (Pľúcne) </w:t>
      </w:r>
      <w:r>
        <w:rPr>
          <w:lang w:val="sk-SK"/>
        </w:rPr>
        <w:t>– Výmena plynov medzi prostredím v pľúcnych alveolách a krvou</w:t>
      </w:r>
    </w:p>
    <w:p w14:paraId="3EF18B14" w14:textId="5E246AC8" w:rsidR="00A315DD" w:rsidRDefault="00A315DD" w:rsidP="00A315D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Vnútorne (Tkanivové) </w:t>
      </w:r>
      <w:r>
        <w:rPr>
          <w:lang w:val="sk-SK"/>
        </w:rPr>
        <w:t>– Výmena plynov medzi krvou a bunkami celého tela</w:t>
      </w:r>
    </w:p>
    <w:p w14:paraId="36216AAD" w14:textId="73B4A65D" w:rsidR="00A315DD" w:rsidRPr="00A315DD" w:rsidRDefault="00A315DD" w:rsidP="00A315DD">
      <w:pPr>
        <w:rPr>
          <w:b/>
          <w:bCs/>
          <w:lang w:val="sk-SK"/>
        </w:rPr>
      </w:pPr>
    </w:p>
    <w:p w14:paraId="745F3E0F" w14:textId="7ED98FB4" w:rsidR="00A315DD" w:rsidRDefault="00A315DD" w:rsidP="00A315DD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A315DD">
        <w:rPr>
          <w:b/>
          <w:bCs/>
          <w:lang w:val="sk-SK"/>
        </w:rPr>
        <w:t>Dýchacie cesty</w:t>
      </w:r>
    </w:p>
    <w:p w14:paraId="7B6AFA14" w14:textId="3E08A4B1" w:rsidR="00A315DD" w:rsidRPr="00A315DD" w:rsidRDefault="00A315DD" w:rsidP="00A315D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Zabezpečujú spojenie medzi vonkajším prostredím a pľúcami (Vnútorným prostredím)</w:t>
      </w:r>
    </w:p>
    <w:p w14:paraId="6CA2F124" w14:textId="3EC819B7" w:rsidR="00A315DD" w:rsidRPr="00A315DD" w:rsidRDefault="00A315DD" w:rsidP="00A315D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Delia sa na:</w:t>
      </w:r>
    </w:p>
    <w:p w14:paraId="3DE9728D" w14:textId="6BC4956F" w:rsidR="00A315DD" w:rsidRPr="00A315DD" w:rsidRDefault="00A315DD" w:rsidP="00A315DD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Horné dýchacie cesty </w:t>
      </w:r>
      <w:r>
        <w:rPr>
          <w:lang w:val="sk-SK"/>
        </w:rPr>
        <w:t>z</w:t>
      </w:r>
      <w:r w:rsidRPr="00A315DD">
        <w:rPr>
          <w:lang w:val="sk-SK"/>
        </w:rPr>
        <w:t>ahŕňajú:</w:t>
      </w:r>
    </w:p>
    <w:p w14:paraId="7C6727BE" w14:textId="2B1D92F5" w:rsidR="00A315DD" w:rsidRDefault="00A315DD" w:rsidP="00A315DD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 w:rsidRPr="00A315DD">
        <w:rPr>
          <w:b/>
          <w:bCs/>
          <w:lang w:val="sk-SK"/>
        </w:rPr>
        <w:t>Nosová dutina (Cavum Nasi)</w:t>
      </w:r>
    </w:p>
    <w:p w14:paraId="289B8A23" w14:textId="4B85537A" w:rsidR="00A315DD" w:rsidRPr="00A315DD" w:rsidRDefault="00A315DD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Na jej začiatku sa nachádzajú nosové otvory</w:t>
      </w:r>
    </w:p>
    <w:p w14:paraId="54E05A18" w14:textId="16F62796" w:rsidR="00A315DD" w:rsidRPr="00A315DD" w:rsidRDefault="00A315DD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Je rozdelená priehradkou, ktorú tvorí </w:t>
      </w:r>
      <w:r>
        <w:rPr>
          <w:b/>
          <w:bCs/>
          <w:lang w:val="sk-SK"/>
        </w:rPr>
        <w:t xml:space="preserve">chrupka </w:t>
      </w:r>
      <w:r>
        <w:rPr>
          <w:lang w:val="sk-SK"/>
        </w:rPr>
        <w:t xml:space="preserve">a časti </w:t>
      </w:r>
      <w:r>
        <w:rPr>
          <w:b/>
          <w:bCs/>
          <w:lang w:val="sk-SK"/>
        </w:rPr>
        <w:t xml:space="preserve">čeriesla </w:t>
      </w:r>
      <w:r>
        <w:rPr>
          <w:lang w:val="sk-SK"/>
        </w:rPr>
        <w:t>a </w:t>
      </w:r>
      <w:r>
        <w:rPr>
          <w:b/>
          <w:bCs/>
          <w:lang w:val="sk-SK"/>
        </w:rPr>
        <w:t>čuchovej kosti</w:t>
      </w:r>
    </w:p>
    <w:p w14:paraId="7C596CD2" w14:textId="1D8E2A81" w:rsidR="00A315DD" w:rsidRPr="00A315DD" w:rsidRDefault="00A315DD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Priehradka je rozdelená na 2 polovice</w:t>
      </w:r>
    </w:p>
    <w:p w14:paraId="604A2C47" w14:textId="49181ADC" w:rsidR="00A315DD" w:rsidRDefault="008962BC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>
        <w:rPr>
          <w:lang w:val="sk-SK"/>
        </w:rPr>
        <w:t xml:space="preserve">V bočných stenách nosovej dutiny sú </w:t>
      </w:r>
      <w:r>
        <w:rPr>
          <w:b/>
          <w:bCs/>
          <w:lang w:val="sk-SK"/>
        </w:rPr>
        <w:t xml:space="preserve">nosové mušle </w:t>
      </w:r>
      <w:r>
        <w:rPr>
          <w:lang w:val="sk-SK"/>
        </w:rPr>
        <w:t xml:space="preserve">– rozdeľujú dutinu na </w:t>
      </w:r>
      <w:r w:rsidRPr="008962BC">
        <w:rPr>
          <w:b/>
          <w:bCs/>
          <w:lang w:val="sk-SK"/>
        </w:rPr>
        <w:t>Horný, Stredný a Dolný priechod</w:t>
      </w:r>
    </w:p>
    <w:p w14:paraId="3CCB3EF7" w14:textId="4D41BE8B" w:rsidR="008962BC" w:rsidRDefault="008962BC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Vpredu sa nachádza </w:t>
      </w:r>
      <w:r>
        <w:rPr>
          <w:b/>
          <w:bCs/>
          <w:lang w:val="sk-SK"/>
        </w:rPr>
        <w:t>chr</w:t>
      </w:r>
      <w:r w:rsidR="00D1509B">
        <w:rPr>
          <w:b/>
          <w:bCs/>
          <w:lang w:val="sk-SK"/>
        </w:rPr>
        <w:t>u</w:t>
      </w:r>
      <w:r>
        <w:rPr>
          <w:b/>
          <w:bCs/>
          <w:lang w:val="sk-SK"/>
        </w:rPr>
        <w:t>pka</w:t>
      </w:r>
      <w:r w:rsidR="00D1509B">
        <w:rPr>
          <w:b/>
          <w:bCs/>
          <w:lang w:val="sk-SK"/>
        </w:rPr>
        <w:t xml:space="preserve"> </w:t>
      </w:r>
      <w:r w:rsidR="00D1509B">
        <w:rPr>
          <w:lang w:val="sk-SK"/>
        </w:rPr>
        <w:t xml:space="preserve">časť, vzadu </w:t>
      </w:r>
      <w:proofErr w:type="spellStart"/>
      <w:r w:rsidR="00D1509B">
        <w:rPr>
          <w:b/>
          <w:bCs/>
          <w:lang w:val="sk-SK"/>
        </w:rPr>
        <w:t>kosterný</w:t>
      </w:r>
      <w:proofErr w:type="spellEnd"/>
      <w:r w:rsidR="00D1509B">
        <w:rPr>
          <w:b/>
          <w:bCs/>
          <w:lang w:val="sk-SK"/>
        </w:rPr>
        <w:t xml:space="preserve"> podklad</w:t>
      </w:r>
    </w:p>
    <w:p w14:paraId="4A93FF2D" w14:textId="066139B4" w:rsidR="00016052" w:rsidRDefault="00016052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Je vystlaná </w:t>
      </w:r>
      <w:r>
        <w:rPr>
          <w:b/>
          <w:bCs/>
          <w:lang w:val="sk-SK"/>
        </w:rPr>
        <w:t xml:space="preserve">Sliznicou </w:t>
      </w:r>
      <w:r w:rsidR="00D1509B">
        <w:rPr>
          <w:lang w:val="sk-SK"/>
        </w:rPr>
        <w:t xml:space="preserve">ktorej hlavnou funkciou je </w:t>
      </w:r>
      <w:r w:rsidR="00D1509B">
        <w:rPr>
          <w:b/>
          <w:bCs/>
          <w:lang w:val="sk-SK"/>
        </w:rPr>
        <w:t xml:space="preserve">zvlhčiť </w:t>
      </w:r>
      <w:r w:rsidR="00D1509B">
        <w:rPr>
          <w:lang w:val="sk-SK"/>
        </w:rPr>
        <w:t>a </w:t>
      </w:r>
      <w:r w:rsidR="00D1509B">
        <w:rPr>
          <w:b/>
          <w:bCs/>
          <w:lang w:val="sk-SK"/>
        </w:rPr>
        <w:t xml:space="preserve">ohriať </w:t>
      </w:r>
      <w:r w:rsidR="00D1509B" w:rsidRPr="00D1509B">
        <w:rPr>
          <w:b/>
          <w:bCs/>
          <w:lang w:val="sk-SK"/>
        </w:rPr>
        <w:t>vzduch</w:t>
      </w:r>
    </w:p>
    <w:p w14:paraId="5AEF720D" w14:textId="0D493ABC" w:rsidR="00D1509B" w:rsidRPr="00D1509B" w:rsidRDefault="00D1509B" w:rsidP="00A315DD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Má 2 oblasti:</w:t>
      </w:r>
    </w:p>
    <w:p w14:paraId="4D5EEBB4" w14:textId="5F1307AE" w:rsidR="00D1509B" w:rsidRDefault="00D1509B" w:rsidP="00D1509B">
      <w:pPr>
        <w:pStyle w:val="Odsekzoznamu"/>
        <w:numPr>
          <w:ilvl w:val="5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Čuchová oblasť </w:t>
      </w:r>
      <w:r>
        <w:rPr>
          <w:lang w:val="sk-SK"/>
        </w:rPr>
        <w:t>– nachádza sa na strope nosovej dutiny + nachádzajú sa tu aj čuchové bunky</w:t>
      </w:r>
    </w:p>
    <w:p w14:paraId="6DEF0E00" w14:textId="41035C51" w:rsidR="00D1509B" w:rsidRPr="00D1509B" w:rsidRDefault="00D1509B" w:rsidP="00D1509B">
      <w:pPr>
        <w:pStyle w:val="Odsekzoznamu"/>
        <w:numPr>
          <w:ilvl w:val="5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Dýchacia oblasť </w:t>
      </w:r>
      <w:r>
        <w:rPr>
          <w:lang w:val="sk-SK"/>
        </w:rPr>
        <w:t>– tvorí zvyšok nosovej dutiny + produkuje sa tu bunkový hlien</w:t>
      </w:r>
    </w:p>
    <w:p w14:paraId="38F97747" w14:textId="42CC9292" w:rsidR="00D1509B" w:rsidRDefault="00D1509B" w:rsidP="00D1509B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Nosohltan (Nasopharynx)</w:t>
      </w:r>
    </w:p>
    <w:p w14:paraId="1923A739" w14:textId="12438F4C" w:rsidR="00D1509B" w:rsidRPr="00D1509B" w:rsidRDefault="00D1509B" w:rsidP="00D1509B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Križujú sa tu dýchacie a tráviace cesty</w:t>
      </w:r>
    </w:p>
    <w:p w14:paraId="474D2C83" w14:textId="258FC1F4" w:rsidR="005304A6" w:rsidRPr="005304A6" w:rsidRDefault="00D1509B" w:rsidP="005304A6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Po jeho bokoch vyúsťuje </w:t>
      </w:r>
      <w:r w:rsidR="005304A6">
        <w:rPr>
          <w:b/>
          <w:bCs/>
          <w:lang w:val="sk-SK"/>
        </w:rPr>
        <w:t>Eustachová trubica</w:t>
      </w:r>
      <w:r w:rsidR="005304A6">
        <w:rPr>
          <w:lang w:val="sk-SK"/>
        </w:rPr>
        <w:t xml:space="preserve">, v jej blízkosti sa nachádza množstvo </w:t>
      </w:r>
      <w:r w:rsidR="005304A6">
        <w:rPr>
          <w:b/>
          <w:bCs/>
          <w:lang w:val="sk-SK"/>
        </w:rPr>
        <w:t xml:space="preserve">Lymfatických uzlín </w:t>
      </w:r>
      <w:r w:rsidR="005304A6">
        <w:rPr>
          <w:lang w:val="sk-SK"/>
        </w:rPr>
        <w:t>(Nosohltanové mandle)</w:t>
      </w:r>
    </w:p>
    <w:p w14:paraId="1EEADD30" w14:textId="71797BCF" w:rsidR="00A315DD" w:rsidRPr="00980ED0" w:rsidRDefault="00A315DD" w:rsidP="00980ED0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Dolné dýchacie cesty</w:t>
      </w:r>
      <w:r w:rsidR="00980ED0" w:rsidRPr="00980ED0">
        <w:rPr>
          <w:lang w:val="sk-SK"/>
        </w:rPr>
        <w:t xml:space="preserve"> </w:t>
      </w:r>
      <w:r w:rsidR="00980ED0">
        <w:rPr>
          <w:lang w:val="sk-SK"/>
        </w:rPr>
        <w:t>z</w:t>
      </w:r>
      <w:r w:rsidR="00980ED0" w:rsidRPr="00A315DD">
        <w:rPr>
          <w:lang w:val="sk-SK"/>
        </w:rPr>
        <w:t>ahŕňajú:</w:t>
      </w:r>
    </w:p>
    <w:p w14:paraId="6B1425F0" w14:textId="5C30769C" w:rsidR="005304A6" w:rsidRDefault="00980ED0" w:rsidP="005304A6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Hrtan (Larynx)</w:t>
      </w:r>
    </w:p>
    <w:p w14:paraId="4A43343C" w14:textId="6594E5AD" w:rsidR="00980ED0" w:rsidRPr="00980ED0" w:rsidRDefault="00980ED0" w:rsidP="00980ED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Dutý útvar nachádzajúci sa na prednej strane krku</w:t>
      </w:r>
    </w:p>
    <w:p w14:paraId="1C3BFCB6" w14:textId="7A82850C" w:rsidR="00980ED0" w:rsidRPr="00980ED0" w:rsidRDefault="00980ED0" w:rsidP="00980ED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Je tvorený </w:t>
      </w:r>
      <w:r>
        <w:rPr>
          <w:b/>
          <w:bCs/>
          <w:lang w:val="sk-SK"/>
        </w:rPr>
        <w:t>chrupkami</w:t>
      </w:r>
    </w:p>
    <w:p w14:paraId="7C370D60" w14:textId="7517DB67" w:rsidR="00980ED0" w:rsidRPr="00980ED0" w:rsidRDefault="00980ED0" w:rsidP="00980ED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Najväčšia chrupka: </w:t>
      </w:r>
      <w:r>
        <w:rPr>
          <w:b/>
          <w:bCs/>
          <w:lang w:val="sk-SK"/>
        </w:rPr>
        <w:t xml:space="preserve">Štítna chrupka (Cartilago-thyro-idea) </w:t>
      </w:r>
      <w:r>
        <w:rPr>
          <w:lang w:val="sk-SK"/>
        </w:rPr>
        <w:t>– tvorí vonkajšiu kostru hrtanu</w:t>
      </w:r>
    </w:p>
    <w:p w14:paraId="2F48E3A6" w14:textId="7A6893E2" w:rsidR="00980ED0" w:rsidRPr="00980ED0" w:rsidRDefault="00980ED0" w:rsidP="00980ED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Funkcia: Dýchanie a tvorba hlasu</w:t>
      </w:r>
    </w:p>
    <w:p w14:paraId="18FE356C" w14:textId="762D617B" w:rsidR="00980ED0" w:rsidRDefault="00980ED0" w:rsidP="00980ED0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V dutina hrtanu sa nachádza aj zúžené miesto – </w:t>
      </w:r>
      <w:r>
        <w:rPr>
          <w:b/>
          <w:bCs/>
          <w:lang w:val="sk-SK"/>
        </w:rPr>
        <w:t>P</w:t>
      </w:r>
      <w:r w:rsidRPr="00980ED0">
        <w:rPr>
          <w:b/>
          <w:bCs/>
          <w:lang w:val="sk-SK"/>
        </w:rPr>
        <w:t>ríchlopka</w:t>
      </w:r>
      <w:r>
        <w:rPr>
          <w:b/>
          <w:bCs/>
          <w:lang w:val="sk-SK"/>
        </w:rPr>
        <w:t xml:space="preserve"> (Epiglotis)</w:t>
      </w:r>
    </w:p>
    <w:p w14:paraId="4601AB49" w14:textId="253DAA1C" w:rsidR="00980ED0" w:rsidRDefault="00980ED0" w:rsidP="00980ED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Priedušnica (Trachea)</w:t>
      </w:r>
    </w:p>
    <w:p w14:paraId="49B3BFB3" w14:textId="2DE7BFB0" w:rsidR="00980ED0" w:rsidRDefault="00980ED0" w:rsidP="00980ED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Priedušky (Bronchi)</w:t>
      </w:r>
    </w:p>
    <w:p w14:paraId="2EB17F8E" w14:textId="4040A141" w:rsidR="00980ED0" w:rsidRDefault="00980ED0" w:rsidP="00980ED0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Pľúca (Pulmo)</w:t>
      </w:r>
    </w:p>
    <w:p w14:paraId="0A77216B" w14:textId="2F5C224C" w:rsidR="00980ED0" w:rsidRDefault="00980ED0" w:rsidP="00980ED0">
      <w:pPr>
        <w:rPr>
          <w:b/>
          <w:bCs/>
          <w:lang w:val="sk-SK"/>
        </w:rPr>
      </w:pPr>
    </w:p>
    <w:p w14:paraId="7C9C829D" w14:textId="1B4BCC68" w:rsidR="00980ED0" w:rsidRDefault="00980ED0" w:rsidP="00980ED0">
      <w:pPr>
        <w:rPr>
          <w:b/>
          <w:bCs/>
          <w:lang w:val="sk-SK"/>
        </w:rPr>
      </w:pPr>
    </w:p>
    <w:p w14:paraId="45ED5F90" w14:textId="2D65161A" w:rsidR="00980ED0" w:rsidRPr="00980ED0" w:rsidRDefault="00281B7C" w:rsidP="00980ED0">
      <w:pPr>
        <w:rPr>
          <w:b/>
          <w:bCs/>
          <w:lang w:val="sk-SK"/>
        </w:rPr>
      </w:pPr>
      <w:r w:rsidRPr="00281B7C">
        <w:rPr>
          <w:b/>
          <w:bCs/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35736" wp14:editId="093D3727">
                <wp:simplePos x="0" y="0"/>
                <wp:positionH relativeFrom="column">
                  <wp:posOffset>837312</wp:posOffset>
                </wp:positionH>
                <wp:positionV relativeFrom="paragraph">
                  <wp:posOffset>1422806</wp:posOffset>
                </wp:positionV>
                <wp:extent cx="863194" cy="336500"/>
                <wp:effectExtent l="0" t="0" r="0" b="698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4" cy="336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EBC41" w14:textId="7700223F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Hrtan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5736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65.95pt;margin-top:112.05pt;width:67.9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" fillcolor="white [3212]" stroked="f" strokeweight=".5pt">
                <v:textbox inset="0,0,0,0">
                  <w:txbxContent>
                    <w:p w14:paraId="6A2EBC41" w14:textId="7700223F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Hrtan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D09D6" wp14:editId="46A924C9">
                <wp:simplePos x="0" y="0"/>
                <wp:positionH relativeFrom="column">
                  <wp:posOffset>617804</wp:posOffset>
                </wp:positionH>
                <wp:positionV relativeFrom="paragraph">
                  <wp:posOffset>1012596</wp:posOffset>
                </wp:positionV>
                <wp:extent cx="1009218" cy="307239"/>
                <wp:effectExtent l="0" t="0" r="635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18" cy="3072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0E0BB" w14:textId="3A7B0A75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Ústna dutina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09D6" id="Textové pole 11" o:spid="_x0000_s1027" type="#_x0000_t202" style="position:absolute;margin-left:48.65pt;margin-top:79.75pt;width:79.45pt;height:2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" fillcolor="white [3212]" stroked="f" strokeweight=".5pt">
                <v:textbox inset="0,0,0,0">
                  <w:txbxContent>
                    <w:p w14:paraId="31A0E0BB" w14:textId="3A7B0A75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Ústna dutina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9EA1A" wp14:editId="0B9893A4">
                <wp:simplePos x="0" y="0"/>
                <wp:positionH relativeFrom="column">
                  <wp:posOffset>127508</wp:posOffset>
                </wp:positionH>
                <wp:positionV relativeFrom="paragraph">
                  <wp:posOffset>2819857</wp:posOffset>
                </wp:positionV>
                <wp:extent cx="709574" cy="307239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4" cy="3072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2F433" w14:textId="04824088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Pľúca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EA1A" id="Textové pole 9" o:spid="_x0000_s1028" type="#_x0000_t202" style="position:absolute;margin-left:10.05pt;margin-top:222.05pt;width:55.85pt;height: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" fillcolor="white [3212]" stroked="f" strokeweight=".5pt">
                <v:textbox inset="0,0,0,0">
                  <w:txbxContent>
                    <w:p w14:paraId="0862F433" w14:textId="04824088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Pľúca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828F4" wp14:editId="0D8A6620">
                <wp:simplePos x="0" y="0"/>
                <wp:positionH relativeFrom="column">
                  <wp:posOffset>4405579</wp:posOffset>
                </wp:positionH>
                <wp:positionV relativeFrom="paragraph">
                  <wp:posOffset>2510892</wp:posOffset>
                </wp:positionV>
                <wp:extent cx="1587398" cy="285293"/>
                <wp:effectExtent l="0" t="0" r="0" b="63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8" cy="285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8CFD0" w14:textId="40F99872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Priedušničky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28F4" id="Textové pole 8" o:spid="_x0000_s1029" type="#_x0000_t202" style="position:absolute;margin-left:346.9pt;margin-top:197.7pt;width:12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" fillcolor="white [3212]" stroked="f" strokeweight=".5pt">
                <v:textbox inset="0,0,0,0">
                  <w:txbxContent>
                    <w:p w14:paraId="0878CFD0" w14:textId="40F99872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Priedušničky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2961" wp14:editId="0BA8139E">
                <wp:simplePos x="0" y="0"/>
                <wp:positionH relativeFrom="column">
                  <wp:posOffset>4435196</wp:posOffset>
                </wp:positionH>
                <wp:positionV relativeFrom="paragraph">
                  <wp:posOffset>1882292</wp:posOffset>
                </wp:positionV>
                <wp:extent cx="1587398" cy="285293"/>
                <wp:effectExtent l="0" t="0" r="0" b="63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8" cy="285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045E8" w14:textId="5C1E5EED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Priedušky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2961" id="Textové pole 7" o:spid="_x0000_s1030" type="#_x0000_t202" style="position:absolute;margin-left:349.25pt;margin-top:148.2pt;width:12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" fillcolor="white [3212]" stroked="f" strokeweight=".5pt">
                <v:textbox inset="0,0,0,0">
                  <w:txbxContent>
                    <w:p w14:paraId="5AD045E8" w14:textId="5C1E5EED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Priedušky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9C266" wp14:editId="59BF6CB8">
                <wp:simplePos x="0" y="0"/>
                <wp:positionH relativeFrom="column">
                  <wp:posOffset>4048074</wp:posOffset>
                </wp:positionH>
                <wp:positionV relativeFrom="paragraph">
                  <wp:posOffset>1407516</wp:posOffset>
                </wp:positionV>
                <wp:extent cx="1587398" cy="285293"/>
                <wp:effectExtent l="0" t="0" r="0" b="63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8" cy="285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11722" w14:textId="4A80D1F9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Priedušnica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C266" id="Textové pole 6" o:spid="_x0000_s1031" type="#_x0000_t202" style="position:absolute;margin-left:318.75pt;margin-top:110.85pt;width:12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" fillcolor="white [3212]" stroked="f" strokeweight=".5pt">
                <v:textbox inset="0,0,0,0">
                  <w:txbxContent>
                    <w:p w14:paraId="7F711722" w14:textId="4A80D1F9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Priedušnica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8054C" wp14:editId="017B9D1B">
                <wp:simplePos x="0" y="0"/>
                <wp:positionH relativeFrom="column">
                  <wp:posOffset>4100170</wp:posOffset>
                </wp:positionH>
                <wp:positionV relativeFrom="paragraph">
                  <wp:posOffset>1013155</wp:posOffset>
                </wp:positionV>
                <wp:extent cx="1587398" cy="285293"/>
                <wp:effectExtent l="0" t="0" r="0" b="63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8" cy="2852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9AED8" w14:textId="0E37B692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Štítna chrupka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054C" id="Textové pole 5" o:spid="_x0000_s1032" type="#_x0000_t202" style="position:absolute;margin-left:322.85pt;margin-top:79.8pt;width:12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" fillcolor="white [3212]" stroked="f" strokeweight=".5pt">
                <v:textbox inset="0,0,0,0">
                  <w:txbxContent>
                    <w:p w14:paraId="2D19AED8" w14:textId="0E37B692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Štítna chrupka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8EBF8" wp14:editId="55AB6209">
                <wp:simplePos x="0" y="0"/>
                <wp:positionH relativeFrom="column">
                  <wp:posOffset>3982466</wp:posOffset>
                </wp:positionH>
                <wp:positionV relativeFrom="paragraph">
                  <wp:posOffset>683489</wp:posOffset>
                </wp:positionV>
                <wp:extent cx="1221638" cy="263347"/>
                <wp:effectExtent l="0" t="0" r="0" b="381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8" cy="263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3BD18" w14:textId="4CDCBB79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Nosohltan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EBF8" id="Textové pole 4" o:spid="_x0000_s1033" type="#_x0000_t202" style="position:absolute;margin-left:313.6pt;margin-top:53.8pt;width:96.2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" fillcolor="white [3212]" stroked="f" strokeweight=".5pt">
                <v:textbox inset="0,0,0,0">
                  <w:txbxContent>
                    <w:p w14:paraId="1523BD18" w14:textId="4CDCBB79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Nosohltan</w:t>
                      </w:r>
                    </w:p>
                  </w:txbxContent>
                </v:textbox>
              </v:shape>
            </w:pict>
          </mc:Fallback>
        </mc:AlternateContent>
      </w:r>
      <w:r w:rsidRPr="00281B7C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236C8" wp14:editId="24964C40">
                <wp:simplePos x="0" y="0"/>
                <wp:positionH relativeFrom="column">
                  <wp:posOffset>3734410</wp:posOffset>
                </wp:positionH>
                <wp:positionV relativeFrom="paragraph">
                  <wp:posOffset>164592</wp:posOffset>
                </wp:positionV>
                <wp:extent cx="1221638" cy="263347"/>
                <wp:effectExtent l="0" t="0" r="0" b="381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8" cy="263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62A9D" w14:textId="1A76CA59" w:rsidR="00281B7C" w:rsidRPr="00281B7C" w:rsidRDefault="00281B7C" w:rsidP="00281B7C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Nosová dutina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36C8" id="Textové pole 3" o:spid="_x0000_s1034" type="#_x0000_t202" style="position:absolute;margin-left:294.05pt;margin-top:12.95pt;width:96.2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" fillcolor="white [3212]" stroked="f" strokeweight=".5pt">
                <v:textbox inset="0,0,0,0">
                  <w:txbxContent>
                    <w:p w14:paraId="13662A9D" w14:textId="1A76CA59" w:rsidR="00281B7C" w:rsidRPr="00281B7C" w:rsidRDefault="00281B7C" w:rsidP="00281B7C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Nosová dutina</w:t>
                      </w:r>
                    </w:p>
                  </w:txbxContent>
                </v:textbox>
              </v:shape>
            </w:pict>
          </mc:Fallback>
        </mc:AlternateContent>
      </w:r>
      <w:r w:rsidR="00980ED0" w:rsidRPr="00980ED0">
        <w:rPr>
          <w:b/>
          <w:bCs/>
          <w:lang w:val="sk-SK"/>
        </w:rPr>
        <w:drawing>
          <wp:inline distT="0" distB="0" distL="0" distR="0" wp14:anchorId="2C24EA4C" wp14:editId="4BB09B83">
            <wp:extent cx="6315956" cy="3858163"/>
            <wp:effectExtent l="0" t="0" r="889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D0" w:rsidRPr="00980ED0" w:rsidSect="000D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B09"/>
    <w:multiLevelType w:val="hybridMultilevel"/>
    <w:tmpl w:val="9238F46E"/>
    <w:lvl w:ilvl="0" w:tplc="CD421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DD"/>
    <w:rsid w:val="00016052"/>
    <w:rsid w:val="000D0CEA"/>
    <w:rsid w:val="00281B7C"/>
    <w:rsid w:val="005304A6"/>
    <w:rsid w:val="006750D6"/>
    <w:rsid w:val="008962BC"/>
    <w:rsid w:val="00980ED0"/>
    <w:rsid w:val="00A315DD"/>
    <w:rsid w:val="00B90727"/>
    <w:rsid w:val="00D1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C509"/>
  <w15:chartTrackingRefBased/>
  <w15:docId w15:val="{60ED307D-E39A-4465-BF98-6A1150A0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D0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0D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Pr&#225;zdny%20dokument+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Prázdny dokument+</Template>
  <TotalTime>34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2022-11-20T14:54:00Z</dcterms:created>
  <dcterms:modified xsi:type="dcterms:W3CDTF">2022-11-20T15:28:00Z</dcterms:modified>
</cp:coreProperties>
</file>