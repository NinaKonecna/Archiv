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1EBA" w14:textId="1DBE953F" w:rsidR="003A5040" w:rsidRDefault="00B35806" w:rsidP="001F40F2">
      <w:pPr>
        <w:pStyle w:val="Title"/>
        <w:jc w:val="center"/>
      </w:pPr>
      <w:r>
        <w:t>Jozef Gregor Tajovský  - Maco Mlieč</w:t>
      </w:r>
    </w:p>
    <w:p w14:paraId="1D98948C" w14:textId="77777777" w:rsidR="00B63465" w:rsidRDefault="00B63465" w:rsidP="00B63465"/>
    <w:p w14:paraId="01878393" w14:textId="6205A83F" w:rsidR="00B63465" w:rsidRDefault="003268F4" w:rsidP="00B63465">
      <w:pPr>
        <w:pStyle w:val="ListParagraph"/>
        <w:numPr>
          <w:ilvl w:val="0"/>
          <w:numId w:val="1"/>
        </w:numPr>
      </w:pPr>
      <w:r>
        <w:t>Slovenský kritický spisovateľ, prelom 19 – 20 storočia, osobnosťou 2. vlny slovenského realizmu a ako dramatik: zakladateľ slovenskej realistickej drámy</w:t>
      </w:r>
    </w:p>
    <w:p w14:paraId="41F7BEB8" w14:textId="77777777" w:rsidR="003268F4" w:rsidRDefault="003268F4" w:rsidP="003268F4"/>
    <w:p w14:paraId="253F3CC9" w14:textId="43DFD301" w:rsidR="008E7535" w:rsidRDefault="003268F4" w:rsidP="008E7535">
      <w:pPr>
        <w:pStyle w:val="ListParagraph"/>
        <w:numPr>
          <w:ilvl w:val="0"/>
          <w:numId w:val="1"/>
        </w:numPr>
      </w:pPr>
      <w:r>
        <w:rPr>
          <w:b/>
          <w:bCs/>
        </w:rPr>
        <w:t>Postavy</w:t>
      </w:r>
      <w:r>
        <w:t>: Maco Mlieč, rozprávač, Gazda, Gazdiná</w:t>
      </w:r>
    </w:p>
    <w:p w14:paraId="2E469D44" w14:textId="4BC84CCC" w:rsidR="008E7535" w:rsidRPr="008E7535" w:rsidRDefault="008E7535" w:rsidP="008E7535">
      <w:pPr>
        <w:pStyle w:val="ListParagraph"/>
        <w:numPr>
          <w:ilvl w:val="0"/>
          <w:numId w:val="1"/>
        </w:numPr>
        <w:rPr>
          <w:b/>
          <w:bCs/>
        </w:rPr>
      </w:pPr>
      <w:r w:rsidRPr="008E7535">
        <w:rPr>
          <w:b/>
          <w:bCs/>
        </w:rPr>
        <w:t>Opis Maca</w:t>
      </w:r>
      <w:r>
        <w:t>: Čela ani skoro nemal, oči ako myš, nos ani gombička a celý preliačený, líca akoby ho ucápal a vrchnú gambu na 3 prsty odutú, vlasy ako jež a hrdzavé, uši skoro nič, za mlada sa o seba staral a potom po 30 nejako prestal, bol pracovitý</w:t>
      </w:r>
    </w:p>
    <w:p w14:paraId="4B9999BF" w14:textId="7397C454" w:rsidR="003268F4" w:rsidRDefault="003268F4" w:rsidP="003268F4">
      <w:pPr>
        <w:pStyle w:val="ListParagraph"/>
        <w:numPr>
          <w:ilvl w:val="0"/>
          <w:numId w:val="1"/>
        </w:numPr>
      </w:pPr>
      <w:r>
        <w:rPr>
          <w:b/>
          <w:bCs/>
        </w:rPr>
        <w:t>Vonkajšia kompozícia</w:t>
      </w:r>
      <w:r w:rsidRPr="003268F4">
        <w:t>:</w:t>
      </w:r>
      <w:r>
        <w:t xml:space="preserve"> delí sa na 3 kapitoly, súvislý text písaný v riadkoch za sebou</w:t>
      </w:r>
    </w:p>
    <w:p w14:paraId="4A2A3FDE" w14:textId="1D0DD097" w:rsidR="003268F4" w:rsidRDefault="003268F4" w:rsidP="003268F4">
      <w:pPr>
        <w:pStyle w:val="ListParagraph"/>
        <w:numPr>
          <w:ilvl w:val="0"/>
          <w:numId w:val="1"/>
        </w:numPr>
      </w:pPr>
      <w:r>
        <w:rPr>
          <w:b/>
          <w:bCs/>
        </w:rPr>
        <w:t>Vnútorná kompozícia</w:t>
      </w:r>
      <w:r w:rsidRPr="003268F4">
        <w:t>:</w:t>
      </w:r>
    </w:p>
    <w:p w14:paraId="6922934A" w14:textId="62A62DAD" w:rsidR="003268F4" w:rsidRDefault="003268F4" w:rsidP="003268F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 Úvod </w:t>
      </w:r>
      <w:r>
        <w:t>– rozhovor Maca Mlieča s nejakým mužom</w:t>
      </w:r>
    </w:p>
    <w:p w14:paraId="72953A9D" w14:textId="5AFB54BE" w:rsidR="003268F4" w:rsidRDefault="003268F4" w:rsidP="003268F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 Zápletka </w:t>
      </w:r>
      <w:r>
        <w:t>– život Maca Mlieča a jeho myšlienky</w:t>
      </w:r>
    </w:p>
    <w:p w14:paraId="4439E802" w14:textId="125FCAA7" w:rsidR="003268F4" w:rsidRDefault="003268F4" w:rsidP="003268F4">
      <w:pPr>
        <w:pStyle w:val="ListParagraph"/>
        <w:numPr>
          <w:ilvl w:val="1"/>
          <w:numId w:val="1"/>
        </w:numPr>
      </w:pPr>
      <w:r>
        <w:rPr>
          <w:b/>
          <w:bCs/>
        </w:rPr>
        <w:t> Vyvrcholenie</w:t>
      </w:r>
      <w:r w:rsidRPr="003268F4">
        <w:t>:</w:t>
      </w:r>
      <w:r>
        <w:t xml:space="preserve"> Maco Mlieč sa pýtal Gazdu či mu niečo nedĺži</w:t>
      </w:r>
    </w:p>
    <w:p w14:paraId="6F04EEBA" w14:textId="468D58D4" w:rsidR="003268F4" w:rsidRDefault="003268F4" w:rsidP="003268F4">
      <w:pPr>
        <w:pStyle w:val="ListParagraph"/>
        <w:numPr>
          <w:ilvl w:val="1"/>
          <w:numId w:val="1"/>
        </w:numPr>
      </w:pPr>
      <w:r>
        <w:rPr>
          <w:b/>
          <w:bCs/>
        </w:rPr>
        <w:t> Obrat v deji</w:t>
      </w:r>
      <w:r w:rsidRPr="003268F4">
        <w:t>:</w:t>
      </w:r>
      <w:r>
        <w:t xml:space="preserve"> Maco Mlieč sa dozvedá, že Gazda niečo dĺži jemu a keďže sa pripravuje na smrť, hovorí mu, nech mu ich odloží na pohreb</w:t>
      </w:r>
    </w:p>
    <w:p w14:paraId="00112983" w14:textId="272049FC" w:rsidR="003268F4" w:rsidRDefault="003268F4" w:rsidP="003268F4">
      <w:pPr>
        <w:pStyle w:val="ListParagraph"/>
        <w:numPr>
          <w:ilvl w:val="1"/>
          <w:numId w:val="1"/>
        </w:numPr>
      </w:pPr>
      <w:r>
        <w:rPr>
          <w:b/>
          <w:bCs/>
        </w:rPr>
        <w:t> Záver</w:t>
      </w:r>
      <w:r w:rsidRPr="003268F4">
        <w:t>:</w:t>
      </w:r>
      <w:r>
        <w:t xml:space="preserve"> smrť Maca Mlieča</w:t>
      </w:r>
    </w:p>
    <w:p w14:paraId="7F7941C7" w14:textId="77777777" w:rsidR="003268F4" w:rsidRDefault="003268F4" w:rsidP="003268F4"/>
    <w:p w14:paraId="704438B9" w14:textId="729E4572" w:rsidR="003268F4" w:rsidRDefault="003268F4" w:rsidP="003268F4">
      <w:pPr>
        <w:pStyle w:val="ListParagraph"/>
        <w:numPr>
          <w:ilvl w:val="0"/>
          <w:numId w:val="1"/>
        </w:numPr>
      </w:pPr>
      <w:r>
        <w:rPr>
          <w:b/>
          <w:bCs/>
        </w:rPr>
        <w:t>Lit. druh</w:t>
      </w:r>
      <w:r>
        <w:t xml:space="preserve">: epika; </w:t>
      </w:r>
      <w:r>
        <w:rPr>
          <w:b/>
          <w:bCs/>
        </w:rPr>
        <w:t>Lit. žáner</w:t>
      </w:r>
      <w:r>
        <w:t>: poviedka</w:t>
      </w:r>
    </w:p>
    <w:p w14:paraId="3B96AD7A" w14:textId="76A112AB" w:rsidR="003268F4" w:rsidRDefault="003268F4" w:rsidP="003268F4">
      <w:pPr>
        <w:pStyle w:val="ListParagraph"/>
        <w:numPr>
          <w:ilvl w:val="0"/>
          <w:numId w:val="1"/>
        </w:numPr>
      </w:pPr>
      <w:r>
        <w:rPr>
          <w:b/>
          <w:bCs/>
        </w:rPr>
        <w:t>Téma</w:t>
      </w:r>
      <w:r w:rsidRPr="003268F4">
        <w:t>:</w:t>
      </w:r>
      <w:r>
        <w:t xml:space="preserve"> život Maca Mlieča</w:t>
      </w:r>
    </w:p>
    <w:p w14:paraId="15C28B5A" w14:textId="04F7F91C" w:rsidR="001E206B" w:rsidRPr="00B63465" w:rsidRDefault="001E206B" w:rsidP="003268F4">
      <w:pPr>
        <w:pStyle w:val="ListParagraph"/>
        <w:numPr>
          <w:ilvl w:val="0"/>
          <w:numId w:val="1"/>
        </w:numPr>
      </w:pPr>
      <w:r>
        <w:rPr>
          <w:b/>
          <w:bCs/>
        </w:rPr>
        <w:t>Idea/Aktualizácia</w:t>
      </w:r>
      <w:r w:rsidRPr="001E206B">
        <w:t>:</w:t>
      </w:r>
      <w:r>
        <w:t xml:space="preserve"> Buďme pracovití, ak budeme pracovať a nepotrebovať veľa, byť skromný, zistíme, že život sa nám na staré kolená odmení</w:t>
      </w:r>
    </w:p>
    <w:sectPr w:rsidR="001E206B" w:rsidRPr="00B63465" w:rsidSect="003A3A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FF9F" w14:textId="77777777" w:rsidR="003A3A35" w:rsidRDefault="003A3A35" w:rsidP="00B35806">
      <w:pPr>
        <w:spacing w:after="0" w:line="240" w:lineRule="auto"/>
      </w:pPr>
      <w:r>
        <w:separator/>
      </w:r>
    </w:p>
  </w:endnote>
  <w:endnote w:type="continuationSeparator" w:id="0">
    <w:p w14:paraId="5DD46396" w14:textId="77777777" w:rsidR="003A3A35" w:rsidRDefault="003A3A35" w:rsidP="00B35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2435" w14:textId="77777777" w:rsidR="003A3A35" w:rsidRDefault="003A3A35" w:rsidP="00B35806">
      <w:pPr>
        <w:spacing w:after="0" w:line="240" w:lineRule="auto"/>
      </w:pPr>
      <w:r>
        <w:separator/>
      </w:r>
    </w:p>
  </w:footnote>
  <w:footnote w:type="continuationSeparator" w:id="0">
    <w:p w14:paraId="3E5A5387" w14:textId="77777777" w:rsidR="003A3A35" w:rsidRDefault="003A3A35" w:rsidP="00B35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06"/>
    <w:rsid w:val="001E206B"/>
    <w:rsid w:val="001F40F2"/>
    <w:rsid w:val="003268F4"/>
    <w:rsid w:val="003A3A35"/>
    <w:rsid w:val="003A5040"/>
    <w:rsid w:val="008E7535"/>
    <w:rsid w:val="0091033C"/>
    <w:rsid w:val="00B35806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C161"/>
  <w15:chartTrackingRefBased/>
  <w15:docId w15:val="{35E9B6FE-3439-4B01-AC52-6DCC2E41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806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B35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806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cp:lastPrinted>2024-02-14T22:53:00Z</cp:lastPrinted>
  <dcterms:created xsi:type="dcterms:W3CDTF">2024-02-14T22:32:00Z</dcterms:created>
  <dcterms:modified xsi:type="dcterms:W3CDTF">2024-02-14T22:53:00Z</dcterms:modified>
</cp:coreProperties>
</file>