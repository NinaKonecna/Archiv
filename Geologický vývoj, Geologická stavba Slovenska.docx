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78BC" w14:textId="24F79D46" w:rsidR="00150E19" w:rsidRPr="00205D9E" w:rsidRDefault="00AD7E4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Geologický vývoj, Geologická stavba Slovenska</w:t>
      </w:r>
    </w:p>
    <w:p w14:paraId="7623C7DE" w14:textId="77777777" w:rsidR="00465E9E" w:rsidRPr="00205D9E" w:rsidRDefault="00465E9E" w:rsidP="00465E9E">
      <w:pPr>
        <w:rPr>
          <w:lang w:val="sk-SK"/>
        </w:rPr>
      </w:pPr>
    </w:p>
    <w:p w14:paraId="55B78E5A" w14:textId="76A730CB" w:rsidR="00465E9E" w:rsidRPr="00F85EE6" w:rsidRDefault="00F85EE6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 území Slovenska zasahujú </w:t>
      </w:r>
      <w:r>
        <w:rPr>
          <w:b/>
          <w:bCs/>
          <w:lang w:val="sk-SK"/>
        </w:rPr>
        <w:t>2 Geomorfologické celky:</w:t>
      </w:r>
    </w:p>
    <w:p w14:paraId="0707D06A" w14:textId="44D8E72C" w:rsidR="00F85EE6" w:rsidRPr="00F85EE6" w:rsidRDefault="00F85EE6" w:rsidP="00F85EE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Karpaty:</w:t>
      </w:r>
    </w:p>
    <w:p w14:paraId="502965AA" w14:textId="3B811FBB" w:rsidR="00F85EE6" w:rsidRDefault="00F85EE6" w:rsidP="00F85EE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Zahŕňajú všetky pohoria nachádzajúce sa na Slovensku</w:t>
      </w:r>
    </w:p>
    <w:p w14:paraId="63AB2C36" w14:textId="7A381B75" w:rsidR="00F85EE6" w:rsidRDefault="00F85EE6" w:rsidP="00F85EE6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Delia sa na:</w:t>
      </w:r>
    </w:p>
    <w:p w14:paraId="558256CE" w14:textId="4820F056" w:rsidR="00F85EE6" w:rsidRPr="00F85EE6" w:rsidRDefault="00900B67" w:rsidP="00F85EE6">
      <w:pPr>
        <w:pStyle w:val="Odsekzoznamu"/>
        <w:numPr>
          <w:ilvl w:val="3"/>
          <w:numId w:val="1"/>
        </w:numPr>
        <w:rPr>
          <w:lang w:val="sk-SK"/>
        </w:rPr>
      </w:pPr>
      <w:r w:rsidRPr="00900B67"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D0B37F9" wp14:editId="594DA78B">
                <wp:simplePos x="0" y="0"/>
                <wp:positionH relativeFrom="column">
                  <wp:posOffset>5080000</wp:posOffset>
                </wp:positionH>
                <wp:positionV relativeFrom="paragraph">
                  <wp:posOffset>93345</wp:posOffset>
                </wp:positionV>
                <wp:extent cx="1341120" cy="204107"/>
                <wp:effectExtent l="0" t="0" r="11430" b="571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4E32A" w14:textId="57576852" w:rsidR="00900B67" w:rsidRPr="00900B67" w:rsidRDefault="00900B6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Čergov, Slanské vrchy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0B37F9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400pt;margin-top:7.35pt;width:105.6pt;height:16.0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" filled="f" stroked="f" strokeweight=".5pt">
                <v:textbox inset="0,0,0,0">
                  <w:txbxContent>
                    <w:p w14:paraId="4E24E32A" w14:textId="57576852" w:rsidR="00900B67" w:rsidRPr="00900B67" w:rsidRDefault="00900B6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Čergov, Slanské vrchy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44DF45" wp14:editId="13217164">
                <wp:simplePos x="0" y="0"/>
                <wp:positionH relativeFrom="column">
                  <wp:posOffset>4754880</wp:posOffset>
                </wp:positionH>
                <wp:positionV relativeFrom="paragraph">
                  <wp:posOffset>42545</wp:posOffset>
                </wp:positionV>
                <wp:extent cx="208280" cy="304800"/>
                <wp:effectExtent l="0" t="0" r="39370" b="19050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304800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880E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374.4pt;margin-top:3.35pt;width:16.4pt;height:24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" adj="1230" strokecolor="black [3200]" strokeweight="1pt">
                <v:stroke joinstyle="miter"/>
              </v:shape>
            </w:pict>
          </mc:Fallback>
        </mc:AlternateContent>
      </w:r>
      <w:r w:rsidR="00F85EE6">
        <w:rPr>
          <w:b/>
          <w:bCs/>
          <w:lang w:val="sk-SK"/>
        </w:rPr>
        <w:t xml:space="preserve">Západné Karpaty </w:t>
      </w:r>
      <w:r w:rsidR="00F85EE6">
        <w:rPr>
          <w:lang w:val="sk-SK"/>
        </w:rPr>
        <w:t>– nachádzajú sa aj na Slovensku</w:t>
      </w:r>
    </w:p>
    <w:p w14:paraId="76EB5532" w14:textId="7C1837C8" w:rsidR="00F85EE6" w:rsidRPr="00F85EE6" w:rsidRDefault="00F85EE6" w:rsidP="00F85EE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Východné Karpaty</w:t>
      </w:r>
      <w:r w:rsidR="00900B67">
        <w:rPr>
          <w:b/>
          <w:bCs/>
          <w:lang w:val="sk-SK"/>
        </w:rPr>
        <w:t xml:space="preserve"> </w:t>
      </w:r>
      <w:r w:rsidR="00900B67">
        <w:rPr>
          <w:lang w:val="sk-SK"/>
        </w:rPr>
        <w:t>– nachádzajú sa aj na Slovensku</w:t>
      </w:r>
    </w:p>
    <w:p w14:paraId="4C30667C" w14:textId="202CBD7B" w:rsidR="00F85EE6" w:rsidRPr="00900B67" w:rsidRDefault="00F85EE6" w:rsidP="00F85EE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Južné Karpaty</w:t>
      </w:r>
    </w:p>
    <w:p w14:paraId="6F6DE070" w14:textId="77777777" w:rsidR="00900B67" w:rsidRPr="00900B67" w:rsidRDefault="00900B67" w:rsidP="00900B67">
      <w:pPr>
        <w:rPr>
          <w:lang w:val="sk-SK"/>
        </w:rPr>
      </w:pPr>
    </w:p>
    <w:p w14:paraId="7F96C553" w14:textId="66E52661" w:rsidR="00900B67" w:rsidRPr="00900B67" w:rsidRDefault="00900B67" w:rsidP="00900B6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Panónska panva:</w:t>
      </w:r>
    </w:p>
    <w:p w14:paraId="7FFE35B8" w14:textId="7FAB8BD3" w:rsidR="00900B67" w:rsidRDefault="00900B67" w:rsidP="00900B6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Zahŕňa všetky nížiny na Slovensku</w:t>
      </w:r>
    </w:p>
    <w:p w14:paraId="73200B45" w14:textId="00B72260" w:rsidR="00900B67" w:rsidRDefault="00900B67" w:rsidP="00900B6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Nížiny:</w:t>
      </w:r>
    </w:p>
    <w:p w14:paraId="0CAE6D6F" w14:textId="582F1F2F" w:rsidR="00900B67" w:rsidRPr="00900B67" w:rsidRDefault="00900B67" w:rsidP="00900B67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Podunajská nížina</w:t>
      </w:r>
    </w:p>
    <w:p w14:paraId="22CC3567" w14:textId="6C5C3722" w:rsidR="00900B67" w:rsidRPr="00900B67" w:rsidRDefault="00900B67" w:rsidP="00900B67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Záhorská nížina</w:t>
      </w:r>
    </w:p>
    <w:p w14:paraId="28BBF4D6" w14:textId="353DB8E6" w:rsidR="00900B67" w:rsidRPr="00900B67" w:rsidRDefault="00900B67" w:rsidP="00900B67">
      <w:pPr>
        <w:pStyle w:val="Odsekzoznamu"/>
        <w:numPr>
          <w:ilvl w:val="3"/>
          <w:numId w:val="1"/>
        </w:numPr>
        <w:rPr>
          <w:lang w:val="sk-SK"/>
        </w:rPr>
      </w:pPr>
      <w:r>
        <w:rPr>
          <w:b/>
          <w:bCs/>
          <w:lang w:val="sk-SK"/>
        </w:rPr>
        <w:t>Východoslovenská nížina</w:t>
      </w:r>
    </w:p>
    <w:p w14:paraId="1BEB2114" w14:textId="16E5D1F8" w:rsidR="00900B67" w:rsidRDefault="00900B67" w:rsidP="00900B67">
      <w:pPr>
        <w:rPr>
          <w:lang w:val="sk-SK"/>
        </w:rPr>
      </w:pPr>
    </w:p>
    <w:p w14:paraId="09B4D19E" w14:textId="3C0E443F" w:rsidR="00900B67" w:rsidRPr="00900B67" w:rsidRDefault="00900B67" w:rsidP="00900B6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Geologický vývoj Slovenska:</w:t>
      </w:r>
    </w:p>
    <w:p w14:paraId="0A5CF224" w14:textId="719F7E68" w:rsidR="00900B67" w:rsidRDefault="00900B67" w:rsidP="00900B6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Prvohory </w:t>
      </w:r>
      <w:r>
        <w:rPr>
          <w:lang w:val="sk-SK"/>
        </w:rPr>
        <w:t>– Varíske vrásnenie ktorým sa vytvoril slovenský blok, jeho základom boli horniny žuly a ruly</w:t>
      </w:r>
    </w:p>
    <w:p w14:paraId="53DD6D40" w14:textId="42A9AF34" w:rsidR="00900B67" w:rsidRDefault="00900B67" w:rsidP="00900B6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Druhohory </w:t>
      </w:r>
      <w:r>
        <w:rPr>
          <w:lang w:val="sk-SK"/>
        </w:rPr>
        <w:t>– Na Slovensku bolo more (dôkaz: nájdené žraločie zuby)</w:t>
      </w:r>
      <w:r w:rsidR="00E53EBD">
        <w:rPr>
          <w:lang w:val="sk-SK"/>
        </w:rPr>
        <w:t>, na konci druhohôr (v kriede) sa začalo Alpínske vrásnenie ktorým sa vytvoril centrálny masív Karpát  (vzniká formovanie jadrových pohorí)</w:t>
      </w:r>
    </w:p>
    <w:p w14:paraId="02B334A9" w14:textId="61428B19" w:rsidR="00E53EBD" w:rsidRDefault="00E53EBD" w:rsidP="00900B6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Treťohory </w:t>
      </w:r>
      <w:r>
        <w:rPr>
          <w:lang w:val="sk-SK"/>
        </w:rPr>
        <w:t>– delia sa na 2 obdobia:</w:t>
      </w:r>
    </w:p>
    <w:p w14:paraId="50DF318C" w14:textId="5D89D469" w:rsidR="00E53EBD" w:rsidRPr="00E53EBD" w:rsidRDefault="00E53EBD" w:rsidP="00E53EB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lang w:val="sk-SK"/>
        </w:rPr>
        <w:t xml:space="preserve">Staršie treťohory </w:t>
      </w:r>
      <w:r>
        <w:rPr>
          <w:bCs/>
          <w:lang w:val="sk-SK"/>
        </w:rPr>
        <w:t>– vznik pohorí na severe Slovenska, ide o flyšové a bradlové pohoria</w:t>
      </w:r>
    </w:p>
    <w:p w14:paraId="0BA6B39D" w14:textId="4DBBAEF8" w:rsidR="00E53EBD" w:rsidRPr="00BB6A30" w:rsidRDefault="00E53EBD" w:rsidP="00E53EBD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lang w:val="sk-SK"/>
        </w:rPr>
        <w:t xml:space="preserve">Mladšie treťohory </w:t>
      </w:r>
      <w:r w:rsidR="00BB6A30">
        <w:rPr>
          <w:bCs/>
          <w:lang w:val="sk-SK"/>
        </w:rPr>
        <w:t>– vznik sopečných pohorí, vznik neogénnych kotlín</w:t>
      </w:r>
    </w:p>
    <w:p w14:paraId="3434403A" w14:textId="0E664082" w:rsidR="00BB6A30" w:rsidRDefault="00BB6A30" w:rsidP="00BB6A3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Štvrtohory </w:t>
      </w:r>
      <w:r>
        <w:rPr>
          <w:lang w:val="sk-SK"/>
        </w:rPr>
        <w:t>– na reliéf pôsobia vonkajšie (exogénne) činitele – voda, vietor, ľadovec, človek a pod., čím vznikajú štvrtohorné sedimenty (usadeniny) ako napríklad štrky, piesky a spraše</w:t>
      </w:r>
    </w:p>
    <w:p w14:paraId="784FE449" w14:textId="4AD842AC" w:rsidR="00BB6A30" w:rsidRPr="00BB6A30" w:rsidRDefault="00BB6A30" w:rsidP="00BB6A30">
      <w:pPr>
        <w:rPr>
          <w:lang w:val="sk-SK"/>
        </w:rPr>
      </w:pPr>
    </w:p>
    <w:p w14:paraId="2C38F842" w14:textId="1CE8204C" w:rsidR="00BB6A30" w:rsidRPr="00BB6A30" w:rsidRDefault="00BB6A30" w:rsidP="00BB6A30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Geologická stavba Slovenska:</w:t>
      </w:r>
    </w:p>
    <w:p w14:paraId="102BB2E4" w14:textId="25F58C66" w:rsidR="00BB6A30" w:rsidRDefault="00BB6A30" w:rsidP="00BB6A30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Od severu na juh:</w:t>
      </w:r>
    </w:p>
    <w:p w14:paraId="5817EDE2" w14:textId="5228E89E" w:rsidR="00BB6A30" w:rsidRPr="00BB6A30" w:rsidRDefault="00BB6A30" w:rsidP="00BB6A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Flyšové pásmo:</w:t>
      </w:r>
    </w:p>
    <w:p w14:paraId="0670CCD8" w14:textId="464EF8DE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Výskyt: Na severe Slovenska</w:t>
      </w:r>
    </w:p>
    <w:p w14:paraId="44D6C08E" w14:textId="01B8E7B5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Horniny: Pieskovec, ílovce, zlepence</w:t>
      </w:r>
    </w:p>
    <w:p w14:paraId="2D9DA9A0" w14:textId="1EE8D76B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Vznik: Staršie treťohory</w:t>
      </w:r>
    </w:p>
    <w:p w14:paraId="659CF29E" w14:textId="36C12F08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Pohoria: Javorníky, Biele Karpaty, Oravské Beskydy, Kysucké Beskydy...</w:t>
      </w:r>
    </w:p>
    <w:p w14:paraId="2C360DFD" w14:textId="73FF2229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Nerastné suroviny: Málo</w:t>
      </w:r>
    </w:p>
    <w:p w14:paraId="1DCE7D14" w14:textId="7387ACB8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Podzemná voda: Málo</w:t>
      </w:r>
    </w:p>
    <w:p w14:paraId="2FEF8A40" w14:textId="77CE74F8" w:rsidR="00BB6A30" w:rsidRPr="00BB6A30" w:rsidRDefault="00BB6A30" w:rsidP="00BB6A30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Bradlové pásmo:</w:t>
      </w:r>
    </w:p>
    <w:p w14:paraId="1397909F" w14:textId="3184AC94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Výskyt: Južne pod flyšovým pásmom, v okolí Váhu</w:t>
      </w:r>
    </w:p>
    <w:p w14:paraId="3893CF4C" w14:textId="0DDBDFE6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Horniny: Vápence, sliene</w:t>
      </w:r>
    </w:p>
    <w:p w14:paraId="19845E8B" w14:textId="77777777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Vznik: Staršie treťohory</w:t>
      </w:r>
    </w:p>
    <w:p w14:paraId="062BBC5D" w14:textId="0377FF1A" w:rsid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Pohoria: Pieniny</w:t>
      </w:r>
    </w:p>
    <w:p w14:paraId="4C276562" w14:textId="71D6C7FB" w:rsidR="00BB6A30" w:rsidRPr="00BB6A30" w:rsidRDefault="00BB6A30" w:rsidP="00BB6A30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lastRenderedPageBreak/>
        <w:t>Nerastné suroviny: Produkcia stavebných materiálov, preto sú v okolí Váhu veľa cementární</w:t>
      </w:r>
    </w:p>
    <w:p w14:paraId="36FA0070" w14:textId="7DE50AD7" w:rsidR="00BB6A30" w:rsidRPr="009D67F8" w:rsidRDefault="00BB6A30" w:rsidP="009D67F8">
      <w:pPr>
        <w:rPr>
          <w:lang w:val="sk-SK"/>
        </w:rPr>
      </w:pPr>
    </w:p>
    <w:p w14:paraId="34D4E945" w14:textId="0786C067" w:rsidR="00011D94" w:rsidRPr="00011D94" w:rsidRDefault="00011D94" w:rsidP="00011D94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Jadrové pásmo + Slovenské rudohorie</w:t>
      </w:r>
      <w:r w:rsidR="009D67F8">
        <w:rPr>
          <w:b/>
          <w:bCs/>
          <w:lang w:val="sk-SK"/>
        </w:rPr>
        <w:t>:</w:t>
      </w:r>
    </w:p>
    <w:p w14:paraId="31AED2B7" w14:textId="09B95D5B" w:rsidR="00011D94" w:rsidRDefault="00011D94" w:rsidP="00011D94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Výskyt: Centrálna časť SR</w:t>
      </w:r>
    </w:p>
    <w:p w14:paraId="1F39F3CF" w14:textId="64910306" w:rsidR="00011D94" w:rsidRDefault="00011D94" w:rsidP="00011D94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Stavba: Najkomplikovanejšie z hľadiska stavby</w:t>
      </w:r>
    </w:p>
    <w:p w14:paraId="35D09E0E" w14:textId="0E24DD25" w:rsidR="00011D94" w:rsidRDefault="00205465" w:rsidP="009D67F8">
      <w:pPr>
        <w:rPr>
          <w:lang w:val="sk-SK"/>
        </w:rPr>
      </w:pPr>
      <w:r w:rsidRPr="0020546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C51299" wp14:editId="3FF38159">
                <wp:simplePos x="0" y="0"/>
                <wp:positionH relativeFrom="column">
                  <wp:posOffset>3022312</wp:posOffset>
                </wp:positionH>
                <wp:positionV relativeFrom="paragraph">
                  <wp:posOffset>298450</wp:posOffset>
                </wp:positionV>
                <wp:extent cx="1638300" cy="408709"/>
                <wp:effectExtent l="0" t="0" r="0" b="0"/>
                <wp:wrapNone/>
                <wp:docPr id="193" name="Textové po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870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3137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9A792" w14:textId="2D9D968C" w:rsidR="00205465" w:rsidRDefault="00205465" w:rsidP="00205465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Príkrov</w:t>
                            </w:r>
                          </w:p>
                          <w:p w14:paraId="11A543DE" w14:textId="5C79D65B" w:rsidR="00205465" w:rsidRPr="00205465" w:rsidRDefault="00205465" w:rsidP="00205465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Vápence, sliene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1299" id="Textové pole 193" o:spid="_x0000_s1027" type="#_x0000_t202" style="position:absolute;margin-left:238pt;margin-top:23.5pt;width:129pt;height:3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" stroked="f" strokeweight=".5pt">
                <v:fill opacity="15163f"/>
                <v:textbox inset="0,0,0,0">
                  <w:txbxContent>
                    <w:p w14:paraId="5069A792" w14:textId="2D9D968C" w:rsidR="00205465" w:rsidRDefault="00205465" w:rsidP="00205465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Príkrov</w:t>
                      </w:r>
                    </w:p>
                    <w:p w14:paraId="11A543DE" w14:textId="5C79D65B" w:rsidR="00205465" w:rsidRPr="00205465" w:rsidRDefault="00205465" w:rsidP="00205465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Vápence, sliene</w:t>
                      </w:r>
                    </w:p>
                  </w:txbxContent>
                </v:textbox>
              </v:shape>
            </w:pict>
          </mc:Fallback>
        </mc:AlternateContent>
      </w:r>
      <w:r w:rsidRPr="0020546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E55B29" wp14:editId="747E6325">
                <wp:simplePos x="0" y="0"/>
                <wp:positionH relativeFrom="column">
                  <wp:posOffset>1682981</wp:posOffset>
                </wp:positionH>
                <wp:positionV relativeFrom="paragraph">
                  <wp:posOffset>1301057</wp:posOffset>
                </wp:positionV>
                <wp:extent cx="1638300" cy="408709"/>
                <wp:effectExtent l="0" t="0" r="0" b="0"/>
                <wp:wrapNone/>
                <wp:docPr id="192" name="Textové po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870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3137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9DD6A" w14:textId="30A9528D" w:rsidR="00205465" w:rsidRPr="00205465" w:rsidRDefault="00205465" w:rsidP="00205465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Zlepence, pieskovce, ílovce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5B29" id="Textové pole 192" o:spid="_x0000_s1028" type="#_x0000_t202" style="position:absolute;margin-left:132.5pt;margin-top:102.45pt;width:129pt;height:32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" stroked="f" strokeweight=".5pt">
                <v:fill opacity="15163f"/>
                <v:textbox inset="0,0,0,0">
                  <w:txbxContent>
                    <w:p w14:paraId="5549DD6A" w14:textId="30A9528D" w:rsidR="00205465" w:rsidRPr="00205465" w:rsidRDefault="00205465" w:rsidP="00205465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Zlepence, pieskovce, ílovce</w:t>
                      </w:r>
                    </w:p>
                  </w:txbxContent>
                </v:textbox>
              </v:shape>
            </w:pict>
          </mc:Fallback>
        </mc:AlternateContent>
      </w:r>
      <w:r w:rsidRPr="0020546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63DE7F" wp14:editId="1B77F090">
                <wp:simplePos x="0" y="0"/>
                <wp:positionH relativeFrom="column">
                  <wp:posOffset>2411730</wp:posOffset>
                </wp:positionH>
                <wp:positionV relativeFrom="paragraph">
                  <wp:posOffset>1058372</wp:posOffset>
                </wp:positionV>
                <wp:extent cx="907473" cy="408709"/>
                <wp:effectExtent l="0" t="0" r="6985" b="0"/>
                <wp:wrapNone/>
                <wp:docPr id="191" name="Textové po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3" cy="40870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3137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2E578" w14:textId="15E5EF7A" w:rsidR="00205465" w:rsidRPr="00205465" w:rsidRDefault="00205465" w:rsidP="00205465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DE7F" id="Textové pole 191" o:spid="_x0000_s1029" type="#_x0000_t202" style="position:absolute;margin-left:189.9pt;margin-top:83.35pt;width:71.45pt;height:32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" stroked="f" strokeweight=".5pt">
                <v:fill opacity="15163f"/>
                <v:textbox inset="0,0,0,0">
                  <w:txbxContent>
                    <w:p w14:paraId="2AC2E578" w14:textId="15E5EF7A" w:rsidR="00205465" w:rsidRPr="00205465" w:rsidRDefault="00205465" w:rsidP="00205465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Obal</w:t>
                      </w:r>
                    </w:p>
                  </w:txbxContent>
                </v:textbox>
              </v:shape>
            </w:pict>
          </mc:Fallback>
        </mc:AlternateContent>
      </w:r>
      <w:r w:rsidRPr="00205465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192B19" wp14:editId="6AA3839E">
                <wp:simplePos x="0" y="0"/>
                <wp:positionH relativeFrom="column">
                  <wp:posOffset>3369195</wp:posOffset>
                </wp:positionH>
                <wp:positionV relativeFrom="paragraph">
                  <wp:posOffset>819842</wp:posOffset>
                </wp:positionV>
                <wp:extent cx="907473" cy="408709"/>
                <wp:effectExtent l="0" t="0" r="6985" b="0"/>
                <wp:wrapNone/>
                <wp:docPr id="190" name="Textové po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3" cy="40870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3137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F29C6" w14:textId="62247335" w:rsidR="00205465" w:rsidRDefault="00205465" w:rsidP="00205465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Jadro</w:t>
                            </w:r>
                          </w:p>
                          <w:p w14:paraId="2B649731" w14:textId="5865C58C" w:rsidR="00205465" w:rsidRPr="00205465" w:rsidRDefault="00205465" w:rsidP="00205465">
                            <w:pPr>
                              <w:spacing w:after="0"/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Žuly + ruly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2B19" id="Textové pole 190" o:spid="_x0000_s1030" type="#_x0000_t202" style="position:absolute;margin-left:265.3pt;margin-top:64.55pt;width:71.45pt;height:32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" stroked="f" strokeweight=".5pt">
                <v:fill opacity="15163f"/>
                <v:textbox inset="0,0,0,0">
                  <w:txbxContent>
                    <w:p w14:paraId="1C3F29C6" w14:textId="62247335" w:rsidR="00205465" w:rsidRDefault="00205465" w:rsidP="00205465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Jadro</w:t>
                      </w:r>
                    </w:p>
                    <w:p w14:paraId="2B649731" w14:textId="5865C58C" w:rsidR="00205465" w:rsidRPr="00205465" w:rsidRDefault="00205465" w:rsidP="00205465">
                      <w:pPr>
                        <w:spacing w:after="0"/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Žuly + ruly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016" behindDoc="1" locked="0" layoutInCell="1" allowOverlap="1" wp14:anchorId="7EF03E09" wp14:editId="5ED93356">
                <wp:simplePos x="0" y="0"/>
                <wp:positionH relativeFrom="column">
                  <wp:posOffset>4353791</wp:posOffset>
                </wp:positionH>
                <wp:positionV relativeFrom="paragraph">
                  <wp:posOffset>134274</wp:posOffset>
                </wp:positionV>
                <wp:extent cx="0" cy="1177232"/>
                <wp:effectExtent l="0" t="0" r="38100" b="23495"/>
                <wp:wrapNone/>
                <wp:docPr id="164" name="Rovná spojnic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02EA" id="Rovná spojnica 164" o:spid="_x0000_s1026" style="position:absolute;z-index:-25165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8pt,10.55pt" to="342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226" behindDoc="1" locked="0" layoutInCell="1" allowOverlap="1" wp14:anchorId="0CA268E7" wp14:editId="1F841F12">
                <wp:simplePos x="0" y="0"/>
                <wp:positionH relativeFrom="column">
                  <wp:posOffset>4495800</wp:posOffset>
                </wp:positionH>
                <wp:positionV relativeFrom="paragraph">
                  <wp:posOffset>161983</wp:posOffset>
                </wp:positionV>
                <wp:extent cx="0" cy="1149523"/>
                <wp:effectExtent l="0" t="0" r="38100" b="31750"/>
                <wp:wrapNone/>
                <wp:docPr id="166" name="Rovná spojnic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BFD5" id="Rovná spojnica 166" o:spid="_x0000_s1026" style="position:absolute;z-index:-251652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pt,12.75pt" to="354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911" behindDoc="1" locked="0" layoutInCell="1" allowOverlap="1" wp14:anchorId="3E82B118" wp14:editId="47886278">
                <wp:simplePos x="0" y="0"/>
                <wp:positionH relativeFrom="column">
                  <wp:posOffset>4637809</wp:posOffset>
                </wp:positionH>
                <wp:positionV relativeFrom="paragraph">
                  <wp:posOffset>196619</wp:posOffset>
                </wp:positionV>
                <wp:extent cx="0" cy="1114887"/>
                <wp:effectExtent l="0" t="0" r="38100" b="28575"/>
                <wp:wrapNone/>
                <wp:docPr id="163" name="Rovná spojnic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0F62E" id="Rovná spojnica 163" o:spid="_x0000_s1026" style="position:absolute;z-index:-2516525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pt,15.5pt" to="365.2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806" behindDoc="1" locked="0" layoutInCell="1" allowOverlap="1" wp14:anchorId="4B383F24" wp14:editId="77A042DD">
                <wp:simplePos x="0" y="0"/>
                <wp:positionH relativeFrom="column">
                  <wp:posOffset>4779818</wp:posOffset>
                </wp:positionH>
                <wp:positionV relativeFrom="paragraph">
                  <wp:posOffset>248574</wp:posOffset>
                </wp:positionV>
                <wp:extent cx="0" cy="1062932"/>
                <wp:effectExtent l="0" t="0" r="38100" b="23495"/>
                <wp:wrapNone/>
                <wp:docPr id="162" name="Rovná spojnic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4783E" id="Rovná spojnica 162" o:spid="_x0000_s1026" style="position:absolute;z-index:-2516526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5pt,19.55pt" to="376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701" behindDoc="1" locked="0" layoutInCell="1" allowOverlap="1" wp14:anchorId="0EA41D8E" wp14:editId="36794249">
                <wp:simplePos x="0" y="0"/>
                <wp:positionH relativeFrom="column">
                  <wp:posOffset>4921827</wp:posOffset>
                </wp:positionH>
                <wp:positionV relativeFrom="paragraph">
                  <wp:posOffset>307455</wp:posOffset>
                </wp:positionV>
                <wp:extent cx="0" cy="1004051"/>
                <wp:effectExtent l="0" t="0" r="38100" b="24765"/>
                <wp:wrapNone/>
                <wp:docPr id="161" name="Rovná spojnic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B5FEA" id="Rovná spojnica 161" o:spid="_x0000_s1026" style="position:absolute;z-index:-2516527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55pt,24.2pt" to="387.5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491" behindDoc="1" locked="0" layoutInCell="1" allowOverlap="1" wp14:anchorId="68EA5B68" wp14:editId="348F63A7">
                <wp:simplePos x="0" y="0"/>
                <wp:positionH relativeFrom="column">
                  <wp:posOffset>5063836</wp:posOffset>
                </wp:positionH>
                <wp:positionV relativeFrom="paragraph">
                  <wp:posOffset>376728</wp:posOffset>
                </wp:positionV>
                <wp:extent cx="0" cy="934778"/>
                <wp:effectExtent l="0" t="0" r="38100" b="36830"/>
                <wp:wrapNone/>
                <wp:docPr id="159" name="Rovná spojnic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0365" id="Rovná spojnica 159" o:spid="_x0000_s1026" style="position:absolute;z-index:-2516529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75pt,29.65pt" to="398.7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596" behindDoc="1" locked="0" layoutInCell="1" allowOverlap="1" wp14:anchorId="29378628" wp14:editId="007F8E18">
                <wp:simplePos x="0" y="0"/>
                <wp:positionH relativeFrom="column">
                  <wp:posOffset>5205845</wp:posOffset>
                </wp:positionH>
                <wp:positionV relativeFrom="paragraph">
                  <wp:posOffset>459855</wp:posOffset>
                </wp:positionV>
                <wp:extent cx="0" cy="851651"/>
                <wp:effectExtent l="0" t="0" r="38100" b="24765"/>
                <wp:wrapNone/>
                <wp:docPr id="160" name="Rovná spojnic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1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304F7" id="Rovná spojnica 160" o:spid="_x0000_s1026" style="position:absolute;z-index:-2516528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9pt,36.2pt" to="409.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86" behindDoc="1" locked="0" layoutInCell="1" allowOverlap="1" wp14:anchorId="27FE2198" wp14:editId="08FA4964">
                <wp:simplePos x="0" y="0"/>
                <wp:positionH relativeFrom="column">
                  <wp:posOffset>5347855</wp:posOffset>
                </wp:positionH>
                <wp:positionV relativeFrom="paragraph">
                  <wp:posOffset>563765</wp:posOffset>
                </wp:positionV>
                <wp:extent cx="0" cy="747741"/>
                <wp:effectExtent l="0" t="0" r="38100" b="33655"/>
                <wp:wrapNone/>
                <wp:docPr id="158" name="Rovná spojnic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AD819" id="Rovná spojnica 158" o:spid="_x0000_s1026" style="position:absolute;z-index:-2516530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1pt,44.4pt" to="421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281" behindDoc="1" locked="0" layoutInCell="1" allowOverlap="1" wp14:anchorId="1F98C96B" wp14:editId="269DA9C4">
                <wp:simplePos x="0" y="0"/>
                <wp:positionH relativeFrom="column">
                  <wp:posOffset>5489864</wp:posOffset>
                </wp:positionH>
                <wp:positionV relativeFrom="paragraph">
                  <wp:posOffset>678065</wp:posOffset>
                </wp:positionV>
                <wp:extent cx="0" cy="633441"/>
                <wp:effectExtent l="0" t="0" r="38100" b="33655"/>
                <wp:wrapNone/>
                <wp:docPr id="157" name="Rovná spojnic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B0F6C" id="Rovná spojnica 157" o:spid="_x0000_s1026" style="position:absolute;z-index:-2516531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25pt,53.4pt" to="432.2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176" behindDoc="1" locked="0" layoutInCell="1" allowOverlap="1" wp14:anchorId="351C0A02" wp14:editId="783D563A">
                <wp:simplePos x="0" y="0"/>
                <wp:positionH relativeFrom="column">
                  <wp:posOffset>5635336</wp:posOffset>
                </wp:positionH>
                <wp:positionV relativeFrom="paragraph">
                  <wp:posOffset>830465</wp:posOffset>
                </wp:positionV>
                <wp:extent cx="0" cy="481041"/>
                <wp:effectExtent l="0" t="0" r="38100" b="33655"/>
                <wp:wrapNone/>
                <wp:docPr id="156" name="Rovná spojnic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D6254" id="Rovná spojnica 156" o:spid="_x0000_s1026" style="position:absolute;z-index:-251653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3.75pt,65.4pt" to="443.7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071" behindDoc="1" locked="0" layoutInCell="1" allowOverlap="1" wp14:anchorId="50D1E3DA" wp14:editId="01FA6980">
                <wp:simplePos x="0" y="0"/>
                <wp:positionH relativeFrom="column">
                  <wp:posOffset>5777345</wp:posOffset>
                </wp:positionH>
                <wp:positionV relativeFrom="paragraph">
                  <wp:posOffset>1048674</wp:posOffset>
                </wp:positionV>
                <wp:extent cx="0" cy="262832"/>
                <wp:effectExtent l="0" t="0" r="38100" b="23495"/>
                <wp:wrapNone/>
                <wp:docPr id="155" name="Rovná spojnic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6A270" id="Rovná spojnica 155" o:spid="_x0000_s1026" style="position:absolute;z-index:-2516534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9pt,82.55pt" to="454.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121" behindDoc="1" locked="0" layoutInCell="1" allowOverlap="1" wp14:anchorId="18305EAD" wp14:editId="30A934A6">
                <wp:simplePos x="0" y="0"/>
                <wp:positionH relativeFrom="column">
                  <wp:posOffset>4211782</wp:posOffset>
                </wp:positionH>
                <wp:positionV relativeFrom="paragraph">
                  <wp:posOffset>103101</wp:posOffset>
                </wp:positionV>
                <wp:extent cx="0" cy="1208405"/>
                <wp:effectExtent l="0" t="0" r="38100" b="29845"/>
                <wp:wrapNone/>
                <wp:docPr id="165" name="Rovná spojnic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31170" id="Rovná spojnica 165" o:spid="_x0000_s1026" style="position:absolute;z-index:-251652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65pt,8.1pt" to="331.6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31" behindDoc="1" locked="0" layoutInCell="1" allowOverlap="1" wp14:anchorId="69A14040" wp14:editId="0D1A9DB8">
                <wp:simplePos x="0" y="0"/>
                <wp:positionH relativeFrom="column">
                  <wp:posOffset>4069773</wp:posOffset>
                </wp:positionH>
                <wp:positionV relativeFrom="paragraph">
                  <wp:posOffset>89246</wp:posOffset>
                </wp:positionV>
                <wp:extent cx="0" cy="1222260"/>
                <wp:effectExtent l="0" t="0" r="38100" b="35560"/>
                <wp:wrapNone/>
                <wp:docPr id="167" name="Rovná spojnic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34A6" id="Rovná spojnica 167" o:spid="_x0000_s1026" style="position:absolute;z-index:-2516521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45pt,7.05pt" to="320.4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436" behindDoc="1" locked="0" layoutInCell="1" allowOverlap="1" wp14:anchorId="089B2EB0" wp14:editId="7A9AE108">
                <wp:simplePos x="0" y="0"/>
                <wp:positionH relativeFrom="column">
                  <wp:posOffset>3927764</wp:posOffset>
                </wp:positionH>
                <wp:positionV relativeFrom="paragraph">
                  <wp:posOffset>85783</wp:posOffset>
                </wp:positionV>
                <wp:extent cx="0" cy="1225723"/>
                <wp:effectExtent l="0" t="0" r="38100" b="31750"/>
                <wp:wrapNone/>
                <wp:docPr id="168" name="Rovná spojnic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D3D47" id="Rovná spojnica 168" o:spid="_x0000_s1026" style="position:absolute;z-index:-2516520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25pt,6.75pt" to="309.2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541" behindDoc="1" locked="0" layoutInCell="1" allowOverlap="1" wp14:anchorId="693E6111" wp14:editId="085EF4F0">
                <wp:simplePos x="0" y="0"/>
                <wp:positionH relativeFrom="column">
                  <wp:posOffset>3785755</wp:posOffset>
                </wp:positionH>
                <wp:positionV relativeFrom="paragraph">
                  <wp:posOffset>89246</wp:posOffset>
                </wp:positionV>
                <wp:extent cx="20781" cy="1222260"/>
                <wp:effectExtent l="0" t="0" r="36830" b="35560"/>
                <wp:wrapNone/>
                <wp:docPr id="169" name="Rovná spojnic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22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C5E0B" id="Rovná spojnica 169" o:spid="_x0000_s1026" style="position:absolute;z-index:-251651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pt,7.05pt" to="299.7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646" behindDoc="1" locked="0" layoutInCell="1" allowOverlap="1" wp14:anchorId="4A7CDE4D" wp14:editId="37382AA5">
                <wp:simplePos x="0" y="0"/>
                <wp:positionH relativeFrom="column">
                  <wp:posOffset>3643745</wp:posOffset>
                </wp:positionH>
                <wp:positionV relativeFrom="paragraph">
                  <wp:posOffset>99637</wp:posOffset>
                </wp:positionV>
                <wp:extent cx="0" cy="1211869"/>
                <wp:effectExtent l="0" t="0" r="38100" b="26670"/>
                <wp:wrapNone/>
                <wp:docPr id="170" name="Rovná spojnic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78B1" id="Rovná spojnica 170" o:spid="_x0000_s1026" style="position:absolute;z-index:-2516518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9pt,7.85pt" to="286.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856" behindDoc="1" locked="0" layoutInCell="1" allowOverlap="1" wp14:anchorId="65A96059" wp14:editId="5FD9E026">
                <wp:simplePos x="0" y="0"/>
                <wp:positionH relativeFrom="column">
                  <wp:posOffset>3501736</wp:posOffset>
                </wp:positionH>
                <wp:positionV relativeFrom="paragraph">
                  <wp:posOffset>116955</wp:posOffset>
                </wp:positionV>
                <wp:extent cx="0" cy="1194551"/>
                <wp:effectExtent l="0" t="0" r="38100" b="24765"/>
                <wp:wrapNone/>
                <wp:docPr id="184" name="Rovná spojnic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4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A9127" id="Rovná spojnica 184" o:spid="_x0000_s1026" style="position:absolute;z-index:-251651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75pt,9.2pt" to="275.7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751" behindDoc="1" locked="0" layoutInCell="1" allowOverlap="1" wp14:anchorId="6A1C0B67" wp14:editId="138F2C1F">
                <wp:simplePos x="0" y="0"/>
                <wp:positionH relativeFrom="column">
                  <wp:posOffset>3356264</wp:posOffset>
                </wp:positionH>
                <wp:positionV relativeFrom="paragraph">
                  <wp:posOffset>137737</wp:posOffset>
                </wp:positionV>
                <wp:extent cx="0" cy="1173769"/>
                <wp:effectExtent l="0" t="0" r="38100" b="26670"/>
                <wp:wrapNone/>
                <wp:docPr id="183" name="Rovná spojnic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872F" id="Rovná spojnica 183" o:spid="_x0000_s1026" style="position:absolute;z-index:-2516517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25pt,10.85pt" to="264.2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961" behindDoc="1" locked="0" layoutInCell="1" allowOverlap="1" wp14:anchorId="54FAB500" wp14:editId="41E81367">
                <wp:simplePos x="0" y="0"/>
                <wp:positionH relativeFrom="column">
                  <wp:posOffset>3214255</wp:posOffset>
                </wp:positionH>
                <wp:positionV relativeFrom="paragraph">
                  <wp:posOffset>168910</wp:posOffset>
                </wp:positionV>
                <wp:extent cx="0" cy="1142596"/>
                <wp:effectExtent l="0" t="0" r="38100" b="19685"/>
                <wp:wrapNone/>
                <wp:docPr id="185" name="Rovná spojnic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72013" id="Rovná spojnica 185" o:spid="_x0000_s1026" style="position:absolute;z-index:-251651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pt,13.3pt" to="253.1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066" behindDoc="1" locked="0" layoutInCell="1" allowOverlap="1" wp14:anchorId="333933C3" wp14:editId="20884C4A">
                <wp:simplePos x="0" y="0"/>
                <wp:positionH relativeFrom="column">
                  <wp:posOffset>3072245</wp:posOffset>
                </wp:positionH>
                <wp:positionV relativeFrom="paragraph">
                  <wp:posOffset>210474</wp:posOffset>
                </wp:positionV>
                <wp:extent cx="0" cy="1101032"/>
                <wp:effectExtent l="0" t="0" r="38100" b="23495"/>
                <wp:wrapNone/>
                <wp:docPr id="186" name="Rovná spojnic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2E861" id="Rovná spojnica 186" o:spid="_x0000_s1026" style="position:absolute;z-index:-2516514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9pt,16.55pt" to="241.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171" behindDoc="1" locked="0" layoutInCell="1" allowOverlap="1" wp14:anchorId="33CEA65F" wp14:editId="72594145">
                <wp:simplePos x="0" y="0"/>
                <wp:positionH relativeFrom="column">
                  <wp:posOffset>2930236</wp:posOffset>
                </wp:positionH>
                <wp:positionV relativeFrom="paragraph">
                  <wp:posOffset>258965</wp:posOffset>
                </wp:positionV>
                <wp:extent cx="0" cy="1052541"/>
                <wp:effectExtent l="0" t="0" r="38100" b="33655"/>
                <wp:wrapNone/>
                <wp:docPr id="187" name="Rovná spojnic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C3256" id="Rovná spojnica 187" o:spid="_x0000_s1026" style="position:absolute;z-index:-2516513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75pt,20.4pt" to="230.7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276" behindDoc="1" locked="0" layoutInCell="1" allowOverlap="1" wp14:anchorId="10AD6640" wp14:editId="1D3AEA24">
                <wp:simplePos x="0" y="0"/>
                <wp:positionH relativeFrom="column">
                  <wp:posOffset>2788227</wp:posOffset>
                </wp:positionH>
                <wp:positionV relativeFrom="paragraph">
                  <wp:posOffset>335165</wp:posOffset>
                </wp:positionV>
                <wp:extent cx="0" cy="976341"/>
                <wp:effectExtent l="0" t="0" r="38100" b="33655"/>
                <wp:wrapNone/>
                <wp:docPr id="188" name="Rovná spojnic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6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5D064" id="Rovná spojnica 188" o:spid="_x0000_s1026" style="position:absolute;z-index:-2516512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26.4pt" to="219.5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966" behindDoc="1" locked="0" layoutInCell="1" allowOverlap="1" wp14:anchorId="27A1BB6E" wp14:editId="3049B80B">
                <wp:simplePos x="0" y="0"/>
                <wp:positionH relativeFrom="column">
                  <wp:posOffset>2646218</wp:posOffset>
                </wp:positionH>
                <wp:positionV relativeFrom="paragraph">
                  <wp:posOffset>411365</wp:posOffset>
                </wp:positionV>
                <wp:extent cx="0" cy="900141"/>
                <wp:effectExtent l="0" t="0" r="38100" b="33655"/>
                <wp:wrapNone/>
                <wp:docPr id="147" name="Rovná spojnic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DC74" id="Rovná spojnica 147" o:spid="_x0000_s1026" style="position:absolute;z-index:-2516535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35pt,32.4pt" to="208.3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861" behindDoc="1" locked="0" layoutInCell="1" allowOverlap="1" wp14:anchorId="3E7AA093" wp14:editId="50A8DB23">
                <wp:simplePos x="0" y="0"/>
                <wp:positionH relativeFrom="column">
                  <wp:posOffset>2504209</wp:posOffset>
                </wp:positionH>
                <wp:positionV relativeFrom="paragraph">
                  <wp:posOffset>487565</wp:posOffset>
                </wp:positionV>
                <wp:extent cx="0" cy="823941"/>
                <wp:effectExtent l="0" t="0" r="38100" b="33655"/>
                <wp:wrapNone/>
                <wp:docPr id="146" name="Rovná spojnic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8234F" id="Rovná spojnica 146" o:spid="_x0000_s1026" style="position:absolute;z-index:-2516536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pt,38.4pt" to="197.2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756" behindDoc="1" locked="0" layoutInCell="1" allowOverlap="1" wp14:anchorId="2D503D5B" wp14:editId="70487383">
                <wp:simplePos x="0" y="0"/>
                <wp:positionH relativeFrom="column">
                  <wp:posOffset>2362200</wp:posOffset>
                </wp:positionH>
                <wp:positionV relativeFrom="paragraph">
                  <wp:posOffset>591474</wp:posOffset>
                </wp:positionV>
                <wp:extent cx="0" cy="720032"/>
                <wp:effectExtent l="0" t="0" r="38100" b="23495"/>
                <wp:wrapNone/>
                <wp:docPr id="145" name="Rovná spojnic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EF9A" id="Rovná spojnica 145" o:spid="_x0000_s1026" style="position:absolute;z-index:-2516537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pt,46.55pt" to="186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651" behindDoc="1" locked="0" layoutInCell="1" allowOverlap="1" wp14:anchorId="2EF3609E" wp14:editId="51F61927">
                <wp:simplePos x="0" y="0"/>
                <wp:positionH relativeFrom="column">
                  <wp:posOffset>2220191</wp:posOffset>
                </wp:positionH>
                <wp:positionV relativeFrom="paragraph">
                  <wp:posOffset>712701</wp:posOffset>
                </wp:positionV>
                <wp:extent cx="0" cy="598805"/>
                <wp:effectExtent l="0" t="0" r="38100" b="29845"/>
                <wp:wrapNone/>
                <wp:docPr id="144" name="Rovná spojnic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1A0BD" id="Rovná spojnica 144" o:spid="_x0000_s1026" style="position:absolute;z-index:-2516538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8pt,56.1pt" to="174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546" behindDoc="1" locked="0" layoutInCell="1" allowOverlap="1" wp14:anchorId="39BD1141" wp14:editId="102516CB">
                <wp:simplePos x="0" y="0"/>
                <wp:positionH relativeFrom="column">
                  <wp:posOffset>2078182</wp:posOffset>
                </wp:positionH>
                <wp:positionV relativeFrom="paragraph">
                  <wp:posOffset>878955</wp:posOffset>
                </wp:positionV>
                <wp:extent cx="0" cy="432551"/>
                <wp:effectExtent l="0" t="0" r="38100" b="24765"/>
                <wp:wrapNone/>
                <wp:docPr id="143" name="Rovná spojnic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40CA9" id="Rovná spojnica 143" o:spid="_x0000_s1026" style="position:absolute;z-index:-2516539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65pt,69.2pt" to="163.6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2441" behindDoc="1" locked="0" layoutInCell="1" allowOverlap="1" wp14:anchorId="7729E574" wp14:editId="4938598B">
                <wp:simplePos x="0" y="0"/>
                <wp:positionH relativeFrom="column">
                  <wp:posOffset>1936173</wp:posOffset>
                </wp:positionH>
                <wp:positionV relativeFrom="paragraph">
                  <wp:posOffset>1093701</wp:posOffset>
                </wp:positionV>
                <wp:extent cx="0" cy="217805"/>
                <wp:effectExtent l="0" t="0" r="38100" b="29845"/>
                <wp:wrapNone/>
                <wp:docPr id="142" name="Rovná spojnic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E19D" id="Rovná spojnica 142" o:spid="_x0000_s1026" style="position:absolute;z-index:-2516540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45pt,86.1pt" to="152.4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D6B0E01" wp14:editId="7759A228">
                <wp:simplePos x="0" y="0"/>
                <wp:positionH relativeFrom="column">
                  <wp:posOffset>3248891</wp:posOffset>
                </wp:positionH>
                <wp:positionV relativeFrom="paragraph">
                  <wp:posOffset>736946</wp:posOffset>
                </wp:positionV>
                <wp:extent cx="1197428" cy="1197262"/>
                <wp:effectExtent l="0" t="0" r="22225" b="22225"/>
                <wp:wrapNone/>
                <wp:docPr id="189" name="Skupina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428" cy="1197262"/>
                          <a:chOff x="0" y="0"/>
                          <a:chExt cx="1197428" cy="1197262"/>
                        </a:xfrm>
                      </wpg:grpSpPr>
                      <wps:wsp>
                        <wps:cNvPr id="2" name="Ovál 2"/>
                        <wps:cNvSpPr/>
                        <wps:spPr>
                          <a:xfrm>
                            <a:off x="0" y="0"/>
                            <a:ext cx="1197428" cy="11972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6">
                        <w14:nvContentPartPr>
                          <w14:cNvPr id="12" name="Písanie rukou 12"/>
                          <w14:cNvContentPartPr/>
                        </w14:nvContentPartPr>
                        <w14:xfrm>
                          <a:off x="566189" y="79029"/>
                          <a:ext cx="78120" cy="57385"/>
                        </w14:xfrm>
                      </w14:contentPart>
                      <w14:contentPart bwMode="auto" r:id="rId7">
                        <w14:nvContentPartPr>
                          <w14:cNvPr id="38" name="Písanie rukou 38"/>
                          <w14:cNvContentPartPr/>
                        </w14:nvContentPartPr>
                        <w14:xfrm>
                          <a:off x="220749" y="197139"/>
                          <a:ext cx="738735" cy="36687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434053F" id="Skupina 189" o:spid="_x0000_s1026" style="position:absolute;margin-left:255.8pt;margin-top:58.05pt;width:94.3pt;height:94.25pt;z-index:-251623424" coordsize="11974,1197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">
                <v:oval id="Ovál 2" o:spid="_x0000_s1027" style="position:absolute;width:11974;height:11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" fillcolor="white [3212]" strokecolor="#0d0d0d [3069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ísanie rukou 12" o:spid="_x0000_s1028" type="#_x0000_t75" style="position:absolute;left:5618;top:747;width:868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">
                  <v:imagedata r:id="rId8" o:title=""/>
                </v:shape>
                <v:shape id="Písanie rukou 38" o:spid="_x0000_s1029" type="#_x0000_t75" style="position:absolute;left:2164;top:1928;width:7474;height:3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800CC8" wp14:editId="156CF64E">
                <wp:simplePos x="0" y="0"/>
                <wp:positionH relativeFrom="column">
                  <wp:posOffset>1784267</wp:posOffset>
                </wp:positionH>
                <wp:positionV relativeFrom="paragraph">
                  <wp:posOffset>85783</wp:posOffset>
                </wp:positionV>
                <wp:extent cx="4179570" cy="3281045"/>
                <wp:effectExtent l="0" t="0" r="11430" b="1460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3281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47F4F" id="Ovál 7" o:spid="_x0000_s1026" style="position:absolute;margin-left:140.5pt;margin-top:6.75pt;width:329.1pt;height:258.3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" fillcolor="white [3212]" strokecolor="#0d0d0d [3069]" strokeweight="1pt">
                <v:stroke joinstyle="miter"/>
              </v:oval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5A1E6684" wp14:editId="0E8A897B">
                <wp:simplePos x="0" y="0"/>
                <wp:positionH relativeFrom="column">
                  <wp:posOffset>3961410</wp:posOffset>
                </wp:positionH>
                <wp:positionV relativeFrom="paragraph">
                  <wp:posOffset>752533</wp:posOffset>
                </wp:positionV>
                <wp:extent cx="1910443" cy="552374"/>
                <wp:effectExtent l="0" t="19050" r="52070" b="19685"/>
                <wp:wrapNone/>
                <wp:docPr id="4" name="Pravouhlý trojuho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443" cy="552374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4B66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uhlý trojuholník 4" o:spid="_x0000_s1026" type="#_x0000_t6" style="position:absolute;margin-left:311.9pt;margin-top:59.25pt;width:150.45pt;height:43.5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" fillcolor="white [3212]" strokecolor="black [3213]" strokeweight="1pt"/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9165" behindDoc="1" locked="0" layoutInCell="1" allowOverlap="1" wp14:anchorId="4AF96D03" wp14:editId="17F15D4F">
                <wp:simplePos x="0" y="0"/>
                <wp:positionH relativeFrom="column">
                  <wp:posOffset>1833253</wp:posOffset>
                </wp:positionH>
                <wp:positionV relativeFrom="paragraph">
                  <wp:posOffset>768861</wp:posOffset>
                </wp:positionV>
                <wp:extent cx="1784713" cy="546659"/>
                <wp:effectExtent l="38100" t="19050" r="25400" b="25400"/>
                <wp:wrapNone/>
                <wp:docPr id="6" name="Pravouhlý trojuho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84713" cy="546659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D9A49" id="Pravouhlý trojuholník 6" o:spid="_x0000_s1026" type="#_x0000_t6" style="position:absolute;margin-left:144.35pt;margin-top:60.55pt;width:140.55pt;height:43.05pt;flip:x;z-index:-251637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" fillcolor="white [3212]" strokecolor="black [3213]" strokeweight="1pt"/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1F6E457" wp14:editId="01FDDE73">
                <wp:simplePos x="0" y="0"/>
                <wp:positionH relativeFrom="column">
                  <wp:posOffset>1239982</wp:posOffset>
                </wp:positionH>
                <wp:positionV relativeFrom="paragraph">
                  <wp:posOffset>1321311</wp:posOffset>
                </wp:positionV>
                <wp:extent cx="5099958" cy="2362200"/>
                <wp:effectExtent l="0" t="0" r="2476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958" cy="2362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E72C5" id="Obdĺžnik 3" o:spid="_x0000_s1026" style="position:absolute;margin-left:97.65pt;margin-top:104.05pt;width:401.55pt;height:186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" fillcolor="white [3212]" strokecolor="white [3212]" strokeweight="1pt"/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4544B6A" wp14:editId="3A360B1D">
                <wp:simplePos x="0" y="0"/>
                <wp:positionH relativeFrom="column">
                  <wp:posOffset>5509895</wp:posOffset>
                </wp:positionH>
                <wp:positionV relativeFrom="paragraph">
                  <wp:posOffset>1256665</wp:posOffset>
                </wp:positionV>
                <wp:extent cx="56030" cy="6350"/>
                <wp:effectExtent l="38100" t="38100" r="39370" b="31750"/>
                <wp:wrapNone/>
                <wp:docPr id="128" name="Písanie rukou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03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5D3A" id="Písanie rukou 128" o:spid="_x0000_s1026" type="#_x0000_t75" style="position:absolute;margin-left:433.5pt;margin-top:98.65pt;width:5.1pt;height:1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">
                <v:imagedata r:id="rId1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39A7A28" wp14:editId="46552815">
                <wp:simplePos x="0" y="0"/>
                <wp:positionH relativeFrom="column">
                  <wp:posOffset>5118735</wp:posOffset>
                </wp:positionH>
                <wp:positionV relativeFrom="paragraph">
                  <wp:posOffset>1137920</wp:posOffset>
                </wp:positionV>
                <wp:extent cx="93345" cy="73025"/>
                <wp:effectExtent l="38100" t="38100" r="40005" b="41275"/>
                <wp:wrapNone/>
                <wp:docPr id="129" name="Písanie rukou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34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AD5A" id="Písanie rukou 129" o:spid="_x0000_s1026" type="#_x0000_t75" style="position:absolute;margin-left:402.7pt;margin-top:89.25pt;width:8.05pt;height:6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">
                <v:imagedata r:id="rId13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01F063E" wp14:editId="4BEF9195">
                <wp:simplePos x="0" y="0"/>
                <wp:positionH relativeFrom="column">
                  <wp:posOffset>4460875</wp:posOffset>
                </wp:positionH>
                <wp:positionV relativeFrom="paragraph">
                  <wp:posOffset>960120</wp:posOffset>
                </wp:positionV>
                <wp:extent cx="512805" cy="316590"/>
                <wp:effectExtent l="38100" t="38100" r="20955" b="45720"/>
                <wp:wrapNone/>
                <wp:docPr id="130" name="Písanie rukou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2805" cy="3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C36A9" id="Písanie rukou 130" o:spid="_x0000_s1026" type="#_x0000_t75" style="position:absolute;margin-left:350.9pt;margin-top:75.25pt;width:41.1pt;height:25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">
                <v:imagedata r:id="rId15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012F6CE" wp14:editId="40B0E6CF">
                <wp:simplePos x="0" y="0"/>
                <wp:positionH relativeFrom="column">
                  <wp:posOffset>2625090</wp:posOffset>
                </wp:positionH>
                <wp:positionV relativeFrom="paragraph">
                  <wp:posOffset>1148715</wp:posOffset>
                </wp:positionV>
                <wp:extent cx="90170" cy="66240"/>
                <wp:effectExtent l="38100" t="38100" r="43180" b="48260"/>
                <wp:wrapNone/>
                <wp:docPr id="131" name="Písanie rukou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17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2CF4A" id="Písanie rukou 131" o:spid="_x0000_s1026" type="#_x0000_t75" style="position:absolute;margin-left:206.35pt;margin-top:90.1pt;width:7.8pt;height: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">
                <v:imagedata r:id="rId17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C47C048" wp14:editId="5D935955">
                <wp:simplePos x="0" y="0"/>
                <wp:positionH relativeFrom="column">
                  <wp:posOffset>2867025</wp:posOffset>
                </wp:positionH>
                <wp:positionV relativeFrom="paragraph">
                  <wp:posOffset>1065530</wp:posOffset>
                </wp:positionV>
                <wp:extent cx="39095" cy="6985"/>
                <wp:effectExtent l="38100" t="38100" r="37465" b="31115"/>
                <wp:wrapNone/>
                <wp:docPr id="132" name="Písanie rukou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09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580E" id="Písanie rukou 132" o:spid="_x0000_s1026" type="#_x0000_t75" style="position:absolute;margin-left:225.4pt;margin-top:83.55pt;width:3.8pt;height:1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">
                <v:imagedata r:id="rId19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7AD6D77" wp14:editId="78D6EC50">
                <wp:simplePos x="0" y="0"/>
                <wp:positionH relativeFrom="column">
                  <wp:posOffset>5413549</wp:posOffset>
                </wp:positionH>
                <wp:positionV relativeFrom="paragraph">
                  <wp:posOffset>1221435</wp:posOffset>
                </wp:positionV>
                <wp:extent cx="360" cy="360"/>
                <wp:effectExtent l="38100" t="38100" r="38100" b="38100"/>
                <wp:wrapNone/>
                <wp:docPr id="127" name="Písanie rukou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45608" id="Písanie rukou 127" o:spid="_x0000_s1026" type="#_x0000_t75" style="position:absolute;margin-left:425.9pt;margin-top:95.85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7qCxjQEAADUDAAAOAAAAAAAAAAAAAAAAADwC&#10;AABkcnMvZTJvRG9jLnhtbFBLAQItABQABgAIAAAAIQCiy2qVqwEAAAEEAAAQAAAAAAAAAAAAAAAA&#10;APUDAABkcnMvaW5rL2luazEueG1sUEsBAi0AFAAGAAgAAAAhAKiUUE7fAAAACwEAAA8AAAAAAAAA&#10;AAAAAAAAzg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4F970EF" wp14:editId="6834C27B">
                <wp:simplePos x="0" y="0"/>
                <wp:positionH relativeFrom="column">
                  <wp:posOffset>5326789</wp:posOffset>
                </wp:positionH>
                <wp:positionV relativeFrom="paragraph">
                  <wp:posOffset>1270035</wp:posOffset>
                </wp:positionV>
                <wp:extent cx="360" cy="360"/>
                <wp:effectExtent l="38100" t="38100" r="38100" b="38100"/>
                <wp:wrapNone/>
                <wp:docPr id="124" name="Písanie rukou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88C1" id="Písanie rukou 124" o:spid="_x0000_s1026" type="#_x0000_t75" style="position:absolute;margin-left:419.1pt;margin-top:99.65pt;width:.75pt;height: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PWhOowBAAA1AwAADgAAAAAAAAAAAAAAAAA8AgAA&#10;ZHJzL2Uyb0RvYy54bWxQSwECLQAUAAYACAAAACEAB4cXsasBAAABBAAAEAAAAAAAAAAAAAAAAAD0&#10;AwAAZHJzL2luay9pbmsxLnhtbFBLAQItABQABgAIAAAAIQACUQKP3gAAAAsBAAAPAAAAAAAAAAAA&#10;AAAAAM0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AEEFE9A" wp14:editId="4B15C79E">
                <wp:simplePos x="0" y="0"/>
                <wp:positionH relativeFrom="column">
                  <wp:posOffset>5309509</wp:posOffset>
                </wp:positionH>
                <wp:positionV relativeFrom="paragraph">
                  <wp:posOffset>1294515</wp:posOffset>
                </wp:positionV>
                <wp:extent cx="360" cy="360"/>
                <wp:effectExtent l="38100" t="38100" r="38100" b="38100"/>
                <wp:wrapNone/>
                <wp:docPr id="123" name="Písanie rukou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E4C7" id="Písanie rukou 123" o:spid="_x0000_s1026" type="#_x0000_t75" style="position:absolute;margin-left:417.7pt;margin-top:101.6pt;width:.75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PPAjiMAQAANQMAAA4AAAAAAAAAAAAAAAAAPAIA&#10;AGRycy9lMm9Eb2MueG1sUEsBAi0AFAAGAAgAAAAhABj/Kt6qAQAAAQQAABAAAAAAAAAAAAAAAAAA&#10;9AMAAGRycy9pbmsvaW5rMS54bWxQSwECLQAUAAYACAAAACEAu9LEbeAAAAALAQAADwAAAAAAAAAA&#10;AAAAAADM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BF89AC3" wp14:editId="1D97D78F">
                <wp:simplePos x="0" y="0"/>
                <wp:positionH relativeFrom="column">
                  <wp:posOffset>5344069</wp:posOffset>
                </wp:positionH>
                <wp:positionV relativeFrom="paragraph">
                  <wp:posOffset>1214595</wp:posOffset>
                </wp:positionV>
                <wp:extent cx="360" cy="360"/>
                <wp:effectExtent l="38100" t="38100" r="38100" b="38100"/>
                <wp:wrapNone/>
                <wp:docPr id="122" name="Písanie rukou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67AE" id="Písanie rukou 122" o:spid="_x0000_s1026" type="#_x0000_t75" style="position:absolute;margin-left:420.45pt;margin-top:95.3pt;width:.7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E0veMAQAANQMAAA4AAAAAAAAAAAAAAAAAPAIA&#10;AGRycy9lMm9Eb2MueG1sUEsBAi0AFAAGAAgAAAAhAHjgfAGrAQAAAQQAABAAAAAAAAAAAAAAAAAA&#10;9AMAAGRycy9pbmsvaW5rMS54bWxQSwECLQAUAAYACAAAACEA73Z29d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021A663" wp14:editId="653556A6">
                <wp:simplePos x="0" y="0"/>
                <wp:positionH relativeFrom="column">
                  <wp:posOffset>5406709</wp:posOffset>
                </wp:positionH>
                <wp:positionV relativeFrom="paragraph">
                  <wp:posOffset>1270035</wp:posOffset>
                </wp:positionV>
                <wp:extent cx="360" cy="360"/>
                <wp:effectExtent l="38100" t="38100" r="38100" b="38100"/>
                <wp:wrapNone/>
                <wp:docPr id="121" name="Písanie rukou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38550" id="Písanie rukou 121" o:spid="_x0000_s1026" type="#_x0000_t75" style="position:absolute;margin-left:425.4pt;margin-top:99.65pt;width:.7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/eB8WMAQAANQMAAA4AAAAAAAAAAAAAAAAAPAIA&#10;AGRycy9lMm9Eb2MueG1sUEsBAi0AFAAGAAgAAAAhABSao9ysAQAAAQQAABAAAAAAAAAAAAAAAAAA&#10;9AMAAGRycy9pbmsvaW5rMS54bWxQSwECLQAUAAYACAAAACEA1pvwzN4AAAALAQAADwAAAAAAAAAA&#10;AAAAAADO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3E3C615" wp14:editId="4A4A0601">
                <wp:simplePos x="0" y="0"/>
                <wp:positionH relativeFrom="column">
                  <wp:posOffset>5053189</wp:posOffset>
                </wp:positionH>
                <wp:positionV relativeFrom="paragraph">
                  <wp:posOffset>1228635</wp:posOffset>
                </wp:positionV>
                <wp:extent cx="360" cy="360"/>
                <wp:effectExtent l="38100" t="38100" r="38100" b="38100"/>
                <wp:wrapNone/>
                <wp:docPr id="117" name="Písanie rukou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47207" id="Písanie rukou 117" o:spid="_x0000_s1026" type="#_x0000_t75" style="position:absolute;margin-left:397.55pt;margin-top:96.4pt;width:.7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FyUK4wBAAA1AwAADgAAAAAAAAAAAAAAAAA8AgAA&#10;ZHJzL2Uyb0RvYy54bWxQSwECLQAUAAYACAAAACEATv0IP6oBAAABBAAAEAAAAAAAAAAAAAAAAAD0&#10;AwAAZHJzL2luay9pbmsxLnhtbFBLAQItABQABgAIAAAAIQDPlbpK3wAAAAsBAAAPAAAAAAAAAAAA&#10;AAAAAMw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D56E4ED" wp14:editId="14D53D31">
                <wp:simplePos x="0" y="0"/>
                <wp:positionH relativeFrom="column">
                  <wp:posOffset>5080909</wp:posOffset>
                </wp:positionH>
                <wp:positionV relativeFrom="paragraph">
                  <wp:posOffset>1332315</wp:posOffset>
                </wp:positionV>
                <wp:extent cx="360" cy="360"/>
                <wp:effectExtent l="38100" t="38100" r="38100" b="38100"/>
                <wp:wrapNone/>
                <wp:docPr id="116" name="Písanie rukou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B4A3" id="Písanie rukou 116" o:spid="_x0000_s1026" type="#_x0000_t75" style="position:absolute;margin-left:399.7pt;margin-top:104.55pt;width:.7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xXROSMAQAANQMAAA4AAAAAAAAAAAAAAAAAPAIA&#10;AGRycy9lMm9Eb2MueG1sUEsBAi0AFAAGAAgAAAAhADrt0q2rAQAAAQQAABAAAAAAAAAAAAAAAAAA&#10;9AMAAGRycy9pbmsvaW5rMS54bWxQSwECLQAUAAYACAAAACEAVZ4e5t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2C69D0D" wp14:editId="539938B2">
                <wp:simplePos x="0" y="0"/>
                <wp:positionH relativeFrom="column">
                  <wp:posOffset>5046349</wp:posOffset>
                </wp:positionH>
                <wp:positionV relativeFrom="paragraph">
                  <wp:posOffset>1176435</wp:posOffset>
                </wp:positionV>
                <wp:extent cx="360" cy="1800"/>
                <wp:effectExtent l="38100" t="38100" r="38100" b="36830"/>
                <wp:wrapNone/>
                <wp:docPr id="115" name="Písanie rukou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D61C" id="Písanie rukou 115" o:spid="_x0000_s1026" type="#_x0000_t75" style="position:absolute;margin-left:397pt;margin-top:92.3pt;width:.75pt;height: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y/jOkQEAADYDAAAO&#10;AAAAAAAAAAAAAAAAADwCAABkcnMvZTJvRG9jLnhtbFBLAQItABQABgAIAAAAIQCwvG51twEAAAsE&#10;AAAQAAAAAAAAAAAAAAAAAPkDAABkcnMvaW5rL2luazEueG1sUEsBAi0AFAAGAAgAAAAhALo2KIve&#10;AAAACwEAAA8AAAAAAAAAAAAAAAAA3g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E8E433A" wp14:editId="3820F1D6">
                <wp:simplePos x="0" y="0"/>
                <wp:positionH relativeFrom="column">
                  <wp:posOffset>4388269</wp:posOffset>
                </wp:positionH>
                <wp:positionV relativeFrom="paragraph">
                  <wp:posOffset>1003275</wp:posOffset>
                </wp:positionV>
                <wp:extent cx="360" cy="360"/>
                <wp:effectExtent l="38100" t="38100" r="38100" b="38100"/>
                <wp:wrapNone/>
                <wp:docPr id="108" name="Písanie rukou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00D6D" id="Písanie rukou 108" o:spid="_x0000_s1026" type="#_x0000_t75" style="position:absolute;margin-left:345.2pt;margin-top:78.65pt;width:.7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EDEE864" wp14:editId="62EA6B2B">
                <wp:simplePos x="0" y="0"/>
                <wp:positionH relativeFrom="column">
                  <wp:posOffset>4499149</wp:posOffset>
                </wp:positionH>
                <wp:positionV relativeFrom="paragraph">
                  <wp:posOffset>1301355</wp:posOffset>
                </wp:positionV>
                <wp:extent cx="360" cy="360"/>
                <wp:effectExtent l="38100" t="38100" r="38100" b="38100"/>
                <wp:wrapNone/>
                <wp:docPr id="102" name="Písanie rukou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F69CD" id="Písanie rukou 102" o:spid="_x0000_s1026" type="#_x0000_t75" style="position:absolute;margin-left:353.9pt;margin-top:102.1pt;width: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49FF5FC" wp14:editId="561E34F3">
                <wp:simplePos x="0" y="0"/>
                <wp:positionH relativeFrom="column">
                  <wp:posOffset>4367389</wp:posOffset>
                </wp:positionH>
                <wp:positionV relativeFrom="paragraph">
                  <wp:posOffset>965115</wp:posOffset>
                </wp:positionV>
                <wp:extent cx="360" cy="360"/>
                <wp:effectExtent l="38100" t="38100" r="38100" b="38100"/>
                <wp:wrapNone/>
                <wp:docPr id="98" name="Písanie rukou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75713" id="Písanie rukou 98" o:spid="_x0000_s1026" type="#_x0000_t75" style="position:absolute;margin-left:343.55pt;margin-top:75.65pt;width:.7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d8C/iwEAADMDAAAOAAAAAAAAAAAAAAAAADwC&#10;AABkcnMvZTJvRG9jLnhtbFBLAQItABQABgAIAAAAIQAbMqS5rgEAAAEEAAAQAAAAAAAAAAAAAAAA&#10;APMDAABkcnMvaW5rL2luazEueG1sUEsBAi0AFAAGAAgAAAAhAAu45Q3eAAAACwEAAA8AAAAAAAAA&#10;AAAAAAAAzw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5FA222F" wp14:editId="5FE2306F">
                <wp:simplePos x="0" y="0"/>
                <wp:positionH relativeFrom="column">
                  <wp:posOffset>2375869</wp:posOffset>
                </wp:positionH>
                <wp:positionV relativeFrom="paragraph">
                  <wp:posOffset>1235475</wp:posOffset>
                </wp:positionV>
                <wp:extent cx="360" cy="360"/>
                <wp:effectExtent l="38100" t="38100" r="38100" b="38100"/>
                <wp:wrapNone/>
                <wp:docPr id="97" name="Písanie rukou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EEBDC" id="Písanie rukou 97" o:spid="_x0000_s1026" type="#_x0000_t75" style="position:absolute;margin-left:186.75pt;margin-top:96.95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j5NWIsBAAAzAwAADgAAAAAAAAAAAAAAAAA8AgAA&#10;ZHJzL2Uyb0RvYy54bWxQSwECLQAUAAYACAAAACEA5BJDcqsBAAABBAAAEAAAAAAAAAAAAAAAAADz&#10;AwAAZHJzL2luay9pbmsxLnhtbFBLAQItABQABgAIAAAAIQCctB0h3wAAAAsBAAAPAAAAAAAAAAAA&#10;AAAAAMw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B835F58" wp14:editId="0368EA38">
                <wp:simplePos x="0" y="0"/>
                <wp:positionH relativeFrom="column">
                  <wp:posOffset>2531749</wp:posOffset>
                </wp:positionH>
                <wp:positionV relativeFrom="paragraph">
                  <wp:posOffset>1283715</wp:posOffset>
                </wp:positionV>
                <wp:extent cx="360" cy="360"/>
                <wp:effectExtent l="38100" t="38100" r="38100" b="38100"/>
                <wp:wrapNone/>
                <wp:docPr id="96" name="Písanie rukou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17566" id="Písanie rukou 96" o:spid="_x0000_s1026" type="#_x0000_t75" style="position:absolute;margin-left:199pt;margin-top:100.75pt;width:.75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fwPtIsBAAAzAwAADgAAAAAAAAAAAAAAAAA8AgAA&#10;ZHJzL2Uyb0RvYy54bWxQSwECLQAUAAYACAAAACEAE68yk6sBAAABBAAAEAAAAAAAAAAAAAAAAADz&#10;AwAAZHJzL2luay9pbmsxLnhtbFBLAQItABQABgAIAAAAIQA0oPwp3wAAAAsBAAAPAAAAAAAAAAAA&#10;AAAAAMw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B01C21B" wp14:editId="6AEE1C4A">
                <wp:simplePos x="0" y="0"/>
                <wp:positionH relativeFrom="column">
                  <wp:posOffset>2555869</wp:posOffset>
                </wp:positionH>
                <wp:positionV relativeFrom="paragraph">
                  <wp:posOffset>1190475</wp:posOffset>
                </wp:positionV>
                <wp:extent cx="360" cy="360"/>
                <wp:effectExtent l="38100" t="38100" r="38100" b="38100"/>
                <wp:wrapNone/>
                <wp:docPr id="95" name="Písanie rukou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BA21" id="Písanie rukou 95" o:spid="_x0000_s1026" type="#_x0000_t75" style="position:absolute;margin-left:200.9pt;margin-top:93.4pt;width:.75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b25W4sBAAAzAwAADgAAAAAAAAAAAAAAAAA8AgAAZHJz&#10;L2Uyb0RvYy54bWxQSwECLQAUAAYACAAAACEATdTXvqkBAAABBAAAEAAAAAAAAAAAAAAAAADzAwAA&#10;ZHJzL2luay9pbmsxLnhtbFBLAQItABQABgAIAAAAIQDrMH4/3gAAAAsBAAAPAAAAAAAAAAAAAAAA&#10;AMo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60BE4D1" wp14:editId="4BC03AB1">
                <wp:simplePos x="0" y="0"/>
                <wp:positionH relativeFrom="column">
                  <wp:posOffset>2344549</wp:posOffset>
                </wp:positionH>
                <wp:positionV relativeFrom="paragraph">
                  <wp:posOffset>1204515</wp:posOffset>
                </wp:positionV>
                <wp:extent cx="360" cy="360"/>
                <wp:effectExtent l="38100" t="38100" r="38100" b="38100"/>
                <wp:wrapNone/>
                <wp:docPr id="94" name="Písanie rukou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30A35" id="Písanie rukou 94" o:spid="_x0000_s1026" type="#_x0000_t75" style="position:absolute;margin-left:184.25pt;margin-top:94.5pt;width:.7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/+7eLAQAAMwMAAA4AAAAAAAAAAAAAAAAAPAIA&#10;AGRycy9lMm9Eb2MueG1sUEsBAi0AFAAGAAgAAAAhABuas22sAQAAAQQAABAAAAAAAAAAAAAAAAAA&#10;8wMAAGRycy9pbmsvaW5rMS54bWxQSwECLQAUAAYACAAAACEALE/S99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172C947" wp14:editId="2898833A">
                <wp:simplePos x="0" y="0"/>
                <wp:positionH relativeFrom="column">
                  <wp:posOffset>2497189</wp:posOffset>
                </wp:positionH>
                <wp:positionV relativeFrom="paragraph">
                  <wp:posOffset>1256355</wp:posOffset>
                </wp:positionV>
                <wp:extent cx="360" cy="360"/>
                <wp:effectExtent l="38100" t="38100" r="38100" b="38100"/>
                <wp:wrapNone/>
                <wp:docPr id="93" name="Písanie rukou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88304" id="Písanie rukou 93" o:spid="_x0000_s1026" type="#_x0000_t75" style="position:absolute;margin-left:196.3pt;margin-top:98.6pt;width:.7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DmkX4sBAAAzAwAADgAAAAAAAAAAAAAAAAA8AgAA&#10;ZHJzL2Uyb0RvYy54bWxQSwECLQAUAAYACAAAACEAkVl28asBAAABBAAAEAAAAAAAAAAAAAAAAADz&#10;AwAAZHJzL2luay9pbmsxLnhtbFBLAQItABQABgAIAAAAIQB8hpJo3wAAAAsBAAAPAAAAAAAAAAAA&#10;AAAAAMw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13F77FD" wp14:editId="7DEF0343">
                <wp:simplePos x="0" y="0"/>
                <wp:positionH relativeFrom="column">
                  <wp:posOffset>2448589</wp:posOffset>
                </wp:positionH>
                <wp:positionV relativeFrom="paragraph">
                  <wp:posOffset>1176435</wp:posOffset>
                </wp:positionV>
                <wp:extent cx="360" cy="360"/>
                <wp:effectExtent l="38100" t="38100" r="38100" b="38100"/>
                <wp:wrapNone/>
                <wp:docPr id="92" name="Písanie rukou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E232" id="Písanie rukou 92" o:spid="_x0000_s1026" type="#_x0000_t75" style="position:absolute;margin-left:192.45pt;margin-top:92.3pt;width:.7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7024F8F" wp14:editId="555D0E36">
                <wp:simplePos x="0" y="0"/>
                <wp:positionH relativeFrom="column">
                  <wp:posOffset>2247709</wp:posOffset>
                </wp:positionH>
                <wp:positionV relativeFrom="paragraph">
                  <wp:posOffset>1218195</wp:posOffset>
                </wp:positionV>
                <wp:extent cx="360" cy="360"/>
                <wp:effectExtent l="38100" t="38100" r="38100" b="38100"/>
                <wp:wrapNone/>
                <wp:docPr id="91" name="Písanie rukou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88508" id="Písanie rukou 91" o:spid="_x0000_s1026" type="#_x0000_t75" style="position:absolute;margin-left:176.65pt;margin-top:95.55pt;width:.7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85BE1DA" wp14:editId="6DF7049B">
                <wp:simplePos x="0" y="0"/>
                <wp:positionH relativeFrom="column">
                  <wp:posOffset>2123149</wp:posOffset>
                </wp:positionH>
                <wp:positionV relativeFrom="paragraph">
                  <wp:posOffset>1270035</wp:posOffset>
                </wp:positionV>
                <wp:extent cx="360" cy="360"/>
                <wp:effectExtent l="38100" t="38100" r="38100" b="38100"/>
                <wp:wrapNone/>
                <wp:docPr id="90" name="Písanie rukou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F28DC" id="Písanie rukou 90" o:spid="_x0000_s1026" type="#_x0000_t75" style="position:absolute;margin-left:166.85pt;margin-top:99.65pt;width: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HgSsIsBAAAzAwAADgAAAAAAAAAAAAAAAAA8AgAAZHJz&#10;L2Uyb0RvYy54bWxQSwECLQAUAAYACAAAACEAVfJGmqkBAAABBAAAEAAAAAAAAAAAAAAAAADzAwAA&#10;ZHJzL2luay9pbmsxLnhtbFBLAQItABQABgAIAAAAIQASI4Tj3gAAAAsBAAAPAAAAAAAAAAAAAAAA&#10;AMo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54B791E" wp14:editId="3878AA17">
                <wp:simplePos x="0" y="0"/>
                <wp:positionH relativeFrom="column">
                  <wp:posOffset>2278669</wp:posOffset>
                </wp:positionH>
                <wp:positionV relativeFrom="paragraph">
                  <wp:posOffset>1273635</wp:posOffset>
                </wp:positionV>
                <wp:extent cx="360" cy="360"/>
                <wp:effectExtent l="38100" t="38100" r="38100" b="38100"/>
                <wp:wrapNone/>
                <wp:docPr id="89" name="Písanie rukou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C78A" id="Písanie rukou 89" o:spid="_x0000_s1026" type="#_x0000_t75" style="position:absolute;margin-left:179.05pt;margin-top:99.95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ezYX4sBAAAzAwAADgAAAAAAAAAAAAAAAAA8AgAA&#10;ZHJzL2Uyb0RvYy54bWxQSwECLQAUAAYACAAAACEA52cLAaoBAAABBAAAEAAAAAAAAAAAAAAAAADz&#10;AwAAZHJzL2luay9pbmsxLnhtbFBLAQItABQABgAIAAAAIQDj6/sG4AAAAAsBAAAPAAAAAAAAAAAA&#10;AAAAAMs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2546001" wp14:editId="082210E5">
                <wp:simplePos x="0" y="0"/>
                <wp:positionH relativeFrom="column">
                  <wp:posOffset>2417269</wp:posOffset>
                </wp:positionH>
                <wp:positionV relativeFrom="paragraph">
                  <wp:posOffset>1273635</wp:posOffset>
                </wp:positionV>
                <wp:extent cx="360" cy="360"/>
                <wp:effectExtent l="38100" t="38100" r="38100" b="38100"/>
                <wp:wrapNone/>
                <wp:docPr id="88" name="Písanie rukou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D84CA" id="Písanie rukou 88" o:spid="_x0000_s1026" type="#_x0000_t75" style="position:absolute;margin-left:190pt;margin-top:99.95pt;width: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i6as4oBAAAzAwAADgAAAAAAAAAAAAAAAAA8AgAAZHJz&#10;L2Uyb0RvYy54bWxQSwECLQAUAAYACAAAACEA+rNfr6gBAAABBAAAEAAAAAAAAAAAAAAAAADyAwAA&#10;ZHJzL2luay9pbmsxLnhtbFBLAQItABQABgAIAAAAIQB7qwcg4AAAAAsBAAAPAAAAAAAAAAAAAAAA&#10;AMg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C21E0D" wp14:editId="1DEEE12F">
                <wp:simplePos x="0" y="0"/>
                <wp:positionH relativeFrom="column">
                  <wp:posOffset>3027109</wp:posOffset>
                </wp:positionH>
                <wp:positionV relativeFrom="paragraph">
                  <wp:posOffset>1034595</wp:posOffset>
                </wp:positionV>
                <wp:extent cx="360" cy="360"/>
                <wp:effectExtent l="38100" t="38100" r="38100" b="38100"/>
                <wp:wrapNone/>
                <wp:docPr id="85" name="Písanie rukou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5CF5" id="Písanie rukou 85" o:spid="_x0000_s1026" type="#_x0000_t75" style="position:absolute;margin-left:238pt;margin-top:81.1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5A1E6A3" wp14:editId="70418031">
                <wp:simplePos x="0" y="0"/>
                <wp:positionH relativeFrom="column">
                  <wp:posOffset>2995789</wp:posOffset>
                </wp:positionH>
                <wp:positionV relativeFrom="paragraph">
                  <wp:posOffset>1152315</wp:posOffset>
                </wp:positionV>
                <wp:extent cx="360" cy="360"/>
                <wp:effectExtent l="38100" t="38100" r="38100" b="38100"/>
                <wp:wrapNone/>
                <wp:docPr id="84" name="Písanie rukou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ABBC1" id="Písanie rukou 84" o:spid="_x0000_s1026" type="#_x0000_t75" style="position:absolute;margin-left:235.55pt;margin-top:90.4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mobuKAQAAMwMAAA4AAAAAAAAAAAAAAAAAPAIA&#10;AGRycy9lMm9Eb2MueG1sUEsBAi0AFAAGAAgAAAAhAOqupNuuAQAAAQQAABAAAAAAAAAAAAAAAAAA&#10;8gMAAGRycy9pbmsvaW5rMS54bWxQSwECLQAUAAYACAAAACEA8ySOpd4AAAALAQAADwAAAAAAAAAA&#10;AAAAAADO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02C5481" wp14:editId="1BDFD9E1">
                <wp:simplePos x="0" y="0"/>
                <wp:positionH relativeFrom="column">
                  <wp:posOffset>2954389</wp:posOffset>
                </wp:positionH>
                <wp:positionV relativeFrom="paragraph">
                  <wp:posOffset>1259595</wp:posOffset>
                </wp:positionV>
                <wp:extent cx="360" cy="360"/>
                <wp:effectExtent l="38100" t="38100" r="38100" b="38100"/>
                <wp:wrapNone/>
                <wp:docPr id="83" name="Písanie rukou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38AB2" id="Písanie rukou 83" o:spid="_x0000_s1026" type="#_x0000_t75" style="position:absolute;margin-left:232.3pt;margin-top:98.85pt;width:.7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YP5TigEAADMDAAAOAAAAAAAAAAAAAAAAADwC&#10;AABkcnMvZTJvRG9jLnhtbFBLAQItABQABgAIAAAAIQCIn1VmrgEAAAEEAAAQAAAAAAAAAAAAAAAA&#10;APIDAABkcnMvaW5rL2luazEueG1sUEsBAi0AFAAGAAgAAAAhADf01o7fAAAACwEAAA8AAAAAAAAA&#10;AAAAAAAAzg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271520E" wp14:editId="75B64CCD">
                <wp:simplePos x="0" y="0"/>
                <wp:positionH relativeFrom="column">
                  <wp:posOffset>3033949</wp:posOffset>
                </wp:positionH>
                <wp:positionV relativeFrom="paragraph">
                  <wp:posOffset>1072755</wp:posOffset>
                </wp:positionV>
                <wp:extent cx="360" cy="360"/>
                <wp:effectExtent l="38100" t="38100" r="38100" b="38100"/>
                <wp:wrapNone/>
                <wp:docPr id="82" name="Písanie rukou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FD153" id="Písanie rukou 82" o:spid="_x0000_s1026" type="#_x0000_t75" style="position:absolute;margin-left:238.55pt;margin-top:84.1pt;width: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ivL+KAQAAMwMAAA4AAAAAAAAAAAAAAAAAPAIA&#10;AGRycy9lMm9Eb2MueG1sUEsBAi0AFAAGAAgAAAAhAP3FcYqtAQAAAQQAABAAAAAAAAAAAAAAAAAA&#10;8gMAAGRycy9pbmsvaW5rMS54bWxQSwECLQAUAAYACAAAACEAh+Mlvd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D25D56A" wp14:editId="6DAD39EC">
                <wp:simplePos x="0" y="0"/>
                <wp:positionH relativeFrom="column">
                  <wp:posOffset>3144829</wp:posOffset>
                </wp:positionH>
                <wp:positionV relativeFrom="paragraph">
                  <wp:posOffset>1273635</wp:posOffset>
                </wp:positionV>
                <wp:extent cx="360" cy="360"/>
                <wp:effectExtent l="38100" t="38100" r="38100" b="38100"/>
                <wp:wrapNone/>
                <wp:docPr id="79" name="Písanie rukou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1E1D" id="Písanie rukou 79" o:spid="_x0000_s1026" type="#_x0000_t75" style="position:absolute;margin-left:247.25pt;margin-top:99.9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C91757B" wp14:editId="299410D7">
                <wp:simplePos x="0" y="0"/>
                <wp:positionH relativeFrom="column">
                  <wp:posOffset>3224389</wp:posOffset>
                </wp:positionH>
                <wp:positionV relativeFrom="paragraph">
                  <wp:posOffset>1138275</wp:posOffset>
                </wp:positionV>
                <wp:extent cx="360" cy="360"/>
                <wp:effectExtent l="38100" t="38100" r="38100" b="38100"/>
                <wp:wrapNone/>
                <wp:docPr id="78" name="Písanie rukou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FA034" id="Písanie rukou 78" o:spid="_x0000_s1026" type="#_x0000_t75" style="position:absolute;margin-left:253.55pt;margin-top:89.3pt;width:.7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C30430" wp14:editId="3056D68F">
                <wp:simplePos x="0" y="0"/>
                <wp:positionH relativeFrom="column">
                  <wp:posOffset>3089389</wp:posOffset>
                </wp:positionH>
                <wp:positionV relativeFrom="paragraph">
                  <wp:posOffset>1252755</wp:posOffset>
                </wp:positionV>
                <wp:extent cx="1800" cy="360"/>
                <wp:effectExtent l="38100" t="38100" r="36830" b="38100"/>
                <wp:wrapNone/>
                <wp:docPr id="77" name="Písanie rukou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40675" id="Písanie rukou 77" o:spid="_x0000_s1026" type="#_x0000_t75" style="position:absolute;margin-left:242.9pt;margin-top:98.3pt;width:.8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">
                <v:imagedata r:id="rId50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562BBFD" wp14:editId="0E71E63F">
                <wp:simplePos x="0" y="0"/>
                <wp:positionH relativeFrom="column">
                  <wp:posOffset>3151669</wp:posOffset>
                </wp:positionH>
                <wp:positionV relativeFrom="paragraph">
                  <wp:posOffset>1003275</wp:posOffset>
                </wp:positionV>
                <wp:extent cx="360" cy="360"/>
                <wp:effectExtent l="38100" t="38100" r="38100" b="38100"/>
                <wp:wrapNone/>
                <wp:docPr id="76" name="Písanie rukou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89AA8" id="Písanie rukou 76" o:spid="_x0000_s1026" type="#_x0000_t75" style="position:absolute;margin-left:247.8pt;margin-top:78.65pt;width:.7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nAP+LAQAAMwMAAA4AAAAAAAAAAAAAAAAAPAIA&#10;AGRycy9lMm9Eb2MueG1sUEsBAi0AFAAGAAgAAAAhABx24UWsAQAAAQQAABAAAAAAAAAAAAAAAAAA&#10;8wMAAGRycy9pbmsvaW5rMS54bWxQSwECLQAUAAYACAAAACEA1HOzNt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4224B4C" wp14:editId="429ABE80">
                <wp:simplePos x="0" y="0"/>
                <wp:positionH relativeFrom="column">
                  <wp:posOffset>3269389</wp:posOffset>
                </wp:positionH>
                <wp:positionV relativeFrom="paragraph">
                  <wp:posOffset>920115</wp:posOffset>
                </wp:positionV>
                <wp:extent cx="360" cy="360"/>
                <wp:effectExtent l="38100" t="38100" r="38100" b="38100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8CD92" id="Písanie rukou 75" o:spid="_x0000_s1026" type="#_x0000_t75" style="position:absolute;margin-left:257.1pt;margin-top:72.1pt;width:.7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prYQiwEAADMDAAAOAAAAAAAAAAAAAAAAADwC&#10;AABkcnMvZTJvRG9jLnhtbFBLAQItABQABgAIAAAAIQDOBey9rgEAAAEEAAAQAAAAAAAAAAAAAAAA&#10;APMDAABkcnMvaW5rL2luazEueG1sUEsBAi0AFAAGAAgAAAAhAPQanN7eAAAACwEAAA8AAAAAAAAA&#10;AAAAAAAAzw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361EC13" wp14:editId="458B1682">
                <wp:simplePos x="0" y="0"/>
                <wp:positionH relativeFrom="column">
                  <wp:posOffset>2888509</wp:posOffset>
                </wp:positionH>
                <wp:positionV relativeFrom="paragraph">
                  <wp:posOffset>1124595</wp:posOffset>
                </wp:positionV>
                <wp:extent cx="360" cy="360"/>
                <wp:effectExtent l="38100" t="38100" r="38100" b="38100"/>
                <wp:wrapNone/>
                <wp:docPr id="64" name="Písanie rukou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637E6" id="Písanie rukou 64" o:spid="_x0000_s1026" type="#_x0000_t75" style="position:absolute;margin-left:227.1pt;margin-top:88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Q9rvCKAQAAMwMAAA4AAAAAAAAAAAAAAAAAPAIAAGRy&#10;cy9lMm9Eb2MueG1sUEsBAi0AFAAGAAgAAAAhAIxM0ryqAQAAAQQAABAAAAAAAAAAAAAAAAAA8gMA&#10;AGRycy9pbmsvaW5rMS54bWxQSwECLQAUAAYACAAAACEAIZ/z2t8AAAALAQAADwAAAAAAAAAAAAAA&#10;AADK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8DF99B4" wp14:editId="03EB432F">
                <wp:simplePos x="0" y="0"/>
                <wp:positionH relativeFrom="column">
                  <wp:posOffset>2884805</wp:posOffset>
                </wp:positionH>
                <wp:positionV relativeFrom="paragraph">
                  <wp:posOffset>1212215</wp:posOffset>
                </wp:positionV>
                <wp:extent cx="1800" cy="2520"/>
                <wp:effectExtent l="38100" t="38100" r="36830" b="36195"/>
                <wp:wrapNone/>
                <wp:docPr id="62" name="Písanie rukou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2832" id="Písanie rukou 62" o:spid="_x0000_s1026" type="#_x0000_t75" style="position:absolute;margin-left:226.8pt;margin-top:95.1pt;width:.85pt;height: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">
                <v:imagedata r:id="rId55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E9A3914" wp14:editId="737D2043">
                <wp:simplePos x="0" y="0"/>
                <wp:positionH relativeFrom="column">
                  <wp:posOffset>2721610</wp:posOffset>
                </wp:positionH>
                <wp:positionV relativeFrom="paragraph">
                  <wp:posOffset>1263015</wp:posOffset>
                </wp:positionV>
                <wp:extent cx="360" cy="360"/>
                <wp:effectExtent l="38100" t="38100" r="38100" b="38100"/>
                <wp:wrapNone/>
                <wp:docPr id="63" name="Písanie rukou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CEDE6" id="Písanie rukou 63" o:spid="_x0000_s1026" type="#_x0000_t75" style="position:absolute;margin-left:213.95pt;margin-top:99.1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nvx&#10;GIoBAAAzAwAADgAAAAAAAAAAAAAAAAA8AgAAZHJzL2Uyb0RvYy54bWxQSwECLQAUAAYACAAAACEA&#10;AkOybccBAACrBAAAEAAAAAAAAAAAAAAAAADyAwAAZHJzL2luay9pbmsxLnhtbFBLAQItABQABgAI&#10;AAAAIQC8zHL03wAAAAsBAAAPAAAAAAAAAAAAAAAAAOc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C79550" wp14:editId="224BA167">
                <wp:simplePos x="0" y="0"/>
                <wp:positionH relativeFrom="column">
                  <wp:posOffset>3311149</wp:posOffset>
                </wp:positionH>
                <wp:positionV relativeFrom="paragraph">
                  <wp:posOffset>958275</wp:posOffset>
                </wp:positionV>
                <wp:extent cx="360" cy="360"/>
                <wp:effectExtent l="38100" t="38100" r="38100" b="38100"/>
                <wp:wrapNone/>
                <wp:docPr id="61" name="Písanie rukou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AC592" id="Písanie rukou 61" o:spid="_x0000_s1026" type="#_x0000_t75" style="position:absolute;margin-left:260.35pt;margin-top:75.1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+AUbiwEAADMDAAAOAAAAAAAAAAAAAAAAADwC&#10;AABkcnMvZTJvRG9jLnhtbFBLAQItABQABgAIAAAAIQAglhEDrgEAAAEEAAAQAAAAAAAAAAAAAAAA&#10;APMDAABkcnMvaW5rL2luazEueG1sUEsBAi0AFAAGAAgAAAAhADJM7sjeAAAACwEAAA8AAAAAAAAA&#10;AAAAAAAAzw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ADDC6F9" wp14:editId="4A7BB805">
                <wp:simplePos x="0" y="0"/>
                <wp:positionH relativeFrom="column">
                  <wp:posOffset>3120709</wp:posOffset>
                </wp:positionH>
                <wp:positionV relativeFrom="paragraph">
                  <wp:posOffset>1124595</wp:posOffset>
                </wp:positionV>
                <wp:extent cx="360" cy="360"/>
                <wp:effectExtent l="38100" t="38100" r="38100" b="38100"/>
                <wp:wrapNone/>
                <wp:docPr id="60" name="Písanie rukou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B347" id="Písanie rukou 60" o:spid="_x0000_s1026" type="#_x0000_t75" style="position:absolute;margin-left:245.4pt;margin-top:88.2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NkqJ+KAQAAMwMAAA4AAAAAAAAAAAAAAAAAPAIA&#10;AGRycy9lMm9Eb2MueG1sUEsBAi0AFAAGAAgAAAAhABkhwimtAQAAAQQAABAAAAAAAAAAAAAAAAAA&#10;8gMAAGRycy9pbmsvaW5rMS54bWxQSwECLQAUAAYACAAAACEA8e8m7t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 w:rsidR="00011D94">
        <w:rPr>
          <w:noProof/>
          <w:lang w:val="sk-SK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700236A8" wp14:editId="074F7C39">
                <wp:simplePos x="0" y="0"/>
                <wp:positionH relativeFrom="column">
                  <wp:posOffset>2978509</wp:posOffset>
                </wp:positionH>
                <wp:positionV relativeFrom="paragraph">
                  <wp:posOffset>1249515</wp:posOffset>
                </wp:positionV>
                <wp:extent cx="360" cy="360"/>
                <wp:effectExtent l="57150" t="38100" r="38100" b="57150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700236A8" wp14:editId="074F7C39">
                <wp:simplePos x="0" y="0"/>
                <wp:positionH relativeFrom="column">
                  <wp:posOffset>2978509</wp:posOffset>
                </wp:positionH>
                <wp:positionV relativeFrom="paragraph">
                  <wp:posOffset>1249515</wp:posOffset>
                </wp:positionV>
                <wp:extent cx="360" cy="360"/>
                <wp:effectExtent l="57150" t="38100" r="38100" b="57150"/>
                <wp:wrapNone/>
                <wp:docPr id="53" name="Písanie rukou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ísanie rukou 53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D67F8">
        <w:rPr>
          <w:lang w:val="sk-SK"/>
        </w:rPr>
        <w:t xml:space="preserve"> </w:t>
      </w:r>
    </w:p>
    <w:p w14:paraId="37449E79" w14:textId="5E804D1D" w:rsidR="009D67F8" w:rsidRDefault="009D67F8" w:rsidP="009D67F8">
      <w:pPr>
        <w:rPr>
          <w:lang w:val="sk-SK"/>
        </w:rPr>
      </w:pPr>
    </w:p>
    <w:p w14:paraId="7B1B4479" w14:textId="601EC839" w:rsidR="009D67F8" w:rsidRDefault="009D67F8" w:rsidP="009D67F8">
      <w:pPr>
        <w:rPr>
          <w:lang w:val="sk-SK"/>
        </w:rPr>
      </w:pPr>
    </w:p>
    <w:p w14:paraId="17F40CB3" w14:textId="0897E847" w:rsidR="009D67F8" w:rsidRDefault="009D67F8" w:rsidP="009D67F8">
      <w:pPr>
        <w:rPr>
          <w:lang w:val="sk-SK"/>
        </w:rPr>
      </w:pPr>
    </w:p>
    <w:p w14:paraId="46B69694" w14:textId="65BB7ABD" w:rsidR="009D67F8" w:rsidRDefault="009D67F8" w:rsidP="009D67F8">
      <w:pPr>
        <w:rPr>
          <w:lang w:val="sk-SK"/>
        </w:rPr>
      </w:pPr>
    </w:p>
    <w:p w14:paraId="64608FBB" w14:textId="6776E86D" w:rsidR="009D67F8" w:rsidRDefault="009D67F8" w:rsidP="009D67F8">
      <w:pPr>
        <w:rPr>
          <w:lang w:val="sk-SK"/>
        </w:rPr>
      </w:pPr>
    </w:p>
    <w:p w14:paraId="57BF823A" w14:textId="51143AA6" w:rsidR="009D67F8" w:rsidRDefault="009D67F8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Vznik: Druhohory</w:t>
      </w:r>
    </w:p>
    <w:p w14:paraId="101AC315" w14:textId="2316040C" w:rsidR="009D67F8" w:rsidRDefault="009D67F8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Pohoria: Tatry, Nízke Tatry, Veľká Fatra, Malá Fatra, Malé Karpaty</w:t>
      </w:r>
    </w:p>
    <w:p w14:paraId="1EA5F556" w14:textId="67B6B6E0" w:rsidR="009D67F8" w:rsidRDefault="009D67F8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Nerastné suroviny: Železná ruda, Medená ruda, Magnezit</w:t>
      </w:r>
    </w:p>
    <w:p w14:paraId="6792A443" w14:textId="77777777" w:rsidR="009D67F8" w:rsidRPr="009D67F8" w:rsidRDefault="009D67F8" w:rsidP="009D67F8">
      <w:pPr>
        <w:rPr>
          <w:lang w:val="sk-SK"/>
        </w:rPr>
      </w:pPr>
    </w:p>
    <w:p w14:paraId="51EBD493" w14:textId="578FE690" w:rsidR="009D67F8" w:rsidRPr="009D67F8" w:rsidRDefault="009D67F8" w:rsidP="009D67F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Sopečné pásmo:</w:t>
      </w:r>
    </w:p>
    <w:p w14:paraId="468D1687" w14:textId="5EB311CA" w:rsidR="009D67F8" w:rsidRDefault="009D67F8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Výskyt: </w:t>
      </w:r>
      <w:r w:rsidR="00A876E4">
        <w:rPr>
          <w:lang w:val="sk-SK"/>
        </w:rPr>
        <w:t>Stred a Východ SR</w:t>
      </w:r>
    </w:p>
    <w:p w14:paraId="16BE646D" w14:textId="1F8A4809" w:rsidR="00A876E4" w:rsidRDefault="00A876E4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Horniny: Čadič, Andezit, Znelec</w:t>
      </w:r>
    </w:p>
    <w:p w14:paraId="16FA4203" w14:textId="01B14EB2" w:rsidR="00A876E4" w:rsidRDefault="00A876E4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Vznik: Treťohory – neogén</w:t>
      </w:r>
    </w:p>
    <w:p w14:paraId="603BDC30" w14:textId="77777777" w:rsidR="00A876E4" w:rsidRDefault="00A876E4" w:rsidP="009D67F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Pohoria: </w:t>
      </w:r>
    </w:p>
    <w:p w14:paraId="39059974" w14:textId="595A5BA7" w:rsidR="00A876E4" w:rsidRDefault="00A876E4" w:rsidP="00A876E4">
      <w:pPr>
        <w:pStyle w:val="Odsekzoznamu"/>
        <w:numPr>
          <w:ilvl w:val="4"/>
          <w:numId w:val="1"/>
        </w:numPr>
        <w:rPr>
          <w:lang w:val="sk-SK"/>
        </w:rPr>
      </w:pPr>
      <w:r>
        <w:rPr>
          <w:lang w:val="sk-SK"/>
        </w:rPr>
        <w:t>Východná časť: Vihorlat, Slanské vrchy</w:t>
      </w:r>
    </w:p>
    <w:p w14:paraId="54807602" w14:textId="3C489FC2" w:rsidR="00A876E4" w:rsidRDefault="00A876E4" w:rsidP="00A876E4">
      <w:pPr>
        <w:pStyle w:val="Odsekzoznamu"/>
        <w:numPr>
          <w:ilvl w:val="4"/>
          <w:numId w:val="1"/>
        </w:numPr>
        <w:rPr>
          <w:lang w:val="sk-SK"/>
        </w:rPr>
      </w:pPr>
      <w:r>
        <w:rPr>
          <w:lang w:val="sk-SK"/>
        </w:rPr>
        <w:t> Ostatná časť: Poľana, Štiavnické vrchy, Kremnické vrchy, Vtáčnik</w:t>
      </w:r>
    </w:p>
    <w:p w14:paraId="4925BCCD" w14:textId="0B6810A0" w:rsidR="00A876E4" w:rsidRDefault="00A876E4" w:rsidP="00A876E4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Nerastné suroviny: Zlato, Striebro, Zinok, Meď</w:t>
      </w:r>
    </w:p>
    <w:p w14:paraId="325275F6" w14:textId="77777777" w:rsidR="00A876E4" w:rsidRPr="00A876E4" w:rsidRDefault="00A876E4" w:rsidP="00A876E4">
      <w:pPr>
        <w:rPr>
          <w:lang w:val="sk-SK"/>
        </w:rPr>
      </w:pPr>
    </w:p>
    <w:p w14:paraId="313441DF" w14:textId="0AABDC89" w:rsidR="00A876E4" w:rsidRPr="00A876E4" w:rsidRDefault="00A876E4" w:rsidP="00A876E4">
      <w:pPr>
        <w:pStyle w:val="Odsekzoznamu"/>
        <w:numPr>
          <w:ilvl w:val="2"/>
          <w:numId w:val="1"/>
        </w:numPr>
        <w:rPr>
          <w:lang w:val="sk-SK"/>
        </w:rPr>
      </w:pPr>
      <w:r>
        <w:rPr>
          <w:b/>
          <w:bCs/>
          <w:lang w:val="sk-SK"/>
        </w:rPr>
        <w:t>Neogénne kotliny:</w:t>
      </w:r>
    </w:p>
    <w:p w14:paraId="7E381AE1" w14:textId="2DD9B590" w:rsidR="00A876E4" w:rsidRDefault="00A876E4" w:rsidP="00A876E4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Vznik: Treťohory – neogén + Štvrtohory</w:t>
      </w:r>
    </w:p>
    <w:p w14:paraId="79367203" w14:textId="64000718" w:rsidR="00A876E4" w:rsidRDefault="00A876E4" w:rsidP="00A876E4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Horniny: Štrky, Piesky, Íly</w:t>
      </w:r>
    </w:p>
    <w:p w14:paraId="7857E774" w14:textId="77777777" w:rsidR="00A876E4" w:rsidRDefault="00A876E4" w:rsidP="00A876E4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Nerastné suroviny: </w:t>
      </w:r>
    </w:p>
    <w:p w14:paraId="701D057F" w14:textId="0FECFA4A" w:rsidR="00A876E4" w:rsidRDefault="00A876E4" w:rsidP="00A876E4">
      <w:pPr>
        <w:pStyle w:val="Odsekzoznamu"/>
        <w:numPr>
          <w:ilvl w:val="4"/>
          <w:numId w:val="1"/>
        </w:numPr>
        <w:rPr>
          <w:lang w:val="sk-SK"/>
        </w:rPr>
      </w:pPr>
      <w:r>
        <w:rPr>
          <w:lang w:val="sk-SK"/>
        </w:rPr>
        <w:t xml:space="preserve"> Ropa + Zemný plyn – Záhorie (Gbely)</w:t>
      </w:r>
    </w:p>
    <w:p w14:paraId="34784C8C" w14:textId="06518226" w:rsidR="00A876E4" w:rsidRDefault="00A876E4" w:rsidP="00A876E4">
      <w:pPr>
        <w:pStyle w:val="Odsekzoznamu"/>
        <w:numPr>
          <w:ilvl w:val="4"/>
          <w:numId w:val="1"/>
        </w:numPr>
        <w:rPr>
          <w:lang w:val="sk-SK"/>
        </w:rPr>
      </w:pPr>
      <w:r>
        <w:rPr>
          <w:lang w:val="sk-SK"/>
        </w:rPr>
        <w:t> Soľ – Okolie Prešova</w:t>
      </w:r>
    </w:p>
    <w:p w14:paraId="7FFA95C3" w14:textId="19D579F4" w:rsidR="00A876E4" w:rsidRDefault="00A876E4" w:rsidP="00A876E4">
      <w:pPr>
        <w:pStyle w:val="Odsekzoznamu"/>
        <w:numPr>
          <w:ilvl w:val="4"/>
          <w:numId w:val="1"/>
        </w:numPr>
        <w:rPr>
          <w:lang w:val="sk-SK"/>
        </w:rPr>
      </w:pPr>
      <w:r>
        <w:rPr>
          <w:lang w:val="sk-SK"/>
        </w:rPr>
        <w:t> Hnedé uhlie – Handlová + Nováky</w:t>
      </w:r>
    </w:p>
    <w:p w14:paraId="50AD7BBA" w14:textId="77777777" w:rsidR="00A876E4" w:rsidRPr="00A876E4" w:rsidRDefault="00A876E4" w:rsidP="00A876E4">
      <w:pPr>
        <w:ind w:left="720"/>
        <w:rPr>
          <w:lang w:val="sk-SK"/>
        </w:rPr>
      </w:pPr>
    </w:p>
    <w:p w14:paraId="59DCD8FE" w14:textId="77777777" w:rsidR="00A876E4" w:rsidRPr="009D67F8" w:rsidRDefault="00A876E4" w:rsidP="00A876E4">
      <w:pPr>
        <w:pStyle w:val="Odsekzoznamu"/>
        <w:ind w:left="2880"/>
        <w:rPr>
          <w:lang w:val="sk-SK"/>
        </w:rPr>
      </w:pPr>
    </w:p>
    <w:sectPr w:rsidR="00A876E4" w:rsidRPr="009D67F8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42"/>
    <w:rsid w:val="00011D94"/>
    <w:rsid w:val="00150E19"/>
    <w:rsid w:val="00205465"/>
    <w:rsid w:val="00205D9E"/>
    <w:rsid w:val="00465E9E"/>
    <w:rsid w:val="006A500F"/>
    <w:rsid w:val="00900B67"/>
    <w:rsid w:val="009D67F8"/>
    <w:rsid w:val="00A876E4"/>
    <w:rsid w:val="00AD7E42"/>
    <w:rsid w:val="00BB6A30"/>
    <w:rsid w:val="00D65142"/>
    <w:rsid w:val="00E53EBD"/>
    <w:rsid w:val="00F300A2"/>
    <w:rsid w:val="00F85EE6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0B19"/>
  <w15:chartTrackingRefBased/>
  <w15:docId w15:val="{C70DDE7E-E446-4956-8A02-36576D9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5.xml"/><Relationship Id="rId21" Type="http://schemas.openxmlformats.org/officeDocument/2006/relationships/image" Target="media/image8.png"/><Relationship Id="rId34" Type="http://schemas.openxmlformats.org/officeDocument/2006/relationships/customXml" Target="ink/ink20.xml"/><Relationship Id="rId42" Type="http://schemas.openxmlformats.org/officeDocument/2006/relationships/customXml" Target="ink/ink28.xml"/><Relationship Id="rId47" Type="http://schemas.openxmlformats.org/officeDocument/2006/relationships/customXml" Target="ink/ink33.xml"/><Relationship Id="rId50" Type="http://schemas.openxmlformats.org/officeDocument/2006/relationships/image" Target="media/image10.png"/><Relationship Id="rId55" Type="http://schemas.openxmlformats.org/officeDocument/2006/relationships/image" Target="media/image11.png"/><Relationship Id="rId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9.png"/><Relationship Id="rId41" Type="http://schemas.openxmlformats.org/officeDocument/2006/relationships/customXml" Target="ink/ink27.xml"/><Relationship Id="rId54" Type="http://schemas.openxmlformats.org/officeDocument/2006/relationships/customXml" Target="ink/ink39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8.xml"/><Relationship Id="rId37" Type="http://schemas.openxmlformats.org/officeDocument/2006/relationships/customXml" Target="ink/ink23.xml"/><Relationship Id="rId40" Type="http://schemas.openxmlformats.org/officeDocument/2006/relationships/customXml" Target="ink/ink26.xml"/><Relationship Id="rId45" Type="http://schemas.openxmlformats.org/officeDocument/2006/relationships/customXml" Target="ink/ink31.xml"/><Relationship Id="rId53" Type="http://schemas.openxmlformats.org/officeDocument/2006/relationships/customXml" Target="ink/ink38.xml"/><Relationship Id="rId58" Type="http://schemas.openxmlformats.org/officeDocument/2006/relationships/customXml" Target="ink/ink4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5.xml"/><Relationship Id="rId36" Type="http://schemas.openxmlformats.org/officeDocument/2006/relationships/customXml" Target="ink/ink22.xml"/><Relationship Id="rId49" Type="http://schemas.openxmlformats.org/officeDocument/2006/relationships/customXml" Target="ink/ink35.xml"/><Relationship Id="rId57" Type="http://schemas.openxmlformats.org/officeDocument/2006/relationships/customXml" Target="ink/ink41.xml"/><Relationship Id="rId61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7.xml"/><Relationship Id="rId44" Type="http://schemas.openxmlformats.org/officeDocument/2006/relationships/customXml" Target="ink/ink30.xml"/><Relationship Id="rId52" Type="http://schemas.openxmlformats.org/officeDocument/2006/relationships/customXml" Target="ink/ink37.xml"/><Relationship Id="rId60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4.xml"/><Relationship Id="rId30" Type="http://schemas.openxmlformats.org/officeDocument/2006/relationships/customXml" Target="ink/ink16.xml"/><Relationship Id="rId35" Type="http://schemas.openxmlformats.org/officeDocument/2006/relationships/customXml" Target="ink/ink21.xml"/><Relationship Id="rId43" Type="http://schemas.openxmlformats.org/officeDocument/2006/relationships/customXml" Target="ink/ink29.xml"/><Relationship Id="rId48" Type="http://schemas.openxmlformats.org/officeDocument/2006/relationships/customXml" Target="ink/ink34.xml"/><Relationship Id="rId56" Type="http://schemas.openxmlformats.org/officeDocument/2006/relationships/customXml" Target="ink/ink40.xml"/><Relationship Id="rId8" Type="http://schemas.openxmlformats.org/officeDocument/2006/relationships/image" Target="media/image1.png"/><Relationship Id="rId51" Type="http://schemas.openxmlformats.org/officeDocument/2006/relationships/customXml" Target="ink/ink36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9.xml"/><Relationship Id="rId38" Type="http://schemas.openxmlformats.org/officeDocument/2006/relationships/customXml" Target="ink/ink24.xml"/><Relationship Id="rId46" Type="http://schemas.openxmlformats.org/officeDocument/2006/relationships/customXml" Target="ink/ink32.xml"/><Relationship Id="rId59" Type="http://schemas.openxmlformats.org/officeDocument/2006/relationships/customXml" Target="ink/ink4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0:47.5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0,'4'2,"0"-1,-1 1,1-1,-1 1,0 0,1 0,-1 1,0-1,0 1,0-1,-1 1,1 0,-1 0,4 5,12 12,70 55,-84-71</inkml:trace>
  <inkml:trace contextRef="#ctx0" brushRef="#br0" timeOffset="891.17">216 19,'-4'1,"-1"0,0 0,0 0,0 0,1 0,-1 1,0 0,1 0,0 1,-1-1,-3 4,0 0,-1 0,2 1,-1 0,-8 11,9-12,1 1,-1-1,0 0,-1-1,-14 8,-5 5,8-9,14-6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3.1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2.7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2.4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0.97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0.5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0.1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1,'0'1,"0"2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7.5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5.3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3.9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3.42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0:49.4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194 1,'2'3,"0"0,0 1,0-1,0 0,0 0,1 0,-1-1,1 1,0-1,0 1,0-1,0 0,6 3,-3-1,10 8,-1 0,1-2,18 11,-27-18</inkml:trace>
  <inkml:trace contextRef="#ctx0" brushRef="#br0" timeOffset="508.69">328 28,'-7'0,"1"1,-1 0,1 0,0 0,0 1,-1 0,1 0,0 0,1 1,-1 0,0 0,1 1,-7 5,-19 10,1-2,25-14</inkml:trace>
  <inkml:trace contextRef="#ctx0" brushRef="#br0" timeOffset="1193.13">1 530,'30'27,"-22"-24,1 1,0 0,-1 1,0 0,0 1,0-1,-1 1,0 1,7 7,-11-10</inkml:trace>
  <inkml:trace contextRef="#ctx0" brushRef="#br0" timeOffset="1616.36">89 567,'-1'0,"-3"0,0 2,-2 0,1 2,0 0,0 0,-1 1,1 0,2 2,-1-2,0 2,0-2,0 1,0-2</inkml:trace>
  <inkml:trace contextRef="#ctx0" brushRef="#br0" timeOffset="2606.71">1647 87,'0'0,"0"0,0 0,0-1,0 1,0 0,0 0,0 0,0 0,0 0,0-1,0 1,0 0,0 0,1 0,-1 0,0 0,0 0,0 0,0 0,0-1,0 1,0 0,1 0,-1 0,0 0,0 0,0 0,0 0,0 0,1 0,-1 0,0 0,0 0,0 0,0 0,0 0,1 0,-1 0,0 0,0 0,0 0,0 0,0 0,0 0,1 0,-1 0,0 0,0 0,0 1,12 5,9 9,112 94,-128-106</inkml:trace>
  <inkml:trace contextRef="#ctx0" brushRef="#br0" timeOffset="2979.67">1869 96,'-14'2,"-1"0,1 2,0 0,0 0,0 1,1 1,0 0,-17 11,17-9,-125 74,78-45,12-8,43-25,0 0</inkml:trace>
  <inkml:trace contextRef="#ctx0" brushRef="#br0" timeOffset="3850.39">839 211,'29'28,"26"20,-38-35,-1 1,23 25,-35-34</inkml:trace>
  <inkml:trace contextRef="#ctx0" brushRef="#br0" timeOffset="4208.2">992 250,'-13'1,"0"1,0 1,1 0,-1 0,1 2,0-1,0 2,-18 10,-22 9,-45 24,92-47</inkml:trace>
  <inkml:trace contextRef="#ctx0" brushRef="#br0" timeOffset="4918.79">723 875,'5'0,"-1"1,0-1,1 1,-1 0,1 0,-1 1,0-1,0 1,0 0,0 0,5 4,40 34,-39-30,1-1,22 15,-18-14,-11-7,0 0,0-1,1 1,-1-1,1 0,0 0,-1-1,1 1,0-1,0 0,0 0,6-1,-2 1</inkml:trace>
  <inkml:trace contextRef="#ctx0" brushRef="#br0" timeOffset="5277.97">972 894,'-10'1,"-1"1,1 0,0 1,0 0,0 0,1 1,-1 1,1-1,0 1,0 1,-14 10,-42 24,49-33,12-5,0 1,-1-1,1 0,-1-1,1 1,-9 0,5-1</inkml:trace>
  <inkml:trace contextRef="#ctx0" brushRef="#br0" timeOffset="5795.49">108 827,'1'8,"0"1,0-1,1 0,0 0,0 0,1 0,0 0,1 0,5 9,-6-12,-1 0,1 0,0-1,1 0,-1 1,1-1,0-1,0 1,0 0,1-1,-1 0,1 0,0 0,0-1,7 3,-5-3</inkml:trace>
  <inkml:trace contextRef="#ctx0" brushRef="#br0" timeOffset="6134.56">185 875,'-4'5,"-1"1,1-2,-1 1,1 0,-8 4,-1 1,2-1,-1 0,-1-1,0 0,0-1,0-1,-21 8,20-9,8-3</inkml:trace>
  <inkml:trace contextRef="#ctx0" brushRef="#br0" timeOffset="6760.21">694 597,'6'2,"1"1,-1 0,1 1,-1-1,0 1,0 0,9 9,-13-12,97 71,-94-68</inkml:trace>
  <inkml:trace contextRef="#ctx0" brushRef="#br0" timeOffset="7097.91">800 586,'-5'2,"-1"-1,1 1,0 0,0 0,0 1,0 0,1 0,-1 0,-7 7,-5 2,-44 32,57-40</inkml:trace>
  <inkml:trace contextRef="#ctx0" brushRef="#br0" timeOffset="7661.77">1464 606,'25'-1,"-16"0,0 1,0 0,0 0,0 1,1 0,-1 1,0 0,16 6,-12-1,-1 1,0 0,0 1,-1 0,17 17,-19-17,-4-5</inkml:trace>
  <inkml:trace contextRef="#ctx0" brushRef="#br0" timeOffset="8000.62">1714 606,'-7'-1,"0"2,-1-1,1 1,0 0,0 1,0 0,0 0,0 0,0 1,0 0,-10 6,5 1,0-1,1 2,-1-1,-13 19,-37 58,58-82</inkml:trace>
  <inkml:trace contextRef="#ctx0" brushRef="#br0" timeOffset="8419.01">1349 934,'28'28,"-21"-21,0 0,0-1,1 0,0 0,0-1,1 0,-1 0,11 3,-13-6</inkml:trace>
  <inkml:trace contextRef="#ctx0" brushRef="#br0" timeOffset="8762.02">1464 934,'-4'1,"0"0,0 0,1 0,-1 1,0-1,1 1,-1 0,1 0,0 0,-1 1,-4 5,-23 12,-17 11,41-28</inkml:trace>
  <inkml:trace contextRef="#ctx0" brushRef="#br0" timeOffset="9199.54">1762 788,'5'1,"0"-1,-1 1,1 0,0 0,-1 0,1 0,-1 1,0 0,1 0,4 3,42 33,-41-29,1-1,0 0,17 9,50 27,-71-42</inkml:trace>
  <inkml:trace contextRef="#ctx0" brushRef="#br0" timeOffset="9556.71">1965 711,'-2'1,"0"-1,0 0,0 1,0-1,0 1,1 0,-1 0,0-1,0 1,1 0,-1 1,1-1,-1 0,1 0,-1 1,1-1,0 0,0 1,-2 1,-22 40,6-10,15-29,-9 13,-1-1,-20 16,29-28</inkml:trace>
  <inkml:trace contextRef="#ctx0" brushRef="#br0" timeOffset="10053.58">1820 500,'26'-1,"8"1,0 1,38 6,-55-5,-9-2</inkml:trace>
  <inkml:trace contextRef="#ctx0" brushRef="#br0" timeOffset="10411">2051 424,'0'-1,"0"1,-1-1,1 1,0-1,0 1,-1-1,1 1,0-1,-1 1,1-1,-1 1,1-1,-1 1,1 0,-1-1,1 1,-1 0,1-1,-1 1,1 0,-1 0,1-1,-1 1,1 0,-1 0,0 0,1 0,-1 0,1 0,-1 0,0 0,1 0,-1 0,1 0,-1 0,1 1,-1-1,0 0,1 0,-2 1,-23 8,15-2,-15 9,1 1,1 0,0 2,2 1,-21 23,23-11,16-27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3.0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2.7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2.3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1.9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1.62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1.2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0.92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0.4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0.0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8.9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3.8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1 18</inkml:trace>
  <inkml:trace contextRef="#ctx0" brushRef="#br0" timeOffset="340.63">155 8,'0'-2,"-1"0,-3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8.5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8.24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7.8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6.78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6.41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6.01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1,'2'0,"0"0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5.6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5.2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35.2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33.2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</inkml:trace>
  <inkml:trace contextRef="#ctx0" brushRef="#br0" timeOffset="376.63">0 7,'0'-2,"2"0,0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9.8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260 203</inkml:trace>
  <inkml:trace contextRef="#ctx0" brushRef="#br0" timeOffset="1">0 1</inkml:trace>
  <inkml:trace contextRef="#ctx0" brushRef="#br0" timeOffset="1520.85">19 175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32.5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</inkml:trace>
  <inkml:trace contextRef="#ctx0" brushRef="#br0" timeOffset="347.68">1 0</inkml:trace>
  <inkml:trace contextRef="#ctx0" brushRef="#br0" timeOffset="348.68">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34.36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34.0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21.83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54.2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67 428,'2'0,"0"0</inkml:trace>
  <inkml:trace contextRef="#ctx0" brushRef="#br0" timeOffset="346.29">336 149</inkml:trace>
  <inkml:trace contextRef="#ctx0" brushRef="#br0" timeOffset="699.82">0 553</inkml:trace>
  <inkml:trace contextRef="#ctx0" brushRef="#br0" timeOffset="1410.13">298 736</inkml:trace>
  <inkml:trace contextRef="#ctx0" brushRef="#br0" timeOffset="1769.02">472 466</inkml:trace>
  <inkml:trace contextRef="#ctx0" brushRef="#br0" timeOffset="2141.29">183 697</inkml:trace>
  <inkml:trace contextRef="#ctx0" brushRef="#br0" timeOffset="2501.08">96 869</inkml:trace>
  <inkml:trace contextRef="#ctx0" brushRef="#br0" timeOffset="2502.08">384 475</inkml:trace>
  <inkml:trace contextRef="#ctx0" brushRef="#br0" timeOffset="2843.27">116 369</inkml:trace>
  <inkml:trace contextRef="#ctx0" brushRef="#br0" timeOffset="3636.88">231 4,'0'-1,"0"-1</inkml:trace>
  <inkml:trace contextRef="#ctx0" brushRef="#br0" timeOffset="3637.88">770 534,'2'0,"0"0</inkml:trace>
  <inkml:trace contextRef="#ctx0" brushRef="#br0" timeOffset="3979.56">692 812</inkml:trace>
  <inkml:trace contextRef="#ctx0" brushRef="#br0" timeOffset="4349.81">1135 534,'0'-2,"0"0</inkml:trace>
  <inkml:trace contextRef="#ctx0" brushRef="#br0" timeOffset="4769.89">798 244</inkml:trace>
  <inkml:trace contextRef="#ctx0" brushRef="#br0" timeOffset="4770.89">1250 696</inkml:trace>
  <inkml:trace contextRef="#ctx0" brushRef="#br0" timeOffset="5172.33">1039 784</inkml:trace>
  <inkml:trace contextRef="#ctx0" brushRef="#br0" timeOffset="7380.26">1423 466</inkml:trace>
  <inkml:trace contextRef="#ctx0" brushRef="#br0" timeOffset="7765.53">1280 879,'1'0,"3"0,2 0,2 0,1 0,-2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7.1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250 19</inkml:trace>
  <inkml:trace contextRef="#ctx0" brushRef="#br0" timeOffset="2528.13">106 184</inkml:trace>
  <inkml:trace contextRef="#ctx0" brushRef="#br0" timeOffset="2529.13">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1:47.5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1 19</inkml:trace>
  <inkml:trace contextRef="#ctx0" brushRef="#br0" timeOffset="1803.65">108 0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4.5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7T16:32:03.5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CE480-5F9E-4F3C-84B4-E1EF6FA4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2022-10-02T08:56:00Z</dcterms:created>
  <dcterms:modified xsi:type="dcterms:W3CDTF">2022-10-17T16:50:00Z</dcterms:modified>
</cp:coreProperties>
</file>