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0BE0" w14:textId="7DC4D542" w:rsidR="003A5040" w:rsidRDefault="00EA305C" w:rsidP="001F40F2">
      <w:pPr>
        <w:pStyle w:val="Nzov"/>
        <w:jc w:val="center"/>
      </w:pPr>
      <w:r>
        <w:t>Slohové postupy, Slohové útvary</w:t>
      </w:r>
    </w:p>
    <w:p w14:paraId="56F78137" w14:textId="77777777" w:rsidR="00B63465" w:rsidRDefault="00B63465" w:rsidP="00B63465"/>
    <w:p w14:paraId="702509F2" w14:textId="304C606F" w:rsidR="00B63465" w:rsidRDefault="00CE30C2" w:rsidP="00B63465">
      <w:pPr>
        <w:pStyle w:val="Odsekzoznamu"/>
        <w:numPr>
          <w:ilvl w:val="0"/>
          <w:numId w:val="1"/>
        </w:numPr>
      </w:pPr>
      <w:r w:rsidRPr="00CE30C2">
        <w:rPr>
          <w:b/>
          <w:bCs/>
        </w:rPr>
        <w:t xml:space="preserve">Slohový postup </w:t>
      </w:r>
      <w:r>
        <w:t>– spôsob vytvárania textu, pre jeho spracovanie</w:t>
      </w:r>
    </w:p>
    <w:p w14:paraId="431FB368" w14:textId="51D50A85" w:rsidR="00CE30C2" w:rsidRDefault="00CE30C2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>Slohové postupy</w:t>
      </w:r>
      <w:r w:rsidRPr="00CE30C2">
        <w:t>:</w:t>
      </w:r>
    </w:p>
    <w:p w14:paraId="05D8739F" w14:textId="1B3E2A57" w:rsidR="00CE30C2" w:rsidRDefault="00CE30C2" w:rsidP="00CE30C2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Informačný SP </w:t>
      </w:r>
      <w:r>
        <w:t>– informuje (čo, kde, kedy...)</w:t>
      </w:r>
    </w:p>
    <w:p w14:paraId="641A9C5E" w14:textId="39B5F2A3" w:rsidR="00CE30C2" w:rsidRDefault="00CE30C2" w:rsidP="00CE30C2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Opisný SP </w:t>
      </w:r>
      <w:r>
        <w:t>– vymenúva vlastnosti</w:t>
      </w:r>
    </w:p>
    <w:p w14:paraId="31DC756E" w14:textId="1829B4E1" w:rsidR="00CE30C2" w:rsidRDefault="00CE30C2" w:rsidP="00CE30C2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Rozprávací SP </w:t>
      </w:r>
      <w:r>
        <w:t>– rozpráva udalosti chronologicky</w:t>
      </w:r>
    </w:p>
    <w:p w14:paraId="6DFA7CB3" w14:textId="701D65F0" w:rsidR="00CE30C2" w:rsidRDefault="00CE30C2" w:rsidP="00CE30C2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Výkladový / Úvahový SP </w:t>
      </w:r>
      <w:r>
        <w:t>– analyzuje objektívne / subjektívne</w:t>
      </w:r>
    </w:p>
    <w:p w14:paraId="52D67CDF" w14:textId="77777777" w:rsidR="00CE30C2" w:rsidRDefault="00CE30C2" w:rsidP="00CE30C2"/>
    <w:p w14:paraId="7DDB6CE3" w14:textId="4F2FDF0D" w:rsidR="00CE30C2" w:rsidRPr="00CE30C2" w:rsidRDefault="00CE30C2" w:rsidP="00CE30C2">
      <w:pPr>
        <w:pStyle w:val="Odsekzoznamu"/>
        <w:numPr>
          <w:ilvl w:val="0"/>
          <w:numId w:val="1"/>
        </w:numPr>
        <w:rPr>
          <w:b/>
          <w:bCs/>
        </w:rPr>
      </w:pPr>
      <w:r w:rsidRPr="00CE30C2">
        <w:rPr>
          <w:b/>
          <w:bCs/>
        </w:rPr>
        <w:t>Sloho</w:t>
      </w:r>
      <w:r>
        <w:rPr>
          <w:b/>
          <w:bCs/>
        </w:rPr>
        <w:t xml:space="preserve">vý útvar </w:t>
      </w:r>
      <w:r>
        <w:t>– celok, výsledok slohového postupu, má typické znaky, presnú štruktúru</w:t>
      </w:r>
    </w:p>
    <w:p w14:paraId="06EC9A06" w14:textId="327E5244" w:rsidR="00CE30C2" w:rsidRPr="00CE30C2" w:rsidRDefault="00CE30C2" w:rsidP="00CE30C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Slohové postupy na slohové útvary</w:t>
      </w:r>
      <w:r w:rsidRPr="00CE30C2">
        <w:t>:</w:t>
      </w:r>
    </w:p>
    <w:p w14:paraId="6F259EAC" w14:textId="77BF636B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Informačný </w:t>
      </w:r>
      <w:r>
        <w:t>– správa (čo sa stalo), oznam (čo sa stane), životopis</w:t>
      </w:r>
    </w:p>
    <w:p w14:paraId="6E3A3984" w14:textId="3A8F407A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Opisný </w:t>
      </w:r>
      <w:r>
        <w:t>– opis, charakteristika</w:t>
      </w:r>
    </w:p>
    <w:p w14:paraId="0F2DA755" w14:textId="5F4468A5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Rozprávací </w:t>
      </w:r>
      <w:r>
        <w:t>– jednoduché rozprávanie</w:t>
      </w:r>
    </w:p>
    <w:p w14:paraId="72238DB0" w14:textId="0487223A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Výkladový / Úvahový </w:t>
      </w:r>
      <w:r>
        <w:t>– výklad, prednáška, úvaha</w:t>
      </w:r>
    </w:p>
    <w:p w14:paraId="4F714CD7" w14:textId="77777777" w:rsidR="00CE30C2" w:rsidRDefault="00CE30C2" w:rsidP="00CE30C2">
      <w:pPr>
        <w:rPr>
          <w:b/>
          <w:bCs/>
        </w:rPr>
      </w:pPr>
    </w:p>
    <w:p w14:paraId="60B10D5B" w14:textId="0E768DF1" w:rsidR="00CE30C2" w:rsidRDefault="00CE30C2" w:rsidP="00CE30C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Funkčné jazykové štýly na Slohové postupy:</w:t>
      </w:r>
    </w:p>
    <w:p w14:paraId="5042519A" w14:textId="74FAE262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Administratívny FJŠ </w:t>
      </w:r>
      <w:r>
        <w:t xml:space="preserve">– informačný </w:t>
      </w:r>
    </w:p>
    <w:p w14:paraId="22937D84" w14:textId="299D70A9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Hovorový FJŠ </w:t>
      </w:r>
      <w:r>
        <w:t>– všetky SP</w:t>
      </w:r>
    </w:p>
    <w:p w14:paraId="1942CBBE" w14:textId="19C907A9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Umelecký </w:t>
      </w:r>
      <w:r>
        <w:t>– rozprávací, opisný, úvahový (Lyrika – opisný, úvahový; Dráma/Epika – rozprávací, opisný, úvahový)</w:t>
      </w:r>
    </w:p>
    <w:p w14:paraId="5A6A11D0" w14:textId="05E20A01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Publicistický </w:t>
      </w:r>
      <w:r>
        <w:t>– hlavne informačný, opisný, úvahový, výkladový, rozprávací</w:t>
      </w:r>
    </w:p>
    <w:p w14:paraId="4CBE9AB7" w14:textId="5EC0ACE5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Odborný </w:t>
      </w:r>
      <w:r>
        <w:t>– opisný, výkladový</w:t>
      </w:r>
    </w:p>
    <w:p w14:paraId="4037B384" w14:textId="1116B23B" w:rsidR="00CE30C2" w:rsidRPr="00CE30C2" w:rsidRDefault="00CE30C2" w:rsidP="00CE30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Rečnícky </w:t>
      </w:r>
      <w:r>
        <w:t>– výkladový / úvahový, opisný</w:t>
      </w:r>
    </w:p>
    <w:sectPr w:rsidR="00CE30C2" w:rsidRPr="00CE30C2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8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5C"/>
    <w:rsid w:val="001F40F2"/>
    <w:rsid w:val="003A5040"/>
    <w:rsid w:val="00B63465"/>
    <w:rsid w:val="00C63554"/>
    <w:rsid w:val="00CE30C2"/>
    <w:rsid w:val="00EA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74EC"/>
  <w15:chartTrackingRefBased/>
  <w15:docId w15:val="{A1975E11-AFFC-4E91-B69F-6FD78988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2023-06-04T11:18:00Z</dcterms:created>
  <dcterms:modified xsi:type="dcterms:W3CDTF">2023-06-04T11:27:00Z</dcterms:modified>
</cp:coreProperties>
</file>