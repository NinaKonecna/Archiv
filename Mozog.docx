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5276" w14:textId="306FA177" w:rsidR="003A5040" w:rsidRDefault="003B528C" w:rsidP="001F40F2">
      <w:pPr>
        <w:pStyle w:val="Nzov"/>
        <w:jc w:val="center"/>
      </w:pPr>
      <w:r>
        <w:t>Mozog</w:t>
      </w:r>
    </w:p>
    <w:p w14:paraId="13FD1CFC" w14:textId="77777777" w:rsidR="00B63465" w:rsidRDefault="00B63465" w:rsidP="00B63465"/>
    <w:p w14:paraId="6E813D10" w14:textId="79D23BE4" w:rsidR="004556D4" w:rsidRDefault="004556D4" w:rsidP="00B63465">
      <w:pPr>
        <w:pStyle w:val="Odsekzoznamu"/>
        <w:numPr>
          <w:ilvl w:val="0"/>
          <w:numId w:val="1"/>
        </w:numPr>
      </w:pPr>
      <w:r>
        <w:rPr>
          <w:b/>
          <w:bCs/>
        </w:rPr>
        <w:t>Encephalon</w:t>
      </w:r>
    </w:p>
    <w:p w14:paraId="704DB826" w14:textId="04F96415" w:rsidR="00B63465" w:rsidRDefault="003B528C" w:rsidP="00B63465">
      <w:pPr>
        <w:pStyle w:val="Odsekzoznamu"/>
        <w:numPr>
          <w:ilvl w:val="0"/>
          <w:numId w:val="1"/>
        </w:numPr>
      </w:pPr>
      <w:r>
        <w:t>Váha: 1300g</w:t>
      </w:r>
    </w:p>
    <w:p w14:paraId="04B0D3DA" w14:textId="6EB380D6" w:rsidR="003B528C" w:rsidRDefault="003B528C" w:rsidP="00B63465">
      <w:pPr>
        <w:pStyle w:val="Odsekzoznamu"/>
        <w:numPr>
          <w:ilvl w:val="0"/>
          <w:numId w:val="1"/>
        </w:numPr>
      </w:pPr>
      <w:r>
        <w:t>Laloky:</w:t>
      </w:r>
    </w:p>
    <w:p w14:paraId="77627CE3" w14:textId="4512479A" w:rsidR="003B528C" w:rsidRDefault="003B528C" w:rsidP="003B528C">
      <w:pPr>
        <w:pStyle w:val="Odsekzoznamu"/>
        <w:numPr>
          <w:ilvl w:val="1"/>
          <w:numId w:val="1"/>
        </w:numPr>
      </w:pPr>
      <w:r>
        <w:t> </w:t>
      </w:r>
      <w:r w:rsidRPr="003B528C">
        <w:rPr>
          <w:b/>
          <w:bCs/>
        </w:rPr>
        <w:t>Čelový</w:t>
      </w:r>
      <w:r>
        <w:t xml:space="preserve"> – čuch, reč</w:t>
      </w:r>
    </w:p>
    <w:p w14:paraId="6951A7C6" w14:textId="60623F6D" w:rsidR="003B528C" w:rsidRDefault="003B528C" w:rsidP="003B528C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Spánkový </w:t>
      </w:r>
      <w:r w:rsidR="004C06E6">
        <w:t>–</w:t>
      </w:r>
      <w:r>
        <w:t xml:space="preserve"> </w:t>
      </w:r>
      <w:r w:rsidR="004C06E6">
        <w:t>sluch</w:t>
      </w:r>
    </w:p>
    <w:p w14:paraId="1FD67208" w14:textId="1EFE94ED" w:rsidR="004C06E6" w:rsidRDefault="004C06E6" w:rsidP="003B528C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Záhlavový </w:t>
      </w:r>
      <w:r>
        <w:t>– zrak</w:t>
      </w:r>
    </w:p>
    <w:p w14:paraId="45FF9C0A" w14:textId="1D3433CC" w:rsidR="004C06E6" w:rsidRDefault="004C06E6" w:rsidP="003B528C">
      <w:pPr>
        <w:pStyle w:val="Odsekzoznamu"/>
        <w:numPr>
          <w:ilvl w:val="1"/>
          <w:numId w:val="1"/>
        </w:numPr>
      </w:pPr>
      <w:r w:rsidRPr="004C06E6">
        <w:rPr>
          <w:b/>
          <w:bCs/>
        </w:rPr>
        <w:t xml:space="preserve"> Temenný </w:t>
      </w:r>
      <w:r>
        <w:t>– chuť</w:t>
      </w:r>
    </w:p>
    <w:p w14:paraId="441E567A" w14:textId="5B37F950" w:rsidR="004C06E6" w:rsidRDefault="004C06E6" w:rsidP="004C06E6"/>
    <w:p w14:paraId="0D6460BC" w14:textId="4E4D96CB" w:rsidR="004C06E6" w:rsidRDefault="004C06E6" w:rsidP="004C06E6">
      <w:pPr>
        <w:pStyle w:val="Odsekzoznamu"/>
        <w:numPr>
          <w:ilvl w:val="0"/>
          <w:numId w:val="1"/>
        </w:numPr>
      </w:pPr>
      <w:r>
        <w:t>Mozog tvorí niekoľko oddielov:</w:t>
      </w:r>
    </w:p>
    <w:p w14:paraId="119ED75F" w14:textId="5CD50577" w:rsidR="004C06E6" w:rsidRPr="004C06E6" w:rsidRDefault="004C06E6" w:rsidP="004C06E6">
      <w:pPr>
        <w:pStyle w:val="Odsekzoznamu"/>
        <w:numPr>
          <w:ilvl w:val="1"/>
          <w:numId w:val="1"/>
        </w:numPr>
      </w:pPr>
      <w:r>
        <w:rPr>
          <w:b/>
          <w:bCs/>
        </w:rPr>
        <w:t> Predĺžená miecha</w:t>
      </w:r>
    </w:p>
    <w:p w14:paraId="733F7B92" w14:textId="241D3E47" w:rsidR="004C06E6" w:rsidRPr="004C06E6" w:rsidRDefault="004C06E6" w:rsidP="004C06E6">
      <w:pPr>
        <w:pStyle w:val="Odsekzoznamu"/>
        <w:numPr>
          <w:ilvl w:val="1"/>
          <w:numId w:val="1"/>
        </w:numPr>
      </w:pPr>
      <w:r>
        <w:rPr>
          <w:b/>
          <w:bCs/>
        </w:rPr>
        <w:t> Zadný mozog</w:t>
      </w:r>
    </w:p>
    <w:p w14:paraId="10EAF4A6" w14:textId="0F6B229B" w:rsidR="004C06E6" w:rsidRPr="004C06E6" w:rsidRDefault="004C06E6" w:rsidP="004C06E6">
      <w:pPr>
        <w:pStyle w:val="Odsekzoznamu"/>
        <w:numPr>
          <w:ilvl w:val="1"/>
          <w:numId w:val="1"/>
        </w:numPr>
      </w:pPr>
      <w:r>
        <w:rPr>
          <w:b/>
          <w:bCs/>
        </w:rPr>
        <w:t> Stredný mozog</w:t>
      </w:r>
    </w:p>
    <w:p w14:paraId="1C1B5CB1" w14:textId="2365386F" w:rsidR="004C06E6" w:rsidRPr="004C06E6" w:rsidRDefault="004C06E6" w:rsidP="004C06E6">
      <w:pPr>
        <w:pStyle w:val="Odsekzoznamu"/>
        <w:numPr>
          <w:ilvl w:val="1"/>
          <w:numId w:val="1"/>
        </w:numPr>
      </w:pPr>
      <w:r>
        <w:rPr>
          <w:b/>
          <w:bCs/>
        </w:rPr>
        <w:t> Medzimozog</w:t>
      </w:r>
    </w:p>
    <w:p w14:paraId="4D2B9AB7" w14:textId="76B03A80" w:rsidR="004C06E6" w:rsidRDefault="004C06E6" w:rsidP="004C06E6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4C06E6">
        <w:rPr>
          <w:b/>
          <w:bCs/>
        </w:rPr>
        <w:t>Predný mozog</w:t>
      </w:r>
    </w:p>
    <w:p w14:paraId="61C13FF4" w14:textId="3419766C" w:rsidR="004C06E6" w:rsidRDefault="004C06E6" w:rsidP="004C06E6">
      <w:pPr>
        <w:rPr>
          <w:b/>
          <w:bCs/>
        </w:rPr>
      </w:pPr>
    </w:p>
    <w:p w14:paraId="4FE0D863" w14:textId="0F0382F4" w:rsidR="004C06E6" w:rsidRPr="004C06E6" w:rsidRDefault="004C06E6" w:rsidP="004C06E6">
      <w:pPr>
        <w:pStyle w:val="Odsekzoznamu"/>
        <w:numPr>
          <w:ilvl w:val="0"/>
          <w:numId w:val="1"/>
        </w:numPr>
        <w:rPr>
          <w:b/>
          <w:bCs/>
        </w:rPr>
      </w:pPr>
      <w:r>
        <w:t>Mozog chránia obaly:</w:t>
      </w:r>
    </w:p>
    <w:p w14:paraId="14C37906" w14:textId="2F9BB79E" w:rsidR="004C06E6" w:rsidRDefault="004C06E6" w:rsidP="004C06E6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Tvrdá plena</w:t>
      </w:r>
    </w:p>
    <w:p w14:paraId="03DFF9D9" w14:textId="3C97B998" w:rsidR="008E0998" w:rsidRDefault="008E0998" w:rsidP="004C06E6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Cievnatka</w:t>
      </w:r>
    </w:p>
    <w:p w14:paraId="0098FA02" w14:textId="4DA98D79" w:rsidR="008E0998" w:rsidRDefault="008E0998" w:rsidP="004C06E6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Pavúčnica</w:t>
      </w:r>
    </w:p>
    <w:p w14:paraId="1CB25403" w14:textId="77777777" w:rsidR="008E0998" w:rsidRDefault="008E0998" w:rsidP="008E0998">
      <w:pPr>
        <w:rPr>
          <w:b/>
          <w:bCs/>
        </w:rPr>
      </w:pPr>
    </w:p>
    <w:p w14:paraId="70DE338D" w14:textId="77777777" w:rsidR="008E0998" w:rsidRPr="008E0998" w:rsidRDefault="008E0998" w:rsidP="008E0998">
      <w:pPr>
        <w:pStyle w:val="Odsekzoznamu"/>
        <w:numPr>
          <w:ilvl w:val="0"/>
          <w:numId w:val="1"/>
        </w:numPr>
        <w:rPr>
          <w:b/>
          <w:bCs/>
        </w:rPr>
      </w:pPr>
      <w:r>
        <w:t>Mozog má usporiadanie bielej a sivej hmoty takéto:</w:t>
      </w:r>
    </w:p>
    <w:p w14:paraId="1128CC15" w14:textId="1608DA58" w:rsidR="008E0998" w:rsidRPr="008E0998" w:rsidRDefault="008E0998" w:rsidP="008E0998">
      <w:pPr>
        <w:pStyle w:val="Odsekzoznamu"/>
        <w:numPr>
          <w:ilvl w:val="1"/>
          <w:numId w:val="1"/>
        </w:numPr>
        <w:rPr>
          <w:b/>
          <w:bCs/>
        </w:rPr>
      </w:pPr>
      <w:r>
        <w:t> Sivá hmota je v okolí</w:t>
      </w:r>
    </w:p>
    <w:p w14:paraId="26F67B2B" w14:textId="1FEF3CB4" w:rsidR="004556D4" w:rsidRPr="004556D4" w:rsidRDefault="008E0998" w:rsidP="008E0998">
      <w:pPr>
        <w:pStyle w:val="Odsekzoznamu"/>
        <w:numPr>
          <w:ilvl w:val="1"/>
          <w:numId w:val="1"/>
        </w:numPr>
        <w:rPr>
          <w:b/>
          <w:bCs/>
        </w:rPr>
      </w:pPr>
      <w:r>
        <w:t> Biela hmota v</w:t>
      </w:r>
      <w:r w:rsidR="004556D4">
        <w:t> </w:t>
      </w:r>
      <w:r>
        <w:t>strede</w:t>
      </w:r>
    </w:p>
    <w:p w14:paraId="24F4368C" w14:textId="6B04B676" w:rsidR="004556D4" w:rsidRDefault="004556D4" w:rsidP="004556D4">
      <w:pPr>
        <w:rPr>
          <w:b/>
          <w:bCs/>
        </w:rPr>
      </w:pPr>
    </w:p>
    <w:p w14:paraId="2ED8CE58" w14:textId="35D311D2" w:rsidR="004556D4" w:rsidRPr="004556D4" w:rsidRDefault="004556D4" w:rsidP="004556D4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Oddiely mozgu</w:t>
      </w:r>
    </w:p>
    <w:p w14:paraId="292647A8" w14:textId="5D2DC185" w:rsidR="008E0998" w:rsidRDefault="004556D4" w:rsidP="004556D4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Predĺžená miecha</w:t>
      </w:r>
      <w:r w:rsidR="008E0998" w:rsidRPr="004556D4">
        <w:rPr>
          <w:b/>
          <w:bCs/>
        </w:rPr>
        <w:t xml:space="preserve"> </w:t>
      </w:r>
      <w:r>
        <w:rPr>
          <w:b/>
          <w:bCs/>
        </w:rPr>
        <w:t>(Medulla Oblongata)</w:t>
      </w:r>
    </w:p>
    <w:p w14:paraId="3F65EF6C" w14:textId="55DE06F6" w:rsidR="004556D4" w:rsidRPr="004556D4" w:rsidRDefault="004556D4" w:rsidP="004556D4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Je priamym pokračovaním chrbticovej miechy, od ktorej sa odlišuje v tom, že sivá hmota je tu na povrchu a biela vo vnútri </w:t>
      </w:r>
    </w:p>
    <w:p w14:paraId="41BDE475" w14:textId="660C7F5F" w:rsidR="004556D4" w:rsidRPr="004556D4" w:rsidRDefault="004556D4" w:rsidP="004556D4">
      <w:pPr>
        <w:pStyle w:val="Odsekzoznamu"/>
        <w:numPr>
          <w:ilvl w:val="2"/>
          <w:numId w:val="1"/>
        </w:numPr>
        <w:rPr>
          <w:b/>
          <w:bCs/>
        </w:rPr>
      </w:pPr>
      <w:r>
        <w:t>Je centrom nepodmienených reflexov (napr. dýchanie, činnosť srdca, trávenie...)</w:t>
      </w:r>
    </w:p>
    <w:p w14:paraId="087F4FD5" w14:textId="5FB5E74E" w:rsidR="004556D4" w:rsidRPr="004556D4" w:rsidRDefault="004556D4" w:rsidP="004556D4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Zadný mozog (</w:t>
      </w:r>
      <w:r w:rsidRPr="004556D4">
        <w:rPr>
          <w:b/>
          <w:bCs/>
          <w:u w:val="single"/>
        </w:rPr>
        <w:t>Met</w:t>
      </w:r>
      <w:r>
        <w:rPr>
          <w:b/>
          <w:bCs/>
        </w:rPr>
        <w:t xml:space="preserve">encephalon) </w:t>
      </w:r>
      <w:r>
        <w:t>– skladá sa z 2 častí:</w:t>
      </w:r>
    </w:p>
    <w:p w14:paraId="2EE6FFA6" w14:textId="77777777" w:rsidR="004556D4" w:rsidRPr="004556D4" w:rsidRDefault="004556D4" w:rsidP="004556D4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Most (Pons) </w:t>
      </w:r>
    </w:p>
    <w:p w14:paraId="60777DCA" w14:textId="2D358672" w:rsidR="004556D4" w:rsidRPr="004556D4" w:rsidRDefault="004556D4" w:rsidP="004556D4">
      <w:pPr>
        <w:pStyle w:val="Odsekzoznamu"/>
        <w:numPr>
          <w:ilvl w:val="3"/>
          <w:numId w:val="1"/>
        </w:numPr>
        <w:rPr>
          <w:b/>
          <w:bCs/>
        </w:rPr>
      </w:pPr>
      <w:r>
        <w:t>Miesto spájajúce miechu, mozoček a vyššie oddiely mozgu</w:t>
      </w:r>
    </w:p>
    <w:p w14:paraId="02011BF5" w14:textId="63A043BB" w:rsidR="004556D4" w:rsidRPr="004556D4" w:rsidRDefault="004556D4" w:rsidP="004556D4">
      <w:pPr>
        <w:pStyle w:val="Odsekzoznamu"/>
        <w:numPr>
          <w:ilvl w:val="3"/>
          <w:numId w:val="1"/>
        </w:numPr>
        <w:rPr>
          <w:b/>
          <w:bCs/>
        </w:rPr>
      </w:pPr>
      <w:r>
        <w:t>Vystupuje z neho 3-klanný nerv</w:t>
      </w:r>
    </w:p>
    <w:p w14:paraId="7254F21B" w14:textId="1653495C" w:rsidR="004556D4" w:rsidRDefault="004556D4" w:rsidP="004556D4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Mozoček (Cerebellum)</w:t>
      </w:r>
    </w:p>
    <w:p w14:paraId="1431FB88" w14:textId="4700F094" w:rsidR="004556D4" w:rsidRPr="004556D4" w:rsidRDefault="004556D4" w:rsidP="004556D4">
      <w:pPr>
        <w:pStyle w:val="Odsekzoznamu"/>
        <w:numPr>
          <w:ilvl w:val="3"/>
          <w:numId w:val="1"/>
        </w:numPr>
        <w:rPr>
          <w:b/>
          <w:bCs/>
        </w:rPr>
      </w:pPr>
      <w:r>
        <w:t>Uloženie v zadnej lebečnej jame</w:t>
      </w:r>
    </w:p>
    <w:p w14:paraId="0A1A3D61" w14:textId="3AF3F12D" w:rsidR="004556D4" w:rsidRPr="004556D4" w:rsidRDefault="004556D4" w:rsidP="004556D4">
      <w:pPr>
        <w:pStyle w:val="Odsekzoznamu"/>
        <w:numPr>
          <w:ilvl w:val="3"/>
          <w:numId w:val="1"/>
        </w:numPr>
        <w:rPr>
          <w:b/>
          <w:bCs/>
        </w:rPr>
      </w:pPr>
      <w:r>
        <w:t>Na povrchu je sivá hmota, vo vnútri biela (na priereze vytvára tzv. strom života)</w:t>
      </w:r>
    </w:p>
    <w:p w14:paraId="3B782A6F" w14:textId="18928D6D" w:rsidR="004556D4" w:rsidRPr="002538E4" w:rsidRDefault="004556D4" w:rsidP="004556D4">
      <w:pPr>
        <w:pStyle w:val="Odsekzoznamu"/>
        <w:numPr>
          <w:ilvl w:val="3"/>
          <w:numId w:val="1"/>
        </w:numPr>
        <w:rPr>
          <w:b/>
          <w:bCs/>
        </w:rPr>
      </w:pPr>
      <w:r>
        <w:t>Tvoria ho 2 pologule</w:t>
      </w:r>
      <w:r w:rsidR="002538E4">
        <w:t xml:space="preserve"> (hemisféry)</w:t>
      </w:r>
    </w:p>
    <w:p w14:paraId="49485328" w14:textId="2004DAD9" w:rsidR="002538E4" w:rsidRPr="000F4454" w:rsidRDefault="002538E4" w:rsidP="004556D4">
      <w:pPr>
        <w:pStyle w:val="Odsekzoznamu"/>
        <w:numPr>
          <w:ilvl w:val="3"/>
          <w:numId w:val="1"/>
        </w:numPr>
        <w:rPr>
          <w:b/>
          <w:bCs/>
        </w:rPr>
      </w:pPr>
      <w:r>
        <w:t>Je centrom rovnováhy a presných pohybov</w:t>
      </w:r>
    </w:p>
    <w:p w14:paraId="754C71CC" w14:textId="1234DF64" w:rsidR="000F4454" w:rsidRDefault="000F4454" w:rsidP="000F4454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0F4454">
        <w:rPr>
          <w:b/>
          <w:bCs/>
        </w:rPr>
        <w:t>Stredný mozog (</w:t>
      </w:r>
      <w:r w:rsidRPr="000F4454">
        <w:rPr>
          <w:b/>
          <w:bCs/>
          <w:u w:val="single"/>
        </w:rPr>
        <w:t>Mes</w:t>
      </w:r>
      <w:r w:rsidRPr="000F4454">
        <w:rPr>
          <w:b/>
          <w:bCs/>
        </w:rPr>
        <w:t>encephalon)</w:t>
      </w:r>
    </w:p>
    <w:p w14:paraId="116ABCD9" w14:textId="6D7F2865" w:rsidR="000F4454" w:rsidRPr="000F4454" w:rsidRDefault="000F4454" w:rsidP="000F4454">
      <w:pPr>
        <w:pStyle w:val="Odsekzoznamu"/>
        <w:numPr>
          <w:ilvl w:val="2"/>
          <w:numId w:val="1"/>
        </w:numPr>
        <w:rPr>
          <w:b/>
          <w:bCs/>
        </w:rPr>
      </w:pPr>
      <w:r>
        <w:t>Najmenšia časť mozgu</w:t>
      </w:r>
    </w:p>
    <w:p w14:paraId="423D9B29" w14:textId="2427C251" w:rsidR="000F4454" w:rsidRPr="000F4454" w:rsidRDefault="000F4454" w:rsidP="000F4454">
      <w:pPr>
        <w:pStyle w:val="Odsekzoznamu"/>
        <w:numPr>
          <w:ilvl w:val="2"/>
          <w:numId w:val="1"/>
        </w:numPr>
        <w:rPr>
          <w:b/>
          <w:bCs/>
        </w:rPr>
      </w:pPr>
      <w:r>
        <w:t>Uloženie medzi mostom a medzimozgom</w:t>
      </w:r>
    </w:p>
    <w:p w14:paraId="772F8C07" w14:textId="10622929" w:rsidR="000F4454" w:rsidRPr="000F4454" w:rsidRDefault="000F4454" w:rsidP="000F4454">
      <w:pPr>
        <w:pStyle w:val="Odsekzoznamu"/>
        <w:numPr>
          <w:ilvl w:val="2"/>
          <w:numId w:val="1"/>
        </w:numPr>
        <w:rPr>
          <w:b/>
          <w:bCs/>
        </w:rPr>
      </w:pPr>
      <w:r>
        <w:lastRenderedPageBreak/>
        <w:t>Je centrom: pohybu očí, vzpriameného držania tela</w:t>
      </w:r>
    </w:p>
    <w:p w14:paraId="20D1CCF5" w14:textId="42CC0F54" w:rsidR="000F4454" w:rsidRPr="000F4454" w:rsidRDefault="000F4454" w:rsidP="000F4454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Medzimozog (</w:t>
      </w:r>
      <w:r>
        <w:rPr>
          <w:b/>
          <w:bCs/>
          <w:u w:val="single"/>
        </w:rPr>
        <w:t>Di</w:t>
      </w:r>
      <w:r>
        <w:rPr>
          <w:b/>
          <w:bCs/>
        </w:rPr>
        <w:t xml:space="preserve">encephalon) </w:t>
      </w:r>
      <w:r>
        <w:t>– má 2 časti:</w:t>
      </w:r>
    </w:p>
    <w:p w14:paraId="2974D113" w14:textId="6230BC18" w:rsidR="000F4454" w:rsidRDefault="000F4454" w:rsidP="000F4454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Lôžko (Thalamus) </w:t>
      </w:r>
      <w:r>
        <w:t>– prichádzajú tu informácie z kože (o teple, o chlade, o bolesti...)</w:t>
      </w:r>
    </w:p>
    <w:p w14:paraId="6505A290" w14:textId="113FAEB0" w:rsidR="000F4454" w:rsidRPr="000F4454" w:rsidRDefault="000F4454" w:rsidP="000F4454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Podlôžko (Hypothalamus) </w:t>
      </w:r>
      <w:r>
        <w:t>– riadi činnosť autonómnych nervov + činnosť vnútorných orgánov, všetkých žliaz...</w:t>
      </w:r>
    </w:p>
    <w:p w14:paraId="531D3D6D" w14:textId="7BF2AA3E" w:rsidR="000F4454" w:rsidRDefault="000F4454" w:rsidP="000F4454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Predný mozog (</w:t>
      </w:r>
      <w:r>
        <w:rPr>
          <w:b/>
          <w:bCs/>
          <w:u w:val="single"/>
        </w:rPr>
        <w:t>Tel</w:t>
      </w:r>
      <w:r>
        <w:rPr>
          <w:b/>
          <w:bCs/>
        </w:rPr>
        <w:t>encephalon)</w:t>
      </w:r>
    </w:p>
    <w:p w14:paraId="277A00BE" w14:textId="7DF2F303" w:rsidR="000F4454" w:rsidRPr="000F4454" w:rsidRDefault="000F4454" w:rsidP="000F4454">
      <w:pPr>
        <w:pStyle w:val="Odsekzoznamu"/>
        <w:numPr>
          <w:ilvl w:val="2"/>
          <w:numId w:val="1"/>
        </w:numPr>
        <w:rPr>
          <w:b/>
          <w:bCs/>
        </w:rPr>
      </w:pPr>
      <w:r>
        <w:t>Najmladší oddiel</w:t>
      </w:r>
    </w:p>
    <w:p w14:paraId="6C61A59C" w14:textId="0C493795" w:rsidR="000F4454" w:rsidRPr="000F4454" w:rsidRDefault="000F4454" w:rsidP="000F4454">
      <w:pPr>
        <w:pStyle w:val="Odsekzoznamu"/>
        <w:numPr>
          <w:ilvl w:val="2"/>
          <w:numId w:val="1"/>
        </w:numPr>
        <w:rPr>
          <w:b/>
          <w:bCs/>
        </w:rPr>
      </w:pPr>
      <w:r>
        <w:t>Tvoria ho 2 pologule (hemisféry)</w:t>
      </w:r>
    </w:p>
    <w:p w14:paraId="6FE61569" w14:textId="45C1B90F" w:rsidR="000F4454" w:rsidRPr="000F4454" w:rsidRDefault="000F4454" w:rsidP="000F4454">
      <w:pPr>
        <w:pStyle w:val="Odsekzoznamu"/>
        <w:numPr>
          <w:ilvl w:val="2"/>
          <w:numId w:val="1"/>
        </w:numPr>
        <w:rPr>
          <w:b/>
          <w:bCs/>
        </w:rPr>
      </w:pPr>
      <w:r w:rsidRPr="000F4454">
        <w:drawing>
          <wp:anchor distT="0" distB="0" distL="114300" distR="114300" simplePos="0" relativeHeight="251658240" behindDoc="0" locked="0" layoutInCell="1" allowOverlap="1" wp14:anchorId="7A853A22" wp14:editId="403D507E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6125210" cy="3457575"/>
            <wp:effectExtent l="0" t="0" r="8890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7000"/>
                              </a14:imgEffect>
                              <a14:imgEffect>
                                <a14:saturation sat="90000"/>
                              </a14:imgEffect>
                              <a14:imgEffect>
                                <a14:brightnessContrast bright="41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Sivá hmota je na povrchu a vytvára kortex – sídlo vedomia a vytvárania pamäťových stôp</w:t>
      </w:r>
      <w:r w:rsidRPr="000F4454">
        <w:rPr>
          <w:noProof/>
        </w:rPr>
        <w:t xml:space="preserve"> </w:t>
      </w:r>
      <w:r>
        <w:t xml:space="preserve"> </w:t>
      </w:r>
    </w:p>
    <w:sectPr w:rsidR="000F4454" w:rsidRPr="000F4454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22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8C"/>
    <w:rsid w:val="000F4454"/>
    <w:rsid w:val="001F40F2"/>
    <w:rsid w:val="002538E4"/>
    <w:rsid w:val="003A5040"/>
    <w:rsid w:val="003B528C"/>
    <w:rsid w:val="004556D4"/>
    <w:rsid w:val="004C06E6"/>
    <w:rsid w:val="008E0998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9FC1"/>
  <w15:chartTrackingRefBased/>
  <w15:docId w15:val="{AD2F512F-A4B9-4EBE-86AF-B91E77B0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19</TotalTime>
  <Pages>2</Pages>
  <Words>212</Words>
  <Characters>1313</Characters>
  <Application>Microsoft Office Word</Application>
  <DocSecurity>0</DocSecurity>
  <Lines>23</Lines>
  <Paragraphs>6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2023-02-26T19:50:00Z</dcterms:created>
  <dcterms:modified xsi:type="dcterms:W3CDTF">2023-02-26T20:09:00Z</dcterms:modified>
</cp:coreProperties>
</file>