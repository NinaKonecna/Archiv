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5AFE" w14:textId="69DCAEC3" w:rsidR="003A5040" w:rsidRDefault="00DA7965" w:rsidP="001F40F2">
      <w:pPr>
        <w:pStyle w:val="Title"/>
        <w:jc w:val="center"/>
      </w:pPr>
      <w:r>
        <w:t xml:space="preserve">Pravidlá trhu  - </w:t>
      </w:r>
      <w:proofErr w:type="spellStart"/>
      <w:r>
        <w:t>Partners</w:t>
      </w:r>
      <w:proofErr w:type="spellEnd"/>
      <w:r>
        <w:t xml:space="preserve"> Group</w:t>
      </w:r>
    </w:p>
    <w:p w14:paraId="601F870E" w14:textId="77777777" w:rsidR="00B63465" w:rsidRDefault="00B63465" w:rsidP="00B63465"/>
    <w:p w14:paraId="348D1A8C" w14:textId="077F67E0" w:rsidR="00B63465" w:rsidRDefault="00DA7965" w:rsidP="00B63465">
      <w:pPr>
        <w:pStyle w:val="ListParagraph"/>
        <w:numPr>
          <w:ilvl w:val="0"/>
          <w:numId w:val="1"/>
        </w:numPr>
      </w:pPr>
      <w:r>
        <w:t>Zóna komfortu – chcem naberať nové zručnosti a kompetencie, opúšťam ju keď ma mravčí v bruchu (ako Formula 1)</w:t>
      </w:r>
    </w:p>
    <w:p w14:paraId="1001CC5C" w14:textId="2199C186" w:rsidR="00DA7965" w:rsidRDefault="00DA7965" w:rsidP="00B63465">
      <w:pPr>
        <w:pStyle w:val="ListParagraph"/>
        <w:numPr>
          <w:ilvl w:val="0"/>
          <w:numId w:val="1"/>
        </w:numPr>
      </w:pPr>
      <w:r>
        <w:t>Objav svoj potenciál</w:t>
      </w:r>
    </w:p>
    <w:p w14:paraId="219B922E" w14:textId="1E1028D8" w:rsidR="00DA7965" w:rsidRDefault="00DA7965" w:rsidP="00B63465">
      <w:pPr>
        <w:pStyle w:val="ListParagraph"/>
        <w:numPr>
          <w:ilvl w:val="0"/>
          <w:numId w:val="1"/>
        </w:numPr>
      </w:pPr>
      <w:r>
        <w:t>„Ochota“ musí byť</w:t>
      </w:r>
    </w:p>
    <w:p w14:paraId="10382B89" w14:textId="518BE4EC" w:rsidR="00DA7965" w:rsidRDefault="00DA7965" w:rsidP="00B63465">
      <w:pPr>
        <w:pStyle w:val="ListParagraph"/>
        <w:numPr>
          <w:ilvl w:val="0"/>
          <w:numId w:val="1"/>
        </w:numPr>
      </w:pPr>
      <w:r>
        <w:t xml:space="preserve">MDRT –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table – Tomáš Vozár je členom</w:t>
      </w:r>
    </w:p>
    <w:p w14:paraId="39DAEA71" w14:textId="7ED24359" w:rsidR="00DA7965" w:rsidRDefault="00DA7965" w:rsidP="00DA7965">
      <w:pPr>
        <w:pStyle w:val="ListParagraph"/>
        <w:numPr>
          <w:ilvl w:val="0"/>
          <w:numId w:val="1"/>
        </w:numPr>
      </w:pPr>
      <w:r>
        <w:t>8h práce, 8h spánku, 8h voľný čas</w:t>
      </w:r>
    </w:p>
    <w:p w14:paraId="25DF2B25" w14:textId="581A0A82" w:rsidR="00DA7965" w:rsidRDefault="00DA7965" w:rsidP="00DA7965">
      <w:pPr>
        <w:pStyle w:val="ListParagraph"/>
        <w:numPr>
          <w:ilvl w:val="0"/>
          <w:numId w:val="1"/>
        </w:numPr>
      </w:pPr>
      <w:r>
        <w:t>Práca je tretina života</w:t>
      </w:r>
    </w:p>
    <w:p w14:paraId="21E829BC" w14:textId="5A79D01A" w:rsidR="00DA7965" w:rsidRDefault="00DA7965" w:rsidP="00DA7965">
      <w:pPr>
        <w:pStyle w:val="ListParagraph"/>
        <w:numPr>
          <w:ilvl w:val="0"/>
          <w:numId w:val="1"/>
        </w:numPr>
      </w:pPr>
      <w:r>
        <w:t>Kompetencia – zručnosť a znalosť</w:t>
      </w:r>
    </w:p>
    <w:p w14:paraId="4DC070AA" w14:textId="7274F978" w:rsidR="00DA7965" w:rsidRPr="00DA7965" w:rsidRDefault="00DA7965" w:rsidP="00DA79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Veľa ľudí robí len pre </w:t>
      </w:r>
      <w:r w:rsidRPr="00DA7965">
        <w:rPr>
          <w:b/>
          <w:bCs/>
        </w:rPr>
        <w:t>peniaze</w:t>
      </w:r>
      <w:r>
        <w:t xml:space="preserve">, mal by zažívať </w:t>
      </w:r>
      <w:r w:rsidRPr="00DA7965">
        <w:rPr>
          <w:b/>
          <w:bCs/>
        </w:rPr>
        <w:t>pravidelný kariérny rast, finančný rast, kompetenčný rozvoj a rast, vzdelávanie</w:t>
      </w:r>
    </w:p>
    <w:p w14:paraId="02CD1913" w14:textId="4269C8CF" w:rsidR="00DA7965" w:rsidRDefault="00DA7965" w:rsidP="00DA7965">
      <w:pPr>
        <w:pStyle w:val="ListParagraph"/>
        <w:numPr>
          <w:ilvl w:val="0"/>
          <w:numId w:val="1"/>
        </w:numPr>
      </w:pPr>
      <w:r>
        <w:t xml:space="preserve">Ekonomika má vždy </w:t>
      </w:r>
      <w:r w:rsidRPr="00DA7965">
        <w:rPr>
          <w:b/>
          <w:bCs/>
        </w:rPr>
        <w:t>rastúci</w:t>
      </w:r>
      <w:r>
        <w:t xml:space="preserve"> trend</w:t>
      </w:r>
    </w:p>
    <w:p w14:paraId="04407080" w14:textId="1F5776DA" w:rsidR="00DA7965" w:rsidRDefault="00DA7965" w:rsidP="00DA7965">
      <w:pPr>
        <w:pStyle w:val="ListParagraph"/>
        <w:numPr>
          <w:ilvl w:val="0"/>
          <w:numId w:val="1"/>
        </w:numPr>
      </w:pPr>
      <w:r w:rsidRPr="00DA7965">
        <w:drawing>
          <wp:inline distT="0" distB="0" distL="0" distR="0" wp14:anchorId="79775385" wp14:editId="27A40352">
            <wp:extent cx="3983843" cy="2365960"/>
            <wp:effectExtent l="0" t="0" r="0" b="0"/>
            <wp:docPr id="19455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9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757" cy="23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9DF" w14:textId="4E43CDD7" w:rsidR="00DA7965" w:rsidRDefault="00DA7965" w:rsidP="00DA7965">
      <w:pPr>
        <w:pStyle w:val="ListParagraph"/>
        <w:numPr>
          <w:ilvl w:val="0"/>
          <w:numId w:val="1"/>
        </w:numPr>
      </w:pPr>
      <w:r>
        <w:t>Dane sú najväčšie príjmy pre štát – z tohto princípu musí štát sa snažiť aby korporácie mali zisky</w:t>
      </w:r>
    </w:p>
    <w:p w14:paraId="20774E68" w14:textId="433DA501" w:rsidR="00DA7965" w:rsidRDefault="00DA7965" w:rsidP="00DA7965">
      <w:pPr>
        <w:pStyle w:val="ListParagraph"/>
        <w:numPr>
          <w:ilvl w:val="0"/>
          <w:numId w:val="1"/>
        </w:numPr>
      </w:pPr>
      <w:r>
        <w:t>Chcem aby ľudia v mojom štáte mali väčšie príjmy, lebo väčšie príjmy, väčšie dane</w:t>
      </w:r>
    </w:p>
    <w:p w14:paraId="45AEED71" w14:textId="7EDA2220" w:rsidR="00DA7965" w:rsidRDefault="00DA7965" w:rsidP="00DA7965">
      <w:pPr>
        <w:pStyle w:val="ListParagraph"/>
        <w:numPr>
          <w:ilvl w:val="0"/>
          <w:numId w:val="1"/>
        </w:numPr>
      </w:pPr>
      <w:r>
        <w:t xml:space="preserve"> </w:t>
      </w:r>
    </w:p>
    <w:p w14:paraId="140AAB76" w14:textId="66FE627D" w:rsidR="00DA7965" w:rsidRDefault="00DA7965" w:rsidP="00DA7965">
      <w:pPr>
        <w:pStyle w:val="ListParagraph"/>
        <w:numPr>
          <w:ilvl w:val="0"/>
          <w:numId w:val="1"/>
        </w:numPr>
      </w:pPr>
      <w:r>
        <w:t xml:space="preserve">Pred rokom </w:t>
      </w:r>
      <w:r w:rsidRPr="00DA7965">
        <w:rPr>
          <w:b/>
          <w:bCs/>
        </w:rPr>
        <w:t xml:space="preserve">2019 (Covid) </w:t>
      </w:r>
      <w:r>
        <w:t>sa darilo podnikom zvyšovať zisky už 10 rokov</w:t>
      </w:r>
    </w:p>
    <w:p w14:paraId="4E5E2CA0" w14:textId="47405557" w:rsidR="00DA7965" w:rsidRDefault="00DA7965" w:rsidP="00DA7965">
      <w:pPr>
        <w:pStyle w:val="ListParagraph"/>
        <w:numPr>
          <w:ilvl w:val="0"/>
          <w:numId w:val="1"/>
        </w:numPr>
      </w:pPr>
      <w:r w:rsidRPr="00DA7965">
        <w:rPr>
          <w:b/>
          <w:bCs/>
        </w:rPr>
        <w:t>Býčí trh</w:t>
      </w:r>
      <w:r>
        <w:t xml:space="preserve"> – trh rástol </w:t>
      </w:r>
    </w:p>
    <w:p w14:paraId="25BA83C1" w14:textId="5F458668" w:rsidR="00DA7965" w:rsidRDefault="00DA7965" w:rsidP="00DA7965">
      <w:pPr>
        <w:pStyle w:val="ListParagraph"/>
        <w:numPr>
          <w:ilvl w:val="1"/>
          <w:numId w:val="1"/>
        </w:numPr>
      </w:pPr>
      <w:r>
        <w:t> Býk – symbol rastu (skloní hlavu a snaží sa zaútočiť zdola nahor)</w:t>
      </w:r>
    </w:p>
    <w:p w14:paraId="2764FE41" w14:textId="62216943" w:rsidR="00DA7965" w:rsidRDefault="00DA7965" w:rsidP="00DA7965">
      <w:pPr>
        <w:pStyle w:val="ListParagraph"/>
        <w:numPr>
          <w:ilvl w:val="0"/>
          <w:numId w:val="1"/>
        </w:numPr>
      </w:pPr>
      <w:r>
        <w:t>Ceny klesali (deflácia), firmy sa bili o ľudí, bol na trhu veľký dopyt</w:t>
      </w:r>
    </w:p>
    <w:p w14:paraId="57BBBDE9" w14:textId="1E711D07" w:rsidR="00DA7965" w:rsidRDefault="00DA7965" w:rsidP="00DA7965">
      <w:pPr>
        <w:pStyle w:val="ListParagraph"/>
        <w:numPr>
          <w:ilvl w:val="0"/>
          <w:numId w:val="1"/>
        </w:numPr>
      </w:pPr>
      <w:r w:rsidRPr="003D2ADE">
        <w:rPr>
          <w:b/>
          <w:bCs/>
        </w:rPr>
        <w:t>Veľký dopyt, malá ponuka</w:t>
      </w:r>
      <w:r>
        <w:t xml:space="preserve"> – </w:t>
      </w:r>
      <w:r w:rsidRPr="003D2ADE">
        <w:rPr>
          <w:b/>
          <w:bCs/>
        </w:rPr>
        <w:t>rástli ceny</w:t>
      </w:r>
      <w:r>
        <w:t xml:space="preserve"> práce</w:t>
      </w:r>
    </w:p>
    <w:p w14:paraId="6EC9E2CD" w14:textId="2EBEF2F2" w:rsidR="00DA7965" w:rsidRDefault="00DA7965" w:rsidP="00DA7965"/>
    <w:p w14:paraId="4B1A0BE6" w14:textId="11EBA8FE" w:rsidR="00DA7965" w:rsidRDefault="00DA7965" w:rsidP="00DA7965">
      <w:pPr>
        <w:pStyle w:val="ListParagraph"/>
        <w:numPr>
          <w:ilvl w:val="0"/>
          <w:numId w:val="1"/>
        </w:numPr>
      </w:pPr>
      <w:r>
        <w:t>Inflácia – rast cenovej hladiny</w:t>
      </w:r>
    </w:p>
    <w:p w14:paraId="08F571C3" w14:textId="27A3B04E" w:rsidR="00DA7965" w:rsidRDefault="00DA7965" w:rsidP="00DA7965">
      <w:pPr>
        <w:pStyle w:val="ListParagraph"/>
        <w:numPr>
          <w:ilvl w:val="0"/>
          <w:numId w:val="1"/>
        </w:numPr>
      </w:pPr>
      <w:proofErr w:type="spellStart"/>
      <w:r w:rsidRPr="003D2ADE">
        <w:rPr>
          <w:b/>
          <w:bCs/>
        </w:rPr>
        <w:t>Rást</w:t>
      </w:r>
      <w:proofErr w:type="spellEnd"/>
      <w:r>
        <w:t xml:space="preserve"> </w:t>
      </w:r>
      <w:r w:rsidRPr="003D2ADE">
        <w:rPr>
          <w:b/>
          <w:bCs/>
        </w:rPr>
        <w:t>ceny</w:t>
      </w:r>
      <w:r>
        <w:t xml:space="preserve"> práce – robiť niečo po čom je </w:t>
      </w:r>
      <w:r w:rsidRPr="003D2ADE">
        <w:rPr>
          <w:b/>
          <w:bCs/>
        </w:rPr>
        <w:t>veľký dopyt</w:t>
      </w:r>
      <w:r>
        <w:t xml:space="preserve"> ale nevie to robiť každý (</w:t>
      </w:r>
      <w:r w:rsidRPr="003D2ADE">
        <w:rPr>
          <w:b/>
          <w:bCs/>
        </w:rPr>
        <w:t>malá ponuka</w:t>
      </w:r>
      <w:r>
        <w:t>)</w:t>
      </w:r>
    </w:p>
    <w:p w14:paraId="5F3CAA09" w14:textId="0326E8BE" w:rsidR="00DA7965" w:rsidRDefault="003D2ADE" w:rsidP="00DA7965">
      <w:pPr>
        <w:pStyle w:val="ListParagraph"/>
        <w:numPr>
          <w:ilvl w:val="0"/>
          <w:numId w:val="1"/>
        </w:numPr>
      </w:pPr>
      <w:r>
        <w:rPr>
          <w:b/>
          <w:bCs/>
        </w:rPr>
        <w:t>Klesá cena</w:t>
      </w:r>
      <w:r w:rsidR="00DA7965">
        <w:t xml:space="preserve"> práce ak robíme niečo po čom je </w:t>
      </w:r>
      <w:r w:rsidR="00DA7965" w:rsidRPr="003D2ADE">
        <w:rPr>
          <w:b/>
          <w:bCs/>
        </w:rPr>
        <w:t>malý dopyt</w:t>
      </w:r>
      <w:r w:rsidR="00DA7965">
        <w:t xml:space="preserve"> a vie to robiť každý (</w:t>
      </w:r>
      <w:r w:rsidR="00DA7965" w:rsidRPr="003D2ADE">
        <w:rPr>
          <w:b/>
          <w:bCs/>
        </w:rPr>
        <w:t>veľká ponuka</w:t>
      </w:r>
      <w:r w:rsidR="00DA7965">
        <w:t>)</w:t>
      </w:r>
    </w:p>
    <w:p w14:paraId="60854344" w14:textId="77777777" w:rsidR="003D2ADE" w:rsidRDefault="003D2ADE" w:rsidP="003D2ADE"/>
    <w:p w14:paraId="16EC15AE" w14:textId="6A34AF21" w:rsidR="003D2ADE" w:rsidRPr="003D2ADE" w:rsidRDefault="003D2ADE" w:rsidP="003D2ADE">
      <w:pPr>
        <w:pStyle w:val="ListParagraph"/>
        <w:numPr>
          <w:ilvl w:val="0"/>
          <w:numId w:val="1"/>
        </w:numPr>
        <w:rPr>
          <w:b/>
          <w:bCs/>
        </w:rPr>
      </w:pPr>
      <w:r w:rsidRPr="003D2ADE">
        <w:rPr>
          <w:b/>
          <w:bCs/>
        </w:rPr>
        <w:t>ECB</w:t>
      </w:r>
      <w:r>
        <w:rPr>
          <w:b/>
          <w:bCs/>
        </w:rPr>
        <w:t xml:space="preserve"> </w:t>
      </w:r>
      <w:r>
        <w:t>– Európska centrálna banka – určuje cenu peňazí (úrok), v býčom trhu pred rokom 2019 bola 0% p. a.</w:t>
      </w:r>
    </w:p>
    <w:p w14:paraId="64F7F12C" w14:textId="5E7B3F9F" w:rsidR="003D2ADE" w:rsidRPr="003D2ADE" w:rsidRDefault="003D2ADE" w:rsidP="003D2A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 xml:space="preserve">Ak peniaze majú </w:t>
      </w:r>
      <w:r w:rsidRPr="003D2ADE">
        <w:rPr>
          <w:b/>
          <w:bCs/>
        </w:rPr>
        <w:t>nulovú úrokovú sadzbu</w:t>
      </w:r>
      <w:r>
        <w:t xml:space="preserve">, motivácia je si ich </w:t>
      </w:r>
      <w:r w:rsidRPr="003D2ADE">
        <w:rPr>
          <w:b/>
          <w:bCs/>
        </w:rPr>
        <w:t>lacno požičať a využiť na nehnuteľnosť</w:t>
      </w:r>
      <w:r>
        <w:t>, preto rastú ceny nehnuteľností</w:t>
      </w:r>
    </w:p>
    <w:p w14:paraId="3C3F9EF3" w14:textId="15137E65" w:rsidR="003D2ADE" w:rsidRPr="003D2ADE" w:rsidRDefault="003D2ADE" w:rsidP="003D2AD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Sme top po Rumunsku v Európe krajina ako krajina kde ľudia žijú vo </w:t>
      </w:r>
      <w:r w:rsidRPr="003D2ADE">
        <w:rPr>
          <w:b/>
          <w:bCs/>
        </w:rPr>
        <w:t>vlastnej nehnuteľnosti</w:t>
      </w:r>
      <w:r>
        <w:t xml:space="preserve"> (nie prenajatej)</w:t>
      </w:r>
    </w:p>
    <w:p w14:paraId="167A94F9" w14:textId="46FA1CE3" w:rsidR="003D2ADE" w:rsidRDefault="003D2ADE" w:rsidP="003D2AD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 býčích trhoch </w:t>
      </w:r>
      <w:r w:rsidRPr="003D2ADE">
        <w:rPr>
          <w:b/>
          <w:bCs/>
        </w:rPr>
        <w:t>strácame ostražitosť</w:t>
      </w:r>
    </w:p>
    <w:p w14:paraId="5836D950" w14:textId="6F99B55E" w:rsidR="003D2ADE" w:rsidRPr="00DC5185" w:rsidRDefault="003D2ADE" w:rsidP="003D2AD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Počas covidu sa </w:t>
      </w:r>
      <w:r w:rsidRPr="003D2ADE">
        <w:rPr>
          <w:b/>
          <w:bCs/>
        </w:rPr>
        <w:t>prestalo kupovať veľa vecí</w:t>
      </w:r>
      <w:r>
        <w:t xml:space="preserve">, (napr. nohavice pre online </w:t>
      </w:r>
      <w:proofErr w:type="spellStart"/>
      <w:r>
        <w:t>meeting</w:t>
      </w:r>
      <w:proofErr w:type="spellEnd"/>
      <w:r>
        <w:t xml:space="preserve"> neboli potrebné), a tak začal </w:t>
      </w:r>
      <w:r w:rsidRPr="003D2ADE">
        <w:rPr>
          <w:b/>
          <w:bCs/>
        </w:rPr>
        <w:t>medvedí trh</w:t>
      </w:r>
      <w:r>
        <w:t xml:space="preserve"> (klesavý)</w:t>
      </w:r>
    </w:p>
    <w:p w14:paraId="654FC743" w14:textId="664C9612" w:rsidR="003D2ADE" w:rsidRPr="00DC5185" w:rsidRDefault="003D2ADE" w:rsidP="00DC51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Medvedí trh </w:t>
      </w:r>
      <w:r>
        <w:t>– klesavý lebo medvedi útočia zhora dole (s rukou)</w:t>
      </w:r>
    </w:p>
    <w:p w14:paraId="2764E91D" w14:textId="3CB18850" w:rsidR="003D2ADE" w:rsidRPr="00DC5185" w:rsidRDefault="00DC5185" w:rsidP="003D2ADE">
      <w:pPr>
        <w:pStyle w:val="ListParagraph"/>
        <w:numPr>
          <w:ilvl w:val="0"/>
          <w:numId w:val="1"/>
        </w:numPr>
        <w:rPr>
          <w:b/>
          <w:bCs/>
        </w:rPr>
      </w:pPr>
      <w:r>
        <w:t>Ľudia hľadajú riešenia (lídri krajín)</w:t>
      </w:r>
    </w:p>
    <w:p w14:paraId="54910C68" w14:textId="47D064DE" w:rsidR="00DC5185" w:rsidRPr="005E603B" w:rsidRDefault="00DC5185" w:rsidP="003D2ADE">
      <w:pPr>
        <w:pStyle w:val="ListParagraph"/>
        <w:numPr>
          <w:ilvl w:val="0"/>
          <w:numId w:val="1"/>
        </w:numPr>
        <w:rPr>
          <w:b/>
          <w:bCs/>
        </w:rPr>
      </w:pPr>
      <w:r>
        <w:t>Čína mala nulovú toleranciu pre Covid a tak niekedy aj lode s tovarom zostali nevyložené kvôli covidu</w:t>
      </w:r>
    </w:p>
    <w:p w14:paraId="25983B7C" w14:textId="77777777" w:rsidR="005E603B" w:rsidRPr="005E603B" w:rsidRDefault="005E603B" w:rsidP="005E603B">
      <w:pPr>
        <w:rPr>
          <w:b/>
          <w:bCs/>
        </w:rPr>
      </w:pPr>
    </w:p>
    <w:p w14:paraId="34352A3B" w14:textId="641ABFCB" w:rsidR="005E603B" w:rsidRPr="005E603B" w:rsidRDefault="00DC5185" w:rsidP="005E603B">
      <w:pPr>
        <w:pStyle w:val="ListParagraph"/>
        <w:numPr>
          <w:ilvl w:val="0"/>
          <w:numId w:val="1"/>
        </w:numPr>
        <w:rPr>
          <w:b/>
          <w:bCs/>
        </w:rPr>
      </w:pPr>
      <w:r w:rsidRPr="005E603B">
        <w:rPr>
          <w:b/>
          <w:bCs/>
        </w:rPr>
        <w:t>Klesala ponuka, rástli ceny</w:t>
      </w:r>
      <w:r w:rsidR="005E603B">
        <w:t xml:space="preserve">, rastúce ceny spôsobujú </w:t>
      </w:r>
      <w:r w:rsidR="005E603B" w:rsidRPr="005E603B">
        <w:rPr>
          <w:b/>
          <w:bCs/>
        </w:rPr>
        <w:t>klesajúci dopyt</w:t>
      </w:r>
      <w:r w:rsidR="005E603B">
        <w:t xml:space="preserve">, korporácie začínajú mať </w:t>
      </w:r>
      <w:r w:rsidR="005E603B" w:rsidRPr="005E603B">
        <w:rPr>
          <w:b/>
          <w:bCs/>
        </w:rPr>
        <w:t>veľké náklady</w:t>
      </w:r>
      <w:r w:rsidR="005E603B">
        <w:t xml:space="preserve"> na zamestnancov a </w:t>
      </w:r>
      <w:r w:rsidR="005E603B" w:rsidRPr="005E603B">
        <w:rPr>
          <w:b/>
          <w:bCs/>
        </w:rPr>
        <w:t>menšie profity,</w:t>
      </w:r>
      <w:r w:rsidR="005E603B">
        <w:t xml:space="preserve"> a tak začnú </w:t>
      </w:r>
      <w:r w:rsidR="005E603B" w:rsidRPr="005E603B">
        <w:rPr>
          <w:b/>
          <w:bCs/>
        </w:rPr>
        <w:t>prepúšťať</w:t>
      </w:r>
    </w:p>
    <w:p w14:paraId="5BBE7256" w14:textId="41F62216" w:rsidR="005E603B" w:rsidRPr="005E603B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 w:rsidRPr="005E603B">
        <w:rPr>
          <w:b/>
          <w:bCs/>
        </w:rPr>
        <w:t>2007</w:t>
      </w:r>
      <w:r>
        <w:rPr>
          <w:b/>
          <w:bCs/>
        </w:rPr>
        <w:t xml:space="preserve"> FED (Centrálna banka Ameriky) </w:t>
      </w:r>
      <w:r>
        <w:t>– 0% úrok, užívateľ si požičiava však od komerčných bánk ktoré si pridajú nejakú maržu, v Amerike však aj táto bola 0% úrok p. a. Ľudia brali úvery, zadlžovali sa</w:t>
      </w:r>
    </w:p>
    <w:p w14:paraId="3330D394" w14:textId="184627A3" w:rsidR="005E603B" w:rsidRPr="005E603B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2008</w:t>
      </w:r>
      <w:r w:rsidRPr="005E603B">
        <w:rPr>
          <w:b/>
          <w:bCs/>
        </w:rPr>
        <w:t>-2009</w:t>
      </w:r>
      <w:r>
        <w:t xml:space="preserve"> – FED zvýšila úrok a priemerná cena na domácnosť porástla o 200</w:t>
      </w:r>
      <w:r>
        <w:rPr>
          <w:lang w:val="en-US"/>
        </w:rPr>
        <w:t>$</w:t>
      </w:r>
      <w:r>
        <w:t xml:space="preserve"> mesačne</w:t>
      </w:r>
    </w:p>
    <w:p w14:paraId="6E54AAAF" w14:textId="184C0AD1" w:rsidR="005E603B" w:rsidRPr="005E603B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>
        <w:t>S menšími prostriedkami sa prestali kupovať veci, veľa firiem aj bánk krachovalo</w:t>
      </w:r>
    </w:p>
    <w:p w14:paraId="5E265B62" w14:textId="77777777" w:rsidR="005E603B" w:rsidRPr="005E603B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Veľká chamtivosť to spôsobila, </w:t>
      </w:r>
    </w:p>
    <w:p w14:paraId="312A1DDD" w14:textId="49D10093" w:rsidR="005E603B" w:rsidRPr="005E603B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>
        <w:t>Keď byt stratil hodnotu tak prestali aj platiť úvery aby im byt prepadol a kúpili radšej za polovičnú cenu</w:t>
      </w:r>
    </w:p>
    <w:p w14:paraId="7059DE51" w14:textId="77777777" w:rsidR="005E603B" w:rsidRPr="005E603B" w:rsidRDefault="005E603B" w:rsidP="005E603B">
      <w:pPr>
        <w:rPr>
          <w:b/>
          <w:bCs/>
        </w:rPr>
      </w:pPr>
    </w:p>
    <w:p w14:paraId="2521577D" w14:textId="7883B1DC" w:rsidR="005E603B" w:rsidRPr="005E603B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ECB – </w:t>
      </w:r>
      <w:r w:rsidRPr="005E603B">
        <w:t>4.5% úrok v dnešnej dobe, ba</w:t>
      </w:r>
      <w:r>
        <w:t>nky majú okolo 5.5%-6%, veľa úrokov sa teraz budú preceňovať v najbližších 2 rokov a zvýšia sa úroky z 1%</w:t>
      </w:r>
    </w:p>
    <w:p w14:paraId="572AA18C" w14:textId="37BC933B" w:rsidR="005E603B" w:rsidRPr="0030586E" w:rsidRDefault="005E603B" w:rsidP="005E60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Kríza – príležitosť </w:t>
      </w:r>
      <w:r w:rsidR="0030586E">
        <w:t>–</w:t>
      </w:r>
      <w:r>
        <w:t xml:space="preserve"> </w:t>
      </w:r>
      <w:r w:rsidR="0030586E">
        <w:t>Iba ak som na to pripravený, mám vytvorené rezervy, pripravenosť investovať</w:t>
      </w:r>
    </w:p>
    <w:p w14:paraId="7E51C78D" w14:textId="4F10D742" w:rsidR="0030586E" w:rsidRPr="0030586E" w:rsidRDefault="0030586E" w:rsidP="0030586E">
      <w:pPr>
        <w:pStyle w:val="ListParagraph"/>
        <w:numPr>
          <w:ilvl w:val="1"/>
          <w:numId w:val="1"/>
        </w:numPr>
        <w:rPr>
          <w:b/>
          <w:bCs/>
        </w:rPr>
      </w:pPr>
      <w:r>
        <w:t> Ak trhy rastú tak banky radi dávajú úvery s malými úrokmi, keď je kríza tak nie „Dajú ti dáždnik keď je slnečno a zoberú keď prší“</w:t>
      </w:r>
    </w:p>
    <w:p w14:paraId="5009474E" w14:textId="74401897" w:rsidR="0030586E" w:rsidRDefault="0030586E" w:rsidP="0030586E">
      <w:pPr>
        <w:pStyle w:val="ListParagraph"/>
        <w:numPr>
          <w:ilvl w:val="0"/>
          <w:numId w:val="1"/>
        </w:numPr>
        <w:rPr>
          <w:b/>
          <w:bCs/>
        </w:rPr>
      </w:pPr>
      <w:r>
        <w:t>Keď sa všetkým darí tak ľudia aj bez marketingových skúseností vedia predávať (lebo je veľký dopyt) a potom nebudú vedieť keď príde kríza</w:t>
      </w:r>
      <w:r>
        <w:rPr>
          <w:b/>
          <w:bCs/>
        </w:rPr>
        <w:t xml:space="preserve"> </w:t>
      </w:r>
    </w:p>
    <w:p w14:paraId="390289E8" w14:textId="77777777" w:rsidR="0030586E" w:rsidRPr="0030586E" w:rsidRDefault="0030586E" w:rsidP="0030586E">
      <w:pPr>
        <w:rPr>
          <w:b/>
          <w:bCs/>
        </w:rPr>
      </w:pPr>
    </w:p>
    <w:p w14:paraId="5845A615" w14:textId="70891349" w:rsidR="0030586E" w:rsidRPr="0030586E" w:rsidRDefault="0030586E" w:rsidP="003058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Vízia </w:t>
      </w:r>
      <w:r>
        <w:t>– vidieť veci ktoré ešte ostatný nevidia, ako by som chcel o 10 rokov vyzerať</w:t>
      </w:r>
    </w:p>
    <w:p w14:paraId="11835E6E" w14:textId="300B36C3" w:rsidR="0030586E" w:rsidRPr="0030586E" w:rsidRDefault="0030586E" w:rsidP="0030586E">
      <w:pPr>
        <w:pStyle w:val="ListParagraph"/>
        <w:numPr>
          <w:ilvl w:val="0"/>
          <w:numId w:val="1"/>
        </w:numPr>
        <w:rPr>
          <w:b/>
          <w:bCs/>
        </w:rPr>
      </w:pPr>
      <w:r>
        <w:t>Talent na obchod nie je, iba zručnosť</w:t>
      </w:r>
    </w:p>
    <w:p w14:paraId="0017A849" w14:textId="793E8F55" w:rsidR="0030586E" w:rsidRPr="0030586E" w:rsidRDefault="0030586E" w:rsidP="0030586E">
      <w:pPr>
        <w:pStyle w:val="ListParagraph"/>
        <w:numPr>
          <w:ilvl w:val="0"/>
          <w:numId w:val="1"/>
        </w:numPr>
        <w:rPr>
          <w:b/>
          <w:bCs/>
        </w:rPr>
      </w:pPr>
      <w:r>
        <w:t>Musím vedieť sa predať</w:t>
      </w:r>
    </w:p>
    <w:p w14:paraId="685E5BCA" w14:textId="5162C856" w:rsidR="0030586E" w:rsidRPr="0030586E" w:rsidRDefault="0030586E" w:rsidP="0030586E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631E7">
        <w:rPr>
          <w:b/>
          <w:bCs/>
        </w:rPr>
        <w:t>Komunikatívnosť</w:t>
      </w:r>
      <w:r>
        <w:t xml:space="preserve"> je ľahká na naučenie, každý </w:t>
      </w:r>
      <w:r w:rsidR="001631E7">
        <w:t>sa to vie naučiť</w:t>
      </w:r>
    </w:p>
    <w:p w14:paraId="5484FE53" w14:textId="4858590D" w:rsidR="001631E7" w:rsidRPr="001631E7" w:rsidRDefault="0030586E" w:rsidP="001631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Potrebná je </w:t>
      </w:r>
      <w:r w:rsidRPr="001631E7">
        <w:rPr>
          <w:b/>
          <w:bCs/>
        </w:rPr>
        <w:t>schopnosť riadiť</w:t>
      </w:r>
      <w:r w:rsidR="001631E7">
        <w:t xml:space="preserve"> </w:t>
      </w:r>
    </w:p>
    <w:p w14:paraId="23090E5E" w14:textId="5C50C66D" w:rsidR="001631E7" w:rsidRPr="001631E7" w:rsidRDefault="001631E7" w:rsidP="001631E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Prax </w:t>
      </w:r>
      <w:r>
        <w:t>je atraktívna pre trh práce, treba aby bola prioritne dôležitá pre našu budúcnosť, zvyšovala našu hodnotu na trhu práce</w:t>
      </w:r>
    </w:p>
    <w:p w14:paraId="25393619" w14:textId="77777777" w:rsidR="001631E7" w:rsidRDefault="001631E7" w:rsidP="001631E7">
      <w:pPr>
        <w:rPr>
          <w:b/>
          <w:bCs/>
        </w:rPr>
      </w:pPr>
    </w:p>
    <w:p w14:paraId="6CEDC2C1" w14:textId="18CD5021" w:rsidR="001631E7" w:rsidRPr="00F66EE4" w:rsidRDefault="001631E7" w:rsidP="001631E7">
      <w:pPr>
        <w:pStyle w:val="ListParagraph"/>
        <w:numPr>
          <w:ilvl w:val="0"/>
          <w:numId w:val="1"/>
        </w:numPr>
        <w:rPr>
          <w:b/>
          <w:bCs/>
        </w:rPr>
      </w:pPr>
      <w:r>
        <w:t>Ambiciózny človek reaguje na situáciu, v kríze pôjde do zahraničia za väčším platom</w:t>
      </w:r>
    </w:p>
    <w:p w14:paraId="335831C5" w14:textId="77777777" w:rsidR="00F66EE4" w:rsidRDefault="00F66EE4" w:rsidP="00F66EE4">
      <w:pPr>
        <w:rPr>
          <w:b/>
          <w:bCs/>
        </w:rPr>
      </w:pPr>
    </w:p>
    <w:p w14:paraId="7DA5B830" w14:textId="678B1CF0" w:rsidR="00F66EE4" w:rsidRPr="00F66EE4" w:rsidRDefault="00F66EE4" w:rsidP="00F66E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Investovať </w:t>
      </w:r>
      <w:r w:rsidRPr="00F66EE4">
        <w:rPr>
          <w:b/>
          <w:bCs/>
        </w:rPr>
        <w:t>peniaze</w:t>
      </w:r>
      <w:r>
        <w:t xml:space="preserve"> a investovať </w:t>
      </w:r>
      <w:r w:rsidRPr="00F66EE4">
        <w:rPr>
          <w:b/>
          <w:bCs/>
        </w:rPr>
        <w:t>čas</w:t>
      </w:r>
      <w:r>
        <w:t xml:space="preserve"> – veľmi dôležité sa naučiť</w:t>
      </w:r>
    </w:p>
    <w:p w14:paraId="32B24FA2" w14:textId="77D550AB" w:rsidR="00F66EE4" w:rsidRPr="00F66EE4" w:rsidRDefault="00F66EE4" w:rsidP="00F66EE4">
      <w:pPr>
        <w:pStyle w:val="ListParagraph"/>
        <w:numPr>
          <w:ilvl w:val="0"/>
          <w:numId w:val="1"/>
        </w:numPr>
      </w:pPr>
      <w:r w:rsidRPr="00F66EE4">
        <w:t>Treba správne investovať čas aby ho v budúcnosti bolo dostatok</w:t>
      </w:r>
    </w:p>
    <w:p w14:paraId="7758E74B" w14:textId="4E4AD984" w:rsidR="00F66EE4" w:rsidRDefault="00F66EE4" w:rsidP="00F66EE4">
      <w:pPr>
        <w:rPr>
          <w:b/>
          <w:bCs/>
        </w:rPr>
      </w:pPr>
      <w:r w:rsidRPr="00F66EE4">
        <w:rPr>
          <w:b/>
          <w:bCs/>
        </w:rPr>
        <w:drawing>
          <wp:anchor distT="0" distB="0" distL="114300" distR="114300" simplePos="0" relativeHeight="251658240" behindDoc="0" locked="0" layoutInCell="1" allowOverlap="1" wp14:anchorId="1AF1B4B9" wp14:editId="5615496E">
            <wp:simplePos x="0" y="0"/>
            <wp:positionH relativeFrom="column">
              <wp:posOffset>4710430</wp:posOffset>
            </wp:positionH>
            <wp:positionV relativeFrom="paragraph">
              <wp:posOffset>219710</wp:posOffset>
            </wp:positionV>
            <wp:extent cx="2366645" cy="1354455"/>
            <wp:effectExtent l="0" t="0" r="0" b="0"/>
            <wp:wrapSquare wrapText="bothSides"/>
            <wp:docPr id="1799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1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"/>
                    <a:stretch/>
                  </pic:blipFill>
                  <pic:spPr bwMode="auto">
                    <a:xfrm>
                      <a:off x="0" y="0"/>
                      <a:ext cx="2366645" cy="135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45BBA9" w14:textId="06999DE4" w:rsidR="00F66EE4" w:rsidRPr="00F66EE4" w:rsidRDefault="00F66EE4" w:rsidP="00F66E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Banka </w:t>
      </w:r>
      <w:r>
        <w:t>– spojí skupiny ľudí – tí ktorý peniaze potrebujú a tí ktorý ich majú, predáva im finančné produkty</w:t>
      </w:r>
    </w:p>
    <w:p w14:paraId="11BA3010" w14:textId="70B49B20" w:rsidR="00F66EE4" w:rsidRPr="00E7298B" w:rsidRDefault="00F66EE4" w:rsidP="00F66EE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</w:t>
      </w:r>
      <w:r w:rsidR="00E7298B">
        <w:rPr>
          <w:b/>
          <w:bCs/>
        </w:rPr>
        <w:t>roduct</w:t>
      </w:r>
      <w:proofErr w:type="spellEnd"/>
      <w:r w:rsidR="00E7298B">
        <w:rPr>
          <w:b/>
          <w:bCs/>
        </w:rPr>
        <w:t xml:space="preserve"> </w:t>
      </w:r>
      <w:proofErr w:type="spellStart"/>
      <w:r w:rsidR="00E7298B">
        <w:rPr>
          <w:b/>
          <w:bCs/>
        </w:rPr>
        <w:t>providers</w:t>
      </w:r>
      <w:proofErr w:type="spellEnd"/>
      <w:r w:rsidR="00E7298B">
        <w:rPr>
          <w:b/>
          <w:bCs/>
        </w:rPr>
        <w:t xml:space="preserve"> </w:t>
      </w:r>
      <w:r w:rsidR="00E7298B">
        <w:t>musia predať klientovi produkty</w:t>
      </w:r>
    </w:p>
    <w:p w14:paraId="5FD8174F" w14:textId="593B4C22" w:rsidR="00F66EE4" w:rsidRPr="00E7298B" w:rsidRDefault="00E7298B" w:rsidP="00E729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80</w:t>
      </w:r>
      <w:r>
        <w:rPr>
          <w:b/>
          <w:bCs/>
        </w:rPr>
        <w:t xml:space="preserve">% </w:t>
      </w:r>
      <w:r>
        <w:t xml:space="preserve">sa predá vďaka Interným distribučný kanálom, ktoré vysielajú reklamy z peňazí klientov </w:t>
      </w:r>
    </w:p>
    <w:p w14:paraId="283D9C4C" w14:textId="43EF1993" w:rsidR="00E7298B" w:rsidRPr="00E7298B" w:rsidRDefault="00E7298B" w:rsidP="00E729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298B">
        <w:rPr>
          <w:b/>
          <w:bCs/>
        </w:rPr>
        <w:t>Primetime</w:t>
      </w:r>
      <w:proofErr w:type="spellEnd"/>
      <w:r w:rsidRPr="00E7298B">
        <w:rPr>
          <w:b/>
          <w:bCs/>
        </w:rPr>
        <w:t xml:space="preserve"> </w:t>
      </w:r>
      <w:r w:rsidRPr="00E7298B">
        <w:t>– perfektný a najdrahší čas na pustenie reklamy, najviac ľudí sleduje v tomto čase</w:t>
      </w:r>
    </w:p>
    <w:p w14:paraId="26C200EC" w14:textId="0F371DA3" w:rsidR="00E7298B" w:rsidRPr="00E7298B" w:rsidRDefault="00E7298B" w:rsidP="00E7298B">
      <w:pPr>
        <w:pStyle w:val="ListParagraph"/>
        <w:numPr>
          <w:ilvl w:val="0"/>
          <w:numId w:val="1"/>
        </w:numPr>
        <w:rPr>
          <w:b/>
          <w:bCs/>
        </w:rPr>
      </w:pPr>
      <w:r w:rsidRPr="00E7298B">
        <w:rPr>
          <w:b/>
          <w:bCs/>
        </w:rPr>
        <w:lastRenderedPageBreak/>
        <w:t xml:space="preserve">Pobočky </w:t>
      </w:r>
      <w:r w:rsidRPr="00E7298B">
        <w:t>– na hlavných uliciach miest a obchodné centrá (veľa ľudí)</w:t>
      </w:r>
    </w:p>
    <w:p w14:paraId="1806F5FD" w14:textId="0CCBF702" w:rsidR="00E7298B" w:rsidRDefault="00DD5D24" w:rsidP="00DD5D24">
      <w:pPr>
        <w:rPr>
          <w:b/>
          <w:bCs/>
        </w:rPr>
      </w:pPr>
      <w:r w:rsidRPr="00DD5D24">
        <w:rPr>
          <w:b/>
          <w:bCs/>
        </w:rPr>
        <w:drawing>
          <wp:anchor distT="0" distB="0" distL="114300" distR="114300" simplePos="0" relativeHeight="251659264" behindDoc="0" locked="0" layoutInCell="1" allowOverlap="1" wp14:anchorId="770A488B" wp14:editId="5A42E154">
            <wp:simplePos x="0" y="0"/>
            <wp:positionH relativeFrom="column">
              <wp:posOffset>3003550</wp:posOffset>
            </wp:positionH>
            <wp:positionV relativeFrom="paragraph">
              <wp:posOffset>6350</wp:posOffset>
            </wp:positionV>
            <wp:extent cx="3845560" cy="1727835"/>
            <wp:effectExtent l="0" t="0" r="2540" b="5715"/>
            <wp:wrapSquare wrapText="bothSides"/>
            <wp:docPr id="99360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137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6" t="13298" r="9526" b="25366"/>
                    <a:stretch/>
                  </pic:blipFill>
                  <pic:spPr bwMode="auto">
                    <a:xfrm>
                      <a:off x="0" y="0"/>
                      <a:ext cx="3845560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5CAD0" w14:textId="6A62412F" w:rsidR="00DD5D24" w:rsidRPr="00DD5D24" w:rsidRDefault="00DD5D24" w:rsidP="00DD5D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6 násobok </w:t>
      </w:r>
      <w:r>
        <w:t>mesačnej výplaty – finančná rezerva</w:t>
      </w:r>
    </w:p>
    <w:p w14:paraId="020E3E34" w14:textId="5A5B1D3B" w:rsidR="00DD5D24" w:rsidRPr="00DD5D24" w:rsidRDefault="00DD5D24" w:rsidP="00DD5D24">
      <w:pPr>
        <w:pStyle w:val="ListParagraph"/>
        <w:rPr>
          <w:b/>
          <w:bCs/>
        </w:rPr>
      </w:pPr>
    </w:p>
    <w:p w14:paraId="465571EA" w14:textId="7DD1336B" w:rsidR="00DD5D24" w:rsidRPr="000D02CA" w:rsidRDefault="00DD5D24" w:rsidP="00DD5D24">
      <w:pPr>
        <w:pStyle w:val="ListParagraph"/>
        <w:numPr>
          <w:ilvl w:val="0"/>
          <w:numId w:val="1"/>
        </w:numPr>
        <w:rPr>
          <w:b/>
          <w:bCs/>
        </w:rPr>
      </w:pPr>
      <w:r>
        <w:t>Životná úroveň sa znižuje kvôli nevzdelanosti</w:t>
      </w:r>
    </w:p>
    <w:p w14:paraId="5F554A3D" w14:textId="77777777" w:rsidR="000D02CA" w:rsidRPr="000D02CA" w:rsidRDefault="000D02CA" w:rsidP="000D02CA">
      <w:pPr>
        <w:pStyle w:val="ListParagraph"/>
        <w:rPr>
          <w:b/>
          <w:bCs/>
        </w:rPr>
      </w:pPr>
    </w:p>
    <w:p w14:paraId="77219B72" w14:textId="47755AE1" w:rsidR="000D02CA" w:rsidRDefault="000D02CA" w:rsidP="000D02CA">
      <w:pPr>
        <w:pStyle w:val="ListParagraph"/>
        <w:numPr>
          <w:ilvl w:val="0"/>
          <w:numId w:val="1"/>
        </w:numPr>
      </w:pPr>
      <w:r w:rsidRPr="000D02CA">
        <w:t>Slovensko spolu s Poľskom sú najrýchlejšie starnúce krajiny v</w:t>
      </w:r>
      <w:r>
        <w:t> </w:t>
      </w:r>
      <w:r w:rsidRPr="000D02CA">
        <w:t>EU</w:t>
      </w:r>
    </w:p>
    <w:p w14:paraId="7C2C3CFB" w14:textId="77777777" w:rsidR="000D02CA" w:rsidRDefault="000D02CA" w:rsidP="000D02CA">
      <w:pPr>
        <w:pStyle w:val="ListParagraph"/>
      </w:pPr>
    </w:p>
    <w:p w14:paraId="574B357E" w14:textId="77777777" w:rsidR="000D02CA" w:rsidRDefault="000D02CA" w:rsidP="000D02CA"/>
    <w:p w14:paraId="168F83DD" w14:textId="08406D28" w:rsidR="000D02CA" w:rsidRDefault="000D02CA" w:rsidP="000D02CA">
      <w:pPr>
        <w:pStyle w:val="ListParagraph"/>
        <w:numPr>
          <w:ilvl w:val="0"/>
          <w:numId w:val="1"/>
        </w:numPr>
      </w:pPr>
      <w:proofErr w:type="spellStart"/>
      <w:r>
        <w:t>Blue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– snažím sa vytvoriť čo najväčšiu hodnotu</w:t>
      </w:r>
    </w:p>
    <w:p w14:paraId="2E579D61" w14:textId="0B6296BF" w:rsidR="000D02CA" w:rsidRPr="000D02CA" w:rsidRDefault="000D02CA" w:rsidP="000D02CA">
      <w:pPr>
        <w:pStyle w:val="ListParagraph"/>
        <w:numPr>
          <w:ilvl w:val="0"/>
          <w:numId w:val="1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– aby niekto vyhral (zarobil) tak niekto musí prehrať (prerobiť) – zákazník</w:t>
      </w:r>
    </w:p>
    <w:p w14:paraId="22366CCD" w14:textId="77777777" w:rsidR="00E7298B" w:rsidRDefault="00E7298B" w:rsidP="00F66EE4">
      <w:pPr>
        <w:rPr>
          <w:b/>
          <w:bCs/>
        </w:rPr>
      </w:pPr>
    </w:p>
    <w:p w14:paraId="15FA180C" w14:textId="6EEAC0FF" w:rsidR="00CC36E7" w:rsidRDefault="00CC36E7" w:rsidP="00CC36E7">
      <w:pPr>
        <w:pStyle w:val="ListParagraph"/>
        <w:numPr>
          <w:ilvl w:val="0"/>
          <w:numId w:val="1"/>
        </w:numPr>
      </w:pPr>
      <w:r w:rsidRPr="00CC36E7">
        <w:t>Dôchodok stojí ako bývanie, ale dôchodok neviem splácať potom (ako hypotéka), musím si to vytvoriť rýchlo</w:t>
      </w:r>
    </w:p>
    <w:p w14:paraId="7B0D34C4" w14:textId="77777777" w:rsidR="00CC36E7" w:rsidRDefault="00CC36E7" w:rsidP="00CC36E7">
      <w:pPr>
        <w:pStyle w:val="ListParagraph"/>
      </w:pPr>
    </w:p>
    <w:p w14:paraId="38B7B7A6" w14:textId="52FA1A63" w:rsidR="00CC36E7" w:rsidRDefault="00CC36E7" w:rsidP="00CC36E7">
      <w:r>
        <w:t xml:space="preserve">Komplikovaná reklama na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založená na strachu ľudí z budúcnosti a nestability v dôchodkovom období </w:t>
      </w:r>
    </w:p>
    <w:p w14:paraId="59A294E4" w14:textId="77777777" w:rsidR="00CC36E7" w:rsidRDefault="00CC36E7" w:rsidP="00F66EE4"/>
    <w:p w14:paraId="06A06347" w14:textId="6F413A76" w:rsidR="004B24BC" w:rsidRDefault="004B24BC" w:rsidP="004B24BC">
      <w:pPr>
        <w:pStyle w:val="ListParagraph"/>
        <w:numPr>
          <w:ilvl w:val="0"/>
          <w:numId w:val="1"/>
        </w:numPr>
      </w:pPr>
      <w:r>
        <w:t>Silné stránky:</w:t>
      </w:r>
    </w:p>
    <w:p w14:paraId="26ABCC50" w14:textId="5F897849" w:rsidR="004B24BC" w:rsidRDefault="004B24BC" w:rsidP="004B24BC">
      <w:pPr>
        <w:pStyle w:val="ListParagraph"/>
        <w:numPr>
          <w:ilvl w:val="1"/>
          <w:numId w:val="1"/>
        </w:numPr>
      </w:pPr>
      <w:r>
        <w:t> Nerád robím prácu pri ktorej nevidno žiaden cieľ</w:t>
      </w:r>
    </w:p>
    <w:p w14:paraId="1AF12B5F" w14:textId="19F94C85" w:rsidR="004B24BC" w:rsidRDefault="004B24BC" w:rsidP="004B24BC">
      <w:pPr>
        <w:pStyle w:val="ListParagraph"/>
        <w:numPr>
          <w:ilvl w:val="1"/>
          <w:numId w:val="1"/>
        </w:numPr>
      </w:pPr>
      <w:r>
        <w:t> Som dochvíľny</w:t>
      </w:r>
    </w:p>
    <w:p w14:paraId="477A6C6D" w14:textId="5166A7DF" w:rsidR="004B24BC" w:rsidRDefault="004B24BC" w:rsidP="004B24BC">
      <w:pPr>
        <w:pStyle w:val="ListParagraph"/>
        <w:numPr>
          <w:ilvl w:val="0"/>
          <w:numId w:val="1"/>
        </w:numPr>
      </w:pPr>
      <w:r>
        <w:t>Slabé stránky:</w:t>
      </w:r>
    </w:p>
    <w:p w14:paraId="30B97E2F" w14:textId="3B1B0108" w:rsidR="005E603B" w:rsidRPr="00247281" w:rsidRDefault="004B24BC" w:rsidP="005E603B">
      <w:pPr>
        <w:pStyle w:val="ListParagraph"/>
        <w:numPr>
          <w:ilvl w:val="1"/>
          <w:numId w:val="1"/>
        </w:numPr>
      </w:pPr>
      <w:r>
        <w:t> Lenivosť</w:t>
      </w:r>
    </w:p>
    <w:sectPr w:rsidR="005E603B" w:rsidRPr="00247281" w:rsidSect="00756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2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65"/>
    <w:rsid w:val="000D02CA"/>
    <w:rsid w:val="001631E7"/>
    <w:rsid w:val="001F40F2"/>
    <w:rsid w:val="00247281"/>
    <w:rsid w:val="0030586E"/>
    <w:rsid w:val="003A5040"/>
    <w:rsid w:val="003D2ADE"/>
    <w:rsid w:val="004B24BC"/>
    <w:rsid w:val="005673F9"/>
    <w:rsid w:val="005E603B"/>
    <w:rsid w:val="00756145"/>
    <w:rsid w:val="00B63465"/>
    <w:rsid w:val="00C63554"/>
    <w:rsid w:val="00CC36E7"/>
    <w:rsid w:val="00DA7965"/>
    <w:rsid w:val="00DC5185"/>
    <w:rsid w:val="00DD5D24"/>
    <w:rsid w:val="00E7298B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06AF"/>
  <w15:chartTrackingRefBased/>
  <w15:docId w15:val="{1D8B6350-7630-4AC2-B43D-E369FF24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103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2024-04-09T15:19:00Z</dcterms:created>
  <dcterms:modified xsi:type="dcterms:W3CDTF">2024-04-09T17:02:00Z</dcterms:modified>
</cp:coreProperties>
</file>