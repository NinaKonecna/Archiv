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844A" w14:textId="2CD06378" w:rsidR="003A5040" w:rsidRDefault="004C6F57" w:rsidP="001F40F2">
      <w:pPr>
        <w:pStyle w:val="Nzov"/>
        <w:jc w:val="center"/>
      </w:pPr>
      <w:r>
        <w:t>Písomka</w:t>
      </w:r>
      <w:r w:rsidR="004C5161">
        <w:t xml:space="preserve">  - 29.5</w:t>
      </w:r>
    </w:p>
    <w:p w14:paraId="006BF8A8" w14:textId="77777777" w:rsidR="00B63465" w:rsidRDefault="00B63465" w:rsidP="00B63465">
      <w:pPr>
        <w:rPr>
          <w:rFonts w:ascii="Calibri" w:hAnsi="Calibri" w:cs="Calibri"/>
        </w:rPr>
      </w:pPr>
    </w:p>
    <w:p w14:paraId="2399319F" w14:textId="659E3854" w:rsidR="004C6F57" w:rsidRPr="00030D9D" w:rsidRDefault="004C6F57" w:rsidP="004C6F57">
      <w:pPr>
        <w:pStyle w:val="Odsekzoznamu"/>
        <w:numPr>
          <w:ilvl w:val="0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A</w:t>
      </w:r>
    </w:p>
    <w:p w14:paraId="492EFC7A" w14:textId="6A4E818F" w:rsidR="00B63465" w:rsidRPr="00030D9D" w:rsidRDefault="004C5161" w:rsidP="004C6F57">
      <w:pPr>
        <w:pStyle w:val="Odsekzoznamu"/>
        <w:numPr>
          <w:ilvl w:val="1"/>
          <w:numId w:val="1"/>
        </w:numPr>
        <w:rPr>
          <w:rFonts w:cstheme="minorHAnsi"/>
        </w:rPr>
      </w:pPr>
      <w:r w:rsidRPr="00030D9D">
        <w:rPr>
          <w:rFonts w:cstheme="minorHAnsi"/>
        </w:rPr>
        <w:t xml:space="preserve">Poľnohospodárstvo KE kraja (rastlinná + </w:t>
      </w:r>
      <w:proofErr w:type="spellStart"/>
      <w:r w:rsidRPr="00030D9D">
        <w:rPr>
          <w:rFonts w:cstheme="minorHAnsi"/>
        </w:rPr>
        <w:t>živoč</w:t>
      </w:r>
      <w:proofErr w:type="spellEnd"/>
      <w:r w:rsidRPr="00030D9D">
        <w:rPr>
          <w:rFonts w:cstheme="minorHAnsi"/>
        </w:rPr>
        <w:t xml:space="preserve">, výroba, </w:t>
      </w:r>
      <w:proofErr w:type="spellStart"/>
      <w:r w:rsidRPr="00030D9D">
        <w:rPr>
          <w:rFonts w:cstheme="minorHAnsi"/>
        </w:rPr>
        <w:t>vinohrad.oblasti</w:t>
      </w:r>
      <w:proofErr w:type="spellEnd"/>
      <w:r w:rsidRPr="00030D9D">
        <w:rPr>
          <w:rFonts w:cstheme="minorHAnsi"/>
        </w:rPr>
        <w:t>)</w:t>
      </w:r>
    </w:p>
    <w:p w14:paraId="5D6A78B0" w14:textId="77777777" w:rsidR="00115404" w:rsidRPr="00030D9D" w:rsidRDefault="004C5161" w:rsidP="004C6F57">
      <w:pPr>
        <w:pStyle w:val="Odsekzoznamu"/>
        <w:numPr>
          <w:ilvl w:val="2"/>
          <w:numId w:val="1"/>
        </w:numPr>
        <w:rPr>
          <w:rFonts w:cstheme="minorHAnsi"/>
          <w:lang w:val="en-US"/>
        </w:rPr>
      </w:pPr>
      <w:r w:rsidRPr="00030D9D">
        <w:rPr>
          <w:rFonts w:cstheme="minorHAnsi"/>
        </w:rPr>
        <w:t xml:space="preserve">  </w:t>
      </w:r>
      <w:r w:rsidR="00115404" w:rsidRPr="00030D9D">
        <w:rPr>
          <w:rFonts w:cstheme="minorHAnsi"/>
        </w:rPr>
        <w:t>Rastlinná výroba: pestovanie obilia, olejnín, ovocia a zeleniny</w:t>
      </w:r>
    </w:p>
    <w:p w14:paraId="58A4CE7A" w14:textId="77777777" w:rsidR="00115404" w:rsidRPr="00030D9D" w:rsidRDefault="00115404" w:rsidP="004C6F57">
      <w:pPr>
        <w:pStyle w:val="Odsekzoznamu"/>
        <w:numPr>
          <w:ilvl w:val="3"/>
          <w:numId w:val="1"/>
        </w:numPr>
        <w:rPr>
          <w:rFonts w:cstheme="minorHAnsi"/>
          <w:lang w:val="en-US"/>
        </w:rPr>
      </w:pPr>
      <w:r w:rsidRPr="00030D9D">
        <w:rPr>
          <w:rFonts w:cstheme="minorHAnsi"/>
        </w:rPr>
        <w:t>Nachádza sa tu Tokajská vinohradnícka oblasť</w:t>
      </w:r>
    </w:p>
    <w:p w14:paraId="3F96D75D" w14:textId="213006C6" w:rsidR="004C5161" w:rsidRPr="00030D9D" w:rsidRDefault="00115404" w:rsidP="004C6F57">
      <w:pPr>
        <w:pStyle w:val="Odsekzoznamu"/>
        <w:numPr>
          <w:ilvl w:val="2"/>
          <w:numId w:val="1"/>
        </w:numPr>
        <w:rPr>
          <w:rFonts w:cstheme="minorHAnsi"/>
          <w:lang w:val="en-US"/>
        </w:rPr>
      </w:pPr>
      <w:r w:rsidRPr="00030D9D">
        <w:rPr>
          <w:rFonts w:cstheme="minorHAnsi"/>
        </w:rPr>
        <w:t>Živočíšna výroba: chov hydiny, hovädzieho dobytka, ošípaných</w:t>
      </w:r>
    </w:p>
    <w:p w14:paraId="0ACB21DF" w14:textId="77777777" w:rsidR="004C5161" w:rsidRPr="00030D9D" w:rsidRDefault="004C5161" w:rsidP="004C5161">
      <w:pPr>
        <w:rPr>
          <w:rFonts w:cstheme="minorHAnsi"/>
        </w:rPr>
      </w:pPr>
    </w:p>
    <w:p w14:paraId="1F13F912" w14:textId="03D860E6" w:rsidR="004C5161" w:rsidRPr="00030D9D" w:rsidRDefault="004C5161" w:rsidP="004C6F57">
      <w:pPr>
        <w:pStyle w:val="Odsekzoznamu"/>
        <w:numPr>
          <w:ilvl w:val="1"/>
          <w:numId w:val="1"/>
        </w:numPr>
        <w:rPr>
          <w:rFonts w:cstheme="minorHAnsi"/>
        </w:rPr>
      </w:pPr>
      <w:r w:rsidRPr="00030D9D">
        <w:rPr>
          <w:rFonts w:cstheme="minorHAnsi"/>
        </w:rPr>
        <w:t>Povrch KE kraja</w:t>
      </w:r>
    </w:p>
    <w:p w14:paraId="66EBEEC7" w14:textId="77777777" w:rsidR="004C5161" w:rsidRPr="00030D9D" w:rsidRDefault="004C5161" w:rsidP="004C6F57">
      <w:pPr>
        <w:pStyle w:val="Odsekzoznamu"/>
        <w:numPr>
          <w:ilvl w:val="2"/>
          <w:numId w:val="1"/>
        </w:numPr>
        <w:rPr>
          <w:rFonts w:cstheme="minorHAnsi"/>
        </w:rPr>
      </w:pPr>
      <w:r w:rsidRPr="00030D9D">
        <w:rPr>
          <w:rFonts w:cstheme="minorHAnsi"/>
        </w:rPr>
        <w:t>Pohoria:</w:t>
      </w:r>
    </w:p>
    <w:p w14:paraId="04342967" w14:textId="77777777" w:rsidR="004C5161" w:rsidRPr="00030D9D" w:rsidRDefault="004C5161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 xml:space="preserve">Volovské vrchy </w:t>
      </w:r>
      <w:r w:rsidRPr="00030D9D">
        <w:rPr>
          <w:rFonts w:cstheme="minorHAnsi"/>
        </w:rPr>
        <w:t>– jadrové pohorie</w:t>
      </w:r>
    </w:p>
    <w:p w14:paraId="6025177A" w14:textId="77777777" w:rsidR="004C5161" w:rsidRPr="00030D9D" w:rsidRDefault="004C5161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 xml:space="preserve">Slovenský kras </w:t>
      </w:r>
      <w:r w:rsidRPr="00030D9D">
        <w:rPr>
          <w:rFonts w:cstheme="minorHAnsi"/>
        </w:rPr>
        <w:t>– vápencové pohorie</w:t>
      </w:r>
    </w:p>
    <w:p w14:paraId="0A0292F8" w14:textId="77777777" w:rsidR="004C5161" w:rsidRPr="00030D9D" w:rsidRDefault="004C5161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 xml:space="preserve">Slovenský raj </w:t>
      </w:r>
      <w:r w:rsidRPr="00030D9D">
        <w:rPr>
          <w:rFonts w:cstheme="minorHAnsi"/>
        </w:rPr>
        <w:t>– vápencové pohorie</w:t>
      </w:r>
    </w:p>
    <w:p w14:paraId="1FCCD9EF" w14:textId="77777777" w:rsidR="004C5161" w:rsidRPr="00030D9D" w:rsidRDefault="004C5161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 xml:space="preserve">Slanské vrchy </w:t>
      </w:r>
      <w:r w:rsidRPr="00030D9D">
        <w:rPr>
          <w:rFonts w:cstheme="minorHAnsi"/>
        </w:rPr>
        <w:t>– sopečné pohorie</w:t>
      </w:r>
    </w:p>
    <w:p w14:paraId="10D17540" w14:textId="77777777" w:rsidR="004C5161" w:rsidRPr="00030D9D" w:rsidRDefault="004C5161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 xml:space="preserve">Vihorlatské vrchy </w:t>
      </w:r>
      <w:r w:rsidRPr="00030D9D">
        <w:rPr>
          <w:rFonts w:cstheme="minorHAnsi"/>
        </w:rPr>
        <w:t>– sopečné pohorie</w:t>
      </w:r>
    </w:p>
    <w:p w14:paraId="4E8BE068" w14:textId="77777777" w:rsidR="004C5161" w:rsidRPr="00030D9D" w:rsidRDefault="004C5161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+ Bukovské vrchy, Zemplínske vrchy</w:t>
      </w:r>
    </w:p>
    <w:p w14:paraId="672CCC8C" w14:textId="77777777" w:rsidR="004C5161" w:rsidRPr="00030D9D" w:rsidRDefault="004C5161" w:rsidP="004C6F57">
      <w:pPr>
        <w:pStyle w:val="Odsekzoznamu"/>
        <w:numPr>
          <w:ilvl w:val="2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</w:rPr>
        <w:t>Nížiny:</w:t>
      </w:r>
    </w:p>
    <w:p w14:paraId="3CAFFDBD" w14:textId="77777777" w:rsidR="004C5161" w:rsidRPr="00030D9D" w:rsidRDefault="004C5161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Východoslovenská nížina</w:t>
      </w:r>
      <w:r w:rsidRPr="00030D9D">
        <w:rPr>
          <w:rFonts w:cstheme="minorHAnsi"/>
        </w:rPr>
        <w:t xml:space="preserve">, súčasť </w:t>
      </w:r>
      <w:r w:rsidRPr="00030D9D">
        <w:rPr>
          <w:rFonts w:cstheme="minorHAnsi"/>
          <w:b/>
          <w:bCs/>
        </w:rPr>
        <w:t>Veľkej dunajskej kotliny</w:t>
      </w:r>
    </w:p>
    <w:p w14:paraId="46A5FE32" w14:textId="77777777" w:rsidR="004C5161" w:rsidRPr="00030D9D" w:rsidRDefault="004C5161" w:rsidP="004C6F57">
      <w:pPr>
        <w:pStyle w:val="Odsekzoznamu"/>
        <w:numPr>
          <w:ilvl w:val="2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</w:rPr>
        <w:t>Kotliny:</w:t>
      </w:r>
    </w:p>
    <w:p w14:paraId="6915A964" w14:textId="77777777" w:rsidR="004C5161" w:rsidRPr="00030D9D" w:rsidRDefault="004C5161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Košická kotlina, Hornádska kotlina, Rožňavská kotlina</w:t>
      </w:r>
    </w:p>
    <w:p w14:paraId="7F104A60" w14:textId="77777777" w:rsidR="004C5161" w:rsidRPr="00030D9D" w:rsidRDefault="004C5161" w:rsidP="004C6F57">
      <w:pPr>
        <w:pStyle w:val="Odsekzoznamu"/>
        <w:numPr>
          <w:ilvl w:val="2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</w:rPr>
        <w:t>Národné parky:</w:t>
      </w:r>
    </w:p>
    <w:p w14:paraId="2F02380B" w14:textId="77777777" w:rsidR="004C5161" w:rsidRPr="00030D9D" w:rsidRDefault="004C5161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Slovenský raj, Slovenský kras</w:t>
      </w:r>
    </w:p>
    <w:p w14:paraId="2BC1B7DF" w14:textId="77777777" w:rsidR="004C5161" w:rsidRPr="00030D9D" w:rsidRDefault="004C5161" w:rsidP="004C5161">
      <w:pPr>
        <w:rPr>
          <w:rFonts w:cstheme="minorHAnsi"/>
          <w:b/>
          <w:bCs/>
        </w:rPr>
      </w:pPr>
    </w:p>
    <w:p w14:paraId="6E24949A" w14:textId="0EF4279D" w:rsidR="004C5161" w:rsidRPr="00030D9D" w:rsidRDefault="004C5161" w:rsidP="004C6F57">
      <w:pPr>
        <w:pStyle w:val="Odsekzoznamu"/>
        <w:numPr>
          <w:ilvl w:val="1"/>
          <w:numId w:val="1"/>
        </w:numPr>
        <w:rPr>
          <w:rFonts w:cstheme="minorHAnsi"/>
        </w:rPr>
      </w:pPr>
      <w:r w:rsidRPr="00030D9D">
        <w:rPr>
          <w:rFonts w:cstheme="minorHAnsi"/>
        </w:rPr>
        <w:t>Vypíšte aspoň 3 odvetvia priemyslu spolu so závodmi BA kraja</w:t>
      </w:r>
    </w:p>
    <w:p w14:paraId="5E144D91" w14:textId="77777777" w:rsidR="004C5161" w:rsidRPr="00030D9D" w:rsidRDefault="004C5161" w:rsidP="004C6F57">
      <w:pPr>
        <w:pStyle w:val="Odsekzoznamu"/>
        <w:numPr>
          <w:ilvl w:val="2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</w:rPr>
        <w:t>Najdôležitejší je automobilový priemysel – Volkswagen</w:t>
      </w:r>
    </w:p>
    <w:p w14:paraId="4BF08A5E" w14:textId="77777777" w:rsidR="004C5161" w:rsidRPr="00030D9D" w:rsidRDefault="004C5161" w:rsidP="004C6F57">
      <w:pPr>
        <w:pStyle w:val="Odsekzoznamu"/>
        <w:numPr>
          <w:ilvl w:val="2"/>
          <w:numId w:val="1"/>
        </w:numPr>
        <w:rPr>
          <w:rFonts w:cstheme="minorHAnsi"/>
        </w:rPr>
      </w:pPr>
      <w:r w:rsidRPr="00030D9D">
        <w:rPr>
          <w:rFonts w:cstheme="minorHAnsi"/>
        </w:rPr>
        <w:t>Chemický – Slovnaft, Istrochem, Matador</w:t>
      </w:r>
    </w:p>
    <w:p w14:paraId="65F9180E" w14:textId="77777777" w:rsidR="004C5161" w:rsidRPr="00030D9D" w:rsidRDefault="004C5161" w:rsidP="004C6F57">
      <w:pPr>
        <w:pStyle w:val="Odsekzoznamu"/>
        <w:numPr>
          <w:ilvl w:val="2"/>
          <w:numId w:val="1"/>
        </w:numPr>
        <w:rPr>
          <w:rFonts w:cstheme="minorHAnsi"/>
        </w:rPr>
      </w:pPr>
      <w:r w:rsidRPr="00030D9D">
        <w:rPr>
          <w:rFonts w:cstheme="minorHAnsi"/>
        </w:rPr>
        <w:t xml:space="preserve">Elektrotechnický – </w:t>
      </w:r>
      <w:proofErr w:type="spellStart"/>
      <w:r w:rsidRPr="00030D9D">
        <w:rPr>
          <w:rFonts w:cstheme="minorHAnsi"/>
        </w:rPr>
        <w:t>Kablo</w:t>
      </w:r>
      <w:proofErr w:type="spellEnd"/>
      <w:r w:rsidRPr="00030D9D">
        <w:rPr>
          <w:rFonts w:cstheme="minorHAnsi"/>
        </w:rPr>
        <w:t>, Tesla</w:t>
      </w:r>
    </w:p>
    <w:p w14:paraId="201CBE1C" w14:textId="77777777" w:rsidR="004C5161" w:rsidRPr="00030D9D" w:rsidRDefault="004C5161" w:rsidP="004C6F57">
      <w:pPr>
        <w:pStyle w:val="Odsekzoznamu"/>
        <w:numPr>
          <w:ilvl w:val="2"/>
          <w:numId w:val="1"/>
        </w:numPr>
        <w:rPr>
          <w:rFonts w:cstheme="minorHAnsi"/>
        </w:rPr>
      </w:pPr>
      <w:r w:rsidRPr="00030D9D">
        <w:rPr>
          <w:rFonts w:cstheme="minorHAnsi"/>
        </w:rPr>
        <w:t>Potravinársky – Figaro</w:t>
      </w:r>
    </w:p>
    <w:p w14:paraId="4CF9784D" w14:textId="50C96CC1" w:rsidR="004C5161" w:rsidRPr="00030D9D" w:rsidRDefault="004C5161" w:rsidP="004C5161">
      <w:pPr>
        <w:rPr>
          <w:rFonts w:cstheme="minorHAnsi"/>
          <w:b/>
          <w:bCs/>
        </w:rPr>
      </w:pPr>
    </w:p>
    <w:p w14:paraId="24F19D52" w14:textId="53D0729C" w:rsidR="004C5161" w:rsidRPr="00030D9D" w:rsidRDefault="004C5161" w:rsidP="004C6F57">
      <w:pPr>
        <w:pStyle w:val="Odsekzoznamu"/>
        <w:numPr>
          <w:ilvl w:val="1"/>
          <w:numId w:val="1"/>
        </w:numPr>
        <w:rPr>
          <w:rFonts w:cstheme="minorHAnsi"/>
        </w:rPr>
      </w:pPr>
      <w:r w:rsidRPr="00030D9D">
        <w:rPr>
          <w:rFonts w:cstheme="minorHAnsi"/>
        </w:rPr>
        <w:t>K</w:t>
      </w:r>
      <w:r w:rsidRPr="00030D9D">
        <w:rPr>
          <w:rFonts w:cstheme="minorHAnsi"/>
        </w:rPr>
        <w:t xml:space="preserve">arpaty – čo zahŕňajú na Slovensku? Delenie, hranice </w:t>
      </w:r>
    </w:p>
    <w:p w14:paraId="52C1D7D4" w14:textId="77777777" w:rsidR="004C5161" w:rsidRPr="00030D9D" w:rsidRDefault="004C5161" w:rsidP="004C6F57">
      <w:pPr>
        <w:pStyle w:val="Odsekzoznamu"/>
        <w:numPr>
          <w:ilvl w:val="2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 xml:space="preserve">Karpaty </w:t>
      </w:r>
      <w:r w:rsidRPr="00030D9D">
        <w:rPr>
          <w:rFonts w:cstheme="minorHAnsi"/>
        </w:rPr>
        <w:t>sa členia na:</w:t>
      </w:r>
    </w:p>
    <w:p w14:paraId="7181C5FE" w14:textId="77777777" w:rsidR="004C5161" w:rsidRPr="00030D9D" w:rsidRDefault="004C5161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 Západné</w:t>
      </w:r>
      <w:r w:rsidRPr="00030D9D">
        <w:rPr>
          <w:rFonts w:cstheme="minorHAnsi"/>
        </w:rPr>
        <w:t>, tie sa členia na:</w:t>
      </w:r>
    </w:p>
    <w:p w14:paraId="1A958348" w14:textId="77777777" w:rsidR="004C5161" w:rsidRPr="00030D9D" w:rsidRDefault="004C5161" w:rsidP="004C6F57">
      <w:pPr>
        <w:pStyle w:val="Odsekzoznamu"/>
        <w:numPr>
          <w:ilvl w:val="4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Vonkajšie</w:t>
      </w:r>
    </w:p>
    <w:p w14:paraId="74DA2B1C" w14:textId="77777777" w:rsidR="004C5161" w:rsidRPr="00030D9D" w:rsidRDefault="004C5161" w:rsidP="004C6F57">
      <w:pPr>
        <w:pStyle w:val="Odsekzoznamu"/>
        <w:numPr>
          <w:ilvl w:val="4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Vnútorné</w:t>
      </w:r>
    </w:p>
    <w:p w14:paraId="70B4B5B9" w14:textId="77777777" w:rsidR="004C5161" w:rsidRPr="00030D9D" w:rsidRDefault="004C5161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 Východné</w:t>
      </w:r>
      <w:r w:rsidRPr="00030D9D">
        <w:rPr>
          <w:rFonts w:cstheme="minorHAnsi"/>
        </w:rPr>
        <w:t>, tie sa tiež členia na:</w:t>
      </w:r>
    </w:p>
    <w:p w14:paraId="5FAC716B" w14:textId="77777777" w:rsidR="004C5161" w:rsidRPr="00030D9D" w:rsidRDefault="004C5161" w:rsidP="004C6F57">
      <w:pPr>
        <w:pStyle w:val="Odsekzoznamu"/>
        <w:numPr>
          <w:ilvl w:val="4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Vonkajšie</w:t>
      </w:r>
    </w:p>
    <w:p w14:paraId="7587EF68" w14:textId="77777777" w:rsidR="004C5161" w:rsidRPr="00030D9D" w:rsidRDefault="004C5161" w:rsidP="004C6F57">
      <w:pPr>
        <w:pStyle w:val="Odsekzoznamu"/>
        <w:numPr>
          <w:ilvl w:val="4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Vnútorné</w:t>
      </w:r>
    </w:p>
    <w:p w14:paraId="7AF86B4E" w14:textId="60791319" w:rsidR="004C5161" w:rsidRPr="00030D9D" w:rsidRDefault="004C5161" w:rsidP="004C6F57">
      <w:pPr>
        <w:pStyle w:val="Odsekzoznamu"/>
        <w:numPr>
          <w:ilvl w:val="3"/>
          <w:numId w:val="1"/>
        </w:numPr>
        <w:rPr>
          <w:rFonts w:cstheme="minorHAnsi"/>
        </w:rPr>
      </w:pPr>
      <w:r w:rsidRPr="00030D9D">
        <w:rPr>
          <w:rFonts w:cstheme="minorHAnsi"/>
        </w:rPr>
        <w:t xml:space="preserve">Hranica medzi </w:t>
      </w:r>
      <w:r w:rsidRPr="00030D9D">
        <w:rPr>
          <w:rFonts w:cstheme="minorHAnsi"/>
          <w:b/>
          <w:bCs/>
        </w:rPr>
        <w:t>Západnými</w:t>
      </w:r>
      <w:r w:rsidRPr="00030D9D">
        <w:rPr>
          <w:rFonts w:cstheme="minorHAnsi"/>
        </w:rPr>
        <w:t xml:space="preserve"> </w:t>
      </w:r>
      <w:r w:rsidRPr="00030D9D">
        <w:rPr>
          <w:rFonts w:cstheme="minorHAnsi"/>
          <w:b/>
          <w:bCs/>
        </w:rPr>
        <w:t>Karpatmi</w:t>
      </w:r>
      <w:r w:rsidRPr="00030D9D">
        <w:rPr>
          <w:rFonts w:cstheme="minorHAnsi"/>
        </w:rPr>
        <w:t xml:space="preserve"> a </w:t>
      </w:r>
      <w:r w:rsidRPr="00030D9D">
        <w:rPr>
          <w:rFonts w:cstheme="minorHAnsi"/>
          <w:b/>
          <w:bCs/>
        </w:rPr>
        <w:t>Východnými</w:t>
      </w:r>
      <w:r w:rsidRPr="00030D9D">
        <w:rPr>
          <w:rFonts w:cstheme="minorHAnsi"/>
        </w:rPr>
        <w:t xml:space="preserve"> prechádza cez pohoria:</w:t>
      </w:r>
      <w:r w:rsidRPr="00030D9D">
        <w:rPr>
          <w:rFonts w:cstheme="minorHAnsi"/>
          <w:b/>
          <w:bCs/>
        </w:rPr>
        <w:t xml:space="preserve"> Čergov, Slanské</w:t>
      </w:r>
      <w:r w:rsidRPr="00030D9D">
        <w:rPr>
          <w:rFonts w:cstheme="minorHAnsi"/>
          <w:b/>
          <w:bCs/>
        </w:rPr>
        <w:t xml:space="preserve"> </w:t>
      </w:r>
      <w:r w:rsidRPr="00030D9D">
        <w:rPr>
          <w:rFonts w:cstheme="minorHAnsi"/>
          <w:b/>
          <w:bCs/>
        </w:rPr>
        <w:t>vrchy</w:t>
      </w:r>
    </w:p>
    <w:p w14:paraId="358DD607" w14:textId="77777777" w:rsidR="004C5161" w:rsidRPr="00030D9D" w:rsidRDefault="004C5161" w:rsidP="004C5161">
      <w:pPr>
        <w:rPr>
          <w:rFonts w:cstheme="minorHAnsi"/>
        </w:rPr>
      </w:pPr>
    </w:p>
    <w:p w14:paraId="1DB0D875" w14:textId="77777777" w:rsidR="004C6F57" w:rsidRPr="00030D9D" w:rsidRDefault="004C6F57" w:rsidP="004C5161">
      <w:pPr>
        <w:rPr>
          <w:rFonts w:cstheme="minorHAnsi"/>
        </w:rPr>
      </w:pPr>
    </w:p>
    <w:p w14:paraId="7A2D2B3F" w14:textId="77777777" w:rsidR="004C6F57" w:rsidRPr="00030D9D" w:rsidRDefault="004C6F57" w:rsidP="004C5161">
      <w:pPr>
        <w:rPr>
          <w:rFonts w:cstheme="minorHAnsi"/>
        </w:rPr>
      </w:pPr>
    </w:p>
    <w:p w14:paraId="2F7CC85E" w14:textId="1B1D74AE" w:rsidR="004C5161" w:rsidRPr="00030D9D" w:rsidRDefault="004C5161" w:rsidP="004C6F57">
      <w:pPr>
        <w:pStyle w:val="Odsekzoznamu"/>
        <w:numPr>
          <w:ilvl w:val="1"/>
          <w:numId w:val="1"/>
        </w:numPr>
        <w:rPr>
          <w:rFonts w:cstheme="minorHAnsi"/>
        </w:rPr>
      </w:pPr>
      <w:r w:rsidRPr="00030D9D">
        <w:rPr>
          <w:rFonts w:cstheme="minorHAnsi"/>
        </w:rPr>
        <w:lastRenderedPageBreak/>
        <w:t>Poloha SR na hlavnom EU rozvodí – vysvetlenie</w:t>
      </w:r>
    </w:p>
    <w:p w14:paraId="23A489D7" w14:textId="36B38464" w:rsidR="00115404" w:rsidRPr="00030D9D" w:rsidRDefault="00115404" w:rsidP="004C6F57">
      <w:pPr>
        <w:pStyle w:val="Odsekzoznamu"/>
        <w:numPr>
          <w:ilvl w:val="2"/>
          <w:numId w:val="1"/>
        </w:numPr>
        <w:rPr>
          <w:rFonts w:cstheme="minorHAnsi"/>
        </w:rPr>
      </w:pPr>
      <w:r w:rsidRPr="00030D9D">
        <w:rPr>
          <w:rFonts w:cstheme="minorHAnsi"/>
        </w:rPr>
        <w:t xml:space="preserve"> Územím Slovenska prechádza hl. Európske rozvodie medzi </w:t>
      </w:r>
      <w:r w:rsidRPr="00030D9D">
        <w:rPr>
          <w:rFonts w:cstheme="minorHAnsi"/>
          <w:b/>
          <w:bCs/>
        </w:rPr>
        <w:t>Baltským</w:t>
      </w:r>
      <w:r w:rsidRPr="00030D9D">
        <w:rPr>
          <w:rFonts w:cstheme="minorHAnsi"/>
        </w:rPr>
        <w:t xml:space="preserve"> a </w:t>
      </w:r>
      <w:r w:rsidRPr="00030D9D">
        <w:rPr>
          <w:rFonts w:cstheme="minorHAnsi"/>
          <w:b/>
          <w:bCs/>
        </w:rPr>
        <w:t>Čiernym</w:t>
      </w:r>
      <w:r w:rsidRPr="00030D9D">
        <w:rPr>
          <w:rFonts w:cstheme="minorHAnsi"/>
        </w:rPr>
        <w:t xml:space="preserve"> morom</w:t>
      </w:r>
      <w:r w:rsidRPr="00030D9D">
        <w:rPr>
          <w:rFonts w:cstheme="minorHAnsi"/>
        </w:rPr>
        <w:t>, sme strechou Európy, pohorie Tatry nám delí územie na tieto oblasti</w:t>
      </w:r>
    </w:p>
    <w:p w14:paraId="797DD7D4" w14:textId="77777777" w:rsidR="00115404" w:rsidRPr="00030D9D" w:rsidRDefault="00115404" w:rsidP="00115404">
      <w:pPr>
        <w:rPr>
          <w:rFonts w:cstheme="minorHAnsi"/>
        </w:rPr>
      </w:pPr>
    </w:p>
    <w:p w14:paraId="1B1785B6" w14:textId="26C22A5F" w:rsidR="004C5161" w:rsidRPr="00030D9D" w:rsidRDefault="004C6F57" w:rsidP="004C6F57">
      <w:pPr>
        <w:pStyle w:val="Odsekzoznamu"/>
        <w:numPr>
          <w:ilvl w:val="1"/>
          <w:numId w:val="1"/>
        </w:numPr>
        <w:rPr>
          <w:rFonts w:cstheme="minorHAnsi"/>
        </w:rPr>
      </w:pPr>
      <w:r w:rsidRPr="00030D9D">
        <w:rPr>
          <w:rFonts w:cstheme="minorHAnsi"/>
        </w:rPr>
        <w:t>PO kraj – vodstvo (rieky, umelé vodné nádrže, jazerá ...)</w:t>
      </w:r>
    </w:p>
    <w:p w14:paraId="663D6916" w14:textId="77777777" w:rsidR="004C6F57" w:rsidRPr="00030D9D" w:rsidRDefault="004C6F57" w:rsidP="004C6F57">
      <w:pPr>
        <w:pStyle w:val="Odsekzoznamu"/>
        <w:numPr>
          <w:ilvl w:val="2"/>
          <w:numId w:val="1"/>
        </w:numPr>
        <w:rPr>
          <w:rFonts w:cstheme="minorHAnsi"/>
        </w:rPr>
      </w:pPr>
      <w:r w:rsidRPr="00030D9D">
        <w:rPr>
          <w:rFonts w:cstheme="minorHAnsi"/>
          <w:b/>
          <w:bCs/>
        </w:rPr>
        <w:t xml:space="preserve">Rieky: </w:t>
      </w:r>
      <w:r w:rsidRPr="00030D9D">
        <w:rPr>
          <w:rFonts w:cstheme="minorHAnsi"/>
        </w:rPr>
        <w:t>Poprad a Dunajec (Baltské more), Torysa, Topľa, Ondava, Laborec, Cirocha (Čierne more)</w:t>
      </w:r>
    </w:p>
    <w:p w14:paraId="5CF55685" w14:textId="77777777" w:rsidR="004C6F57" w:rsidRPr="00030D9D" w:rsidRDefault="004C6F57" w:rsidP="004C6F57">
      <w:pPr>
        <w:pStyle w:val="Odsekzoznamu"/>
        <w:numPr>
          <w:ilvl w:val="2"/>
          <w:numId w:val="1"/>
        </w:numPr>
        <w:rPr>
          <w:rFonts w:cstheme="minorHAnsi"/>
        </w:rPr>
      </w:pPr>
      <w:r w:rsidRPr="00030D9D">
        <w:rPr>
          <w:rFonts w:cstheme="minorHAnsi"/>
          <w:b/>
          <w:bCs/>
        </w:rPr>
        <w:t xml:space="preserve">Vodné nádrže: </w:t>
      </w:r>
      <w:r w:rsidRPr="00030D9D">
        <w:rPr>
          <w:rFonts w:cstheme="minorHAnsi"/>
        </w:rPr>
        <w:t>Starina, Veľká Domaša</w:t>
      </w:r>
    </w:p>
    <w:p w14:paraId="7D91417A" w14:textId="77777777" w:rsidR="004C6F57" w:rsidRPr="00030D9D" w:rsidRDefault="004C6F57" w:rsidP="004C6F57">
      <w:pPr>
        <w:rPr>
          <w:rFonts w:cstheme="minorHAnsi"/>
        </w:rPr>
      </w:pPr>
    </w:p>
    <w:p w14:paraId="233B8835" w14:textId="77777777" w:rsidR="004C6F57" w:rsidRPr="00030D9D" w:rsidRDefault="004C6F57" w:rsidP="004C6F57">
      <w:pPr>
        <w:rPr>
          <w:rFonts w:cstheme="minorHAnsi"/>
        </w:rPr>
      </w:pPr>
    </w:p>
    <w:p w14:paraId="612EEC49" w14:textId="3DE517BF" w:rsidR="004C6F57" w:rsidRPr="00030D9D" w:rsidRDefault="004C6F57" w:rsidP="004C6F57">
      <w:pPr>
        <w:pStyle w:val="Odsekzoznamu"/>
        <w:numPr>
          <w:ilvl w:val="0"/>
          <w:numId w:val="1"/>
        </w:numPr>
        <w:rPr>
          <w:rFonts w:cstheme="minorHAnsi"/>
        </w:rPr>
      </w:pPr>
      <w:r w:rsidRPr="00030D9D">
        <w:rPr>
          <w:rFonts w:cstheme="minorHAnsi"/>
          <w:b/>
          <w:bCs/>
        </w:rPr>
        <w:t>B</w:t>
      </w:r>
    </w:p>
    <w:p w14:paraId="020568A1" w14:textId="4B12D117" w:rsidR="004C6F57" w:rsidRPr="00030D9D" w:rsidRDefault="004C6F57" w:rsidP="004C6F57">
      <w:pPr>
        <w:pStyle w:val="Odsekzoznamu"/>
        <w:numPr>
          <w:ilvl w:val="1"/>
          <w:numId w:val="1"/>
        </w:numPr>
        <w:rPr>
          <w:rFonts w:cstheme="minorHAnsi"/>
        </w:rPr>
      </w:pPr>
      <w:r w:rsidRPr="00030D9D">
        <w:rPr>
          <w:rFonts w:cstheme="minorHAnsi"/>
        </w:rPr>
        <w:t>Nerastné suroviny + hutnícky, chemický a potravinársky priemysel KE kraja</w:t>
      </w:r>
    </w:p>
    <w:p w14:paraId="217CE501" w14:textId="77777777" w:rsidR="004C6F57" w:rsidRPr="00030D9D" w:rsidRDefault="004C6F57" w:rsidP="004C6F57">
      <w:pPr>
        <w:pStyle w:val="Odsekzoznamu"/>
        <w:numPr>
          <w:ilvl w:val="2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  <w:b/>
          <w:bCs/>
        </w:rPr>
        <w:t>Nerastné suroviny</w:t>
      </w:r>
    </w:p>
    <w:p w14:paraId="4F6A15A1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lang w:val="en-US"/>
        </w:rPr>
      </w:pPr>
      <w:r w:rsidRPr="00030D9D">
        <w:rPr>
          <w:rFonts w:cstheme="minorHAnsi"/>
        </w:rPr>
        <w:t>Ťažba vápenec, magnezit, piesky</w:t>
      </w:r>
    </w:p>
    <w:p w14:paraId="65D4BEB5" w14:textId="77777777" w:rsidR="004C6F57" w:rsidRPr="00030D9D" w:rsidRDefault="004C6F57" w:rsidP="004C6F57">
      <w:pPr>
        <w:pStyle w:val="Odsekzoznamu"/>
        <w:numPr>
          <w:ilvl w:val="2"/>
          <w:numId w:val="1"/>
        </w:numPr>
        <w:rPr>
          <w:rFonts w:cstheme="minorHAnsi"/>
          <w:lang w:val="en-US"/>
        </w:rPr>
      </w:pPr>
      <w:r w:rsidRPr="00030D9D">
        <w:rPr>
          <w:rFonts w:cstheme="minorHAnsi"/>
        </w:rPr>
        <w:t>Hutnícky: USS Košice (spracovanie železnej rudy / ocele)</w:t>
      </w:r>
    </w:p>
    <w:p w14:paraId="2DA51B9E" w14:textId="77777777" w:rsidR="004C6F57" w:rsidRPr="00030D9D" w:rsidRDefault="004C6F57" w:rsidP="004C6F57">
      <w:pPr>
        <w:pStyle w:val="Odsekzoznamu"/>
        <w:numPr>
          <w:ilvl w:val="2"/>
          <w:numId w:val="1"/>
        </w:numPr>
        <w:rPr>
          <w:rFonts w:cstheme="minorHAnsi"/>
          <w:lang w:val="en-US"/>
        </w:rPr>
      </w:pPr>
      <w:r w:rsidRPr="00030D9D">
        <w:rPr>
          <w:rFonts w:cstheme="minorHAnsi"/>
        </w:rPr>
        <w:t xml:space="preserve">Chemický: </w:t>
      </w:r>
      <w:proofErr w:type="spellStart"/>
      <w:r w:rsidRPr="00030D9D">
        <w:rPr>
          <w:rFonts w:cstheme="minorHAnsi"/>
        </w:rPr>
        <w:t>Chemko</w:t>
      </w:r>
      <w:proofErr w:type="spellEnd"/>
      <w:r w:rsidRPr="00030D9D">
        <w:rPr>
          <w:rFonts w:cstheme="minorHAnsi"/>
        </w:rPr>
        <w:t xml:space="preserve"> Strážske</w:t>
      </w:r>
    </w:p>
    <w:p w14:paraId="32214B86" w14:textId="77777777" w:rsidR="004C6F57" w:rsidRPr="00030D9D" w:rsidRDefault="004C6F57" w:rsidP="004C6F57">
      <w:pPr>
        <w:pStyle w:val="Odsekzoznamu"/>
        <w:numPr>
          <w:ilvl w:val="2"/>
          <w:numId w:val="1"/>
        </w:numPr>
        <w:rPr>
          <w:rFonts w:cstheme="minorHAnsi"/>
          <w:lang w:val="en-US"/>
        </w:rPr>
      </w:pPr>
      <w:r w:rsidRPr="00030D9D">
        <w:rPr>
          <w:rFonts w:cstheme="minorHAnsi"/>
        </w:rPr>
        <w:t>Potravinársky:</w:t>
      </w:r>
    </w:p>
    <w:p w14:paraId="425B2653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lang w:val="en-US"/>
        </w:rPr>
      </w:pPr>
      <w:r w:rsidRPr="00030D9D">
        <w:rPr>
          <w:rFonts w:cstheme="minorHAnsi"/>
        </w:rPr>
        <w:t xml:space="preserve">Syrárne </w:t>
      </w:r>
      <w:proofErr w:type="spellStart"/>
      <w:r w:rsidRPr="00030D9D">
        <w:rPr>
          <w:rFonts w:cstheme="minorHAnsi"/>
        </w:rPr>
        <w:t>Bel</w:t>
      </w:r>
      <w:proofErr w:type="spellEnd"/>
      <w:r w:rsidRPr="00030D9D">
        <w:rPr>
          <w:rFonts w:cstheme="minorHAnsi"/>
        </w:rPr>
        <w:t xml:space="preserve"> Michalovce</w:t>
      </w:r>
    </w:p>
    <w:p w14:paraId="3DDA2567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lang w:val="en-US"/>
        </w:rPr>
      </w:pPr>
      <w:r w:rsidRPr="00030D9D">
        <w:rPr>
          <w:rFonts w:cstheme="minorHAnsi"/>
        </w:rPr>
        <w:t>Výroba cukroviniek Deva Trebišov</w:t>
      </w:r>
    </w:p>
    <w:p w14:paraId="60B3C6F4" w14:textId="77777777" w:rsidR="004C6F57" w:rsidRPr="00030D9D" w:rsidRDefault="004C6F57" w:rsidP="004C6F57">
      <w:pPr>
        <w:rPr>
          <w:rFonts w:cstheme="minorHAnsi"/>
        </w:rPr>
      </w:pPr>
    </w:p>
    <w:p w14:paraId="6786BD87" w14:textId="6843AE91" w:rsidR="004C6F57" w:rsidRPr="00030D9D" w:rsidRDefault="004C6F57" w:rsidP="004C6F57">
      <w:pPr>
        <w:pStyle w:val="Odsekzoznamu"/>
        <w:numPr>
          <w:ilvl w:val="1"/>
          <w:numId w:val="1"/>
        </w:numPr>
        <w:rPr>
          <w:rFonts w:cstheme="minorHAnsi"/>
        </w:rPr>
      </w:pPr>
      <w:r w:rsidRPr="00030D9D">
        <w:rPr>
          <w:rFonts w:cstheme="minorHAnsi"/>
        </w:rPr>
        <w:t>Poloha, podnebie a vodstvo KE kraja</w:t>
      </w:r>
    </w:p>
    <w:p w14:paraId="7A3ED7E6" w14:textId="4025D69F" w:rsidR="004C6F57" w:rsidRPr="00030D9D" w:rsidRDefault="004C6F57" w:rsidP="004C6F57">
      <w:pPr>
        <w:pStyle w:val="Odsekzoznamu"/>
        <w:numPr>
          <w:ilvl w:val="2"/>
          <w:numId w:val="1"/>
        </w:numPr>
        <w:rPr>
          <w:rFonts w:cstheme="minorHAnsi"/>
        </w:rPr>
      </w:pPr>
      <w:r w:rsidRPr="00030D9D">
        <w:rPr>
          <w:rFonts w:cstheme="minorHAnsi"/>
        </w:rPr>
        <w:t>Poloha:</w:t>
      </w:r>
    </w:p>
    <w:p w14:paraId="063C39D5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</w:rPr>
      </w:pPr>
      <w:r w:rsidRPr="00030D9D">
        <w:rPr>
          <w:rFonts w:cstheme="minorHAnsi"/>
        </w:rPr>
        <w:t xml:space="preserve"> Kraj ktorý patrí do regiónu východného Slovenska </w:t>
      </w:r>
    </w:p>
    <w:p w14:paraId="4F8346F7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</w:rPr>
      </w:pPr>
      <w:r w:rsidRPr="00030D9D">
        <w:rPr>
          <w:rFonts w:cstheme="minorHAnsi"/>
        </w:rPr>
        <w:t> Zo severu susedí s </w:t>
      </w:r>
      <w:r w:rsidRPr="00030D9D">
        <w:rPr>
          <w:rFonts w:cstheme="minorHAnsi"/>
          <w:b/>
          <w:bCs/>
        </w:rPr>
        <w:t>Prešovským krajom</w:t>
      </w:r>
    </w:p>
    <w:p w14:paraId="7A466079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</w:rPr>
      </w:pPr>
      <w:r w:rsidRPr="00030D9D">
        <w:rPr>
          <w:rFonts w:cstheme="minorHAnsi"/>
          <w:b/>
          <w:bCs/>
        </w:rPr>
        <w:t> </w:t>
      </w:r>
      <w:r w:rsidRPr="00030D9D">
        <w:rPr>
          <w:rFonts w:cstheme="minorHAnsi"/>
        </w:rPr>
        <w:t>Zo západu s </w:t>
      </w:r>
      <w:r w:rsidRPr="00030D9D">
        <w:rPr>
          <w:rFonts w:cstheme="minorHAnsi"/>
          <w:b/>
          <w:bCs/>
        </w:rPr>
        <w:t>Banskobystrickým krajom</w:t>
      </w:r>
    </w:p>
    <w:p w14:paraId="78EFEDA0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</w:rPr>
      </w:pPr>
      <w:r w:rsidRPr="00030D9D">
        <w:rPr>
          <w:rFonts w:cstheme="minorHAnsi"/>
        </w:rPr>
        <w:t> Z juhu s </w:t>
      </w:r>
      <w:r w:rsidRPr="00030D9D">
        <w:rPr>
          <w:rFonts w:cstheme="minorHAnsi"/>
          <w:b/>
          <w:bCs/>
        </w:rPr>
        <w:t>Maďarskom</w:t>
      </w:r>
    </w:p>
    <w:p w14:paraId="277C1414" w14:textId="3B9B42B3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</w:rPr>
      </w:pPr>
      <w:r w:rsidRPr="00030D9D">
        <w:rPr>
          <w:rFonts w:cstheme="minorHAnsi"/>
        </w:rPr>
        <w:t> Z východu s</w:t>
      </w:r>
      <w:r w:rsidRPr="00030D9D">
        <w:rPr>
          <w:rFonts w:cstheme="minorHAnsi"/>
        </w:rPr>
        <w:t> </w:t>
      </w:r>
      <w:r w:rsidRPr="00030D9D">
        <w:rPr>
          <w:rFonts w:cstheme="minorHAnsi"/>
          <w:b/>
          <w:bCs/>
        </w:rPr>
        <w:t>Ukrajinou</w:t>
      </w:r>
    </w:p>
    <w:p w14:paraId="3B866625" w14:textId="798CCECA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</w:rPr>
      </w:pPr>
      <w:r w:rsidRPr="00030D9D">
        <w:rPr>
          <w:rFonts w:cstheme="minorHAnsi"/>
        </w:rPr>
        <w:t xml:space="preserve">(Tieto veci ďalej už </w:t>
      </w:r>
      <w:r w:rsidRPr="00030D9D">
        <w:rPr>
          <w:rFonts w:cstheme="minorHAnsi"/>
          <w:b/>
          <w:bCs/>
        </w:rPr>
        <w:t>asi</w:t>
      </w:r>
      <w:r w:rsidRPr="00030D9D">
        <w:rPr>
          <w:rFonts w:cstheme="minorHAnsi"/>
        </w:rPr>
        <w:t xml:space="preserve"> netreba)</w:t>
      </w:r>
    </w:p>
    <w:p w14:paraId="5E1B0DF8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</w:rPr>
      </w:pPr>
      <w:r w:rsidRPr="00030D9D">
        <w:rPr>
          <w:rFonts w:cstheme="minorHAnsi"/>
        </w:rPr>
        <w:t> Rozloha: 6753 km</w:t>
      </w:r>
      <w:r w:rsidRPr="00030D9D">
        <w:rPr>
          <w:rFonts w:cstheme="minorHAnsi"/>
          <w:vertAlign w:val="superscript"/>
        </w:rPr>
        <w:t>2</w:t>
      </w:r>
    </w:p>
    <w:p w14:paraId="4EF3C09B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</w:rPr>
      </w:pPr>
      <w:r w:rsidRPr="00030D9D">
        <w:rPr>
          <w:rFonts w:cstheme="minorHAnsi"/>
        </w:rPr>
        <w:t> Obyvateľstvo: 800 000</w:t>
      </w:r>
    </w:p>
    <w:p w14:paraId="7830C828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</w:rPr>
      </w:pPr>
      <w:r w:rsidRPr="00030D9D">
        <w:rPr>
          <w:rFonts w:cstheme="minorHAnsi"/>
        </w:rPr>
        <w:t> Hustota obyvateľstva: 118 obyv./km</w:t>
      </w:r>
    </w:p>
    <w:p w14:paraId="027B9C2C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</w:rPr>
      </w:pPr>
      <w:r w:rsidRPr="00030D9D">
        <w:rPr>
          <w:rFonts w:cstheme="minorHAnsi"/>
        </w:rPr>
        <w:t> Okresy (11): Košice I – Košice IV, Košice okolie, Rožňava, SNV, Gelnica, Trebišov, Michalovce, Sobrance</w:t>
      </w:r>
    </w:p>
    <w:p w14:paraId="4A590B54" w14:textId="444516D9" w:rsidR="004C6F57" w:rsidRPr="00030D9D" w:rsidRDefault="004C6F57" w:rsidP="004C6F57">
      <w:pPr>
        <w:pStyle w:val="Odsekzoznamu"/>
        <w:numPr>
          <w:ilvl w:val="2"/>
          <w:numId w:val="1"/>
        </w:numPr>
        <w:rPr>
          <w:rFonts w:cstheme="minorHAnsi"/>
        </w:rPr>
      </w:pPr>
      <w:r w:rsidRPr="00030D9D">
        <w:rPr>
          <w:rFonts w:cstheme="minorHAnsi"/>
        </w:rPr>
        <w:t>Podnebie:</w:t>
      </w:r>
    </w:p>
    <w:p w14:paraId="6B68AD4D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</w:rPr>
        <w:t xml:space="preserve">Na území košického kraja prevláda </w:t>
      </w:r>
      <w:r w:rsidRPr="00030D9D">
        <w:rPr>
          <w:rFonts w:cstheme="minorHAnsi"/>
          <w:b/>
          <w:bCs/>
        </w:rPr>
        <w:t>mierne teplá klimatická oblasť</w:t>
      </w:r>
    </w:p>
    <w:p w14:paraId="29CD5697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</w:rPr>
        <w:t xml:space="preserve">Juh kraja – </w:t>
      </w:r>
      <w:r w:rsidRPr="00030D9D">
        <w:rPr>
          <w:rFonts w:cstheme="minorHAnsi"/>
          <w:b/>
          <w:bCs/>
        </w:rPr>
        <w:t>teplá klimatická oblasť</w:t>
      </w:r>
    </w:p>
    <w:p w14:paraId="457F9CD2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</w:rPr>
        <w:t xml:space="preserve">Najvyššie pohoria – </w:t>
      </w:r>
      <w:r w:rsidRPr="00030D9D">
        <w:rPr>
          <w:rFonts w:cstheme="minorHAnsi"/>
          <w:b/>
          <w:bCs/>
        </w:rPr>
        <w:t>chladná klimatická oblasť</w:t>
      </w:r>
    </w:p>
    <w:p w14:paraId="3C2EC2DD" w14:textId="37FEC8F9" w:rsidR="004C6F57" w:rsidRPr="00030D9D" w:rsidRDefault="004C6F57" w:rsidP="004C6F57">
      <w:pPr>
        <w:pStyle w:val="Odsekzoznamu"/>
        <w:numPr>
          <w:ilvl w:val="2"/>
          <w:numId w:val="1"/>
        </w:numPr>
        <w:rPr>
          <w:rFonts w:cstheme="minorHAnsi"/>
        </w:rPr>
      </w:pPr>
      <w:r w:rsidRPr="00030D9D">
        <w:rPr>
          <w:rFonts w:cstheme="minorHAnsi"/>
        </w:rPr>
        <w:t>Vodstvo:</w:t>
      </w:r>
    </w:p>
    <w:p w14:paraId="79DDB2A3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</w:rPr>
        <w:t>Územie patrí k </w:t>
      </w:r>
      <w:proofErr w:type="spellStart"/>
      <w:r w:rsidRPr="00030D9D">
        <w:rPr>
          <w:rFonts w:cstheme="minorHAnsi"/>
          <w:b/>
          <w:bCs/>
        </w:rPr>
        <w:t>úmoriu</w:t>
      </w:r>
      <w:proofErr w:type="spellEnd"/>
      <w:r w:rsidRPr="00030D9D">
        <w:rPr>
          <w:rFonts w:cstheme="minorHAnsi"/>
          <w:b/>
          <w:bCs/>
        </w:rPr>
        <w:t xml:space="preserve"> Čierneho mora </w:t>
      </w:r>
      <w:r w:rsidRPr="00030D9D">
        <w:rPr>
          <w:rFonts w:cstheme="minorHAnsi"/>
        </w:rPr>
        <w:t>(Hornád, Hnilec, Laborec, Bodrog, Torysa, Tisa, Topľa, Bodva)</w:t>
      </w:r>
    </w:p>
    <w:p w14:paraId="491B1B9D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</w:rPr>
        <w:t>Umelé vodné nádrže</w:t>
      </w:r>
    </w:p>
    <w:p w14:paraId="2FFF2E60" w14:textId="77777777" w:rsidR="004C6F57" w:rsidRPr="00030D9D" w:rsidRDefault="004C6F57" w:rsidP="004C6F57">
      <w:pPr>
        <w:pStyle w:val="Odsekzoznamu"/>
        <w:numPr>
          <w:ilvl w:val="4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Zemplínska šírava, Ružín, Turzov (Banský tajch), Úhorná, Palcmanská maša</w:t>
      </w:r>
    </w:p>
    <w:p w14:paraId="6BA2F8A2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</w:rPr>
        <w:t>Jazerá:</w:t>
      </w:r>
    </w:p>
    <w:p w14:paraId="66293DEF" w14:textId="77777777" w:rsidR="004C6F57" w:rsidRPr="00030D9D" w:rsidRDefault="004C6F57" w:rsidP="004C6F57">
      <w:pPr>
        <w:pStyle w:val="Odsekzoznamu"/>
        <w:numPr>
          <w:ilvl w:val="4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Morské oko (Vihorlat)</w:t>
      </w:r>
    </w:p>
    <w:p w14:paraId="5739E6FE" w14:textId="77777777" w:rsidR="004C6F57" w:rsidRPr="00030D9D" w:rsidRDefault="004C6F57" w:rsidP="004C6F57">
      <w:pPr>
        <w:rPr>
          <w:rFonts w:cstheme="minorHAnsi"/>
          <w:b/>
          <w:bCs/>
        </w:rPr>
      </w:pPr>
    </w:p>
    <w:p w14:paraId="3922D043" w14:textId="77777777" w:rsidR="004C6F57" w:rsidRPr="00030D9D" w:rsidRDefault="004C6F57" w:rsidP="004C6F57">
      <w:pPr>
        <w:pStyle w:val="Odsekzoznamu"/>
        <w:numPr>
          <w:ilvl w:val="1"/>
          <w:numId w:val="1"/>
        </w:numPr>
        <w:rPr>
          <w:rFonts w:cstheme="minorHAnsi"/>
        </w:rPr>
      </w:pPr>
      <w:r w:rsidRPr="00030D9D">
        <w:rPr>
          <w:rFonts w:cstheme="minorHAnsi"/>
        </w:rPr>
        <w:lastRenderedPageBreak/>
        <w:t>Vypíšte aspoň 3 odvetvia priemyslu spolu so závodmi PO kraja</w:t>
      </w:r>
    </w:p>
    <w:p w14:paraId="4647A915" w14:textId="77777777" w:rsidR="004C6F57" w:rsidRPr="00030D9D" w:rsidRDefault="004C6F57" w:rsidP="004C6F57">
      <w:pPr>
        <w:pStyle w:val="Odsekzoznamu"/>
        <w:numPr>
          <w:ilvl w:val="2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  <w:b/>
          <w:bCs/>
        </w:rPr>
        <w:t>Strojárstvo:</w:t>
      </w:r>
    </w:p>
    <w:p w14:paraId="462E6F8F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lang w:val="en-US"/>
        </w:rPr>
      </w:pPr>
      <w:r w:rsidRPr="00030D9D">
        <w:rPr>
          <w:rFonts w:cstheme="minorHAnsi"/>
          <w:b/>
          <w:bCs/>
        </w:rPr>
        <w:t xml:space="preserve">Poprad – </w:t>
      </w:r>
      <w:proofErr w:type="spellStart"/>
      <w:r w:rsidRPr="00030D9D">
        <w:rPr>
          <w:rFonts w:cstheme="minorHAnsi"/>
        </w:rPr>
        <w:t>Tatravagónka</w:t>
      </w:r>
      <w:proofErr w:type="spellEnd"/>
      <w:r w:rsidRPr="00030D9D">
        <w:rPr>
          <w:rFonts w:cstheme="minorHAnsi"/>
        </w:rPr>
        <w:t xml:space="preserve"> - výroba vagónov</w:t>
      </w:r>
    </w:p>
    <w:p w14:paraId="7E7A8E1F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lang w:val="en-US"/>
        </w:rPr>
      </w:pPr>
      <w:r w:rsidRPr="00030D9D">
        <w:rPr>
          <w:rFonts w:cstheme="minorHAnsi"/>
          <w:b/>
          <w:bCs/>
        </w:rPr>
        <w:t xml:space="preserve">Poprad (Matejovce) – </w:t>
      </w:r>
      <w:r w:rsidRPr="00030D9D">
        <w:rPr>
          <w:rFonts w:cstheme="minorHAnsi"/>
        </w:rPr>
        <w:t>biela technika - Whirlpool</w:t>
      </w:r>
    </w:p>
    <w:p w14:paraId="3EAB3EE9" w14:textId="77777777" w:rsidR="004C6F57" w:rsidRPr="00030D9D" w:rsidRDefault="004C6F57" w:rsidP="004C6F57">
      <w:pPr>
        <w:pStyle w:val="Odsekzoznamu"/>
        <w:numPr>
          <w:ilvl w:val="2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  <w:b/>
          <w:bCs/>
        </w:rPr>
        <w:t>Chemický priemysel:</w:t>
      </w:r>
    </w:p>
    <w:p w14:paraId="4A995007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lang w:val="en-US"/>
        </w:rPr>
      </w:pPr>
      <w:r w:rsidRPr="00030D9D">
        <w:rPr>
          <w:rFonts w:cstheme="minorHAnsi"/>
          <w:b/>
          <w:bCs/>
        </w:rPr>
        <w:t xml:space="preserve">Humenné – </w:t>
      </w:r>
      <w:r w:rsidRPr="00030D9D">
        <w:rPr>
          <w:rFonts w:cstheme="minorHAnsi"/>
        </w:rPr>
        <w:t>priemyselné vlákna</w:t>
      </w:r>
    </w:p>
    <w:p w14:paraId="769FFF25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  <w:b/>
          <w:bCs/>
        </w:rPr>
        <w:t xml:space="preserve">Svit – </w:t>
      </w:r>
      <w:proofErr w:type="spellStart"/>
      <w:r w:rsidRPr="00030D9D">
        <w:rPr>
          <w:rFonts w:cstheme="minorHAnsi"/>
        </w:rPr>
        <w:t>Chemosvit</w:t>
      </w:r>
      <w:proofErr w:type="spellEnd"/>
    </w:p>
    <w:p w14:paraId="730C3024" w14:textId="77777777" w:rsidR="004C6F57" w:rsidRPr="00030D9D" w:rsidRDefault="004C6F57" w:rsidP="004C6F57">
      <w:pPr>
        <w:pStyle w:val="Odsekzoznamu"/>
        <w:numPr>
          <w:ilvl w:val="2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  <w:b/>
          <w:bCs/>
        </w:rPr>
        <w:t>Elektrotechnický priemysel:</w:t>
      </w:r>
    </w:p>
    <w:p w14:paraId="359FBF1A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  <w:b/>
          <w:bCs/>
        </w:rPr>
        <w:t xml:space="preserve">Prešov – </w:t>
      </w:r>
      <w:r w:rsidRPr="00030D9D">
        <w:rPr>
          <w:rFonts w:cstheme="minorHAnsi"/>
        </w:rPr>
        <w:t>registračné pokladnice</w:t>
      </w:r>
    </w:p>
    <w:p w14:paraId="4C73232F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lang w:val="en-US"/>
        </w:rPr>
      </w:pPr>
      <w:r w:rsidRPr="00030D9D">
        <w:rPr>
          <w:rFonts w:cstheme="minorHAnsi"/>
          <w:b/>
          <w:bCs/>
        </w:rPr>
        <w:t xml:space="preserve">Stropkov – </w:t>
      </w:r>
      <w:r w:rsidRPr="00030D9D">
        <w:rPr>
          <w:rFonts w:cstheme="minorHAnsi"/>
        </w:rPr>
        <w:t>telekomunikácia, výroba transformátorov a cievok</w:t>
      </w:r>
    </w:p>
    <w:p w14:paraId="78199AA3" w14:textId="77777777" w:rsidR="004C6F57" w:rsidRPr="00030D9D" w:rsidRDefault="004C6F57" w:rsidP="004C6F57">
      <w:pPr>
        <w:pStyle w:val="Odsekzoznamu"/>
        <w:numPr>
          <w:ilvl w:val="2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  <w:b/>
          <w:bCs/>
        </w:rPr>
        <w:t>Farmaceutický priemysel:</w:t>
      </w:r>
    </w:p>
    <w:p w14:paraId="094E53E2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lang w:val="en-US"/>
        </w:rPr>
      </w:pPr>
      <w:r w:rsidRPr="00030D9D">
        <w:rPr>
          <w:rFonts w:cstheme="minorHAnsi"/>
          <w:b/>
          <w:bCs/>
        </w:rPr>
        <w:t xml:space="preserve">Šarišské Michaľany – </w:t>
      </w:r>
      <w:r w:rsidRPr="00030D9D">
        <w:rPr>
          <w:rFonts w:cstheme="minorHAnsi"/>
        </w:rPr>
        <w:t>výroba liekov - Imuna</w:t>
      </w:r>
    </w:p>
    <w:p w14:paraId="1CF4B189" w14:textId="77777777" w:rsidR="004C6F57" w:rsidRPr="00030D9D" w:rsidRDefault="004C6F57" w:rsidP="004C6F57">
      <w:pPr>
        <w:pStyle w:val="Odsekzoznamu"/>
        <w:numPr>
          <w:ilvl w:val="2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  <w:b/>
          <w:bCs/>
        </w:rPr>
        <w:t>Drevársky priemysel:</w:t>
      </w:r>
    </w:p>
    <w:p w14:paraId="724BA397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  <w:b/>
          <w:bCs/>
        </w:rPr>
        <w:t xml:space="preserve">Vranov nad Topľou – </w:t>
      </w:r>
      <w:r w:rsidRPr="00030D9D">
        <w:rPr>
          <w:rFonts w:cstheme="minorHAnsi"/>
        </w:rPr>
        <w:t>stavebné drevo</w:t>
      </w:r>
    </w:p>
    <w:p w14:paraId="5ACFDB5A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lang w:val="en-US"/>
        </w:rPr>
      </w:pPr>
      <w:r w:rsidRPr="00030D9D">
        <w:rPr>
          <w:rFonts w:cstheme="minorHAnsi"/>
          <w:b/>
          <w:bCs/>
        </w:rPr>
        <w:t xml:space="preserve">Hencovce – </w:t>
      </w:r>
      <w:r w:rsidRPr="00030D9D">
        <w:rPr>
          <w:rFonts w:cstheme="minorHAnsi"/>
        </w:rPr>
        <w:t>výroba buničiny</w:t>
      </w:r>
    </w:p>
    <w:p w14:paraId="731F0381" w14:textId="77777777" w:rsidR="004C6F57" w:rsidRPr="00030D9D" w:rsidRDefault="004C6F57" w:rsidP="004C6F57">
      <w:pPr>
        <w:pStyle w:val="Odsekzoznamu"/>
        <w:numPr>
          <w:ilvl w:val="2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  <w:b/>
          <w:bCs/>
        </w:rPr>
        <w:t>Ďalšia výroba:</w:t>
      </w:r>
    </w:p>
    <w:p w14:paraId="07D656B7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  <w:b/>
          <w:bCs/>
        </w:rPr>
        <w:t xml:space="preserve">Prešov - </w:t>
      </w:r>
      <w:r w:rsidRPr="00030D9D">
        <w:rPr>
          <w:rFonts w:cstheme="minorHAnsi"/>
        </w:rPr>
        <w:t>autosedačky</w:t>
      </w:r>
    </w:p>
    <w:p w14:paraId="44C95EDB" w14:textId="77777777" w:rsidR="004C6F57" w:rsidRPr="00030D9D" w:rsidRDefault="004C6F57" w:rsidP="004C6F57">
      <w:pPr>
        <w:pStyle w:val="Odsekzoznamu"/>
        <w:numPr>
          <w:ilvl w:val="2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  <w:b/>
          <w:bCs/>
        </w:rPr>
        <w:t>Potravinárstvo:</w:t>
      </w:r>
    </w:p>
    <w:p w14:paraId="7C48D01F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  <w:b/>
          <w:bCs/>
        </w:rPr>
        <w:t xml:space="preserve">Humenné – </w:t>
      </w:r>
      <w:r w:rsidRPr="00030D9D">
        <w:rPr>
          <w:rFonts w:cstheme="minorHAnsi"/>
        </w:rPr>
        <w:t>mäsové výrobky</w:t>
      </w:r>
    </w:p>
    <w:p w14:paraId="106529EE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  <w:b/>
          <w:bCs/>
        </w:rPr>
        <w:t xml:space="preserve">Prešov, Sabinov, Kežmarok – </w:t>
      </w:r>
      <w:r w:rsidRPr="00030D9D">
        <w:rPr>
          <w:rFonts w:cstheme="minorHAnsi"/>
        </w:rPr>
        <w:t>mliečne výrobky</w:t>
      </w:r>
    </w:p>
    <w:p w14:paraId="14063BE5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  <w:b/>
          <w:bCs/>
        </w:rPr>
        <w:t xml:space="preserve">Poprad – </w:t>
      </w:r>
      <w:r w:rsidRPr="00030D9D">
        <w:rPr>
          <w:rFonts w:cstheme="minorHAnsi"/>
        </w:rPr>
        <w:t>konzerváreň, čaj a káva</w:t>
      </w:r>
    </w:p>
    <w:p w14:paraId="4E348F04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  <w:b/>
          <w:bCs/>
        </w:rPr>
        <w:t xml:space="preserve">Baldovce – </w:t>
      </w:r>
      <w:r w:rsidRPr="00030D9D">
        <w:rPr>
          <w:rFonts w:cstheme="minorHAnsi"/>
        </w:rPr>
        <w:t>minerálna voda</w:t>
      </w:r>
    </w:p>
    <w:p w14:paraId="515F6997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  <w:b/>
          <w:bCs/>
        </w:rPr>
        <w:t xml:space="preserve">Veľký Šariš – </w:t>
      </w:r>
      <w:r w:rsidRPr="00030D9D">
        <w:rPr>
          <w:rFonts w:cstheme="minorHAnsi"/>
        </w:rPr>
        <w:t>výroba piva</w:t>
      </w:r>
    </w:p>
    <w:p w14:paraId="71CF3FC4" w14:textId="77777777" w:rsidR="004C6F57" w:rsidRPr="00030D9D" w:rsidRDefault="004C6F57" w:rsidP="004C6F57">
      <w:pPr>
        <w:rPr>
          <w:rFonts w:cstheme="minorHAnsi"/>
          <w:b/>
          <w:bCs/>
          <w:lang w:val="en-US"/>
        </w:rPr>
      </w:pPr>
    </w:p>
    <w:p w14:paraId="4A916399" w14:textId="7292ACEF" w:rsidR="004C6F57" w:rsidRPr="00030D9D" w:rsidRDefault="004C6F57" w:rsidP="004C6F57">
      <w:pPr>
        <w:pStyle w:val="Odsekzoznamu"/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</w:rPr>
        <w:t>Panónska panva – čo zahŕňa na Slovensku? + jej členenie</w:t>
      </w:r>
    </w:p>
    <w:p w14:paraId="5DA600CE" w14:textId="77777777" w:rsidR="004C6F57" w:rsidRPr="00030D9D" w:rsidRDefault="004C6F57" w:rsidP="004C6F57">
      <w:pPr>
        <w:pStyle w:val="Odsekzoznamu"/>
        <w:numPr>
          <w:ilvl w:val="2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 xml:space="preserve">Panónska panva </w:t>
      </w:r>
      <w:r w:rsidRPr="00030D9D">
        <w:rPr>
          <w:rFonts w:cstheme="minorHAnsi"/>
        </w:rPr>
        <w:t>sa člení na 3 časti:</w:t>
      </w:r>
    </w:p>
    <w:p w14:paraId="4479D466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 Viedenská kotlina</w:t>
      </w:r>
      <w:r w:rsidRPr="00030D9D">
        <w:rPr>
          <w:rFonts w:cstheme="minorHAnsi"/>
        </w:rPr>
        <w:t xml:space="preserve"> – zahŕňa </w:t>
      </w:r>
      <w:r w:rsidRPr="00030D9D">
        <w:rPr>
          <w:rFonts w:cstheme="minorHAnsi"/>
          <w:b/>
          <w:bCs/>
        </w:rPr>
        <w:t>Záhorskú nížinu</w:t>
      </w:r>
      <w:r w:rsidRPr="00030D9D">
        <w:rPr>
          <w:rFonts w:cstheme="minorHAnsi"/>
        </w:rPr>
        <w:t>, ktorá sa člení na:</w:t>
      </w:r>
    </w:p>
    <w:p w14:paraId="10D626AC" w14:textId="77777777" w:rsidR="004C6F57" w:rsidRPr="00030D9D" w:rsidRDefault="004C6F57" w:rsidP="004C6F57">
      <w:pPr>
        <w:pStyle w:val="Odsekzoznamu"/>
        <w:numPr>
          <w:ilvl w:val="4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Borská nížinu</w:t>
      </w:r>
    </w:p>
    <w:p w14:paraId="02965141" w14:textId="77777777" w:rsidR="004C6F57" w:rsidRPr="00030D9D" w:rsidRDefault="004C6F57" w:rsidP="004C6F57">
      <w:pPr>
        <w:pStyle w:val="Odsekzoznamu"/>
        <w:numPr>
          <w:ilvl w:val="4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Chvojnická pahorkatina</w:t>
      </w:r>
    </w:p>
    <w:p w14:paraId="5BB7EA00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 Malá dunajská kotlina</w:t>
      </w:r>
      <w:r w:rsidRPr="00030D9D">
        <w:rPr>
          <w:rFonts w:cstheme="minorHAnsi"/>
        </w:rPr>
        <w:t xml:space="preserve"> – zahŕňa </w:t>
      </w:r>
      <w:r w:rsidRPr="00030D9D">
        <w:rPr>
          <w:rFonts w:cstheme="minorHAnsi"/>
          <w:b/>
          <w:bCs/>
        </w:rPr>
        <w:t>Podunajskú nížinu</w:t>
      </w:r>
      <w:r w:rsidRPr="00030D9D">
        <w:rPr>
          <w:rFonts w:cstheme="minorHAnsi"/>
        </w:rPr>
        <w:t>, ktorá sa člení na:</w:t>
      </w:r>
    </w:p>
    <w:p w14:paraId="3998F578" w14:textId="77777777" w:rsidR="004C6F57" w:rsidRPr="00030D9D" w:rsidRDefault="004C6F57" w:rsidP="004C6F57">
      <w:pPr>
        <w:pStyle w:val="Odsekzoznamu"/>
        <w:numPr>
          <w:ilvl w:val="4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Podunajská rovina</w:t>
      </w:r>
    </w:p>
    <w:p w14:paraId="3C0DC38D" w14:textId="77777777" w:rsidR="004C6F57" w:rsidRPr="00030D9D" w:rsidRDefault="004C6F57" w:rsidP="004C6F57">
      <w:pPr>
        <w:pStyle w:val="Odsekzoznamu"/>
        <w:numPr>
          <w:ilvl w:val="4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Podunajská pahorkatina</w:t>
      </w:r>
    </w:p>
    <w:p w14:paraId="7713D295" w14:textId="77777777" w:rsidR="004C6F57" w:rsidRPr="00030D9D" w:rsidRDefault="004C6F57" w:rsidP="004C6F57">
      <w:pPr>
        <w:pStyle w:val="Odsekzoznamu"/>
        <w:numPr>
          <w:ilvl w:val="3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 xml:space="preserve"> Veľká dunajská kotlina </w:t>
      </w:r>
      <w:r w:rsidRPr="00030D9D">
        <w:rPr>
          <w:rFonts w:cstheme="minorHAnsi"/>
        </w:rPr>
        <w:t xml:space="preserve">– zahŕňa </w:t>
      </w:r>
      <w:r w:rsidRPr="00030D9D">
        <w:rPr>
          <w:rFonts w:cstheme="minorHAnsi"/>
          <w:b/>
          <w:bCs/>
        </w:rPr>
        <w:t>Východoslovenskú nížinu</w:t>
      </w:r>
      <w:r w:rsidRPr="00030D9D">
        <w:rPr>
          <w:rFonts w:cstheme="minorHAnsi"/>
        </w:rPr>
        <w:t>, ktorá sa člení na:</w:t>
      </w:r>
    </w:p>
    <w:p w14:paraId="4E82A094" w14:textId="77777777" w:rsidR="004C6F57" w:rsidRPr="00030D9D" w:rsidRDefault="004C6F57" w:rsidP="004C6F57">
      <w:pPr>
        <w:pStyle w:val="Odsekzoznamu"/>
        <w:numPr>
          <w:ilvl w:val="4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Východoslovenská rovina</w:t>
      </w:r>
    </w:p>
    <w:p w14:paraId="045730C0" w14:textId="77777777" w:rsidR="004C6F57" w:rsidRPr="00030D9D" w:rsidRDefault="004C6F57" w:rsidP="004C6F57">
      <w:pPr>
        <w:pStyle w:val="Odsekzoznamu"/>
        <w:numPr>
          <w:ilvl w:val="4"/>
          <w:numId w:val="1"/>
        </w:numPr>
        <w:rPr>
          <w:rFonts w:cstheme="minorHAnsi"/>
          <w:b/>
          <w:bCs/>
        </w:rPr>
      </w:pPr>
      <w:r w:rsidRPr="00030D9D">
        <w:rPr>
          <w:rFonts w:cstheme="minorHAnsi"/>
          <w:b/>
          <w:bCs/>
        </w:rPr>
        <w:t>Východoslovenská pahorkatina</w:t>
      </w:r>
    </w:p>
    <w:p w14:paraId="12C6548B" w14:textId="77777777" w:rsidR="004C6F57" w:rsidRPr="00030D9D" w:rsidRDefault="004C6F57" w:rsidP="004C6F57">
      <w:pPr>
        <w:rPr>
          <w:rFonts w:cstheme="minorHAnsi"/>
          <w:b/>
          <w:bCs/>
          <w:lang w:val="en-US"/>
        </w:rPr>
      </w:pPr>
    </w:p>
    <w:p w14:paraId="34D00C6F" w14:textId="77777777" w:rsidR="004C6F57" w:rsidRPr="00030D9D" w:rsidRDefault="004C6F57" w:rsidP="004C6F57">
      <w:pPr>
        <w:pStyle w:val="Odsekzoznamu"/>
        <w:numPr>
          <w:ilvl w:val="1"/>
          <w:numId w:val="1"/>
        </w:numPr>
        <w:rPr>
          <w:rFonts w:cstheme="minorHAnsi"/>
        </w:rPr>
      </w:pPr>
      <w:r w:rsidRPr="00030D9D">
        <w:rPr>
          <w:rFonts w:cstheme="minorHAnsi"/>
        </w:rPr>
        <w:t>Poloha SR vzhľadom k moriam a oceánom – vysvetlenie</w:t>
      </w:r>
    </w:p>
    <w:p w14:paraId="0C2A32B5" w14:textId="649E3D34" w:rsidR="004C6F57" w:rsidRPr="00030D9D" w:rsidRDefault="004C6F57" w:rsidP="004C6F57">
      <w:pPr>
        <w:pStyle w:val="Odsekzoznamu"/>
        <w:numPr>
          <w:ilvl w:val="2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</w:rPr>
        <w:t>SR – vnútrozemský štát, s priechodným typom podnebia (sme pod čiastočným vplyvom Atlantického oceánu)</w:t>
      </w:r>
    </w:p>
    <w:p w14:paraId="6CA4365F" w14:textId="2DEA2F6D" w:rsidR="004C6F57" w:rsidRPr="00030D9D" w:rsidRDefault="004C6F57" w:rsidP="004C6F57">
      <w:pPr>
        <w:pStyle w:val="Odsekzoznamu"/>
        <w:numPr>
          <w:ilvl w:val="2"/>
          <w:numId w:val="1"/>
        </w:numPr>
        <w:rPr>
          <w:rFonts w:cstheme="minorHAnsi"/>
          <w:b/>
          <w:bCs/>
          <w:lang w:val="en-US"/>
        </w:rPr>
      </w:pPr>
      <w:r w:rsidRPr="00030D9D">
        <w:rPr>
          <w:rFonts w:cstheme="minorHAnsi"/>
        </w:rPr>
        <w:t>Najbližšie more je Jadranské more (365 km)</w:t>
      </w:r>
    </w:p>
    <w:p w14:paraId="36210C37" w14:textId="77777777" w:rsidR="004C6F57" w:rsidRPr="00030D9D" w:rsidRDefault="004C6F57" w:rsidP="004C6F57">
      <w:pPr>
        <w:rPr>
          <w:rFonts w:cstheme="minorHAnsi"/>
        </w:rPr>
      </w:pPr>
    </w:p>
    <w:p w14:paraId="6C0CA430" w14:textId="77777777" w:rsidR="00030D9D" w:rsidRPr="00030D9D" w:rsidRDefault="00030D9D" w:rsidP="00030D9D">
      <w:pPr>
        <w:pStyle w:val="Odsekzoznamu"/>
        <w:numPr>
          <w:ilvl w:val="1"/>
          <w:numId w:val="1"/>
        </w:numPr>
        <w:rPr>
          <w:rFonts w:cstheme="minorHAnsi"/>
        </w:rPr>
      </w:pPr>
      <w:r w:rsidRPr="00030D9D">
        <w:rPr>
          <w:rFonts w:cstheme="minorHAnsi"/>
        </w:rPr>
        <w:t>PO kraj – vodstvo (rieky, umelé vodné nádrže, jazerá ...)</w:t>
      </w:r>
    </w:p>
    <w:p w14:paraId="2A5A6D30" w14:textId="77777777" w:rsidR="00030D9D" w:rsidRPr="00030D9D" w:rsidRDefault="00030D9D" w:rsidP="00030D9D">
      <w:pPr>
        <w:pStyle w:val="Odsekzoznamu"/>
        <w:numPr>
          <w:ilvl w:val="2"/>
          <w:numId w:val="1"/>
        </w:numPr>
        <w:rPr>
          <w:rFonts w:cstheme="minorHAnsi"/>
        </w:rPr>
      </w:pPr>
      <w:r w:rsidRPr="00030D9D">
        <w:rPr>
          <w:rFonts w:cstheme="minorHAnsi"/>
          <w:b/>
          <w:bCs/>
        </w:rPr>
        <w:t xml:space="preserve">Rieky: </w:t>
      </w:r>
      <w:r w:rsidRPr="00030D9D">
        <w:rPr>
          <w:rFonts w:cstheme="minorHAnsi"/>
        </w:rPr>
        <w:t>Poprad a Dunajec (Baltské more), Torysa, Topľa, Ondava, Laborec, Cirocha (Čierne more)</w:t>
      </w:r>
    </w:p>
    <w:p w14:paraId="6A1B8853" w14:textId="77777777" w:rsidR="00030D9D" w:rsidRPr="00030D9D" w:rsidRDefault="00030D9D" w:rsidP="00030D9D">
      <w:pPr>
        <w:pStyle w:val="Odsekzoznamu"/>
        <w:numPr>
          <w:ilvl w:val="2"/>
          <w:numId w:val="1"/>
        </w:numPr>
        <w:rPr>
          <w:rFonts w:cstheme="minorHAnsi"/>
        </w:rPr>
      </w:pPr>
      <w:r w:rsidRPr="00030D9D">
        <w:rPr>
          <w:rFonts w:cstheme="minorHAnsi"/>
          <w:b/>
          <w:bCs/>
        </w:rPr>
        <w:t xml:space="preserve">Vodné nádrže: </w:t>
      </w:r>
      <w:r w:rsidRPr="00030D9D">
        <w:rPr>
          <w:rFonts w:cstheme="minorHAnsi"/>
        </w:rPr>
        <w:t>Starina, Veľká Domaša</w:t>
      </w:r>
    </w:p>
    <w:p w14:paraId="3D8FB89F" w14:textId="6AF4D0FA" w:rsidR="004C5161" w:rsidRPr="00B63465" w:rsidRDefault="004C5161" w:rsidP="00030D9D"/>
    <w:sectPr w:rsidR="004C5161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9D40D" w14:textId="77777777" w:rsidR="00710CE9" w:rsidRDefault="00710CE9" w:rsidP="004C6F57">
      <w:pPr>
        <w:spacing w:after="0" w:line="240" w:lineRule="auto"/>
      </w:pPr>
      <w:r>
        <w:separator/>
      </w:r>
    </w:p>
  </w:endnote>
  <w:endnote w:type="continuationSeparator" w:id="0">
    <w:p w14:paraId="43291C52" w14:textId="77777777" w:rsidR="00710CE9" w:rsidRDefault="00710CE9" w:rsidP="004C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A5FD" w14:textId="77777777" w:rsidR="00710CE9" w:rsidRDefault="00710CE9" w:rsidP="004C6F57">
      <w:pPr>
        <w:spacing w:after="0" w:line="240" w:lineRule="auto"/>
      </w:pPr>
      <w:r>
        <w:separator/>
      </w:r>
    </w:p>
  </w:footnote>
  <w:footnote w:type="continuationSeparator" w:id="0">
    <w:p w14:paraId="7A1CC24A" w14:textId="77777777" w:rsidR="00710CE9" w:rsidRDefault="00710CE9" w:rsidP="004C6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906143">
    <w:abstractNumId w:val="0"/>
  </w:num>
  <w:num w:numId="2" w16cid:durableId="1189832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61"/>
    <w:rsid w:val="00030D9D"/>
    <w:rsid w:val="00115404"/>
    <w:rsid w:val="001F40F2"/>
    <w:rsid w:val="003A5040"/>
    <w:rsid w:val="004C5161"/>
    <w:rsid w:val="004C6F57"/>
    <w:rsid w:val="00710CE9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9C9D"/>
  <w15:chartTrackingRefBased/>
  <w15:docId w15:val="{0131335F-F0DC-429E-8494-741EDA81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4C6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C6F57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4C6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C6F57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0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2023-05-29T21:19:00Z</dcterms:created>
  <dcterms:modified xsi:type="dcterms:W3CDTF">2023-05-29T21:20:00Z</dcterms:modified>
</cp:coreProperties>
</file>