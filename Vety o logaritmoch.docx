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B237" w14:textId="5CC935E9" w:rsidR="003A5040" w:rsidRDefault="00AB2845" w:rsidP="001F40F2">
      <w:pPr>
        <w:pStyle w:val="Title"/>
        <w:jc w:val="center"/>
      </w:pPr>
      <w:r>
        <w:t>Vety o logaritmoch</w:t>
      </w:r>
    </w:p>
    <w:p w14:paraId="1A87E2DE" w14:textId="77777777" w:rsidR="00B63465" w:rsidRDefault="00B63465" w:rsidP="00B63465"/>
    <w:p w14:paraId="5C728D7E" w14:textId="6F2A46C1" w:rsidR="00AB2845" w:rsidRPr="00AB2845" w:rsidRDefault="00AB2845" w:rsidP="00AB2845">
      <w:pPr>
        <w:pStyle w:val="ListParagraph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</m:sSup>
        <m:r>
          <w:rPr>
            <w:rFonts w:ascii="Cambria Math" w:hAnsi="Cambria Math"/>
          </w:rPr>
          <m:t>=x</m:t>
        </m:r>
      </m:oMath>
    </w:p>
    <w:p w14:paraId="1DDE33B1" w14:textId="42CD6398" w:rsidR="00AB2845" w:rsidRPr="00B63465" w:rsidRDefault="00AB2845" w:rsidP="00AB2845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(</m:t>
            </m:r>
            <m:r>
              <w:rPr>
                <w:rFonts w:ascii="Cambria Math" w:hAnsi="Cambria Math"/>
              </w:rPr>
              <m:t>x*y)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</m:oMath>
    </w:p>
    <w:p w14:paraId="33E924F3" w14:textId="1AF700A2" w:rsidR="00AB2845" w:rsidRPr="00AB2845" w:rsidRDefault="00AB2845" w:rsidP="00AB2845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hAnsi="Cambria Math"/>
                    <w:lang w:val="en-US"/>
                  </w:rPr>
                  <m:t>y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</m:oMath>
    </w:p>
    <w:p w14:paraId="1938AACC" w14:textId="7CB1C876" w:rsidR="00AB2845" w:rsidRPr="00B63465" w:rsidRDefault="00AB2845" w:rsidP="00AB2845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r</m:t>
                </m:r>
              </m:sup>
            </m:sSup>
          </m:e>
        </m:func>
        <m:r>
          <w:rPr>
            <w:rFonts w:ascii="Cambria Math" w:hAnsi="Cambria Math"/>
          </w:rPr>
          <m:t>=r*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6A170DED" w14:textId="640A40B8" w:rsidR="00B63465" w:rsidRPr="00217F19" w:rsidRDefault="00217F19" w:rsidP="00B63465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y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3A5CA399" w14:textId="5FFD2C82" w:rsidR="00217F19" w:rsidRPr="00B63465" w:rsidRDefault="00217F19" w:rsidP="00B63465">
      <w:pPr>
        <w:pStyle w:val="ListParagraph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</m:oMath>
    </w:p>
    <w:sectPr w:rsidR="00217F19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0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845"/>
    <w:rsid w:val="001F40F2"/>
    <w:rsid w:val="00217F19"/>
    <w:rsid w:val="003A5040"/>
    <w:rsid w:val="00AB2845"/>
    <w:rsid w:val="00B63465"/>
    <w:rsid w:val="00C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0ADF"/>
  <w15:chartTrackingRefBased/>
  <w15:docId w15:val="{646DCE50-5911-4B04-A95D-1E1CDBB91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ListParagraph">
    <w:name w:val="List Paragraph"/>
    <w:basedOn w:val="Normal"/>
    <w:uiPriority w:val="34"/>
    <w:qFormat/>
    <w:rsid w:val="00B634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84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2023-12-05T16:20:00Z</dcterms:created>
  <dcterms:modified xsi:type="dcterms:W3CDTF">2023-12-05T16:20:00Z</dcterms:modified>
</cp:coreProperties>
</file>