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554AE" w14:textId="2C6BD339" w:rsidR="003A5040" w:rsidRDefault="00983E98" w:rsidP="001F40F2">
      <w:pPr>
        <w:pStyle w:val="Nzov"/>
        <w:jc w:val="center"/>
      </w:pPr>
      <w:r>
        <w:t>Dynamika</w:t>
      </w:r>
    </w:p>
    <w:p w14:paraId="757E51A7" w14:textId="77777777" w:rsidR="00B63465" w:rsidRDefault="00B63465" w:rsidP="00B63465"/>
    <w:p w14:paraId="0A0F6796" w14:textId="05400E6B" w:rsidR="00B63465" w:rsidRDefault="00983E98" w:rsidP="00B63465">
      <w:pPr>
        <w:pStyle w:val="Odsekzoznamu"/>
        <w:numPr>
          <w:ilvl w:val="0"/>
          <w:numId w:val="1"/>
        </w:numPr>
      </w:pPr>
      <w:r>
        <w:t>Skúma čo je príčinou pohybu, čo pohyb spôsobuje (aká sila)</w:t>
      </w:r>
    </w:p>
    <w:p w14:paraId="14109223" w14:textId="77777777" w:rsidR="00983E98" w:rsidRDefault="00983E98" w:rsidP="00983E98"/>
    <w:p w14:paraId="75048F96" w14:textId="5A89F517" w:rsidR="00983E98" w:rsidRPr="00983E98" w:rsidRDefault="00983E98" w:rsidP="00983E98">
      <w:pPr>
        <w:pStyle w:val="Odsekzoznamu"/>
        <w:numPr>
          <w:ilvl w:val="0"/>
          <w:numId w:val="1"/>
        </w:numPr>
        <w:rPr>
          <w:b/>
          <w:bCs/>
        </w:rPr>
      </w:pPr>
      <w:r w:rsidRPr="00983E98">
        <w:rPr>
          <w:b/>
          <w:bCs/>
        </w:rPr>
        <w:t>Inerciálna vzťažná sústava</w:t>
      </w:r>
    </w:p>
    <w:p w14:paraId="4991AF72" w14:textId="07C1A9A0" w:rsidR="00983E98" w:rsidRPr="00983E98" w:rsidRDefault="00983E98" w:rsidP="00983E98">
      <w:pPr>
        <w:pStyle w:val="Odsekzoznamu"/>
        <w:numPr>
          <w:ilvl w:val="1"/>
          <w:numId w:val="1"/>
        </w:numPr>
        <w:rPr>
          <w:b/>
          <w:bCs/>
        </w:rPr>
      </w:pPr>
      <w:r>
        <w:t> Teleso mení svoj pohybový stav iba pôsobením sily (napr. vlak idúci RPP alebo je v pokoji)</w:t>
      </w:r>
    </w:p>
    <w:p w14:paraId="0F39E3AA" w14:textId="77777777" w:rsidR="00983E98" w:rsidRDefault="00983E98" w:rsidP="00983E98">
      <w:pPr>
        <w:rPr>
          <w:b/>
          <w:bCs/>
        </w:rPr>
      </w:pPr>
    </w:p>
    <w:p w14:paraId="7BC8449C" w14:textId="62EADB1C" w:rsidR="00983E98" w:rsidRDefault="00983E98" w:rsidP="00983E98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Neinerciálna vzťažná sústava</w:t>
      </w:r>
    </w:p>
    <w:p w14:paraId="707C75D0" w14:textId="4640A87D" w:rsidR="00983E98" w:rsidRPr="00983E98" w:rsidRDefault="00983E98" w:rsidP="00983E98">
      <w:pPr>
        <w:pStyle w:val="Odsekzoznamu"/>
        <w:numPr>
          <w:ilvl w:val="1"/>
          <w:numId w:val="1"/>
        </w:numPr>
        <w:rPr>
          <w:b/>
          <w:bCs/>
        </w:rPr>
      </w:pPr>
      <w:r>
        <w:t> Teleso mení svoj pohybový stav aj bez pôsobenia vonkajšej sily (napr. vlak idúci RZP, RSP)</w:t>
      </w:r>
    </w:p>
    <w:p w14:paraId="6123614F" w14:textId="77777777" w:rsidR="00983E98" w:rsidRDefault="00983E98" w:rsidP="00983E98">
      <w:pPr>
        <w:rPr>
          <w:b/>
          <w:bCs/>
        </w:rPr>
      </w:pPr>
    </w:p>
    <w:p w14:paraId="5C38D7BB" w14:textId="4514AE2E" w:rsidR="00983E98" w:rsidRDefault="00983E98" w:rsidP="00983E98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Inerciálna sústava</w:t>
      </w:r>
    </w:p>
    <w:p w14:paraId="3082B5EF" w14:textId="79F6A457" w:rsidR="00983E98" w:rsidRDefault="00983E98" w:rsidP="00983E98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1. Newtonov zákon</w:t>
      </w:r>
      <w:r w:rsidR="00F62346">
        <w:rPr>
          <w:b/>
          <w:bCs/>
        </w:rPr>
        <w:t xml:space="preserve"> (zákon zotrvačnosti)</w:t>
      </w:r>
    </w:p>
    <w:p w14:paraId="63164A59" w14:textId="6171DBD2" w:rsidR="00983E98" w:rsidRPr="00F62346" w:rsidRDefault="00F62346" w:rsidP="00983E98">
      <w:pPr>
        <w:pStyle w:val="Odsekzoznamu"/>
        <w:numPr>
          <w:ilvl w:val="2"/>
          <w:numId w:val="1"/>
        </w:numPr>
        <w:rPr>
          <w:b/>
          <w:bCs/>
        </w:rPr>
      </w:pPr>
      <w:r>
        <w:t xml:space="preserve">Teleso zotrváva v pokoji alebo sa pohybuje RPP pokiaľ nie je nútené vonkajšími silami tento svoj stav zmeniť </w:t>
      </w:r>
    </w:p>
    <w:p w14:paraId="05CFF0A1" w14:textId="3C51E5AE" w:rsidR="00F62346" w:rsidRDefault="00B573A3" w:rsidP="00F62346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CE52A57" wp14:editId="35A5EAB3">
                <wp:simplePos x="0" y="0"/>
                <wp:positionH relativeFrom="column">
                  <wp:posOffset>1506240</wp:posOffset>
                </wp:positionH>
                <wp:positionV relativeFrom="paragraph">
                  <wp:posOffset>721815</wp:posOffset>
                </wp:positionV>
                <wp:extent cx="59760" cy="66240"/>
                <wp:effectExtent l="38100" t="38100" r="35560" b="48260"/>
                <wp:wrapNone/>
                <wp:docPr id="926504680" name="Písanie rukou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9760" cy="6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9B10B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2" o:spid="_x0000_s1026" type="#_x0000_t75" style="position:absolute;margin-left:118.25pt;margin-top:56.5pt;width:5.4pt;height: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">
                <v:imagedata r:id="rId6" o:title=""/>
              </v:shape>
            </w:pict>
          </mc:Fallback>
        </mc:AlternateContent>
      </w:r>
      <w:r w:rsidR="00F62346">
        <w:rPr>
          <w:b/>
          <w:bCs/>
        </w:rPr>
        <w:t> 2. Newtonov zákon (zákon sily)</w:t>
      </w:r>
    </w:p>
    <w:p w14:paraId="242281EF" w14:textId="288C53C2" w:rsidR="00F62346" w:rsidRPr="0079330F" w:rsidRDefault="00F62346" w:rsidP="00F62346">
      <w:pPr>
        <w:pStyle w:val="Odsekzoznamu"/>
        <w:numPr>
          <w:ilvl w:val="2"/>
          <w:numId w:val="1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num>
          <m:den>
            <m:r>
              <w:rPr>
                <w:rFonts w:ascii="Cambria Math" w:hAnsi="Cambria Math"/>
              </w:rPr>
              <m:t>m</m:t>
            </m:r>
          </m:den>
        </m:f>
      </m:oMath>
    </w:p>
    <w:p w14:paraId="6F80154C" w14:textId="43127CC6" w:rsidR="00F62346" w:rsidRPr="00B573A3" w:rsidRDefault="00B573A3" w:rsidP="00F62346">
      <w:pPr>
        <w:pStyle w:val="Odsekzoznamu"/>
        <w:numPr>
          <w:ilvl w:val="2"/>
          <w:numId w:val="1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a ~ F</m:t>
        </m:r>
      </m:oMath>
      <w:r>
        <w:rPr>
          <w:rFonts w:eastAsiaTheme="minorEastAsia"/>
          <w:b/>
          <w:bCs/>
        </w:rPr>
        <w:t xml:space="preserve">  </w:t>
      </w:r>
      <w:r>
        <w:rPr>
          <w:rFonts w:eastAsiaTheme="minorEastAsia"/>
          <w:b/>
          <w:bCs/>
        </w:rPr>
        <w:tab/>
      </w:r>
      <w:r w:rsidRPr="00B573A3">
        <w:rPr>
          <w:rFonts w:eastAsiaTheme="minorEastAsia"/>
        </w:rPr>
        <w:t>Zrýchlenie je priamoúmerné pôsobiacej sile</w:t>
      </w:r>
    </w:p>
    <w:p w14:paraId="1BB4EC63" w14:textId="01991073" w:rsidR="00B573A3" w:rsidRPr="00B573A3" w:rsidRDefault="00B573A3" w:rsidP="00B573A3">
      <w:pPr>
        <w:pStyle w:val="Odsekzoznamu"/>
        <w:numPr>
          <w:ilvl w:val="2"/>
          <w:numId w:val="1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a∼m</m:t>
        </m:r>
      </m:oMath>
      <w:r>
        <w:rPr>
          <w:rFonts w:eastAsiaTheme="minorEastAsia"/>
          <w:b/>
          <w:bCs/>
        </w:rPr>
        <w:t xml:space="preserve">  </w:t>
      </w:r>
      <w:r>
        <w:rPr>
          <w:rFonts w:eastAsiaTheme="minorEastAsia"/>
        </w:rPr>
        <w:tab/>
        <w:t>Zrýchlenie je nepriamoúmerné hmotnosti telesa</w:t>
      </w:r>
    </w:p>
    <w:p w14:paraId="0BF5F10D" w14:textId="267A279E" w:rsidR="00B573A3" w:rsidRPr="00B573A3" w:rsidRDefault="00B573A3" w:rsidP="00B573A3">
      <w:pPr>
        <w:pStyle w:val="Odsekzoznamu"/>
        <w:numPr>
          <w:ilvl w:val="2"/>
          <w:numId w:val="1"/>
        </w:num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 xml:space="preserve">F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N-Newton</m:t>
            </m:r>
          </m:e>
        </m:d>
      </m:oMath>
    </w:p>
    <w:p w14:paraId="0D7F38C1" w14:textId="7C8CDD0C" w:rsidR="00B573A3" w:rsidRPr="0079330F" w:rsidRDefault="0079330F" w:rsidP="00B573A3">
      <w:pPr>
        <w:pStyle w:val="Odsekzoznamu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F=m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a</m:t>
        </m:r>
      </m:oMath>
    </w:p>
    <w:p w14:paraId="67EEF54E" w14:textId="21D8ACC8" w:rsidR="00B573A3" w:rsidRPr="00B573A3" w:rsidRDefault="00B573A3" w:rsidP="00B573A3">
      <w:pPr>
        <w:pStyle w:val="Odsekzoznamu"/>
        <w:numPr>
          <w:ilvl w:val="2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Hybnosť –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</m:acc>
      </m:oMath>
    </w:p>
    <w:p w14:paraId="0B14BD4B" w14:textId="22614705" w:rsidR="00B573A3" w:rsidRPr="00B573A3" w:rsidRDefault="00B573A3" w:rsidP="00B573A3">
      <w:pPr>
        <w:pStyle w:val="Odsekzoznamu"/>
        <w:numPr>
          <w:ilvl w:val="3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Súčin hmotnosti a rýchlosti telesa</w:t>
      </w:r>
    </w:p>
    <w:p w14:paraId="1C56C3D8" w14:textId="0C14299B" w:rsidR="00B573A3" w:rsidRPr="0079330F" w:rsidRDefault="00B573A3" w:rsidP="00B573A3">
      <w:pPr>
        <w:pStyle w:val="Odsekzoznamu"/>
        <w:numPr>
          <w:ilvl w:val="3"/>
          <w:numId w:val="1"/>
        </w:numPr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=m</m:t>
        </m:r>
        <m:r>
          <w:rPr>
            <w:rFonts w:ascii="Cambria Math" w:eastAsiaTheme="minorEastAsia" w:hAnsi="Cambria Math"/>
          </w:rPr>
          <m:t>*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</w:p>
    <w:p w14:paraId="0101D028" w14:textId="4AAA23B9" w:rsidR="00B573A3" w:rsidRPr="0079330F" w:rsidRDefault="00B573A3" w:rsidP="00B573A3">
      <w:pPr>
        <w:pStyle w:val="Odsekzoznamu"/>
        <w:numPr>
          <w:ilvl w:val="3"/>
          <w:numId w:val="1"/>
        </w:numPr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kg*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den>
            </m:f>
          </m:e>
        </m:d>
      </m:oMath>
    </w:p>
    <w:p w14:paraId="4AF18BBB" w14:textId="6848AEC7" w:rsidR="00B573A3" w:rsidRDefault="0079330F" w:rsidP="00B573A3">
      <w:pPr>
        <w:pStyle w:val="Odsekzoznamu"/>
        <w:numPr>
          <w:ilvl w:val="3"/>
          <w:numId w:val="1"/>
        </w:numPr>
        <w:rPr>
          <w:rFonts w:eastAsiaTheme="minorEastAsia"/>
          <w:b/>
          <w:bCs/>
        </w:rPr>
      </w:pPr>
      <m:oMath>
        <m:r>
          <w:rPr>
            <w:rFonts w:ascii="Cambria Math" w:eastAsiaTheme="minorEastAsia" w:hAnsi="Cambria Math"/>
          </w:rPr>
          <m:t>F=m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a=m</m:t>
        </m:r>
        <m:r>
          <m:rPr>
            <m:sty m:val="bi"/>
          </m:rP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∆v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∆t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*m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-m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∆t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∆t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∆p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∆t</m:t>
            </m:r>
          </m:den>
        </m:f>
      </m:oMath>
    </w:p>
    <w:p w14:paraId="5C6F20DA" w14:textId="08C8FAB8" w:rsidR="0038031A" w:rsidRDefault="0038031A" w:rsidP="00B573A3">
      <w:pPr>
        <w:pStyle w:val="Odsekzoznamu"/>
        <w:numPr>
          <w:ilvl w:val="3"/>
          <w:numId w:val="1"/>
        </w:numPr>
        <w:rPr>
          <w:rFonts w:eastAsiaTheme="minorEastAsia"/>
        </w:rPr>
      </w:pPr>
      <w:r w:rsidRPr="0038031A">
        <w:rPr>
          <w:rFonts w:eastAsiaTheme="minorEastAsia"/>
        </w:rPr>
        <w:t>Pomer</w:t>
      </w:r>
      <w:r>
        <w:rPr>
          <w:rFonts w:eastAsiaTheme="minorEastAsia"/>
        </w:rPr>
        <w:t xml:space="preserve"> zmeny hybnosti a času, za ktorý táto zmena nastala, sa rovná pôsobiacej sile (2. Newtonov zákon cez hybnosť)</w:t>
      </w:r>
    </w:p>
    <w:p w14:paraId="4971EBB9" w14:textId="2147103B" w:rsidR="008038DA" w:rsidRPr="008038DA" w:rsidRDefault="008038DA" w:rsidP="008038DA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824B33" wp14:editId="642E94F0">
                <wp:simplePos x="0" y="0"/>
                <wp:positionH relativeFrom="column">
                  <wp:posOffset>1965642</wp:posOffset>
                </wp:positionH>
                <wp:positionV relativeFrom="paragraph">
                  <wp:posOffset>287868</wp:posOffset>
                </wp:positionV>
                <wp:extent cx="74613" cy="342900"/>
                <wp:effectExtent l="0" t="952" r="20002" b="20003"/>
                <wp:wrapNone/>
                <wp:docPr id="1008044391" name="Ľavá zložená zátvork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4613" cy="3429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3ACA6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Ľavá zložená zátvorka 3" o:spid="_x0000_s1026" type="#_x0000_t87" style="position:absolute;margin-left:154.75pt;margin-top:22.65pt;width:5.9pt;height:27pt;rotation:-9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" adj="392" strokecolor="black [3200]" strokeweight=".5pt">
                <v:stroke joinstyle="miter"/>
              </v:shape>
            </w:pict>
          </mc:Fallback>
        </mc:AlternateContent>
      </w:r>
    </w:p>
    <w:p w14:paraId="157588E2" w14:textId="5B593749" w:rsidR="0038031A" w:rsidRDefault="0038031A" w:rsidP="00B573A3">
      <w:pPr>
        <w:pStyle w:val="Odsekzoznamu"/>
        <w:numPr>
          <w:ilvl w:val="3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*∆t=∆p</m:t>
        </m:r>
      </m:oMath>
    </w:p>
    <w:p w14:paraId="270D3F47" w14:textId="02A6C8E9" w:rsidR="0038031A" w:rsidRDefault="000C7352" w:rsidP="00B573A3">
      <w:pPr>
        <w:pStyle w:val="Odsekzoznamu"/>
        <w:numPr>
          <w:ilvl w:val="3"/>
          <w:numId w:val="1"/>
        </w:numPr>
        <w:rPr>
          <w:rFonts w:eastAsiaTheme="minorEastAsia"/>
        </w:rPr>
      </w:pPr>
      <w:r w:rsidRPr="000C7352">
        <w:rPr>
          <w:rFonts w:eastAsiaTheme="minorEastAsia"/>
          <w:b/>
          <w:bCs/>
        </w:rPr>
        <w:t>I</w:t>
      </w:r>
      <w:r>
        <w:rPr>
          <w:rFonts w:eastAsiaTheme="minorEastAsia"/>
        </w:rPr>
        <w:t xml:space="preserve"> - </w:t>
      </w:r>
      <w:r w:rsidR="0038031A">
        <w:rPr>
          <w:rFonts w:eastAsiaTheme="minorEastAsia"/>
        </w:rPr>
        <w:t>Impulz sily</w:t>
      </w:r>
    </w:p>
    <w:p w14:paraId="491B26C1" w14:textId="77777777" w:rsidR="008038DA" w:rsidRDefault="008038DA" w:rsidP="008038DA">
      <w:pPr>
        <w:rPr>
          <w:rFonts w:eastAsiaTheme="minorEastAsia"/>
        </w:rPr>
      </w:pPr>
    </w:p>
    <w:p w14:paraId="7DA5D071" w14:textId="7CAF7C6D" w:rsidR="00E46DB4" w:rsidRPr="00E46DB4" w:rsidRDefault="00E46DB4" w:rsidP="00E46DB4">
      <w:pPr>
        <w:pStyle w:val="Odsekzoznamu"/>
        <w:numPr>
          <w:ilvl w:val="3"/>
          <w:numId w:val="1"/>
        </w:numPr>
        <w:rPr>
          <w:rFonts w:eastAsiaTheme="minorEastAsia"/>
          <w:b/>
          <w:bCs/>
        </w:rPr>
      </w:pPr>
      <w:r w:rsidRPr="00E46DB4">
        <w:rPr>
          <w:rFonts w:eastAsiaTheme="minorEastAsia"/>
          <w:b/>
          <w:bCs/>
        </w:rPr>
        <w:t>Zákon zachovania hybnosti</w:t>
      </w:r>
    </w:p>
    <w:p w14:paraId="1DA92965" w14:textId="1BB4410C" w:rsidR="00E46DB4" w:rsidRDefault="0002321D" w:rsidP="00E46DB4">
      <w:pPr>
        <w:pStyle w:val="Odsekzoznamu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70A64D" wp14:editId="1CDE3313">
                <wp:simplePos x="0" y="0"/>
                <wp:positionH relativeFrom="column">
                  <wp:posOffset>2322407</wp:posOffset>
                </wp:positionH>
                <wp:positionV relativeFrom="paragraph">
                  <wp:posOffset>285433</wp:posOffset>
                </wp:positionV>
                <wp:extent cx="74613" cy="167646"/>
                <wp:effectExtent l="0" t="8572" r="12382" b="12383"/>
                <wp:wrapNone/>
                <wp:docPr id="1168596876" name="Ľavá zložená zátvork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4613" cy="16764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9B333" id="Ľavá zložená zátvorka 3" o:spid="_x0000_s1026" type="#_x0000_t87" style="position:absolute;margin-left:182.85pt;margin-top:22.5pt;width:5.9pt;height:13.2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" adj="801" strokecolor="black [3200]" strokeweight=".5pt">
                <v:stroke joinstyle="miter"/>
              </v:shape>
            </w:pict>
          </mc:Fallback>
        </mc:AlternateContent>
      </w:r>
      <w:r w:rsidR="00E46DB4">
        <w:rPr>
          <w:rFonts w:eastAsiaTheme="minorEastAsia"/>
        </w:rPr>
        <w:t> V izolovanej sústave sa celková hybnosť nemení, je konštantná</w:t>
      </w:r>
    </w:p>
    <w:p w14:paraId="7FE9E7CD" w14:textId="68501DB9" w:rsidR="00E46DB4" w:rsidRDefault="0002321D" w:rsidP="00E46DB4">
      <w:pPr>
        <w:pStyle w:val="Odsekzoznamu"/>
        <w:numPr>
          <w:ilvl w:val="4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…</m:t>
        </m:r>
      </m:oMath>
      <w:r w:rsidR="00E46DB4">
        <w:rPr>
          <w:rFonts w:eastAsiaTheme="minorEastAsia"/>
        </w:rPr>
        <w:t xml:space="preserve"> konštantná</w:t>
      </w:r>
    </w:p>
    <w:p w14:paraId="3B005339" w14:textId="51BDE165" w:rsidR="00E46DB4" w:rsidRDefault="0002321D" w:rsidP="00E46DB4">
      <w:pPr>
        <w:pStyle w:val="Odsekzoznamu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> Celková hybnosť</w:t>
      </w:r>
    </w:p>
    <w:p w14:paraId="01D71FB7" w14:textId="4873CE0C" w:rsidR="0002321D" w:rsidRDefault="0002321D" w:rsidP="00E46DB4">
      <w:pPr>
        <w:pStyle w:val="Odsekzoznamu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> Hybnosť pred zrážkou = Hybnosť po zrážke</w:t>
      </w:r>
    </w:p>
    <w:p w14:paraId="73C679FA" w14:textId="3F40411D" w:rsidR="0002321D" w:rsidRDefault="0002321D" w:rsidP="00E46DB4">
      <w:pPr>
        <w:pStyle w:val="Odsekzoznamu"/>
        <w:numPr>
          <w:ilvl w:val="4"/>
          <w:numId w:val="1"/>
        </w:numPr>
        <w:rPr>
          <w:rFonts w:eastAsiaTheme="minorEastAsia"/>
        </w:rPr>
      </w:pPr>
      <w:r w:rsidRPr="0002321D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B9AAAD" wp14:editId="46B416CA">
                <wp:simplePos x="0" y="0"/>
                <wp:positionH relativeFrom="column">
                  <wp:posOffset>4232605</wp:posOffset>
                </wp:positionH>
                <wp:positionV relativeFrom="paragraph">
                  <wp:posOffset>66317</wp:posOffset>
                </wp:positionV>
                <wp:extent cx="1127573" cy="183515"/>
                <wp:effectExtent l="0" t="0" r="0" b="6985"/>
                <wp:wrapNone/>
                <wp:docPr id="410924998" name="Textové pole 4109249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573" cy="183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DB1E56" w14:textId="424A80E9" w:rsidR="0002321D" w:rsidRPr="0002321D" w:rsidRDefault="0002321D" w:rsidP="0002321D">
                            <w:pPr>
                              <w:spacing w:after="0"/>
                              <w:jc w:val="center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9AAAD" id="_x0000_t202" coordsize="21600,21600" o:spt="202" path="m,l,21600r21600,l21600,xe">
                <v:stroke joinstyle="miter"/>
                <v:path gradientshapeok="t" o:connecttype="rect"/>
              </v:shapetype>
              <v:shape id="Textové pole 410924998" o:spid="_x0000_s1026" type="#_x0000_t202" style="position:absolute;left:0;text-align:left;margin-left:333.3pt;margin-top:5.2pt;width:88.8pt;height:14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" filled="f" stroked="f" strokeweight=".5pt">
                <v:textbox inset="0,0,0,0">
                  <w:txbxContent>
                    <w:p w14:paraId="4EDB1E56" w14:textId="424A80E9" w:rsidR="0002321D" w:rsidRPr="0002321D" w:rsidRDefault="0002321D" w:rsidP="0002321D">
                      <w:pPr>
                        <w:spacing w:after="0"/>
                        <w:jc w:val="center"/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p=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B32793" wp14:editId="10F11BAB">
                <wp:simplePos x="0" y="0"/>
                <wp:positionH relativeFrom="column">
                  <wp:posOffset>4097741</wp:posOffset>
                </wp:positionH>
                <wp:positionV relativeFrom="paragraph">
                  <wp:posOffset>17780</wp:posOffset>
                </wp:positionV>
                <wp:extent cx="134620" cy="134620"/>
                <wp:effectExtent l="0" t="0" r="17780" b="17780"/>
                <wp:wrapNone/>
                <wp:docPr id="971588209" name="Ová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46915E" id="Ovál 4" o:spid="_x0000_s1026" style="position:absolute;margin-left:322.65pt;margin-top:1.4pt;width:10.6pt;height:10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797D23" wp14:editId="49A6AFE1">
                <wp:simplePos x="0" y="0"/>
                <wp:positionH relativeFrom="column">
                  <wp:posOffset>3965575</wp:posOffset>
                </wp:positionH>
                <wp:positionV relativeFrom="paragraph">
                  <wp:posOffset>16510</wp:posOffset>
                </wp:positionV>
                <wp:extent cx="134620" cy="134620"/>
                <wp:effectExtent l="0" t="0" r="17780" b="17780"/>
                <wp:wrapNone/>
                <wp:docPr id="1051600529" name="Ová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C31DD9" id="Ovál 4" o:spid="_x0000_s1026" style="position:absolute;margin-left:312.25pt;margin-top:1.3pt;width:10.6pt;height:10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" fillcolor="#4472c4 [3204]" strokecolor="#09101d [484]" strokeweight="1pt">
                <v:stroke joinstyle="miter"/>
              </v:oval>
            </w:pict>
          </mc:Fallback>
        </mc:AlternateContent>
      </w:r>
      <w:r w:rsidRPr="0002321D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B92C29" wp14:editId="42871FCF">
                <wp:simplePos x="0" y="0"/>
                <wp:positionH relativeFrom="column">
                  <wp:posOffset>3160395</wp:posOffset>
                </wp:positionH>
                <wp:positionV relativeFrom="paragraph">
                  <wp:posOffset>66675</wp:posOffset>
                </wp:positionV>
                <wp:extent cx="210820" cy="183515"/>
                <wp:effectExtent l="0" t="0" r="0" b="6985"/>
                <wp:wrapNone/>
                <wp:docPr id="2064959241" name="Textové pole 2064959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" cy="183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77EBD5" w14:textId="10F85B1E" w:rsidR="0002321D" w:rsidRDefault="0002321D" w:rsidP="0002321D">
                            <w:pPr>
                              <w:spacing w:after="0"/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92C29" id="Textové pole 2064959241" o:spid="_x0000_s1027" type="#_x0000_t202" style="position:absolute;left:0;text-align:left;margin-left:248.85pt;margin-top:5.25pt;width:16.6pt;height:1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" filled="f" stroked="f" strokeweight=".5pt">
                <v:textbox inset="0,0,0,0">
                  <w:txbxContent>
                    <w:p w14:paraId="3977EBD5" w14:textId="10F85B1E" w:rsidR="0002321D" w:rsidRDefault="0002321D" w:rsidP="0002321D">
                      <w:pPr>
                        <w:spacing w:after="0"/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091975" wp14:editId="1011AFDF">
                <wp:simplePos x="0" y="0"/>
                <wp:positionH relativeFrom="column">
                  <wp:posOffset>3068569</wp:posOffset>
                </wp:positionH>
                <wp:positionV relativeFrom="paragraph">
                  <wp:posOffset>16829</wp:posOffset>
                </wp:positionV>
                <wp:extent cx="134636" cy="134636"/>
                <wp:effectExtent l="0" t="0" r="17780" b="17780"/>
                <wp:wrapNone/>
                <wp:docPr id="1842098074" name="Ová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36" cy="1346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46A0A6" id="Ovál 4" o:spid="_x0000_s1026" style="position:absolute;margin-left:241.6pt;margin-top:1.35pt;width:10.6pt;height:10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" fillcolor="#4472c4 [3204]" strokecolor="#09101d [484]" strokeweight="1pt">
                <v:stroke joinstyle="miter"/>
              </v:oval>
            </w:pict>
          </mc:Fallback>
        </mc:AlternateContent>
      </w:r>
      <w:r w:rsidRPr="0002321D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AE405A" wp14:editId="688D438B">
                <wp:simplePos x="0" y="0"/>
                <wp:positionH relativeFrom="column">
                  <wp:posOffset>2409030</wp:posOffset>
                </wp:positionH>
                <wp:positionV relativeFrom="paragraph">
                  <wp:posOffset>65888</wp:posOffset>
                </wp:positionV>
                <wp:extent cx="211069" cy="183721"/>
                <wp:effectExtent l="0" t="0" r="0" b="6985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69" cy="1837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9B0B84" w14:textId="0C079B1B" w:rsidR="0002321D" w:rsidRDefault="0002321D" w:rsidP="00C63554">
                            <w:pPr>
                              <w:spacing w:after="0"/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E405A" id="Textové pole 1" o:spid="_x0000_s1028" type="#_x0000_t202" style="position:absolute;left:0;text-align:left;margin-left:189.7pt;margin-top:5.2pt;width:16.6pt;height:14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" filled="f" stroked="f" strokeweight=".5pt">
                <v:textbox inset="0,0,0,0">
                  <w:txbxContent>
                    <w:p w14:paraId="4C9B0B84" w14:textId="0C079B1B" w:rsidR="0002321D" w:rsidRDefault="0002321D" w:rsidP="00C63554">
                      <w:pPr>
                        <w:spacing w:after="0"/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7C3579" wp14:editId="469453D9">
                <wp:simplePos x="0" y="0"/>
                <wp:positionH relativeFrom="column">
                  <wp:posOffset>2316885</wp:posOffset>
                </wp:positionH>
                <wp:positionV relativeFrom="paragraph">
                  <wp:posOffset>15341</wp:posOffset>
                </wp:positionV>
                <wp:extent cx="134636" cy="134636"/>
                <wp:effectExtent l="0" t="0" r="17780" b="17780"/>
                <wp:wrapNone/>
                <wp:docPr id="43542906" name="Ová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36" cy="1346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BAEA42" id="Ovál 4" o:spid="_x0000_s1026" style="position:absolute;margin-left:182.45pt;margin-top:1.2pt;width:10.6pt;height:1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⟶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⟹</m:t>
        </m:r>
      </m:oMath>
      <w:r>
        <w:rPr>
          <w:rFonts w:eastAsiaTheme="minorEastAsia"/>
        </w:rPr>
        <w:t xml:space="preserve"> </w:t>
      </w:r>
    </w:p>
    <w:p w14:paraId="13FD4128" w14:textId="77777777" w:rsidR="0002321D" w:rsidRDefault="0002321D" w:rsidP="0002321D">
      <w:pPr>
        <w:rPr>
          <w:rFonts w:eastAsiaTheme="minorEastAsia"/>
        </w:rPr>
      </w:pPr>
    </w:p>
    <w:p w14:paraId="3752242F" w14:textId="77777777" w:rsidR="0002321D" w:rsidRDefault="0002321D" w:rsidP="0002321D">
      <w:pPr>
        <w:rPr>
          <w:rFonts w:eastAsiaTheme="minorEastAsia"/>
        </w:rPr>
      </w:pPr>
    </w:p>
    <w:p w14:paraId="20B1375E" w14:textId="1384BE28" w:rsidR="0002321D" w:rsidRPr="0002321D" w:rsidRDefault="0002321D" w:rsidP="0002321D">
      <w:pPr>
        <w:pStyle w:val="Odsekzoznamu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  <w:b/>
          <w:bCs/>
        </w:rPr>
        <w:lastRenderedPageBreak/>
        <w:t> 3. Newtonov zákon (zákon akcie a reakcie)</w:t>
      </w:r>
    </w:p>
    <w:p w14:paraId="4C3BDC7A" w14:textId="00935B37" w:rsidR="0002321D" w:rsidRDefault="0002321D" w:rsidP="0002321D">
      <w:pPr>
        <w:pStyle w:val="Odsekzoznamu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Akcia a reakcia sú 2 sily, ktoré naraz vznikajú a naraz zanikajú</w:t>
      </w:r>
    </w:p>
    <w:p w14:paraId="31446FF6" w14:textId="2760A420" w:rsidR="0002321D" w:rsidRDefault="0002321D" w:rsidP="0002321D">
      <w:pPr>
        <w:pStyle w:val="Odsekzoznamu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Sú rovnako veľké, opačného smeru</w:t>
      </w:r>
    </w:p>
    <w:p w14:paraId="2BB5E18A" w14:textId="77777777" w:rsidR="0002321D" w:rsidRDefault="0002321D" w:rsidP="0002321D">
      <w:pPr>
        <w:rPr>
          <w:rFonts w:eastAsiaTheme="minorEastAsia"/>
        </w:rPr>
      </w:pPr>
    </w:p>
    <w:p w14:paraId="6749E6ED" w14:textId="106057AF" w:rsidR="0002321D" w:rsidRPr="0002321D" w:rsidRDefault="0002321D" w:rsidP="0002321D">
      <w:pPr>
        <w:pStyle w:val="Odsekzoznamu"/>
        <w:numPr>
          <w:ilvl w:val="2"/>
          <w:numId w:val="1"/>
        </w:numPr>
        <w:rPr>
          <w:rFonts w:eastAsiaTheme="minorEastAsia"/>
          <w:b/>
          <w:bCs/>
        </w:rPr>
      </w:pPr>
      <w:r w:rsidRPr="0002321D">
        <w:rPr>
          <w:rFonts w:eastAsiaTheme="minorEastAsia"/>
          <w:b/>
          <w:bCs/>
        </w:rPr>
        <w:t xml:space="preserve">Trecia sila </w:t>
      </w:r>
      <w:r>
        <w:rPr>
          <w:rFonts w:eastAsiaTheme="minorEastAsia"/>
          <w:b/>
          <w:bCs/>
        </w:rPr>
        <w:t>–</w:t>
      </w:r>
      <w:r w:rsidRPr="0002321D">
        <w:rPr>
          <w:rFonts w:eastAsiaTheme="minorEastAsia"/>
          <w:b/>
          <w:bCs/>
        </w:rPr>
        <w:t xml:space="preserve"> Trenie</w:t>
      </w:r>
    </w:p>
    <w:p w14:paraId="6CD04BC2" w14:textId="709EF3FD" w:rsidR="0002321D" w:rsidRPr="0079330F" w:rsidRDefault="0079330F" w:rsidP="0002321D">
      <w:pPr>
        <w:pStyle w:val="Odsekzoznamu"/>
        <w:numPr>
          <w:ilvl w:val="3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Sila ktorá pôsobí proti pohybu telesa</w:t>
      </w:r>
    </w:p>
    <w:p w14:paraId="1AF3A027" w14:textId="3195EC82" w:rsidR="0079330F" w:rsidRPr="0079330F" w:rsidRDefault="0079330F" w:rsidP="0002321D">
      <w:pPr>
        <w:pStyle w:val="Odsekzoznamu"/>
        <w:numPr>
          <w:ilvl w:val="3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Trenie – odpor podložky voči pohybu telesa</w:t>
      </w:r>
    </w:p>
    <w:p w14:paraId="739B13A4" w14:textId="5997467D" w:rsidR="0079330F" w:rsidRPr="0079330F" w:rsidRDefault="0079330F" w:rsidP="0002321D">
      <w:pPr>
        <w:pStyle w:val="Odsekzoznamu"/>
        <w:numPr>
          <w:ilvl w:val="3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Delenie na:</w:t>
      </w:r>
    </w:p>
    <w:p w14:paraId="670A5572" w14:textId="7F215F80" w:rsidR="0079330F" w:rsidRPr="0079330F" w:rsidRDefault="0079330F" w:rsidP="0079330F">
      <w:pPr>
        <w:pStyle w:val="Odsekzoznamu"/>
        <w:numPr>
          <w:ilvl w:val="4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 </w:t>
      </w:r>
      <w:r w:rsidRPr="0079330F">
        <w:rPr>
          <w:rFonts w:eastAsiaTheme="minorEastAsia"/>
          <w:b/>
          <w:bCs/>
        </w:rPr>
        <w:t xml:space="preserve">Statické </w:t>
      </w:r>
      <w:r>
        <w:rPr>
          <w:rFonts w:eastAsiaTheme="minorEastAsia"/>
        </w:rPr>
        <w:t>– v pokoji, je väčšie ako dynamické</w:t>
      </w:r>
    </w:p>
    <w:p w14:paraId="1CE42C81" w14:textId="1544DA14" w:rsidR="0079330F" w:rsidRPr="0079330F" w:rsidRDefault="0079330F" w:rsidP="0079330F">
      <w:pPr>
        <w:pStyle w:val="Odsekzoznamu"/>
        <w:numPr>
          <w:ilvl w:val="4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 </w:t>
      </w:r>
      <w:r w:rsidRPr="0079330F">
        <w:rPr>
          <w:rFonts w:eastAsiaTheme="minorEastAsia"/>
          <w:b/>
          <w:bCs/>
        </w:rPr>
        <w:t>Dynamické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– v pohybe</w:t>
      </w:r>
    </w:p>
    <w:p w14:paraId="5733B35B" w14:textId="6B68B11C" w:rsidR="0079330F" w:rsidRPr="0079330F" w:rsidRDefault="0079330F" w:rsidP="0079330F">
      <w:pPr>
        <w:pStyle w:val="Odsekzoznamu"/>
        <w:numPr>
          <w:ilvl w:val="3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2. Delenie na:</w:t>
      </w:r>
    </w:p>
    <w:p w14:paraId="28146C2F" w14:textId="436B5C11" w:rsidR="0079330F" w:rsidRPr="0079330F" w:rsidRDefault="0079330F" w:rsidP="0079330F">
      <w:pPr>
        <w:pStyle w:val="Odsekzoznamu"/>
        <w:numPr>
          <w:ilvl w:val="4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 Šmykové</w:t>
      </w:r>
    </w:p>
    <w:p w14:paraId="6968EF6F" w14:textId="08C2A5D4" w:rsidR="0079330F" w:rsidRDefault="0079330F" w:rsidP="0079330F">
      <w:pPr>
        <w:pStyle w:val="Odsekzoznamu"/>
        <w:numPr>
          <w:ilvl w:val="4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 Valivé </w:t>
      </w:r>
    </w:p>
    <w:p w14:paraId="7661128A" w14:textId="77777777" w:rsidR="0079330F" w:rsidRPr="0079330F" w:rsidRDefault="0079330F" w:rsidP="0079330F">
      <w:pPr>
        <w:rPr>
          <w:rFonts w:eastAsiaTheme="minorEastAsia"/>
          <w:b/>
          <w:bCs/>
        </w:rPr>
      </w:pPr>
    </w:p>
    <w:p w14:paraId="0EFAF563" w14:textId="6E83E23C" w:rsidR="0079330F" w:rsidRDefault="0079330F" w:rsidP="0079330F">
      <w:pPr>
        <w:pStyle w:val="Odsekzoznamu"/>
        <w:numPr>
          <w:ilvl w:val="3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Šmykové trenie</w:t>
      </w:r>
    </w:p>
    <w:p w14:paraId="378CA550" w14:textId="60004097" w:rsidR="0079330F" w:rsidRDefault="0079330F" w:rsidP="0079330F">
      <w:pPr>
        <w:pStyle w:val="Odsekzoznamu"/>
        <w:numPr>
          <w:ilvl w:val="4"/>
          <w:numId w:val="1"/>
        </w:numPr>
        <w:rPr>
          <w:rFonts w:eastAsiaTheme="minorEastAsia"/>
          <w:b/>
          <w:bCs/>
        </w:rPr>
      </w:pPr>
      <w:r w:rsidRPr="0079330F">
        <w:rPr>
          <w:rFonts w:eastAsiaTheme="minor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E9BDC5" wp14:editId="6D4A8C96">
                <wp:simplePos x="0" y="0"/>
                <wp:positionH relativeFrom="column">
                  <wp:posOffset>3664613</wp:posOffset>
                </wp:positionH>
                <wp:positionV relativeFrom="paragraph">
                  <wp:posOffset>174625</wp:posOffset>
                </wp:positionV>
                <wp:extent cx="282871" cy="240113"/>
                <wp:effectExtent l="0" t="0" r="3175" b="7620"/>
                <wp:wrapNone/>
                <wp:docPr id="433422693" name="Textové pole 433422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71" cy="2401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E3FA97" w14:textId="44C094B3" w:rsidR="0079330F" w:rsidRDefault="0079330F" w:rsidP="0079330F">
                            <w:pPr>
                              <w:spacing w:after="0"/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9BDC5" id="Textové pole 433422693" o:spid="_x0000_s1029" type="#_x0000_t202" style="position:absolute;left:0;text-align:left;margin-left:288.55pt;margin-top:13.75pt;width:22.25pt;height:18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" filled="f" stroked="f" strokeweight=".5pt">
                <v:textbox inset="0,0,0,0">
                  <w:txbxContent>
                    <w:p w14:paraId="22E3FA97" w14:textId="44C094B3" w:rsidR="0079330F" w:rsidRDefault="0079330F" w:rsidP="0079330F">
                      <w:pPr>
                        <w:spacing w:after="0"/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A69FD4" wp14:editId="2B157464">
                <wp:simplePos x="0" y="0"/>
                <wp:positionH relativeFrom="column">
                  <wp:posOffset>3256865</wp:posOffset>
                </wp:positionH>
                <wp:positionV relativeFrom="paragraph">
                  <wp:posOffset>377738</wp:posOffset>
                </wp:positionV>
                <wp:extent cx="637558" cy="0"/>
                <wp:effectExtent l="0" t="76200" r="10160" b="95250"/>
                <wp:wrapNone/>
                <wp:docPr id="817591065" name="Rovná spojovacia šípk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A89D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8" o:spid="_x0000_s1026" type="#_x0000_t32" style="position:absolute;margin-left:256.45pt;margin-top:29.75pt;width:50.2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79330F">
        <w:rPr>
          <w:rFonts w:eastAsiaTheme="minor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958A1A" wp14:editId="5CC9B103">
                <wp:simplePos x="0" y="0"/>
                <wp:positionH relativeFrom="column">
                  <wp:posOffset>3229766</wp:posOffset>
                </wp:positionH>
                <wp:positionV relativeFrom="paragraph">
                  <wp:posOffset>512368</wp:posOffset>
                </wp:positionV>
                <wp:extent cx="282871" cy="240113"/>
                <wp:effectExtent l="0" t="0" r="3175" b="7620"/>
                <wp:wrapNone/>
                <wp:docPr id="217652031" name="Textové pole 217652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71" cy="2401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1A8346" w14:textId="7C867FEF" w:rsidR="0079330F" w:rsidRDefault="0079330F" w:rsidP="00C63554">
                            <w:pPr>
                              <w:spacing w:after="0"/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58A1A" id="Textové pole 217652031" o:spid="_x0000_s1030" type="#_x0000_t202" style="position:absolute;left:0;text-align:left;margin-left:254.3pt;margin-top:40.35pt;width:22.25pt;height:18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" filled="f" stroked="f" strokeweight=".5pt">
                <v:textbox inset="0,0,0,0">
                  <w:txbxContent>
                    <w:p w14:paraId="5F1A8346" w14:textId="7C867FEF" w:rsidR="0079330F" w:rsidRDefault="0079330F" w:rsidP="00C63554">
                      <w:pPr>
                        <w:spacing w:after="0"/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6E4BEE" wp14:editId="7901B9D3">
                <wp:simplePos x="0" y="0"/>
                <wp:positionH relativeFrom="column">
                  <wp:posOffset>3256059</wp:posOffset>
                </wp:positionH>
                <wp:positionV relativeFrom="paragraph">
                  <wp:posOffset>377853</wp:posOffset>
                </wp:positionV>
                <wp:extent cx="0" cy="286247"/>
                <wp:effectExtent l="76200" t="0" r="57150" b="57150"/>
                <wp:wrapNone/>
                <wp:docPr id="1059561090" name="Rovná spojovacia šípk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E112D" id="Rovná spojovacia šípka 7" o:spid="_x0000_s1026" type="#_x0000_t32" style="position:absolute;margin-left:256.4pt;margin-top:29.75pt;width:0;height:22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EFB3A1" wp14:editId="19A45A05">
                <wp:simplePos x="0" y="0"/>
                <wp:positionH relativeFrom="column">
                  <wp:posOffset>2929835</wp:posOffset>
                </wp:positionH>
                <wp:positionV relativeFrom="paragraph">
                  <wp:posOffset>234315</wp:posOffset>
                </wp:positionV>
                <wp:extent cx="691515" cy="278130"/>
                <wp:effectExtent l="0" t="0" r="13335" b="26670"/>
                <wp:wrapNone/>
                <wp:docPr id="38536732" name="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7A5574" id="Obdĺžnik 6" o:spid="_x0000_s1026" style="position:absolute;margin-left:230.7pt;margin-top:18.45pt;width:54.45pt;height:21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" fillcolor="white [3201]" strokecolor="black [3200]" strokeweight="1pt"/>
            </w:pict>
          </mc:Fallback>
        </mc:AlternateContent>
      </w:r>
      <w:r>
        <w:rPr>
          <w:rFonts w:eastAsiaTheme="minor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1956B0" wp14:editId="26C9371F">
                <wp:simplePos x="0" y="0"/>
                <wp:positionH relativeFrom="column">
                  <wp:posOffset>2436495</wp:posOffset>
                </wp:positionH>
                <wp:positionV relativeFrom="paragraph">
                  <wp:posOffset>512500</wp:posOffset>
                </wp:positionV>
                <wp:extent cx="1677725" cy="0"/>
                <wp:effectExtent l="0" t="0" r="0" b="0"/>
                <wp:wrapNone/>
                <wp:docPr id="5586356" name="Rovná spojnic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7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8BC4A" id="Rovná spojnica 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85pt,40.35pt" to="323.9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b/>
          <w:bCs/>
        </w:rPr>
        <w:t xml:space="preserve"> </w:t>
      </w:r>
    </w:p>
    <w:p w14:paraId="0BC402E4" w14:textId="77777777" w:rsidR="0079330F" w:rsidRDefault="0079330F" w:rsidP="0079330F">
      <w:pPr>
        <w:rPr>
          <w:rFonts w:eastAsiaTheme="minorEastAsia"/>
          <w:b/>
          <w:bCs/>
        </w:rPr>
      </w:pPr>
    </w:p>
    <w:p w14:paraId="10FCFC7C" w14:textId="77777777" w:rsidR="0079330F" w:rsidRDefault="0079330F" w:rsidP="0079330F">
      <w:pPr>
        <w:rPr>
          <w:rFonts w:eastAsiaTheme="minorEastAsia"/>
          <w:b/>
          <w:bCs/>
        </w:rPr>
      </w:pPr>
    </w:p>
    <w:p w14:paraId="3EB01E40" w14:textId="4082585E" w:rsidR="0079330F" w:rsidRDefault="001974B3" w:rsidP="0079330F">
      <w:pPr>
        <w:pStyle w:val="Odsekzoznamu"/>
        <w:numPr>
          <w:ilvl w:val="5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*f</m:t>
        </m:r>
      </m:oMath>
    </w:p>
    <w:p w14:paraId="09293453" w14:textId="4F6ECA03" w:rsidR="001974B3" w:rsidRPr="001974B3" w:rsidRDefault="001974B3" w:rsidP="001974B3">
      <w:pPr>
        <w:pStyle w:val="Odsekzoznamu"/>
        <w:numPr>
          <w:ilvl w:val="5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m*g*</m:t>
        </m:r>
        <m:r>
          <w:rPr>
            <w:rFonts w:ascii="Cambria Math" w:eastAsiaTheme="minorEastAsia" w:hAnsi="Cambria Math"/>
          </w:rPr>
          <m:t>f</m:t>
        </m:r>
      </m:oMath>
    </w:p>
    <w:p w14:paraId="7A18855C" w14:textId="2589282A" w:rsidR="001974B3" w:rsidRDefault="001974B3" w:rsidP="0079330F">
      <w:pPr>
        <w:pStyle w:val="Odsekzoznamu"/>
        <w:numPr>
          <w:ilvl w:val="5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– súčiniteľ šmykového trenia, tabuľková hodnota, bezrozmerné číslo</w:t>
      </w:r>
    </w:p>
    <w:p w14:paraId="227E366B" w14:textId="706444EB" w:rsidR="00217E1A" w:rsidRDefault="00217E1A" w:rsidP="00217E1A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B4EF05" wp14:editId="40B53F44">
                <wp:simplePos x="0" y="0"/>
                <wp:positionH relativeFrom="column">
                  <wp:posOffset>2333501</wp:posOffset>
                </wp:positionH>
                <wp:positionV relativeFrom="paragraph">
                  <wp:posOffset>163342</wp:posOffset>
                </wp:positionV>
                <wp:extent cx="0" cy="998855"/>
                <wp:effectExtent l="0" t="0" r="38100" b="29845"/>
                <wp:wrapNone/>
                <wp:docPr id="1897597405" name="Rovná spojnic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8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86871" id="Rovná spojnica 1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75pt,12.85pt" to="183.75pt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2CBA54" wp14:editId="23D38FF6">
                <wp:simplePos x="0" y="0"/>
                <wp:positionH relativeFrom="column">
                  <wp:posOffset>2333012</wp:posOffset>
                </wp:positionH>
                <wp:positionV relativeFrom="paragraph">
                  <wp:posOffset>162865</wp:posOffset>
                </wp:positionV>
                <wp:extent cx="990570" cy="999012"/>
                <wp:effectExtent l="0" t="0" r="19685" b="29845"/>
                <wp:wrapNone/>
                <wp:docPr id="1771612048" name="Rovná spojnic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570" cy="999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61091" id="Rovná spojnica 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7pt,12.8pt" to="261.7pt,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661FB1D5" w14:textId="5B06CF71" w:rsidR="00217E1A" w:rsidRDefault="00217E1A" w:rsidP="00217E1A">
      <w:pPr>
        <w:pStyle w:val="Odsekzoznamu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59CBFB6" wp14:editId="207C48EF">
                <wp:simplePos x="0" y="0"/>
                <wp:positionH relativeFrom="column">
                  <wp:posOffset>2986405</wp:posOffset>
                </wp:positionH>
                <wp:positionV relativeFrom="paragraph">
                  <wp:posOffset>408940</wp:posOffset>
                </wp:positionV>
                <wp:extent cx="107950" cy="57150"/>
                <wp:effectExtent l="38100" t="38100" r="44450" b="38100"/>
                <wp:wrapNone/>
                <wp:docPr id="1760354873" name="Písanie rukou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7950" cy="57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A6809F" id="Písanie rukou 23" o:spid="_x0000_s1026" type="#_x0000_t75" style="position:absolute;margin-left:234.8pt;margin-top:31.85pt;width:9.2pt;height:5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">
                <v:imagedata r:id="rId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E948B1" wp14:editId="07CFCD01">
                <wp:simplePos x="0" y="0"/>
                <wp:positionH relativeFrom="column">
                  <wp:posOffset>2975406</wp:posOffset>
                </wp:positionH>
                <wp:positionV relativeFrom="paragraph">
                  <wp:posOffset>323143</wp:posOffset>
                </wp:positionV>
                <wp:extent cx="34614" cy="490458"/>
                <wp:effectExtent l="38100" t="0" r="60960" b="62230"/>
                <wp:wrapNone/>
                <wp:docPr id="967729510" name="Rovná spojovacia šípk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14" cy="4904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3FC73" id="Rovná spojovacia šípka 20" o:spid="_x0000_s1026" type="#_x0000_t32" style="position:absolute;margin-left:234.3pt;margin-top:25.45pt;width:2.75pt;height:38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FE8FCA" wp14:editId="49F8614D">
                <wp:simplePos x="0" y="0"/>
                <wp:positionH relativeFrom="column">
                  <wp:posOffset>3009674</wp:posOffset>
                </wp:positionH>
                <wp:positionV relativeFrom="paragraph">
                  <wp:posOffset>585398</wp:posOffset>
                </wp:positionV>
                <wp:extent cx="227987" cy="227987"/>
                <wp:effectExtent l="0" t="0" r="19685" b="19685"/>
                <wp:wrapNone/>
                <wp:docPr id="1625083380" name="Rovná spojnic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987" cy="22798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55F276" id="Rovná spojnica 19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46.1pt" to="254.95pt,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" strokecolor="black [3200]">
                <v:stroke dashstyle="dash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A2D725" wp14:editId="6BBCF279">
                <wp:simplePos x="0" y="0"/>
                <wp:positionH relativeFrom="column">
                  <wp:posOffset>2736590</wp:posOffset>
                </wp:positionH>
                <wp:positionV relativeFrom="paragraph">
                  <wp:posOffset>562538</wp:posOffset>
                </wp:positionV>
                <wp:extent cx="250977" cy="250977"/>
                <wp:effectExtent l="0" t="0" r="34925" b="34925"/>
                <wp:wrapNone/>
                <wp:docPr id="834125348" name="Rovná spojnic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977" cy="25097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2643F3" id="Rovná spojnica 1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5pt,44.3pt" to="235.25pt,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" strokecolor="black [3200]">
                <v:stroke dashstyle="dash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347BE7" wp14:editId="552BF223">
                <wp:simplePos x="0" y="0"/>
                <wp:positionH relativeFrom="column">
                  <wp:posOffset>2975406</wp:posOffset>
                </wp:positionH>
                <wp:positionV relativeFrom="paragraph">
                  <wp:posOffset>323143</wp:posOffset>
                </wp:positionV>
                <wp:extent cx="262493" cy="262493"/>
                <wp:effectExtent l="0" t="0" r="80645" b="61595"/>
                <wp:wrapNone/>
                <wp:docPr id="1246526746" name="Rovná spojovacia šípk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493" cy="2624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6B0E1" id="Rovná spojovacia šípka 17" o:spid="_x0000_s1026" type="#_x0000_t32" style="position:absolute;margin-left:234.3pt;margin-top:25.45pt;width:20.65pt;height:20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131473" wp14:editId="40AFE13B">
                <wp:simplePos x="0" y="0"/>
                <wp:positionH relativeFrom="column">
                  <wp:posOffset>2735988</wp:posOffset>
                </wp:positionH>
                <wp:positionV relativeFrom="paragraph">
                  <wp:posOffset>323143</wp:posOffset>
                </wp:positionV>
                <wp:extent cx="239657" cy="239657"/>
                <wp:effectExtent l="38100" t="0" r="27305" b="65405"/>
                <wp:wrapNone/>
                <wp:docPr id="1677917763" name="Rovná spojovacia šípk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657" cy="239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BDAF2" id="Rovná spojovacia šípka 16" o:spid="_x0000_s1026" type="#_x0000_t32" style="position:absolute;margin-left:215.45pt;margin-top:25.45pt;width:18.85pt;height:18.8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69BB11" wp14:editId="0ADA59C6">
                <wp:simplePos x="0" y="0"/>
                <wp:positionH relativeFrom="column">
                  <wp:posOffset>2665737</wp:posOffset>
                </wp:positionH>
                <wp:positionV relativeFrom="paragraph">
                  <wp:posOffset>130403</wp:posOffset>
                </wp:positionV>
                <wp:extent cx="518176" cy="273050"/>
                <wp:effectExtent l="160655" t="48895" r="137795" b="42545"/>
                <wp:wrapNone/>
                <wp:docPr id="1606595779" name="Obdĺžni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518176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4A3E38" id="Obdĺžnik 10" o:spid="_x0000_s1026" style="position:absolute;margin-left:209.9pt;margin-top:10.25pt;width:40.8pt;height:21.5pt;rotation:45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" fillcolor="white [3201]" strokecolor="black [3200]" strokeweight="1pt"/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90C07FA" wp14:editId="7F638F7B">
                <wp:simplePos x="0" y="0"/>
                <wp:positionH relativeFrom="column">
                  <wp:posOffset>3067366</wp:posOffset>
                </wp:positionH>
                <wp:positionV relativeFrom="paragraph">
                  <wp:posOffset>770220</wp:posOffset>
                </wp:positionV>
                <wp:extent cx="173160" cy="83880"/>
                <wp:effectExtent l="38100" t="38100" r="36830" b="30480"/>
                <wp:wrapNone/>
                <wp:docPr id="519036454" name="Písanie rukou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73160" cy="8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4D6A3E" id="Písanie rukou 15" o:spid="_x0000_s1026" type="#_x0000_t75" style="position:absolute;margin-left:241.15pt;margin-top:60.3pt;width:14.35pt;height:7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">
                <v:imagedata r:id="rId1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455170E" wp14:editId="2DE92475">
                <wp:simplePos x="0" y="0"/>
                <wp:positionH relativeFrom="column">
                  <wp:posOffset>2991766</wp:posOffset>
                </wp:positionH>
                <wp:positionV relativeFrom="paragraph">
                  <wp:posOffset>666369</wp:posOffset>
                </wp:positionV>
                <wp:extent cx="122040" cy="204840"/>
                <wp:effectExtent l="38100" t="38100" r="30480" b="43180"/>
                <wp:wrapNone/>
                <wp:docPr id="378191133" name="Písanie rukou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2040" cy="20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7F892" id="Písanie rukou 13" o:spid="_x0000_s1026" type="#_x0000_t75" style="position:absolute;margin-left:235.2pt;margin-top:52.1pt;width:10.3pt;height:16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">
                <v:imagedata r:id="rId1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894421" wp14:editId="28620FD3">
                <wp:simplePos x="0" y="0"/>
                <wp:positionH relativeFrom="column">
                  <wp:posOffset>2333500</wp:posOffset>
                </wp:positionH>
                <wp:positionV relativeFrom="paragraph">
                  <wp:posOffset>876448</wp:posOffset>
                </wp:positionV>
                <wp:extent cx="989965" cy="0"/>
                <wp:effectExtent l="0" t="0" r="0" b="0"/>
                <wp:wrapNone/>
                <wp:docPr id="1149652447" name="Rovná spojnic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9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00C44" id="Rovná spojnica 1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75pt,69pt" to="261.7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w:t xml:space="preserve"> </w:t>
      </w:r>
    </w:p>
    <w:p w14:paraId="50B9AD0D" w14:textId="77777777" w:rsidR="00217E1A" w:rsidRDefault="00217E1A" w:rsidP="00217E1A">
      <w:pPr>
        <w:rPr>
          <w:rFonts w:eastAsiaTheme="minorEastAsia"/>
        </w:rPr>
      </w:pPr>
    </w:p>
    <w:p w14:paraId="58EBDB47" w14:textId="77777777" w:rsidR="00217E1A" w:rsidRDefault="00217E1A" w:rsidP="00217E1A">
      <w:pPr>
        <w:rPr>
          <w:rFonts w:eastAsiaTheme="minorEastAsia"/>
        </w:rPr>
      </w:pPr>
    </w:p>
    <w:p w14:paraId="1836580A" w14:textId="32F5D65C" w:rsidR="00217E1A" w:rsidRDefault="00217E1A" w:rsidP="00217E1A">
      <w:pPr>
        <w:rPr>
          <w:rFonts w:eastAsiaTheme="minorEastAsia"/>
        </w:rPr>
      </w:pPr>
    </w:p>
    <w:p w14:paraId="31C7DF81" w14:textId="50A44847" w:rsidR="00217E1A" w:rsidRPr="001974B3" w:rsidRDefault="00217E1A" w:rsidP="00217E1A">
      <w:pPr>
        <w:pStyle w:val="Odsekzoznamu"/>
        <w:numPr>
          <w:ilvl w:val="5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=m*g*f</m:t>
        </m:r>
        <m:r>
          <w:rPr>
            <w:rFonts w:ascii="Cambria Math" w:eastAsiaTheme="minorEastAsia" w:hAnsi="Cambria Math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α</m:t>
            </m:r>
          </m:e>
        </m:func>
      </m:oMath>
    </w:p>
    <w:p w14:paraId="55AAD49E" w14:textId="7B084F25" w:rsidR="00217E1A" w:rsidRPr="00217E1A" w:rsidRDefault="00217E1A" w:rsidP="00217E1A">
      <w:pPr>
        <w:rPr>
          <w:rFonts w:eastAsiaTheme="minorEastAsia"/>
        </w:rPr>
      </w:pPr>
    </w:p>
    <w:sectPr w:rsidR="00217E1A" w:rsidRPr="00217E1A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976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E98"/>
    <w:rsid w:val="0002321D"/>
    <w:rsid w:val="000C7352"/>
    <w:rsid w:val="001974B3"/>
    <w:rsid w:val="001F40F2"/>
    <w:rsid w:val="00217E1A"/>
    <w:rsid w:val="0038031A"/>
    <w:rsid w:val="003A5040"/>
    <w:rsid w:val="0079330F"/>
    <w:rsid w:val="008038DA"/>
    <w:rsid w:val="008803C3"/>
    <w:rsid w:val="00983E98"/>
    <w:rsid w:val="00B573A3"/>
    <w:rsid w:val="00B63465"/>
    <w:rsid w:val="00C63554"/>
    <w:rsid w:val="00E46DB4"/>
    <w:rsid w:val="00F6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A33C4"/>
  <w15:chartTrackingRefBased/>
  <w15:docId w15:val="{311D748D-73FA-4AA5-B4F2-20CFFAD2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F623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18:49:51.8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166 0 24575,'-3'5'0,"1"-1"0,0 1 0,-1-1 0,0 0 0,0 0 0,-1 0 0,1 0 0,-1-1 0,1 1 0,-1-1 0,-5 3 0,-4 6 0,-93 104-1365,102-111-5461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19:12:46.0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0 154 24575,'71'3'0,"-54"-1"0,1-1 0,0-1 0,0 0 0,0-1 0,-1-1 0,1 0 0,33-11 0,-43 10 76,34-16-1517,-38 16-5385</inkml:trace>
  <inkml:trace contextRef="#ctx0" brushRef="#br0" timeOffset="1259.76">122 0 24575,'-3'3'0,"0"-1"0,1 1 0,0-1 0,-1 1 0,1 0 0,0 0 0,1 0 0,-1 0 0,0 1 0,1-1 0,0 0 0,-2 6 0,-3 4 0,6-12 0,-1-1 0,0 1 0,1 0 0,-1 0 0,0-1 0,0 1 0,0 0 0,1-1 0,-1 1 0,0-1 0,0 1 0,0-1 0,0 0 0,0 1 0,0-1 0,0 0 0,0 0 0,0 0 0,0 1 0,0-1 0,0 0 0,0 0 0,0-1 0,0 1 0,0 0 0,0 0 0,0 0 0,0-1 0,0 1 0,0 0 0,0-1 0,0 1 0,0-1 0,0 1 0,0-1 0,0 0 0,1 1 0,-1-1 0,0 0 0,0 1 0,1-1 0,-1 0 0,1 0 0,-1 0 0,0 0 0,1 0 0,0 0 0,-1 1 0,1-1 0,-1 0 0,1 0 0,0 0 0,0 0 0,0 0 0,0-1 0,0 1 0,0 0 0,0 0 0,0 0 0,0-1 0,1 2 0,-1-1 0,1 1 0,0 0 0,-1-1 0,1 1 0,0 0 0,0 0 0,-1 0 0,1-1 0,0 1 0,0 0 0,-1 0 0,1 0 0,0 0 0,0 0 0,0 0 0,-1 1 0,1-1 0,0 0 0,0 0 0,-1 0 0,1 1 0,0-1 0,-1 0 0,1 1 0,0-1 0,0 1 0,27 15 0,-21-12 0,15 9 229,-15-9-495,-1 0 1,1-1-1,-1 1 0,1-1 1,13 3-1,-14-5-6560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19:11:28.7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217 0 24575,'3'48'0,"-2"-38"0,0-1 0,0 1 0,-1-1 0,-1 0 0,1 1 0,-1-1 0,-1 0 0,0 1 0,0-1 0,-7 15 0,6-19 0,0-1 0,0 0 0,-1 1 0,0-1 0,0-1 0,0 1 0,0 0 0,-1-1 0,1 0 0,-1 0 0,0 0 0,0-1 0,0 0 0,0 0 0,0 0 0,-1 0 0,1-1 0,0 0 0,-1 0 0,1 0 0,-1-1 0,1 0 0,-7 0 0,8 0 0,-1-1 0,1 1 0,-1-1 0,0 0 0,1 0 0,0 0 0,-1-1 0,1 1 0,0-1 0,0 0 0,-1 0 0,-4-5 0,6 5 0,1 0 0,0 0 0,0 0 0,0 0 0,0-1 0,1 1 0,-1-1 0,1 1 0,-1-1 0,1 0 0,0 1 0,0-1 0,0 0 0,0 0 0,1 0 0,-1 0 0,1 0 0,-1 0 0,1 0 0,1-4 0,-1 6 0,0 0 0,0 0 0,0 0 0,0 1 0,0-1 0,1 0 0,-1 0 0,0 1 0,1-1 0,-1 0 0,0 1 0,1-1 0,-1 0 0,1 1 0,-1-1 0,1 1 0,-1-1 0,1 1 0,0-1 0,-1 1 0,1-1 0,-1 1 0,1-1 0,0 1 0,0 0 0,-1-1 0,1 1 0,1 0 0,28-2 0,27 16 0,25 22 0,-64-27 0,-1 0 0,2-2 0,-1 0 0,33 8 0,-7-10-682,79-1-1,-116-4-6143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19:11:23.1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339 0 24575,'-8'0'0,"0"1"0,1 0 0,-1 0 0,0 1 0,1 0 0,-1 0 0,1 1 0,0 0 0,0 0 0,0 0 0,0 1 0,-8 6 0,-5 5 0,1 2 0,-25 26 0,24-23 0,7-3 0,1-1 0,0 2 0,1 0 0,1 0 0,-13 33 0,12-25 0,2-3-100,2 1-1,0 0 0,2 0 1,1 0-1,0 1 1,2 0-1,1-1 0,3 33 1,-2-40-360,0-10-6366</inkml:trace>
</inkml:ink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40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9</cp:revision>
  <dcterms:created xsi:type="dcterms:W3CDTF">2023-09-25T18:33:00Z</dcterms:created>
  <dcterms:modified xsi:type="dcterms:W3CDTF">2023-09-25T19:13:00Z</dcterms:modified>
</cp:coreProperties>
</file>