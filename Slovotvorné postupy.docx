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5EEC" w14:textId="5B50908E" w:rsidR="003A5040" w:rsidRDefault="009A0868" w:rsidP="001F40F2">
      <w:pPr>
        <w:pStyle w:val="Title"/>
        <w:jc w:val="center"/>
      </w:pPr>
      <w:r>
        <w:t>Slovotvorné postupy</w:t>
      </w:r>
    </w:p>
    <w:p w14:paraId="73173A5B" w14:textId="77777777" w:rsidR="00B63465" w:rsidRDefault="00B63465" w:rsidP="00B63465"/>
    <w:p w14:paraId="5D269EDB" w14:textId="5838E89A" w:rsidR="00B63465" w:rsidRDefault="009A0868" w:rsidP="00B63465">
      <w:pPr>
        <w:pStyle w:val="ListParagraph"/>
        <w:numPr>
          <w:ilvl w:val="0"/>
          <w:numId w:val="1"/>
        </w:numPr>
        <w:rPr>
          <w:b/>
          <w:bCs/>
        </w:rPr>
      </w:pPr>
      <w:r w:rsidRPr="009A0868">
        <w:rPr>
          <w:b/>
          <w:bCs/>
        </w:rPr>
        <w:t>Odvodzovanie</w:t>
      </w:r>
      <w:r>
        <w:rPr>
          <w:b/>
          <w:bCs/>
        </w:rPr>
        <w:t>:</w:t>
      </w:r>
    </w:p>
    <w:p w14:paraId="2C39B33F" w14:textId="282AF821" w:rsidR="009A0868" w:rsidRPr="009A0868" w:rsidRDefault="009A0868" w:rsidP="009A0868">
      <w:pPr>
        <w:pStyle w:val="ListParagraph"/>
        <w:numPr>
          <w:ilvl w:val="1"/>
          <w:numId w:val="1"/>
        </w:numPr>
        <w:rPr>
          <w:b/>
          <w:bCs/>
        </w:rPr>
      </w:pPr>
      <w:r>
        <w:t> Proces, kedy ku základu slova pridáme príponu, predponu alebo príponu a predponu</w:t>
      </w:r>
    </w:p>
    <w:p w14:paraId="549A7F19" w14:textId="19F0B953" w:rsidR="009A0868" w:rsidRPr="009A0868" w:rsidRDefault="009A0868" w:rsidP="009A0868">
      <w:pPr>
        <w:pStyle w:val="ListParagraph"/>
        <w:numPr>
          <w:ilvl w:val="1"/>
          <w:numId w:val="1"/>
        </w:numPr>
        <w:rPr>
          <w:b/>
          <w:bCs/>
        </w:rPr>
      </w:pPr>
      <w:r>
        <w:t> Vznikajú tak odvodené slová</w:t>
      </w:r>
    </w:p>
    <w:p w14:paraId="2D523075" w14:textId="1C3D8D87" w:rsidR="009A0868" w:rsidRPr="009A0868" w:rsidRDefault="009A0868" w:rsidP="009A0868">
      <w:pPr>
        <w:pStyle w:val="ListParagraph"/>
        <w:numPr>
          <w:ilvl w:val="1"/>
          <w:numId w:val="1"/>
        </w:numPr>
        <w:rPr>
          <w:b/>
          <w:bCs/>
        </w:rPr>
      </w:pPr>
      <w:r>
        <w:t> škola – škol-ský – pred-škol-ský</w:t>
      </w:r>
    </w:p>
    <w:p w14:paraId="294DF133" w14:textId="77777777" w:rsidR="009A0868" w:rsidRDefault="009A0868" w:rsidP="009A0868">
      <w:pPr>
        <w:rPr>
          <w:b/>
          <w:bCs/>
        </w:rPr>
      </w:pPr>
    </w:p>
    <w:p w14:paraId="0C6FA4F0" w14:textId="09944934" w:rsidR="009A0868" w:rsidRDefault="009A0868" w:rsidP="009A08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Skladanie:</w:t>
      </w:r>
    </w:p>
    <w:p w14:paraId="54FEC2F6" w14:textId="56CDF6B7" w:rsidR="009A0868" w:rsidRPr="009A0868" w:rsidRDefault="009A0868" w:rsidP="009A0868">
      <w:pPr>
        <w:pStyle w:val="ListParagraph"/>
        <w:numPr>
          <w:ilvl w:val="1"/>
          <w:numId w:val="1"/>
        </w:numPr>
        <w:rPr>
          <w:b/>
          <w:bCs/>
        </w:rPr>
      </w:pPr>
      <w:r>
        <w:t> Stretnú a spoja sa 2 alebo viac slová</w:t>
      </w:r>
    </w:p>
    <w:p w14:paraId="4D033F2B" w14:textId="7E78C583" w:rsidR="009A0868" w:rsidRDefault="009A0868" w:rsidP="009A0868">
      <w:pPr>
        <w:pStyle w:val="ListParagraph"/>
        <w:numPr>
          <w:ilvl w:val="1"/>
          <w:numId w:val="1"/>
        </w:numPr>
        <w:rPr>
          <w:b/>
          <w:bCs/>
        </w:rPr>
      </w:pPr>
      <w:r>
        <w:t> Vznikajú tak zložené slová</w:t>
      </w:r>
    </w:p>
    <w:p w14:paraId="7F1AC518" w14:textId="7D0CA30F" w:rsidR="009A0868" w:rsidRPr="009A0868" w:rsidRDefault="009A0868" w:rsidP="009A0868">
      <w:pPr>
        <w:pStyle w:val="ListParagraph"/>
        <w:numPr>
          <w:ilvl w:val="1"/>
          <w:numId w:val="1"/>
        </w:numPr>
        <w:rPr>
          <w:b/>
          <w:bCs/>
        </w:rPr>
      </w:pPr>
      <w:r>
        <w:t> Kníhtlačiareň, zemepis, bielo-modro-červená (ak sú samostatné javy, píšeme so spojovníkom, napr. vlajka), bledomodrý (odtieň bez spojovníka)</w:t>
      </w:r>
    </w:p>
    <w:p w14:paraId="353BBAE6" w14:textId="77777777" w:rsidR="009A0868" w:rsidRDefault="009A0868" w:rsidP="009A0868">
      <w:pPr>
        <w:rPr>
          <w:b/>
          <w:bCs/>
        </w:rPr>
      </w:pPr>
    </w:p>
    <w:p w14:paraId="500F404E" w14:textId="7A3E3CAE" w:rsidR="009A0868" w:rsidRDefault="009A0868" w:rsidP="009A08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Spájanie:</w:t>
      </w:r>
    </w:p>
    <w:p w14:paraId="74F0C6C5" w14:textId="214AD11A" w:rsidR="009A0868" w:rsidRPr="009A0868" w:rsidRDefault="009A0868" w:rsidP="009A0868">
      <w:pPr>
        <w:pStyle w:val="ListParagraph"/>
        <w:numPr>
          <w:ilvl w:val="1"/>
          <w:numId w:val="1"/>
        </w:numPr>
        <w:rPr>
          <w:b/>
          <w:bCs/>
        </w:rPr>
      </w:pPr>
      <w:r>
        <w:t> Významovo spojené 2 alebo viac slová</w:t>
      </w:r>
    </w:p>
    <w:p w14:paraId="372B70E3" w14:textId="2F90DC12" w:rsidR="009A0868" w:rsidRPr="009A0868" w:rsidRDefault="009A0868" w:rsidP="009A0868">
      <w:pPr>
        <w:pStyle w:val="ListParagraph"/>
        <w:numPr>
          <w:ilvl w:val="1"/>
          <w:numId w:val="1"/>
        </w:numPr>
        <w:rPr>
          <w:b/>
          <w:bCs/>
        </w:rPr>
      </w:pPr>
      <w:r>
        <w:t> Vznikajú tak združené pomenovania</w:t>
      </w:r>
    </w:p>
    <w:p w14:paraId="1799787F" w14:textId="77777777" w:rsidR="009A0868" w:rsidRPr="009A0868" w:rsidRDefault="009A0868" w:rsidP="009A0868">
      <w:pPr>
        <w:pStyle w:val="ListParagraph"/>
        <w:numPr>
          <w:ilvl w:val="1"/>
          <w:numId w:val="1"/>
        </w:numPr>
        <w:rPr>
          <w:b/>
          <w:bCs/>
        </w:rPr>
      </w:pPr>
      <w:r>
        <w:t> Čierna káva - je združeným pomenovaním, je to istý druh kávy, chutná káva - nie je združené pomenovanie</w:t>
      </w:r>
    </w:p>
    <w:p w14:paraId="2DAF130A" w14:textId="6B81AC91" w:rsidR="009A0868" w:rsidRPr="00426615" w:rsidRDefault="009A0868" w:rsidP="009A0868">
      <w:pPr>
        <w:pStyle w:val="ListParagraph"/>
        <w:numPr>
          <w:ilvl w:val="1"/>
          <w:numId w:val="1"/>
        </w:numPr>
        <w:rPr>
          <w:b/>
          <w:bCs/>
        </w:rPr>
      </w:pPr>
      <w:r>
        <w:t> Náš úrad – nie je združené pomenovanie, Mestský úrad – je združené pomenovanie, presný typ úradu</w:t>
      </w:r>
    </w:p>
    <w:p w14:paraId="55C3766F" w14:textId="77777777" w:rsidR="00426615" w:rsidRDefault="00426615" w:rsidP="00426615">
      <w:pPr>
        <w:rPr>
          <w:b/>
          <w:bCs/>
        </w:rPr>
      </w:pPr>
    </w:p>
    <w:p w14:paraId="745973ED" w14:textId="095F6014" w:rsidR="00426615" w:rsidRDefault="00426615" w:rsidP="004266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Skracovanie</w:t>
      </w:r>
    </w:p>
    <w:p w14:paraId="41302D3E" w14:textId="66670250" w:rsidR="00426615" w:rsidRPr="00426615" w:rsidRDefault="00426615" w:rsidP="00426615">
      <w:pPr>
        <w:pStyle w:val="ListParagraph"/>
        <w:numPr>
          <w:ilvl w:val="1"/>
          <w:numId w:val="1"/>
        </w:numPr>
      </w:pPr>
      <w:r w:rsidRPr="00426615">
        <w:t> Vznikajú tak skrátené slová</w:t>
      </w:r>
    </w:p>
    <w:p w14:paraId="2ADA4B63" w14:textId="10C92EAE" w:rsidR="00426615" w:rsidRPr="00426615" w:rsidRDefault="00426615" w:rsidP="00426615">
      <w:pPr>
        <w:pStyle w:val="ListParagraph"/>
        <w:numPr>
          <w:ilvl w:val="1"/>
          <w:numId w:val="1"/>
        </w:numPr>
        <w:rPr>
          <w:b/>
          <w:bCs/>
        </w:rPr>
      </w:pPr>
      <w:r w:rsidRPr="00426615">
        <w:rPr>
          <w:b/>
          <w:bCs/>
        </w:rPr>
        <w:t> napr.</w:t>
      </w:r>
      <w:r>
        <w:t xml:space="preserve"> – textová skratka, musí mať na konci spoluhlásku</w:t>
      </w:r>
    </w:p>
    <w:p w14:paraId="5386E9D1" w14:textId="51A37277" w:rsidR="00426615" w:rsidRPr="00426615" w:rsidRDefault="00426615" w:rsidP="0042661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EÚ </w:t>
      </w:r>
      <w:r>
        <w:t>– iniciálová skratka, tvorená začiatočnými písmenami názvu, neskloňuje sa</w:t>
      </w:r>
    </w:p>
    <w:p w14:paraId="54CA836D" w14:textId="171A15A7" w:rsidR="00426615" w:rsidRPr="00426615" w:rsidRDefault="00426615" w:rsidP="0042661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Slovnaft, Pienap </w:t>
      </w:r>
      <w:r>
        <w:t>– skratkové slová, dajú sa skloňovať</w:t>
      </w:r>
    </w:p>
    <w:sectPr w:rsidR="00426615" w:rsidRPr="00426615" w:rsidSect="00DD69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9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68"/>
    <w:rsid w:val="001F40F2"/>
    <w:rsid w:val="003A5040"/>
    <w:rsid w:val="00426615"/>
    <w:rsid w:val="009A0868"/>
    <w:rsid w:val="00B63465"/>
    <w:rsid w:val="00C63554"/>
    <w:rsid w:val="00D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7149"/>
  <w15:chartTrackingRefBased/>
  <w15:docId w15:val="{75D51239-DC4E-4659-A8A6-5540297E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2024-03-07T15:06:00Z</dcterms:created>
  <dcterms:modified xsi:type="dcterms:W3CDTF">2024-03-07T15:46:00Z</dcterms:modified>
</cp:coreProperties>
</file>