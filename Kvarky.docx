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E1C2" w14:textId="75027006" w:rsidR="00150E19" w:rsidRPr="00205D9E" w:rsidRDefault="00234862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Kvarky</w:t>
      </w:r>
    </w:p>
    <w:p w14:paraId="2F8CABCA" w14:textId="77777777" w:rsidR="00465E9E" w:rsidRPr="00205D9E" w:rsidRDefault="00465E9E" w:rsidP="00465E9E">
      <w:pPr>
        <w:rPr>
          <w:lang w:val="sk-SK"/>
        </w:rPr>
      </w:pPr>
    </w:p>
    <w:p w14:paraId="42A735D4" w14:textId="46D6FB16" w:rsidR="00465E9E" w:rsidRDefault="00234862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Sú to najmenšie častice, z ktorých sa skladajú hadróny (napr. protóny (3 kvarky) a neutróny (3 kvarky))</w:t>
      </w:r>
    </w:p>
    <w:p w14:paraId="406B4D7D" w14:textId="6B457FA0" w:rsidR="00234862" w:rsidRDefault="00234862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Sú najmenšie známe častice, ktoré tvoria hmotu</w:t>
      </w:r>
    </w:p>
    <w:p w14:paraId="0110597B" w14:textId="4C5CDF90" w:rsidR="00234862" w:rsidRDefault="00D72A3C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Teoreticky boli predpovedané v roku 1964</w:t>
      </w:r>
    </w:p>
    <w:p w14:paraId="21F9708E" w14:textId="31081406" w:rsidR="00B228AA" w:rsidRDefault="00B228AA" w:rsidP="00B228AA">
      <w:pPr>
        <w:rPr>
          <w:lang w:val="sk-SK"/>
        </w:rPr>
      </w:pPr>
    </w:p>
    <w:p w14:paraId="6790979E" w14:textId="033BB1AC" w:rsidR="008B302C" w:rsidRPr="008B302C" w:rsidRDefault="00B228AA" w:rsidP="008B302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Ku každému kvarku existuje antičastica </w:t>
      </w:r>
      <w:r w:rsidR="008B302C">
        <w:rPr>
          <w:lang w:val="sk-SK"/>
        </w:rPr>
        <w:t>–</w:t>
      </w:r>
      <w:r>
        <w:rPr>
          <w:lang w:val="sk-SK"/>
        </w:rPr>
        <w:t xml:space="preserve"> antikvark</w:t>
      </w:r>
      <w:r w:rsidR="008B302C">
        <w:rPr>
          <w:lang w:val="sk-SK"/>
        </w:rPr>
        <w:t>, ktorá má opačný náboj</w:t>
      </w:r>
    </w:p>
    <w:p w14:paraId="73BAFD34" w14:textId="7F7E85CA" w:rsidR="008B302C" w:rsidRDefault="008B302C" w:rsidP="00B228AA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Náboj kvarku je menší ako elementárny náboj</w:t>
      </w:r>
    </w:p>
    <w:p w14:paraId="33DF9F94" w14:textId="07E4702A" w:rsidR="008B302C" w:rsidRDefault="008B302C" w:rsidP="00B228AA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Existuje 6 kvarkov a teda 6 antikvarkov</w:t>
      </w:r>
    </w:p>
    <w:p w14:paraId="61AFA285" w14:textId="4FC97FD4" w:rsidR="008B302C" w:rsidRDefault="008B302C" w:rsidP="008B302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R</w:t>
      </w:r>
      <w:r w:rsidR="002637FD">
        <w:rPr>
          <w:lang w:val="sk-SK"/>
        </w:rPr>
        <w:t>ozdeľujú sa do 3 rodín:</w:t>
      </w:r>
    </w:p>
    <w:p w14:paraId="0039B69F" w14:textId="6A736DF0" w:rsidR="002637FD" w:rsidRDefault="002637FD" w:rsidP="002637F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</w:t>
      </w:r>
      <w:proofErr w:type="spellStart"/>
      <w:r w:rsidRPr="002637FD">
        <w:rPr>
          <w:b/>
          <w:bCs/>
          <w:lang w:val="sk-SK"/>
        </w:rPr>
        <w:t>Up</w:t>
      </w:r>
      <w:proofErr w:type="spellEnd"/>
      <w:r>
        <w:rPr>
          <w:b/>
          <w:bCs/>
          <w:lang w:val="sk-SK"/>
        </w:rPr>
        <w:t>,</w:t>
      </w:r>
      <w:r w:rsidRPr="002637FD">
        <w:rPr>
          <w:b/>
          <w:bCs/>
          <w:lang w:val="sk-SK"/>
        </w:rPr>
        <w:t xml:space="preserve"> </w:t>
      </w:r>
      <w:proofErr w:type="spellStart"/>
      <w:r w:rsidRPr="002637FD">
        <w:rPr>
          <w:b/>
          <w:bCs/>
          <w:lang w:val="sk-SK"/>
        </w:rPr>
        <w:t>Down</w:t>
      </w:r>
      <w:proofErr w:type="spellEnd"/>
      <w:r w:rsidRPr="002637FD">
        <w:rPr>
          <w:b/>
          <w:bCs/>
          <w:lang w:val="sk-SK"/>
        </w:rPr>
        <w:t xml:space="preserve"> (horný</w:t>
      </w:r>
      <w:r>
        <w:rPr>
          <w:b/>
          <w:bCs/>
          <w:lang w:val="sk-SK"/>
        </w:rPr>
        <w:t>,</w:t>
      </w:r>
      <w:r w:rsidRPr="002637FD">
        <w:rPr>
          <w:b/>
          <w:bCs/>
          <w:lang w:val="sk-SK"/>
        </w:rPr>
        <w:t xml:space="preserve"> dolný)</w:t>
      </w:r>
      <w:r>
        <w:rPr>
          <w:lang w:val="sk-SK"/>
        </w:rPr>
        <w:t xml:space="preserve"> – najľahšie, výskyt v prírode</w:t>
      </w:r>
    </w:p>
    <w:p w14:paraId="3BFAB8B8" w14:textId="1FD50475" w:rsidR="002637FD" w:rsidRDefault="002637FD" w:rsidP="002637F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</w:t>
      </w:r>
      <w:proofErr w:type="spellStart"/>
      <w:r>
        <w:rPr>
          <w:b/>
          <w:bCs/>
          <w:lang w:val="sk-SK"/>
        </w:rPr>
        <w:t>Charm</w:t>
      </w:r>
      <w:proofErr w:type="spellEnd"/>
      <w:r>
        <w:rPr>
          <w:b/>
          <w:bCs/>
          <w:lang w:val="sk-SK"/>
        </w:rPr>
        <w:t xml:space="preserve">, </w:t>
      </w:r>
      <w:proofErr w:type="spellStart"/>
      <w:r>
        <w:rPr>
          <w:b/>
          <w:bCs/>
          <w:lang w:val="sk-SK"/>
        </w:rPr>
        <w:t>Strange</w:t>
      </w:r>
      <w:proofErr w:type="spellEnd"/>
      <w:r>
        <w:rPr>
          <w:b/>
          <w:bCs/>
          <w:lang w:val="sk-SK"/>
        </w:rPr>
        <w:t xml:space="preserve"> (pôvabný, podivný) </w:t>
      </w:r>
      <w:r>
        <w:rPr>
          <w:lang w:val="sk-SK"/>
        </w:rPr>
        <w:t>– výskyt v kozmických lúčoch</w:t>
      </w:r>
    </w:p>
    <w:p w14:paraId="4A18D1FF" w14:textId="649B4AD3" w:rsidR="002637FD" w:rsidRDefault="002637FD" w:rsidP="002637F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Top, </w:t>
      </w:r>
      <w:proofErr w:type="spellStart"/>
      <w:r>
        <w:rPr>
          <w:b/>
          <w:bCs/>
          <w:lang w:val="sk-SK"/>
        </w:rPr>
        <w:t>Bottom</w:t>
      </w:r>
      <w:proofErr w:type="spellEnd"/>
      <w:r>
        <w:rPr>
          <w:b/>
          <w:bCs/>
          <w:lang w:val="sk-SK"/>
        </w:rPr>
        <w:t xml:space="preserve"> (vrchný, spodný) </w:t>
      </w:r>
      <w:r>
        <w:rPr>
          <w:lang w:val="sk-SK"/>
        </w:rPr>
        <w:t>– najťažšie, umelo vytvorené</w:t>
      </w:r>
    </w:p>
    <w:p w14:paraId="34926C7A" w14:textId="09DAB3D4" w:rsidR="002637FD" w:rsidRDefault="002637FD" w:rsidP="002637FD">
      <w:pPr>
        <w:rPr>
          <w:lang w:val="sk-SK"/>
        </w:rPr>
      </w:pPr>
    </w:p>
    <w:p w14:paraId="680D3179" w14:textId="77777777" w:rsidR="002637FD" w:rsidRDefault="002637FD" w:rsidP="002637FD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Kvarky podliehajú všetkým 4 interakciám:</w:t>
      </w:r>
    </w:p>
    <w:p w14:paraId="20EA8A94" w14:textId="68BE3CAA" w:rsidR="002637FD" w:rsidRPr="00451857" w:rsidRDefault="002637FD" w:rsidP="002637F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</w:t>
      </w:r>
      <w:r w:rsidRPr="002637FD">
        <w:rPr>
          <w:b/>
          <w:bCs/>
          <w:lang w:val="sk-SK"/>
        </w:rPr>
        <w:t>Silná interakcia</w:t>
      </w:r>
      <w:r>
        <w:rPr>
          <w:lang w:val="sk-SK"/>
        </w:rPr>
        <w:t xml:space="preserve"> – najsilnejšia, 100x silnejšia ako elektromagnetizmus, </w:t>
      </w:r>
      <w:r w:rsidR="00070A1E">
        <w:rPr>
          <w:lang w:val="sk-SK"/>
        </w:rPr>
        <w:t>príťažlivá</w:t>
      </w:r>
      <w:r w:rsidR="00070A1E">
        <w:rPr>
          <w:lang w:val="sk-SK"/>
        </w:rPr>
        <w:t xml:space="preserve"> </w:t>
      </w:r>
      <w:r w:rsidR="00070A1E">
        <w:rPr>
          <w:lang w:val="sk-SK"/>
        </w:rPr>
        <w:t xml:space="preserve">krátkodosahová </w:t>
      </w:r>
      <w:r>
        <w:rPr>
          <w:lang w:val="sk-SK"/>
        </w:rPr>
        <w:t>sila, drží jadro „pokope“ (protóny, neutróny)</w:t>
      </w:r>
    </w:p>
    <w:p w14:paraId="0FFC0DFB" w14:textId="7EAE137F" w:rsidR="00451857" w:rsidRDefault="00451857" w:rsidP="00451857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Elektromagnetizmus </w:t>
      </w:r>
      <w:r>
        <w:rPr>
          <w:lang w:val="sk-SK"/>
        </w:rPr>
        <w:t>– 2. najsilnejšia, aj príťažlivá aj odpudivá</w:t>
      </w:r>
      <w:r w:rsidR="00070A1E">
        <w:rPr>
          <w:lang w:val="sk-SK"/>
        </w:rPr>
        <w:t xml:space="preserve"> </w:t>
      </w:r>
      <w:r w:rsidR="00070A1E">
        <w:rPr>
          <w:lang w:val="sk-SK"/>
        </w:rPr>
        <w:t>ďalekodosahová</w:t>
      </w:r>
      <w:r>
        <w:rPr>
          <w:lang w:val="sk-SK"/>
        </w:rPr>
        <w:t xml:space="preserve"> sila, pôsobí na elektricky nabité častice</w:t>
      </w:r>
    </w:p>
    <w:p w14:paraId="3ACAD3AD" w14:textId="05C3C0A4" w:rsidR="002637FD" w:rsidRDefault="002637FD" w:rsidP="002637F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Slabá interakcia </w:t>
      </w:r>
      <w:r>
        <w:rPr>
          <w:lang w:val="sk-SK"/>
        </w:rPr>
        <w:t>– 3. najsilnejšia</w:t>
      </w:r>
      <w:r w:rsidR="0034129B">
        <w:rPr>
          <w:lang w:val="sk-SK"/>
        </w:rPr>
        <w:t xml:space="preserve">, </w:t>
      </w:r>
      <w:r w:rsidR="00070A1E">
        <w:rPr>
          <w:lang w:val="sk-SK"/>
        </w:rPr>
        <w:t xml:space="preserve">príťažlivá </w:t>
      </w:r>
      <w:r w:rsidR="0034129B">
        <w:rPr>
          <w:lang w:val="sk-SK"/>
        </w:rPr>
        <w:t>krátkodosahová</w:t>
      </w:r>
      <w:r w:rsidR="00070A1E">
        <w:rPr>
          <w:lang w:val="sk-SK"/>
        </w:rPr>
        <w:t xml:space="preserve"> sila</w:t>
      </w:r>
      <w:r w:rsidR="0034129B">
        <w:rPr>
          <w:lang w:val="sk-SK"/>
        </w:rPr>
        <w:t>, 1000x slabšia ako silná</w:t>
      </w:r>
    </w:p>
    <w:p w14:paraId="263170A8" w14:textId="0C151A25" w:rsidR="002637FD" w:rsidRPr="002637FD" w:rsidRDefault="002637FD" w:rsidP="002637FD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Gravitácia </w:t>
      </w:r>
      <w:r>
        <w:rPr>
          <w:lang w:val="sk-SK"/>
        </w:rPr>
        <w:t xml:space="preserve">– najslabšia, </w:t>
      </w:r>
      <w:r w:rsidR="00070A1E">
        <w:rPr>
          <w:lang w:val="sk-SK"/>
        </w:rPr>
        <w:t xml:space="preserve">príťažlivá </w:t>
      </w:r>
      <w:r w:rsidR="00070A1E">
        <w:rPr>
          <w:lang w:val="sk-SK"/>
        </w:rPr>
        <w:t>ďalekodosahová sila, v makrosvete je najväčšou hybnou silou</w:t>
      </w:r>
      <w:r w:rsidRPr="002637FD">
        <w:rPr>
          <w:b/>
          <w:bCs/>
          <w:lang w:val="sk-SK"/>
        </w:rPr>
        <w:br/>
      </w:r>
    </w:p>
    <w:sectPr w:rsidR="002637FD" w:rsidRPr="002637FD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62"/>
    <w:rsid w:val="00070A1E"/>
    <w:rsid w:val="00150E19"/>
    <w:rsid w:val="00205D9E"/>
    <w:rsid w:val="00234862"/>
    <w:rsid w:val="002637FD"/>
    <w:rsid w:val="0034129B"/>
    <w:rsid w:val="00451857"/>
    <w:rsid w:val="00465E9E"/>
    <w:rsid w:val="006A500F"/>
    <w:rsid w:val="008B302C"/>
    <w:rsid w:val="00B228AA"/>
    <w:rsid w:val="00D65142"/>
    <w:rsid w:val="00D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28DF"/>
  <w15:chartTrackingRefBased/>
  <w15:docId w15:val="{BDFA0FB8-8566-47A2-B90E-D42A3B4E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2022-09-28T15:23:00Z</dcterms:created>
  <dcterms:modified xsi:type="dcterms:W3CDTF">2022-09-28T15:47:00Z</dcterms:modified>
</cp:coreProperties>
</file>