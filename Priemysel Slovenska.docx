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EBD9" w14:textId="6051281A" w:rsidR="003A5040" w:rsidRDefault="00B9428D" w:rsidP="001F40F2">
      <w:pPr>
        <w:pStyle w:val="Nzov"/>
        <w:jc w:val="center"/>
      </w:pPr>
      <w:r>
        <w:t>Priemysel Slovenska</w:t>
      </w:r>
    </w:p>
    <w:p w14:paraId="1B43D114" w14:textId="138CB7E8" w:rsidR="00B63465" w:rsidRDefault="00B63465" w:rsidP="00B63465"/>
    <w:p w14:paraId="1877FEAC" w14:textId="6A451FBD" w:rsidR="00B9428D" w:rsidRDefault="00B9428D" w:rsidP="00B9428D">
      <w:pPr>
        <w:pStyle w:val="Odsekzoznamu"/>
        <w:numPr>
          <w:ilvl w:val="0"/>
          <w:numId w:val="1"/>
        </w:numPr>
      </w:pPr>
      <w:r>
        <w:t>Historický vývoj</w:t>
      </w:r>
    </w:p>
    <w:p w14:paraId="13B8BFAA" w14:textId="44026150" w:rsidR="00B63465" w:rsidRPr="00B9428D" w:rsidRDefault="00B9428D" w:rsidP="00B9428D">
      <w:pPr>
        <w:pStyle w:val="Odsekzoznamu"/>
        <w:numPr>
          <w:ilvl w:val="1"/>
          <w:numId w:val="1"/>
        </w:numPr>
        <w:rPr>
          <w:b/>
          <w:bCs/>
        </w:rPr>
      </w:pPr>
      <w:r w:rsidRPr="00B9428D">
        <w:rPr>
          <w:b/>
          <w:bCs/>
        </w:rPr>
        <w:t>Rozvoj po 2. sv. vojne</w:t>
      </w:r>
    </w:p>
    <w:p w14:paraId="2A442507" w14:textId="55F571FD" w:rsidR="00B9428D" w:rsidRDefault="00B9428D" w:rsidP="00B9428D">
      <w:pPr>
        <w:pStyle w:val="Odsekzoznamu"/>
        <w:numPr>
          <w:ilvl w:val="2"/>
          <w:numId w:val="1"/>
        </w:numPr>
      </w:pPr>
      <w:r>
        <w:t>K</w:t>
      </w:r>
      <w:r w:rsidRPr="00B9428D">
        <w:t xml:space="preserve">oncentrovaný do veľkých podnikov orientovaný hlavne na chemicky, ťažký strojársky priemysel </w:t>
      </w:r>
      <w:r>
        <w:t>a</w:t>
      </w:r>
      <w:r w:rsidRPr="00B9428D">
        <w:t xml:space="preserve"> výrob</w:t>
      </w:r>
      <w:r>
        <w:t>u</w:t>
      </w:r>
      <w:r w:rsidRPr="00B9428D">
        <w:t xml:space="preserve"> stavebných materiálov, </w:t>
      </w:r>
    </w:p>
    <w:p w14:paraId="13A727CD" w14:textId="77777777" w:rsidR="00B9428D" w:rsidRPr="00B9428D" w:rsidRDefault="00B9428D" w:rsidP="00B9428D"/>
    <w:p w14:paraId="2A5C11CE" w14:textId="29B79766" w:rsidR="00B9428D" w:rsidRDefault="00B9428D" w:rsidP="00B9428D">
      <w:pPr>
        <w:pStyle w:val="Odsekzoznamu"/>
        <w:numPr>
          <w:ilvl w:val="1"/>
          <w:numId w:val="1"/>
        </w:numPr>
      </w:pPr>
      <w:r w:rsidRPr="00B9428D">
        <w:rPr>
          <w:b/>
          <w:bCs/>
        </w:rPr>
        <w:t>Po r. 1989</w:t>
      </w:r>
      <w:r>
        <w:t xml:space="preserve"> – úpadok</w:t>
      </w:r>
    </w:p>
    <w:p w14:paraId="5FE6CC29" w14:textId="5742012E" w:rsidR="00B9428D" w:rsidRDefault="00B9428D" w:rsidP="00B9428D">
      <w:pPr>
        <w:pStyle w:val="Odsekzoznamu"/>
        <w:numPr>
          <w:ilvl w:val="2"/>
          <w:numId w:val="1"/>
        </w:numPr>
      </w:pPr>
      <w:r>
        <w:t>P</w:t>
      </w:r>
      <w:r w:rsidRPr="00B9428D">
        <w:t>rechod na trhové hospodárstvo</w:t>
      </w:r>
    </w:p>
    <w:p w14:paraId="56EBFAF5" w14:textId="610B8F7E" w:rsidR="00B9428D" w:rsidRPr="00B9428D" w:rsidRDefault="00B9428D" w:rsidP="00B9428D">
      <w:pPr>
        <w:pStyle w:val="Odsekzoznamu"/>
        <w:numPr>
          <w:ilvl w:val="2"/>
          <w:numId w:val="1"/>
        </w:numPr>
      </w:pPr>
      <w:r>
        <w:t>P</w:t>
      </w:r>
      <w:r w:rsidRPr="00B9428D">
        <w:t>rivatizácia, zmena výrobných programov, veľa podnikov krachlo</w:t>
      </w:r>
    </w:p>
    <w:p w14:paraId="1A3435ED" w14:textId="58BDECB9" w:rsidR="00B9428D" w:rsidRDefault="00B9428D" w:rsidP="00B9428D"/>
    <w:p w14:paraId="092F5D83" w14:textId="45B42833" w:rsidR="00B9428D" w:rsidRDefault="00B9428D" w:rsidP="00B9428D">
      <w:pPr>
        <w:pStyle w:val="Odsekzoznamu"/>
        <w:numPr>
          <w:ilvl w:val="1"/>
          <w:numId w:val="1"/>
        </w:numPr>
      </w:pPr>
      <w:r>
        <w:t> </w:t>
      </w:r>
      <w:r w:rsidRPr="00B9428D">
        <w:rPr>
          <w:b/>
          <w:bCs/>
        </w:rPr>
        <w:t>Po vstupe do EÚ (2004)</w:t>
      </w:r>
      <w:r>
        <w:t xml:space="preserve"> – otvárajú sa nové trhy</w:t>
      </w:r>
    </w:p>
    <w:p w14:paraId="0148B2C0" w14:textId="407A38AC" w:rsidR="00064AAB" w:rsidRPr="00064AAB" w:rsidRDefault="00064AAB" w:rsidP="00064AAB">
      <w:pPr>
        <w:pStyle w:val="Odsekzoznamu"/>
        <w:numPr>
          <w:ilvl w:val="2"/>
          <w:numId w:val="1"/>
        </w:numPr>
      </w:pPr>
      <w:r w:rsidRPr="00064AAB">
        <w:t>V</w:t>
      </w:r>
      <w:r w:rsidRPr="00064AAB">
        <w:t>znikajú priemyselné parky a taktiež regionálna nerovnomernosť.</w:t>
      </w:r>
    </w:p>
    <w:p w14:paraId="2B770A1D" w14:textId="317161E6" w:rsidR="00064AAB" w:rsidRDefault="00064AAB" w:rsidP="00064AAB"/>
    <w:p w14:paraId="65C58A6C" w14:textId="1EDE76DD" w:rsidR="00064AAB" w:rsidRPr="00064AAB" w:rsidRDefault="00064AAB" w:rsidP="00064AAB">
      <w:pPr>
        <w:pStyle w:val="Odsekzoznamu"/>
        <w:numPr>
          <w:ilvl w:val="1"/>
          <w:numId w:val="1"/>
        </w:numPr>
        <w:rPr>
          <w:b/>
          <w:bCs/>
        </w:rPr>
      </w:pPr>
      <w:r w:rsidRPr="00064AAB">
        <w:rPr>
          <w:b/>
          <w:bCs/>
        </w:rPr>
        <w:t> R. 2010 – 2015</w:t>
      </w:r>
    </w:p>
    <w:p w14:paraId="0AD0204F" w14:textId="16A3254F" w:rsidR="00064AAB" w:rsidRDefault="00064AAB" w:rsidP="00064AAB">
      <w:pPr>
        <w:pStyle w:val="Odsekzoznamu"/>
        <w:numPr>
          <w:ilvl w:val="2"/>
          <w:numId w:val="1"/>
        </w:numPr>
      </w:pPr>
      <w:r>
        <w:t>N</w:t>
      </w:r>
      <w:r w:rsidRPr="00064AAB">
        <w:t xml:space="preserve">árast HDP o 3% ročne (Poľsko, SR, </w:t>
      </w:r>
      <w:r w:rsidRPr="00064AAB">
        <w:t>Pobaltie</w:t>
      </w:r>
      <w:r>
        <w:t xml:space="preserve"> -</w:t>
      </w:r>
      <w:r w:rsidRPr="00064AAB">
        <w:t xml:space="preserve"> najrýchlejšie rastúca ekonomika)</w:t>
      </w:r>
    </w:p>
    <w:p w14:paraId="6BD0645C" w14:textId="416B6CB7" w:rsidR="00064AAB" w:rsidRDefault="00064AAB" w:rsidP="00064AAB"/>
    <w:p w14:paraId="51367DAC" w14:textId="42424881" w:rsidR="00064AAB" w:rsidRDefault="00064AAB" w:rsidP="00064AAB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064AAB">
        <w:rPr>
          <w:b/>
          <w:bCs/>
        </w:rPr>
        <w:t>Súčasnosť</w:t>
      </w:r>
    </w:p>
    <w:p w14:paraId="2F393F68" w14:textId="2330DCB4" w:rsidR="00064AAB" w:rsidRDefault="00064AAB" w:rsidP="00064AAB">
      <w:pPr>
        <w:pStyle w:val="Odsekzoznamu"/>
        <w:numPr>
          <w:ilvl w:val="2"/>
          <w:numId w:val="1"/>
        </w:numPr>
      </w:pPr>
      <w:r>
        <w:t>R</w:t>
      </w:r>
      <w:r w:rsidRPr="00064AAB">
        <w:t>ozvoj priemyslu najmä cez zahraničné investície</w:t>
      </w:r>
    </w:p>
    <w:p w14:paraId="0A8F2047" w14:textId="317721B2" w:rsidR="00064AAB" w:rsidRPr="00064AAB" w:rsidRDefault="00064AAB" w:rsidP="00064AAB">
      <w:pPr>
        <w:pStyle w:val="Odsekzoznamu"/>
        <w:numPr>
          <w:ilvl w:val="2"/>
          <w:numId w:val="1"/>
        </w:numPr>
        <w:rPr>
          <w:lang w:val="en-US"/>
        </w:rPr>
      </w:pPr>
      <w:r>
        <w:t>Priemysel zamestnáva najviac pracujúcich, je najdôležitejšou zložkou hospodárstva</w:t>
      </w:r>
      <w:r w:rsidRPr="00064AAB">
        <w:t xml:space="preserve"> </w:t>
      </w:r>
    </w:p>
    <w:p w14:paraId="12EB2A8E" w14:textId="69B20CBA" w:rsidR="00064AAB" w:rsidRPr="00064AAB" w:rsidRDefault="00064AAB" w:rsidP="00064AAB">
      <w:pPr>
        <w:pStyle w:val="Odsekzoznamu"/>
        <w:numPr>
          <w:ilvl w:val="2"/>
          <w:numId w:val="1"/>
        </w:numPr>
        <w:rPr>
          <w:lang w:val="en-US"/>
        </w:rPr>
      </w:pPr>
      <w:r>
        <w:t>V</w:t>
      </w:r>
      <w:r w:rsidRPr="00064AAB">
        <w:t>ytvára 2/3 hospodárskej výroby</w:t>
      </w:r>
    </w:p>
    <w:p w14:paraId="3D330D40" w14:textId="27CAF31B" w:rsidR="00064AAB" w:rsidRPr="00064AAB" w:rsidRDefault="00064AAB" w:rsidP="00064AAB">
      <w:pPr>
        <w:pStyle w:val="Odsekzoznamu"/>
        <w:numPr>
          <w:ilvl w:val="2"/>
          <w:numId w:val="1"/>
        </w:numPr>
        <w:rPr>
          <w:lang w:val="en-US"/>
        </w:rPr>
      </w:pPr>
      <w:r>
        <w:t>V</w:t>
      </w:r>
      <w:r w:rsidRPr="00064AAB">
        <w:t>ýrobky tvoria prevažnú časť vývozu do zahraničia (85%)</w:t>
      </w:r>
    </w:p>
    <w:p w14:paraId="248FA635" w14:textId="0EB8F119" w:rsidR="00064AAB" w:rsidRDefault="00064AAB" w:rsidP="00132169"/>
    <w:p w14:paraId="68060852" w14:textId="0590CCD1" w:rsidR="00132169" w:rsidRDefault="00132169" w:rsidP="00132169">
      <w:pPr>
        <w:pStyle w:val="Odsekzoznamu"/>
        <w:numPr>
          <w:ilvl w:val="0"/>
          <w:numId w:val="1"/>
        </w:numPr>
      </w:pPr>
      <w:r>
        <w:t>Nerastné suroviny</w:t>
      </w:r>
    </w:p>
    <w:p w14:paraId="1F0E21C7" w14:textId="50FB4ACE" w:rsidR="00132169" w:rsidRDefault="00132169" w:rsidP="0013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132169">
        <w:rPr>
          <w:b/>
          <w:bCs/>
        </w:rPr>
        <w:t>Palivá</w:t>
      </w:r>
    </w:p>
    <w:p w14:paraId="0621042B" w14:textId="7C7AA677" w:rsidR="00132169" w:rsidRPr="00132169" w:rsidRDefault="00132169" w:rsidP="00132169">
      <w:pPr>
        <w:pStyle w:val="Odsekzoznamu"/>
        <w:numPr>
          <w:ilvl w:val="2"/>
          <w:numId w:val="1"/>
        </w:numPr>
        <w:rPr>
          <w:lang w:val="en-US"/>
        </w:rPr>
      </w:pPr>
      <w:r>
        <w:rPr>
          <w:b/>
          <w:bCs/>
        </w:rPr>
        <w:t>R</w:t>
      </w:r>
      <w:r w:rsidRPr="00132169">
        <w:rPr>
          <w:b/>
          <w:bCs/>
        </w:rPr>
        <w:t>opa</w:t>
      </w:r>
      <w:r w:rsidRPr="00132169">
        <w:t xml:space="preserve"> – Malacky, Gbely</w:t>
      </w:r>
    </w:p>
    <w:p w14:paraId="3BA98BD6" w14:textId="284B3338" w:rsidR="00132169" w:rsidRPr="00132169" w:rsidRDefault="00132169" w:rsidP="00132169">
      <w:pPr>
        <w:pStyle w:val="Odsekzoznamu"/>
        <w:numPr>
          <w:ilvl w:val="2"/>
          <w:numId w:val="1"/>
        </w:numPr>
        <w:rPr>
          <w:lang w:val="en-US"/>
        </w:rPr>
      </w:pPr>
      <w:r>
        <w:rPr>
          <w:b/>
          <w:bCs/>
        </w:rPr>
        <w:t>Z</w:t>
      </w:r>
      <w:r w:rsidRPr="00132169">
        <w:rPr>
          <w:b/>
          <w:bCs/>
        </w:rPr>
        <w:t>emný</w:t>
      </w:r>
      <w:r w:rsidRPr="00132169">
        <w:t xml:space="preserve"> </w:t>
      </w:r>
      <w:r w:rsidRPr="00132169">
        <w:rPr>
          <w:b/>
          <w:bCs/>
        </w:rPr>
        <w:t>plyn</w:t>
      </w:r>
      <w:r w:rsidRPr="00132169">
        <w:t xml:space="preserve"> – Malacky, Láb</w:t>
      </w:r>
    </w:p>
    <w:p w14:paraId="72665CA4" w14:textId="4A3935B5" w:rsidR="00132169" w:rsidRPr="00132169" w:rsidRDefault="00132169" w:rsidP="00132169">
      <w:pPr>
        <w:pStyle w:val="Odsekzoznamu"/>
        <w:numPr>
          <w:ilvl w:val="2"/>
          <w:numId w:val="1"/>
        </w:numPr>
        <w:rPr>
          <w:lang w:val="en-US"/>
        </w:rPr>
      </w:pPr>
      <w:r>
        <w:rPr>
          <w:b/>
          <w:bCs/>
        </w:rPr>
        <w:t>H</w:t>
      </w:r>
      <w:r w:rsidRPr="00132169">
        <w:rPr>
          <w:b/>
          <w:bCs/>
        </w:rPr>
        <w:t>nedé</w:t>
      </w:r>
      <w:r w:rsidRPr="00132169">
        <w:t xml:space="preserve"> </w:t>
      </w:r>
      <w:r w:rsidRPr="00132169">
        <w:rPr>
          <w:b/>
          <w:bCs/>
        </w:rPr>
        <w:t>uhlie</w:t>
      </w:r>
      <w:r w:rsidRPr="00132169">
        <w:t xml:space="preserve"> – Prievidza, Handlová, Modrý Kameň</w:t>
      </w:r>
    </w:p>
    <w:p w14:paraId="5BFCFFDB" w14:textId="3CA1C07C" w:rsidR="00132169" w:rsidRPr="00132169" w:rsidRDefault="00132169" w:rsidP="00132169">
      <w:pPr>
        <w:pStyle w:val="Odsekzoznamu"/>
        <w:numPr>
          <w:ilvl w:val="2"/>
          <w:numId w:val="1"/>
        </w:numPr>
        <w:rPr>
          <w:lang w:val="en-US"/>
        </w:rPr>
      </w:pPr>
      <w:r>
        <w:rPr>
          <w:b/>
          <w:bCs/>
        </w:rPr>
        <w:t>L</w:t>
      </w:r>
      <w:r w:rsidRPr="00132169">
        <w:rPr>
          <w:b/>
          <w:bCs/>
        </w:rPr>
        <w:t>ignit</w:t>
      </w:r>
      <w:r w:rsidRPr="00132169">
        <w:t xml:space="preserve"> – Nováky</w:t>
      </w:r>
    </w:p>
    <w:p w14:paraId="24622885" w14:textId="77777777" w:rsidR="00132169" w:rsidRPr="00132169" w:rsidRDefault="00132169" w:rsidP="00132169">
      <w:pPr>
        <w:rPr>
          <w:lang w:val="en-US"/>
        </w:rPr>
      </w:pPr>
    </w:p>
    <w:p w14:paraId="0288B102" w14:textId="25FCC280" w:rsidR="00132169" w:rsidRDefault="00132169" w:rsidP="0013216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Rudné suroviny</w:t>
      </w:r>
    </w:p>
    <w:p w14:paraId="530FA302" w14:textId="0E40BBB8" w:rsidR="00132169" w:rsidRPr="00132169" w:rsidRDefault="00132169" w:rsidP="00132169">
      <w:pPr>
        <w:pStyle w:val="Odsekzoznamu"/>
        <w:numPr>
          <w:ilvl w:val="2"/>
          <w:numId w:val="1"/>
        </w:numPr>
        <w:rPr>
          <w:lang w:val="en-US"/>
        </w:rPr>
      </w:pPr>
      <w:r>
        <w:rPr>
          <w:b/>
          <w:bCs/>
        </w:rPr>
        <w:t>Ž</w:t>
      </w:r>
      <w:r w:rsidRPr="00132169">
        <w:rPr>
          <w:b/>
          <w:bCs/>
        </w:rPr>
        <w:t xml:space="preserve">elezná a medená ruda </w:t>
      </w:r>
      <w:r w:rsidRPr="00132169">
        <w:t>– Spiš (Rožňava, Rudňany)</w:t>
      </w:r>
    </w:p>
    <w:p w14:paraId="19ED77F1" w14:textId="03A4FA9E" w:rsidR="00132169" w:rsidRPr="00132169" w:rsidRDefault="00132169" w:rsidP="00132169">
      <w:pPr>
        <w:pStyle w:val="Odsekzoznamu"/>
        <w:numPr>
          <w:ilvl w:val="2"/>
          <w:numId w:val="1"/>
        </w:numPr>
        <w:rPr>
          <w:lang w:val="en-US"/>
        </w:rPr>
      </w:pPr>
      <w:r>
        <w:rPr>
          <w:b/>
          <w:bCs/>
        </w:rPr>
        <w:t>S</w:t>
      </w:r>
      <w:r w:rsidRPr="00132169">
        <w:rPr>
          <w:b/>
          <w:bCs/>
        </w:rPr>
        <w:t xml:space="preserve">triebro, zlato </w:t>
      </w:r>
      <w:r w:rsidRPr="00132169">
        <w:t>– B. Štiavnica, Kremnica</w:t>
      </w:r>
    </w:p>
    <w:p w14:paraId="6CBE6770" w14:textId="68D9C425" w:rsidR="00132169" w:rsidRDefault="00132169" w:rsidP="00FE1324">
      <w:pPr>
        <w:rPr>
          <w:b/>
          <w:bCs/>
        </w:rPr>
      </w:pPr>
    </w:p>
    <w:p w14:paraId="0546A439" w14:textId="40159B37" w:rsidR="00FE1324" w:rsidRDefault="00FE1324" w:rsidP="00FE132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Nerudné suroviny</w:t>
      </w:r>
    </w:p>
    <w:p w14:paraId="75870A01" w14:textId="566A1580" w:rsidR="00FE1324" w:rsidRPr="00FE1324" w:rsidRDefault="00FE1324" w:rsidP="00FE1324">
      <w:pPr>
        <w:pStyle w:val="Odsekzoznamu"/>
        <w:numPr>
          <w:ilvl w:val="2"/>
          <w:numId w:val="1"/>
        </w:numPr>
      </w:pPr>
      <w:r w:rsidRPr="00FE1324">
        <w:rPr>
          <w:b/>
          <w:bCs/>
        </w:rPr>
        <w:t>M</w:t>
      </w:r>
      <w:r w:rsidRPr="00FE1324">
        <w:rPr>
          <w:b/>
          <w:bCs/>
        </w:rPr>
        <w:t>agnezit</w:t>
      </w:r>
      <w:r w:rsidRPr="00FE1324">
        <w:t xml:space="preserve"> – Jelšava, Lubeník</w:t>
      </w:r>
    </w:p>
    <w:p w14:paraId="5897CF75" w14:textId="10757537" w:rsidR="00FE1324" w:rsidRPr="00FE1324" w:rsidRDefault="00FE1324" w:rsidP="00FE1324">
      <w:pPr>
        <w:pStyle w:val="Odsekzoznamu"/>
        <w:numPr>
          <w:ilvl w:val="2"/>
          <w:numId w:val="1"/>
        </w:numPr>
      </w:pPr>
      <w:r w:rsidRPr="00FE1324">
        <w:rPr>
          <w:b/>
          <w:bCs/>
        </w:rPr>
        <w:t>K</w:t>
      </w:r>
      <w:r w:rsidRPr="00FE1324">
        <w:rPr>
          <w:b/>
          <w:bCs/>
        </w:rPr>
        <w:t>amenná</w:t>
      </w:r>
      <w:r w:rsidRPr="00FE1324">
        <w:t xml:space="preserve"> </w:t>
      </w:r>
      <w:r w:rsidRPr="00FE1324">
        <w:rPr>
          <w:b/>
          <w:bCs/>
        </w:rPr>
        <w:t>soľ</w:t>
      </w:r>
      <w:r w:rsidRPr="00FE1324">
        <w:t xml:space="preserve"> – Solivar, Zbudza</w:t>
      </w:r>
    </w:p>
    <w:p w14:paraId="52FEA886" w14:textId="7D58D5D1" w:rsidR="00FE1324" w:rsidRPr="00FE1324" w:rsidRDefault="00FE1324" w:rsidP="00FE1324">
      <w:pPr>
        <w:pStyle w:val="Odsekzoznamu"/>
        <w:numPr>
          <w:ilvl w:val="2"/>
          <w:numId w:val="1"/>
        </w:numPr>
      </w:pPr>
      <w:r w:rsidRPr="00FE1324">
        <w:rPr>
          <w:b/>
          <w:bCs/>
        </w:rPr>
        <w:t>V</w:t>
      </w:r>
      <w:r w:rsidRPr="00FE1324">
        <w:rPr>
          <w:b/>
          <w:bCs/>
        </w:rPr>
        <w:t>ápenec</w:t>
      </w:r>
      <w:r w:rsidRPr="00FE1324">
        <w:t xml:space="preserve"> – Malá Fatra</w:t>
      </w:r>
    </w:p>
    <w:p w14:paraId="0E940189" w14:textId="79B6A664" w:rsidR="00FE1324" w:rsidRPr="00FE1324" w:rsidRDefault="00FE1324" w:rsidP="00FE1324">
      <w:pPr>
        <w:pStyle w:val="Odsekzoznamu"/>
        <w:numPr>
          <w:ilvl w:val="2"/>
          <w:numId w:val="1"/>
        </w:numPr>
      </w:pPr>
      <w:r w:rsidRPr="00FE1324">
        <w:rPr>
          <w:b/>
          <w:bCs/>
        </w:rPr>
        <w:t>M</w:t>
      </w:r>
      <w:r w:rsidRPr="00FE1324">
        <w:rPr>
          <w:b/>
          <w:bCs/>
        </w:rPr>
        <w:t>astenec</w:t>
      </w:r>
      <w:r w:rsidRPr="00FE1324">
        <w:t xml:space="preserve"> – Hnúšťa</w:t>
      </w:r>
    </w:p>
    <w:p w14:paraId="17F07030" w14:textId="00AEF4BA" w:rsidR="00FE1324" w:rsidRDefault="00FE1324" w:rsidP="00FE1324">
      <w:pPr>
        <w:pStyle w:val="Odsekzoznamu"/>
        <w:numPr>
          <w:ilvl w:val="2"/>
          <w:numId w:val="1"/>
        </w:numPr>
      </w:pPr>
      <w:r w:rsidRPr="00FE1324">
        <w:rPr>
          <w:b/>
          <w:bCs/>
        </w:rPr>
        <w:t>A</w:t>
      </w:r>
      <w:r w:rsidRPr="00FE1324">
        <w:rPr>
          <w:b/>
          <w:bCs/>
        </w:rPr>
        <w:t>zbest</w:t>
      </w:r>
      <w:r w:rsidRPr="00FE1324">
        <w:t xml:space="preserve"> </w:t>
      </w:r>
      <w:r w:rsidR="00922F63">
        <w:t>–</w:t>
      </w:r>
      <w:r w:rsidRPr="00FE1324">
        <w:t xml:space="preserve"> Dobšiná</w:t>
      </w:r>
    </w:p>
    <w:p w14:paraId="1EAB3A3F" w14:textId="1872612B" w:rsidR="00922F63" w:rsidRPr="008E7B36" w:rsidRDefault="00922F63" w:rsidP="00922F63">
      <w:pPr>
        <w:pStyle w:val="Odsekzoznamu"/>
        <w:numPr>
          <w:ilvl w:val="0"/>
          <w:numId w:val="1"/>
        </w:numPr>
        <w:rPr>
          <w:b/>
          <w:bCs/>
        </w:rPr>
      </w:pPr>
      <w:r w:rsidRPr="008E7B36">
        <w:rPr>
          <w:b/>
          <w:bCs/>
        </w:rPr>
        <w:lastRenderedPageBreak/>
        <w:t>Strojársky priemysel</w:t>
      </w:r>
    </w:p>
    <w:p w14:paraId="0543CADD" w14:textId="48D8C3B8" w:rsidR="00922F63" w:rsidRPr="00922F63" w:rsidRDefault="00922F63" w:rsidP="00922F63">
      <w:pPr>
        <w:pStyle w:val="Odsekzoznamu"/>
        <w:numPr>
          <w:ilvl w:val="1"/>
          <w:numId w:val="1"/>
        </w:numPr>
        <w:rPr>
          <w:lang w:val="en-US"/>
        </w:rPr>
      </w:pPr>
      <w:r>
        <w:t>D</w:t>
      </w:r>
      <w:r w:rsidRPr="00922F63">
        <w:t>ominujúce odvetvie priemyslu</w:t>
      </w:r>
    </w:p>
    <w:p w14:paraId="2C672F0E" w14:textId="00FC142B" w:rsidR="00922F63" w:rsidRPr="00922F63" w:rsidRDefault="00922F63" w:rsidP="0063766A">
      <w:pPr>
        <w:pStyle w:val="Odsekzoznamu"/>
        <w:numPr>
          <w:ilvl w:val="1"/>
          <w:numId w:val="1"/>
        </w:numPr>
        <w:rPr>
          <w:lang w:val="en-US"/>
        </w:rPr>
      </w:pPr>
      <w:r w:rsidRPr="00922F63">
        <w:t>Patrí sem</w:t>
      </w:r>
      <w:r>
        <w:t xml:space="preserve"> </w:t>
      </w:r>
      <w:r w:rsidRPr="00922F63">
        <w:t>výroba automobilov (1. miesto vo svete vo výrobe na 1 obyv.)</w:t>
      </w:r>
    </w:p>
    <w:p w14:paraId="770660D2" w14:textId="6CC0E9CF" w:rsidR="00922F63" w:rsidRDefault="008E7B36" w:rsidP="00922F63">
      <w:pPr>
        <w:pStyle w:val="Odsekzoznamu"/>
        <w:numPr>
          <w:ilvl w:val="1"/>
          <w:numId w:val="1"/>
        </w:numPr>
      </w:pPr>
      <w:r>
        <w:t> Továrne:</w:t>
      </w:r>
    </w:p>
    <w:p w14:paraId="3FD6ABE7" w14:textId="0DC9E6FD" w:rsidR="008E7B36" w:rsidRDefault="008E7B36" w:rsidP="008E7B36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Volkswagen </w:t>
      </w:r>
      <w:r>
        <w:t>– Bratislava</w:t>
      </w:r>
    </w:p>
    <w:p w14:paraId="77D33011" w14:textId="1B874F1A" w:rsidR="008E7B36" w:rsidRDefault="008E7B36" w:rsidP="008E7B36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Kia </w:t>
      </w:r>
      <w:r>
        <w:t>– Žilina</w:t>
      </w:r>
    </w:p>
    <w:p w14:paraId="1DEF90B1" w14:textId="63193D85" w:rsidR="008E7B36" w:rsidRDefault="008E7B36" w:rsidP="008E7B36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Peugeot / </w:t>
      </w:r>
      <w:r w:rsidRPr="008E7B36">
        <w:rPr>
          <w:b/>
          <w:bCs/>
        </w:rPr>
        <w:t>Citroën</w:t>
      </w:r>
      <w:r w:rsidRPr="008E7B36">
        <w:rPr>
          <w:b/>
          <w:bCs/>
        </w:rPr>
        <w:t xml:space="preserve"> </w:t>
      </w:r>
      <w:r>
        <w:t>– Trnava</w:t>
      </w:r>
    </w:p>
    <w:p w14:paraId="5A59FA38" w14:textId="641EF41F" w:rsidR="008E7B36" w:rsidRDefault="008E7B36" w:rsidP="008E7B36">
      <w:pPr>
        <w:pStyle w:val="Odsekzoznamu"/>
        <w:numPr>
          <w:ilvl w:val="2"/>
          <w:numId w:val="1"/>
        </w:numPr>
      </w:pPr>
      <w:proofErr w:type="spellStart"/>
      <w:r>
        <w:rPr>
          <w:b/>
          <w:bCs/>
        </w:rPr>
        <w:t>Jaguar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Land</w:t>
      </w:r>
      <w:proofErr w:type="spellEnd"/>
      <w:r>
        <w:rPr>
          <w:b/>
          <w:bCs/>
        </w:rPr>
        <w:t xml:space="preserve"> rover </w:t>
      </w:r>
      <w:r>
        <w:t>– Nitra</w:t>
      </w:r>
    </w:p>
    <w:p w14:paraId="34240AC1" w14:textId="60CFF92C" w:rsidR="008E7B36" w:rsidRDefault="008E7B36" w:rsidP="008E7B36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Motocykle </w:t>
      </w:r>
      <w:r>
        <w:t>– Považská Bystrica</w:t>
      </w:r>
    </w:p>
    <w:p w14:paraId="25970432" w14:textId="27DA73B8" w:rsidR="008E7B36" w:rsidRDefault="008E7B36" w:rsidP="008E7B36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Riečne lode </w:t>
      </w:r>
      <w:r>
        <w:t>– Komárno</w:t>
      </w:r>
    </w:p>
    <w:p w14:paraId="015651FB" w14:textId="107D3E42" w:rsidR="008E7B36" w:rsidRDefault="008E7B36" w:rsidP="008E7B36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Výroba / Opravovňa vagónov </w:t>
      </w:r>
      <w:r>
        <w:t>– Poprad</w:t>
      </w:r>
    </w:p>
    <w:p w14:paraId="6145103F" w14:textId="3A461921" w:rsidR="008E7B36" w:rsidRDefault="008E7B36" w:rsidP="008E7B36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Výroba Poľnohospodárskych strojov </w:t>
      </w:r>
      <w:r>
        <w:t>– Detva</w:t>
      </w:r>
    </w:p>
    <w:p w14:paraId="1FD76222" w14:textId="28DF6134" w:rsidR="008E7B36" w:rsidRDefault="008E7B36" w:rsidP="008E7B36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Vojenské stroje </w:t>
      </w:r>
      <w:r>
        <w:t>– Dubnica nad Váhom</w:t>
      </w:r>
    </w:p>
    <w:p w14:paraId="1CA0C4F6" w14:textId="196AF1F8" w:rsidR="008E7B36" w:rsidRDefault="008E7B36" w:rsidP="008E7B36"/>
    <w:p w14:paraId="36D18565" w14:textId="47314861" w:rsidR="008E7B36" w:rsidRPr="008E7B36" w:rsidRDefault="008E7B36" w:rsidP="008E7B36">
      <w:pPr>
        <w:pStyle w:val="Odsekzoznamu"/>
        <w:numPr>
          <w:ilvl w:val="0"/>
          <w:numId w:val="1"/>
        </w:numPr>
      </w:pPr>
      <w:r>
        <w:rPr>
          <w:b/>
          <w:bCs/>
        </w:rPr>
        <w:t>Hutnícky priemysel</w:t>
      </w:r>
    </w:p>
    <w:p w14:paraId="0C27820A" w14:textId="04630C24" w:rsidR="008E7B36" w:rsidRPr="008E7B36" w:rsidRDefault="008E7B36" w:rsidP="008E7B36">
      <w:pPr>
        <w:pStyle w:val="Odsekzoznamu"/>
        <w:numPr>
          <w:ilvl w:val="1"/>
          <w:numId w:val="1"/>
        </w:numPr>
      </w:pPr>
      <w:r>
        <w:t xml:space="preserve"> V</w:t>
      </w:r>
      <w:r w:rsidRPr="008E7B36">
        <w:t>ýrobky hutníctva tvoria základ pre strojárenskú výrobu (dodáva im materiál)</w:t>
      </w:r>
    </w:p>
    <w:p w14:paraId="7DC59A24" w14:textId="6071AF68" w:rsidR="008E7B36" w:rsidRDefault="008E7B36" w:rsidP="008E7B36">
      <w:pPr>
        <w:pStyle w:val="Odsekzoznamu"/>
        <w:numPr>
          <w:ilvl w:val="1"/>
          <w:numId w:val="1"/>
        </w:numPr>
      </w:pPr>
      <w:r>
        <w:t xml:space="preserve"> V</w:t>
      </w:r>
      <w:r w:rsidRPr="008E7B36">
        <w:t xml:space="preserve"> SR má dlhú tradíciu</w:t>
      </w:r>
      <w:r>
        <w:t xml:space="preserve"> (Banské mestá)</w:t>
      </w:r>
    </w:p>
    <w:p w14:paraId="609015D8" w14:textId="77948686" w:rsidR="008E7B36" w:rsidRDefault="008E7B36" w:rsidP="008E7B36">
      <w:pPr>
        <w:pStyle w:val="Odsekzoznamu"/>
        <w:numPr>
          <w:ilvl w:val="1"/>
          <w:numId w:val="1"/>
        </w:numPr>
      </w:pPr>
      <w:r>
        <w:t> Závody:</w:t>
      </w:r>
    </w:p>
    <w:p w14:paraId="17F9AD15" w14:textId="1DBF63A8" w:rsidR="008E7B36" w:rsidRPr="008E7B36" w:rsidRDefault="008E7B36" w:rsidP="008E7B36">
      <w:pPr>
        <w:pStyle w:val="Odsekzoznamu"/>
        <w:numPr>
          <w:ilvl w:val="2"/>
          <w:numId w:val="1"/>
        </w:numPr>
        <w:rPr>
          <w:b/>
          <w:bCs/>
        </w:rPr>
      </w:pPr>
      <w:r w:rsidRPr="008E7B36">
        <w:rPr>
          <w:b/>
          <w:bCs/>
        </w:rPr>
        <w:t xml:space="preserve">US Steel </w:t>
      </w:r>
      <w:r>
        <w:t xml:space="preserve">– najväčší </w:t>
      </w:r>
      <w:r w:rsidRPr="008E7B36">
        <w:rPr>
          <w:lang w:val="pl-PL"/>
        </w:rPr>
        <w:t>(vyrába železo, oceľ, kovové výrobky, karosérie...)</w:t>
      </w:r>
    </w:p>
    <w:p w14:paraId="43F9A631" w14:textId="74FEEFC3" w:rsidR="008E7B36" w:rsidRPr="008E7B36" w:rsidRDefault="008E7B36" w:rsidP="008E7B36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 w:rsidRPr="008E7B36">
        <w:rPr>
          <w:b/>
          <w:bCs/>
          <w:lang w:val="pl-PL"/>
        </w:rPr>
        <w:t xml:space="preserve">Železiarne Podbrezová </w:t>
      </w:r>
      <w:r w:rsidRPr="008E7B36">
        <w:rPr>
          <w:lang w:val="pl-PL"/>
        </w:rPr>
        <w:t xml:space="preserve">- </w:t>
      </w:r>
      <w:r w:rsidRPr="008E7B36">
        <w:rPr>
          <w:lang w:val="pl-PL"/>
        </w:rPr>
        <w:t>spracováva kovový šrot</w:t>
      </w:r>
    </w:p>
    <w:p w14:paraId="734104D9" w14:textId="5C36676B" w:rsidR="008E7B36" w:rsidRPr="00B432CB" w:rsidRDefault="008E7B36" w:rsidP="008E7B36">
      <w:pPr>
        <w:pStyle w:val="Odsekzoznamu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pl-PL"/>
        </w:rPr>
        <w:t xml:space="preserve">Východoslovenské železiarne </w:t>
      </w:r>
      <w:r w:rsidRPr="008E7B36">
        <w:t>– spracovanie železa a</w:t>
      </w:r>
      <w:r w:rsidR="00B432CB">
        <w:t> </w:t>
      </w:r>
      <w:r w:rsidRPr="008E7B36">
        <w:t>ocele</w:t>
      </w:r>
    </w:p>
    <w:p w14:paraId="525ED45C" w14:textId="5FB84984" w:rsidR="008E7B36" w:rsidRPr="00B432CB" w:rsidRDefault="00B432CB" w:rsidP="008E7B36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Hutníctvo farebných kovov</w:t>
      </w:r>
      <w:r>
        <w:rPr>
          <w:b/>
          <w:bCs/>
        </w:rPr>
        <w:t xml:space="preserve"> </w:t>
      </w:r>
      <w:r>
        <w:t xml:space="preserve">- </w:t>
      </w:r>
      <w:r w:rsidRPr="00B432CB">
        <w:rPr>
          <w:b/>
          <w:bCs/>
          <w:lang w:val="pl-PL"/>
        </w:rPr>
        <w:t>Hlinikáreň Žiar nad Hronom</w:t>
      </w:r>
      <w:r w:rsidRPr="00B432CB">
        <w:rPr>
          <w:lang w:val="pl-PL"/>
        </w:rPr>
        <w:t xml:space="preserve">  (výroba hliníka a výrobkov z neho)  </w:t>
      </w:r>
    </w:p>
    <w:p w14:paraId="62E4D7CF" w14:textId="77777777" w:rsidR="008E7B36" w:rsidRPr="008E7B36" w:rsidRDefault="008E7B36" w:rsidP="008E7B36">
      <w:pPr>
        <w:rPr>
          <w:b/>
          <w:bCs/>
        </w:rPr>
      </w:pPr>
    </w:p>
    <w:p w14:paraId="44814741" w14:textId="2176FEC2" w:rsidR="008E7B36" w:rsidRDefault="008E7B36" w:rsidP="008E7B36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Elektrotechnický priemysel</w:t>
      </w:r>
    </w:p>
    <w:p w14:paraId="6D1812EB" w14:textId="3A515EC3" w:rsidR="008E7B36" w:rsidRDefault="008E7B36" w:rsidP="008E7B36">
      <w:pPr>
        <w:pStyle w:val="Odsekzoznamu"/>
        <w:numPr>
          <w:ilvl w:val="1"/>
          <w:numId w:val="1"/>
        </w:numPr>
      </w:pPr>
      <w:r w:rsidRPr="008E7B36">
        <w:t>V</w:t>
      </w:r>
      <w:r w:rsidRPr="008E7B36">
        <w:t>ýroba elektrických zariadení a</w:t>
      </w:r>
      <w:r w:rsidR="00B265DE">
        <w:t> </w:t>
      </w:r>
      <w:r w:rsidRPr="008E7B36">
        <w:t>elektrotechniky</w:t>
      </w:r>
    </w:p>
    <w:p w14:paraId="42CC3E5D" w14:textId="77777777" w:rsidR="00B265DE" w:rsidRPr="00B265DE" w:rsidRDefault="00B265DE" w:rsidP="00B265DE">
      <w:pPr>
        <w:pStyle w:val="Odsekzoznamu"/>
        <w:numPr>
          <w:ilvl w:val="1"/>
          <w:numId w:val="1"/>
        </w:numPr>
        <w:rPr>
          <w:lang w:val="en-US"/>
        </w:rPr>
      </w:pPr>
      <w:r w:rsidRPr="00B265DE">
        <w:rPr>
          <w:b/>
          <w:bCs/>
        </w:rPr>
        <w:t xml:space="preserve">Najvýznamnejšie závody v SR:  </w:t>
      </w:r>
    </w:p>
    <w:p w14:paraId="677F2AD9" w14:textId="77777777" w:rsidR="00B265DE" w:rsidRPr="00B265DE" w:rsidRDefault="00B265DE" w:rsidP="00B265DE">
      <w:pPr>
        <w:pStyle w:val="Odsekzoznamu"/>
        <w:numPr>
          <w:ilvl w:val="2"/>
          <w:numId w:val="1"/>
        </w:numPr>
        <w:rPr>
          <w:lang w:val="en-US"/>
        </w:rPr>
      </w:pPr>
      <w:r w:rsidRPr="00B265DE">
        <w:rPr>
          <w:b/>
          <w:bCs/>
        </w:rPr>
        <w:t>Samsung</w:t>
      </w:r>
      <w:r w:rsidRPr="00B265DE">
        <w:t xml:space="preserve"> - Galanta (LCD obrazovky...)</w:t>
      </w:r>
    </w:p>
    <w:p w14:paraId="72BD50CD" w14:textId="77777777" w:rsidR="00B265DE" w:rsidRPr="00B265DE" w:rsidRDefault="00B265DE" w:rsidP="00B265DE">
      <w:pPr>
        <w:pStyle w:val="Odsekzoznamu"/>
        <w:numPr>
          <w:ilvl w:val="2"/>
          <w:numId w:val="1"/>
        </w:numPr>
        <w:rPr>
          <w:lang w:val="en-US"/>
        </w:rPr>
      </w:pPr>
      <w:r w:rsidRPr="00B265DE">
        <w:rPr>
          <w:b/>
          <w:bCs/>
        </w:rPr>
        <w:t>Foxconn</w:t>
      </w:r>
      <w:r w:rsidRPr="00B265DE">
        <w:t xml:space="preserve"> - Nitra (obrazovky)</w:t>
      </w:r>
    </w:p>
    <w:p w14:paraId="2EF34ACA" w14:textId="77777777" w:rsidR="00B265DE" w:rsidRPr="00B265DE" w:rsidRDefault="00B265DE" w:rsidP="00B265DE">
      <w:pPr>
        <w:pStyle w:val="Odsekzoznamu"/>
        <w:numPr>
          <w:ilvl w:val="2"/>
          <w:numId w:val="1"/>
        </w:numPr>
        <w:rPr>
          <w:lang w:val="en-US"/>
        </w:rPr>
      </w:pPr>
      <w:r w:rsidRPr="00B265DE">
        <w:rPr>
          <w:b/>
          <w:bCs/>
        </w:rPr>
        <w:t>OSRAM</w:t>
      </w:r>
      <w:r w:rsidRPr="00B265DE">
        <w:t xml:space="preserve"> - Nové Zámky (žiarovky)</w:t>
      </w:r>
    </w:p>
    <w:p w14:paraId="30815D90" w14:textId="4688FED3" w:rsidR="00B265DE" w:rsidRPr="00B265DE" w:rsidRDefault="00B265DE" w:rsidP="00B265DE">
      <w:pPr>
        <w:pStyle w:val="Odsekzoznamu"/>
        <w:numPr>
          <w:ilvl w:val="2"/>
          <w:numId w:val="1"/>
        </w:numPr>
        <w:rPr>
          <w:lang w:val="en-US"/>
        </w:rPr>
      </w:pPr>
      <w:r w:rsidRPr="00B265DE">
        <w:rPr>
          <w:b/>
          <w:bCs/>
        </w:rPr>
        <w:t>Whirlpool</w:t>
      </w:r>
      <w:r w:rsidRPr="00B265DE">
        <w:t xml:space="preserve">  - Poprad (práčky)</w:t>
      </w:r>
    </w:p>
    <w:p w14:paraId="6DEF26BD" w14:textId="77777777" w:rsidR="00B265DE" w:rsidRPr="00B265DE" w:rsidRDefault="00B265DE" w:rsidP="00B265DE">
      <w:pPr>
        <w:pStyle w:val="Odsekzoznamu"/>
        <w:numPr>
          <w:ilvl w:val="2"/>
          <w:numId w:val="1"/>
        </w:numPr>
        <w:rPr>
          <w:lang w:val="en-US"/>
        </w:rPr>
      </w:pPr>
      <w:r w:rsidRPr="00B265DE">
        <w:t xml:space="preserve">+ veľa menších firiem na výrobu elektro súčiastok, káblov (po celej SR) </w:t>
      </w:r>
    </w:p>
    <w:p w14:paraId="7B8A4F3B" w14:textId="0C3771DF" w:rsidR="00B265DE" w:rsidRDefault="00B265DE" w:rsidP="00B265DE"/>
    <w:p w14:paraId="4618408B" w14:textId="6BA029D6" w:rsidR="00B265DE" w:rsidRPr="00B265DE" w:rsidRDefault="00B265DE" w:rsidP="00B265DE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Chemický priemysel </w:t>
      </w:r>
    </w:p>
    <w:p w14:paraId="7A71EDF3" w14:textId="0370B0F6" w:rsidR="00B265DE" w:rsidRDefault="00B265DE" w:rsidP="00B265DE">
      <w:pPr>
        <w:pStyle w:val="Odsekzoznamu"/>
        <w:numPr>
          <w:ilvl w:val="1"/>
          <w:numId w:val="1"/>
        </w:numPr>
      </w:pPr>
      <w:r>
        <w:t> Juhozápad Slovenska</w:t>
      </w:r>
    </w:p>
    <w:p w14:paraId="15417A41" w14:textId="6354344E" w:rsidR="00B265DE" w:rsidRDefault="00B265DE" w:rsidP="00B265DE">
      <w:pPr>
        <w:pStyle w:val="Odsekzoznamu"/>
        <w:numPr>
          <w:ilvl w:val="1"/>
          <w:numId w:val="1"/>
        </w:numPr>
      </w:pPr>
      <w:r>
        <w:t> Závody:</w:t>
      </w:r>
    </w:p>
    <w:p w14:paraId="482B86E3" w14:textId="562E27DE" w:rsidR="00B265DE" w:rsidRPr="00B265DE" w:rsidRDefault="00B265DE" w:rsidP="00B265DE">
      <w:pPr>
        <w:pStyle w:val="Odsekzoznamu"/>
        <w:numPr>
          <w:ilvl w:val="2"/>
          <w:numId w:val="1"/>
        </w:numPr>
        <w:rPr>
          <w:lang w:val="en-US"/>
        </w:rPr>
      </w:pPr>
      <w:r w:rsidRPr="00B265DE">
        <w:t>Slovnaft (Bratislava)</w:t>
      </w:r>
      <w:r>
        <w:t xml:space="preserve"> </w:t>
      </w:r>
      <w:r w:rsidRPr="00B265DE">
        <w:t>–</w:t>
      </w:r>
      <w:r>
        <w:t xml:space="preserve"> </w:t>
      </w:r>
      <w:r w:rsidRPr="00B265DE">
        <w:t>spracovanie ropy a zemného plynu</w:t>
      </w:r>
    </w:p>
    <w:p w14:paraId="306792E4" w14:textId="1A537453" w:rsidR="00B265DE" w:rsidRPr="002A1CD2" w:rsidRDefault="00B265DE" w:rsidP="002A1CD2">
      <w:pPr>
        <w:pStyle w:val="Odsekzoznamu"/>
        <w:numPr>
          <w:ilvl w:val="2"/>
          <w:numId w:val="1"/>
        </w:numPr>
        <w:rPr>
          <w:lang w:val="en-US"/>
        </w:rPr>
      </w:pPr>
      <w:r w:rsidRPr="00B265DE">
        <w:t xml:space="preserve">Istrochem (Bratislava) - výroba chemikálií </w:t>
      </w:r>
    </w:p>
    <w:sectPr w:rsidR="00B265DE" w:rsidRPr="002A1CD2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55353"/>
    <w:multiLevelType w:val="hybridMultilevel"/>
    <w:tmpl w:val="C20246A2"/>
    <w:lvl w:ilvl="0" w:tplc="454CD8F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D041B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7EB1E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89436D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D9EFA6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8C2F5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B566E9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6F6869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862F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81625"/>
    <w:multiLevelType w:val="hybridMultilevel"/>
    <w:tmpl w:val="79B0BA88"/>
    <w:lvl w:ilvl="0" w:tplc="68005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89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44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A7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C6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082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6EB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D65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6D0615"/>
    <w:multiLevelType w:val="hybridMultilevel"/>
    <w:tmpl w:val="0AB03D12"/>
    <w:lvl w:ilvl="0" w:tplc="69D80D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EDA05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C32AD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174C7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70AC8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84608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C6485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69EC3D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D22514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052CE"/>
    <w:multiLevelType w:val="hybridMultilevel"/>
    <w:tmpl w:val="01404808"/>
    <w:lvl w:ilvl="0" w:tplc="C63EC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6E3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07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16E2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CCA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0D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E3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02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4A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610606"/>
    <w:multiLevelType w:val="hybridMultilevel"/>
    <w:tmpl w:val="9C58655C"/>
    <w:lvl w:ilvl="0" w:tplc="1A6A9F4C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9F47D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0648C5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CB836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F247E8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E10BF8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6B403D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C629E2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45810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7136A6"/>
    <w:multiLevelType w:val="hybridMultilevel"/>
    <w:tmpl w:val="8D1AA3A6"/>
    <w:lvl w:ilvl="0" w:tplc="8C2020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FC5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A6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00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6A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4B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C0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A6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204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47C033A"/>
    <w:multiLevelType w:val="hybridMultilevel"/>
    <w:tmpl w:val="F19C70CC"/>
    <w:lvl w:ilvl="0" w:tplc="BBBA62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A3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6E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1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86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64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A80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E7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7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70A14B9"/>
    <w:multiLevelType w:val="hybridMultilevel"/>
    <w:tmpl w:val="81564774"/>
    <w:lvl w:ilvl="0" w:tplc="A5BA5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88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D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69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2C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0E7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AB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B8C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2D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8DA163A"/>
    <w:multiLevelType w:val="hybridMultilevel"/>
    <w:tmpl w:val="B2387A22"/>
    <w:lvl w:ilvl="0" w:tplc="01323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D217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21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B2A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64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AA4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0F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A7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3AE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36304917">
    <w:abstractNumId w:val="0"/>
  </w:num>
  <w:num w:numId="2" w16cid:durableId="1590117132">
    <w:abstractNumId w:val="9"/>
  </w:num>
  <w:num w:numId="3" w16cid:durableId="133987244">
    <w:abstractNumId w:val="6"/>
  </w:num>
  <w:num w:numId="4" w16cid:durableId="908199079">
    <w:abstractNumId w:val="8"/>
  </w:num>
  <w:num w:numId="5" w16cid:durableId="1353259003">
    <w:abstractNumId w:val="4"/>
  </w:num>
  <w:num w:numId="6" w16cid:durableId="246767027">
    <w:abstractNumId w:val="7"/>
  </w:num>
  <w:num w:numId="7" w16cid:durableId="160003385">
    <w:abstractNumId w:val="1"/>
  </w:num>
  <w:num w:numId="8" w16cid:durableId="385303393">
    <w:abstractNumId w:val="2"/>
  </w:num>
  <w:num w:numId="9" w16cid:durableId="257565534">
    <w:abstractNumId w:val="3"/>
  </w:num>
  <w:num w:numId="10" w16cid:durableId="119612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8D"/>
    <w:rsid w:val="00064AAB"/>
    <w:rsid w:val="00132169"/>
    <w:rsid w:val="001F40F2"/>
    <w:rsid w:val="002A1CD2"/>
    <w:rsid w:val="003A5040"/>
    <w:rsid w:val="008E7B36"/>
    <w:rsid w:val="00922F63"/>
    <w:rsid w:val="00B265DE"/>
    <w:rsid w:val="00B432CB"/>
    <w:rsid w:val="00B63465"/>
    <w:rsid w:val="00B9428D"/>
    <w:rsid w:val="00C63554"/>
    <w:rsid w:val="00FE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7747B"/>
  <w15:chartTrackingRefBased/>
  <w15:docId w15:val="{14767F53-4AD9-4838-9F9A-06E4B2AA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2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966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8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6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84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8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7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982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2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9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24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7</cp:revision>
  <dcterms:created xsi:type="dcterms:W3CDTF">2023-03-21T16:16:00Z</dcterms:created>
  <dcterms:modified xsi:type="dcterms:W3CDTF">2023-03-21T16:40:00Z</dcterms:modified>
</cp:coreProperties>
</file>