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53A3" w14:textId="0A85CB23" w:rsidR="003A5040" w:rsidRDefault="00BB765E" w:rsidP="001F40F2">
      <w:pPr>
        <w:pStyle w:val="Nzov"/>
        <w:jc w:val="center"/>
      </w:pPr>
      <w:r>
        <w:t>Obyvateľstvo Slovenska  - doplnenie</w:t>
      </w:r>
    </w:p>
    <w:p w14:paraId="27726045" w14:textId="77777777" w:rsidR="00B63465" w:rsidRDefault="00B63465" w:rsidP="00B63465"/>
    <w:p w14:paraId="449B7E0B" w14:textId="5F711785" w:rsidR="003B7526" w:rsidRDefault="003B7526" w:rsidP="00B63465">
      <w:pPr>
        <w:pStyle w:val="Odsekzoznamu"/>
        <w:numPr>
          <w:ilvl w:val="0"/>
          <w:numId w:val="1"/>
        </w:numPr>
      </w:pPr>
      <w:r>
        <w:t>Celkový prírastok obyvateľstva na území Slovenska je v okolí: Bratislavy, Oravy, Východného Slovenska (okrem ďalekého východu)</w:t>
      </w:r>
    </w:p>
    <w:p w14:paraId="10A03F8E" w14:textId="43877D31" w:rsidR="003B7526" w:rsidRDefault="003B7526" w:rsidP="003B7526"/>
    <w:p w14:paraId="3FDAA5B1" w14:textId="7AC16EFF" w:rsidR="003B7526" w:rsidRDefault="003B7526" w:rsidP="003B7526">
      <w:pPr>
        <w:pStyle w:val="Odsekzoznamu"/>
        <w:numPr>
          <w:ilvl w:val="0"/>
          <w:numId w:val="1"/>
        </w:numPr>
      </w:pPr>
      <w:r>
        <w:t xml:space="preserve">Celkový úbytok obyvateľstva na území Slovenska </w:t>
      </w:r>
      <w:r w:rsidR="00182CCA">
        <w:t>je v okolí: Severo-Východ, Nitriansky kraj a Juh stredného Slovenska</w:t>
      </w:r>
    </w:p>
    <w:p w14:paraId="682FCC9D" w14:textId="77777777" w:rsidR="003B7526" w:rsidRDefault="003B7526" w:rsidP="003B7526">
      <w:pPr>
        <w:pStyle w:val="Odsekzoznamu"/>
      </w:pPr>
    </w:p>
    <w:p w14:paraId="46148C45" w14:textId="18B4590D" w:rsidR="003B7526" w:rsidRPr="003B7526" w:rsidRDefault="003B7526" w:rsidP="003B7526">
      <w:pPr>
        <w:pStyle w:val="Odsekzoznamu"/>
        <w:numPr>
          <w:ilvl w:val="0"/>
          <w:numId w:val="1"/>
        </w:numPr>
        <w:rPr>
          <w:b/>
          <w:bCs/>
        </w:rPr>
      </w:pPr>
      <w:r w:rsidRPr="003B7526">
        <w:rPr>
          <w:b/>
          <w:bCs/>
        </w:rPr>
        <w:t>Národnostné zloženie Slovenska</w:t>
      </w:r>
    </w:p>
    <w:p w14:paraId="7013E3BC" w14:textId="15296BD3" w:rsidR="003B7526" w:rsidRPr="003B7526" w:rsidRDefault="003B7526" w:rsidP="003B7526">
      <w:pPr>
        <w:pStyle w:val="Odsekzoznamu"/>
        <w:numPr>
          <w:ilvl w:val="1"/>
          <w:numId w:val="1"/>
        </w:numPr>
        <w:rPr>
          <w:b/>
          <w:bCs/>
        </w:rPr>
      </w:pPr>
      <w:r>
        <w:t> Slovenská 80,7%</w:t>
      </w:r>
    </w:p>
    <w:p w14:paraId="711A316D" w14:textId="4C720C4F" w:rsidR="003B7526" w:rsidRPr="003B7526" w:rsidRDefault="003B7526" w:rsidP="003B7526">
      <w:pPr>
        <w:pStyle w:val="Odsekzoznamu"/>
        <w:numPr>
          <w:ilvl w:val="1"/>
          <w:numId w:val="1"/>
        </w:numPr>
        <w:rPr>
          <w:b/>
          <w:bCs/>
        </w:rPr>
      </w:pPr>
      <w:r>
        <w:t> Maďarská 8,5% - najpočetnejšia národnostná menšina (najviac v okrese Dunajská streda, Komárno)</w:t>
      </w:r>
    </w:p>
    <w:p w14:paraId="4E4F1827" w14:textId="63DF64A4" w:rsidR="003B7526" w:rsidRPr="003B7526" w:rsidRDefault="003B7526" w:rsidP="003B7526">
      <w:pPr>
        <w:pStyle w:val="Odsekzoznamu"/>
        <w:numPr>
          <w:ilvl w:val="1"/>
          <w:numId w:val="1"/>
        </w:numPr>
        <w:rPr>
          <w:b/>
          <w:bCs/>
        </w:rPr>
      </w:pPr>
      <w:r>
        <w:t> Rómska 2%</w:t>
      </w:r>
    </w:p>
    <w:p w14:paraId="0C24DE6B" w14:textId="6D3C1266" w:rsidR="003B7526" w:rsidRPr="003B7526" w:rsidRDefault="003B7526" w:rsidP="003B7526">
      <w:pPr>
        <w:pStyle w:val="Odsekzoznamu"/>
        <w:numPr>
          <w:ilvl w:val="1"/>
          <w:numId w:val="1"/>
        </w:numPr>
        <w:rPr>
          <w:b/>
          <w:bCs/>
        </w:rPr>
      </w:pPr>
      <w:r>
        <w:t> Česká 0,6%</w:t>
      </w:r>
    </w:p>
    <w:p w14:paraId="33DA2EE5" w14:textId="500FDFC5" w:rsidR="003B7526" w:rsidRPr="003B7526" w:rsidRDefault="003B7526" w:rsidP="003B7526">
      <w:pPr>
        <w:pStyle w:val="Odsekzoznamu"/>
        <w:numPr>
          <w:ilvl w:val="1"/>
          <w:numId w:val="1"/>
        </w:numPr>
        <w:rPr>
          <w:b/>
          <w:bCs/>
        </w:rPr>
      </w:pPr>
      <w:r>
        <w:t> Rumunská, Ukrajinská, Ruská, Nemecká, Poľská a iné 8,2%</w:t>
      </w:r>
    </w:p>
    <w:p w14:paraId="0C08791D" w14:textId="4477142C" w:rsidR="003B7526" w:rsidRDefault="003B7526" w:rsidP="003B7526">
      <w:pPr>
        <w:rPr>
          <w:b/>
          <w:bCs/>
        </w:rPr>
      </w:pPr>
    </w:p>
    <w:p w14:paraId="274DAC02" w14:textId="4C082258" w:rsidR="003B7526" w:rsidRDefault="003B7526" w:rsidP="003B7526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Náboženské zloženie Slovenska</w:t>
      </w:r>
    </w:p>
    <w:p w14:paraId="6F1A6E5F" w14:textId="4222E520" w:rsidR="003B7526" w:rsidRPr="003B7526" w:rsidRDefault="003B7526" w:rsidP="003B7526">
      <w:pPr>
        <w:pStyle w:val="Odsekzoznamu"/>
        <w:numPr>
          <w:ilvl w:val="1"/>
          <w:numId w:val="1"/>
        </w:numPr>
        <w:rPr>
          <w:b/>
          <w:bCs/>
        </w:rPr>
      </w:pPr>
      <w:r>
        <w:t> Rímskokatolícke (62%)</w:t>
      </w:r>
    </w:p>
    <w:p w14:paraId="4FBCCA10" w14:textId="068FF3E3" w:rsidR="003B7526" w:rsidRPr="003B7526" w:rsidRDefault="003B7526" w:rsidP="003B7526">
      <w:pPr>
        <w:pStyle w:val="Odsekzoznamu"/>
        <w:numPr>
          <w:ilvl w:val="1"/>
          <w:numId w:val="1"/>
        </w:numPr>
        <w:rPr>
          <w:b/>
          <w:bCs/>
        </w:rPr>
      </w:pPr>
      <w:r>
        <w:t> Evanjelické (5,9%)</w:t>
      </w:r>
    </w:p>
    <w:p w14:paraId="5B8BFD24" w14:textId="35F28EFC" w:rsidR="003B7526" w:rsidRPr="003B7526" w:rsidRDefault="003B7526" w:rsidP="003B7526">
      <w:pPr>
        <w:pStyle w:val="Odsekzoznamu"/>
        <w:numPr>
          <w:ilvl w:val="1"/>
          <w:numId w:val="1"/>
        </w:numPr>
        <w:rPr>
          <w:b/>
          <w:bCs/>
        </w:rPr>
      </w:pPr>
      <w:r>
        <w:t> Gréckokatolícke (3,8%)</w:t>
      </w:r>
    </w:p>
    <w:p w14:paraId="356420BB" w14:textId="1A7C5701" w:rsidR="003B7526" w:rsidRPr="003B7526" w:rsidRDefault="003B7526" w:rsidP="003B7526">
      <w:pPr>
        <w:pStyle w:val="Odsekzoznamu"/>
        <w:numPr>
          <w:ilvl w:val="1"/>
          <w:numId w:val="1"/>
        </w:numPr>
        <w:rPr>
          <w:b/>
          <w:bCs/>
        </w:rPr>
      </w:pPr>
      <w:r>
        <w:t> Bez vyznania (13,4%)</w:t>
      </w:r>
    </w:p>
    <w:p w14:paraId="2F228A1F" w14:textId="57D74D1C" w:rsidR="003B7526" w:rsidRDefault="003B7526" w:rsidP="003B7526">
      <w:pPr>
        <w:rPr>
          <w:b/>
          <w:bCs/>
        </w:rPr>
      </w:pPr>
    </w:p>
    <w:p w14:paraId="79B5FDB4" w14:textId="406261C7" w:rsidR="003B7526" w:rsidRDefault="003B7526" w:rsidP="003B7526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Veková štruktúra Slovenska</w:t>
      </w:r>
    </w:p>
    <w:p w14:paraId="194DD4C1" w14:textId="300761F8" w:rsidR="003B7526" w:rsidRPr="003B7526" w:rsidRDefault="003B7526" w:rsidP="003B7526">
      <w:pPr>
        <w:pStyle w:val="Odsekzoznamu"/>
        <w:numPr>
          <w:ilvl w:val="1"/>
          <w:numId w:val="1"/>
        </w:numPr>
        <w:rPr>
          <w:b/>
          <w:bCs/>
        </w:rPr>
      </w:pPr>
      <w:r>
        <w:t> Predproduktívny vek (16%) – deti, žiaci (0-14 r.)</w:t>
      </w:r>
    </w:p>
    <w:p w14:paraId="6DA82CBE" w14:textId="2DC8477E" w:rsidR="003B7526" w:rsidRPr="003B7526" w:rsidRDefault="003B7526" w:rsidP="003B7526">
      <w:pPr>
        <w:pStyle w:val="Odsekzoznamu"/>
        <w:numPr>
          <w:ilvl w:val="1"/>
          <w:numId w:val="1"/>
        </w:numPr>
        <w:rPr>
          <w:b/>
          <w:bCs/>
        </w:rPr>
      </w:pPr>
      <w:r>
        <w:t> Produktívny vek (67%)  - študenti, pracujúci (15-64 r.)</w:t>
      </w:r>
    </w:p>
    <w:p w14:paraId="776B7A9F" w14:textId="56C71A32" w:rsidR="003B7526" w:rsidRPr="003B7526" w:rsidRDefault="003B7526" w:rsidP="003B7526">
      <w:pPr>
        <w:pStyle w:val="Odsekzoznamu"/>
        <w:numPr>
          <w:ilvl w:val="1"/>
          <w:numId w:val="1"/>
        </w:numPr>
        <w:rPr>
          <w:b/>
          <w:bCs/>
        </w:rPr>
      </w:pPr>
      <w:r>
        <w:t> Poproduktívny vek (17%) – dôchodcovia (65+ r.)</w:t>
      </w:r>
    </w:p>
    <w:sectPr w:rsidR="003B7526" w:rsidRPr="003B7526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82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5E"/>
    <w:rsid w:val="00182CCA"/>
    <w:rsid w:val="001F40F2"/>
    <w:rsid w:val="003A5040"/>
    <w:rsid w:val="003B7526"/>
    <w:rsid w:val="00B63465"/>
    <w:rsid w:val="00BB765E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AC92"/>
  <w15:chartTrackingRefBased/>
  <w15:docId w15:val="{8EECE089-C826-4FE0-84F5-843EE9E8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9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2023-01-23T13:40:00Z</dcterms:created>
  <dcterms:modified xsi:type="dcterms:W3CDTF">2023-01-23T16:41:00Z</dcterms:modified>
</cp:coreProperties>
</file>