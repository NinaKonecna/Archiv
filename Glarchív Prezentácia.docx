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7411" w14:textId="75AF09E3" w:rsidR="003A5040" w:rsidRDefault="00F31502" w:rsidP="001F40F2">
      <w:pPr>
        <w:pStyle w:val="Nzov"/>
        <w:jc w:val="center"/>
      </w:pPr>
      <w:proofErr w:type="spellStart"/>
      <w:r>
        <w:t>Glarchív</w:t>
      </w:r>
      <w:proofErr w:type="spellEnd"/>
      <w:r>
        <w:t xml:space="preserve"> Prezentácia</w:t>
      </w:r>
    </w:p>
    <w:p w14:paraId="60E76E11" w14:textId="77777777" w:rsidR="00B63465" w:rsidRDefault="00B63465" w:rsidP="00B63465"/>
    <w:p w14:paraId="3E0C8845" w14:textId="67FC25CB" w:rsidR="008F796B" w:rsidRPr="003A3F11" w:rsidRDefault="008F796B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Dobrý deň, moje meno je Tomáš Varga, som </w:t>
      </w:r>
      <w:r w:rsidR="00AF7EDE">
        <w:rPr>
          <w:rFonts w:ascii="Roboto" w:hAnsi="Roboto"/>
        </w:rPr>
        <w:t>študentom</w:t>
      </w:r>
      <w:r w:rsidRPr="003A3F11">
        <w:rPr>
          <w:rFonts w:ascii="Roboto" w:hAnsi="Roboto"/>
        </w:rPr>
        <w:t> Gymnázia SNP 1 v Gelnici a chcel by som Vám prezentovať môj projekt GLArchív</w:t>
      </w:r>
      <w:r w:rsidR="003A3F11">
        <w:rPr>
          <w:rFonts w:ascii="Roboto" w:hAnsi="Roboto"/>
        </w:rPr>
        <w:t>.com</w:t>
      </w:r>
      <w:r w:rsidRPr="003A3F11">
        <w:rPr>
          <w:rFonts w:ascii="Roboto" w:hAnsi="Roboto"/>
        </w:rPr>
        <w:t>.</w:t>
      </w:r>
    </w:p>
    <w:p w14:paraId="4BE18CDE" w14:textId="77777777" w:rsidR="003A3F11" w:rsidRPr="003A3F11" w:rsidRDefault="003A3F11" w:rsidP="003A3F11">
      <w:pPr>
        <w:rPr>
          <w:rFonts w:ascii="Roboto" w:hAnsi="Roboto"/>
        </w:rPr>
      </w:pPr>
    </w:p>
    <w:p w14:paraId="634CF76E" w14:textId="392A7D30" w:rsidR="008F796B" w:rsidRPr="003A3F11" w:rsidRDefault="008F796B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Čo je to </w:t>
      </w:r>
      <w:proofErr w:type="spellStart"/>
      <w:r w:rsidRPr="003A3F11">
        <w:rPr>
          <w:rFonts w:ascii="Roboto" w:hAnsi="Roboto"/>
        </w:rPr>
        <w:t>GLArchív</w:t>
      </w:r>
      <w:proofErr w:type="spellEnd"/>
      <w:r w:rsidRPr="003A3F11">
        <w:rPr>
          <w:rFonts w:ascii="Roboto" w:hAnsi="Roboto"/>
        </w:rPr>
        <w:t xml:space="preserve"> ? Je to vlastne miesto, kde študenti nášho Gymnázia nájdu všetky stredoškolské poznámky, ktoré im učitelia dajú. Je to zdroj informácií, ku ktorému sa študenti vždy môžu vrátiť a zopakovať si staršie učivo, napríklad na maturitu. </w:t>
      </w:r>
    </w:p>
    <w:p w14:paraId="6070F773" w14:textId="77777777" w:rsidR="003A3F11" w:rsidRPr="003A3F11" w:rsidRDefault="003A3F11" w:rsidP="003A3F11">
      <w:pPr>
        <w:rPr>
          <w:rFonts w:ascii="Roboto" w:hAnsi="Roboto"/>
        </w:rPr>
      </w:pPr>
    </w:p>
    <w:p w14:paraId="3DC70160" w14:textId="5090EBCC" w:rsidR="003A3F11" w:rsidRPr="00BA394E" w:rsidRDefault="00560850" w:rsidP="00BA394E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Prečo vznikol </w:t>
      </w:r>
      <w:proofErr w:type="spellStart"/>
      <w:r w:rsidRPr="003A3F11">
        <w:rPr>
          <w:rFonts w:ascii="Roboto" w:hAnsi="Roboto"/>
        </w:rPr>
        <w:t>GLArchív</w:t>
      </w:r>
      <w:proofErr w:type="spellEnd"/>
      <w:r w:rsidRPr="003A3F11">
        <w:rPr>
          <w:rFonts w:ascii="Roboto" w:hAnsi="Roboto"/>
        </w:rPr>
        <w:t xml:space="preserve"> ? Už dlhšiu dobu mám problém s čitateľnosťou svojho starého písma</w:t>
      </w:r>
      <w:r w:rsidR="004152FE" w:rsidRPr="003A3F11">
        <w:rPr>
          <w:rFonts w:ascii="Roboto" w:hAnsi="Roboto"/>
        </w:rPr>
        <w:t xml:space="preserve"> a </w:t>
      </w:r>
      <w:r w:rsidRPr="003A3F11">
        <w:rPr>
          <w:rFonts w:ascii="Roboto" w:hAnsi="Roboto"/>
        </w:rPr>
        <w:t>prepísané elektronické poznámky mi dovoľujú sa vrátiť aj k starému učivu</w:t>
      </w:r>
      <w:r w:rsidR="004152FE" w:rsidRPr="003A3F11">
        <w:rPr>
          <w:rFonts w:ascii="Roboto" w:hAnsi="Roboto"/>
        </w:rPr>
        <w:t>, ktoré by inač pre mňa bolo nedostupné</w:t>
      </w:r>
      <w:r w:rsidRPr="003A3F11">
        <w:rPr>
          <w:rFonts w:ascii="Roboto" w:hAnsi="Roboto"/>
        </w:rPr>
        <w:t>. V prípade mojich spolužiakov im to aj dovoľuje dobrať učivo, keď nejaký deň chýbali</w:t>
      </w:r>
    </w:p>
    <w:p w14:paraId="02A63835" w14:textId="24319B34" w:rsidR="003A3F11" w:rsidRPr="003A3F11" w:rsidRDefault="003A3F11" w:rsidP="003A3F11">
      <w:pPr>
        <w:rPr>
          <w:rFonts w:ascii="Roboto" w:hAnsi="Roboto"/>
        </w:rPr>
      </w:pPr>
    </w:p>
    <w:p w14:paraId="64A39E59" w14:textId="522CCCB5" w:rsidR="004152FE" w:rsidRPr="003A3F11" w:rsidRDefault="004152F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Teraz Vám ukážem ako takáto stránka funguje z pohľadu žiaka</w:t>
      </w:r>
      <w:r w:rsidR="00EA58F9" w:rsidRPr="003A3F11">
        <w:rPr>
          <w:rFonts w:ascii="Roboto" w:hAnsi="Roboto"/>
          <w:lang w:val="en-US"/>
        </w:rPr>
        <w:t xml:space="preserve">, </w:t>
      </w:r>
      <w:r w:rsidR="00EA58F9" w:rsidRPr="003A3F11">
        <w:rPr>
          <w:rFonts w:ascii="Roboto" w:hAnsi="Roboto"/>
        </w:rPr>
        <w:t>ktorý si chce pozrieť nejakú látku na zopakovanie</w:t>
      </w:r>
    </w:p>
    <w:p w14:paraId="2CB1EBB3" w14:textId="236A5BD4" w:rsidR="00D20A6C" w:rsidRPr="003A3F11" w:rsidRDefault="00D20A6C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Najprv sa dostane na uvítaciu stranu stránky, </w:t>
      </w:r>
      <w:r w:rsidR="00E32647">
        <w:rPr>
          <w:rFonts w:ascii="Roboto" w:hAnsi="Roboto"/>
        </w:rPr>
        <w:t>z ktorej</w:t>
      </w:r>
      <w:r w:rsidR="00CD6D78">
        <w:rPr>
          <w:rFonts w:ascii="Roboto" w:hAnsi="Roboto"/>
        </w:rPr>
        <w:t xml:space="preserve"> </w:t>
      </w:r>
      <w:r w:rsidRPr="003A3F11">
        <w:rPr>
          <w:rFonts w:ascii="Roboto" w:hAnsi="Roboto"/>
        </w:rPr>
        <w:t xml:space="preserve">môže </w:t>
      </w:r>
      <w:proofErr w:type="spellStart"/>
      <w:r w:rsidRPr="003A3F11">
        <w:rPr>
          <w:rFonts w:ascii="Roboto" w:hAnsi="Roboto"/>
        </w:rPr>
        <w:t>skrollnúť</w:t>
      </w:r>
      <w:proofErr w:type="spellEnd"/>
      <w:r w:rsidRPr="003A3F11">
        <w:rPr>
          <w:rFonts w:ascii="Roboto" w:hAnsi="Roboto"/>
        </w:rPr>
        <w:t xml:space="preserve"> dolu alebo kliknúť na tlačidlo prehľadávať a tým sa dostane na výber ročníka, kliknutím na jeden z nich sa presunie na výber predmetu a nakoniec na výber dokumentu, </w:t>
      </w:r>
      <w:r w:rsidR="00AF7EDE">
        <w:rPr>
          <w:rFonts w:ascii="Roboto" w:hAnsi="Roboto"/>
        </w:rPr>
        <w:t xml:space="preserve">odkiaľ </w:t>
      </w:r>
      <w:r w:rsidRPr="003A3F11">
        <w:rPr>
          <w:rFonts w:ascii="Roboto" w:hAnsi="Roboto"/>
        </w:rPr>
        <w:t>si už môže vybrať konkrétnu tému na zopakovanie</w:t>
      </w:r>
    </w:p>
    <w:p w14:paraId="580A9A42" w14:textId="77777777" w:rsidR="003A3F11" w:rsidRPr="003A3F11" w:rsidRDefault="003A3F11" w:rsidP="003A3F11">
      <w:pPr>
        <w:rPr>
          <w:rFonts w:ascii="Roboto" w:hAnsi="Roboto"/>
        </w:rPr>
      </w:pPr>
    </w:p>
    <w:p w14:paraId="269F5018" w14:textId="3BAA607B" w:rsidR="00D5077E" w:rsidRPr="003A3F11" w:rsidRDefault="00D5077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Každý žiak má možnosť využiť na stránke tzv. </w:t>
      </w:r>
      <w:proofErr w:type="spellStart"/>
      <w:r w:rsidRPr="003A3F11">
        <w:rPr>
          <w:rFonts w:ascii="Roboto" w:hAnsi="Roboto"/>
        </w:rPr>
        <w:t>Megadokumenty</w:t>
      </w:r>
      <w:proofErr w:type="spellEnd"/>
      <w:r w:rsidRPr="003A3F11">
        <w:rPr>
          <w:rFonts w:ascii="Roboto" w:hAnsi="Roboto"/>
        </w:rPr>
        <w:t>, kde si môže vybrať konkrétne dokumenty na stránke ktoré server spojí dokopy, pre jednoduchšie stiahnutie, v prípade veľkých písomiek</w:t>
      </w:r>
    </w:p>
    <w:p w14:paraId="5BDEEDD5" w14:textId="69B49F2B" w:rsidR="00D5077E" w:rsidRPr="003A3F11" w:rsidRDefault="00D5077E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Taktiež je na stránke možnosť sa zaregistrovať, čo žiakovi, ktorému administrátor</w:t>
      </w:r>
      <w:r w:rsidR="00CD6D78">
        <w:rPr>
          <w:rFonts w:ascii="Roboto" w:hAnsi="Roboto"/>
        </w:rPr>
        <w:t xml:space="preserve"> musí</w:t>
      </w:r>
      <w:r w:rsidRPr="003A3F11">
        <w:rPr>
          <w:rFonts w:ascii="Roboto" w:hAnsi="Roboto"/>
        </w:rPr>
        <w:t xml:space="preserve"> potvrdí registráciu, dovoľuje požiadať o zverejnenie svojho vlastného dokumentu, tým že zadá informácie do tohto formulára, </w:t>
      </w:r>
      <w:r w:rsidR="00342E0D" w:rsidRPr="003A3F11">
        <w:rPr>
          <w:rFonts w:ascii="Roboto" w:hAnsi="Roboto"/>
        </w:rPr>
        <w:t>a odošle svoju žiadosť, ktorá potom príde administrátorovi v tejto podobe, s tým že môže si</w:t>
      </w:r>
      <w:r w:rsidR="00E32647">
        <w:rPr>
          <w:rFonts w:ascii="Roboto" w:hAnsi="Roboto"/>
        </w:rPr>
        <w:t xml:space="preserve"> </w:t>
      </w:r>
      <w:r w:rsidR="00E32647" w:rsidRPr="003A3F11">
        <w:rPr>
          <w:rFonts w:ascii="Roboto" w:hAnsi="Roboto"/>
        </w:rPr>
        <w:t>súbor</w:t>
      </w:r>
      <w:r w:rsidR="00342E0D" w:rsidRPr="003A3F11">
        <w:rPr>
          <w:rFonts w:ascii="Roboto" w:hAnsi="Roboto"/>
        </w:rPr>
        <w:t xml:space="preserve"> pozrieť, upraviť a</w:t>
      </w:r>
      <w:r w:rsidR="00E32647">
        <w:rPr>
          <w:rFonts w:ascii="Roboto" w:hAnsi="Roboto"/>
        </w:rPr>
        <w:t> </w:t>
      </w:r>
      <w:r w:rsidR="00342E0D" w:rsidRPr="003A3F11">
        <w:rPr>
          <w:rFonts w:ascii="Roboto" w:hAnsi="Roboto"/>
        </w:rPr>
        <w:t>prijať</w:t>
      </w:r>
      <w:r w:rsidR="00E32647">
        <w:rPr>
          <w:rFonts w:ascii="Roboto" w:hAnsi="Roboto"/>
        </w:rPr>
        <w:t xml:space="preserve"> ho</w:t>
      </w:r>
      <w:r w:rsidR="00342E0D" w:rsidRPr="003A3F11">
        <w:rPr>
          <w:rFonts w:ascii="Roboto" w:hAnsi="Roboto"/>
        </w:rPr>
        <w:t xml:space="preserve"> alebo odmietnuť, tu môžete vidieť aj ako vyzerá žiadosť o registráciu </w:t>
      </w:r>
    </w:p>
    <w:p w14:paraId="3FFCE907" w14:textId="59D9B030" w:rsidR="00342E0D" w:rsidRPr="003A3F11" w:rsidRDefault="00342E0D" w:rsidP="00B63465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Administrátori stránky majú prístup</w:t>
      </w:r>
      <w:r w:rsidR="00CD6D78">
        <w:rPr>
          <w:rFonts w:ascii="Roboto" w:hAnsi="Roboto"/>
        </w:rPr>
        <w:t xml:space="preserve"> aj</w:t>
      </w:r>
      <w:r w:rsidRPr="003A3F11">
        <w:rPr>
          <w:rFonts w:ascii="Roboto" w:hAnsi="Roboto"/>
        </w:rPr>
        <w:t xml:space="preserve"> k takzvanému „</w:t>
      </w:r>
      <w:r w:rsidR="00CD6D78" w:rsidRPr="003A3F11">
        <w:rPr>
          <w:rFonts w:ascii="Roboto" w:hAnsi="Roboto"/>
        </w:rPr>
        <w:t>Manažérov</w:t>
      </w:r>
      <w:r w:rsidR="00CD6D78">
        <w:rPr>
          <w:rFonts w:ascii="Roboto" w:hAnsi="Roboto"/>
        </w:rPr>
        <w:t>i</w:t>
      </w:r>
      <w:r w:rsidRPr="003A3F11">
        <w:rPr>
          <w:rFonts w:ascii="Roboto" w:hAnsi="Roboto"/>
        </w:rPr>
        <w:t xml:space="preserve"> dokumentov“, kde vidia všetky nahraté papiere a môžu upravovať ich informácie, zmazať ich, alebo ich nahradiť</w:t>
      </w:r>
    </w:p>
    <w:p w14:paraId="066AD6CE" w14:textId="77777777" w:rsidR="00CE5B78" w:rsidRPr="003A3F11" w:rsidRDefault="00CE5B78" w:rsidP="00CE5B78">
      <w:pPr>
        <w:rPr>
          <w:rFonts w:ascii="Roboto" w:hAnsi="Roboto"/>
        </w:rPr>
      </w:pPr>
    </w:p>
    <w:p w14:paraId="6472670A" w14:textId="19B43534" w:rsidR="00CE5B78" w:rsidRPr="003A3F11" w:rsidRDefault="00CE5B78" w:rsidP="00CE5B78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Do budúcna by som chcel stránku vylepšiť tak, že prácu prepisovania poznámok zo zošit</w:t>
      </w:r>
      <w:r w:rsidR="00EA294F">
        <w:rPr>
          <w:rFonts w:ascii="Roboto" w:hAnsi="Roboto"/>
        </w:rPr>
        <w:t>a</w:t>
      </w:r>
      <w:r w:rsidRPr="003A3F11">
        <w:rPr>
          <w:rFonts w:ascii="Roboto" w:hAnsi="Roboto"/>
        </w:rPr>
        <w:t xml:space="preserve"> nebude robiť človek ale umelá inteligencia, ktorú natrénujem aby vedela prečítať aj moje, neprehľadné písmo.</w:t>
      </w:r>
    </w:p>
    <w:p w14:paraId="41F42D6B" w14:textId="04EE99C4" w:rsidR="008F3EB1" w:rsidRPr="003A3F11" w:rsidRDefault="00CE5B78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Tiež by som chcel stránku rozšíriť aj do iných škôl, kde by sa spôsob ako mať presn</w:t>
      </w:r>
      <w:r w:rsidR="00E32647">
        <w:rPr>
          <w:rFonts w:ascii="Roboto" w:hAnsi="Roboto"/>
        </w:rPr>
        <w:t>é</w:t>
      </w:r>
      <w:r w:rsidRPr="003A3F11">
        <w:rPr>
          <w:rFonts w:ascii="Roboto" w:hAnsi="Roboto"/>
        </w:rPr>
        <w:t xml:space="preserve"> materiály ktoré zadal učiteľ hodilo mať pri opakovaní látok, či maturite.</w:t>
      </w:r>
    </w:p>
    <w:p w14:paraId="5030166A" w14:textId="4B188C7A" w:rsidR="008F796B" w:rsidRPr="003A3F11" w:rsidRDefault="008F3EB1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 xml:space="preserve">Stránku nájdete na glarchiv.com, a plánujem do nej pridávať nové látky, možno aj po skončení </w:t>
      </w:r>
      <w:r w:rsidR="00CD6D78">
        <w:rPr>
          <w:rFonts w:ascii="Roboto" w:hAnsi="Roboto"/>
        </w:rPr>
        <w:t>strednej školy</w:t>
      </w:r>
      <w:r w:rsidRPr="003A3F11">
        <w:rPr>
          <w:rFonts w:ascii="Roboto" w:hAnsi="Roboto"/>
        </w:rPr>
        <w:t>, a tým stránku použiť aj ako archív dokumentov mojej budúcej vysokej školy</w:t>
      </w:r>
      <w:r w:rsidR="004152FE" w:rsidRPr="003A3F11">
        <w:rPr>
          <w:rFonts w:ascii="Roboto" w:hAnsi="Roboto"/>
        </w:rPr>
        <w:t xml:space="preserve"> </w:t>
      </w:r>
    </w:p>
    <w:p w14:paraId="08521A7E" w14:textId="77777777" w:rsidR="008F3EB1" w:rsidRPr="003A3F11" w:rsidRDefault="008F3EB1" w:rsidP="008F3EB1">
      <w:pPr>
        <w:rPr>
          <w:rFonts w:ascii="Roboto" w:hAnsi="Roboto"/>
        </w:rPr>
      </w:pPr>
    </w:p>
    <w:p w14:paraId="294E84C5" w14:textId="2730335D" w:rsidR="008F3EB1" w:rsidRPr="003A3F11" w:rsidRDefault="008F3EB1" w:rsidP="008F3EB1">
      <w:pPr>
        <w:pStyle w:val="Odsekzoznamu"/>
        <w:numPr>
          <w:ilvl w:val="0"/>
          <w:numId w:val="1"/>
        </w:numPr>
        <w:rPr>
          <w:rFonts w:ascii="Roboto" w:hAnsi="Roboto"/>
        </w:rPr>
      </w:pPr>
      <w:r w:rsidRPr="003A3F11">
        <w:rPr>
          <w:rFonts w:ascii="Roboto" w:hAnsi="Roboto"/>
        </w:rPr>
        <w:t>Ďakujem za pozornosť</w:t>
      </w:r>
    </w:p>
    <w:p w14:paraId="13CBE179" w14:textId="50CB2E9F" w:rsidR="00321B27" w:rsidRPr="00B63465" w:rsidRDefault="00321B27" w:rsidP="008F3EB1">
      <w:pPr>
        <w:ind w:left="360"/>
      </w:pPr>
    </w:p>
    <w:sectPr w:rsidR="00321B27" w:rsidRPr="00B63465" w:rsidSect="00BA394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6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2"/>
    <w:rsid w:val="00074CB4"/>
    <w:rsid w:val="001F40F2"/>
    <w:rsid w:val="00321B27"/>
    <w:rsid w:val="00342E0D"/>
    <w:rsid w:val="003A3F11"/>
    <w:rsid w:val="003A5040"/>
    <w:rsid w:val="004152FE"/>
    <w:rsid w:val="00523BF7"/>
    <w:rsid w:val="00560850"/>
    <w:rsid w:val="005D7EE0"/>
    <w:rsid w:val="00815896"/>
    <w:rsid w:val="00885A13"/>
    <w:rsid w:val="008F3EB1"/>
    <w:rsid w:val="008F796B"/>
    <w:rsid w:val="00AC1803"/>
    <w:rsid w:val="00AF7EDE"/>
    <w:rsid w:val="00B63465"/>
    <w:rsid w:val="00BA394E"/>
    <w:rsid w:val="00C63554"/>
    <w:rsid w:val="00CD6D78"/>
    <w:rsid w:val="00CE5B78"/>
    <w:rsid w:val="00D20A6C"/>
    <w:rsid w:val="00D5077E"/>
    <w:rsid w:val="00E32647"/>
    <w:rsid w:val="00EA294F"/>
    <w:rsid w:val="00EA58F9"/>
    <w:rsid w:val="00EE5B89"/>
    <w:rsid w:val="00F3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320C"/>
  <w15:chartTrackingRefBased/>
  <w15:docId w15:val="{AACF67BD-A50D-489F-B51F-CBFF537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280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13</cp:revision>
  <cp:lastPrinted>2023-04-27T08:15:00Z</cp:lastPrinted>
  <dcterms:created xsi:type="dcterms:W3CDTF">2023-04-23T17:30:00Z</dcterms:created>
  <dcterms:modified xsi:type="dcterms:W3CDTF">2023-04-27T08:31:00Z</dcterms:modified>
</cp:coreProperties>
</file>