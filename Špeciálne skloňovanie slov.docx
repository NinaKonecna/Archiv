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03E0" w14:textId="3E1807F1" w:rsidR="003A5040" w:rsidRDefault="002904B9" w:rsidP="001F40F2">
      <w:pPr>
        <w:pStyle w:val="Title"/>
        <w:jc w:val="center"/>
      </w:pPr>
      <w:r>
        <w:t>Špeciálne skloňovanie slov</w:t>
      </w:r>
    </w:p>
    <w:p w14:paraId="2AD58BCE" w14:textId="77777777" w:rsidR="00B63465" w:rsidRDefault="00B63465" w:rsidP="00B63465"/>
    <w:p w14:paraId="5D61392C" w14:textId="36A56AAA" w:rsidR="00B63465" w:rsidRDefault="002904B9" w:rsidP="00B63465">
      <w:pPr>
        <w:pStyle w:val="ListParagraph"/>
        <w:numPr>
          <w:ilvl w:val="0"/>
          <w:numId w:val="1"/>
        </w:numPr>
      </w:pPr>
      <w:r>
        <w:t xml:space="preserve">Skloňovanie slova </w:t>
      </w:r>
      <w:r w:rsidRPr="002904B9">
        <w:rPr>
          <w:b/>
          <w:bCs/>
        </w:rPr>
        <w:t>pani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"/>
        <w:gridCol w:w="2548"/>
        <w:gridCol w:w="2561"/>
      </w:tblGrid>
      <w:tr w:rsidR="002904B9" w14:paraId="47820A70" w14:textId="77777777" w:rsidTr="002904B9">
        <w:trPr>
          <w:trHeight w:val="266"/>
        </w:trPr>
        <w:tc>
          <w:tcPr>
            <w:tcW w:w="313" w:type="dxa"/>
          </w:tcPr>
          <w:p w14:paraId="7509A49C" w14:textId="129F3936" w:rsidR="002904B9" w:rsidRDefault="002904B9" w:rsidP="002904B9">
            <w:pPr>
              <w:jc w:val="center"/>
            </w:pPr>
          </w:p>
        </w:tc>
        <w:tc>
          <w:tcPr>
            <w:tcW w:w="2548" w:type="dxa"/>
          </w:tcPr>
          <w:p w14:paraId="0DFCD9AE" w14:textId="63ED6A53" w:rsidR="002904B9" w:rsidRDefault="002904B9" w:rsidP="002904B9">
            <w:pPr>
              <w:jc w:val="center"/>
            </w:pPr>
            <w:proofErr w:type="spellStart"/>
            <w:r>
              <w:t>sg</w:t>
            </w:r>
            <w:proofErr w:type="spellEnd"/>
            <w:r>
              <w:t>.</w:t>
            </w:r>
          </w:p>
        </w:tc>
        <w:tc>
          <w:tcPr>
            <w:tcW w:w="2561" w:type="dxa"/>
          </w:tcPr>
          <w:p w14:paraId="383795FE" w14:textId="5239357B" w:rsidR="002904B9" w:rsidRDefault="002904B9" w:rsidP="002904B9">
            <w:pPr>
              <w:jc w:val="center"/>
            </w:pPr>
            <w:proofErr w:type="spellStart"/>
            <w:r>
              <w:t>pl</w:t>
            </w:r>
            <w:proofErr w:type="spellEnd"/>
            <w:r>
              <w:t>.</w:t>
            </w:r>
          </w:p>
        </w:tc>
      </w:tr>
      <w:tr w:rsidR="002904B9" w14:paraId="42707A21" w14:textId="77777777" w:rsidTr="002904B9">
        <w:trPr>
          <w:trHeight w:val="266"/>
        </w:trPr>
        <w:tc>
          <w:tcPr>
            <w:tcW w:w="313" w:type="dxa"/>
          </w:tcPr>
          <w:p w14:paraId="62D74A5E" w14:textId="7D1E12C0" w:rsidR="002904B9" w:rsidRDefault="002904B9" w:rsidP="002904B9">
            <w:pPr>
              <w:jc w:val="center"/>
            </w:pPr>
            <w:r>
              <w:t>N</w:t>
            </w:r>
          </w:p>
        </w:tc>
        <w:tc>
          <w:tcPr>
            <w:tcW w:w="2548" w:type="dxa"/>
          </w:tcPr>
          <w:p w14:paraId="784CF6A0" w14:textId="49E77E6B" w:rsidR="002904B9" w:rsidRDefault="002904B9" w:rsidP="002904B9">
            <w:pPr>
              <w:jc w:val="center"/>
            </w:pPr>
            <w:r>
              <w:t>pani</w:t>
            </w:r>
          </w:p>
        </w:tc>
        <w:tc>
          <w:tcPr>
            <w:tcW w:w="2561" w:type="dxa"/>
          </w:tcPr>
          <w:p w14:paraId="3B9E4958" w14:textId="3AC60C7B" w:rsidR="002904B9" w:rsidRDefault="002904B9" w:rsidP="002904B9">
            <w:pPr>
              <w:jc w:val="center"/>
            </w:pPr>
            <w:r>
              <w:t>panie</w:t>
            </w:r>
          </w:p>
        </w:tc>
      </w:tr>
      <w:tr w:rsidR="002904B9" w14:paraId="2BA8DCB9" w14:textId="77777777" w:rsidTr="002904B9">
        <w:trPr>
          <w:trHeight w:val="275"/>
        </w:trPr>
        <w:tc>
          <w:tcPr>
            <w:tcW w:w="313" w:type="dxa"/>
          </w:tcPr>
          <w:p w14:paraId="700A1090" w14:textId="05C2391A" w:rsidR="002904B9" w:rsidRDefault="002904B9" w:rsidP="002904B9">
            <w:pPr>
              <w:jc w:val="center"/>
            </w:pPr>
            <w:r>
              <w:t>G</w:t>
            </w:r>
          </w:p>
        </w:tc>
        <w:tc>
          <w:tcPr>
            <w:tcW w:w="2548" w:type="dxa"/>
          </w:tcPr>
          <w:p w14:paraId="4D2A5694" w14:textId="2C7EC94B" w:rsidR="002904B9" w:rsidRDefault="002904B9" w:rsidP="002904B9">
            <w:pPr>
              <w:jc w:val="center"/>
            </w:pPr>
            <w:r>
              <w:t>panej</w:t>
            </w:r>
          </w:p>
        </w:tc>
        <w:tc>
          <w:tcPr>
            <w:tcW w:w="2561" w:type="dxa"/>
          </w:tcPr>
          <w:p w14:paraId="6C4845C1" w14:textId="6FC9BE1B" w:rsidR="002904B9" w:rsidRDefault="002904B9" w:rsidP="002904B9">
            <w:pPr>
              <w:jc w:val="center"/>
            </w:pPr>
            <w:r>
              <w:t>paní</w:t>
            </w:r>
          </w:p>
        </w:tc>
      </w:tr>
      <w:tr w:rsidR="002904B9" w14:paraId="6A88BF50" w14:textId="77777777" w:rsidTr="002904B9">
        <w:trPr>
          <w:trHeight w:val="266"/>
        </w:trPr>
        <w:tc>
          <w:tcPr>
            <w:tcW w:w="313" w:type="dxa"/>
          </w:tcPr>
          <w:p w14:paraId="0828765C" w14:textId="07155CE9" w:rsidR="002904B9" w:rsidRDefault="002904B9" w:rsidP="002904B9">
            <w:pPr>
              <w:jc w:val="center"/>
            </w:pPr>
            <w:r>
              <w:t>D</w:t>
            </w:r>
          </w:p>
        </w:tc>
        <w:tc>
          <w:tcPr>
            <w:tcW w:w="2548" w:type="dxa"/>
          </w:tcPr>
          <w:p w14:paraId="13515009" w14:textId="620F86DE" w:rsidR="002904B9" w:rsidRDefault="002904B9" w:rsidP="002904B9">
            <w:pPr>
              <w:jc w:val="center"/>
            </w:pPr>
            <w:r>
              <w:t>panej</w:t>
            </w:r>
          </w:p>
        </w:tc>
        <w:tc>
          <w:tcPr>
            <w:tcW w:w="2561" w:type="dxa"/>
          </w:tcPr>
          <w:p w14:paraId="31782DFB" w14:textId="04F87EF4" w:rsidR="002904B9" w:rsidRDefault="002904B9" w:rsidP="002904B9">
            <w:pPr>
              <w:jc w:val="center"/>
            </w:pPr>
            <w:r>
              <w:t>paniam</w:t>
            </w:r>
          </w:p>
        </w:tc>
      </w:tr>
      <w:tr w:rsidR="002904B9" w14:paraId="735CF24F" w14:textId="77777777" w:rsidTr="002904B9">
        <w:trPr>
          <w:trHeight w:val="266"/>
        </w:trPr>
        <w:tc>
          <w:tcPr>
            <w:tcW w:w="313" w:type="dxa"/>
          </w:tcPr>
          <w:p w14:paraId="1B2044B2" w14:textId="599A0E8A" w:rsidR="002904B9" w:rsidRDefault="002904B9" w:rsidP="002904B9">
            <w:pPr>
              <w:jc w:val="center"/>
            </w:pPr>
            <w:r>
              <w:t>A</w:t>
            </w:r>
          </w:p>
        </w:tc>
        <w:tc>
          <w:tcPr>
            <w:tcW w:w="2548" w:type="dxa"/>
          </w:tcPr>
          <w:p w14:paraId="3FF811F8" w14:textId="139E1A41" w:rsidR="002904B9" w:rsidRDefault="002904B9" w:rsidP="002904B9">
            <w:pPr>
              <w:jc w:val="center"/>
            </w:pPr>
            <w:r>
              <w:t>paniu</w:t>
            </w:r>
          </w:p>
        </w:tc>
        <w:tc>
          <w:tcPr>
            <w:tcW w:w="2561" w:type="dxa"/>
          </w:tcPr>
          <w:p w14:paraId="2AD61E81" w14:textId="307DA1D6" w:rsidR="002904B9" w:rsidRDefault="002904B9" w:rsidP="002904B9">
            <w:pPr>
              <w:jc w:val="center"/>
            </w:pPr>
            <w:r>
              <w:t>panie</w:t>
            </w:r>
          </w:p>
        </w:tc>
      </w:tr>
      <w:tr w:rsidR="002904B9" w14:paraId="1F0AE52D" w14:textId="77777777" w:rsidTr="002904B9">
        <w:trPr>
          <w:trHeight w:val="266"/>
        </w:trPr>
        <w:tc>
          <w:tcPr>
            <w:tcW w:w="313" w:type="dxa"/>
          </w:tcPr>
          <w:p w14:paraId="4FC8AA6C" w14:textId="062CB14F" w:rsidR="002904B9" w:rsidRDefault="002904B9" w:rsidP="002904B9">
            <w:pPr>
              <w:jc w:val="center"/>
            </w:pPr>
            <w:r>
              <w:t>L</w:t>
            </w:r>
          </w:p>
        </w:tc>
        <w:tc>
          <w:tcPr>
            <w:tcW w:w="2548" w:type="dxa"/>
          </w:tcPr>
          <w:p w14:paraId="603ED676" w14:textId="59DEA400" w:rsidR="002904B9" w:rsidRDefault="002904B9" w:rsidP="002904B9">
            <w:pPr>
              <w:jc w:val="center"/>
            </w:pPr>
            <w:r>
              <w:t>panej</w:t>
            </w:r>
          </w:p>
        </w:tc>
        <w:tc>
          <w:tcPr>
            <w:tcW w:w="2561" w:type="dxa"/>
          </w:tcPr>
          <w:p w14:paraId="65B655EA" w14:textId="63BFA3EF" w:rsidR="002904B9" w:rsidRDefault="002904B9" w:rsidP="002904B9">
            <w:pPr>
              <w:jc w:val="center"/>
            </w:pPr>
            <w:r>
              <w:t>paniach</w:t>
            </w:r>
          </w:p>
        </w:tc>
      </w:tr>
      <w:tr w:rsidR="002904B9" w14:paraId="5025723C" w14:textId="77777777" w:rsidTr="002904B9">
        <w:trPr>
          <w:trHeight w:val="266"/>
        </w:trPr>
        <w:tc>
          <w:tcPr>
            <w:tcW w:w="313" w:type="dxa"/>
          </w:tcPr>
          <w:p w14:paraId="0006A9CC" w14:textId="7B9AC9C2" w:rsidR="002904B9" w:rsidRDefault="002904B9" w:rsidP="002904B9">
            <w:pPr>
              <w:jc w:val="center"/>
            </w:pPr>
            <w:r>
              <w:t>I</w:t>
            </w:r>
          </w:p>
        </w:tc>
        <w:tc>
          <w:tcPr>
            <w:tcW w:w="2548" w:type="dxa"/>
          </w:tcPr>
          <w:p w14:paraId="1AAC9E4D" w14:textId="7F1DF101" w:rsidR="002904B9" w:rsidRDefault="002904B9" w:rsidP="002904B9">
            <w:pPr>
              <w:jc w:val="center"/>
            </w:pPr>
            <w:r>
              <w:t>paňou</w:t>
            </w:r>
          </w:p>
        </w:tc>
        <w:tc>
          <w:tcPr>
            <w:tcW w:w="2561" w:type="dxa"/>
          </w:tcPr>
          <w:p w14:paraId="6B41A35F" w14:textId="3AEE5747" w:rsidR="002904B9" w:rsidRDefault="002904B9" w:rsidP="002904B9">
            <w:pPr>
              <w:jc w:val="center"/>
            </w:pPr>
            <w:r>
              <w:t>paniami</w:t>
            </w:r>
          </w:p>
        </w:tc>
      </w:tr>
    </w:tbl>
    <w:p w14:paraId="10E6EF91" w14:textId="690EB065" w:rsidR="002904B9" w:rsidRDefault="002904B9" w:rsidP="002904B9"/>
    <w:p w14:paraId="5A1B251D" w14:textId="154372B0" w:rsidR="002904B9" w:rsidRDefault="002904B9" w:rsidP="002904B9">
      <w:pPr>
        <w:pStyle w:val="ListParagraph"/>
        <w:numPr>
          <w:ilvl w:val="0"/>
          <w:numId w:val="1"/>
        </w:numPr>
      </w:pPr>
      <w:r>
        <w:t xml:space="preserve">Skloňovanie slova </w:t>
      </w:r>
      <w:r w:rsidRPr="002904B9">
        <w:rPr>
          <w:b/>
          <w:bCs/>
        </w:rPr>
        <w:t>kuli</w:t>
      </w:r>
      <w:r>
        <w:t xml:space="preserve">: (je to aj samostatný vzor, viac o vzore kuli tu: </w:t>
      </w:r>
      <w:hyperlink r:id="rId5" w:history="1">
        <w:r w:rsidRPr="002904B9">
          <w:rPr>
            <w:rStyle w:val="Hyperlink"/>
          </w:rPr>
          <w:t>https://jazykovedkyna.sk/vzor-kuli/</w:t>
        </w:r>
      </w:hyperlink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"/>
        <w:gridCol w:w="2548"/>
        <w:gridCol w:w="2561"/>
      </w:tblGrid>
      <w:tr w:rsidR="002904B9" w14:paraId="3468432E" w14:textId="77777777" w:rsidTr="00CF1B42">
        <w:trPr>
          <w:trHeight w:val="266"/>
        </w:trPr>
        <w:tc>
          <w:tcPr>
            <w:tcW w:w="313" w:type="dxa"/>
          </w:tcPr>
          <w:p w14:paraId="2BE11AD2" w14:textId="77777777" w:rsidR="002904B9" w:rsidRDefault="002904B9" w:rsidP="00CF1B42">
            <w:pPr>
              <w:jc w:val="center"/>
            </w:pPr>
          </w:p>
        </w:tc>
        <w:tc>
          <w:tcPr>
            <w:tcW w:w="2548" w:type="dxa"/>
          </w:tcPr>
          <w:p w14:paraId="75CEB883" w14:textId="77777777" w:rsidR="002904B9" w:rsidRDefault="002904B9" w:rsidP="00CF1B42">
            <w:pPr>
              <w:jc w:val="center"/>
            </w:pPr>
            <w:proofErr w:type="spellStart"/>
            <w:r>
              <w:t>sg</w:t>
            </w:r>
            <w:proofErr w:type="spellEnd"/>
            <w:r>
              <w:t>.</w:t>
            </w:r>
          </w:p>
        </w:tc>
        <w:tc>
          <w:tcPr>
            <w:tcW w:w="2561" w:type="dxa"/>
          </w:tcPr>
          <w:p w14:paraId="168982B6" w14:textId="77777777" w:rsidR="002904B9" w:rsidRDefault="002904B9" w:rsidP="00CF1B42">
            <w:pPr>
              <w:jc w:val="center"/>
            </w:pPr>
            <w:proofErr w:type="spellStart"/>
            <w:r>
              <w:t>pl</w:t>
            </w:r>
            <w:proofErr w:type="spellEnd"/>
            <w:r>
              <w:t>.</w:t>
            </w:r>
          </w:p>
        </w:tc>
      </w:tr>
      <w:tr w:rsidR="002904B9" w14:paraId="37D7928B" w14:textId="77777777" w:rsidTr="00CF1B42">
        <w:trPr>
          <w:trHeight w:val="266"/>
        </w:trPr>
        <w:tc>
          <w:tcPr>
            <w:tcW w:w="313" w:type="dxa"/>
          </w:tcPr>
          <w:p w14:paraId="1EE604FE" w14:textId="77777777" w:rsidR="002904B9" w:rsidRDefault="002904B9" w:rsidP="00CF1B42">
            <w:pPr>
              <w:jc w:val="center"/>
            </w:pPr>
            <w:r>
              <w:t>N</w:t>
            </w:r>
          </w:p>
        </w:tc>
        <w:tc>
          <w:tcPr>
            <w:tcW w:w="2548" w:type="dxa"/>
          </w:tcPr>
          <w:p w14:paraId="795A5079" w14:textId="38826CEC" w:rsidR="002904B9" w:rsidRDefault="002904B9" w:rsidP="00CF1B42">
            <w:pPr>
              <w:jc w:val="center"/>
            </w:pPr>
            <w:r>
              <w:t>kuli</w:t>
            </w:r>
          </w:p>
        </w:tc>
        <w:tc>
          <w:tcPr>
            <w:tcW w:w="2561" w:type="dxa"/>
          </w:tcPr>
          <w:p w14:paraId="18CE27BF" w14:textId="50343A68" w:rsidR="002904B9" w:rsidRDefault="002904B9" w:rsidP="00CF1B42">
            <w:pPr>
              <w:jc w:val="center"/>
            </w:pPr>
            <w:r>
              <w:t>kuliovia</w:t>
            </w:r>
          </w:p>
        </w:tc>
      </w:tr>
      <w:tr w:rsidR="002904B9" w14:paraId="726E2CF7" w14:textId="77777777" w:rsidTr="00CF1B42">
        <w:trPr>
          <w:trHeight w:val="275"/>
        </w:trPr>
        <w:tc>
          <w:tcPr>
            <w:tcW w:w="313" w:type="dxa"/>
          </w:tcPr>
          <w:p w14:paraId="641DB543" w14:textId="77777777" w:rsidR="002904B9" w:rsidRDefault="002904B9" w:rsidP="00CF1B42">
            <w:pPr>
              <w:jc w:val="center"/>
            </w:pPr>
            <w:r>
              <w:t>G</w:t>
            </w:r>
          </w:p>
        </w:tc>
        <w:tc>
          <w:tcPr>
            <w:tcW w:w="2548" w:type="dxa"/>
          </w:tcPr>
          <w:p w14:paraId="62BFB237" w14:textId="0ABCE637" w:rsidR="002904B9" w:rsidRDefault="002904B9" w:rsidP="00CF1B42">
            <w:pPr>
              <w:jc w:val="center"/>
            </w:pPr>
            <w:r>
              <w:t>kuliho</w:t>
            </w:r>
          </w:p>
        </w:tc>
        <w:tc>
          <w:tcPr>
            <w:tcW w:w="2561" w:type="dxa"/>
          </w:tcPr>
          <w:p w14:paraId="6F24D0E1" w14:textId="569ECE0A" w:rsidR="002904B9" w:rsidRDefault="002904B9" w:rsidP="00CF1B42">
            <w:pPr>
              <w:jc w:val="center"/>
            </w:pPr>
            <w:r>
              <w:t>kuliov</w:t>
            </w:r>
          </w:p>
        </w:tc>
      </w:tr>
      <w:tr w:rsidR="002904B9" w14:paraId="1952DEB6" w14:textId="77777777" w:rsidTr="00CF1B42">
        <w:trPr>
          <w:trHeight w:val="266"/>
        </w:trPr>
        <w:tc>
          <w:tcPr>
            <w:tcW w:w="313" w:type="dxa"/>
          </w:tcPr>
          <w:p w14:paraId="07BFE8DC" w14:textId="77777777" w:rsidR="002904B9" w:rsidRDefault="002904B9" w:rsidP="00CF1B42">
            <w:pPr>
              <w:jc w:val="center"/>
            </w:pPr>
            <w:r>
              <w:t>D</w:t>
            </w:r>
          </w:p>
        </w:tc>
        <w:tc>
          <w:tcPr>
            <w:tcW w:w="2548" w:type="dxa"/>
          </w:tcPr>
          <w:p w14:paraId="6854ED67" w14:textId="579593F6" w:rsidR="002904B9" w:rsidRDefault="002904B9" w:rsidP="00CF1B42">
            <w:pPr>
              <w:jc w:val="center"/>
            </w:pPr>
            <w:r>
              <w:t>kulimu</w:t>
            </w:r>
          </w:p>
        </w:tc>
        <w:tc>
          <w:tcPr>
            <w:tcW w:w="2561" w:type="dxa"/>
          </w:tcPr>
          <w:p w14:paraId="1D246C13" w14:textId="429F3A3E" w:rsidR="002904B9" w:rsidRDefault="002904B9" w:rsidP="00CF1B42">
            <w:pPr>
              <w:jc w:val="center"/>
            </w:pPr>
            <w:r>
              <w:t>kuliom</w:t>
            </w:r>
          </w:p>
        </w:tc>
      </w:tr>
      <w:tr w:rsidR="002904B9" w14:paraId="2763A0DA" w14:textId="77777777" w:rsidTr="00CF1B42">
        <w:trPr>
          <w:trHeight w:val="266"/>
        </w:trPr>
        <w:tc>
          <w:tcPr>
            <w:tcW w:w="313" w:type="dxa"/>
          </w:tcPr>
          <w:p w14:paraId="1B369C60" w14:textId="77777777" w:rsidR="002904B9" w:rsidRDefault="002904B9" w:rsidP="00CF1B42">
            <w:pPr>
              <w:jc w:val="center"/>
            </w:pPr>
            <w:r>
              <w:t>A</w:t>
            </w:r>
          </w:p>
        </w:tc>
        <w:tc>
          <w:tcPr>
            <w:tcW w:w="2548" w:type="dxa"/>
          </w:tcPr>
          <w:p w14:paraId="1919C174" w14:textId="76B447DF" w:rsidR="002904B9" w:rsidRDefault="002904B9" w:rsidP="00CF1B42">
            <w:pPr>
              <w:jc w:val="center"/>
            </w:pPr>
            <w:r>
              <w:t>kuliho</w:t>
            </w:r>
          </w:p>
        </w:tc>
        <w:tc>
          <w:tcPr>
            <w:tcW w:w="2561" w:type="dxa"/>
          </w:tcPr>
          <w:p w14:paraId="0C1F49EC" w14:textId="3BD00486" w:rsidR="002904B9" w:rsidRDefault="002904B9" w:rsidP="00CF1B42">
            <w:pPr>
              <w:jc w:val="center"/>
            </w:pPr>
            <w:r>
              <w:t>kuliov</w:t>
            </w:r>
          </w:p>
        </w:tc>
      </w:tr>
      <w:tr w:rsidR="002904B9" w14:paraId="7909212E" w14:textId="77777777" w:rsidTr="00CF1B42">
        <w:trPr>
          <w:trHeight w:val="266"/>
        </w:trPr>
        <w:tc>
          <w:tcPr>
            <w:tcW w:w="313" w:type="dxa"/>
          </w:tcPr>
          <w:p w14:paraId="341E94ED" w14:textId="77777777" w:rsidR="002904B9" w:rsidRDefault="002904B9" w:rsidP="00CF1B42">
            <w:pPr>
              <w:jc w:val="center"/>
            </w:pPr>
            <w:r>
              <w:t>L</w:t>
            </w:r>
          </w:p>
        </w:tc>
        <w:tc>
          <w:tcPr>
            <w:tcW w:w="2548" w:type="dxa"/>
          </w:tcPr>
          <w:p w14:paraId="144417C0" w14:textId="35597519" w:rsidR="002904B9" w:rsidRDefault="002904B9" w:rsidP="00CF1B42">
            <w:pPr>
              <w:jc w:val="center"/>
            </w:pPr>
            <w:r>
              <w:t>kulim</w:t>
            </w:r>
          </w:p>
        </w:tc>
        <w:tc>
          <w:tcPr>
            <w:tcW w:w="2561" w:type="dxa"/>
          </w:tcPr>
          <w:p w14:paraId="134FD773" w14:textId="167095CD" w:rsidR="002904B9" w:rsidRDefault="002904B9" w:rsidP="00CF1B42">
            <w:pPr>
              <w:jc w:val="center"/>
            </w:pPr>
            <w:r>
              <w:t>kulioch</w:t>
            </w:r>
          </w:p>
        </w:tc>
      </w:tr>
      <w:tr w:rsidR="002904B9" w14:paraId="00BA238D" w14:textId="77777777" w:rsidTr="00CF1B42">
        <w:trPr>
          <w:trHeight w:val="266"/>
        </w:trPr>
        <w:tc>
          <w:tcPr>
            <w:tcW w:w="313" w:type="dxa"/>
          </w:tcPr>
          <w:p w14:paraId="6E4AC9B5" w14:textId="77777777" w:rsidR="002904B9" w:rsidRDefault="002904B9" w:rsidP="00CF1B42">
            <w:pPr>
              <w:jc w:val="center"/>
            </w:pPr>
            <w:r>
              <w:t>I</w:t>
            </w:r>
          </w:p>
        </w:tc>
        <w:tc>
          <w:tcPr>
            <w:tcW w:w="2548" w:type="dxa"/>
          </w:tcPr>
          <w:p w14:paraId="46292974" w14:textId="3EFE3F85" w:rsidR="002904B9" w:rsidRDefault="002904B9" w:rsidP="00CF1B42">
            <w:pPr>
              <w:jc w:val="center"/>
            </w:pPr>
            <w:r>
              <w:t>kulim</w:t>
            </w:r>
          </w:p>
        </w:tc>
        <w:tc>
          <w:tcPr>
            <w:tcW w:w="2561" w:type="dxa"/>
          </w:tcPr>
          <w:p w14:paraId="342814FE" w14:textId="32BE4835" w:rsidR="002904B9" w:rsidRDefault="002904B9" w:rsidP="00CF1B42">
            <w:pPr>
              <w:jc w:val="center"/>
            </w:pPr>
            <w:r>
              <w:t>kuliami</w:t>
            </w:r>
          </w:p>
        </w:tc>
      </w:tr>
    </w:tbl>
    <w:p w14:paraId="3A914A31" w14:textId="77777777" w:rsidR="002904B9" w:rsidRDefault="002904B9" w:rsidP="002904B9">
      <w:pPr>
        <w:ind w:left="1080"/>
      </w:pPr>
    </w:p>
    <w:p w14:paraId="224D7519" w14:textId="7FDA1B1A" w:rsidR="0026472F" w:rsidRDefault="0026472F" w:rsidP="0026472F">
      <w:pPr>
        <w:pStyle w:val="ListParagraph"/>
        <w:numPr>
          <w:ilvl w:val="0"/>
          <w:numId w:val="1"/>
        </w:numPr>
      </w:pPr>
      <w:r>
        <w:t xml:space="preserve">Skloňovanie slova </w:t>
      </w:r>
      <w:r w:rsidRPr="0026472F">
        <w:rPr>
          <w:b/>
          <w:bCs/>
        </w:rPr>
        <w:t>gazdiná</w:t>
      </w:r>
      <w:r>
        <w:t xml:space="preserve">: </w:t>
      </w:r>
      <w:r>
        <w:t xml:space="preserve">(je to aj samostatný vzor, viac o vzore </w:t>
      </w:r>
      <w:r>
        <w:t>gazdiná</w:t>
      </w:r>
      <w:r>
        <w:t xml:space="preserve"> tu: </w:t>
      </w:r>
      <w:hyperlink r:id="rId6" w:history="1">
        <w:r w:rsidRPr="0026472F">
          <w:rPr>
            <w:rStyle w:val="Hyperlink"/>
          </w:rPr>
          <w:t>https://jazykovedkyna.sk/vzor-gazdina/</w:t>
        </w:r>
      </w:hyperlink>
      <w:hyperlink r:id="rId7" w:history="1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"/>
        <w:gridCol w:w="2548"/>
        <w:gridCol w:w="2561"/>
      </w:tblGrid>
      <w:tr w:rsidR="0026472F" w14:paraId="3E74026B" w14:textId="77777777" w:rsidTr="00CF1B42">
        <w:trPr>
          <w:trHeight w:val="266"/>
        </w:trPr>
        <w:tc>
          <w:tcPr>
            <w:tcW w:w="313" w:type="dxa"/>
          </w:tcPr>
          <w:p w14:paraId="5798DAD9" w14:textId="77777777" w:rsidR="0026472F" w:rsidRDefault="0026472F" w:rsidP="00CF1B42">
            <w:pPr>
              <w:jc w:val="center"/>
            </w:pPr>
          </w:p>
        </w:tc>
        <w:tc>
          <w:tcPr>
            <w:tcW w:w="2548" w:type="dxa"/>
          </w:tcPr>
          <w:p w14:paraId="1E10A16C" w14:textId="77777777" w:rsidR="0026472F" w:rsidRDefault="0026472F" w:rsidP="00CF1B42">
            <w:pPr>
              <w:jc w:val="center"/>
            </w:pPr>
            <w:proofErr w:type="spellStart"/>
            <w:r>
              <w:t>sg</w:t>
            </w:r>
            <w:proofErr w:type="spellEnd"/>
            <w:r>
              <w:t>.</w:t>
            </w:r>
          </w:p>
        </w:tc>
        <w:tc>
          <w:tcPr>
            <w:tcW w:w="2561" w:type="dxa"/>
          </w:tcPr>
          <w:p w14:paraId="7F0D5B49" w14:textId="77777777" w:rsidR="0026472F" w:rsidRDefault="0026472F" w:rsidP="00CF1B42">
            <w:pPr>
              <w:jc w:val="center"/>
            </w:pPr>
            <w:proofErr w:type="spellStart"/>
            <w:r>
              <w:t>pl</w:t>
            </w:r>
            <w:proofErr w:type="spellEnd"/>
            <w:r>
              <w:t>.</w:t>
            </w:r>
          </w:p>
        </w:tc>
      </w:tr>
      <w:tr w:rsidR="0026472F" w14:paraId="66761D4B" w14:textId="77777777" w:rsidTr="00CF1B42">
        <w:trPr>
          <w:trHeight w:val="266"/>
        </w:trPr>
        <w:tc>
          <w:tcPr>
            <w:tcW w:w="313" w:type="dxa"/>
          </w:tcPr>
          <w:p w14:paraId="038DA94D" w14:textId="77777777" w:rsidR="0026472F" w:rsidRDefault="0026472F" w:rsidP="00CF1B42">
            <w:pPr>
              <w:jc w:val="center"/>
            </w:pPr>
            <w:r>
              <w:t>N</w:t>
            </w:r>
          </w:p>
        </w:tc>
        <w:tc>
          <w:tcPr>
            <w:tcW w:w="2548" w:type="dxa"/>
          </w:tcPr>
          <w:p w14:paraId="6CA4AE0F" w14:textId="3B644511" w:rsidR="0026472F" w:rsidRDefault="0026472F" w:rsidP="00CF1B42">
            <w:pPr>
              <w:jc w:val="center"/>
            </w:pPr>
            <w:r>
              <w:t>gazdiná</w:t>
            </w:r>
          </w:p>
        </w:tc>
        <w:tc>
          <w:tcPr>
            <w:tcW w:w="2561" w:type="dxa"/>
          </w:tcPr>
          <w:p w14:paraId="04B67368" w14:textId="2496D41E" w:rsidR="0026472F" w:rsidRDefault="0026472F" w:rsidP="00CF1B42">
            <w:pPr>
              <w:jc w:val="center"/>
            </w:pPr>
            <w:r>
              <w:t>gazdiné</w:t>
            </w:r>
          </w:p>
        </w:tc>
      </w:tr>
      <w:tr w:rsidR="0026472F" w14:paraId="21D484CA" w14:textId="77777777" w:rsidTr="00CF1B42">
        <w:trPr>
          <w:trHeight w:val="275"/>
        </w:trPr>
        <w:tc>
          <w:tcPr>
            <w:tcW w:w="313" w:type="dxa"/>
          </w:tcPr>
          <w:p w14:paraId="5C4EAF25" w14:textId="77777777" w:rsidR="0026472F" w:rsidRDefault="0026472F" w:rsidP="00CF1B42">
            <w:pPr>
              <w:jc w:val="center"/>
            </w:pPr>
            <w:r>
              <w:t>G</w:t>
            </w:r>
          </w:p>
        </w:tc>
        <w:tc>
          <w:tcPr>
            <w:tcW w:w="2548" w:type="dxa"/>
          </w:tcPr>
          <w:p w14:paraId="51A203AB" w14:textId="41C7D06A" w:rsidR="0026472F" w:rsidRDefault="0026472F" w:rsidP="00CF1B42">
            <w:pPr>
              <w:jc w:val="center"/>
            </w:pPr>
            <w:r>
              <w:t>gazdinej</w:t>
            </w:r>
          </w:p>
        </w:tc>
        <w:tc>
          <w:tcPr>
            <w:tcW w:w="2561" w:type="dxa"/>
          </w:tcPr>
          <w:p w14:paraId="4F73A02C" w14:textId="1B71ED23" w:rsidR="0026472F" w:rsidRDefault="0026472F" w:rsidP="00CF1B42">
            <w:pPr>
              <w:jc w:val="center"/>
            </w:pPr>
            <w:r>
              <w:t>gazdín</w:t>
            </w:r>
          </w:p>
        </w:tc>
      </w:tr>
      <w:tr w:rsidR="0026472F" w14:paraId="301BBEA0" w14:textId="77777777" w:rsidTr="00CF1B42">
        <w:trPr>
          <w:trHeight w:val="266"/>
        </w:trPr>
        <w:tc>
          <w:tcPr>
            <w:tcW w:w="313" w:type="dxa"/>
          </w:tcPr>
          <w:p w14:paraId="70F6F3D3" w14:textId="77777777" w:rsidR="0026472F" w:rsidRDefault="0026472F" w:rsidP="00CF1B42">
            <w:pPr>
              <w:jc w:val="center"/>
            </w:pPr>
            <w:r>
              <w:t>D</w:t>
            </w:r>
          </w:p>
        </w:tc>
        <w:tc>
          <w:tcPr>
            <w:tcW w:w="2548" w:type="dxa"/>
          </w:tcPr>
          <w:p w14:paraId="4CF4D991" w14:textId="7A548ED6" w:rsidR="0026472F" w:rsidRDefault="0026472F" w:rsidP="00CF1B42">
            <w:pPr>
              <w:jc w:val="center"/>
            </w:pPr>
            <w:r>
              <w:t>gazdinej</w:t>
            </w:r>
          </w:p>
        </w:tc>
        <w:tc>
          <w:tcPr>
            <w:tcW w:w="2561" w:type="dxa"/>
          </w:tcPr>
          <w:p w14:paraId="684B6983" w14:textId="21917373" w:rsidR="0026472F" w:rsidRDefault="0026472F" w:rsidP="00CF1B42">
            <w:pPr>
              <w:jc w:val="center"/>
            </w:pPr>
            <w:r>
              <w:t>gazdinám</w:t>
            </w:r>
          </w:p>
        </w:tc>
      </w:tr>
      <w:tr w:rsidR="0026472F" w14:paraId="08619449" w14:textId="77777777" w:rsidTr="00CF1B42">
        <w:trPr>
          <w:trHeight w:val="266"/>
        </w:trPr>
        <w:tc>
          <w:tcPr>
            <w:tcW w:w="313" w:type="dxa"/>
          </w:tcPr>
          <w:p w14:paraId="336CD984" w14:textId="77777777" w:rsidR="0026472F" w:rsidRDefault="0026472F" w:rsidP="00CF1B42">
            <w:pPr>
              <w:jc w:val="center"/>
            </w:pPr>
            <w:r>
              <w:t>A</w:t>
            </w:r>
          </w:p>
        </w:tc>
        <w:tc>
          <w:tcPr>
            <w:tcW w:w="2548" w:type="dxa"/>
          </w:tcPr>
          <w:p w14:paraId="71E16B2D" w14:textId="71A13C40" w:rsidR="0026472F" w:rsidRDefault="0026472F" w:rsidP="00CF1B42">
            <w:pPr>
              <w:jc w:val="center"/>
            </w:pPr>
            <w:r>
              <w:t>gazdinú</w:t>
            </w:r>
          </w:p>
        </w:tc>
        <w:tc>
          <w:tcPr>
            <w:tcW w:w="2561" w:type="dxa"/>
          </w:tcPr>
          <w:p w14:paraId="6FD98F76" w14:textId="16221313" w:rsidR="0026472F" w:rsidRDefault="0026472F" w:rsidP="00CF1B42">
            <w:pPr>
              <w:jc w:val="center"/>
            </w:pPr>
            <w:r>
              <w:t>gazdiné</w:t>
            </w:r>
          </w:p>
        </w:tc>
      </w:tr>
      <w:tr w:rsidR="0026472F" w14:paraId="7B3061B3" w14:textId="77777777" w:rsidTr="00CF1B42">
        <w:trPr>
          <w:trHeight w:val="266"/>
        </w:trPr>
        <w:tc>
          <w:tcPr>
            <w:tcW w:w="313" w:type="dxa"/>
          </w:tcPr>
          <w:p w14:paraId="22827615" w14:textId="77777777" w:rsidR="0026472F" w:rsidRDefault="0026472F" w:rsidP="00CF1B42">
            <w:pPr>
              <w:jc w:val="center"/>
            </w:pPr>
            <w:r>
              <w:t>L</w:t>
            </w:r>
          </w:p>
        </w:tc>
        <w:tc>
          <w:tcPr>
            <w:tcW w:w="2548" w:type="dxa"/>
          </w:tcPr>
          <w:p w14:paraId="01F8DB00" w14:textId="16DBFFC3" w:rsidR="0026472F" w:rsidRDefault="0026472F" w:rsidP="00CF1B42">
            <w:pPr>
              <w:jc w:val="center"/>
            </w:pPr>
            <w:r>
              <w:t>gazdinej</w:t>
            </w:r>
          </w:p>
        </w:tc>
        <w:tc>
          <w:tcPr>
            <w:tcW w:w="2561" w:type="dxa"/>
          </w:tcPr>
          <w:p w14:paraId="42F63A89" w14:textId="3871AF06" w:rsidR="0026472F" w:rsidRDefault="0026472F" w:rsidP="00CF1B42">
            <w:pPr>
              <w:jc w:val="center"/>
            </w:pPr>
            <w:r>
              <w:t>gazdinách</w:t>
            </w:r>
          </w:p>
        </w:tc>
      </w:tr>
      <w:tr w:rsidR="0026472F" w14:paraId="33CE65E6" w14:textId="77777777" w:rsidTr="00CF1B42">
        <w:trPr>
          <w:trHeight w:val="266"/>
        </w:trPr>
        <w:tc>
          <w:tcPr>
            <w:tcW w:w="313" w:type="dxa"/>
          </w:tcPr>
          <w:p w14:paraId="0A210F42" w14:textId="77777777" w:rsidR="0026472F" w:rsidRDefault="0026472F" w:rsidP="00CF1B42">
            <w:pPr>
              <w:jc w:val="center"/>
            </w:pPr>
            <w:r>
              <w:t>I</w:t>
            </w:r>
          </w:p>
        </w:tc>
        <w:tc>
          <w:tcPr>
            <w:tcW w:w="2548" w:type="dxa"/>
          </w:tcPr>
          <w:p w14:paraId="31531AF0" w14:textId="45E6F3B9" w:rsidR="0026472F" w:rsidRDefault="0026472F" w:rsidP="00CF1B42">
            <w:pPr>
              <w:jc w:val="center"/>
            </w:pPr>
            <w:r>
              <w:t>gazdinou</w:t>
            </w:r>
          </w:p>
        </w:tc>
        <w:tc>
          <w:tcPr>
            <w:tcW w:w="2561" w:type="dxa"/>
          </w:tcPr>
          <w:p w14:paraId="5C3D395C" w14:textId="2CA22F54" w:rsidR="0026472F" w:rsidRDefault="0026472F" w:rsidP="00CF1B42">
            <w:pPr>
              <w:jc w:val="center"/>
            </w:pPr>
            <w:r>
              <w:t>gazdinami</w:t>
            </w:r>
          </w:p>
        </w:tc>
      </w:tr>
    </w:tbl>
    <w:p w14:paraId="4B02E1D6" w14:textId="77777777" w:rsidR="0026472F" w:rsidRPr="00B63465" w:rsidRDefault="0026472F" w:rsidP="0026472F"/>
    <w:sectPr w:rsidR="0026472F" w:rsidRPr="00B63465" w:rsidSect="00193D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6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B9"/>
    <w:rsid w:val="00193D08"/>
    <w:rsid w:val="001F40F2"/>
    <w:rsid w:val="0026472F"/>
    <w:rsid w:val="002904B9"/>
    <w:rsid w:val="003A504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BE1C"/>
  <w15:chartTrackingRefBased/>
  <w15:docId w15:val="{258381E4-A059-4C04-973D-B00D5B96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table" w:styleId="TableGrid">
    <w:name w:val="Table Grid"/>
    <w:basedOn w:val="TableNormal"/>
    <w:uiPriority w:val="39"/>
    <w:rsid w:val="002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0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zykovedkyna.sk/vzor-ku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zykovedkyna.sk/vzor-gazdina/" TargetMode="External"/><Relationship Id="rId5" Type="http://schemas.openxmlformats.org/officeDocument/2006/relationships/hyperlink" Target="https://jazykovedkyna.sk/vzor-kul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2024-03-11T15:30:00Z</cp:lastPrinted>
  <dcterms:created xsi:type="dcterms:W3CDTF">2024-03-11T15:22:00Z</dcterms:created>
  <dcterms:modified xsi:type="dcterms:W3CDTF">2024-03-11T15:30:00Z</dcterms:modified>
</cp:coreProperties>
</file>