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3D22" w14:textId="4CA429EA" w:rsidR="00B63465" w:rsidRDefault="007C431E" w:rsidP="007C431E">
      <w:pPr>
        <w:jc w:val="center"/>
      </w:pPr>
      <w:r w:rsidRPr="007C431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Pavol Országh Hviezdoslav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 - Krvavé sonety</w:t>
      </w:r>
    </w:p>
    <w:p w14:paraId="69671EE5" w14:textId="692EFBED" w:rsidR="00146C8C" w:rsidRPr="00146C8C" w:rsidRDefault="00146C8C" w:rsidP="00146C8C">
      <w:pPr>
        <w:pStyle w:val="ListParagraph"/>
        <w:numPr>
          <w:ilvl w:val="0"/>
          <w:numId w:val="1"/>
        </w:numPr>
      </w:pPr>
      <w:r w:rsidRPr="00146C8C">
        <w:t xml:space="preserve">P. Országh (pseudonym Hviezdoslav), slovenský spisovateľ obdobia realizmu, písal lyrické, epické a dramatické diela. V roku 1914 vypukla 1. svetová vojna, v tom čase už poéziu  netvoril, no udalosti vojny ho podnietili k napísaniu básnického diela: </w:t>
      </w:r>
      <w:r w:rsidRPr="00146C8C">
        <w:rPr>
          <w:b/>
          <w:bCs/>
        </w:rPr>
        <w:t>KRVAVÉ SONETY</w:t>
      </w:r>
      <w:r w:rsidRPr="00146C8C">
        <w:t xml:space="preserve"> – 1919 – básnický cyklus obsahuje 21 básní – sonetov.                                   </w:t>
      </w:r>
    </w:p>
    <w:p w14:paraId="44AFF4C9" w14:textId="350D35FD" w:rsidR="00146C8C" w:rsidRPr="00146C8C" w:rsidRDefault="00146C8C" w:rsidP="00146C8C">
      <w:pPr>
        <w:pStyle w:val="ListParagraph"/>
        <w:numPr>
          <w:ilvl w:val="1"/>
          <w:numId w:val="1"/>
        </w:numPr>
        <w:rPr>
          <w:b/>
          <w:bCs/>
        </w:rPr>
      </w:pPr>
      <w:r w:rsidRPr="00146C8C">
        <w:rPr>
          <w:b/>
          <w:bCs/>
        </w:rPr>
        <w:t xml:space="preserve">SONET – </w:t>
      </w:r>
      <w:r w:rsidRPr="00146C8C">
        <w:t xml:space="preserve">básnický útvar, má záväzný počet veršov – 14, rozdelených na 4-4-6 alebo 4-4-3-3, jeden </w:t>
      </w:r>
      <w:r w:rsidRPr="00146C8C">
        <w:t>s</w:t>
      </w:r>
      <w:r w:rsidRPr="00146C8C">
        <w:t xml:space="preserve">onet vyjadruje jednu myšlienku. </w:t>
      </w:r>
    </w:p>
    <w:p w14:paraId="7E8CF366" w14:textId="032008F2" w:rsidR="00B63465" w:rsidRDefault="00146C8C" w:rsidP="00146C8C">
      <w:pPr>
        <w:pStyle w:val="ListParagraph"/>
        <w:numPr>
          <w:ilvl w:val="0"/>
          <w:numId w:val="1"/>
        </w:numPr>
      </w:pPr>
      <w:r w:rsidRPr="00146C8C">
        <w:t>Názov symbolizuje krv – utrpenie, bolesť, umieranie ľudí...</w:t>
      </w:r>
    </w:p>
    <w:p w14:paraId="077427C3" w14:textId="77777777" w:rsidR="00146C8C" w:rsidRDefault="00146C8C" w:rsidP="00146C8C"/>
    <w:p w14:paraId="49138378" w14:textId="49821923" w:rsidR="00146C8C" w:rsidRPr="00146C8C" w:rsidRDefault="00146C8C" w:rsidP="00146C8C">
      <w:pPr>
        <w:pStyle w:val="ListParagraph"/>
        <w:numPr>
          <w:ilvl w:val="0"/>
          <w:numId w:val="1"/>
        </w:numPr>
        <w:rPr>
          <w:b/>
          <w:bCs/>
        </w:rPr>
      </w:pPr>
      <w:r w:rsidRPr="00146C8C">
        <w:rPr>
          <w:b/>
          <w:bCs/>
        </w:rPr>
        <w:t>A národ oboril sa na národ</w:t>
      </w:r>
    </w:p>
    <w:p w14:paraId="012A267F" w14:textId="222D558E" w:rsidR="00146C8C" w:rsidRPr="00146C8C" w:rsidRDefault="00146C8C" w:rsidP="00146C8C">
      <w:pPr>
        <w:pStyle w:val="ListParagraph"/>
        <w:numPr>
          <w:ilvl w:val="1"/>
          <w:numId w:val="1"/>
        </w:numPr>
        <w:rPr>
          <w:b/>
          <w:bCs/>
        </w:rPr>
      </w:pPr>
      <w:r>
        <w:t> 1. Strofa – začiatok vojny</w:t>
      </w:r>
    </w:p>
    <w:p w14:paraId="3D9FB9D8" w14:textId="7512AC43" w:rsidR="00146C8C" w:rsidRPr="00146C8C" w:rsidRDefault="00146C8C" w:rsidP="00146C8C">
      <w:pPr>
        <w:pStyle w:val="ListParagraph"/>
        <w:numPr>
          <w:ilvl w:val="1"/>
          <w:numId w:val="1"/>
        </w:numPr>
        <w:rPr>
          <w:b/>
          <w:bCs/>
        </w:rPr>
      </w:pPr>
      <w:r>
        <w:t> 2. Strofa – koniec vojny</w:t>
      </w:r>
    </w:p>
    <w:p w14:paraId="645F8E4F" w14:textId="7CC02F76" w:rsidR="00146C8C" w:rsidRPr="00146C8C" w:rsidRDefault="00146C8C" w:rsidP="00146C8C">
      <w:pPr>
        <w:pStyle w:val="ListParagraph"/>
        <w:numPr>
          <w:ilvl w:val="1"/>
          <w:numId w:val="1"/>
        </w:numPr>
        <w:rPr>
          <w:b/>
          <w:bCs/>
        </w:rPr>
      </w:pPr>
      <w:r>
        <w:t> 3. Strofa – niečo čo vojna spôsobila</w:t>
      </w:r>
    </w:p>
    <w:p w14:paraId="6849FF48" w14:textId="3B7A226B" w:rsidR="00146C8C" w:rsidRPr="00146C8C" w:rsidRDefault="00146C8C" w:rsidP="00146C8C">
      <w:pPr>
        <w:pStyle w:val="ListParagraph"/>
        <w:numPr>
          <w:ilvl w:val="1"/>
          <w:numId w:val="1"/>
        </w:numPr>
        <w:rPr>
          <w:b/>
          <w:bCs/>
        </w:rPr>
      </w:pPr>
      <w:r>
        <w:t> Najväčšie zlo vidí autor v ľudstve, ľudia sa totižto dokážu veľmi ľahko dať ovplyvniť, nahnevať, vedia sa pohádať silno až z toho vznikajú vojny</w:t>
      </w:r>
    </w:p>
    <w:p w14:paraId="549BA3D5" w14:textId="51455872" w:rsidR="00146C8C" w:rsidRPr="00146C8C" w:rsidRDefault="00146C8C" w:rsidP="00146C8C">
      <w:pPr>
        <w:pStyle w:val="ListParagraph"/>
        <w:numPr>
          <w:ilvl w:val="1"/>
          <w:numId w:val="1"/>
        </w:numPr>
        <w:rPr>
          <w:b/>
          <w:bCs/>
        </w:rPr>
      </w:pPr>
      <w:r>
        <w:t> V prvých dvoch strofách sú verše po 4 a v poslednej strofe je 6 veršov</w:t>
      </w:r>
    </w:p>
    <w:p w14:paraId="798D0B28" w14:textId="150EB848" w:rsidR="00146C8C" w:rsidRPr="00146C8C" w:rsidRDefault="00146C8C" w:rsidP="00146C8C">
      <w:pPr>
        <w:pStyle w:val="ListParagraph"/>
        <w:numPr>
          <w:ilvl w:val="1"/>
          <w:numId w:val="1"/>
        </w:numPr>
        <w:rPr>
          <w:b/>
          <w:bCs/>
        </w:rPr>
      </w:pPr>
      <w:r>
        <w:t> Obkročný rým (ABBA)</w:t>
      </w:r>
    </w:p>
    <w:sectPr w:rsidR="00146C8C" w:rsidRPr="00146C8C" w:rsidSect="001463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13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1E"/>
    <w:rsid w:val="001463EA"/>
    <w:rsid w:val="00146C8C"/>
    <w:rsid w:val="001F40F2"/>
    <w:rsid w:val="003A5040"/>
    <w:rsid w:val="007C431E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8FC2"/>
  <w15:chartTrackingRefBased/>
  <w15:docId w15:val="{9BFA3C29-5AAC-4A87-ACB8-D77A5628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6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7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2024-02-15T14:03:00Z</dcterms:created>
  <dcterms:modified xsi:type="dcterms:W3CDTF">2024-02-15T14:10:00Z</dcterms:modified>
</cp:coreProperties>
</file>