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71F6" w14:textId="4E7B95BA" w:rsidR="003A5040" w:rsidRDefault="004346D6" w:rsidP="001F40F2">
      <w:pPr>
        <w:pStyle w:val="Nzov"/>
        <w:jc w:val="center"/>
      </w:pPr>
      <w:r>
        <w:t>Lymfatický systém</w:t>
      </w:r>
    </w:p>
    <w:p w14:paraId="38B1ADCE" w14:textId="77777777" w:rsidR="00B63465" w:rsidRDefault="00B63465" w:rsidP="00B63465"/>
    <w:p w14:paraId="13657D99" w14:textId="7EE5D974" w:rsidR="00B63465" w:rsidRPr="004346D6" w:rsidRDefault="004346D6" w:rsidP="00B63465">
      <w:pPr>
        <w:pStyle w:val="Odsekzoznamu"/>
        <w:numPr>
          <w:ilvl w:val="0"/>
          <w:numId w:val="1"/>
        </w:numPr>
      </w:pPr>
      <w:r>
        <w:t xml:space="preserve">Lymfatický systém človeka </w:t>
      </w:r>
      <w:r w:rsidRPr="004346D6">
        <w:rPr>
          <w:b/>
          <w:bCs/>
        </w:rPr>
        <w:t>zohráva dôležitú rolu obranného štítu</w:t>
      </w:r>
    </w:p>
    <w:p w14:paraId="52D43C70" w14:textId="4F8C174D" w:rsidR="004346D6" w:rsidRPr="004346D6" w:rsidRDefault="004346D6" w:rsidP="00B63465">
      <w:pPr>
        <w:pStyle w:val="Odsekzoznamu"/>
        <w:numPr>
          <w:ilvl w:val="0"/>
          <w:numId w:val="1"/>
        </w:numPr>
      </w:pPr>
      <w:r>
        <w:t xml:space="preserve">Od narodenia </w:t>
      </w:r>
      <w:r w:rsidRPr="004346D6">
        <w:rPr>
          <w:b/>
          <w:bCs/>
        </w:rPr>
        <w:t>vytvára a zdokonaľuje obranyschopnosť a odolnosť imunitného systému</w:t>
      </w:r>
    </w:p>
    <w:p w14:paraId="4C66CCD3" w14:textId="05B0FD5E" w:rsidR="004346D6" w:rsidRDefault="004346D6" w:rsidP="004346D6">
      <w:pPr>
        <w:pStyle w:val="Odsekzoznamu"/>
        <w:numPr>
          <w:ilvl w:val="1"/>
          <w:numId w:val="1"/>
        </w:numPr>
      </w:pPr>
      <w:r>
        <w:t> Po celý život sa v lymfatických orgánoch vytvárajú protilátky proti nebezpečným a škodlivým látkam. V minulosti bolo riečisko lymfatického systému prezývané ako „cievy s bielou krvou“</w:t>
      </w:r>
    </w:p>
    <w:p w14:paraId="71F4C31B" w14:textId="77777777" w:rsidR="004346D6" w:rsidRDefault="004346D6" w:rsidP="004346D6"/>
    <w:p w14:paraId="52560D93" w14:textId="40491E86" w:rsidR="004346D6" w:rsidRPr="004346D6" w:rsidRDefault="004346D6" w:rsidP="004346D6">
      <w:pPr>
        <w:pStyle w:val="Odsekzoznamu"/>
        <w:numPr>
          <w:ilvl w:val="0"/>
          <w:numId w:val="1"/>
        </w:numPr>
        <w:rPr>
          <w:b/>
          <w:bCs/>
        </w:rPr>
      </w:pPr>
      <w:r w:rsidRPr="004346D6">
        <w:rPr>
          <w:b/>
          <w:bCs/>
        </w:rPr>
        <w:t>Úlohy lymfatického systému:</w:t>
      </w:r>
    </w:p>
    <w:p w14:paraId="5024D425" w14:textId="1021B837" w:rsidR="004346D6" w:rsidRPr="004346D6" w:rsidRDefault="004346D6" w:rsidP="004346D6">
      <w:pPr>
        <w:pStyle w:val="Odsekzoznamu"/>
        <w:numPr>
          <w:ilvl w:val="1"/>
          <w:numId w:val="1"/>
        </w:numPr>
      </w:pPr>
      <w:r>
        <w:t xml:space="preserve"> Základnou úlohou je </w:t>
      </w:r>
      <w:r w:rsidRPr="004346D6">
        <w:rPr>
          <w:b/>
          <w:bCs/>
        </w:rPr>
        <w:t>drenážovanie (filtrovanie) tkanivového moku do lymfatických ciev</w:t>
      </w:r>
    </w:p>
    <w:p w14:paraId="78A4DAD6" w14:textId="75AC246C" w:rsidR="004346D6" w:rsidRDefault="004346D6" w:rsidP="004346D6">
      <w:pPr>
        <w:pStyle w:val="Odsekzoznamu"/>
        <w:numPr>
          <w:ilvl w:val="1"/>
          <w:numId w:val="1"/>
        </w:numPr>
      </w:pPr>
      <w:r>
        <w:t>+ ďalšie úlohy sú:</w:t>
      </w:r>
      <w:r>
        <w:tab/>
      </w:r>
      <w:r w:rsidRPr="004346D6">
        <w:rPr>
          <w:b/>
          <w:bCs/>
        </w:rPr>
        <w:t>Transport lymfy do krvného obehu</w:t>
      </w:r>
      <w:r>
        <w:t xml:space="preserve"> </w:t>
      </w:r>
    </w:p>
    <w:p w14:paraId="4E8CE297" w14:textId="1C810D48" w:rsidR="004346D6" w:rsidRDefault="004346D6" w:rsidP="004346D6">
      <w:pPr>
        <w:pStyle w:val="Odsekzoznamu"/>
        <w:ind w:left="3600"/>
        <w:rPr>
          <w:b/>
          <w:bCs/>
        </w:rPr>
      </w:pPr>
      <w:r w:rsidRPr="004346D6">
        <w:rPr>
          <w:b/>
          <w:bCs/>
        </w:rPr>
        <w:t>Zabezpečenie imunitnej reakcie na cudzorodé látky v</w:t>
      </w:r>
      <w:r>
        <w:rPr>
          <w:b/>
          <w:bCs/>
        </w:rPr>
        <w:t> </w:t>
      </w:r>
      <w:r w:rsidRPr="004346D6">
        <w:rPr>
          <w:b/>
          <w:bCs/>
        </w:rPr>
        <w:t>organizme</w:t>
      </w:r>
    </w:p>
    <w:p w14:paraId="496CDEEE" w14:textId="5F150EE5" w:rsidR="004346D6" w:rsidRDefault="004346D6" w:rsidP="004346D6">
      <w:pPr>
        <w:rPr>
          <w:b/>
          <w:bCs/>
        </w:rPr>
      </w:pPr>
    </w:p>
    <w:p w14:paraId="45E94ED1" w14:textId="74A858EE" w:rsidR="004346D6" w:rsidRDefault="004346D6" w:rsidP="004346D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Tkanivový mok</w:t>
      </w:r>
    </w:p>
    <w:p w14:paraId="7968A090" w14:textId="60D67A9A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Tekutina podobná </w:t>
      </w:r>
      <w:r>
        <w:rPr>
          <w:b/>
          <w:bCs/>
        </w:rPr>
        <w:t>krvnej plazme</w:t>
      </w:r>
    </w:p>
    <w:p w14:paraId="178DD3B6" w14:textId="77777777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Vzniká z krvnej plazmy </w:t>
      </w:r>
      <w:r>
        <w:t>difúziou a filtráciou cez steny vlásočníc</w:t>
      </w:r>
    </w:p>
    <w:p w14:paraId="7928308C" w14:textId="77777777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U dospelého človeka je tkanivového moku asi </w:t>
      </w:r>
      <w:r w:rsidRPr="004346D6">
        <w:rPr>
          <w:b/>
          <w:bCs/>
        </w:rPr>
        <w:t>15 litrov</w:t>
      </w:r>
    </w:p>
    <w:p w14:paraId="37A59692" w14:textId="77777777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Nadbytočný sa zbiera v lymfatických (miazgových) cievach – za deň </w:t>
      </w:r>
      <w:r>
        <w:rPr>
          <w:b/>
          <w:bCs/>
        </w:rPr>
        <w:t>2 až 3 litre</w:t>
      </w:r>
    </w:p>
    <w:p w14:paraId="41AFBD38" w14:textId="77777777" w:rsidR="004346D6" w:rsidRDefault="004346D6" w:rsidP="004346D6"/>
    <w:p w14:paraId="4EBE7746" w14:textId="77777777" w:rsidR="004346D6" w:rsidRDefault="004346D6" w:rsidP="004346D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Lymfa</w:t>
      </w:r>
    </w:p>
    <w:p w14:paraId="1F2A5B83" w14:textId="73D472D9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Tekutina z tkanivého moku prúdiaca v lymfatických cievach  </w:t>
      </w:r>
    </w:p>
    <w:p w14:paraId="3846D9D5" w14:textId="6489F5F5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> Zúčastňuje sa obranyschopnosti organizmu a prenosu živín a odpadových látok</w:t>
      </w:r>
    </w:p>
    <w:p w14:paraId="1BAD9CA3" w14:textId="2DEF15CA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> Napríklad lymfa v lymfatických cievach v okolí čreva je bohatá na tuky</w:t>
      </w:r>
    </w:p>
    <w:p w14:paraId="4823B7AE" w14:textId="3DDE8C34" w:rsidR="004346D6" w:rsidRDefault="004346D6" w:rsidP="004346D6">
      <w:pPr>
        <w:rPr>
          <w:b/>
          <w:bCs/>
        </w:rPr>
      </w:pPr>
    </w:p>
    <w:p w14:paraId="1DB587DA" w14:textId="646852E0" w:rsidR="004346D6" w:rsidRDefault="004346D6" w:rsidP="004346D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Lymfatické (miazgové) cievy</w:t>
      </w:r>
    </w:p>
    <w:p w14:paraId="11405284" w14:textId="716C5DC7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> Slepo začínajú v okolí buniek v blízkosti krvných vlásočníc a zbierajú tkanivový mok</w:t>
      </w:r>
    </w:p>
    <w:p w14:paraId="6556938D" w14:textId="005A438F" w:rsidR="004346D6" w:rsidRPr="004346D6" w:rsidRDefault="004346D6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> Odvádzajú z tkanív veľké molekuly, napr. tuky a bielkoviny, ktoré neprenikajú stenami vlásočníc</w:t>
      </w:r>
    </w:p>
    <w:p w14:paraId="21DE6D1D" w14:textId="76BF878D" w:rsidR="004346D6" w:rsidRPr="004E0F03" w:rsidRDefault="004E0F03" w:rsidP="004346D6">
      <w:pPr>
        <w:pStyle w:val="Odsekzoznamu"/>
        <w:numPr>
          <w:ilvl w:val="1"/>
          <w:numId w:val="1"/>
        </w:numPr>
        <w:rPr>
          <w:b/>
          <w:bCs/>
        </w:rPr>
      </w:pPr>
      <w:r>
        <w:t> Prechádzajú do miazgových ciev a cez miazgové uzliny</w:t>
      </w:r>
    </w:p>
    <w:p w14:paraId="2CC022B0" w14:textId="672D9DB7" w:rsidR="004E0F03" w:rsidRDefault="004E0F03" w:rsidP="004E0F03">
      <w:pPr>
        <w:rPr>
          <w:b/>
          <w:bCs/>
        </w:rPr>
      </w:pPr>
    </w:p>
    <w:p w14:paraId="5C08657F" w14:textId="5C08A8EF" w:rsidR="004E0F03" w:rsidRDefault="004E0F03" w:rsidP="004E0F0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Lymfatické uzliny</w:t>
      </w:r>
    </w:p>
    <w:p w14:paraId="5345C193" w14:textId="74103043" w:rsidR="004E0F03" w:rsidRDefault="004E0F03" w:rsidP="004E0F0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Drobné </w:t>
      </w:r>
      <w:r>
        <w:rPr>
          <w:b/>
          <w:bCs/>
        </w:rPr>
        <w:t xml:space="preserve">útvary fazuľkovitého tvaru a rozličnej veľkosti </w:t>
      </w:r>
    </w:p>
    <w:p w14:paraId="2C187F0A" w14:textId="6C53832D" w:rsidR="004E0F03" w:rsidRPr="004E0F03" w:rsidRDefault="004E0F03" w:rsidP="004E0F0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Filtrujú lymfu </w:t>
      </w:r>
      <w:r>
        <w:t>a obohacujú ju o </w:t>
      </w:r>
      <w:r>
        <w:rPr>
          <w:b/>
          <w:bCs/>
        </w:rPr>
        <w:t>biele krvinky</w:t>
      </w:r>
      <w:r>
        <w:t>, aby sa mohla podieľať na obranyschopnosti organizmu</w:t>
      </w:r>
    </w:p>
    <w:p w14:paraId="5ADC50D4" w14:textId="1825DA81" w:rsidR="004E0F03" w:rsidRPr="004E0F03" w:rsidRDefault="004E0F03" w:rsidP="004E0F0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t xml:space="preserve">V celom tele je ich asi </w:t>
      </w:r>
      <w:r w:rsidRPr="004E0F03">
        <w:rPr>
          <w:b/>
          <w:bCs/>
        </w:rPr>
        <w:t>600</w:t>
      </w:r>
      <w:r>
        <w:t>, ak sú tesne pod kožou, dajú sa nahmatať (napr. v oblasti krku)</w:t>
      </w:r>
    </w:p>
    <w:p w14:paraId="7F3C36D0" w14:textId="1922DAB9" w:rsidR="004E0F03" w:rsidRDefault="004E0F03" w:rsidP="004E0F03">
      <w:pPr>
        <w:rPr>
          <w:b/>
          <w:bCs/>
        </w:rPr>
      </w:pPr>
    </w:p>
    <w:p w14:paraId="692DBCF4" w14:textId="04C60F44" w:rsidR="004E0F03" w:rsidRDefault="004E0F03" w:rsidP="004E0F0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Platí</w:t>
      </w:r>
    </w:p>
    <w:p w14:paraId="45CB2AF7" w14:textId="77777777" w:rsidR="004E0F03" w:rsidRDefault="004E0F03" w:rsidP="004E0F0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Lymfa prúdi v tele v lymfatických cievach pričom sa celá vlieva do žilovej krvi prostredníctvom najväčšej lymfatickej cievy </w:t>
      </w:r>
      <w:r>
        <w:rPr>
          <w:b/>
          <w:bCs/>
        </w:rPr>
        <w:t>ductus thoracicus</w:t>
      </w:r>
    </w:p>
    <w:p w14:paraId="3D446724" w14:textId="33ABB6A7" w:rsidR="004E0F03" w:rsidRPr="004E0F03" w:rsidRDefault="004E0F03" w:rsidP="004E0F03">
      <w:pPr>
        <w:pStyle w:val="Odsekzoznamu"/>
        <w:numPr>
          <w:ilvl w:val="1"/>
          <w:numId w:val="1"/>
        </w:numPr>
        <w:rPr>
          <w:b/>
          <w:bCs/>
        </w:rPr>
      </w:pPr>
      <w:r>
        <w:t> Splodiny metabolizmu nachádzajúce sa v lymfe sa tak dostávajú z tela von filtráciou krvi cez obličky. (teda v podobe moču)</w:t>
      </w:r>
    </w:p>
    <w:p w14:paraId="5D8AE1A8" w14:textId="62CAF15D" w:rsidR="004E0F03" w:rsidRDefault="004E0F03" w:rsidP="004E0F03">
      <w:pPr>
        <w:rPr>
          <w:b/>
          <w:bCs/>
        </w:rPr>
      </w:pPr>
    </w:p>
    <w:p w14:paraId="1E9A6CE1" w14:textId="672BFB25" w:rsidR="004E0F03" w:rsidRPr="004E0F03" w:rsidRDefault="004E0F03" w:rsidP="004E0F0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Lymfatické orgány: Apendix, Kostná dreň, Thýmus – detská žľaza, Mandle, Slezina</w:t>
      </w:r>
    </w:p>
    <w:sectPr w:rsidR="004E0F03" w:rsidRPr="004E0F03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9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D6"/>
    <w:rsid w:val="001F40F2"/>
    <w:rsid w:val="003A5040"/>
    <w:rsid w:val="004346D6"/>
    <w:rsid w:val="004E0F03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CC02"/>
  <w15:chartTrackingRefBased/>
  <w15:docId w15:val="{DEA7BB48-1EA6-45F6-9638-7A903BD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17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2023-01-08T13:07:00Z</dcterms:created>
  <dcterms:modified xsi:type="dcterms:W3CDTF">2023-01-08T13:24:00Z</dcterms:modified>
</cp:coreProperties>
</file>