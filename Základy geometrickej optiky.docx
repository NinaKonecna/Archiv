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ED23" w14:textId="394A8DE4" w:rsidR="003A5040" w:rsidRPr="00A20E7B" w:rsidRDefault="008655B7" w:rsidP="001F40F2">
      <w:pPr>
        <w:pStyle w:val="Nzov"/>
        <w:jc w:val="center"/>
      </w:pPr>
      <w:r w:rsidRPr="00A20E7B">
        <w:t>Základy geometrickej optiky</w:t>
      </w:r>
    </w:p>
    <w:p w14:paraId="0EB22EEF" w14:textId="69B8B891" w:rsidR="00B63465" w:rsidRPr="00A20E7B" w:rsidRDefault="00B63465" w:rsidP="00B63465"/>
    <w:p w14:paraId="2322C7FB" w14:textId="214EB8B3" w:rsidR="00A20E7B" w:rsidRPr="00A20E7B" w:rsidRDefault="00A20E7B" w:rsidP="00A20E7B">
      <w:pPr>
        <w:pStyle w:val="Odsekzoznamu"/>
        <w:numPr>
          <w:ilvl w:val="0"/>
          <w:numId w:val="1"/>
        </w:numPr>
      </w:pPr>
      <w:r w:rsidRPr="00A20E7B">
        <w:t>Č</w:t>
      </w:r>
      <w:r w:rsidRPr="00A20E7B">
        <w:t>asť optiky, ktorá pri popise šírenia svetla používa model svetelného lúča</w:t>
      </w:r>
    </w:p>
    <w:p w14:paraId="64BF4AC8" w14:textId="0B1CDFF9" w:rsidR="00B63465" w:rsidRPr="00A20E7B" w:rsidRDefault="00A20E7B" w:rsidP="00A20E7B">
      <w:pPr>
        <w:pStyle w:val="Odsekzoznamu"/>
        <w:numPr>
          <w:ilvl w:val="0"/>
          <w:numId w:val="1"/>
        </w:numPr>
      </w:pPr>
      <w:r w:rsidRPr="00A20E7B">
        <w:t>T</w:t>
      </w:r>
      <w:r w:rsidRPr="00A20E7B">
        <w:t>eleso, z ktorého vychádza svetlo, alebo odráža svetlo nazývame viditeľné teleso</w:t>
      </w:r>
    </w:p>
    <w:p w14:paraId="02BD023D" w14:textId="541A0079" w:rsidR="00A20E7B" w:rsidRPr="00A20E7B" w:rsidRDefault="00A20E7B" w:rsidP="00A20E7B"/>
    <w:p w14:paraId="665D42E7" w14:textId="29983B42" w:rsidR="00A20E7B" w:rsidRPr="00A20E7B" w:rsidRDefault="00A20E7B" w:rsidP="00A20E7B">
      <w:pPr>
        <w:pStyle w:val="Odsekzoznamu"/>
        <w:numPr>
          <w:ilvl w:val="0"/>
          <w:numId w:val="1"/>
        </w:numPr>
      </w:pPr>
      <w:r w:rsidRPr="00A20E7B">
        <w:t>Viditeľné teleso budeme nazývať predmet P</w:t>
      </w:r>
    </w:p>
    <w:p w14:paraId="1F1409EE" w14:textId="625C84CE" w:rsidR="00A20E7B" w:rsidRPr="00A20E7B" w:rsidRDefault="00A20E7B" w:rsidP="00A20E7B">
      <w:pPr>
        <w:pStyle w:val="Odsekzoznamu"/>
      </w:pPr>
    </w:p>
    <w:p w14:paraId="6A822D62" w14:textId="36482810" w:rsidR="00A20E7B" w:rsidRPr="00A20E7B" w:rsidRDefault="00A20E7B" w:rsidP="00A20E7B">
      <w:r w:rsidRPr="00A20E7B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9CF193B" wp14:editId="4467C68A">
                <wp:simplePos x="0" y="0"/>
                <wp:positionH relativeFrom="column">
                  <wp:posOffset>511066</wp:posOffset>
                </wp:positionH>
                <wp:positionV relativeFrom="paragraph">
                  <wp:posOffset>48654</wp:posOffset>
                </wp:positionV>
                <wp:extent cx="5549972" cy="1590506"/>
                <wp:effectExtent l="38100" t="38100" r="0" b="29210"/>
                <wp:wrapTopAndBottom/>
                <wp:docPr id="44" name="Skupina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9972" cy="1590506"/>
                          <a:chOff x="0" y="0"/>
                          <a:chExt cx="8077095" cy="2314575"/>
                        </a:xfrm>
                      </wpg:grpSpPr>
                      <pic:pic xmlns:pic="http://schemas.openxmlformats.org/drawingml/2006/picture">
                        <pic:nvPicPr>
                          <pic:cNvPr id="5" name="Obrázok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77350" y="1231142"/>
                            <a:ext cx="499745" cy="498475"/>
                          </a:xfrm>
                          <a:prstGeom prst="rect">
                            <a:avLst/>
                          </a:prstGeom>
                          <a:solidFill>
                            <a:srgbClr val="FFFF99">
                              <a:alpha val="63000"/>
                            </a:srgbClr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7" name="Obrázok 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413" y="521458"/>
                            <a:ext cx="400050" cy="431800"/>
                          </a:xfrm>
                          <a:prstGeom prst="rect">
                            <a:avLst/>
                          </a:prstGeom>
                          <a:solidFill>
                            <a:srgbClr val="FFFF99">
                              <a:alpha val="63000"/>
                            </a:srgbClr>
                          </a:solidFill>
                        </pic:spPr>
                      </pic:pic>
                      <wpg:grpSp>
                        <wpg:cNvPr id="43" name="Skupina 43"/>
                        <wpg:cNvGrpSpPr/>
                        <wpg:grpSpPr>
                          <a:xfrm>
                            <a:off x="0" y="0"/>
                            <a:ext cx="2324100" cy="2314575"/>
                            <a:chOff x="0" y="0"/>
                            <a:chExt cx="2324100" cy="2314575"/>
                          </a:xfrm>
                        </wpg:grpSpPr>
                        <wpg:grpSp>
                          <wpg:cNvPr id="8" name="Group 2"/>
                          <wpg:cNvGrpSpPr/>
                          <wpg:grpSpPr bwMode="auto">
                            <a:xfrm>
                              <a:off x="0" y="0"/>
                              <a:ext cx="2324100" cy="2314575"/>
                              <a:chOff x="0" y="0"/>
                              <a:chExt cx="1464" cy="1471"/>
                            </a:xfrm>
                          </wpg:grpSpPr>
                          <wps:wsp>
                            <wps:cNvPr id="1" name="Line 3"/>
                            <wps:cNvSpPr>
                              <a:spLocks noChangeShapeType="1"/>
                            </wps:cNvSpPr>
                            <wps:spPr bwMode="auto">
                              <a:xfrm rot="2700000" flipH="1">
                                <a:off x="0" y="741"/>
                                <a:ext cx="1458" cy="1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  <a:round/>
                                <a:headEnd type="stealth" w="lg" len="lg"/>
                                <a:tailEnd type="stealth" w="lg" len="lg"/>
                              </a:ln>
                              <a:effectLst/>
                            </wps:spPr>
                            <wps:bodyPr wrap="none" anchor="ctr"/>
                          </wps:wsp>
                          <wps:wsp>
                            <wps:cNvPr id="2" name="Line 4"/>
                            <wps:cNvSpPr>
                              <a:spLocks noChangeShapeType="1"/>
                            </wps:cNvSpPr>
                            <wps:spPr bwMode="auto">
                              <a:xfrm rot="-2700000">
                                <a:off x="6" y="735"/>
                                <a:ext cx="1458" cy="1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  <a:round/>
                                <a:headEnd type="stealth" w="lg" len="lg"/>
                                <a:tailEnd type="stealth" w="lg" len="lg"/>
                              </a:ln>
                              <a:effectLst/>
                            </wps:spPr>
                            <wps:bodyPr wrap="none" anchor="ctr"/>
                          </wps:wsp>
                          <wps:wsp>
                            <wps:cNvPr id="3" name="Line 5"/>
                            <wps:cNvSpPr>
                              <a:spLocks noChangeShapeType="1"/>
                            </wps:cNvSpPr>
                            <wps:spPr bwMode="auto">
                              <a:xfrm rot="5400000">
                                <a:off x="0" y="729"/>
                                <a:ext cx="1458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  <a:round/>
                                <a:headEnd type="stealth" w="lg" len="lg"/>
                                <a:tailEnd type="stealth" w="lg" len="lg"/>
                              </a:ln>
                              <a:effectLst/>
                            </wps:spPr>
                            <wps:bodyPr wrap="none" anchor="ctr"/>
                          </wps:wsp>
                          <wps:wsp>
                            <wps:cNvPr id="4" name="Line 6"/>
                            <wps:cNvSpPr>
                              <a:spLocks noChangeShapeType="1"/>
                            </wps:cNvSpPr>
                            <wps:spPr bwMode="auto">
                              <a:xfrm>
                                <a:off x="0" y="747"/>
                                <a:ext cx="1458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  <a:round/>
                                <a:headEnd type="stealth" w="lg" len="lg"/>
                                <a:tailEnd type="stealth" w="lg" len="lg"/>
                              </a:ln>
                              <a:effectLst/>
                            </wps:spPr>
                            <wps:bodyPr wrap="none" anchor="ctr"/>
                          </wps:wsp>
                        </wpg:grpSp>
                        <wps:wsp>
                          <wps:cNvPr id="31" name="Oval 2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045475" y="1004532"/>
                              <a:ext cx="238125" cy="23812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0000"/>
                                </a:gs>
                                <a:gs pos="100000">
                                  <a:srgbClr val="FF0000">
                                    <a:gamma/>
                                    <a:shade val="46275"/>
                                    <a:invGamma/>
                                  </a:srgb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 w="28575">
                              <a:solidFill>
                                <a:schemeClr val="accent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 wrap="none" anchor="ctr"/>
                        </wps:wsp>
                      </wpg:grpSp>
                      <wpg:grpSp>
                        <wpg:cNvPr id="23" name="Group 54"/>
                        <wpg:cNvGrpSpPr/>
                        <wpg:grpSpPr bwMode="auto">
                          <a:xfrm>
                            <a:off x="1258437" y="818866"/>
                            <a:ext cx="4540250" cy="560387"/>
                            <a:chOff x="0" y="0"/>
                            <a:chExt cx="2860" cy="353"/>
                          </a:xfrm>
                        </wpg:grpSpPr>
                        <wps:wsp>
                          <wps:cNvPr id="24" name="Line 47"/>
                          <wps:cNvSpPr>
                            <a:spLocks noChangeShapeType="1"/>
                          </wps:cNvSpPr>
                          <wps:spPr bwMode="auto">
                            <a:xfrm>
                              <a:off x="0" y="175"/>
                              <a:ext cx="286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accent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25" name="Line 48"/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1" y="0"/>
                              <a:ext cx="2856" cy="17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accent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26" name="Line 49"/>
                          <wps:cNvSpPr>
                            <a:spLocks noChangeShapeType="1"/>
                          </wps:cNvSpPr>
                          <wps:spPr bwMode="auto">
                            <a:xfrm>
                              <a:off x="2" y="177"/>
                              <a:ext cx="2856" cy="17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accent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27" name="AutoShape 5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849" y="131"/>
                              <a:ext cx="56" cy="8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accent1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28" name="AutoShape 51"/>
                          <wps:cNvSpPr>
                            <a:spLocks noChangeArrowheads="1"/>
                          </wps:cNvSpPr>
                          <wps:spPr bwMode="auto">
                            <a:xfrm rot="5080355">
                              <a:off x="1846" y="18"/>
                              <a:ext cx="56" cy="8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accent1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29" name="AutoShape 53"/>
                          <wps:cNvSpPr>
                            <a:spLocks noChangeArrowheads="1"/>
                          </wps:cNvSpPr>
                          <wps:spPr bwMode="auto">
                            <a:xfrm rot="16280191" flipV="1">
                              <a:off x="1844" y="251"/>
                              <a:ext cx="56" cy="8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accent1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 wrap="none" anchor="ctr"/>
                        </wps:wsp>
                      </wpg:grpSp>
                      <wpg:grpSp>
                        <wpg:cNvPr id="41" name="Skupina 41"/>
                        <wpg:cNvGrpSpPr/>
                        <wpg:grpSpPr>
                          <a:xfrm>
                            <a:off x="5543834" y="112025"/>
                            <a:ext cx="2043681" cy="1982470"/>
                            <a:chOff x="0" y="0"/>
                            <a:chExt cx="2043681" cy="1982470"/>
                          </a:xfrm>
                        </wpg:grpSpPr>
                        <wps:wsp>
                          <wps:cNvPr id="6" name="Oval 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41525" cy="1982470"/>
                            </a:xfrm>
                            <a:prstGeom prst="ellipse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rgbClr val="FFC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 wrap="none" anchor="ctr"/>
                        </wps:wsp>
                        <wpg:grpSp>
                          <wpg:cNvPr id="32" name="Group 64"/>
                          <wpg:cNvGrpSpPr/>
                          <wpg:grpSpPr bwMode="auto">
                            <a:xfrm>
                              <a:off x="191069" y="679545"/>
                              <a:ext cx="1852612" cy="560388"/>
                              <a:chOff x="0" y="0"/>
                              <a:chExt cx="1167" cy="353"/>
                            </a:xfrm>
                          </wpg:grpSpPr>
                          <wps:wsp>
                            <wps:cNvPr id="33" name="Line 58"/>
                            <wps:cNvSpPr>
                              <a:spLocks noChangeShapeType="1"/>
                            </wps:cNvSpPr>
                            <wps:spPr bwMode="auto">
                              <a:xfrm flipH="1">
                                <a:off x="0" y="175"/>
                                <a:ext cx="116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4" name="Line 59"/>
                            <wps:cNvSpPr>
                              <a:spLocks noChangeShapeType="1"/>
                            </wps:cNvSpPr>
                            <wps:spPr bwMode="auto">
                              <a:xfrm flipH="1" flipV="1">
                                <a:off x="1" y="0"/>
                                <a:ext cx="1166" cy="17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" name="Line 60"/>
                            <wps:cNvSpPr>
                              <a:spLocks noChangeShapeType="1"/>
                            </wps:cNvSpPr>
                            <wps:spPr bwMode="auto">
                              <a:xfrm flipH="1">
                                <a:off x="1" y="177"/>
                                <a:ext cx="1165" cy="176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6" name="AutoShape 61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347" y="131"/>
                                <a:ext cx="56" cy="88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12700">
                                <a:solidFill>
                                  <a:schemeClr val="accent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:ln>
                              <a:effectLst/>
                            </wps:spPr>
                            <wps:bodyPr wrap="none" anchor="ctr"/>
                          </wps:wsp>
                          <wps:wsp>
                            <wps:cNvPr id="37" name="AutoShape 62"/>
                            <wps:cNvSpPr>
                              <a:spLocks noChangeArrowheads="1"/>
                            </wps:cNvSpPr>
                            <wps:spPr bwMode="auto">
                              <a:xfrm rot="4761482">
                                <a:off x="356" y="254"/>
                                <a:ext cx="56" cy="88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12700">
                                <a:solidFill>
                                  <a:schemeClr val="accent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:ln>
                              <a:effectLst/>
                            </wps:spPr>
                            <wps:bodyPr wrap="none" anchor="ctr"/>
                          </wps:wsp>
                          <wps:wsp>
                            <wps:cNvPr id="38" name="AutoShape 63"/>
                            <wps:cNvSpPr>
                              <a:spLocks noChangeArrowheads="1"/>
                            </wps:cNvSpPr>
                            <wps:spPr bwMode="auto">
                              <a:xfrm rot="16834958" flipV="1">
                                <a:off x="351" y="10"/>
                                <a:ext cx="56" cy="88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12700">
                                <a:solidFill>
                                  <a:schemeClr val="accent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:ln>
                              <a:effectLst/>
                            </wps:spPr>
                            <wps:bodyPr wrap="none" anchor="ctr"/>
                          </wps:wsp>
                        </wpg:grpSp>
                        <wps:wsp>
                          <wps:cNvPr id="30" name="Freeform 34"/>
                          <wps:cNvSpPr>
                            <a:spLocks noChangeAspect="1"/>
                          </wps:cNvSpPr>
                          <wps:spPr bwMode="auto">
                            <a:xfrm>
                              <a:off x="54591" y="573206"/>
                              <a:ext cx="207645" cy="86042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7" y="0"/>
                                </a:cxn>
                                <a:cxn ang="0">
                                  <a:pos x="14" y="137"/>
                                </a:cxn>
                                <a:cxn ang="0">
                                  <a:pos x="0" y="278"/>
                                </a:cxn>
                                <a:cxn ang="0">
                                  <a:pos x="16" y="429"/>
                                </a:cxn>
                                <a:cxn ang="0">
                                  <a:pos x="67" y="542"/>
                                </a:cxn>
                                <a:cxn ang="0">
                                  <a:pos x="114" y="430"/>
                                </a:cxn>
                                <a:cxn ang="0">
                                  <a:pos x="131" y="277"/>
                                </a:cxn>
                                <a:cxn ang="0">
                                  <a:pos x="116" y="136"/>
                                </a:cxn>
                                <a:cxn ang="0">
                                  <a:pos x="67" y="0"/>
                                </a:cxn>
                              </a:cxnLst>
                              <a:rect l="0" t="0" r="r" b="b"/>
                              <a:pathLst>
                                <a:path w="131" h="542">
                                  <a:moveTo>
                                    <a:pt x="67" y="0"/>
                                  </a:moveTo>
                                  <a:cubicBezTo>
                                    <a:pt x="44" y="14"/>
                                    <a:pt x="25" y="91"/>
                                    <a:pt x="14" y="137"/>
                                  </a:cubicBezTo>
                                  <a:cubicBezTo>
                                    <a:pt x="3" y="183"/>
                                    <a:pt x="0" y="229"/>
                                    <a:pt x="0" y="278"/>
                                  </a:cubicBezTo>
                                  <a:cubicBezTo>
                                    <a:pt x="0" y="327"/>
                                    <a:pt x="5" y="385"/>
                                    <a:pt x="16" y="429"/>
                                  </a:cubicBezTo>
                                  <a:cubicBezTo>
                                    <a:pt x="27" y="473"/>
                                    <a:pt x="51" y="542"/>
                                    <a:pt x="67" y="542"/>
                                  </a:cubicBezTo>
                                  <a:cubicBezTo>
                                    <a:pt x="80" y="533"/>
                                    <a:pt x="103" y="474"/>
                                    <a:pt x="114" y="430"/>
                                  </a:cubicBezTo>
                                  <a:cubicBezTo>
                                    <a:pt x="125" y="386"/>
                                    <a:pt x="131" y="326"/>
                                    <a:pt x="131" y="277"/>
                                  </a:cubicBezTo>
                                  <a:cubicBezTo>
                                    <a:pt x="131" y="228"/>
                                    <a:pt x="127" y="182"/>
                                    <a:pt x="116" y="136"/>
                                  </a:cubicBezTo>
                                  <a:cubicBezTo>
                                    <a:pt x="105" y="90"/>
                                    <a:pt x="89" y="19"/>
                                    <a:pt x="6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CCFF">
                                <a:alpha val="50000"/>
                              </a:srgbClr>
                            </a:solidFill>
                            <a:ln w="15875" cap="flat" cmpd="sng">
                              <a:solidFill>
                                <a:srgbClr val="3366CC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 wrap="none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A59831" id="Skupina 44" o:spid="_x0000_s1026" style="position:absolute;margin-left:40.25pt;margin-top:3.85pt;width:437pt;height:125.25pt;z-index:251669504;mso-width-relative:margin;mso-height-relative:margin" coordsize="80770,23145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5" o:spid="_x0000_s1027" type="#_x0000_t75" style="position:absolute;left:75773;top:12311;width:4997;height:4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" filled="t" fillcolor="#ff9">
                  <v:fill opacity="41377f"/>
                  <v:imagedata r:id="rId7" o:title=""/>
                </v:shape>
                <v:shape id="Obrázok 7" o:spid="_x0000_s1028" type="#_x0000_t75" style="position:absolute;left:7944;top:5214;width:4000;height:4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" filled="t" fillcolor="#ff9">
                  <v:fill opacity="41377f"/>
                  <v:imagedata r:id="rId8" o:title=""/>
                </v:shape>
                <v:group id="Skupina 43" o:spid="_x0000_s1029" style="position:absolute;width:23241;height:23145" coordsize="23241,23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group id="Group 2" o:spid="_x0000_s1030" style="position:absolute;width:23241;height:23145" coordsize="1464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Line 3" o:spid="_x0000_s1031" style="position:absolute;rotation:-45;flip:x;visibility:visible;mso-wrap-style:none;v-text-anchor:middle" from="0,741" to="1458,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" strokecolor="#4472c4 [3204]" strokeweight="3pt">
                      <v:stroke startarrow="classic" startarrowwidth="wide" startarrowlength="long" endarrow="classic" endarrowwidth="wide" endarrowlength="long"/>
                    </v:line>
                    <v:line id="Line 4" o:spid="_x0000_s1032" style="position:absolute;rotation:-45;visibility:visible;mso-wrap-style:none;v-text-anchor:middle" from="6,735" to="1464,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" strokecolor="#4472c4 [3204]" strokeweight="3pt">
                      <v:stroke startarrow="classic" startarrowwidth="wide" startarrowlength="long" endarrow="classic" endarrowwidth="wide" endarrowlength="long"/>
                    </v:line>
                    <v:line id="Line 5" o:spid="_x0000_s1033" style="position:absolute;rotation:90;visibility:visible;mso-wrap-style:none;v-text-anchor:middle" from="0,729" to="1458,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" strokecolor="#4472c4 [3204]" strokeweight="3pt">
                      <v:stroke startarrow="classic" startarrowwidth="wide" startarrowlength="long" endarrow="classic" endarrowwidth="wide" endarrowlength="long"/>
                    </v:line>
                    <v:line id="Line 6" o:spid="_x0000_s1034" style="position:absolute;visibility:visible;mso-wrap-style:none;v-text-anchor:middle" from="0,747" to="1458,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" strokecolor="#4472c4 [3204]" strokeweight="3pt">
                      <v:stroke startarrow="classic" startarrowwidth="wide" startarrowlength="long" endarrow="classic" endarrowwidth="wide" endarrowlength="long"/>
                    </v:line>
                  </v:group>
                  <v:oval id="Oval 22" o:spid="_x0000_s1035" style="position:absolute;left:10454;top:10045;width:2382;height:23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" fillcolor="red" strokecolor="#4472c4 [3204]" strokeweight="2.25pt">
                    <v:fill color2="#760000" rotate="t" focusposition=".5,.5" focussize="" focus="100%" type="gradientRadial"/>
                    <v:stroke startarrowwidth="narrow" startarrowlength="short" endarrowwidth="narrow" endarrowlength="short"/>
                    <o:lock v:ext="edit" aspectratio="t"/>
                  </v:oval>
                </v:group>
                <v:group id="Group 54" o:spid="_x0000_s1036" style="position:absolute;left:12584;top:8188;width:45402;height:5604" coordsize="2860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Line 47" o:spid="_x0000_s1037" style="position:absolute;visibility:visible;mso-wrap-style:square;v-text-anchor:top" from="0,175" to="2860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" strokecolor="#4472c4 [3204]" strokeweight="1.5pt">
                    <v:stroke startarrowwidth="narrow" startarrowlength="short" endarrowwidth="narrow" endarrowlength="short"/>
                  </v:line>
                  <v:line id="Line 48" o:spid="_x0000_s1038" style="position:absolute;flip:y;visibility:visible;mso-wrap-style:square;v-text-anchor:top" from="1,0" to="2857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" strokecolor="#4472c4 [3204]" strokeweight="1.5pt">
                    <v:stroke startarrowwidth="narrow" startarrowlength="short" endarrowwidth="narrow" endarrowlength="short"/>
                  </v:line>
                  <v:line id="Line 49" o:spid="_x0000_s1039" style="position:absolute;visibility:visible;mso-wrap-style:square;v-text-anchor:top" from="2,177" to="2858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" strokecolor="#4472c4 [3204]" strokeweight="1.5pt">
                    <v:stroke startarrowwidth="narrow" startarrowlength="short" endarrowwidth="narrow" endarrowlength="short"/>
                  </v:lin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50" o:spid="_x0000_s1040" type="#_x0000_t5" style="position:absolute;left:1849;top:131;width:56;height:88;rotation: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" fillcolor="red" strokecolor="#4472c4 [3204]" strokeweight="1pt">
                    <v:stroke startarrowwidth="narrow" startarrowlength="short" endarrowwidth="narrow" endarrowlength="short"/>
                  </v:shape>
                  <v:shape id="AutoShape 51" o:spid="_x0000_s1041" type="#_x0000_t5" style="position:absolute;left:1846;top:18;width:56;height:88;rotation:5549102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" fillcolor="red" strokecolor="#4472c4 [3204]" strokeweight="1pt">
                    <v:stroke startarrowwidth="narrow" startarrowlength="short" endarrowwidth="narrow" endarrowlength="short"/>
                  </v:shape>
                  <v:shape id="AutoShape 53" o:spid="_x0000_s1042" type="#_x0000_t5" style="position:absolute;left:1844;top:251;width:56;height:88;rotation:5810650fd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" fillcolor="red" strokecolor="#4472c4 [3204]" strokeweight="1pt">
                    <v:stroke startarrowwidth="narrow" startarrowlength="short" endarrowwidth="narrow" endarrowlength="short"/>
                  </v:shape>
                </v:group>
                <v:group id="Skupina 41" o:spid="_x0000_s1043" style="position:absolute;left:55438;top:1120;width:20437;height:19824" coordsize="20436,19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Oval 9" o:spid="_x0000_s1044" style="position:absolute;width:20415;height:1982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" fillcolor="#dbdbdb [1302]" strokecolor="#ffc000" strokeweight="1.5pt">
                    <v:stroke startarrowwidth="narrow" startarrowlength="short" endarrowwidth="narrow" endarrowlength="short"/>
                    <o:lock v:ext="edit" aspectratio="t"/>
                  </v:oval>
                  <v:group id="Group 64" o:spid="_x0000_s1045" style="position:absolute;left:1910;top:6795;width:18526;height:5604" coordsize="1167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line id="Line 58" o:spid="_x0000_s1046" style="position:absolute;flip:x;visibility:visible;mso-wrap-style:square;v-text-anchor:top" from="0,175" to="1167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" strokecolor="#4472c4 [3204]" strokeweight="1.5pt">
                      <v:stroke startarrowwidth="narrow" startarrowlength="short" endarrowwidth="narrow" endarrowlength="short"/>
                    </v:line>
                    <v:line id="Line 59" o:spid="_x0000_s1047" style="position:absolute;flip:x y;visibility:visible;mso-wrap-style:square;v-text-anchor:top" from="1,0" to="1167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" strokecolor="#4472c4 [3204]" strokeweight="1.5pt">
                      <v:stroke startarrowwidth="narrow" startarrowlength="short" endarrowwidth="narrow" endarrowlength="short"/>
                    </v:line>
                    <v:line id="Line 60" o:spid="_x0000_s1048" style="position:absolute;flip:x;visibility:visible;mso-wrap-style:square;v-text-anchor:top" from="1,177" to="1166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" strokecolor="#4472c4 [3204]" strokeweight="1.5pt">
                      <v:stroke startarrowwidth="narrow" startarrowlength="short" endarrowwidth="narrow" endarrowlength="short"/>
                    </v:line>
                    <v:shape id="AutoShape 61" o:spid="_x0000_s1049" type="#_x0000_t5" style="position:absolute;left:347;top:131;width:56;height:88;rotation: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" fillcolor="red" strokecolor="#4472c4 [3204]" strokeweight="1pt">
                      <v:stroke startarrowwidth="narrow" startarrowlength="short" endarrowwidth="narrow" endarrowlength="short"/>
                    </v:shape>
                    <v:shape id="AutoShape 62" o:spid="_x0000_s1050" type="#_x0000_t5" style="position:absolute;left:356;top:254;width:56;height:88;rotation:5200808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" fillcolor="red" strokecolor="#4472c4 [3204]" strokeweight="1pt">
                      <v:stroke startarrowwidth="narrow" startarrowlength="short" endarrowwidth="narrow" endarrowlength="short"/>
                    </v:shape>
                    <v:shape id="AutoShape 63" o:spid="_x0000_s1051" type="#_x0000_t5" style="position:absolute;left:351;top:10;width:56;height:88;rotation:5204697fd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" fillcolor="red" strokecolor="#4472c4 [3204]" strokeweight="1pt">
                      <v:stroke startarrowwidth="narrow" startarrowlength="short" endarrowwidth="narrow" endarrowlength="short"/>
                    </v:shape>
                  </v:group>
                  <v:shape id="Freeform 34" o:spid="_x0000_s1052" style="position:absolute;left:545;top:5732;width:2077;height:8604;visibility:visible;mso-wrap-style:none;v-text-anchor:middle" coordsize="131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" path="m67,c44,14,25,91,14,137,3,183,,229,,278v,49,5,107,16,151c27,473,51,542,67,542v13,-9,36,-68,47,-112c125,386,131,326,131,277v,-49,-4,-95,-15,-141c105,90,89,19,67,xe" fillcolor="#0cf" strokecolor="#36c" strokeweight="1.25pt">
                    <v:fill opacity="32896f"/>
                    <v:stroke startarrowwidth="narrow" startarrowlength="short" endarrowwidth="narrow" endarrowlength="short"/>
                    <v:path arrowok="t" o:connecttype="custom" o:connectlocs="67,0;14,137;0,278;16,429;67,542;114,430;131,277;116,136;67,0" o:connectangles="0,0,0,0,0,0,0,0,0"/>
                    <o:lock v:ext="edit" aspectratio="t"/>
                  </v:shape>
                </v:group>
                <w10:wrap type="topAndBottom"/>
              </v:group>
            </w:pict>
          </mc:Fallback>
        </mc:AlternateContent>
      </w:r>
    </w:p>
    <w:p w14:paraId="22DC8384" w14:textId="3BC80401" w:rsidR="00A20E7B" w:rsidRPr="00A20E7B" w:rsidRDefault="00A20E7B" w:rsidP="00A20E7B">
      <w:pPr>
        <w:pStyle w:val="Odsekzoznamu"/>
        <w:numPr>
          <w:ilvl w:val="0"/>
          <w:numId w:val="1"/>
        </w:numPr>
      </w:pPr>
      <w:r w:rsidRPr="00A20E7B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A3D9C5" wp14:editId="4A8DFE76">
                <wp:simplePos x="0" y="0"/>
                <wp:positionH relativeFrom="column">
                  <wp:posOffset>4785995</wp:posOffset>
                </wp:positionH>
                <wp:positionV relativeFrom="paragraph">
                  <wp:posOffset>1379969300</wp:posOffset>
                </wp:positionV>
                <wp:extent cx="1852295" cy="560070"/>
                <wp:effectExtent l="0" t="1378934250" r="0" b="0"/>
                <wp:wrapNone/>
                <wp:docPr id="22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52295" cy="560070"/>
                          <a:chOff x="5695578" y="869627"/>
                          <a:chExt cx="1167" cy="353"/>
                        </a:xfrm>
                      </wpg:grpSpPr>
                      <wps:wsp>
                        <wps:cNvPr id="16" name="Line 58"/>
                        <wps:cNvSpPr>
                          <a:spLocks noChangeShapeType="1"/>
                        </wps:cNvSpPr>
                        <wps:spPr bwMode="auto">
                          <a:xfrm flipH="1">
                            <a:off x="5695578" y="869802"/>
                            <a:ext cx="116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7" name="Line 59"/>
                        <wps:cNvSpPr>
                          <a:spLocks noChangeShapeType="1"/>
                        </wps:cNvSpPr>
                        <wps:spPr bwMode="auto">
                          <a:xfrm flipH="1" flipV="1">
                            <a:off x="5695579" y="869627"/>
                            <a:ext cx="1166" cy="17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8" name="Line 60"/>
                        <wps:cNvSpPr>
                          <a:spLocks noChangeShapeType="1"/>
                        </wps:cNvSpPr>
                        <wps:spPr bwMode="auto">
                          <a:xfrm flipH="1">
                            <a:off x="5695579" y="869804"/>
                            <a:ext cx="1165" cy="17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9" name="AutoShape 6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695925" y="869758"/>
                            <a:ext cx="56" cy="8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accent1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20" name="AutoShape 62"/>
                        <wps:cNvSpPr>
                          <a:spLocks noChangeArrowheads="1"/>
                        </wps:cNvSpPr>
                        <wps:spPr bwMode="auto">
                          <a:xfrm rot="4761482">
                            <a:off x="5695934" y="869881"/>
                            <a:ext cx="56" cy="8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accent1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21" name="AutoShape 63"/>
                        <wps:cNvSpPr>
                          <a:spLocks noChangeArrowheads="1"/>
                        </wps:cNvSpPr>
                        <wps:spPr bwMode="auto">
                          <a:xfrm rot="16834958" flipV="1">
                            <a:off x="5695929" y="869637"/>
                            <a:ext cx="56" cy="8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accent1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13A35C" id="Group 64" o:spid="_x0000_s1026" style="position:absolute;margin-left:376.85pt;margin-top:108659pt;width:145.85pt;height:44.1pt;z-index:251659264;mso-width-relative:margin;mso-height-relative:margin" coordorigin="56955,8696" coordsize="1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">
                <v:line id="Line 58" o:spid="_x0000_s1027" style="position:absolute;flip:x;visibility:visible;mso-wrap-style:square;v-text-anchor:top" from="56955,8698" to="56967,8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" strokecolor="#4472c4 [3204]" strokeweight="1.5pt">
                  <v:stroke startarrowwidth="narrow" startarrowlength="short" endarrowwidth="narrow" endarrowlength="short"/>
                </v:line>
                <v:line id="Line 59" o:spid="_x0000_s1028" style="position:absolute;flip:x y;visibility:visible;mso-wrap-style:square;v-text-anchor:top" from="56955,8696" to="56967,8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" strokecolor="#4472c4 [3204]" strokeweight="1.5pt">
                  <v:stroke startarrowwidth="narrow" startarrowlength="short" endarrowwidth="narrow" endarrowlength="short"/>
                </v:line>
                <v:line id="Line 60" o:spid="_x0000_s1029" style="position:absolute;flip:x;visibility:visible;mso-wrap-style:square;v-text-anchor:top" from="56955,8698" to="56967,8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" strokecolor="#4472c4 [3204]" strokeweight="1.5pt">
                  <v:stroke startarrowwidth="narrow" startarrowlength="short" endarrowwidth="narrow" endarrowlength="short"/>
                </v:line>
                <v:shape id="AutoShape 61" o:spid="_x0000_s1030" type="#_x0000_t5" style="position:absolute;left:56958;top:8698;width:1;height:0;rotation: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" fillcolor="red" strokecolor="#4472c4 [3204]" strokeweight="1pt">
                  <v:stroke startarrowwidth="narrow" startarrowlength="short" endarrowwidth="narrow" endarrowlength="short"/>
                </v:shape>
                <v:shape id="AutoShape 62" o:spid="_x0000_s1031" type="#_x0000_t5" style="position:absolute;left:56959;top:8698;width:1;height:1;rotation:5200808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" fillcolor="red" strokecolor="#4472c4 [3204]" strokeweight="1pt">
                  <v:stroke startarrowwidth="narrow" startarrowlength="short" endarrowwidth="narrow" endarrowlength="short"/>
                </v:shape>
                <v:shape id="AutoShape 63" o:spid="_x0000_s1032" type="#_x0000_t5" style="position:absolute;left:56959;top:8696;width:1;height:1;rotation:5204697fd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" fillcolor="red" strokecolor="#4472c4 [3204]" strokeweight="1pt">
                  <v:stroke startarrowwidth="narrow" startarrowlength="short" endarrowwidth="narrow" endarrowlength="short"/>
                </v:shape>
              </v:group>
            </w:pict>
          </mc:Fallback>
        </mc:AlternateContent>
      </w:r>
      <w:r w:rsidRPr="00A20E7B"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CB2377" wp14:editId="2FF44F2B">
                <wp:simplePos x="0" y="0"/>
                <wp:positionH relativeFrom="column">
                  <wp:posOffset>254000</wp:posOffset>
                </wp:positionH>
                <wp:positionV relativeFrom="paragraph">
                  <wp:posOffset>1382466120</wp:posOffset>
                </wp:positionV>
                <wp:extent cx="4540250" cy="560070"/>
                <wp:effectExtent l="0" t="1381429800" r="0" b="0"/>
                <wp:wrapNone/>
                <wp:docPr id="1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40250" cy="560070"/>
                          <a:chOff x="1163265" y="871215"/>
                          <a:chExt cx="2860" cy="353"/>
                        </a:xfrm>
                      </wpg:grpSpPr>
                      <wps:wsp>
                        <wps:cNvPr id="9" name="Line 47"/>
                        <wps:cNvSpPr>
                          <a:spLocks noChangeShapeType="1"/>
                        </wps:cNvSpPr>
                        <wps:spPr bwMode="auto">
                          <a:xfrm>
                            <a:off x="1163265" y="871390"/>
                            <a:ext cx="28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0" name="Line 48"/>
                        <wps:cNvSpPr>
                          <a:spLocks noChangeShapeType="1"/>
                        </wps:cNvSpPr>
                        <wps:spPr bwMode="auto">
                          <a:xfrm flipV="1">
                            <a:off x="1163266" y="871215"/>
                            <a:ext cx="2856" cy="17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1" name="Line 49"/>
                        <wps:cNvSpPr>
                          <a:spLocks noChangeShapeType="1"/>
                        </wps:cNvSpPr>
                        <wps:spPr bwMode="auto">
                          <a:xfrm>
                            <a:off x="1163267" y="871392"/>
                            <a:ext cx="2856" cy="17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accent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2" name="AutoShape 5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165114" y="871346"/>
                            <a:ext cx="56" cy="8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accent1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3" name="AutoShape 51"/>
                        <wps:cNvSpPr>
                          <a:spLocks noChangeArrowheads="1"/>
                        </wps:cNvSpPr>
                        <wps:spPr bwMode="auto">
                          <a:xfrm rot="5080355">
                            <a:off x="1165111" y="871233"/>
                            <a:ext cx="56" cy="8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accent1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5" name="AutoShape 53"/>
                        <wps:cNvSpPr>
                          <a:spLocks noChangeArrowheads="1"/>
                        </wps:cNvSpPr>
                        <wps:spPr bwMode="auto">
                          <a:xfrm rot="16280191" flipV="1">
                            <a:off x="1165109" y="871466"/>
                            <a:ext cx="56" cy="8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0000"/>
                          </a:solidFill>
                          <a:ln w="12700">
                            <a:solidFill>
                              <a:schemeClr val="accent1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580995" id="Group 54" o:spid="_x0000_s1026" style="position:absolute;margin-left:20pt;margin-top:108855.6pt;width:357.5pt;height:44.1pt;z-index:251658240;mso-width-relative:margin;mso-height-relative:margin" coordorigin="11632,8712" coordsize="28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">
                <v:line id="Line 47" o:spid="_x0000_s1027" style="position:absolute;visibility:visible;mso-wrap-style:square;v-text-anchor:top" from="11632,8713" to="11661,8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" strokecolor="#4472c4 [3204]" strokeweight="1.5pt">
                  <v:stroke startarrowwidth="narrow" startarrowlength="short" endarrowwidth="narrow" endarrowlength="short"/>
                </v:line>
                <v:line id="Line 48" o:spid="_x0000_s1028" style="position:absolute;flip:y;visibility:visible;mso-wrap-style:square;v-text-anchor:top" from="11632,8712" to="11661,8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" strokecolor="#4472c4 [3204]" strokeweight="1.5pt">
                  <v:stroke startarrowwidth="narrow" startarrowlength="short" endarrowwidth="narrow" endarrowlength="short"/>
                </v:line>
                <v:line id="Line 49" o:spid="_x0000_s1029" style="position:absolute;visibility:visible;mso-wrap-style:square;v-text-anchor:top" from="11632,8713" to="11661,8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" strokecolor="#4472c4 [3204]" strokeweight="1.5pt">
                  <v:stroke startarrowwidth="narrow" startarrowlength="short" endarrowwidth="narrow" endarrowlength="short"/>
                </v:line>
                <v:shape id="AutoShape 50" o:spid="_x0000_s1030" type="#_x0000_t5" style="position:absolute;left:11650;top:8713;width:1;height:1;rotation: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" fillcolor="red" strokecolor="#4472c4 [3204]" strokeweight="1pt">
                  <v:stroke startarrowwidth="narrow" startarrowlength="short" endarrowwidth="narrow" endarrowlength="short"/>
                </v:shape>
                <v:shape id="AutoShape 51" o:spid="_x0000_s1031" type="#_x0000_t5" style="position:absolute;left:11650;top:8712;width:1;height:1;rotation:5549102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" fillcolor="red" strokecolor="#4472c4 [3204]" strokeweight="1pt">
                  <v:stroke startarrowwidth="narrow" startarrowlength="short" endarrowwidth="narrow" endarrowlength="short"/>
                </v:shape>
                <v:shape id="AutoShape 53" o:spid="_x0000_s1032" type="#_x0000_t5" style="position:absolute;left:11650;top:8714;width:1;height:1;rotation:5810650fd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" fillcolor="red" strokecolor="#4472c4 [3204]" strokeweight="1pt">
                  <v:stroke startarrowwidth="narrow" startarrowlength="short" endarrowwidth="narrow" endarrowlength="short"/>
                </v:shape>
              </v:group>
            </w:pict>
          </mc:Fallback>
        </mc:AlternateContent>
      </w:r>
      <w:r w:rsidRPr="00A20E7B">
        <w:t xml:space="preserve">Z každého bodu telesa ako zobrazovacieho predmetu vychádza rozbiehavý zväzok lúčov. Ak takýto zväzok dopadne priamo do oka, ide o priame videnie. </w:t>
      </w:r>
    </w:p>
    <w:p w14:paraId="00AE3281" w14:textId="001810C6" w:rsidR="00A20E7B" w:rsidRPr="00A20E7B" w:rsidRDefault="00A20E7B" w:rsidP="00A20E7B">
      <w:pPr>
        <w:pStyle w:val="Odsekzoznamu"/>
        <w:numPr>
          <w:ilvl w:val="0"/>
          <w:numId w:val="1"/>
        </w:numPr>
      </w:pPr>
      <w:r w:rsidRPr="00A20E7B">
        <w:t xml:space="preserve">Oko mení rozbiehavý zväzok na zbiehavý a v priesečníku </w:t>
      </w:r>
      <w:r w:rsidRPr="00A20E7B">
        <w:rPr>
          <w:i/>
          <w:iCs/>
        </w:rPr>
        <w:t>P</w:t>
      </w:r>
      <w:r w:rsidRPr="00A20E7B">
        <w:rPr>
          <w:i/>
          <w:iCs/>
          <w:vertAlign w:val="superscript"/>
        </w:rPr>
        <w:t>/</w:t>
      </w:r>
      <w:r w:rsidRPr="00A20E7B">
        <w:t xml:space="preserve">  vznikne obraz predmetu </w:t>
      </w:r>
      <w:r w:rsidRPr="00A20E7B">
        <w:rPr>
          <w:i/>
          <w:iCs/>
        </w:rPr>
        <w:t>P</w:t>
      </w:r>
      <w:r w:rsidRPr="00A20E7B">
        <w:t>.</w:t>
      </w:r>
    </w:p>
    <w:p w14:paraId="35D42048" w14:textId="6D55CCB1" w:rsidR="00A20E7B" w:rsidRPr="00A20E7B" w:rsidRDefault="00A20E7B" w:rsidP="00A20E7B">
      <w:pPr>
        <w:pStyle w:val="Odsekzoznamu"/>
        <w:numPr>
          <w:ilvl w:val="0"/>
          <w:numId w:val="1"/>
        </w:numPr>
      </w:pPr>
      <w:r w:rsidRPr="00A20E7B">
        <w:t>Oko je optická sústava medzi predmetom a obrazom</w:t>
      </w:r>
    </w:p>
    <w:p w14:paraId="7A80010E" w14:textId="30D7166C" w:rsidR="00A20E7B" w:rsidRPr="00A20E7B" w:rsidRDefault="00A20E7B" w:rsidP="00A20E7B"/>
    <w:p w14:paraId="7A1AB609" w14:textId="562877B1" w:rsidR="00A20E7B" w:rsidRPr="00A20E7B" w:rsidRDefault="00A20E7B" w:rsidP="00A20E7B">
      <w:pPr>
        <w:pStyle w:val="Odsekzoznamu"/>
        <w:numPr>
          <w:ilvl w:val="0"/>
          <w:numId w:val="1"/>
        </w:numPr>
        <w:rPr>
          <w:b/>
          <w:bCs/>
        </w:rPr>
      </w:pPr>
      <w:r w:rsidRPr="00A20E7B">
        <w:rPr>
          <w:b/>
          <w:bCs/>
        </w:rPr>
        <w:t>Optická sústava</w:t>
      </w:r>
    </w:p>
    <w:p w14:paraId="05C939C9" w14:textId="53FEC650" w:rsidR="00A20E7B" w:rsidRPr="00A20E7B" w:rsidRDefault="00A20E7B" w:rsidP="00A20E7B">
      <w:pPr>
        <w:pStyle w:val="Odsekzoznamu"/>
        <w:numPr>
          <w:ilvl w:val="1"/>
          <w:numId w:val="1"/>
        </w:numPr>
      </w:pPr>
      <w:r w:rsidRPr="00A20E7B">
        <w:t>je sústava optických prostredí a ich rozhraní, ktorá mení smer chodu svetelných lúčov (zrkadlo, šošovka, oko, fotoaparát...)</w:t>
      </w:r>
    </w:p>
    <w:p w14:paraId="13BA8B3F" w14:textId="77777777" w:rsidR="00A20E7B" w:rsidRPr="00A20E7B" w:rsidRDefault="00A20E7B" w:rsidP="00A20E7B"/>
    <w:p w14:paraId="25D36120" w14:textId="7505F33D" w:rsidR="00A20E7B" w:rsidRPr="00A20E7B" w:rsidRDefault="00A20E7B" w:rsidP="00A20E7B">
      <w:pPr>
        <w:pStyle w:val="Odsekzoznamu"/>
        <w:numPr>
          <w:ilvl w:val="0"/>
          <w:numId w:val="1"/>
        </w:numPr>
        <w:rPr>
          <w:b/>
          <w:bCs/>
        </w:rPr>
      </w:pPr>
      <w:r w:rsidRPr="00A20E7B">
        <w:rPr>
          <w:b/>
          <w:bCs/>
        </w:rPr>
        <w:t>Optické zobrazovanie</w:t>
      </w:r>
    </w:p>
    <w:p w14:paraId="4683EEF2" w14:textId="00516539" w:rsidR="00A20E7B" w:rsidRPr="00A20E7B" w:rsidRDefault="00A20E7B" w:rsidP="00A35C6B">
      <w:pPr>
        <w:pStyle w:val="Odsekzoznamu"/>
        <w:numPr>
          <w:ilvl w:val="1"/>
          <w:numId w:val="1"/>
        </w:numPr>
      </w:pPr>
      <w:r w:rsidRPr="00A20E7B">
        <w:t>J</w:t>
      </w:r>
      <w:r w:rsidRPr="00A20E7B">
        <w:t>e postup, ktorým získavame optické obrazy bodov (predmetov).</w:t>
      </w:r>
    </w:p>
    <w:p w14:paraId="4DA4EB23" w14:textId="7CF09257" w:rsidR="00A20E7B" w:rsidRPr="00A20E7B" w:rsidRDefault="00A20E7B" w:rsidP="00A20E7B"/>
    <w:p w14:paraId="28CF4D73" w14:textId="23E7171A" w:rsidR="00A20E7B" w:rsidRPr="00A20E7B" w:rsidRDefault="00A20E7B" w:rsidP="00A20E7B">
      <w:pPr>
        <w:pStyle w:val="Odsekzoznamu"/>
        <w:numPr>
          <w:ilvl w:val="0"/>
          <w:numId w:val="1"/>
        </w:numPr>
      </w:pPr>
      <w:r w:rsidRPr="00A20E7B">
        <w:t>Keď lúče tvoria vplyvom optickej sústavy (napr. šošovky) zbiehavý zväzok, vznikne skutočný obraz predmetu  v ich priesečníku.</w:t>
      </w:r>
    </w:p>
    <w:p w14:paraId="33DB0939" w14:textId="014AED45" w:rsidR="00A20E7B" w:rsidRDefault="00A20E7B" w:rsidP="00A20E7B">
      <w:pPr>
        <w:pStyle w:val="Odsekzoznamu"/>
        <w:numPr>
          <w:ilvl w:val="0"/>
          <w:numId w:val="1"/>
        </w:numPr>
      </w:pPr>
      <w:r w:rsidRPr="00A20E7B">
        <w:t xml:space="preserve"> Skutočný obraz možno zachytiť na </w:t>
      </w:r>
      <w:r w:rsidRPr="00A20E7B">
        <w:t>premietacej</w:t>
      </w:r>
      <w:r w:rsidRPr="00A20E7B">
        <w:t xml:space="preserve"> stene.</w:t>
      </w:r>
      <w:r w:rsidR="00F32666">
        <w:t xml:space="preserve"> </w:t>
      </w:r>
    </w:p>
    <w:p w14:paraId="3E394DA0" w14:textId="5473E992" w:rsidR="00A20E7B" w:rsidRPr="00A20E7B" w:rsidRDefault="00F32666" w:rsidP="00A20E7B">
      <w:pPr>
        <w:pStyle w:val="Odsekzoznamu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0DAF78" wp14:editId="57C268A9">
                <wp:simplePos x="0" y="0"/>
                <wp:positionH relativeFrom="column">
                  <wp:posOffset>4347155</wp:posOffset>
                </wp:positionH>
                <wp:positionV relativeFrom="paragraph">
                  <wp:posOffset>1534933</wp:posOffset>
                </wp:positionV>
                <wp:extent cx="1447800" cy="609600"/>
                <wp:effectExtent l="0" t="0" r="0" b="0"/>
                <wp:wrapNone/>
                <wp:docPr id="189446" name="Textové pole 189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2FA23" w14:textId="77777777" w:rsidR="00F32666" w:rsidRPr="00F32666" w:rsidRDefault="00F32666" w:rsidP="00F32666">
                            <w:pPr>
                              <w:spacing w:after="0"/>
                              <w:jc w:val="center"/>
                            </w:pPr>
                            <w:r w:rsidRPr="00F32666">
                              <w:t>Obraz predmetu:</w:t>
                            </w:r>
                          </w:p>
                          <w:p w14:paraId="6E569671" w14:textId="7BD1037D" w:rsidR="00F32666" w:rsidRPr="00F32666" w:rsidRDefault="00F32666" w:rsidP="00C63554">
                            <w:pPr>
                              <w:spacing w:after="0"/>
                              <w:jc w:val="center"/>
                            </w:pPr>
                            <w:r w:rsidRPr="00F32666">
                              <w:t>1. skutočný (reálny)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0DAF78" id="_x0000_t202" coordsize="21600,21600" o:spt="202" path="m,l,21600r21600,l21600,xe">
                <v:stroke joinstyle="miter"/>
                <v:path gradientshapeok="t" o:connecttype="rect"/>
              </v:shapetype>
              <v:shape id="Textové pole 189446" o:spid="_x0000_s1026" type="#_x0000_t202" style="position:absolute;left:0;text-align:left;margin-left:342.3pt;margin-top:120.85pt;width:114pt;height:4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" filled="f" stroked="f" strokeweight=".5pt">
                <v:textbox inset="0,0,0,0">
                  <w:txbxContent>
                    <w:p w14:paraId="31B2FA23" w14:textId="77777777" w:rsidR="00F32666" w:rsidRPr="00F32666" w:rsidRDefault="00F32666" w:rsidP="00F32666">
                      <w:pPr>
                        <w:spacing w:after="0"/>
                        <w:jc w:val="center"/>
                      </w:pPr>
                      <w:r w:rsidRPr="00F32666">
                        <w:t>Obraz predmetu:</w:t>
                      </w:r>
                    </w:p>
                    <w:p w14:paraId="6E569671" w14:textId="7BD1037D" w:rsidR="00F32666" w:rsidRPr="00F32666" w:rsidRDefault="00F32666" w:rsidP="00C63554">
                      <w:pPr>
                        <w:spacing w:after="0"/>
                        <w:jc w:val="center"/>
                      </w:pPr>
                      <w:r w:rsidRPr="00F32666">
                        <w:t>1. skutočný (reálny)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EBAEACF" wp14:editId="5C387585">
                <wp:simplePos x="0" y="0"/>
                <wp:positionH relativeFrom="margin">
                  <wp:posOffset>735496</wp:posOffset>
                </wp:positionH>
                <wp:positionV relativeFrom="paragraph">
                  <wp:posOffset>177220</wp:posOffset>
                </wp:positionV>
                <wp:extent cx="3524477" cy="1669774"/>
                <wp:effectExtent l="0" t="0" r="19050" b="26035"/>
                <wp:wrapTopAndBottom/>
                <wp:docPr id="189445" name="Skupina 189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477" cy="1669774"/>
                          <a:chOff x="0" y="0"/>
                          <a:chExt cx="6520600" cy="3090752"/>
                        </a:xfrm>
                      </wpg:grpSpPr>
                      <wps:wsp>
                        <wps:cNvPr id="189487" name="Line 47"/>
                        <wps:cNvCnPr/>
                        <wps:spPr bwMode="auto">
                          <a:xfrm>
                            <a:off x="1275907" y="1244010"/>
                            <a:ext cx="31877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accent1"/>
                            </a:solidFill>
                            <a:prstDash val="dashDot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s:wsp>
                        <wps:cNvPr id="189472" name="Freeform 32"/>
                        <wps:cNvSpPr>
                          <a:spLocks/>
                        </wps:cNvSpPr>
                        <wps:spPr bwMode="auto">
                          <a:xfrm>
                            <a:off x="4731488" y="318977"/>
                            <a:ext cx="1789112" cy="27717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10"/>
                              </a:cxn>
                              <a:cxn ang="0">
                                <a:pos x="1058" y="0"/>
                              </a:cxn>
                              <a:cxn ang="0">
                                <a:pos x="1058" y="1973"/>
                              </a:cxn>
                              <a:cxn ang="0">
                                <a:pos x="0" y="1294"/>
                              </a:cxn>
                              <a:cxn ang="0">
                                <a:pos x="0" y="110"/>
                              </a:cxn>
                            </a:cxnLst>
                            <a:rect l="0" t="0" r="r" b="b"/>
                            <a:pathLst>
                              <a:path w="1058" h="1973">
                                <a:moveTo>
                                  <a:pt x="0" y="110"/>
                                </a:moveTo>
                                <a:lnTo>
                                  <a:pt x="1058" y="0"/>
                                </a:lnTo>
                                <a:lnTo>
                                  <a:pt x="1058" y="1973"/>
                                </a:lnTo>
                                <a:lnTo>
                                  <a:pt x="0" y="1294"/>
                                </a:lnTo>
                                <a:lnTo>
                                  <a:pt x="0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19050" cap="flat" cmpd="sng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pic:pic xmlns:pic="http://schemas.openxmlformats.org/drawingml/2006/picture">
                        <pic:nvPicPr>
                          <pic:cNvPr id="189443" name="Obrázok 18944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431800"/>
                          </a:xfrm>
                          <a:prstGeom prst="rect">
                            <a:avLst/>
                          </a:prstGeom>
                          <a:solidFill>
                            <a:srgbClr val="FFFF99">
                              <a:alpha val="63000"/>
                            </a:srgbClr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189444" name="Obrázok 18944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35256" y="1467293"/>
                            <a:ext cx="499745" cy="4984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7" name="Group 59"/>
                        <wpg:cNvGrpSpPr/>
                        <wpg:grpSpPr bwMode="auto">
                          <a:xfrm>
                            <a:off x="499730" y="465618"/>
                            <a:ext cx="5084762" cy="1638300"/>
                            <a:chOff x="501650" y="442912"/>
                            <a:chExt cx="3203" cy="1032"/>
                          </a:xfrm>
                        </wpg:grpSpPr>
                        <wps:wsp>
                          <wps:cNvPr id="58" name="Freeform 33"/>
                          <wps:cNvSpPr>
                            <a:spLocks/>
                          </wps:cNvSpPr>
                          <wps:spPr bwMode="auto">
                            <a:xfrm>
                              <a:off x="501650" y="442941"/>
                              <a:ext cx="3203" cy="97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3203" y="977"/>
                                </a:cxn>
                              </a:cxnLst>
                              <a:rect l="0" t="0" r="r" b="b"/>
                              <a:pathLst>
                                <a:path w="3203" h="977">
                                  <a:moveTo>
                                    <a:pt x="0" y="0"/>
                                  </a:moveTo>
                                  <a:lnTo>
                                    <a:pt x="3203" y="977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accent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59" name="Freeform 34"/>
                          <wps:cNvSpPr>
                            <a:spLocks/>
                          </wps:cNvSpPr>
                          <wps:spPr bwMode="auto">
                            <a:xfrm>
                              <a:off x="501651" y="442939"/>
                              <a:ext cx="3200" cy="97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452" y="0"/>
                                </a:cxn>
                                <a:cxn ang="0">
                                  <a:pos x="3200" y="977"/>
                                </a:cxn>
                              </a:cxnLst>
                              <a:rect l="0" t="0" r="r" b="b"/>
                              <a:pathLst>
                                <a:path w="3200" h="977">
                                  <a:moveTo>
                                    <a:pt x="0" y="0"/>
                                  </a:moveTo>
                                  <a:lnTo>
                                    <a:pt x="1452" y="0"/>
                                  </a:lnTo>
                                  <a:lnTo>
                                    <a:pt x="3200" y="977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60" name="Freeform 35"/>
                          <wps:cNvSpPr>
                            <a:spLocks/>
                          </wps:cNvSpPr>
                          <wps:spPr bwMode="auto">
                            <a:xfrm>
                              <a:off x="501651" y="442945"/>
                              <a:ext cx="3198" cy="97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98" y="972"/>
                                </a:cxn>
                                <a:cxn ang="0">
                                  <a:pos x="1452" y="972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198" h="972">
                                  <a:moveTo>
                                    <a:pt x="3198" y="972"/>
                                  </a:moveTo>
                                  <a:lnTo>
                                    <a:pt x="1452" y="97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61" name="AutoShape 5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502327" y="442896"/>
                              <a:ext cx="56" cy="8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accent1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62" name="AutoShape 54"/>
                          <wps:cNvSpPr>
                            <a:spLocks noChangeArrowheads="1"/>
                          </wps:cNvSpPr>
                          <wps:spPr bwMode="auto">
                            <a:xfrm rot="17230461" flipV="1">
                              <a:off x="502314" y="443109"/>
                              <a:ext cx="56" cy="8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accent1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63" name="AutoShape 55"/>
                          <wps:cNvSpPr>
                            <a:spLocks noChangeArrowheads="1"/>
                          </wps:cNvSpPr>
                          <wps:spPr bwMode="auto">
                            <a:xfrm rot="18190977" flipV="1">
                              <a:off x="502222" y="443301"/>
                              <a:ext cx="56" cy="8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accent1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189440" name="AutoShape 56"/>
                          <wps:cNvSpPr>
                            <a:spLocks noChangeArrowheads="1"/>
                          </wps:cNvSpPr>
                          <wps:spPr bwMode="auto">
                            <a:xfrm rot="17230461" flipV="1">
                              <a:off x="503624" y="443509"/>
                              <a:ext cx="56" cy="8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accent1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189441" name="AutoShape 57"/>
                          <wps:cNvSpPr>
                            <a:spLocks noChangeArrowheads="1"/>
                          </wps:cNvSpPr>
                          <wps:spPr bwMode="auto">
                            <a:xfrm rot="18025941" flipV="1">
                              <a:off x="503720" y="443255"/>
                              <a:ext cx="56" cy="8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accent1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189442" name="AutoShape 58"/>
                          <wps:cNvSpPr>
                            <a:spLocks noChangeArrowheads="1"/>
                          </wps:cNvSpPr>
                          <wps:spPr bwMode="auto">
                            <a:xfrm rot="16190098" flipV="1">
                              <a:off x="503617" y="443872"/>
                              <a:ext cx="56" cy="8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0000"/>
                            </a:solidFill>
                            <a:ln w="12700">
                              <a:solidFill>
                                <a:schemeClr val="accent1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 wrap="none" anchor="ctr"/>
                        </wps:wsp>
                      </wpg:grpSp>
                      <wps:wsp>
                        <wps:cNvPr id="189481" name="Freeform 41"/>
                        <wps:cNvSpPr>
                          <a:spLocks noChangeAspect="1"/>
                        </wps:cNvSpPr>
                        <wps:spPr bwMode="auto">
                          <a:xfrm>
                            <a:off x="2636874" y="170121"/>
                            <a:ext cx="339725" cy="21399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7" y="0"/>
                              </a:cxn>
                              <a:cxn ang="0">
                                <a:pos x="14" y="137"/>
                              </a:cxn>
                              <a:cxn ang="0">
                                <a:pos x="0" y="278"/>
                              </a:cxn>
                              <a:cxn ang="0">
                                <a:pos x="16" y="429"/>
                              </a:cxn>
                              <a:cxn ang="0">
                                <a:pos x="67" y="542"/>
                              </a:cxn>
                              <a:cxn ang="0">
                                <a:pos x="114" y="430"/>
                              </a:cxn>
                              <a:cxn ang="0">
                                <a:pos x="131" y="277"/>
                              </a:cxn>
                              <a:cxn ang="0">
                                <a:pos x="116" y="136"/>
                              </a:cxn>
                              <a:cxn ang="0">
                                <a:pos x="67" y="0"/>
                              </a:cxn>
                            </a:cxnLst>
                            <a:rect l="0" t="0" r="r" b="b"/>
                            <a:pathLst>
                              <a:path w="131" h="542">
                                <a:moveTo>
                                  <a:pt x="67" y="0"/>
                                </a:moveTo>
                                <a:cubicBezTo>
                                  <a:pt x="44" y="14"/>
                                  <a:pt x="25" y="91"/>
                                  <a:pt x="14" y="137"/>
                                </a:cubicBezTo>
                                <a:cubicBezTo>
                                  <a:pt x="3" y="183"/>
                                  <a:pt x="0" y="229"/>
                                  <a:pt x="0" y="278"/>
                                </a:cubicBezTo>
                                <a:cubicBezTo>
                                  <a:pt x="0" y="327"/>
                                  <a:pt x="5" y="385"/>
                                  <a:pt x="16" y="429"/>
                                </a:cubicBezTo>
                                <a:cubicBezTo>
                                  <a:pt x="27" y="473"/>
                                  <a:pt x="51" y="542"/>
                                  <a:pt x="67" y="542"/>
                                </a:cubicBezTo>
                                <a:cubicBezTo>
                                  <a:pt x="80" y="533"/>
                                  <a:pt x="103" y="474"/>
                                  <a:pt x="114" y="430"/>
                                </a:cubicBezTo>
                                <a:cubicBezTo>
                                  <a:pt x="125" y="386"/>
                                  <a:pt x="131" y="326"/>
                                  <a:pt x="131" y="277"/>
                                </a:cubicBezTo>
                                <a:cubicBezTo>
                                  <a:pt x="131" y="228"/>
                                  <a:pt x="127" y="182"/>
                                  <a:pt x="116" y="136"/>
                                </a:cubicBezTo>
                                <a:cubicBezTo>
                                  <a:pt x="105" y="90"/>
                                  <a:pt x="89" y="19"/>
                                  <a:pt x="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CCFF">
                              <a:alpha val="50000"/>
                            </a:srgbClr>
                          </a:solidFill>
                          <a:ln w="15875" cap="flat" cmpd="sng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6D90C" id="Skupina 189445" o:spid="_x0000_s1026" style="position:absolute;margin-left:57.9pt;margin-top:13.95pt;width:277.5pt;height:131.5pt;z-index:251677696;mso-position-horizontal-relative:margin;mso-width-relative:margin;mso-height-relative:margin" coordsize="65206,30907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">
                <v:line id="Line 47" o:spid="_x0000_s1027" style="position:absolute;visibility:visible;mso-wrap-style:square" from="12759,12440" to="44636,12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" strokecolor="#4472c4 [3204]" strokeweight="1.25pt">
                  <v:stroke dashstyle="dashDot" startarrowwidth="narrow" startarrowlength="short" endarrowwidth="narrow" endarrowlength="short"/>
                </v:line>
                <v:shape id="Freeform 32" o:spid="_x0000_s1028" style="position:absolute;left:47314;top:3189;width:17892;height:27718;visibility:visible;mso-wrap-style:none;v-text-anchor:middle" coordsize="1058,1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" path="m,110l1058,r,1973l,1294,,110xe" fillcolor="#eaeaea" strokecolor="#4472c4 [3204]" strokeweight="1.5pt">
                  <v:stroke startarrowwidth="narrow" startarrowlength="short" endarrowwidth="narrow" endarrowlength="short"/>
                  <v:path arrowok="t" o:connecttype="custom" o:connectlocs="0,110;1058,0;1058,1973;0,1294;0,110" o:connectangles="0,0,0,0,0"/>
                </v:shape>
                <v:shape id="Obrázok 189443" o:spid="_x0000_s1029" type="#_x0000_t75" style="position:absolute;width:4000;height:4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" filled="t" fillcolor="#ff9">
                  <v:fill opacity="41377f"/>
                  <v:imagedata r:id="rId11" o:title=""/>
                </v:shape>
                <v:shape id="Obrázok 189444" o:spid="_x0000_s1030" type="#_x0000_t75" style="position:absolute;left:56352;top:14672;width:4998;height:4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" fillcolor="#ff9">
                  <v:imagedata r:id="rId12" o:title=""/>
                </v:shape>
                <v:group id="Group 59" o:spid="_x0000_s1031" style="position:absolute;left:4997;top:4656;width:50847;height:16383" coordorigin="501650,442912" coordsize="3203,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33" o:spid="_x0000_s1032" style="position:absolute;left:501650;top:442941;width:3203;height:977;visibility:visible;mso-wrap-style:none;v-text-anchor:middle" coordsize="3203,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" path="m,l3203,977e" filled="f" strokecolor="#4472c4 [3204]" strokeweight="1.5pt">
                    <v:stroke startarrowwidth="narrow" startarrowlength="short" endarrowwidth="narrow" endarrowlength="short"/>
                    <v:path arrowok="t" o:connecttype="custom" o:connectlocs="0,0;3203,977" o:connectangles="0,0"/>
                  </v:shape>
                  <v:shape id="Freeform 34" o:spid="_x0000_s1033" style="position:absolute;left:501651;top:442939;width:3200;height:977;visibility:visible;mso-wrap-style:none;v-text-anchor:middle" coordsize="3200,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" path="m,l1452,,3200,977e" filled="f" strokecolor="#4472c4 [3204]" strokeweight="1.5pt">
                    <v:stroke startarrowwidth="narrow" startarrowlength="short" endarrowwidth="narrow" endarrowlength="short"/>
                    <v:path arrowok="t" o:connecttype="custom" o:connectlocs="0,0;1452,0;3200,977" o:connectangles="0,0,0"/>
                  </v:shape>
                  <v:shape id="Freeform 35" o:spid="_x0000_s1034" style="position:absolute;left:501651;top:442945;width:3198;height:972;visibility:visible;mso-wrap-style:none;v-text-anchor:middle" coordsize="3198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" path="m3198,972r-1746,l,e" filled="f" strokecolor="#4472c4 [3204]" strokeweight="1.5pt">
                    <v:stroke startarrowwidth="narrow" startarrowlength="short" endarrowwidth="narrow" endarrowlength="short"/>
                    <v:path arrowok="t" o:connecttype="custom" o:connectlocs="3198,972;1452,972;0,0" o:connectangles="0,0,0"/>
                  </v:shape>
                  <v:shape id="AutoShape 52" o:spid="_x0000_s1035" type="#_x0000_t5" style="position:absolute;left:502327;top:442896;width:56;height:88;rotation:9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" fillcolor="red" strokecolor="#4472c4 [3204]" strokeweight="1pt">
                    <v:stroke startarrowwidth="narrow" startarrowlength="short" endarrowwidth="narrow" endarrowlength="short"/>
                  </v:shape>
                  <v:shape id="AutoShape 54" o:spid="_x0000_s1036" type="#_x0000_t5" style="position:absolute;left:502314;top:443109;width:56;height:88;rotation:4772702fd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" fillcolor="red" strokecolor="#4472c4 [3204]" strokeweight="1pt">
                    <v:stroke startarrowwidth="narrow" startarrowlength="short" endarrowwidth="narrow" endarrowlength="short"/>
                  </v:shape>
                  <v:shape id="AutoShape 55" o:spid="_x0000_s1037" type="#_x0000_t5" style="position:absolute;left:502222;top:443301;width:56;height:88;rotation:3723562fd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" fillcolor="red" strokecolor="#4472c4 [3204]" strokeweight="1pt">
                    <v:stroke startarrowwidth="narrow" startarrowlength="short" endarrowwidth="narrow" endarrowlength="short"/>
                  </v:shape>
                  <v:shape id="AutoShape 56" o:spid="_x0000_s1038" type="#_x0000_t5" style="position:absolute;left:503624;top:443509;width:56;height:88;rotation:4772702fd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" fillcolor="red" strokecolor="#4472c4 [3204]" strokeweight="1pt">
                    <v:stroke startarrowwidth="narrow" startarrowlength="short" endarrowwidth="narrow" endarrowlength="short"/>
                  </v:shape>
                  <v:shape id="AutoShape 57" o:spid="_x0000_s1039" type="#_x0000_t5" style="position:absolute;left:503720;top:443255;width:56;height:88;rotation:3903826fd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" fillcolor="red" strokecolor="#4472c4 [3204]" strokeweight="1pt">
                    <v:stroke startarrowwidth="narrow" startarrowlength="short" endarrowwidth="narrow" endarrowlength="short"/>
                  </v:shape>
                  <v:shape id="AutoShape 58" o:spid="_x0000_s1040" type="#_x0000_t5" style="position:absolute;left:503617;top:443872;width:56;height:88;rotation:5909056fd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" fillcolor="red" strokecolor="#4472c4 [3204]" strokeweight="1pt">
                    <v:stroke startarrowwidth="narrow" startarrowlength="short" endarrowwidth="narrow" endarrowlength="short"/>
                  </v:shape>
                </v:group>
                <v:shape id="Freeform 41" o:spid="_x0000_s1041" style="position:absolute;left:26368;top:1701;width:3397;height:21399;visibility:visible;mso-wrap-style:none;v-text-anchor:middle" coordsize="131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" path="m67,c44,14,25,91,14,137,3,183,,229,,278v,49,5,107,16,151c27,473,51,542,67,542v13,-9,36,-68,47,-112c125,386,131,326,131,277v,-49,-4,-95,-15,-141c105,90,89,19,67,xe" fillcolor="#0cf" strokecolor="#4472c4 [3204]" strokeweight="1.25pt">
                  <v:fill opacity="32896f"/>
                  <v:stroke startarrowwidth="narrow" startarrowlength="short" endarrowwidth="narrow" endarrowlength="short"/>
                  <v:path arrowok="t" o:connecttype="custom" o:connectlocs="67,0;14,137;0,278;16,429;67,542;114,430;131,277;116,136;67,0" o:connectangles="0,0,0,0,0,0,0,0,0"/>
                  <o:lock v:ext="edit" aspectratio="t"/>
                </v:shape>
                <w10:wrap type="topAndBottom" anchorx="margin"/>
              </v:group>
            </w:pict>
          </mc:Fallback>
        </mc:AlternateContent>
      </w:r>
    </w:p>
    <w:p w14:paraId="54207A88" w14:textId="3135E757" w:rsidR="00F32666" w:rsidRDefault="00F32666" w:rsidP="00F32666"/>
    <w:p w14:paraId="7065C3DB" w14:textId="77777777" w:rsidR="00F32666" w:rsidRPr="00F32666" w:rsidRDefault="00F32666" w:rsidP="00F32666">
      <w:pPr>
        <w:pStyle w:val="Odsekzoznamu"/>
        <w:numPr>
          <w:ilvl w:val="0"/>
          <w:numId w:val="1"/>
        </w:numPr>
      </w:pPr>
      <w:r w:rsidRPr="00F32666">
        <w:t>Keď  lúče  tvoria  rozbiehavý  zväzok vplyvom optickej sústavy,  obraz  predmetu  je v priesečníku priamok vedených v opačnom smere.</w:t>
      </w:r>
    </w:p>
    <w:p w14:paraId="0B17AB89" w14:textId="5ACD4BD8" w:rsidR="00F32666" w:rsidRPr="00F32666" w:rsidRDefault="00F32666" w:rsidP="00F32666">
      <w:pPr>
        <w:pStyle w:val="Odsekzoznamu"/>
        <w:numPr>
          <w:ilvl w:val="0"/>
          <w:numId w:val="1"/>
        </w:numPr>
      </w:pPr>
      <w:r w:rsidRPr="00F32666">
        <w:t>Neskutočný obraz nemožno zachytiť na tienidlo.</w:t>
      </w:r>
    </w:p>
    <w:p w14:paraId="3A6AF5C1" w14:textId="66A8ABDC" w:rsidR="00F32666" w:rsidRPr="00F32666" w:rsidRDefault="00F32666" w:rsidP="00F32666">
      <w:pPr>
        <w:pStyle w:val="Odsekzoznamu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6065BAC" wp14:editId="6FD60A4F">
                <wp:simplePos x="0" y="0"/>
                <wp:positionH relativeFrom="margin">
                  <wp:align>center</wp:align>
                </wp:positionH>
                <wp:positionV relativeFrom="paragraph">
                  <wp:posOffset>96272</wp:posOffset>
                </wp:positionV>
                <wp:extent cx="5846589" cy="2211070"/>
                <wp:effectExtent l="0" t="0" r="20955" b="36830"/>
                <wp:wrapNone/>
                <wp:docPr id="189496" name="Skupina 189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6589" cy="2211070"/>
                          <a:chOff x="0" y="0"/>
                          <a:chExt cx="7660309" cy="2897464"/>
                        </a:xfrm>
                      </wpg:grpSpPr>
                      <wpg:grpSp>
                        <wpg:cNvPr id="189473" name="Group 60"/>
                        <wpg:cNvGrpSpPr/>
                        <wpg:grpSpPr bwMode="auto">
                          <a:xfrm>
                            <a:off x="477078" y="178904"/>
                            <a:ext cx="3403600" cy="1209675"/>
                            <a:chOff x="481260" y="183133"/>
                            <a:chExt cx="2144" cy="762"/>
                          </a:xfrm>
                        </wpg:grpSpPr>
                        <wps:wsp>
                          <wps:cNvPr id="189474" name="Line 42"/>
                          <wps:cNvSpPr>
                            <a:spLocks noChangeShapeType="1"/>
                          </wps:cNvSpPr>
                          <wps:spPr bwMode="auto">
                            <a:xfrm flipH="1" flipV="1">
                              <a:off x="481260" y="183133"/>
                              <a:ext cx="2144" cy="413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chemeClr val="accent1"/>
                              </a:solidFill>
                              <a:prstDash val="dashDot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189475" name="Line 43"/>
                          <wps:cNvSpPr>
                            <a:spLocks noChangeShapeType="1"/>
                          </wps:cNvSpPr>
                          <wps:spPr bwMode="auto">
                            <a:xfrm flipH="1" flipV="1">
                              <a:off x="481263" y="183134"/>
                              <a:ext cx="2128" cy="76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chemeClr val="accent1"/>
                              </a:solidFill>
                              <a:prstDash val="dashDot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189476" name="Group 39"/>
                        <wpg:cNvGrpSpPr/>
                        <wpg:grpSpPr bwMode="auto">
                          <a:xfrm rot="925729">
                            <a:off x="5387009" y="844826"/>
                            <a:ext cx="2273300" cy="2052638"/>
                            <a:chOff x="5385048" y="843533"/>
                            <a:chExt cx="1383" cy="1249"/>
                          </a:xfrm>
                        </wpg:grpSpPr>
                        <wps:wsp>
                          <wps:cNvPr id="189477" name="Oval 2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385048" y="843665"/>
                              <a:ext cx="1350" cy="995"/>
                            </a:xfrm>
                            <a:prstGeom prst="ellipse">
                              <a:avLst/>
                            </a:prstGeom>
                            <a:solidFill>
                              <a:srgbClr val="EAEAEA"/>
                            </a:solidFill>
                            <a:ln w="19050">
                              <a:solidFill>
                                <a:schemeClr val="accent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189478" name="Oval 2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385145" y="843533"/>
                              <a:ext cx="1286" cy="1249"/>
                            </a:xfrm>
                            <a:prstGeom prst="ellipse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 w="19050">
                              <a:solidFill>
                                <a:schemeClr val="accent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189479" name="Freeform 29"/>
                          <wps:cNvSpPr>
                            <a:spLocks noChangeAspect="1"/>
                          </wps:cNvSpPr>
                          <wps:spPr bwMode="auto">
                            <a:xfrm>
                              <a:off x="5385117" y="843660"/>
                              <a:ext cx="307" cy="89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94" y="124"/>
                                </a:cxn>
                                <a:cxn ang="0">
                                  <a:pos x="139" y="154"/>
                                </a:cxn>
                                <a:cxn ang="0">
                                  <a:pos x="25" y="292"/>
                                </a:cxn>
                                <a:cxn ang="0">
                                  <a:pos x="0" y="524"/>
                                </a:cxn>
                                <a:cxn ang="0">
                                  <a:pos x="25" y="696"/>
                                </a:cxn>
                                <a:cxn ang="0">
                                  <a:pos x="118" y="837"/>
                                </a:cxn>
                                <a:cxn ang="0">
                                  <a:pos x="214" y="898"/>
                                </a:cxn>
                                <a:cxn ang="0">
                                  <a:pos x="294" y="124"/>
                                </a:cxn>
                              </a:cxnLst>
                              <a:rect l="0" t="0" r="r" b="b"/>
                              <a:pathLst>
                                <a:path w="307" h="898">
                                  <a:moveTo>
                                    <a:pt x="294" y="124"/>
                                  </a:moveTo>
                                  <a:cubicBezTo>
                                    <a:pt x="282" y="0"/>
                                    <a:pt x="184" y="125"/>
                                    <a:pt x="139" y="154"/>
                                  </a:cubicBezTo>
                                  <a:cubicBezTo>
                                    <a:pt x="94" y="182"/>
                                    <a:pt x="48" y="231"/>
                                    <a:pt x="25" y="292"/>
                                  </a:cubicBezTo>
                                  <a:cubicBezTo>
                                    <a:pt x="2" y="354"/>
                                    <a:pt x="0" y="456"/>
                                    <a:pt x="0" y="524"/>
                                  </a:cubicBezTo>
                                  <a:cubicBezTo>
                                    <a:pt x="0" y="591"/>
                                    <a:pt x="5" y="644"/>
                                    <a:pt x="25" y="696"/>
                                  </a:cubicBezTo>
                                  <a:cubicBezTo>
                                    <a:pt x="45" y="748"/>
                                    <a:pt x="87" y="803"/>
                                    <a:pt x="118" y="837"/>
                                  </a:cubicBezTo>
                                  <a:lnTo>
                                    <a:pt x="214" y="898"/>
                                  </a:lnTo>
                                  <a:cubicBezTo>
                                    <a:pt x="243" y="779"/>
                                    <a:pt x="307" y="248"/>
                                    <a:pt x="294" y="1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 w="127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189480" name="Freeform 38"/>
                          <wps:cNvSpPr>
                            <a:spLocks noChangeAspect="1"/>
                          </wps:cNvSpPr>
                          <wps:spPr bwMode="auto">
                            <a:xfrm>
                              <a:off x="5385181" y="843885"/>
                              <a:ext cx="131" cy="54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7" y="0"/>
                                </a:cxn>
                                <a:cxn ang="0">
                                  <a:pos x="14" y="137"/>
                                </a:cxn>
                                <a:cxn ang="0">
                                  <a:pos x="0" y="278"/>
                                </a:cxn>
                                <a:cxn ang="0">
                                  <a:pos x="16" y="429"/>
                                </a:cxn>
                                <a:cxn ang="0">
                                  <a:pos x="67" y="542"/>
                                </a:cxn>
                                <a:cxn ang="0">
                                  <a:pos x="114" y="430"/>
                                </a:cxn>
                                <a:cxn ang="0">
                                  <a:pos x="131" y="277"/>
                                </a:cxn>
                                <a:cxn ang="0">
                                  <a:pos x="116" y="136"/>
                                </a:cxn>
                                <a:cxn ang="0">
                                  <a:pos x="67" y="0"/>
                                </a:cxn>
                              </a:cxnLst>
                              <a:rect l="0" t="0" r="r" b="b"/>
                              <a:pathLst>
                                <a:path w="131" h="542">
                                  <a:moveTo>
                                    <a:pt x="67" y="0"/>
                                  </a:moveTo>
                                  <a:cubicBezTo>
                                    <a:pt x="44" y="14"/>
                                    <a:pt x="25" y="91"/>
                                    <a:pt x="14" y="137"/>
                                  </a:cubicBezTo>
                                  <a:cubicBezTo>
                                    <a:pt x="3" y="183"/>
                                    <a:pt x="0" y="229"/>
                                    <a:pt x="0" y="278"/>
                                  </a:cubicBezTo>
                                  <a:cubicBezTo>
                                    <a:pt x="0" y="327"/>
                                    <a:pt x="5" y="385"/>
                                    <a:pt x="16" y="429"/>
                                  </a:cubicBezTo>
                                  <a:cubicBezTo>
                                    <a:pt x="27" y="473"/>
                                    <a:pt x="51" y="542"/>
                                    <a:pt x="67" y="542"/>
                                  </a:cubicBezTo>
                                  <a:cubicBezTo>
                                    <a:pt x="80" y="533"/>
                                    <a:pt x="103" y="474"/>
                                    <a:pt x="114" y="430"/>
                                  </a:cubicBezTo>
                                  <a:cubicBezTo>
                                    <a:pt x="125" y="386"/>
                                    <a:pt x="131" y="326"/>
                                    <a:pt x="131" y="277"/>
                                  </a:cubicBezTo>
                                  <a:cubicBezTo>
                                    <a:pt x="131" y="228"/>
                                    <a:pt x="127" y="182"/>
                                    <a:pt x="116" y="136"/>
                                  </a:cubicBezTo>
                                  <a:cubicBezTo>
                                    <a:pt x="105" y="90"/>
                                    <a:pt x="89" y="19"/>
                                    <a:pt x="6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CCFF">
                                <a:alpha val="50000"/>
                              </a:srgbClr>
                            </a:solidFill>
                            <a:ln w="15875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 wrap="none" anchor="ctr"/>
                        </wps:wsp>
                      </wpg:grpSp>
                      <pic:pic xmlns:pic="http://schemas.openxmlformats.org/drawingml/2006/picture">
                        <pic:nvPicPr>
                          <pic:cNvPr id="189494" name="Obrázok 18949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4600" y="337930"/>
                            <a:ext cx="400050" cy="431800"/>
                          </a:xfrm>
                          <a:prstGeom prst="rect">
                            <a:avLst/>
                          </a:prstGeom>
                          <a:solidFill>
                            <a:srgbClr val="FFFF99">
                              <a:alpha val="74001"/>
                            </a:srgbClr>
                          </a:solidFill>
                        </pic:spPr>
                      </pic:pic>
                      <wps:wsp>
                        <wps:cNvPr id="189482" name="Line 25"/>
                        <wps:cNvCnPr/>
                        <wps:spPr bwMode="auto">
                          <a:xfrm>
                            <a:off x="2355574" y="1143000"/>
                            <a:ext cx="318770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chemeClr val="accent1"/>
                            </a:solidFill>
                            <a:prstDash val="dashDot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/>
                      </wps:wsp>
                      <wpg:grpSp>
                        <wpg:cNvPr id="189483" name="Group 62"/>
                        <wpg:cNvGrpSpPr/>
                        <wpg:grpSpPr bwMode="auto">
                          <a:xfrm>
                            <a:off x="2991678" y="834887"/>
                            <a:ext cx="4552950" cy="1381125"/>
                            <a:chOff x="2989510" y="837183"/>
                            <a:chExt cx="2868" cy="870"/>
                          </a:xfrm>
                        </wpg:grpSpPr>
                        <wps:wsp>
                          <wps:cNvPr id="189484" name="Freeform 23"/>
                          <wps:cNvSpPr>
                            <a:spLocks/>
                          </wps:cNvSpPr>
                          <wps:spPr bwMode="auto">
                            <a:xfrm>
                              <a:off x="2989511" y="837184"/>
                              <a:ext cx="2867" cy="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558" y="0"/>
                                </a:cxn>
                                <a:cxn ang="0">
                                  <a:pos x="1801" y="257"/>
                                </a:cxn>
                                <a:cxn ang="0">
                                  <a:pos x="2867" y="863"/>
                                </a:cxn>
                              </a:cxnLst>
                              <a:rect l="0" t="0" r="r" b="b"/>
                              <a:pathLst>
                                <a:path w="2867" h="863">
                                  <a:moveTo>
                                    <a:pt x="0" y="0"/>
                                  </a:moveTo>
                                  <a:lnTo>
                                    <a:pt x="558" y="0"/>
                                  </a:lnTo>
                                  <a:lnTo>
                                    <a:pt x="1801" y="257"/>
                                  </a:lnTo>
                                  <a:lnTo>
                                    <a:pt x="2867" y="863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 wrap="none" anchor="ctr"/>
                        </wps:wsp>
                        <wpg:grpSp>
                          <wpg:cNvPr id="189485" name="Group 61"/>
                          <wpg:cNvGrpSpPr>
                            <a:grpSpLocks/>
                          </wpg:cNvGrpSpPr>
                          <wpg:grpSpPr bwMode="auto">
                            <a:xfrm>
                              <a:off x="2989510" y="837183"/>
                              <a:ext cx="2868" cy="870"/>
                              <a:chOff x="2989510" y="837183"/>
                              <a:chExt cx="2868" cy="870"/>
                            </a:xfrm>
                          </wpg:grpSpPr>
                          <wps:wsp>
                            <wps:cNvPr id="189486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2989510" y="837183"/>
                                <a:ext cx="2868" cy="86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2868" y="866"/>
                                  </a:cxn>
                                </a:cxnLst>
                                <a:rect l="0" t="0" r="r" b="b"/>
                                <a:pathLst>
                                  <a:path w="2868" h="866">
                                    <a:moveTo>
                                      <a:pt x="0" y="0"/>
                                    </a:moveTo>
                                    <a:lnTo>
                                      <a:pt x="2868" y="866"/>
                                    </a:ln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</wps:spPr>
                            <wps:bodyPr wrap="none" anchor="ctr"/>
                          </wps:wsp>
                          <wps:wsp>
                            <wps:cNvPr id="189488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2989512" y="837185"/>
                                <a:ext cx="2866" cy="86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866" y="868"/>
                                  </a:cxn>
                                  <a:cxn ang="0">
                                    <a:pos x="1660" y="758"/>
                                  </a:cxn>
                                  <a:cxn ang="0">
                                    <a:pos x="549" y="34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2866" h="868">
                                    <a:moveTo>
                                      <a:pt x="2866" y="868"/>
                                    </a:moveTo>
                                    <a:lnTo>
                                      <a:pt x="1660" y="758"/>
                                    </a:lnTo>
                                    <a:lnTo>
                                      <a:pt x="549" y="347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</wps:spPr>
                            <wps:bodyPr wrap="none" anchor="ctr"/>
                          </wps:wsp>
                          <wps:wsp>
                            <wps:cNvPr id="189489" name="AutoShape 51"/>
                            <wps:cNvSpPr>
                              <a:spLocks noChangeArrowheads="1"/>
                            </wps:cNvSpPr>
                            <wps:spPr bwMode="auto">
                              <a:xfrm rot="17230461" flipV="1">
                                <a:off x="2990567" y="837467"/>
                                <a:ext cx="56" cy="88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12700">
                                <a:solidFill>
                                  <a:schemeClr val="accent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:ln>
                              <a:effectLst/>
                            </wps:spPr>
                            <wps:bodyPr wrap="none" anchor="ctr"/>
                          </wps:wsp>
                          <wps:wsp>
                            <wps:cNvPr id="189490" name="AutoShape 56"/>
                            <wps:cNvSpPr>
                              <a:spLocks noChangeArrowheads="1"/>
                            </wps:cNvSpPr>
                            <wps:spPr bwMode="auto">
                              <a:xfrm rot="16751808" flipV="1">
                                <a:off x="2990614" y="837259"/>
                                <a:ext cx="56" cy="88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12700">
                                <a:solidFill>
                                  <a:schemeClr val="accent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:ln>
                              <a:effectLst/>
                            </wps:spPr>
                            <wps:bodyPr wrap="none" anchor="ctr"/>
                          </wps:wsp>
                          <wps:wsp>
                            <wps:cNvPr id="189491" name="AutoShape 57"/>
                            <wps:cNvSpPr>
                              <a:spLocks noChangeArrowheads="1"/>
                            </wps:cNvSpPr>
                            <wps:spPr bwMode="auto">
                              <a:xfrm rot="17552459" flipV="1">
                                <a:off x="2990498" y="837659"/>
                                <a:ext cx="56" cy="88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12700">
                                <a:solidFill>
                                  <a:schemeClr val="accent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:ln>
                              <a:effectLst/>
                            </wps:spPr>
                            <wps:bodyPr wrap="none" anchor="ctr"/>
                          </wps:wsp>
                        </wpg:grpSp>
                      </wpg:grpSp>
                      <wps:wsp>
                        <wps:cNvPr id="189492" name="Freeform 20"/>
                        <wps:cNvSpPr>
                          <a:spLocks noChangeAspect="1"/>
                        </wps:cNvSpPr>
                        <wps:spPr bwMode="auto">
                          <a:xfrm>
                            <a:off x="3707296" y="69574"/>
                            <a:ext cx="339725" cy="21399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7" y="0"/>
                              </a:cxn>
                              <a:cxn ang="0">
                                <a:pos x="14" y="137"/>
                              </a:cxn>
                              <a:cxn ang="0">
                                <a:pos x="0" y="278"/>
                              </a:cxn>
                              <a:cxn ang="0">
                                <a:pos x="16" y="429"/>
                              </a:cxn>
                              <a:cxn ang="0">
                                <a:pos x="67" y="542"/>
                              </a:cxn>
                              <a:cxn ang="0">
                                <a:pos x="114" y="430"/>
                              </a:cxn>
                              <a:cxn ang="0">
                                <a:pos x="131" y="277"/>
                              </a:cxn>
                              <a:cxn ang="0">
                                <a:pos x="116" y="136"/>
                              </a:cxn>
                              <a:cxn ang="0">
                                <a:pos x="67" y="0"/>
                              </a:cxn>
                            </a:cxnLst>
                            <a:rect l="0" t="0" r="r" b="b"/>
                            <a:pathLst>
                              <a:path w="131" h="542">
                                <a:moveTo>
                                  <a:pt x="67" y="0"/>
                                </a:moveTo>
                                <a:cubicBezTo>
                                  <a:pt x="44" y="14"/>
                                  <a:pt x="25" y="91"/>
                                  <a:pt x="14" y="137"/>
                                </a:cubicBezTo>
                                <a:cubicBezTo>
                                  <a:pt x="3" y="183"/>
                                  <a:pt x="0" y="229"/>
                                  <a:pt x="0" y="278"/>
                                </a:cubicBezTo>
                                <a:cubicBezTo>
                                  <a:pt x="0" y="327"/>
                                  <a:pt x="5" y="385"/>
                                  <a:pt x="16" y="429"/>
                                </a:cubicBezTo>
                                <a:cubicBezTo>
                                  <a:pt x="27" y="473"/>
                                  <a:pt x="51" y="542"/>
                                  <a:pt x="67" y="542"/>
                                </a:cubicBezTo>
                                <a:cubicBezTo>
                                  <a:pt x="80" y="533"/>
                                  <a:pt x="103" y="474"/>
                                  <a:pt x="114" y="430"/>
                                </a:cubicBezTo>
                                <a:cubicBezTo>
                                  <a:pt x="125" y="386"/>
                                  <a:pt x="131" y="326"/>
                                  <a:pt x="131" y="277"/>
                                </a:cubicBezTo>
                                <a:cubicBezTo>
                                  <a:pt x="131" y="228"/>
                                  <a:pt x="127" y="182"/>
                                  <a:pt x="116" y="136"/>
                                </a:cubicBezTo>
                                <a:cubicBezTo>
                                  <a:pt x="105" y="90"/>
                                  <a:pt x="89" y="19"/>
                                  <a:pt x="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CCFF">
                              <a:alpha val="50000"/>
                            </a:srgbClr>
                          </a:solidFill>
                          <a:ln w="15875" cap="flat" cmpd="sng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89493" name="Oval 1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941154" y="824119"/>
                            <a:ext cx="98425" cy="9842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0000"/>
                              </a:gs>
                              <a:gs pos="100000">
                                <a:srgbClr val="FF0000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28575">
                            <a:solidFill>
                              <a:schemeClr val="accent1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</wps:spPr>
                        <wps:bodyPr wrap="none" anchor="ctr"/>
                      </wps:wsp>
                      <pic:pic xmlns:pic="http://schemas.openxmlformats.org/drawingml/2006/picture">
                        <pic:nvPicPr>
                          <pic:cNvPr id="189495" name="Obrázok 18949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984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DABFD9" id="Skupina 189496" o:spid="_x0000_s1026" style="position:absolute;margin-left:0;margin-top:7.6pt;width:460.35pt;height:174.1pt;z-index:251689984;mso-position-horizontal:center;mso-position-horizontal-relative:margin;mso-width-relative:margin;mso-height-relative:margin" coordsize="76603,28974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">
                <v:group id="Group 60" o:spid="_x0000_s1027" style="position:absolute;left:4770;top:1789;width:34036;height:12096" coordorigin="481260,183133" coordsize="2144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">
                  <v:line id="Line 42" o:spid="_x0000_s1028" style="position:absolute;flip:x y;visibility:visible;mso-wrap-style:square;v-text-anchor:top" from="481260,183133" to="483404,183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" strokecolor="#4472c4 [3204]" strokeweight="1.25pt">
                    <v:stroke dashstyle="dashDot" startarrowwidth="narrow" startarrowlength="short" endarrowwidth="narrow" endarrowlength="short"/>
                  </v:line>
                  <v:line id="Line 43" o:spid="_x0000_s1029" style="position:absolute;flip:x y;visibility:visible;mso-wrap-style:square;v-text-anchor:top" from="481263,183134" to="483391,183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" strokecolor="#4472c4 [3204]" strokeweight="1.25pt">
                    <v:stroke dashstyle="dashDot" startarrowwidth="narrow" startarrowlength="short" endarrowwidth="narrow" endarrowlength="short"/>
                  </v:line>
                </v:group>
                <v:group id="Group 39" o:spid="_x0000_s1030" style="position:absolute;left:53870;top:8448;width:22733;height:20526;rotation:1011143fd" coordorigin="53850,8435" coordsize="13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">
                  <v:oval id="Oval 27" o:spid="_x0000_s1031" style="position:absolute;left:53850;top:8436;width:13;height:1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" fillcolor="#eaeaea" strokecolor="#4472c4 [3204]" strokeweight="1.5pt">
                    <v:stroke startarrowwidth="narrow" startarrowlength="short" endarrowwidth="narrow" endarrowlength="short"/>
                    <o:lock v:ext="edit" aspectratio="t"/>
                  </v:oval>
                  <v:oval id="Oval 28" o:spid="_x0000_s1032" style="position:absolute;left:53851;top:8435;width:13;height: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" fillcolor="#dbdbdb [1302]" strokecolor="#4472c4 [3204]" strokeweight="1.5pt">
                    <v:stroke startarrowwidth="narrow" startarrowlength="short" endarrowwidth="narrow" endarrowlength="short"/>
                    <o:lock v:ext="edit" aspectratio="t"/>
                  </v:oval>
                  <v:shape id="Freeform 29" o:spid="_x0000_s1033" style="position:absolute;left:53851;top:8436;width:3;height:9;visibility:visible;mso-wrap-style:none;v-text-anchor:middle" coordsize="307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" path="m294,124c282,,184,125,139,154,94,182,48,231,25,292,2,354,,456,,524v,67,5,120,25,172c45,748,87,803,118,837r96,61c243,779,307,248,294,124xe" fillcolor="#eaeaea" strokecolor="#4472c4 [3204]" strokeweight="1pt">
                    <v:stroke startarrowwidth="narrow" startarrowlength="short" endarrowwidth="narrow" endarrowlength="short"/>
                    <v:path arrowok="t" o:connecttype="custom" o:connectlocs="294,124;139,154;25,292;0,524;25,696;118,837;214,898;294,124" o:connectangles="0,0,0,0,0,0,0,0"/>
                    <o:lock v:ext="edit" aspectratio="t"/>
                  </v:shape>
                  <v:shape id="Freeform 38" o:spid="_x0000_s1034" style="position:absolute;left:53851;top:8438;width:2;height:6;visibility:visible;mso-wrap-style:none;v-text-anchor:middle" coordsize="131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" path="m67,c44,14,25,91,14,137,3,183,,229,,278v,49,5,107,16,151c27,473,51,542,67,542v13,-9,36,-68,47,-112c125,386,131,326,131,277v,-49,-4,-95,-15,-141c105,90,89,19,67,xe" fillcolor="#0cf" strokecolor="#4472c4 [3204]" strokeweight="1.25pt">
                    <v:fill opacity="32896f"/>
                    <v:stroke startarrowwidth="narrow" startarrowlength="short" endarrowwidth="narrow" endarrowlength="short"/>
                    <v:path arrowok="t" o:connecttype="custom" o:connectlocs="67,0;14,137;0,278;16,429;67,542;114,430;131,277;116,136;67,0" o:connectangles="0,0,0,0,0,0,0,0,0"/>
                    <o:lock v:ext="edit" aspectratio="t"/>
                  </v:shape>
                </v:group>
                <v:shape id="Obrázok 189494" o:spid="_x0000_s1035" type="#_x0000_t75" style="position:absolute;left:25146;top:3379;width:4000;height:4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" filled="t" fillcolor="#ff9">
                  <v:fill opacity="48573f"/>
                  <v:imagedata r:id="rId11" o:title=""/>
                </v:shape>
                <v:line id="Line 25" o:spid="_x0000_s1036" style="position:absolute;visibility:visible;mso-wrap-style:square" from="23555,11430" to="55432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" strokecolor="#4472c4 [3204]" strokeweight="1.25pt">
                  <v:stroke dashstyle="dashDot" startarrowwidth="narrow" startarrowlength="short" endarrowwidth="narrow" endarrowlength="short"/>
                </v:line>
                <v:group id="Group 62" o:spid="_x0000_s1037" style="position:absolute;left:29916;top:8348;width:45530;height:13812" coordorigin="29895,8371" coordsize="2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">
                  <v:shape id="Freeform 23" o:spid="_x0000_s1038" style="position:absolute;left:29895;top:8371;width:28;height:9;visibility:visible;mso-wrap-style:none;v-text-anchor:middle" coordsize="2867,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" path="m,l558,,1801,257,2867,863e" filled="f" strokecolor="#4472c4 [3204]" strokeweight="1.5pt">
                    <v:stroke startarrowwidth="narrow" startarrowlength="short" endarrowwidth="narrow" endarrowlength="short"/>
                    <v:path arrowok="t" o:connecttype="custom" o:connectlocs="0,0;558,0;1801,257;2867,863" o:connectangles="0,0,0,0"/>
                  </v:shape>
                  <v:group id="Group 61" o:spid="_x0000_s1039" style="position:absolute;left:29895;top:8371;width:28;height:9" coordorigin="29895,8371" coordsize="2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">
                    <v:shape id="Freeform 22" o:spid="_x0000_s1040" style="position:absolute;left:29895;top:8371;width:28;height:9;visibility:visible;mso-wrap-style:none;v-text-anchor:middle" coordsize="2868,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" path="m,l2868,866e" filled="f" strokecolor="#4472c4 [3204]" strokeweight="1.5pt">
                      <v:stroke startarrowwidth="narrow" startarrowlength="short" endarrowwidth="narrow" endarrowlength="short"/>
                      <v:path arrowok="t" o:connecttype="custom" o:connectlocs="0,0;2868,866" o:connectangles="0,0"/>
                    </v:shape>
                    <v:shape id="Freeform 24" o:spid="_x0000_s1041" style="position:absolute;left:29895;top:8371;width:28;height:9;visibility:visible;mso-wrap-style:none;v-text-anchor:middle" coordsize="2866,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" path="m2866,868l1660,758,549,347,,e" filled="f" strokecolor="#4472c4 [3204]" strokeweight="1.5pt">
                      <v:stroke startarrowwidth="narrow" startarrowlength="short" endarrowwidth="narrow" endarrowlength="short"/>
                      <v:path arrowok="t" o:connecttype="custom" o:connectlocs="2866,868;1660,758;549,347;0,0" o:connectangles="0,0,0,0"/>
                    </v:shape>
                    <v:shape id="AutoShape 51" o:spid="_x0000_s1042" type="#_x0000_t5" style="position:absolute;left:29905;top:8374;width:1;height:1;rotation:4772702fd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" fillcolor="red" strokecolor="#4472c4 [3204]" strokeweight="1pt">
                      <v:stroke startarrowwidth="narrow" startarrowlength="short" endarrowwidth="narrow" endarrowlength="short"/>
                    </v:shape>
                    <v:shape id="AutoShape 56" o:spid="_x0000_s1043" type="#_x0000_t5" style="position:absolute;left:29905;top:8372;width:1;height:1;rotation:5295519fd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" fillcolor="red" strokecolor="#4472c4 [3204]" strokeweight="1pt">
                      <v:stroke startarrowwidth="narrow" startarrowlength="short" endarrowwidth="narrow" endarrowlength="short"/>
                    </v:shape>
                    <v:shape id="AutoShape 57" o:spid="_x0000_s1044" type="#_x0000_t5" style="position:absolute;left:29904;top:8376;width:1;height:1;rotation:4420994fd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" fillcolor="red" strokecolor="#4472c4 [3204]" strokeweight="1pt">
                      <v:stroke startarrowwidth="narrow" startarrowlength="short" endarrowwidth="narrow" endarrowlength="short"/>
                    </v:shape>
                  </v:group>
                </v:group>
                <v:shape id="Freeform 20" o:spid="_x0000_s1045" style="position:absolute;left:37072;top:695;width:3398;height:21400;visibility:visible;mso-wrap-style:none;v-text-anchor:middle" coordsize="131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" path="m67,c44,14,25,91,14,137,3,183,,229,,278v,49,5,107,16,151c27,473,51,542,67,542v13,-9,36,-68,47,-112c125,386,131,326,131,277v,-49,-4,-95,-15,-141c105,90,89,19,67,xe" fillcolor="#0cf" strokecolor="#4472c4 [3204]" strokeweight="1.25pt">
                  <v:fill opacity="32896f"/>
                  <v:stroke startarrowwidth="narrow" startarrowlength="short" endarrowwidth="narrow" endarrowlength="short"/>
                  <v:path arrowok="t" o:connecttype="custom" o:connectlocs="67,0;14,137;0,278;16,429;67,542;114,430;131,277;116,136;67,0" o:connectangles="0,0,0,0,0,0,0,0,0"/>
                  <o:lock v:ext="edit" aspectratio="t"/>
                </v:shape>
                <v:oval id="Oval 18" o:spid="_x0000_s1046" style="position:absolute;left:29411;top:8241;width:984;height: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" fillcolor="red" strokecolor="#4472c4 [3204]" strokeweight="2.25pt">
                  <v:fill color2="#760000" rotate="t" focusposition=".5,.5" focussize="" focus="100%" type="gradientRadial"/>
                  <v:stroke startarrowwidth="narrow" startarrowlength="short" endarrowwidth="narrow" endarrowlength="short"/>
                  <o:lock v:ext="edit" aspectratio="t"/>
                </v:oval>
                <v:shape id="Obrázok 189495" o:spid="_x0000_s1047" type="#_x0000_t75" style="position:absolute;width:4997;height:4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" fillcolor="#ff9">
                  <v:imagedata r:id="rId12" o:title=""/>
                </v:shape>
                <w10:wrap anchorx="margin"/>
              </v:group>
            </w:pict>
          </mc:Fallback>
        </mc:AlternateContent>
      </w:r>
    </w:p>
    <w:p w14:paraId="7379702D" w14:textId="55AF9265" w:rsidR="00F32666" w:rsidRDefault="00F32666" w:rsidP="00F32666"/>
    <w:p w14:paraId="3EE4877E" w14:textId="7BA6E479" w:rsidR="00F32666" w:rsidRDefault="00F32666" w:rsidP="00F32666"/>
    <w:p w14:paraId="342B0174" w14:textId="6A5448D5" w:rsidR="00A20E7B" w:rsidRDefault="00F32666" w:rsidP="00F32666">
      <w:r>
        <w:t xml:space="preserve"> </w:t>
      </w:r>
    </w:p>
    <w:p w14:paraId="19F00FEF" w14:textId="2A12F243" w:rsidR="00F32666" w:rsidRDefault="00F32666" w:rsidP="00F32666"/>
    <w:p w14:paraId="7A9F8277" w14:textId="33E4BA40" w:rsidR="00F32666" w:rsidRDefault="00F32666" w:rsidP="00F3266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31FBD7" wp14:editId="4349300B">
                <wp:simplePos x="0" y="0"/>
                <wp:positionH relativeFrom="column">
                  <wp:posOffset>1196285</wp:posOffset>
                </wp:positionH>
                <wp:positionV relativeFrom="paragraph">
                  <wp:posOffset>8476</wp:posOffset>
                </wp:positionV>
                <wp:extent cx="1447800" cy="609600"/>
                <wp:effectExtent l="0" t="0" r="0" b="0"/>
                <wp:wrapNone/>
                <wp:docPr id="189498" name="Textové pole 189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6F4D8" w14:textId="77777777" w:rsidR="00F32666" w:rsidRPr="00F32666" w:rsidRDefault="00F32666" w:rsidP="00F32666">
                            <w:pPr>
                              <w:spacing w:after="0"/>
                              <w:jc w:val="center"/>
                            </w:pPr>
                            <w:r w:rsidRPr="00F32666">
                              <w:t>Obraz predmetu:</w:t>
                            </w:r>
                          </w:p>
                          <w:p w14:paraId="664389CC" w14:textId="2A8A0329" w:rsidR="00F32666" w:rsidRPr="00F32666" w:rsidRDefault="00F32666" w:rsidP="00C63554">
                            <w:pPr>
                              <w:spacing w:after="0"/>
                              <w:jc w:val="center"/>
                            </w:pPr>
                            <w:r w:rsidRPr="00F32666">
                              <w:t>2. neskutočný (virtuálny)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1FBD7" id="Textové pole 189498" o:spid="_x0000_s1027" type="#_x0000_t202" style="position:absolute;margin-left:94.2pt;margin-top:.65pt;width:114pt;height:4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" filled="f" stroked="f" strokeweight=".5pt">
                <v:textbox inset="0,0,0,0">
                  <w:txbxContent>
                    <w:p w14:paraId="44A6F4D8" w14:textId="77777777" w:rsidR="00F32666" w:rsidRPr="00F32666" w:rsidRDefault="00F32666" w:rsidP="00F32666">
                      <w:pPr>
                        <w:spacing w:after="0"/>
                        <w:jc w:val="center"/>
                      </w:pPr>
                      <w:r w:rsidRPr="00F32666">
                        <w:t>Obraz predmetu:</w:t>
                      </w:r>
                    </w:p>
                    <w:p w14:paraId="664389CC" w14:textId="2A8A0329" w:rsidR="00F32666" w:rsidRPr="00F32666" w:rsidRDefault="00F32666" w:rsidP="00C63554">
                      <w:pPr>
                        <w:spacing w:after="0"/>
                        <w:jc w:val="center"/>
                      </w:pPr>
                      <w:r w:rsidRPr="00F32666">
                        <w:t>2. neskutočný (virtuálny)</w:t>
                      </w:r>
                    </w:p>
                  </w:txbxContent>
                </v:textbox>
              </v:shape>
            </w:pict>
          </mc:Fallback>
        </mc:AlternateContent>
      </w:r>
    </w:p>
    <w:p w14:paraId="127917D0" w14:textId="5FBCA8CA" w:rsidR="00F32666" w:rsidRDefault="00F32666" w:rsidP="00F32666"/>
    <w:p w14:paraId="0FFDA297" w14:textId="10532711" w:rsidR="00F32666" w:rsidRDefault="00F32666" w:rsidP="00F32666"/>
    <w:p w14:paraId="610E7118" w14:textId="02158F39" w:rsidR="00F32666" w:rsidRDefault="00F32666" w:rsidP="00F32666"/>
    <w:p w14:paraId="10242798" w14:textId="7CC7344A" w:rsidR="00F32666" w:rsidRPr="00A20E7B" w:rsidRDefault="00F32666" w:rsidP="00F32666"/>
    <w:sectPr w:rsidR="00F32666" w:rsidRPr="00A20E7B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1E6D"/>
    <w:multiLevelType w:val="hybridMultilevel"/>
    <w:tmpl w:val="0AFCDA9E"/>
    <w:lvl w:ilvl="0" w:tplc="5D445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66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642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607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00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960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76D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461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E45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E090E"/>
    <w:multiLevelType w:val="hybridMultilevel"/>
    <w:tmpl w:val="2C08730A"/>
    <w:lvl w:ilvl="0" w:tplc="E744D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9CA3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2E8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505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EEA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3C8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D0C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506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D812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3DA0E8D"/>
    <w:multiLevelType w:val="hybridMultilevel"/>
    <w:tmpl w:val="F8580F30"/>
    <w:lvl w:ilvl="0" w:tplc="233C0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A8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D82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B00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EC6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84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8C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A4E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961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F43F96"/>
    <w:multiLevelType w:val="hybridMultilevel"/>
    <w:tmpl w:val="5D982790"/>
    <w:lvl w:ilvl="0" w:tplc="34CE4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8AB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E4C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6D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A7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74F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EC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26E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646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18633411">
    <w:abstractNumId w:val="1"/>
  </w:num>
  <w:num w:numId="2" w16cid:durableId="2111587439">
    <w:abstractNumId w:val="2"/>
  </w:num>
  <w:num w:numId="3" w16cid:durableId="2061241806">
    <w:abstractNumId w:val="3"/>
  </w:num>
  <w:num w:numId="4" w16cid:durableId="1051199007">
    <w:abstractNumId w:val="0"/>
  </w:num>
  <w:num w:numId="5" w16cid:durableId="1055858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B7"/>
    <w:rsid w:val="000B22E6"/>
    <w:rsid w:val="001F40F2"/>
    <w:rsid w:val="003A5040"/>
    <w:rsid w:val="008655B7"/>
    <w:rsid w:val="00A20E7B"/>
    <w:rsid w:val="00B63465"/>
    <w:rsid w:val="00C63554"/>
    <w:rsid w:val="00F3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2C46"/>
  <w15:chartTrackingRefBased/>
  <w15:docId w15:val="{5D53E963-9979-48F7-B99D-5220988A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63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7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9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039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2023-01-15T21:13:00Z</dcterms:created>
  <dcterms:modified xsi:type="dcterms:W3CDTF">2023-01-15T21:23:00Z</dcterms:modified>
</cp:coreProperties>
</file>