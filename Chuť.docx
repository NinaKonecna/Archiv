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2B89" w14:textId="4F07E964" w:rsidR="003A5040" w:rsidRDefault="00C52D45" w:rsidP="001F40F2">
      <w:pPr>
        <w:pStyle w:val="Nzov"/>
        <w:jc w:val="center"/>
      </w:pPr>
      <w:r>
        <w:t>Chuť</w:t>
      </w:r>
    </w:p>
    <w:p w14:paraId="52B6F285" w14:textId="77777777" w:rsidR="00B63465" w:rsidRDefault="00B63465" w:rsidP="00B63465"/>
    <w:p w14:paraId="4F82CAA8" w14:textId="7D658016" w:rsidR="00B63465" w:rsidRDefault="005530C8" w:rsidP="00B63465">
      <w:pPr>
        <w:pStyle w:val="Odsekzoznamu"/>
        <w:numPr>
          <w:ilvl w:val="0"/>
          <w:numId w:val="1"/>
        </w:numPr>
      </w:pPr>
      <w:r>
        <w:t>Signálom sú látky rozpustené v slinách</w:t>
      </w:r>
    </w:p>
    <w:p w14:paraId="66A7C2A8" w14:textId="77777777" w:rsidR="005530C8" w:rsidRDefault="005530C8" w:rsidP="00B63465">
      <w:pPr>
        <w:pStyle w:val="Odsekzoznamu"/>
        <w:numPr>
          <w:ilvl w:val="0"/>
          <w:numId w:val="1"/>
        </w:numPr>
      </w:pPr>
      <w:r w:rsidRPr="005530C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1" locked="0" layoutInCell="1" allowOverlap="1" wp14:anchorId="0AAD38FF" wp14:editId="6F66EAE4">
                <wp:simplePos x="0" y="0"/>
                <wp:positionH relativeFrom="margin">
                  <wp:posOffset>5886450</wp:posOffset>
                </wp:positionH>
                <wp:positionV relativeFrom="paragraph">
                  <wp:posOffset>467995</wp:posOffset>
                </wp:positionV>
                <wp:extent cx="946785" cy="1733550"/>
                <wp:effectExtent l="38100" t="38100" r="43815" b="57150"/>
                <wp:wrapSquare wrapText="bothSides"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46785" cy="1733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079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9" o:spid="_x0000_s1026" type="#_x0000_t75" style="position:absolute;margin-left:462.8pt;margin-top:36.15pt;width:75.95pt;height:137.9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">
                <v:imagedata r:id="rId6" o:title=""/>
                <w10:wrap type="square" anchorx="margin"/>
              </v:shape>
            </w:pict>
          </mc:Fallback>
        </mc:AlternateContent>
      </w:r>
      <w:r w:rsidRPr="005530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6D8845" wp14:editId="20C599E5">
                <wp:simplePos x="0" y="0"/>
                <wp:positionH relativeFrom="column">
                  <wp:posOffset>5546090</wp:posOffset>
                </wp:positionH>
                <wp:positionV relativeFrom="paragraph">
                  <wp:posOffset>2261870</wp:posOffset>
                </wp:positionV>
                <wp:extent cx="1447800" cy="609600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DEDC6" w14:textId="23F25F0E" w:rsidR="005530C8" w:rsidRDefault="005530C8" w:rsidP="00C63554">
                            <w:pPr>
                              <w:spacing w:after="0"/>
                              <w:jc w:val="center"/>
                            </w:pPr>
                            <w:r>
                              <w:t>Chuťový pohárik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6D8845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436.7pt;margin-top:178.1pt;width:114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" filled="f" stroked="f" strokeweight=".5pt">
                <v:textbox inset="0,0,0,0">
                  <w:txbxContent>
                    <w:p w14:paraId="697DEDC6" w14:textId="23F25F0E" w:rsidR="005530C8" w:rsidRDefault="005530C8" w:rsidP="00C63554">
                      <w:pPr>
                        <w:spacing w:after="0"/>
                        <w:jc w:val="center"/>
                      </w:pPr>
                      <w:r>
                        <w:t>Chuťový pohárik</w:t>
                      </w:r>
                    </w:p>
                  </w:txbxContent>
                </v:textbox>
              </v:shape>
            </w:pict>
          </mc:Fallback>
        </mc:AlternateContent>
      </w:r>
      <w:r w:rsidRPr="005530C8">
        <w:rPr>
          <w:b/>
          <w:bCs/>
        </w:rPr>
        <w:t>Chuťové poháriky</w:t>
      </w:r>
      <w:r>
        <w:t xml:space="preserve"> </w:t>
      </w:r>
    </w:p>
    <w:p w14:paraId="4D0B443D" w14:textId="756C8818" w:rsidR="005530C8" w:rsidRDefault="005530C8" w:rsidP="005530C8">
      <w:pPr>
        <w:pStyle w:val="Odsekzoznamu"/>
        <w:numPr>
          <w:ilvl w:val="1"/>
          <w:numId w:val="1"/>
        </w:numPr>
      </w:pPr>
      <w:r>
        <w:t xml:space="preserve">Nachádzajú sa na jazyku, na začiatku hltana a na mäkkom podnebí </w:t>
      </w:r>
    </w:p>
    <w:p w14:paraId="32703CAA" w14:textId="3EF314EC" w:rsidR="005530C8" w:rsidRDefault="005530C8" w:rsidP="005530C8">
      <w:pPr>
        <w:pStyle w:val="Odsekzoznamu"/>
        <w:numPr>
          <w:ilvl w:val="1"/>
          <w:numId w:val="1"/>
        </w:numPr>
      </w:pPr>
      <w:r>
        <w:t> Bunka vretenovitého tvaru s veľkým okrúhlym jadrom, zakončená na povrchu jemnými vláskami, ktoré spojené s neurónmi</w:t>
      </w:r>
    </w:p>
    <w:p w14:paraId="5D499E82" w14:textId="2CB00CA6" w:rsidR="005530C8" w:rsidRDefault="005530C8" w:rsidP="005530C8">
      <w:pPr>
        <w:pStyle w:val="Odsekzoznamu"/>
        <w:numPr>
          <w:ilvl w:val="1"/>
          <w:numId w:val="1"/>
        </w:numPr>
      </w:pPr>
      <w:r>
        <w:t xml:space="preserve"> Tie, vedú podnety cez Thalamus až do temenného laloku </w:t>
      </w:r>
    </w:p>
    <w:p w14:paraId="78E20090" w14:textId="3F07C41D" w:rsidR="005530C8" w:rsidRDefault="005530C8" w:rsidP="005530C8"/>
    <w:p w14:paraId="27FB6567" w14:textId="647BAB9F" w:rsidR="005530C8" w:rsidRDefault="005530C8" w:rsidP="005530C8">
      <w:pPr>
        <w:pStyle w:val="Odsekzoznamu"/>
        <w:numPr>
          <w:ilvl w:val="0"/>
          <w:numId w:val="1"/>
        </w:numPr>
      </w:pPr>
      <w:r>
        <w:t xml:space="preserve">Japonskí vedci objavili chuť </w:t>
      </w:r>
      <w:r>
        <w:rPr>
          <w:b/>
          <w:bCs/>
        </w:rPr>
        <w:t xml:space="preserve">UMAMI </w:t>
      </w:r>
      <w:r>
        <w:t xml:space="preserve">(súčasť </w:t>
      </w:r>
      <w:proofErr w:type="spellStart"/>
      <w:r>
        <w:t>vegety</w:t>
      </w:r>
      <w:proofErr w:type="spellEnd"/>
      <w:r>
        <w:t>, bujónov)</w:t>
      </w:r>
    </w:p>
    <w:p w14:paraId="7773E267" w14:textId="21ECDE9E" w:rsidR="005530C8" w:rsidRPr="00B63465" w:rsidRDefault="00083145" w:rsidP="005530C8">
      <w:pPr>
        <w:pStyle w:val="Odsekzoznamu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2527EC" wp14:editId="29F63776">
                <wp:simplePos x="0" y="0"/>
                <wp:positionH relativeFrom="column">
                  <wp:posOffset>1381125</wp:posOffset>
                </wp:positionH>
                <wp:positionV relativeFrom="paragraph">
                  <wp:posOffset>385445</wp:posOffset>
                </wp:positionV>
                <wp:extent cx="1447800" cy="609600"/>
                <wp:effectExtent l="0" t="0" r="0" b="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03599" w14:textId="034AA344" w:rsidR="00083145" w:rsidRDefault="00083145" w:rsidP="00C63554">
                            <w:pPr>
                              <w:spacing w:after="0"/>
                              <w:jc w:val="center"/>
                            </w:pPr>
                            <w:r>
                              <w:t>Horká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527EC" id="Textové pole 24" o:spid="_x0000_s1027" type="#_x0000_t202" style="position:absolute;left:0;text-align:left;margin-left:108.75pt;margin-top:30.35pt;width:114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" filled="f" stroked="f" strokeweight=".5pt">
                <v:textbox inset="0,0,0,0">
                  <w:txbxContent>
                    <w:p w14:paraId="62D03599" w14:textId="034AA344" w:rsidR="00083145" w:rsidRDefault="00083145" w:rsidP="00C63554">
                      <w:pPr>
                        <w:spacing w:after="0"/>
                        <w:jc w:val="center"/>
                      </w:pPr>
                      <w:r>
                        <w:t>Horká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D63FCE" wp14:editId="5A5C92AD">
                <wp:simplePos x="0" y="0"/>
                <wp:positionH relativeFrom="column">
                  <wp:posOffset>2000250</wp:posOffset>
                </wp:positionH>
                <wp:positionV relativeFrom="paragraph">
                  <wp:posOffset>852170</wp:posOffset>
                </wp:positionV>
                <wp:extent cx="1447800" cy="609600"/>
                <wp:effectExtent l="0" t="0" r="0" b="0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3BE07" w14:textId="77777777" w:rsidR="00083145" w:rsidRDefault="00083145" w:rsidP="00C63554">
                            <w:pPr>
                              <w:spacing w:after="0"/>
                              <w:jc w:val="center"/>
                            </w:pPr>
                            <w:r>
                              <w:t>Kyslá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63FCE" id="Textové pole 23" o:spid="_x0000_s1028" type="#_x0000_t202" style="position:absolute;left:0;text-align:left;margin-left:157.5pt;margin-top:67.1pt;width:114pt;height:48pt;rotation:-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" filled="f" stroked="f" strokeweight=".5pt">
                <v:textbox inset="0,0,0,0">
                  <w:txbxContent>
                    <w:p w14:paraId="4A43BE07" w14:textId="77777777" w:rsidR="00083145" w:rsidRDefault="00083145" w:rsidP="00C63554">
                      <w:pPr>
                        <w:spacing w:after="0"/>
                        <w:jc w:val="center"/>
                      </w:pPr>
                      <w:r>
                        <w:t>Kyslá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D57597" wp14:editId="2E7218A8">
                <wp:simplePos x="0" y="0"/>
                <wp:positionH relativeFrom="column">
                  <wp:posOffset>695325</wp:posOffset>
                </wp:positionH>
                <wp:positionV relativeFrom="paragraph">
                  <wp:posOffset>956945</wp:posOffset>
                </wp:positionV>
                <wp:extent cx="1447800" cy="609600"/>
                <wp:effectExtent l="0" t="0" r="0" b="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907B1" w14:textId="6AD87962" w:rsidR="00083145" w:rsidRDefault="00083145" w:rsidP="00C63554">
                            <w:pPr>
                              <w:spacing w:after="0"/>
                              <w:jc w:val="center"/>
                            </w:pPr>
                            <w:r>
                              <w:t>Kyslá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57597" id="Textové pole 22" o:spid="_x0000_s1029" type="#_x0000_t202" style="position:absolute;left:0;text-align:left;margin-left:54.75pt;margin-top:75.35pt;width:114pt;height:48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" filled="f" stroked="f" strokeweight=".5pt">
                <v:textbox inset="0,0,0,0">
                  <w:txbxContent>
                    <w:p w14:paraId="4FF907B1" w14:textId="6AD87962" w:rsidR="00083145" w:rsidRDefault="00083145" w:rsidP="00C63554">
                      <w:pPr>
                        <w:spacing w:after="0"/>
                        <w:jc w:val="center"/>
                      </w:pPr>
                      <w:r>
                        <w:t>Kyslá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DAA1A" wp14:editId="5773028D">
                <wp:simplePos x="0" y="0"/>
                <wp:positionH relativeFrom="column">
                  <wp:posOffset>1333500</wp:posOffset>
                </wp:positionH>
                <wp:positionV relativeFrom="paragraph">
                  <wp:posOffset>1871345</wp:posOffset>
                </wp:positionV>
                <wp:extent cx="1447800" cy="609600"/>
                <wp:effectExtent l="0" t="0" r="0" b="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3EA6A" w14:textId="6B283407" w:rsidR="00083145" w:rsidRDefault="00083145" w:rsidP="00C63554">
                            <w:pPr>
                              <w:spacing w:after="0"/>
                              <w:jc w:val="center"/>
                            </w:pPr>
                            <w:r>
                              <w:t>Sladká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DAA1A" id="Textové pole 21" o:spid="_x0000_s1030" type="#_x0000_t202" style="position:absolute;left:0;text-align:left;margin-left:105pt;margin-top:147.35pt;width:114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" filled="f" stroked="f" strokeweight=".5pt">
                <v:textbox inset="0,0,0,0">
                  <w:txbxContent>
                    <w:p w14:paraId="3283EA6A" w14:textId="6B283407" w:rsidR="00083145" w:rsidRDefault="00083145" w:rsidP="00C63554">
                      <w:pPr>
                        <w:spacing w:after="0"/>
                        <w:jc w:val="center"/>
                      </w:pPr>
                      <w:r>
                        <w:t>Sladká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C7305" wp14:editId="34BC21B3">
                <wp:simplePos x="0" y="0"/>
                <wp:positionH relativeFrom="column">
                  <wp:posOffset>1314450</wp:posOffset>
                </wp:positionH>
                <wp:positionV relativeFrom="paragraph">
                  <wp:posOffset>2290445</wp:posOffset>
                </wp:positionV>
                <wp:extent cx="1447800" cy="609600"/>
                <wp:effectExtent l="0" t="0" r="0" b="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36096" w14:textId="06B2AD77" w:rsidR="00083145" w:rsidRDefault="00083145" w:rsidP="00C63554">
                            <w:pPr>
                              <w:spacing w:after="0"/>
                              <w:jc w:val="center"/>
                            </w:pPr>
                            <w:r>
                              <w:t>Slaná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C7305" id="Textové pole 20" o:spid="_x0000_s1031" type="#_x0000_t202" style="position:absolute;left:0;text-align:left;margin-left:103.5pt;margin-top:180.35pt;width:114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1oiEgIAACUEAAAOAAAAZHJzL2Uyb0RvYy54bWysU99v2yAQfp+0/wHxvtjp2qy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" filled="f" stroked="f" strokeweight=".5pt">
                <v:textbox inset="0,0,0,0">
                  <w:txbxContent>
                    <w:p w14:paraId="62F36096" w14:textId="06B2AD77" w:rsidR="00083145" w:rsidRDefault="00083145" w:rsidP="00C63554">
                      <w:pPr>
                        <w:spacing w:after="0"/>
                        <w:jc w:val="center"/>
                      </w:pPr>
                      <w:r>
                        <w:t>Slaná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4D3E3E2" wp14:editId="02827C9E">
                <wp:simplePos x="0" y="0"/>
                <wp:positionH relativeFrom="column">
                  <wp:posOffset>1297940</wp:posOffset>
                </wp:positionH>
                <wp:positionV relativeFrom="paragraph">
                  <wp:posOffset>890270</wp:posOffset>
                </wp:positionV>
                <wp:extent cx="1561465" cy="1535225"/>
                <wp:effectExtent l="38100" t="57150" r="19685" b="46355"/>
                <wp:wrapNone/>
                <wp:docPr id="19" name="Písanie rukou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61465" cy="153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D1C91" id="Písanie rukou 19" o:spid="_x0000_s1026" type="#_x0000_t75" style="position:absolute;margin-left:101.5pt;margin-top:69.4pt;width:124.35pt;height:122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B3F434E" wp14:editId="74D2572C">
                <wp:simplePos x="0" y="0"/>
                <wp:positionH relativeFrom="column">
                  <wp:posOffset>1266465</wp:posOffset>
                </wp:positionH>
                <wp:positionV relativeFrom="paragraph">
                  <wp:posOffset>423970</wp:posOffset>
                </wp:positionV>
                <wp:extent cx="1620360" cy="515160"/>
                <wp:effectExtent l="57150" t="38100" r="37465" b="56515"/>
                <wp:wrapNone/>
                <wp:docPr id="14" name="Písanie rukou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2036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85380" id="Písanie rukou 14" o:spid="_x0000_s1026" type="#_x0000_t75" style="position:absolute;margin-left:99pt;margin-top:32.7pt;width:129.05pt;height:4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7BE5EC" wp14:editId="096E0D0A">
                <wp:simplePos x="0" y="0"/>
                <wp:positionH relativeFrom="column">
                  <wp:posOffset>1293105</wp:posOffset>
                </wp:positionH>
                <wp:positionV relativeFrom="paragraph">
                  <wp:posOffset>404170</wp:posOffset>
                </wp:positionV>
                <wp:extent cx="1574640" cy="2107440"/>
                <wp:effectExtent l="57150" t="57150" r="45085" b="45720"/>
                <wp:wrapNone/>
                <wp:docPr id="12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74640" cy="21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FFB14" id="Písanie rukou 12" o:spid="_x0000_s1026" type="#_x0000_t75" style="position:absolute;margin-left:101.1pt;margin-top:31.1pt;width:125.45pt;height:16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">
                <v:imagedata r:id="rId12" o:title=""/>
              </v:shape>
            </w:pict>
          </mc:Fallback>
        </mc:AlternateContent>
      </w:r>
      <w:r w:rsidR="005530C8">
        <w:t>Čuch a chuť navzájom spolupracujú, lebo ich receptory sa nachádzajú blízko vedľa seba</w:t>
      </w:r>
    </w:p>
    <w:sectPr w:rsidR="005530C8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64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45"/>
    <w:rsid w:val="00083145"/>
    <w:rsid w:val="001F40F2"/>
    <w:rsid w:val="003A5040"/>
    <w:rsid w:val="005530C8"/>
    <w:rsid w:val="00B63465"/>
    <w:rsid w:val="00C52D4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3887"/>
  <w15:chartTrackingRefBased/>
  <w15:docId w15:val="{8F81C3DD-E657-42FA-9900-F66527F4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5530C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530C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530C8"/>
    <w:rPr>
      <w:sz w:val="20"/>
      <w:szCs w:val="20"/>
      <w:lang w:val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530C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530C8"/>
    <w:rPr>
      <w:b/>
      <w:bCs/>
      <w:sz w:val="20"/>
      <w:szCs w:val="20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8:58:05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1027 0 24575,'0'7'0,"0"1"0,-1-1 0,0 1 0,0-1 0,0 0 0,-1 0 0,0 1 0,-1-1 0,0-1 0,0 1 0,0 0 0,-6 7 0,3-3 0,-8 16 0,8-15 0,-10 16 0,11-21 0,1 1 0,-5 12 0,5-11 0,0 0 0,-6 8 0,-20 35 0,10-16 0,9-13 0,10-19 0,-1 0 0,1-1 0,-1 1 0,0 0 0,-1-1 0,1 1 0,-3 2 0,-9 9 0,-27 20 0,21-15 0,16-16 0,0 0 0,0 1 0,-7 4 0,6-5 0,0 0 0,1 1 0,-6 5 0,5-5 0,1 0 0,-11 8 0,-37 29 0,-22 12 0,64-47 0,0 0 0,-16 9 0,23-14 0,-1 0 0,1 0 0,0 1 0,0 0 0,0-1 0,-2 5 0,2-4 0,0 0 0,0-1 0,0 1 0,0 0 0,-7 4 0,0-1 0,0 1 0,0 0 0,-13 13 0,18-14 0,0-1 0,1 1 0,0 0 0,0 0 0,0 0 0,-3 8 0,3-6 0,0 0 0,-1 0 0,-7 8 0,6-7 0,1-1 0,-11 18 0,12-18 0,0 0 0,-1 0 0,0-1 0,-7 9 0,9-13 0,1 0 0,0 1 0,0-1 0,0 1 0,0 0 0,1-1 0,-1 1 0,-1 8 0,2-8 0,-1 1 0,0 0 0,0 0 0,-4 8 0,0-2 0,0-1 0,1 1 0,-4 13 0,3-11 0,-9 19 0,12-25 0,0 1 0,0 0 0,1-1 0,0 1 0,0 0 0,1 0 0,0 0 0,0 11 0,0-4 0,-8 38 0,6-37 0,-7 19 0,2-15 0,6-17 0,0 0 0,1 1 0,-1-1 0,1 1 0,0 0 0,0-1 0,0 7 0,0-4 0,0 1 0,-1-1 0,0 0 0,0 1 0,0-1 0,0 0 0,-1-1 0,0 1 0,0 0 0,-5 5 0,-9 18 0,5 2 0,9-22 0,-9 18 0,6-18 0,1 0 0,1 1 0,0 0 0,0-1 0,1 1 0,-3 16 0,3-14 0,-6 19 0,1 1 0,-2 1 0,7-24 0,1 0 0,-1-1 0,2 1 0,-2 16 0,3-2 0,0-4 0,-1-1 0,-4 28 0,-6 31 0,10-71 0,0 0 0,1 0 0,-1 0 0,1 0 0,0 0 0,1 0 0,1 6 0,12 42 0,-9-38 0,4 24 0,-7-32 0,0 1 0,5 11 0,-4-12 0,-1 1 0,3 10 0,-3-10 0,1 1 0,0-1 0,0 1 0,7 12 0,7 17 0,-6 13 0,-9-41 0,-1 0 0,1 14 0,-2-14 0,1 1 0,3 13 0,-2-7 0,1 1 0,-2 0 0,-2 36 0,0-13 0,1-30 0,-1-3 0,1-1 0,0 1 0,1-1 0,-1 0 0,2 0 0,-1 1 0,1-1 0,6 15 0,-5-15 0,0-1 0,-1 2 0,3 12 0,-4-15 0,0 1 0,0-1 0,1 0 0,0 0 0,0-1 0,1 1 0,-1 0 0,5 5 0,0 0 0,-1 0 0,0 1 0,0-1 0,-1 1 0,-1 0 0,0 1 0,0-1 0,1 14 0,5 8 0,-7-26 0,0 0 0,3 14 0,-3 2 0,2-1 0,14 39 0,-4-15 0,-9-25 0,-4-14 0,1 0 0,0-1 0,0 1 0,1-1 0,-1 0 0,1 0 0,1 0 0,5 6 0,2 2 0,12 21 0,-16-23 0,1 0 0,17 20 0,-23-30 0,0 0 0,-1 1 0,0-1 0,3 6 0,-4-6 0,1 0 0,0 1 0,0-1 0,1 0 0,2 3 0,8 8 0,-10-10 0,0 0 0,1 0 0,0-1 0,5 5 0,95 63 0,-62-39 0,8 5 0,-32-24 0,17 15 0,-18-14 0,22 14 0,-15-13 0,-9-5 0,22 11 0,-33-19 0,0 0 0,-1 1 0,0-1 0,5 5 0,12 8 0,47 24 0,-52-32 0,32 9 0,6 3 0,-47-17 0,1 0 0,-1 0 0,1-1 0,11 1 0,8 2 0,-7-1 0,0-1 0,0-1 0,35-2 0,-11 0 0,-3 1 0,45 1 0,-56 3 0,-21-2 0,0 0 0,10 0 0,-8-2 0,85-1 0,-90 0 0,0 0 0,1 0 0,-2-1 0,1 0 0,0 0 0,0 0 0,-1-1 0,1 1 0,-1-1 0,1 0 0,3-4 0,13-8 0,28-10 0,0-5 0,27-14 0,-72 42 0,67-35 0,-23 2 0,-47 34 0,35-36 0,11-10 0,-38 38 0,0 0 0,13-17 0,-9 5 0,-9 15 0,0 0 0,0 1 0,5-7 0,76-72 0,-63 67 0,-19 14 0,1 1 0,-1-1 0,1 0 0,-1 0 0,0 0 0,0 0 0,0 0 0,-1-1 0,1 1 0,2-6 0,0 0 0,0 0 0,0 1 0,0 0 0,9-9 0,9-16 0,4-3 0,-10 14 0,-2 6 0,-12 14 0,-1-1 0,1 0 0,0 0 0,-1 0 0,4-5 0,16-40 0,-13 28 0,20-31 0,21-35 0,-44 76 0,-1-1 0,5-14 0,-2 4 0,-5 13 0,0 0 0,-1 0 0,2-14 0,-3 13 0,1 0 0,0 0 0,3-9 0,0 2 0,0 0 0,3-29 0,-4 7 0,-4 26 0,1 1 0,3-14 0,-2 14 0,-1 1 0,0-1 0,-1-13 0,0 13 0,0 0 0,4-22 0,2 8 0,-3 14 0,0-1 0,-1 0 0,1-22 0,-2 26 0,0-1 0,2-12 0,-1 12 0,2-18 0,1-22 0,-3 33 0,1-23 0,-3-297 0,-1 326 0,0 1 0,-4-16 0,1 6 0,1 5 0,-1 0 0,0 0 0,-8-15 0,-5-17 0,14 38 0,0 1 0,-6-11 0,0 1 0,-1-1 0,-13-20 0,13 23 0,1-1 0,-8-17 0,11 20 0,-13-19 0,11 20 0,-10-13 0,13 18 0,0 1 0,-8-14 0,9 13 0,0 0 0,0 0 0,-10-9 0,9 10 0,0 0 0,1 0 0,-8-13 0,-22-42 0,23 42 0,-2-2 0,8 13 0,-1-1 0,1 0 0,-7-19 0,8 17 0,-1 1 0,-11-19 0,2 4 0,5 8 0,0 1 0,-2 1 0,1 0 0,-2 0 0,-22-22 0,23 27 0,-4-5 0,0 1 0,-16-11 0,-54-38 0,-24-7 0,85 55 0,-18-8 0,15 9 0,-33-21 0,43 23 0,0-1 0,-18-19 0,15 17 0,16 12 0,0 0 0,0 0 0,1-1 0,-7-6 0,6 5 0,-1 0 0,1 1 0,-1 0 0,-9-7 0,8 7 0,1 0 0,0-1 0,-8-8 0,10 10 0,-1 0 0,1 0 0,-1 0 0,1 0 0,-7-3 0,6 4 0,0-1 0,1 0 0,-1 0 0,0 0 0,-3-4 0,-15-22 0,11 16 0,-17-20 0,23 28 0,0 0 0,0-1 0,1 0 0,0 1 0,0-1 0,0-1 0,1 1 0,-4-12 0,-1 2 0,6 12 0,0 1 0,1-1 0,-1 0 0,1 1 0,0-1 0,0 0 0,-1-8 0,-3-22 0,3 24 0,-1-19 0,2 20 0,-3-19 0,2 19 0,-1-19 0,3-14 0,0-20 0,0 61 0,0 0 0,0 1 0,0-1 0,0 0 0,-1 1 0,1-1 0,0 0 0,0 1 0,0-1 0,0 1 0,-1-1 0,1 0 0,0 1 0,-1-1 0,1 1 0,0-1 0,-1 1 0,1-1 0,-1 1 0,1-1 0,-1 1 0,1-1 0,-1 1 0,1 0 0,-1-1 0,1 1 0,-1-1 0,0 1 0,0 1 0,1-1 0,-1 0 0,1 0 0,-1 0 0,1 1 0,-1-1 0,1 0 0,-1 0 0,1 1 0,0-1 0,-1 0 0,1 1 0,-1-1 0,1 1 0,0-1 0,-1 0 0,1 1 0,0-1 0,0 1 0,-1-1 0,1 1 0,0-1 0,0 1 0,-1-1 0,1 1 0,0-1 0,0 1 0,0-1 0,0 1 0,0 0 0,0 0 0,-12 64 0,2-12 0,8-46 0,0-1 0,0 1 0,-3 6 0,3-8 0,0 0 0,0 1 0,1-1 0,0 1 0,-1 7 0,1 0 0,1 0 0,0 0 0,1 0 0,5 24 0,8 28 0,-13-101 0,-1 33 0,0-2 0,0 1 0,0-1 0,0 0 0,0 0 0,-1 0 0,0 0 0,0 1 0,-1-1 0,1 0 0,-1 1 0,-3-6 0,0 0 0,1 0 0,0-1 0,0 1 0,-2-13 0,-2-7 0,-11-14 0,15 28 0,-4-17 0,-19-47 0,27 79 0,0 1 0,0-1 0,0 1 0,0-1 0,-1 1 0,1-1 0,0 1 0,0 0 0,-1-1 0,1 1 0,0-1 0,-1 1 0,1-1 0,0 1 0,-1 0 0,1-1 0,-1 1 0,1 0 0,-1-1 0,0 1 0,1 0 0,0 0 0,-1 0 0,1 1 0,0-1 0,-1 0 0,1 0 0,0 0 0,0 1 0,0-1 0,-1 0 0,1 0 0,0 1 0,0-1 0,0 0 0,-1 1 0,1-1 0,0 0 0,0 1 0,0-1 0,0 0 0,0 1 0,0-1 0,-3 25 0,2-9 0,2 0 0,-1-1 0,7 30 0,-7-45 0,4 17 0,0 0 0,-1 0 0,1 32 0,-4-10 0,-1 38 0,1-77 0,0 1 0,0-1 0,0 1 0,0 0 0,0-1 0,0 1 0,0 0 0,0-1 0,-1 1 0,1 0 0,0-1 0,0 1 0,-1-1 0,1 1 0,0-1 0,-2 2 0,2-2 0,0 0 0,-1 0 0,1-1 0,0 1 0,-1 0 0,1 0 0,0 0 0,-1 0 0,1-1 0,0 1 0,-1 0 0,1 0 0,0-1 0,-1 1 0,1 0 0,0 0 0,0-1 0,-1 1 0,1 0 0,0-1 0,0 1 0,0 0 0,0-1 0,-1 1 0,1-1 0,0 1 0,0-1 0,-31-66 0,24 54 0,4 9 0,1 0 0,0 0 0,0-1 0,-2-7 0,-5-17 0,6 20 0,0-1 0,1 0 0,0 0 0,-1-16 0,2 17 0,0 0 0,-2-10 0,1 10 0,-1-19 0,3 18 0,0 7 0,1 1 0,-1 0 0,0-1 0,0 1 0,0-1 0,-1 1 0,1 0 0,0-1 0,-1 1 0,1 0 0,-1 0 0,-1-4 0,1 6 0,1 0 0,0 0 0,0 0 0,0 0 0,0 0 0,0 0 0,0 0 0,-1 0 0,1 0 0,0 0 0,0 0 0,0 0 0,0 0 0,0 0 0,0 0 0,-1 0 0,1 0 0,0 0 0,0 0 0,0 0 0,0 0 0,0 1 0,0-1 0,0 0 0,0 0 0,-1 0 0,1 0 0,0 0 0,0 0 0,0 0 0,0 0 0,0 1 0,0-1 0,0 0 0,0 0 0,0 0 0,0 0 0,0 0 0,0 0 0,0 1 0,0-1 0,0 0 0,0 0 0,0 0 0,0 0 0,0 0 0,0 0 0,0 1 0,-2 6 0,0 27 0,2 49 0,1-30 0,0-43 0,-2 0 0,1 0 0,-4 12 0,3-18 0,0 0 0,0 0 0,-1 0 0,0 0 0,0 0 0,0 0 0,0 0 0,-1-1 0,-5 7 0,-6 7 0,10-12 0,0 1 0,-1-1 0,1-1 0,-1 1 0,0-1 0,0 1 0,0-1 0,0-1 0,-10 6 0,14-9 0,1 0 0,-1 1 0,0-1 0,1 0 0,-1 0 0,0 1 0,0-1 0,1 0 0,-1 0 0,0 0 0,0 0 0,0 0 0,1 0 0,-1 0 0,0 0 0,0-1 0,1 1 0,-1 0 0,0 0 0,0-1 0,1 1 0,-1 0 0,0-1 0,1 1 0,-2-1 0,1 0 0,0-1 0,0 1 0,1 0 0,-1 0 0,0-1 0,1 1 0,-1 0 0,1-1 0,-1 1 0,1-1 0,0 1 0,-1 0 0,1-2 0,0-3 0,0 1 0,0 0 0,0-1 0,1 1 0,0 0 0,2-10 0,6-6 0,0 1 0,13-20 0,5-10 0,-17 30 0,-3 8 0,6-18 0,-12 26 0,0 0 0,0 1 0,0-1 0,0 0 0,-1 0 0,1 0 0,-1 0 0,0 0 0,-1-6 0,1 10 0,0 0 0,0-1 0,0 1 0,0 0 0,0 0 0,0-1 0,0 1 0,0 0 0,-1 0 0,1-1 0,0 1 0,0 0 0,0 0 0,0-1 0,0 1 0,0 0 0,-1 0 0,1 0 0,0-1 0,0 1 0,0 0 0,-1 0 0,1 0 0,0 0 0,0-1 0,-1 1 0,1 0 0,0 0 0,-1 0 0,-6 3 0,-5 11 0,-27 56 0,27-51 0,9-12 0,-1 0 0,-9 12 0,8-13 0,0 0 0,1 1 0,-4 8 0,5-8 0,-1 0 0,0-1 0,-8 10 0,11-14 0,0 0 0,-1-1 0,1 1 0,-1-1 0,0 0 0,1 1 0,-4 1 0,5-3 0,-1 0 0,1 0 0,0 0 0,0 0 0,-1 0 0,1 0 0,0 0 0,-1 0 0,1 0 0,0 0 0,0 0 0,-1 0 0,1 0 0,0 0 0,-1 0 0,1 0 0,0 0 0,0 0 0,-1 0 0,1-1 0,0 1 0,0 0 0,-1 0 0,0-1 0,1 1 0,-1-1 0,1 0 0,0 1 0,-1-1 0,1 0 0,0 1 0,-1-1 0,1 0 0,0 0 0,-1 1 0,1-1 0,0-1 0,-1-3 0,0 0 0,1-1 0,-1 0 0,2-9 0,-1 13 0,0 0 0,0 0 0,0 0 0,1 0 0,-1 0 0,1 0 0,0 1 0,0-1 0,-1 0 0,1 0 0,0 0 0,1 1 0,-1-1 0,0 1 0,0-1 0,3-1 0,5-5 0,0-1 0,0 0 0,15-19 0,-20 21 0,0 0 0,-1 0 0,0 0 0,0-1 0,-1 1 0,3-11 0,4-14 0,-7 26-227,-1 0-1,1 0 1,-1 0-1,-1-1 1,1-7-1,-1 5-6598</inkml:trace>
  <inkml:trace contextRef="#ctx0" brushRef="#br0" timeOffset="7020.42">1038 2853 24575,'0'-7'0,"1"-1"0,3-14 0,-2 13 0,0 1 0,0-11 0,-3-129 0,1 142 0,-1-1 0,0 1 0,-2-9 0,-2-14 0,3 15 0,0 0 0,-6-19 0,-2-10 0,9 38 0,0 1 0,0-1 0,-1 1 0,-3-8 0,-5-11 0,9 16 0,0 3 0,0-1 0,-1 1 0,1 0 0,-1 0 0,-3-6 0,4 8 0,0 1 0,0 0 0,0 0 0,0 0 0,0 0 0,0 0 0,0 0 0,0 0 0,-1 1 0,1-1 0,0 0 0,-1 1 0,1-1 0,0 0 0,-1 1 0,1 0 0,-1-1 0,1 1 0,-1 0 0,-1 0 0,-3-1 0,0 1 0,0 0 0,1 1 0,-1-1 0,0 1 0,1 1 0,-11 2 0,14-3 0,-1 0 0,1 0 0,-1 0 0,1 1 0,-1-1 0,1 1 0,0 0 0,0-1 0,0 1 0,0 0 0,0 0 0,0 0 0,1 1 0,-1-1 0,1 0 0,-1 1 0,1-1 0,-1 4 0,-4 13 0,0 0 0,2 1 0,-3 25 0,2-21 0,0 5 0,0 5 0,3-24 0,0 0 0,1 9 0,1 118 0,0-130 0,1-1 0,0 1 0,2 7 0,2 15 0,-4-19 0,1-1 0,0 1 0,5 14 0,2 7 0,-7-25 0,0 0 0,0 0 0,1 0 0,0-1 0,6 9 0,1 3 0,13 19 0,-14-24 0,9 20 0,-8-12 0,13 41 0,-16-39 0,1-1 0,12 25 0,-14-34 0,-2 0 0,0 1 0,3 13 0,6 16 0,10 19 0,-21-53 0,0 1 0,1 10 0,1 7 0,-2-14 0,-1 0 0,1 11 0,-2-11 0,1-1 0,3 14 0,-1-7 0,-1-1 0,-1 1 0,-2 33 0,0-12 0,0-32 0,1 0 0,-1 0 0,0 0 0,-1 0 0,-3 11 0,3-14 0,1-1 0,-1 1 0,0 0 0,0 0 0,0-1 0,0 1 0,-1-1 0,1 0 0,-1 0 0,-6 6 0,9-9 0,0 1 0,-1-1 0,1 0 0,-1 1 0,1-1 0,-1 0 0,1 1 0,-1-1 0,1 0 0,-1 0 0,1 0 0,-1 1 0,1-1 0,-1 0 0,1 0 0,-1 0 0,0 0 0,1 0 0,-1 0 0,1 0 0,-1 0 0,1 0 0,-1 0 0,1 0 0,-1 0 0,1-1 0,-1 1 0,0 0 0,0-1 0,0 0 0,1 1 0,-1-1 0,0 0 0,1 0 0,-1 0 0,1 0 0,-1 0 0,1 0 0,-1 0 0,1 0 0,0 0 0,-1 0 0,1-3 0,-1 0 0,1-1 0,0 0 0,0 0 0,0 0 0,0 0 0,2-5 0,-1 7 0,0 0 0,0 0 0,1 0 0,-1 1 0,1-1 0,0 0 0,3-3 0,-4 4 0,1 0 0,0 0 0,-1-1 0,1 1 0,-1-1 0,0 1 0,1-1 0,-1 1 0,0-1 0,0-3 0,6-50 0,-5 44 0,-1-1 0,0 1 0,-1-17 0,0-16 0,5 16 0,-3 22 0,0-1 0,0-11 0,-2 7 0,1-1 0,4-19 0,6-31 0,-9 49 0,0-1 0,-1 1 0,0-1 0,-4-28 0,2 33 0,-2 0 0,1 0 0,-1 0 0,-1 1 0,-7-16 0,2 6 0,-17-38 0,24 54 0,-5-14 0,-19-33 0,18 35 0,0 0 0,-8-23 0,2 5 0,13 29 0,-1-1 0,1 1 0,0 0 0,0-1 0,0 1 0,1-1 0,-1 1 0,1-1 0,0 1 0,0-1 0,1 1 0,1-7 0,-2 11 0,0 0 0,0-1 0,0 1 0,0 0 0,0-1 0,0 1 0,1 0 0,-1-1 0,0 1 0,0 0 0,0 0 0,0-1 0,1 1 0,-1 0 0,0 0 0,0-1 0,1 1 0,-1 0 0,0 0 0,0 0 0,1 0 0,-1-1 0,0 1 0,1 0 0,-1 0 0,0 0 0,0 0 0,1 0 0,-1 0 0,0 0 0,1 0 0,-1 0 0,0 0 0,1 0 0,-1 0 0,0 0 0,1 0 0,-1 0 0,0 0 0,1 0 0,-1 0 0,0 0 0,1 1 0,14 10 0,-7-5 0,-6-5 14,1 0-1,-1 0 0,0 0 0,1 0 1,-1-1-1,1 1 0,-1-1 1,4 1-1,-5-1-72,0 0-1,0 0 1,0 0-1,0-1 1,0 1 0,0 0-1,0 0 1,0 0-1,0-1 1,0 1 0,-1-1-1,1 1 1,0 0-1,0-1 1,0 0 0,0 1-1,-1-1 1,1 1-1,0-1 1,-1 0 0,1 0-1,0 1 1,-1-1-1,1-1 1,2-4-6767</inkml:trace>
  <inkml:trace contextRef="#ctx0" brushRef="#br0" timeOffset="34809.24">1017 3692 24575,'-1'14'0,"0"0"0,-1 0 0,0-1 0,-5 15 0,1-3 0,3-15 0,0 1 0,0-1 0,-1 0 0,-8 18 0,9-22 0,0 1 0,0-1 0,1 1 0,0 0 0,0-1 0,1 1 0,0 0 0,0 0 0,0 11 0,0 0 0,-9 35 0,8-45 0,0 1 0,0-1 0,-7 13 0,6-15 0,0 1 0,1 0 0,-1 1 0,-2 13 0,5-15 0,-1-1 0,-1 1 0,1-1 0,-1 0 0,0 0 0,0 1 0,0-1 0,-1-1 0,-5 9 0,-7 17 0,13-25 0,0 0 0,0-1 0,0 1 0,-1 0 0,0-1 0,0 1 0,-5 4 0,-4 5 0,0 1 0,-15 23 0,-4 6 0,15-26 0,-24 22 0,23-25 0,-13 18 0,-6 5 0,26-28 0,1 2 0,-10 12 0,6-6 0,-26 29 0,33-39 0,-1-1 0,0 0 0,-15 12 0,19-16 0,0-1 0,0 2 0,0-1 0,0 0 0,-3 6 0,-6 6 0,-19 28 0,-1-1 0,30-40 0,0 0 0,0 1 0,0 0 0,0-1 0,1 1 0,-3 4 0,4-6 0,0-1 0,0 1 0,-1-1 0,1 1 0,0-1 0,0 1 0,0-1 0,0 1 0,0-1 0,0 1 0,0-1 0,0 1 0,0-1 0,0 1 0,0-1 0,1 1 0,-1-1 0,0 1 0,0-1 0,0 1 0,1-1 0,-1 0 0,0 1 0,0-1 0,1 1 0,-1-1 0,0 0 0,1 1 0,-1-1 0,0 0 0,1 1 0,-1-1 0,1 0 0,-1 1 0,1-1 0,-1 0 0,1 0 0,-1 0 0,1 0 0,-1 1 0,1-1 0,-1 0 0,1 0 0,-1 0 0,1 0 0,-1 0 0,1 0 0,3 0 0,0 0 0,-1 0 0,1 0 0,0-1 0,-1 1 0,1-1 0,0 0 0,-1 0 0,1 0 0,-1 0 0,0-1 0,1 1 0,-1-1 0,6-4 0,4-2 0,-4 4 0,18-6 0,-18 7 0,0 0 0,11-7 0,-8 4 0,-1-1 0,0-1 0,0 1 0,17-18 0,35-38 0,-58 57 0,1-1 0,-1 0 0,4-7 0,-2 4 0,0-2 0,0-1 0,4-13 0,8-13 0,-14 28 0,0 0 0,-1 0 0,-1 0 0,5-22 0,3-11 0,2-14 0,-10 42 0,1 0 0,10-28 0,-12 39 0,0 1 0,1 0 0,-1 1 0,5-6 0,-4 5 0,0 1 0,0-1 0,-1 0 0,4-7 0,0 2 0,-6 9 0,0 0 0,0 0 0,0 0 0,1 0 0,-1 0 0,0 0 0,0 1 0,0-1 0,0 0 0,0 0 0,0 0 0,0 0 0,0 0 0,1 1 0,-1-1 0,0 0 0,0 0 0,0 0 0,0 0 0,0 1 0,0-1 0,0 0 0,0 0 0,0 0 0,0 0 0,0 1 0,0-1 0,0 0 0,0 0 0,0 0 0,0 1 0,-1 1 0,1 1 0,0-1 0,0 1 0,-1-1 0,0 0 0,1 1 0,-2 2 0,-35 50 0,28-40 0,-1 2 0,0 0 0,-2 0 0,-24 28 0,4-4 0,28-35 0,0-1 0,1 0 0,-1 1 0,1 0 0,-2 6 0,1-5 0,1 0 0,-1-1 0,-4 7 0,4-7 0,0 0 0,1 0 0,0 1 0,-4 10 0,5-11 0,-1 1 0,0-1 0,0 1 0,-7 9 0,7-11 0,0 0 0,1-1 0,0 1 0,0 0 0,0 0 0,-2 8 0,-5 13 0,0 0 0,5-16 0,0 0 0,-6 11 0,3-7-1365,4-7-5461</inkml:trace>
  <inkml:trace contextRef="#ctx0" brushRef="#br0" timeOffset="40291.3">671 4731 24575,'1'0'0,"1"0"0,0-1 0,-1 1 0,1 0 0,-1-1 0,1 1 0,-1-1 0,1 0 0,-1 0 0,1 0 0,-1 1 0,0-1 0,1 0 0,1-3 0,17-19 0,-13 14 0,3-3 0,-4 6 0,-1-1 0,0 1 0,0-1 0,4-9 0,51-134 0,-57 142 0,1 1 0,5-10 0,-5 11 0,-1 0 0,0 0 0,0 0 0,2-8 0,26-88 0,-29 93 0,-1 4 0,0 1 0,0 0 0,0 1 0,0-1 0,1 0 0,0 0 0,-1 0 0,1 1 0,1-1 0,-1 1 0,0 0 0,4-4 0,0 1 0,-1 2 0,-1 0 0,0 0 0,0-1 0,0 0 0,0 0 0,-1 0 0,5-10 0,-5 9 0,1 0 0,-1 0 0,7-7 0,4-6 0,24-37 0,-34 50 0,1-1 0,-1 1 0,11-9 0,-9 9 0,0-1 0,6-9 0,5-5 0,-13 18 0,-1-1 0,0 0 0,0 0 0,0 0 0,-1 0 0,3-6 0,8-18 0,-8 18 0,-1 1 0,-1-1 0,5-16 0,-5 13 0,0 0 0,1 1 0,0-1 0,8-15 0,-6 17 0,16-33 0,-19 39 0,0-1 0,0 2 0,1-1 0,-1 0 0,1 1 0,0-1 0,0 1 0,5-4 0,-8 8 0,-1-1 0,0 1 0,0 0 0,0 0 0,0 0 0,1 0 0,-1 0 0,0 0 0,0-1 0,0 1 0,0 0 0,0 0 0,0 0 0,1 0 0,-1-1 0,0 1 0,0 0 0,0 0 0,0 0 0,0-1 0,0 1 0,0 0 0,0 0 0,0 0 0,0-1 0,0 1 0,0 0 0,0 0 0,0 0 0,0-1 0,0 1 0,-6-3 0,-13 3 0,16 0 0,-4 0 0,2 0 0,0 0 0,0 1 0,0-1 0,-8 3 0,12-3 0,-1 1 0,1-1 0,-1 1 0,1 0 0,-1 0 0,1 0 0,-1 0 0,1 0 0,0 0 0,-1 0 0,1 0 0,0 1 0,0-1 0,0 0 0,0 1 0,0-1 0,-1 3 0,0 1 0,0 1 0,0 0 0,0-1 0,1 1 0,0 0 0,0 0 0,0 0 0,1 9 0,-1 5 0,-4 9 0,3-21 0,1 0 0,-1 10 0,2 18 0,0-21 0,0-1 0,-1 1 0,-4 25 0,4-33 0,-1-1 0,0 0 0,0 1 0,-1-1 0,-4 8 0,-14 38 0,-10 12 0,28-60 0,0 1 0,0 0 0,1 0 0,0 0 0,0 0 0,1 1 0,-1-1 0,0 8 0,-8 41 0,9-50 0,0 1 0,0-1 0,-1 0 0,-4 8 0,-3 12 0,1-2 0,0-1 0,-1 1 0,-21 33 0,21-40 0,3-5 0,-11 13 0,5-7 0,1-5 0,9-9 0,0-1 0,0 1 0,1 0 0,-1 0 0,1-1 0,-1 1 0,0 2 0,-23 36 0,17-27 0,0-1 0,-6 17 0,7-16 0,0 0 0,-1 0 0,-17 20 0,5-6 0,17-23-112,-1 1-138,0 0-1,1 1 0,0 0 1,-4 7-1,5-6-6575</inkml:trace>
  <inkml:trace contextRef="#ctx0" brushRef="#br0" timeOffset="64426.52">1153 3766 24575,'0'-6'0,"1"0"0,0-1 0,0 1 0,0 0 0,1 0 0,3-9 0,1 0 0,2-20 0,-6 26 0,-1 1 0,1 0 0,1 0 0,6-15 0,3-1 0,8-26 0,-8 20 0,0 4 0,-7 17 0,6-21 0,-7 19 0,-1 1 0,1-1 0,10-16 0,-8 16 0,-1-1 0,-1 1 0,5-17 0,0-3 0,-6 23 0,-1-1 0,2-10 0,-3 10 0,0 1 0,1 0 0,3-8 0,-1 4 0,0-1 0,-1 1 0,1-18 0,-1 10 0,-1 2 0,-1-1 0,-2-29 0,0 25 0,3-24 0,-2 43 0,1-1 0,0 0 0,0 0 0,1 1 0,-1-1 0,1 1 0,0-1 0,0 1 0,1 0 0,-1 0 0,1 0 0,0 0 0,0 0 0,1 1 0,-1-1 0,1 1 0,-1 0 0,1 0 0,0 0 0,0 1 0,6-4 0,8-4 0,-15 8 0,0 0 0,1 0 0,-1 0 0,1 0 0,-1 1 0,1-1 0,0 1 0,0 0 0,0 0 0,5 0 0,6 0 0,18 1 0,-28 1 0,-1-1 0,1 1 0,0 0 0,-1 0 0,1 1 0,-1-1 0,0 1 0,5 3 0,-5-3 0,0 1 0,0 0 0,0-1 0,-1 2 0,0-1 0,1 0 0,-1 1 0,0-1 0,3 6 0,5 3 0,-10-11 0,1 1 0,0 0 0,0 0 0,-1-1 0,1 1 0,1 4 0,0-1 0,-1 0 0,0 1 0,0 0 0,0 0 0,0 9 0,-1-12 0,-1 1 0,1-1 0,-1 1 0,-1-1 0,1 1 0,0 0 0,-1-1 0,0 1 0,1-1 0,-3 6 0,2-7 0,0-1 0,0 1 0,0-1 0,0 1 0,-1-1 0,1 0 0,0 1 0,0-1 0,-1 0 0,1 0 0,-4 2 0,-21 9 0,21-10 0,0 0 0,0 0 0,-8 6 0,-44 30 0,33-18 0,18-16 0,1 1 0,0-1 0,-1 0 0,-8 4 0,11-6 0,1-1 0,-1 1 0,1 0 0,-1 0 0,1 0 0,-1 0 0,1 1 0,0-1 0,0 1 0,-2 3 0,-15 29 0,15-25 0,1-4 0,2 0 0,-1 0 0,0 0 0,1 0 0,0 0 0,0 9 0,-3 16 0,-6 22 0,-1 10 0,9-53 0,0 1 0,-1 0 0,-1-1 0,0 1 0,-8 14 0,9-19 0,0 0 0,1 1 0,-1 0 0,2 0 0,-3 7 0,3-7 0,-1 0 0,0 1 0,0-1 0,-6 11 0,2-8 0,-8 13 0,8-14 0,-9 16 0,11-17 0,0-1 0,-1 1 0,-10 12 0,11-16-341,1 1 0,0-1-1,-4 7 1,4-5-6485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9:06:50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3643 0 24575,'-2'22'0,"0"1"0,-2-1 0,-1 0 0,0-1 0,-2 1 0,-12 28 0,-6 18 0,19-40 0,2 0 0,0 0 0,2 0 0,1 0 0,5 56 0,-1-1 0,-5 31 0,5 115 0,0-209 0,2 0 0,0 0 0,1 0 0,1-1 0,12 24 0,11 32 0,-23-57 0,1-1 0,0 1 0,16 21 0,-13-21 0,-1-1 0,15 37 0,-14-27 0,1-1 0,23 37 0,-21-40 0,-1 1 0,-1 0 0,10 30 0,-13-35 0,0 0 0,1-1 0,0 0 0,2 0 0,0-1 0,18 19 0,-17-22 0,32 36 0,2-2 0,69 54 0,31 31 0,-133-121-1365,-2-2-5461</inkml:trace>
  <inkml:trace contextRef="#ctx0" brushRef="#br0" timeOffset="1980.91">811 26 24575,'0'32'0,"-1"-1"0,-2 0 0,-9 44 0,2-29 0,-6 19 0,2 0 0,4 1 0,-4 107 0,15-146 0,-2 1 0,-1 0 0,-1-1 0,-7 32 0,4-31 0,-2 52 0,-5 23 0,-6 11 0,-4 22 0,0-83 0,-1 6 0,9 10 0,11-41 0,-3 1 0,0-1 0,-1-1 0,-2 1 0,-24 47 0,26-59 0,1 0 0,0 0 0,2 1 0,-7 30 0,8-31 0,0 1 0,0-2 0,-2 1 0,0 0 0,-15 26 0,6-16 0,-24 55 0,27-53 0,-29 49 0,15-37 0,4-3 0,-3-1 0,0-2 0,-45 46 0,-7 2 0,67-72-39,0 1 0,1 0 0,0 0 0,-9 16 1,5-8-1133,4-5-5655</inkml:trace>
  <inkml:trace contextRef="#ctx0" brushRef="#br0" timeOffset="11075.85">441 3468 24575,'67'-2'0,"-44"0"0,0 1 0,1 1 0,-1 1 0,1 1 0,-1 1 0,0 1 0,23 8 0,-37-8 0,1 2 0,-1 0 0,0 0 0,-1 0 0,0 1 0,15 16 0,-12-13 0,-1 0 0,25 17 0,4-4 0,-22-15 0,-1 2 0,-1 0 0,27 22 0,20 17 0,8 8 0,-42-28 0,-1 1 0,27 40 0,-10-24 0,-10-12 0,-27-26 0,-1-1 0,1-1 0,0 1 0,0-1 0,1-1 0,0 1 0,0-1 0,0 0 0,0-1 0,11 4 0,60 33 0,-61-30 0,1-1 0,0-1 0,0-1 0,1 0 0,22 5 0,43 10 0,-63-15 0,1-2 0,0 0 0,0-2 0,38 3 0,-12-6 0,-18-2 0,0 2 0,0 1 0,51 10 0,-54-6 0,52 2 0,23 5 0,-63-7 0,0-1 0,1-3 0,68-3 0,-32-1 0,-62 1 0,0 0 0,0-2 0,0 1 0,0-2 0,-1 0 0,1-1 0,-1 0 0,0-1 0,-1-1 0,22-13 0,-19 12 0,1 1 0,0 0 0,0 1 0,0 1 0,32-4 0,24-8 0,20-8 0,-46 13 0,59-22 0,-70 21-455,1 2 0,56-10 0,-74 17-6371</inkml:trace>
  <inkml:trace contextRef="#ctx0" brushRef="#br0" timeOffset="13616.76">388 3070 24575,'8'-1'0,"1"0"0,-1 0 0,0-1 0,0 0 0,9-3 0,31-7 0,-5 5 0,48-13 0,-58 11 0,-1 2 0,1 1 0,53-2 0,365 9 0,-432 0 0,0 1 0,37 9 0,-35-6 0,0-2 0,27 3 0,66 7 0,-79-7 0,54 1 0,-65-5 0,0 0 0,36 10 0,-9-2 0,49 15 0,-75-17 0,0-2 0,0 0 0,38 2 0,-42-5 0,0 0 0,-1 1 0,38 13 0,-38-10 0,0-1 0,1-2 0,37 5 0,-31-5 0,0 0 0,0 1 0,29 11 0,44 8 0,-42-13 0,-31-5 0,1-2 0,44 2 0,-35-6 0,-4-1 0,1 2 0,-1 1 0,53 11 0,-57-8 0,48 3 0,-47-6 0,46 10 0,-30-5 0,0-2 0,0-1 0,1-3 0,48-5 0,11 1 0,-12 5 0,103-5 0,-144-7-1365,-30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9:06:46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24575,'0'36'0,"-1"21"0,3 1 0,13 84 0,49 175 0,-59-288 0,1-1 0,2 1 0,0-1 0,2-1 0,16 32 0,-6-23 0,-7-9 0,2-1 0,1-1 0,21 26 0,-5-12 0,-12-13 0,36 34 0,-46-52 0,0 0 0,0 0 0,0-1 0,1 0 0,0-1 0,0-1 0,18 7 0,-12-5 0,0 1 0,0 1 0,19 13 0,-22-12 0,1-1 0,0-1 0,1 0 0,19 6 0,107 18 0,-63-20 0,-59-10 0,-1 1 0,1 0 0,-1 2 0,24 8 0,-23-7 0,1 0 0,0-1 0,0-1 0,30 2 0,39 7 0,-61-8 0,48 3 0,-47-6 0,46 9 0,-29-4 0,1-1 0,0-3 0,88-6 0,-29 0 0,-64 5 0,58 10 0,-58-6 0,61 2 0,1166-9 0,-1250 0 0,-1-1 0,37-9 0,-35 7 0,0 0 0,27-2 0,-21 4 0,0-2 0,0 0 0,0-2 0,0-2 0,-1 0 0,43-20 0,-45 19 0,-1 1 0,2 1 0,35-4 0,-41 8 0,-1 0 0,0-1 0,1-1 0,-2 0 0,1-2 0,-1 0 0,30-17 0,-27 12 0,0 1 0,1 0 0,23-8 0,-27 13 0,0-1 0,-1-1 0,0 0 0,0-2 0,-1 0 0,23-18 0,23-20 0,-44 37 0,-1-1 0,20-20 0,-4 7-1365,-16 18-5461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9:06:37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85 478 24575,'0'531'0,"-1"-499"0,-11 56 0,6-56 0,-2 54 0,9 443 0,-2-509 0,-1-1 0,-9 37 0,7-35 0,0 0 0,-2 27 0,5 634 0,3-332 0,-4-256 0,5 103 0,10-126 0,-9-52 0,0 0 0,2 31 0,-5-20 0,1 1 0,10 51 0,-3-43 0,0-6 0,-2 2 0,-1-1 0,1 52 0,-3-38 0,2 1 0,2-1 0,26 88 0,-24-99 0,82 226 0,-86-245 0,0 0 0,2-1 0,11 19 0,10 25 0,-11-22 0,2 0 0,39 56 0,8 15 0,-62-103 0,0 0 0,0 0 0,1 0 0,0-1 0,0 0 0,1 0 0,8 6 0,-6-6 0,-2 1 0,1 0 0,-1 0 0,0 0 0,6 9 0,5 9 0,2-1 0,1-1 0,0-1 0,2-1 0,48 35 0,-50-39 0,30 35 0,-36-36 0,0-1 0,0 0 0,32 21 0,-38-29 0,0 0 0,0 1 0,-1 0 0,11 13 0,27 25 0,81 58 0,-74-59 0,-43-34 0,0-1 0,2-1 0,13 11 0,33 16 0,115 67 0,-144-88 0,-11-5 0,0-1 0,1 0 0,0-1 0,0-1 0,1-1 0,26 4 0,30 4 0,-47-8 0,1-1 0,48 2 0,7-7 0,-25-2 0,1 3 0,104 15 0,47 10 0,-178-20 0,0-1 0,1-3 0,49-1 0,-67-2 0,0-1 0,0 0 0,0-1 0,-1-1 0,1-1 0,-1 0 0,0-1 0,-1-1 0,16-8 0,4-6 0,61-50 0,2-4 0,-58 47 0,46-42 0,46-35 0,39-68 0,-110 101 0,90-94 0,-124 136 0,43-64 0,-62 82 0,44-62 0,-3 6 0,-2-2 0,42-88 0,-67 107 0,23-41 0,-37 75 0,-1 0 0,-1-1 0,0 0 0,-1 0 0,3-24 0,10-35 0,4-19 0,-16 67 0,0-1 0,12-28 0,-13 39 0,0 0 0,-1 0 0,-1 0 0,1-38 0,-2 30 0,7-45 0,-4 43 0,3-58 0,-7 58 0,2 0 0,7-35 0,-4 30 0,4-60 0,-7 57 0,9-52 0,-1 47 0,-3-1 0,-2 0 0,3-68 0,-12-1866 0,4 1070 0,-1 904 0,1 0 0,-1 0 0,0 0 0,-1-1 0,1 1 0,0 0 0,-1 0 0,0 0 0,0-1 0,0 1 0,0 0 0,0 0 0,-1 1 0,1-1 0,-1 0 0,0 0 0,0 1 0,0-1 0,0 1 0,0-1 0,-4-2 0,1 3 0,-1-1 0,1 1 0,-1 0 0,1 0 0,-1 1 0,0 0 0,1 0 0,-1 0 0,0 1 0,0-1 0,-8 2 0,-57-1 0,-1 3 0,-81 15 0,117-13 0,-43 1 0,48-4 0,-1 0 0,-38 10 0,25-5 0,-1-2 0,1-2 0,-1-1 0,-52-6 0,-9 1 0,-1507 3 0,1595-1 0,-1-1 0,-36-9 0,35 7 0,0 0 0,-26-2 0,27 6 0,-11-1 0,-1 0 0,-55-12 0,53 8 0,-1 1 0,0 1 0,1 2 0,-39 4 0,24-1 0,-50-5 0,27-10 0,53 9 0,0 0 0,-30-2 0,-457 5 0,244 3 0,259-2 0,-1 0 0,1-1 0,0 2 0,0-1 0,-1 0 0,1 1 0,0-1 0,0 1 0,0 0 0,0 0 0,0 0 0,0 1 0,0-1 0,0 1 0,0-1 0,0 1 0,1 0 0,-1 0 0,1 0 0,-1 1 0,-2 2 0,3 0 0,-1 1 0,1-1 0,0 0 0,0 1 0,1 0 0,0-1 0,0 1 0,0 0 0,1-1 0,-1 1 0,2 8 0,4 335 0,-5-339-273,1 0 0,0 0 0,1 0 0,4 19 0,0-12-6553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2023-03-26T18:56:00Z</dcterms:created>
  <dcterms:modified xsi:type="dcterms:W3CDTF">2023-03-26T19:07:00Z</dcterms:modified>
</cp:coreProperties>
</file>