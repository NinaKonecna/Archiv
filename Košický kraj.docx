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BA92" w14:textId="42A3A6C1" w:rsidR="003A5040" w:rsidRDefault="00A40DA5" w:rsidP="001F40F2">
      <w:pPr>
        <w:pStyle w:val="Nzov"/>
        <w:jc w:val="center"/>
      </w:pPr>
      <w:r>
        <w:t>Košický kraj</w:t>
      </w:r>
    </w:p>
    <w:p w14:paraId="61593F50" w14:textId="77777777" w:rsidR="00B63465" w:rsidRDefault="00B63465" w:rsidP="00B63465"/>
    <w:p w14:paraId="37DEDCD2" w14:textId="762C9BD5" w:rsidR="00B63465" w:rsidRDefault="00A40DA5" w:rsidP="00B63465">
      <w:pPr>
        <w:pStyle w:val="Odsekzoznamu"/>
        <w:numPr>
          <w:ilvl w:val="0"/>
          <w:numId w:val="1"/>
        </w:numPr>
      </w:pPr>
      <w:r>
        <w:t>Poloha:</w:t>
      </w:r>
    </w:p>
    <w:p w14:paraId="2AC0648A" w14:textId="4736A96E" w:rsidR="00A40DA5" w:rsidRDefault="00A40DA5" w:rsidP="00A40DA5">
      <w:pPr>
        <w:pStyle w:val="Odsekzoznamu"/>
        <w:numPr>
          <w:ilvl w:val="1"/>
          <w:numId w:val="1"/>
        </w:numPr>
      </w:pPr>
      <w:r>
        <w:t xml:space="preserve"> Kraj ktorý patrí do regiónu východného Slovenska </w:t>
      </w:r>
    </w:p>
    <w:p w14:paraId="295530D7" w14:textId="6E4D8B60" w:rsidR="00A40DA5" w:rsidRPr="00A40DA5" w:rsidRDefault="00A40DA5" w:rsidP="00A40DA5">
      <w:pPr>
        <w:pStyle w:val="Odsekzoznamu"/>
        <w:numPr>
          <w:ilvl w:val="1"/>
          <w:numId w:val="1"/>
        </w:numPr>
      </w:pPr>
      <w:r>
        <w:t> Zo severu susedí s </w:t>
      </w:r>
      <w:r>
        <w:rPr>
          <w:b/>
          <w:bCs/>
        </w:rPr>
        <w:t>Prešovským krajom</w:t>
      </w:r>
    </w:p>
    <w:p w14:paraId="14CE4416" w14:textId="657817EA" w:rsidR="00A40DA5" w:rsidRPr="00A40DA5" w:rsidRDefault="00A40DA5" w:rsidP="00A40DA5">
      <w:pPr>
        <w:pStyle w:val="Odsekzoznamu"/>
        <w:numPr>
          <w:ilvl w:val="1"/>
          <w:numId w:val="1"/>
        </w:numPr>
      </w:pPr>
      <w:r>
        <w:rPr>
          <w:b/>
          <w:bCs/>
        </w:rPr>
        <w:t> </w:t>
      </w:r>
      <w:r>
        <w:t>Zo západu s </w:t>
      </w:r>
      <w:r>
        <w:rPr>
          <w:b/>
          <w:bCs/>
        </w:rPr>
        <w:t>Banskobystrickým krajom</w:t>
      </w:r>
    </w:p>
    <w:p w14:paraId="15CFE4EC" w14:textId="40F3E8E3" w:rsidR="00A40DA5" w:rsidRPr="00A40DA5" w:rsidRDefault="00A40DA5" w:rsidP="00A40DA5">
      <w:pPr>
        <w:pStyle w:val="Odsekzoznamu"/>
        <w:numPr>
          <w:ilvl w:val="1"/>
          <w:numId w:val="1"/>
        </w:numPr>
      </w:pPr>
      <w:r>
        <w:t> Z juhu s </w:t>
      </w:r>
      <w:r>
        <w:rPr>
          <w:b/>
          <w:bCs/>
        </w:rPr>
        <w:t>Maďarskom</w:t>
      </w:r>
    </w:p>
    <w:p w14:paraId="26F2C63E" w14:textId="744ABF99" w:rsidR="00A40DA5" w:rsidRPr="00A40DA5" w:rsidRDefault="00A40DA5" w:rsidP="00A40DA5">
      <w:pPr>
        <w:pStyle w:val="Odsekzoznamu"/>
        <w:numPr>
          <w:ilvl w:val="1"/>
          <w:numId w:val="1"/>
        </w:numPr>
      </w:pPr>
      <w:r>
        <w:t> Z východu s </w:t>
      </w:r>
      <w:r>
        <w:rPr>
          <w:b/>
          <w:bCs/>
        </w:rPr>
        <w:t>Ukrajinou</w:t>
      </w:r>
    </w:p>
    <w:p w14:paraId="4141B63E" w14:textId="0A178D8D" w:rsidR="00A40DA5" w:rsidRDefault="00A40DA5" w:rsidP="00A40DA5">
      <w:pPr>
        <w:pStyle w:val="Odsekzoznamu"/>
        <w:numPr>
          <w:ilvl w:val="1"/>
          <w:numId w:val="1"/>
        </w:numPr>
      </w:pPr>
      <w:r>
        <w:t> Rozloha: 6753 km</w:t>
      </w:r>
      <w:r>
        <w:rPr>
          <w:vertAlign w:val="superscript"/>
        </w:rPr>
        <w:t>2</w:t>
      </w:r>
    </w:p>
    <w:p w14:paraId="0054F647" w14:textId="30CE8741" w:rsidR="00A40DA5" w:rsidRDefault="00A40DA5" w:rsidP="00A40DA5">
      <w:pPr>
        <w:pStyle w:val="Odsekzoznamu"/>
        <w:numPr>
          <w:ilvl w:val="1"/>
          <w:numId w:val="1"/>
        </w:numPr>
      </w:pPr>
      <w:r>
        <w:t> Obyvateľstvo: 800 000</w:t>
      </w:r>
    </w:p>
    <w:p w14:paraId="4CDE83DF" w14:textId="5ABA935E" w:rsidR="00A40DA5" w:rsidRDefault="00A40DA5" w:rsidP="00A40DA5">
      <w:pPr>
        <w:pStyle w:val="Odsekzoznamu"/>
        <w:numPr>
          <w:ilvl w:val="1"/>
          <w:numId w:val="1"/>
        </w:numPr>
      </w:pPr>
      <w:r>
        <w:t> Hustota obyvateľstva: 118 obyv./km</w:t>
      </w:r>
    </w:p>
    <w:p w14:paraId="1A91240F" w14:textId="1E87EC63" w:rsidR="00A40DA5" w:rsidRDefault="00A40DA5" w:rsidP="00A40DA5">
      <w:pPr>
        <w:pStyle w:val="Odsekzoznamu"/>
        <w:numPr>
          <w:ilvl w:val="1"/>
          <w:numId w:val="1"/>
        </w:numPr>
      </w:pPr>
      <w:r>
        <w:t> Okresy (11): Košice I – Košice IV, Košice okolie, Rožňava, SNV, Gelnica, Trebišov, Michalovce, Sobrance</w:t>
      </w:r>
    </w:p>
    <w:p w14:paraId="728B1027" w14:textId="5D6E80E3" w:rsidR="00A40DA5" w:rsidRDefault="00A40DA5" w:rsidP="00A40DA5"/>
    <w:p w14:paraId="2543E1E4" w14:textId="7F541D5A" w:rsidR="00A40DA5" w:rsidRDefault="00A40DA5" w:rsidP="00A40DA5">
      <w:pPr>
        <w:pStyle w:val="Odsekzoznamu"/>
        <w:numPr>
          <w:ilvl w:val="0"/>
          <w:numId w:val="1"/>
        </w:numPr>
      </w:pPr>
      <w:r>
        <w:t>Prírodné pomery</w:t>
      </w:r>
    </w:p>
    <w:p w14:paraId="37AD1695" w14:textId="2C58D45E" w:rsidR="00A40DA5" w:rsidRDefault="00A40DA5" w:rsidP="00A40DA5">
      <w:pPr>
        <w:pStyle w:val="Odsekzoznamu"/>
        <w:numPr>
          <w:ilvl w:val="1"/>
          <w:numId w:val="1"/>
        </w:numPr>
      </w:pPr>
      <w:r>
        <w:t> Povrch:</w:t>
      </w:r>
    </w:p>
    <w:p w14:paraId="01513548" w14:textId="7E0BCFF3" w:rsidR="00A40DA5" w:rsidRDefault="00A40DA5" w:rsidP="00A40DA5">
      <w:pPr>
        <w:pStyle w:val="Odsekzoznamu"/>
        <w:numPr>
          <w:ilvl w:val="2"/>
          <w:numId w:val="1"/>
        </w:numPr>
      </w:pPr>
      <w:r>
        <w:t>Pohoria:</w:t>
      </w:r>
    </w:p>
    <w:p w14:paraId="70D91596" w14:textId="57154E60" w:rsidR="00A40DA5" w:rsidRPr="00A40DA5" w:rsidRDefault="00A40DA5" w:rsidP="00A40DA5">
      <w:pPr>
        <w:pStyle w:val="Odsekzoznamu"/>
        <w:numPr>
          <w:ilvl w:val="3"/>
          <w:numId w:val="1"/>
        </w:numPr>
        <w:rPr>
          <w:b/>
          <w:bCs/>
        </w:rPr>
      </w:pPr>
      <w:r w:rsidRPr="00A40DA5">
        <w:rPr>
          <w:b/>
          <w:bCs/>
        </w:rPr>
        <w:t>Volovské vrchy</w:t>
      </w:r>
      <w:r>
        <w:rPr>
          <w:b/>
          <w:bCs/>
        </w:rPr>
        <w:t xml:space="preserve"> </w:t>
      </w:r>
      <w:r>
        <w:t>– jadrové pohorie</w:t>
      </w:r>
    </w:p>
    <w:p w14:paraId="4E25270B" w14:textId="35CDC751" w:rsidR="00A40DA5" w:rsidRPr="00A40DA5" w:rsidRDefault="00A40DA5" w:rsidP="00A40DA5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Slovenský kras </w:t>
      </w:r>
      <w:r>
        <w:t>– vápencové pohorie</w:t>
      </w:r>
    </w:p>
    <w:p w14:paraId="488374EC" w14:textId="0CF40D8A" w:rsidR="00A40DA5" w:rsidRPr="00A40DA5" w:rsidRDefault="00A40DA5" w:rsidP="00A40DA5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Slovenský raj </w:t>
      </w:r>
      <w:r>
        <w:t>– vápencové pohorie</w:t>
      </w:r>
    </w:p>
    <w:p w14:paraId="74D39C02" w14:textId="1742A55D" w:rsidR="00A40DA5" w:rsidRPr="00A40DA5" w:rsidRDefault="00A40DA5" w:rsidP="00A40DA5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Slanské vrchy </w:t>
      </w:r>
      <w:r>
        <w:t>– sopečné pohorie</w:t>
      </w:r>
    </w:p>
    <w:p w14:paraId="7E2B3CB2" w14:textId="61604F9A" w:rsidR="00A40DA5" w:rsidRPr="00A40DA5" w:rsidRDefault="00A40DA5" w:rsidP="00A40DA5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Vihorlatské vrchy </w:t>
      </w:r>
      <w:r>
        <w:t>– sopečné pohorie</w:t>
      </w:r>
    </w:p>
    <w:p w14:paraId="50846095" w14:textId="6BC44535" w:rsidR="00A40DA5" w:rsidRDefault="00A40DA5" w:rsidP="00A40DA5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+ Bukovské vrchy, Zemplínske vrchy</w:t>
      </w:r>
    </w:p>
    <w:p w14:paraId="0BA7FE65" w14:textId="417698E0" w:rsidR="00A40DA5" w:rsidRPr="00A40DA5" w:rsidRDefault="00A40DA5" w:rsidP="00A40DA5">
      <w:pPr>
        <w:pStyle w:val="Odsekzoznamu"/>
        <w:numPr>
          <w:ilvl w:val="2"/>
          <w:numId w:val="1"/>
        </w:numPr>
        <w:rPr>
          <w:b/>
          <w:bCs/>
        </w:rPr>
      </w:pPr>
      <w:r>
        <w:t>Nížiny:</w:t>
      </w:r>
    </w:p>
    <w:p w14:paraId="394EFBFE" w14:textId="575AC382" w:rsidR="00A40DA5" w:rsidRDefault="00A40DA5" w:rsidP="00A40DA5">
      <w:pPr>
        <w:pStyle w:val="Odsekzoznamu"/>
        <w:numPr>
          <w:ilvl w:val="3"/>
          <w:numId w:val="1"/>
        </w:numPr>
        <w:rPr>
          <w:b/>
          <w:bCs/>
        </w:rPr>
      </w:pPr>
      <w:r w:rsidRPr="00A40DA5">
        <w:rPr>
          <w:b/>
          <w:bCs/>
        </w:rPr>
        <w:t>Východoslovenská nížina</w:t>
      </w:r>
      <w:r>
        <w:t xml:space="preserve">, súčasť </w:t>
      </w:r>
      <w:r>
        <w:rPr>
          <w:b/>
          <w:bCs/>
        </w:rPr>
        <w:t>Veľkej dunajskej kotliny</w:t>
      </w:r>
    </w:p>
    <w:p w14:paraId="56B4E4B6" w14:textId="22D085BC" w:rsidR="00A40DA5" w:rsidRPr="00A40DA5" w:rsidRDefault="00A40DA5" w:rsidP="00A40DA5">
      <w:pPr>
        <w:pStyle w:val="Odsekzoznamu"/>
        <w:numPr>
          <w:ilvl w:val="2"/>
          <w:numId w:val="1"/>
        </w:numPr>
        <w:rPr>
          <w:b/>
          <w:bCs/>
        </w:rPr>
      </w:pPr>
      <w:r>
        <w:t>Kotliny:</w:t>
      </w:r>
    </w:p>
    <w:p w14:paraId="0E5FDE16" w14:textId="5D6D61A9" w:rsidR="00A40DA5" w:rsidRDefault="00A40DA5" w:rsidP="00A40DA5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Košická kotlina, Hornádska kotlina, Rožňavská kotlina</w:t>
      </w:r>
    </w:p>
    <w:p w14:paraId="2108A477" w14:textId="41926F6C" w:rsidR="00A40DA5" w:rsidRPr="00A40DA5" w:rsidRDefault="00A40DA5" w:rsidP="00A40DA5">
      <w:pPr>
        <w:pStyle w:val="Odsekzoznamu"/>
        <w:numPr>
          <w:ilvl w:val="2"/>
          <w:numId w:val="1"/>
        </w:numPr>
        <w:rPr>
          <w:b/>
          <w:bCs/>
        </w:rPr>
      </w:pPr>
      <w:r>
        <w:t>Národné parky:</w:t>
      </w:r>
    </w:p>
    <w:p w14:paraId="2EE37F4C" w14:textId="30F1D7F8" w:rsidR="00A40DA5" w:rsidRDefault="00A40DA5" w:rsidP="00A40DA5">
      <w:pPr>
        <w:pStyle w:val="Odsekzoznamu"/>
        <w:numPr>
          <w:ilvl w:val="3"/>
          <w:numId w:val="1"/>
        </w:numPr>
        <w:rPr>
          <w:b/>
          <w:bCs/>
        </w:rPr>
      </w:pPr>
      <w:r w:rsidRPr="00A40DA5">
        <w:rPr>
          <w:b/>
          <w:bCs/>
        </w:rPr>
        <w:t>Slovenský raj, Slovenský kras</w:t>
      </w:r>
    </w:p>
    <w:p w14:paraId="2F22E74D" w14:textId="77777777" w:rsidR="004342BD" w:rsidRDefault="004342BD" w:rsidP="004342BD">
      <w:pPr>
        <w:rPr>
          <w:b/>
          <w:bCs/>
        </w:rPr>
      </w:pPr>
    </w:p>
    <w:p w14:paraId="36767582" w14:textId="1B00D914" w:rsidR="004342BD" w:rsidRPr="004342BD" w:rsidRDefault="004342BD" w:rsidP="004342BD">
      <w:pPr>
        <w:pStyle w:val="Odsekzoznamu"/>
        <w:numPr>
          <w:ilvl w:val="1"/>
          <w:numId w:val="1"/>
        </w:numPr>
        <w:rPr>
          <w:b/>
          <w:bCs/>
        </w:rPr>
      </w:pPr>
      <w:r>
        <w:t> Podnebie:</w:t>
      </w:r>
    </w:p>
    <w:p w14:paraId="0369C4AF" w14:textId="66B93B50" w:rsidR="004342BD" w:rsidRPr="004342BD" w:rsidRDefault="004342BD" w:rsidP="004342BD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Na území košického kraja prevláda </w:t>
      </w:r>
      <w:r>
        <w:rPr>
          <w:b/>
          <w:bCs/>
        </w:rPr>
        <w:t>mierne teplá klimatická oblasť</w:t>
      </w:r>
    </w:p>
    <w:p w14:paraId="14A62AAA" w14:textId="48A2FA70" w:rsidR="004342BD" w:rsidRDefault="004342BD" w:rsidP="004342BD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Juh kraja – </w:t>
      </w:r>
      <w:r>
        <w:rPr>
          <w:b/>
          <w:bCs/>
        </w:rPr>
        <w:t>teplá klimatická oblasť</w:t>
      </w:r>
    </w:p>
    <w:p w14:paraId="3DFA33E0" w14:textId="6DD4B660" w:rsidR="004342BD" w:rsidRDefault="004342BD" w:rsidP="004342BD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Najvyššie pohoria – </w:t>
      </w:r>
      <w:r>
        <w:rPr>
          <w:b/>
          <w:bCs/>
        </w:rPr>
        <w:t>chladná klimatická oblasť</w:t>
      </w:r>
    </w:p>
    <w:p w14:paraId="12864B80" w14:textId="77777777" w:rsidR="004342BD" w:rsidRDefault="004342BD" w:rsidP="004342BD">
      <w:pPr>
        <w:rPr>
          <w:b/>
          <w:bCs/>
        </w:rPr>
      </w:pPr>
    </w:p>
    <w:p w14:paraId="4B10D505" w14:textId="78F1751D" w:rsidR="004342BD" w:rsidRPr="004342BD" w:rsidRDefault="004342BD" w:rsidP="004342BD">
      <w:pPr>
        <w:pStyle w:val="Odsekzoznamu"/>
        <w:numPr>
          <w:ilvl w:val="1"/>
          <w:numId w:val="1"/>
        </w:numPr>
        <w:rPr>
          <w:b/>
          <w:bCs/>
        </w:rPr>
      </w:pPr>
      <w:r>
        <w:t> Vodstvo:</w:t>
      </w:r>
    </w:p>
    <w:p w14:paraId="0792F860" w14:textId="290C4D32" w:rsidR="004342BD" w:rsidRPr="00DD0691" w:rsidRDefault="004342BD" w:rsidP="004342BD">
      <w:pPr>
        <w:pStyle w:val="Odsekzoznamu"/>
        <w:numPr>
          <w:ilvl w:val="2"/>
          <w:numId w:val="1"/>
        </w:numPr>
        <w:rPr>
          <w:b/>
          <w:bCs/>
        </w:rPr>
      </w:pPr>
      <w:r>
        <w:t>Územie patrí k</w:t>
      </w:r>
      <w:r w:rsidR="00DD0691">
        <w:t> </w:t>
      </w:r>
      <w:r>
        <w:rPr>
          <w:b/>
          <w:bCs/>
        </w:rPr>
        <w:t>úmor</w:t>
      </w:r>
      <w:r w:rsidR="00DD0691">
        <w:rPr>
          <w:b/>
          <w:bCs/>
        </w:rPr>
        <w:t xml:space="preserve">iu </w:t>
      </w:r>
      <w:r>
        <w:rPr>
          <w:b/>
          <w:bCs/>
        </w:rPr>
        <w:t xml:space="preserve">Čierneho mora </w:t>
      </w:r>
      <w:r w:rsidR="00DD0691">
        <w:t>(Hornád, Hnilec, Laborec, Bodrog, Torysa, Tisa, Topľa, Bodva)</w:t>
      </w:r>
    </w:p>
    <w:p w14:paraId="3667830A" w14:textId="52A33853" w:rsidR="00DD0691" w:rsidRPr="00DD0691" w:rsidRDefault="00DD0691" w:rsidP="004342BD">
      <w:pPr>
        <w:pStyle w:val="Odsekzoznamu"/>
        <w:numPr>
          <w:ilvl w:val="2"/>
          <w:numId w:val="1"/>
        </w:numPr>
        <w:rPr>
          <w:b/>
          <w:bCs/>
        </w:rPr>
      </w:pPr>
      <w:r>
        <w:t>Umelé vodné nádrže</w:t>
      </w:r>
    </w:p>
    <w:p w14:paraId="60132F4C" w14:textId="7EE70CEE" w:rsidR="00DD0691" w:rsidRDefault="00DD0691" w:rsidP="00DD0691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Zemplínska šírava, Ružín, Turzov (Banský tajch), Úhorná, Palcmanská maša</w:t>
      </w:r>
    </w:p>
    <w:p w14:paraId="6226248D" w14:textId="43C9DD45" w:rsidR="00DD0691" w:rsidRPr="00DD0691" w:rsidRDefault="00DD0691" w:rsidP="00DD0691">
      <w:pPr>
        <w:pStyle w:val="Odsekzoznamu"/>
        <w:numPr>
          <w:ilvl w:val="2"/>
          <w:numId w:val="1"/>
        </w:numPr>
        <w:rPr>
          <w:b/>
          <w:bCs/>
        </w:rPr>
      </w:pPr>
      <w:r>
        <w:t>Jazerá:</w:t>
      </w:r>
    </w:p>
    <w:p w14:paraId="0683808E" w14:textId="3C7A6BA7" w:rsidR="00DD0691" w:rsidRDefault="00DD0691" w:rsidP="00DD0691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Morské oko (Vihorlat)</w:t>
      </w:r>
    </w:p>
    <w:p w14:paraId="76E75F74" w14:textId="77777777" w:rsidR="00186EF8" w:rsidRDefault="00186EF8" w:rsidP="00186EF8">
      <w:pPr>
        <w:rPr>
          <w:b/>
          <w:bCs/>
        </w:rPr>
      </w:pPr>
    </w:p>
    <w:p w14:paraId="1183801E" w14:textId="44CB333A" w:rsidR="00655459" w:rsidRPr="00655459" w:rsidRDefault="00655459" w:rsidP="00655459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 w:rsidRPr="00655459">
        <w:lastRenderedPageBreak/>
        <w:t xml:space="preserve">Najnižšie miesto SR – </w:t>
      </w:r>
      <w:r w:rsidRPr="00655459">
        <w:rPr>
          <w:b/>
          <w:bCs/>
        </w:rPr>
        <w:t>Klin nad Bodrogom 94m n. m.</w:t>
      </w:r>
    </w:p>
    <w:p w14:paraId="693E5816" w14:textId="77777777" w:rsidR="00655459" w:rsidRDefault="00655459" w:rsidP="00655459">
      <w:pPr>
        <w:rPr>
          <w:b/>
          <w:bCs/>
          <w:lang w:val="en-US"/>
        </w:rPr>
      </w:pPr>
    </w:p>
    <w:p w14:paraId="1AB37842" w14:textId="77777777" w:rsidR="00655459" w:rsidRPr="00655459" w:rsidRDefault="00655459" w:rsidP="00655459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 w:rsidRPr="00655459">
        <w:rPr>
          <w:b/>
          <w:bCs/>
        </w:rPr>
        <w:t>Obyvateľstvo a sídla</w:t>
      </w:r>
    </w:p>
    <w:p w14:paraId="72194EB2" w14:textId="779A2CED" w:rsidR="00655459" w:rsidRPr="00655459" w:rsidRDefault="00655459" w:rsidP="00655459">
      <w:pPr>
        <w:pStyle w:val="Odsekzoznamu"/>
        <w:numPr>
          <w:ilvl w:val="1"/>
          <w:numId w:val="1"/>
        </w:numPr>
        <w:rPr>
          <w:lang w:val="en-US"/>
        </w:rPr>
      </w:pPr>
      <w:r w:rsidRPr="00655459">
        <w:t>Prevláda slovenská národnosť</w:t>
      </w:r>
    </w:p>
    <w:p w14:paraId="4FECF0E2" w14:textId="4EFCAD28" w:rsidR="00655459" w:rsidRPr="00655459" w:rsidRDefault="00655459" w:rsidP="00655459">
      <w:pPr>
        <w:pStyle w:val="Odsekzoznamu"/>
        <w:numPr>
          <w:ilvl w:val="1"/>
          <w:numId w:val="1"/>
        </w:numPr>
        <w:rPr>
          <w:lang w:val="en-US"/>
        </w:rPr>
      </w:pPr>
      <w:r w:rsidRPr="00655459">
        <w:t>Početná maďarská (TV, RV) a rómska menšina(TV, SNV, GL)</w:t>
      </w:r>
    </w:p>
    <w:p w14:paraId="4FE1EF6F" w14:textId="48E66AFD" w:rsidR="00655459" w:rsidRPr="00655459" w:rsidRDefault="00655459" w:rsidP="00655459">
      <w:pPr>
        <w:pStyle w:val="Odsekzoznamu"/>
        <w:numPr>
          <w:ilvl w:val="1"/>
          <w:numId w:val="1"/>
        </w:numPr>
        <w:rPr>
          <w:lang w:val="en-US"/>
        </w:rPr>
      </w:pPr>
      <w:r w:rsidRPr="00655459">
        <w:t>Rímsko a gréckokatolíci, evanjelici</w:t>
      </w:r>
    </w:p>
    <w:p w14:paraId="29AB4D4B" w14:textId="6C097EB6" w:rsidR="00655459" w:rsidRPr="00655459" w:rsidRDefault="00655459" w:rsidP="00655459">
      <w:pPr>
        <w:pStyle w:val="Odsekzoznamu"/>
        <w:numPr>
          <w:ilvl w:val="1"/>
          <w:numId w:val="1"/>
        </w:numPr>
        <w:rPr>
          <w:lang w:val="en-US"/>
        </w:rPr>
      </w:pPr>
      <w:r w:rsidRPr="00655459">
        <w:t xml:space="preserve">Mestá – 11 okresných, Čierna nad Tisou, Krompachy </w:t>
      </w:r>
    </w:p>
    <w:p w14:paraId="3C8D99D5" w14:textId="12B15EE5" w:rsidR="00655459" w:rsidRDefault="00655459" w:rsidP="00655459">
      <w:pPr>
        <w:rPr>
          <w:b/>
          <w:bCs/>
          <w:lang w:val="en-US"/>
        </w:rPr>
      </w:pPr>
    </w:p>
    <w:p w14:paraId="0932F649" w14:textId="77777777" w:rsidR="00655459" w:rsidRPr="00655459" w:rsidRDefault="00655459" w:rsidP="00655459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 w:rsidRPr="00655459">
        <w:rPr>
          <w:b/>
          <w:bCs/>
        </w:rPr>
        <w:t>Poľnohospodárstvo:</w:t>
      </w:r>
    </w:p>
    <w:p w14:paraId="031EF928" w14:textId="78634453" w:rsidR="00655459" w:rsidRPr="00655459" w:rsidRDefault="00655459" w:rsidP="00655459">
      <w:pPr>
        <w:pStyle w:val="Odsekzoznamu"/>
        <w:numPr>
          <w:ilvl w:val="1"/>
          <w:numId w:val="1"/>
        </w:numPr>
        <w:rPr>
          <w:lang w:val="en-US"/>
        </w:rPr>
      </w:pPr>
      <w:r w:rsidRPr="00655459">
        <w:t>Rastlinná výroba: pestovanie obilia, olejnín, ovocia a zeleniny</w:t>
      </w:r>
    </w:p>
    <w:p w14:paraId="56493491" w14:textId="7197455F" w:rsidR="00655459" w:rsidRPr="00655459" w:rsidRDefault="00655459" w:rsidP="00655459">
      <w:pPr>
        <w:pStyle w:val="Odsekzoznamu"/>
        <w:numPr>
          <w:ilvl w:val="2"/>
          <w:numId w:val="1"/>
        </w:numPr>
        <w:rPr>
          <w:lang w:val="en-US"/>
        </w:rPr>
      </w:pPr>
      <w:r w:rsidRPr="00655459">
        <w:t>Nachádza sa tu Tokajská vinohradnícka oblasť</w:t>
      </w:r>
    </w:p>
    <w:p w14:paraId="517291FE" w14:textId="185171B1" w:rsidR="00655459" w:rsidRPr="00655459" w:rsidRDefault="00655459" w:rsidP="00655459">
      <w:pPr>
        <w:pStyle w:val="Odsekzoznamu"/>
        <w:numPr>
          <w:ilvl w:val="1"/>
          <w:numId w:val="1"/>
        </w:numPr>
        <w:rPr>
          <w:lang w:val="en-US"/>
        </w:rPr>
      </w:pPr>
      <w:r w:rsidRPr="00655459">
        <w:t>Živočíšna výroba: chov hydiny, hovädzieho dobytka, ošípaných</w:t>
      </w:r>
    </w:p>
    <w:p w14:paraId="55FF26C5" w14:textId="77777777" w:rsidR="00655459" w:rsidRPr="00655459" w:rsidRDefault="00655459" w:rsidP="00655459">
      <w:pPr>
        <w:rPr>
          <w:b/>
          <w:bCs/>
          <w:lang w:val="en-US"/>
        </w:rPr>
      </w:pPr>
    </w:p>
    <w:p w14:paraId="33579CA9" w14:textId="6FAF9F0C" w:rsidR="00655459" w:rsidRPr="00655459" w:rsidRDefault="00655459" w:rsidP="00655459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Nerastné suroviny</w:t>
      </w:r>
    </w:p>
    <w:p w14:paraId="4321BBA3" w14:textId="5AF907AE" w:rsidR="00655459" w:rsidRPr="00EA3044" w:rsidRDefault="00655459" w:rsidP="00655459">
      <w:pPr>
        <w:pStyle w:val="Odsekzoznamu"/>
        <w:numPr>
          <w:ilvl w:val="1"/>
          <w:numId w:val="1"/>
        </w:numPr>
        <w:rPr>
          <w:lang w:val="en-US"/>
        </w:rPr>
      </w:pPr>
      <w:r w:rsidRPr="00655459">
        <w:t>Ťažba vápenec, magnezit, piesky</w:t>
      </w:r>
    </w:p>
    <w:p w14:paraId="212DCF36" w14:textId="77777777" w:rsidR="00EA3044" w:rsidRPr="00EA3044" w:rsidRDefault="00EA3044" w:rsidP="00EA3044">
      <w:pPr>
        <w:rPr>
          <w:lang w:val="en-US"/>
        </w:rPr>
      </w:pPr>
    </w:p>
    <w:p w14:paraId="476E71A4" w14:textId="77777777" w:rsidR="00655459" w:rsidRPr="00EA3044" w:rsidRDefault="00655459" w:rsidP="00EA3044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 w:rsidRPr="00EA3044">
        <w:rPr>
          <w:b/>
          <w:bCs/>
        </w:rPr>
        <w:t>P</w:t>
      </w:r>
      <w:r w:rsidRPr="00655459">
        <w:rPr>
          <w:b/>
          <w:bCs/>
        </w:rPr>
        <w:t xml:space="preserve">riemysel: </w:t>
      </w:r>
    </w:p>
    <w:p w14:paraId="0028378F" w14:textId="7648F28C" w:rsidR="00655459" w:rsidRPr="00655459" w:rsidRDefault="00655459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655459">
        <w:t>Hutnícky: USS Košice (spracovanie železnej rudy / ocele)</w:t>
      </w:r>
    </w:p>
    <w:p w14:paraId="21E8062C" w14:textId="7372FB0B" w:rsidR="00655459" w:rsidRPr="00655459" w:rsidRDefault="00655459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655459">
        <w:t>Strojársky: Michalovce, Spišská Nová Ves</w:t>
      </w:r>
    </w:p>
    <w:p w14:paraId="5D4199AE" w14:textId="4388D57D" w:rsidR="00655459" w:rsidRPr="00655459" w:rsidRDefault="00655459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655459">
        <w:t xml:space="preserve">Chemický: </w:t>
      </w:r>
      <w:proofErr w:type="spellStart"/>
      <w:r w:rsidRPr="00655459">
        <w:t>Chemko</w:t>
      </w:r>
      <w:proofErr w:type="spellEnd"/>
      <w:r w:rsidRPr="00655459">
        <w:t xml:space="preserve"> Strážske</w:t>
      </w:r>
    </w:p>
    <w:p w14:paraId="21437938" w14:textId="77777777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t>Potravinársky:</w:t>
      </w:r>
    </w:p>
    <w:p w14:paraId="48A572BD" w14:textId="173E83A1" w:rsidR="00EA3044" w:rsidRPr="00EA3044" w:rsidRDefault="00EA3044" w:rsidP="00EA3044">
      <w:pPr>
        <w:pStyle w:val="Odsekzoznamu"/>
        <w:numPr>
          <w:ilvl w:val="2"/>
          <w:numId w:val="1"/>
        </w:numPr>
        <w:rPr>
          <w:lang w:val="en-US"/>
        </w:rPr>
      </w:pPr>
      <w:r w:rsidRPr="00EA3044">
        <w:t xml:space="preserve">Syrárne </w:t>
      </w:r>
      <w:proofErr w:type="spellStart"/>
      <w:r w:rsidRPr="00EA3044">
        <w:t>Bel</w:t>
      </w:r>
      <w:proofErr w:type="spellEnd"/>
      <w:r w:rsidRPr="00EA3044">
        <w:t xml:space="preserve"> Michalovce</w:t>
      </w:r>
    </w:p>
    <w:p w14:paraId="0E2F9681" w14:textId="4509645A" w:rsidR="00EA3044" w:rsidRPr="00EA3044" w:rsidRDefault="00EA3044" w:rsidP="00EA3044">
      <w:pPr>
        <w:pStyle w:val="Odsekzoznamu"/>
        <w:numPr>
          <w:ilvl w:val="2"/>
          <w:numId w:val="1"/>
        </w:numPr>
        <w:rPr>
          <w:lang w:val="en-US"/>
        </w:rPr>
      </w:pPr>
      <w:r w:rsidRPr="00EA3044">
        <w:t>Výroba cukroviniek Deva Trebišov</w:t>
      </w:r>
    </w:p>
    <w:p w14:paraId="52AD7E2C" w14:textId="767C820E" w:rsidR="00EA3044" w:rsidRPr="00EA3044" w:rsidRDefault="00EA3044" w:rsidP="00A127B1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t>Elektrotechnický – Michalovce</w:t>
      </w:r>
    </w:p>
    <w:p w14:paraId="64CE375F" w14:textId="77EE8E2C" w:rsidR="00EA3044" w:rsidRPr="00EA3044" w:rsidRDefault="00EA3044" w:rsidP="00A127B1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t xml:space="preserve">Textilný priemysel – </w:t>
      </w:r>
      <w:proofErr w:type="spellStart"/>
      <w:r w:rsidRPr="00EA3044">
        <w:t>Zekon</w:t>
      </w:r>
      <w:proofErr w:type="spellEnd"/>
      <w:r w:rsidRPr="00EA3044">
        <w:t xml:space="preserve"> Michalovce</w:t>
      </w:r>
    </w:p>
    <w:p w14:paraId="4CDD2886" w14:textId="1D5FDA4C" w:rsidR="00655459" w:rsidRDefault="00655459" w:rsidP="00EA3044">
      <w:pPr>
        <w:rPr>
          <w:b/>
          <w:bCs/>
          <w:lang w:val="en-US"/>
        </w:rPr>
      </w:pPr>
    </w:p>
    <w:p w14:paraId="511E2397" w14:textId="77777777" w:rsidR="00EA3044" w:rsidRPr="00EA3044" w:rsidRDefault="00EA3044" w:rsidP="00EA3044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 w:rsidRPr="00EA3044">
        <w:rPr>
          <w:b/>
          <w:bCs/>
        </w:rPr>
        <w:t>Doprava</w:t>
      </w:r>
    </w:p>
    <w:p w14:paraId="0C484208" w14:textId="0DC40716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t>Rozvinutá je cestná, železničná, letecká</w:t>
      </w:r>
    </w:p>
    <w:p w14:paraId="4B19EF24" w14:textId="17BC5FD1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t>Medzinárodné letisko v Košiciach</w:t>
      </w:r>
    </w:p>
    <w:p w14:paraId="3CF827CC" w14:textId="3B127E9E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t>Prekládková stanica Čierna nad Tisou</w:t>
      </w:r>
    </w:p>
    <w:p w14:paraId="22A84B10" w14:textId="6BA6E75A" w:rsidR="00EA3044" w:rsidRDefault="00EA3044" w:rsidP="00EA3044">
      <w:pPr>
        <w:rPr>
          <w:b/>
          <w:bCs/>
          <w:lang w:val="en-US"/>
        </w:rPr>
      </w:pPr>
    </w:p>
    <w:p w14:paraId="79057091" w14:textId="77777777" w:rsidR="00EA3044" w:rsidRPr="00EA3044" w:rsidRDefault="00EA3044" w:rsidP="00EA3044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 w:rsidRPr="00EA3044">
        <w:rPr>
          <w:b/>
          <w:bCs/>
        </w:rPr>
        <w:t>Cestovný ruch</w:t>
      </w:r>
    </w:p>
    <w:p w14:paraId="60BC555F" w14:textId="77777777" w:rsidR="00EA3044" w:rsidRPr="00EA3044" w:rsidRDefault="00EA3044" w:rsidP="00EA3044">
      <w:pPr>
        <w:pStyle w:val="Odsekzoznamu"/>
        <w:numPr>
          <w:ilvl w:val="1"/>
          <w:numId w:val="1"/>
        </w:numPr>
        <w:rPr>
          <w:b/>
          <w:bCs/>
          <w:lang w:val="en-US"/>
        </w:rPr>
      </w:pPr>
      <w:r w:rsidRPr="00EA3044">
        <w:rPr>
          <w:b/>
          <w:bCs/>
        </w:rPr>
        <w:t>Košice</w:t>
      </w:r>
    </w:p>
    <w:p w14:paraId="34241087" w14:textId="6D3F54E4" w:rsidR="00EA3044" w:rsidRPr="00EA3044" w:rsidRDefault="00EA3044" w:rsidP="00EA3044">
      <w:pPr>
        <w:pStyle w:val="Odsekzoznamu"/>
        <w:numPr>
          <w:ilvl w:val="2"/>
          <w:numId w:val="1"/>
        </w:numPr>
        <w:rPr>
          <w:lang w:val="en-US"/>
        </w:rPr>
      </w:pPr>
      <w:r w:rsidRPr="00EA3044">
        <w:t>Dóm sv. Alžbety, Urbanova veža, štátne divadlo</w:t>
      </w:r>
    </w:p>
    <w:p w14:paraId="5E402FCD" w14:textId="62C3BD68" w:rsidR="00EA3044" w:rsidRPr="00EA3044" w:rsidRDefault="00EA3044" w:rsidP="00EA3044">
      <w:pPr>
        <w:pStyle w:val="Odsekzoznamu"/>
        <w:numPr>
          <w:ilvl w:val="2"/>
          <w:numId w:val="1"/>
        </w:numPr>
        <w:rPr>
          <w:lang w:val="en-US"/>
        </w:rPr>
      </w:pPr>
      <w:r w:rsidRPr="00EA3044">
        <w:t>UPJŠ, Technická u., Univerzita veterinárneho lekárstva a</w:t>
      </w:r>
      <w:r>
        <w:t xml:space="preserve"> </w:t>
      </w:r>
      <w:r w:rsidRPr="00EA3044">
        <w:t xml:space="preserve">farmácie, VŠ bezpečnostného manažmentu </w:t>
      </w:r>
    </w:p>
    <w:p w14:paraId="5F76A47C" w14:textId="51E26574" w:rsidR="00EA3044" w:rsidRPr="00EA3044" w:rsidRDefault="00EA3044" w:rsidP="00EA3044">
      <w:pPr>
        <w:pStyle w:val="Odsekzoznamu"/>
        <w:numPr>
          <w:ilvl w:val="2"/>
          <w:numId w:val="1"/>
        </w:numPr>
        <w:rPr>
          <w:lang w:val="en-US"/>
        </w:rPr>
      </w:pPr>
      <w:r>
        <w:t>N</w:t>
      </w:r>
      <w:r w:rsidRPr="00EA3044">
        <w:t>ajstarší európsky maratón</w:t>
      </w:r>
    </w:p>
    <w:p w14:paraId="0BB1DBE4" w14:textId="2FF407F3" w:rsidR="00EA3044" w:rsidRPr="00EA3044" w:rsidRDefault="00EA3044" w:rsidP="00EA3044">
      <w:pPr>
        <w:pStyle w:val="Odsekzoznamu"/>
        <w:numPr>
          <w:ilvl w:val="2"/>
          <w:numId w:val="1"/>
        </w:numPr>
        <w:rPr>
          <w:lang w:val="en-US"/>
        </w:rPr>
      </w:pPr>
      <w:r w:rsidRPr="00EA3044">
        <w:t>Košiciam bol udelený prvý európsky erb 1369</w:t>
      </w:r>
    </w:p>
    <w:p w14:paraId="54FE7BBB" w14:textId="43561EA5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t>Spišský hrad, Betliar, Krásna Hôrka</w:t>
      </w:r>
    </w:p>
    <w:p w14:paraId="41DD9E35" w14:textId="59E27356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t>Kaštieľ Františka Rákociho, Zemplínske múzeum, Gitarové múzeum</w:t>
      </w:r>
    </w:p>
    <w:p w14:paraId="6E0B38F5" w14:textId="2AF2EB12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>
        <w:t>K</w:t>
      </w:r>
      <w:r w:rsidRPr="00EA3044">
        <w:t>ostolík v Ruskej Bystrej</w:t>
      </w:r>
    </w:p>
    <w:p w14:paraId="3F9509D0" w14:textId="4430D93F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t>Slovenský raj, Slovenský kras, Zádielska tiesňava</w:t>
      </w:r>
    </w:p>
    <w:p w14:paraId="53A63F50" w14:textId="17C3DA73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>
        <w:t>J</w:t>
      </w:r>
      <w:r w:rsidRPr="00EA3044">
        <w:t>askyne : Domica (UNESCO), Jasovská, Dobšinská</w:t>
      </w:r>
    </w:p>
    <w:p w14:paraId="2BD7B63B" w14:textId="4FA02F57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lastRenderedPageBreak/>
        <w:t>Morské oko, Herliansky gejzír, Markušovský skalný hríb</w:t>
      </w:r>
    </w:p>
    <w:p w14:paraId="0D76CAEE" w14:textId="5EE68FFD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>
        <w:t>K</w:t>
      </w:r>
      <w:r w:rsidRPr="00EA3044">
        <w:t>úpele Štós</w:t>
      </w:r>
    </w:p>
    <w:p w14:paraId="2153C99B" w14:textId="4E2EC523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t>Gotická cesta</w:t>
      </w:r>
    </w:p>
    <w:p w14:paraId="2669FB2E" w14:textId="734D9C97" w:rsidR="00EA3044" w:rsidRPr="00EA3044" w:rsidRDefault="00EA3044" w:rsidP="00EA3044">
      <w:pPr>
        <w:pStyle w:val="Odsekzoznamu"/>
        <w:numPr>
          <w:ilvl w:val="1"/>
          <w:numId w:val="1"/>
        </w:numPr>
        <w:rPr>
          <w:lang w:val="en-US"/>
        </w:rPr>
      </w:pPr>
      <w:r w:rsidRPr="00EA3044">
        <w:t>Tokajská vinohradnícka oblasť</w:t>
      </w:r>
    </w:p>
    <w:p w14:paraId="2B55951D" w14:textId="2922F719" w:rsidR="00EA3044" w:rsidRPr="00EA3044" w:rsidRDefault="00EA3044" w:rsidP="00EA3044">
      <w:pPr>
        <w:rPr>
          <w:b/>
          <w:bCs/>
          <w:lang w:val="en-US"/>
        </w:rPr>
      </w:pPr>
    </w:p>
    <w:p w14:paraId="1E8413EA" w14:textId="77777777" w:rsidR="00655459" w:rsidRDefault="00655459" w:rsidP="00186EF8">
      <w:pPr>
        <w:rPr>
          <w:b/>
          <w:bCs/>
        </w:rPr>
      </w:pPr>
    </w:p>
    <w:p w14:paraId="2941EF0D" w14:textId="5CA42AA7" w:rsidR="00186EF8" w:rsidRPr="00CE3156" w:rsidRDefault="00CE3156" w:rsidP="00186E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445D76" wp14:editId="2F37107B">
            <wp:extent cx="5018484" cy="7028330"/>
            <wp:effectExtent l="4763" t="0" r="0" b="0"/>
            <wp:docPr id="66756376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  <a14:imgEffect>
                                <a14:brightnessContrast bright="-5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" t="18387" r="2761" b="18880"/>
                    <a:stretch/>
                  </pic:blipFill>
                  <pic:spPr bwMode="auto">
                    <a:xfrm rot="16200000">
                      <a:off x="0" y="0"/>
                      <a:ext cx="5023871" cy="703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6EF8" w:rsidRPr="00CE3156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3D72A1FA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16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A5"/>
    <w:rsid w:val="00186EF8"/>
    <w:rsid w:val="001F40F2"/>
    <w:rsid w:val="003A5040"/>
    <w:rsid w:val="004342BD"/>
    <w:rsid w:val="00655459"/>
    <w:rsid w:val="00A127B1"/>
    <w:rsid w:val="00A40DA5"/>
    <w:rsid w:val="00B63465"/>
    <w:rsid w:val="00C63554"/>
    <w:rsid w:val="00CE3156"/>
    <w:rsid w:val="00DD0691"/>
    <w:rsid w:val="00EA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CF4C"/>
  <w15:chartTrackingRefBased/>
  <w15:docId w15:val="{ECC9C63F-09EB-422C-ACAB-4D7E0D57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32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2023-05-29T16:35:00Z</dcterms:created>
  <dcterms:modified xsi:type="dcterms:W3CDTF">2023-05-29T21:14:00Z</dcterms:modified>
</cp:coreProperties>
</file>