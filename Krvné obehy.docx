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803E4" w14:textId="75F6DA13" w:rsidR="003A5040" w:rsidRDefault="00410CE5" w:rsidP="001F40F2">
      <w:pPr>
        <w:pStyle w:val="Nzov"/>
        <w:jc w:val="center"/>
      </w:pPr>
      <w:r>
        <w:t>Krvné obehy</w:t>
      </w:r>
    </w:p>
    <w:p w14:paraId="255A1048" w14:textId="77777777" w:rsidR="00B63465" w:rsidRDefault="00B63465" w:rsidP="00B63465"/>
    <w:p w14:paraId="0B2F5474" w14:textId="193E6CFB" w:rsidR="00B63465" w:rsidRPr="00BD44B9" w:rsidRDefault="00BD44B9" w:rsidP="00B63465">
      <w:pPr>
        <w:pStyle w:val="Odsekzoznamu"/>
        <w:numPr>
          <w:ilvl w:val="0"/>
          <w:numId w:val="1"/>
        </w:numPr>
      </w:pPr>
      <w:r>
        <w:rPr>
          <w:b/>
          <w:bCs/>
        </w:rPr>
        <w:t>Malý krvný obeh (Pľúcny)</w:t>
      </w:r>
    </w:p>
    <w:p w14:paraId="11BA0E4B" w14:textId="5ACEEE16" w:rsidR="00BD44B9" w:rsidRDefault="00BD44B9" w:rsidP="00BD44B9">
      <w:pPr>
        <w:pStyle w:val="Odsekzoznamu"/>
        <w:numPr>
          <w:ilvl w:val="1"/>
          <w:numId w:val="1"/>
        </w:numPr>
      </w:pPr>
      <w:r>
        <w:t> Je prepojením medzi srdcom a pľúcami</w:t>
      </w:r>
    </w:p>
    <w:p w14:paraId="4BBD0FAF" w14:textId="2203C5C2" w:rsidR="00BD44B9" w:rsidRDefault="00BD44B9" w:rsidP="00BD44B9">
      <w:pPr>
        <w:pStyle w:val="Odsekzoznamu"/>
        <w:numPr>
          <w:ilvl w:val="1"/>
          <w:numId w:val="1"/>
        </w:numPr>
      </w:pPr>
      <w:r>
        <w:t> Začiatok v pravej komore v ktorej sa nachádza neokysličená krv, následne prechádza krv cez pľúcny kmeň do pľúc, tam sa krv okysličí, okysličená sa vracia naspäť do srdca prostredníctvom 4 pľúcnych žíl (konkrétne do ľavej predsiene)</w:t>
      </w:r>
    </w:p>
    <w:p w14:paraId="05C67168" w14:textId="77777777" w:rsidR="00BD44B9" w:rsidRDefault="00BD44B9" w:rsidP="00BD44B9"/>
    <w:p w14:paraId="7B82437D" w14:textId="7AFE1409" w:rsidR="00BD44B9" w:rsidRPr="00BD44B9" w:rsidRDefault="00BD44B9" w:rsidP="00BD44B9">
      <w:pPr>
        <w:pStyle w:val="Odsekzoznamu"/>
        <w:numPr>
          <w:ilvl w:val="0"/>
          <w:numId w:val="1"/>
        </w:numPr>
      </w:pPr>
      <w:r>
        <w:rPr>
          <w:b/>
          <w:bCs/>
        </w:rPr>
        <w:t>Veľký krvný obeh (Telový)</w:t>
      </w:r>
    </w:p>
    <w:p w14:paraId="0053983B" w14:textId="0D54706A" w:rsidR="00BD44B9" w:rsidRDefault="00BD44B9" w:rsidP="00BD44B9">
      <w:pPr>
        <w:pStyle w:val="Odsekzoznamu"/>
        <w:numPr>
          <w:ilvl w:val="1"/>
          <w:numId w:val="1"/>
        </w:numPr>
      </w:pPr>
      <w:r>
        <w:t> Začiatok v ľavej komore, v nej sa nachádza okysličená krv, ktorá sa dostáva aortou do celého tela (ku všetkým orgánom, ku všetkým bunkám), krv tieto bunky okysličí a ako neokysličená krv sa vracia naspäť do srdca cez hornú a dolnú dutú žilu (konkrétne do pravej predsiene)</w:t>
      </w:r>
    </w:p>
    <w:p w14:paraId="7B69436F" w14:textId="5C98FD2B" w:rsidR="00BD44B9" w:rsidRPr="005E18BE" w:rsidRDefault="00BD44B9" w:rsidP="00BD44B9">
      <w:pPr>
        <w:pStyle w:val="Odsekzoznamu"/>
        <w:numPr>
          <w:ilvl w:val="1"/>
          <w:numId w:val="1"/>
        </w:numPr>
      </w:pPr>
      <w:r>
        <w:t xml:space="preserve"> Súčasťou Veľkého krvného obehu je aj </w:t>
      </w:r>
      <w:r>
        <w:rPr>
          <w:b/>
          <w:bCs/>
        </w:rPr>
        <w:t>Vrátnicový krvný obeh</w:t>
      </w:r>
    </w:p>
    <w:p w14:paraId="74354BFC" w14:textId="69AA3DC4" w:rsidR="005E18BE" w:rsidRPr="00B63465" w:rsidRDefault="005E18BE" w:rsidP="005E18BE">
      <w:pPr>
        <w:pStyle w:val="Odsekzoznamu"/>
        <w:numPr>
          <w:ilvl w:val="2"/>
          <w:numId w:val="1"/>
        </w:numPr>
      </w:pPr>
      <w:r>
        <w:t>Začína sa sieťou kapilár (vlásočníc) v nepárnych orgánoch brušnej dutiny ktoré sa spájajú do mohutnej žily – do vrátnice, ktorá vstupuje do pečene a opäť sa rozdvojuje do vlasočníc</w:t>
      </w:r>
    </w:p>
    <w:sectPr w:rsidR="005E18BE" w:rsidRPr="00B6346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92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E5"/>
    <w:rsid w:val="001F40F2"/>
    <w:rsid w:val="003A5040"/>
    <w:rsid w:val="00410CE5"/>
    <w:rsid w:val="005E18BE"/>
    <w:rsid w:val="00B63465"/>
    <w:rsid w:val="00BD44B9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BF1E"/>
  <w15:chartTrackingRefBased/>
  <w15:docId w15:val="{2C6A8B2A-4F25-418E-9C6B-E16EBC53A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6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2022-12-04T12:33:00Z</dcterms:created>
  <dcterms:modified xsi:type="dcterms:W3CDTF">2022-12-04T12:39:00Z</dcterms:modified>
</cp:coreProperties>
</file>