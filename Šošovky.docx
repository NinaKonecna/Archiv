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95E5" w14:textId="52078DC7" w:rsidR="003A5040" w:rsidRPr="00C27B16" w:rsidRDefault="00F95ABF" w:rsidP="001F40F2">
      <w:pPr>
        <w:pStyle w:val="Nzov"/>
        <w:jc w:val="center"/>
      </w:pPr>
      <w:r w:rsidRPr="00C27B16">
        <w:t>Šošovky</w:t>
      </w:r>
    </w:p>
    <w:p w14:paraId="6A357158" w14:textId="77777777" w:rsidR="00B63465" w:rsidRPr="00C27B16" w:rsidRDefault="00B63465" w:rsidP="00B63465"/>
    <w:p w14:paraId="1F4A2040" w14:textId="3E3CC563" w:rsidR="00B63465" w:rsidRPr="00C27B16" w:rsidRDefault="002D2CFA" w:rsidP="002D2CFA">
      <w:pPr>
        <w:pStyle w:val="Odsekzoznamu"/>
        <w:numPr>
          <w:ilvl w:val="0"/>
          <w:numId w:val="1"/>
        </w:numPr>
      </w:pPr>
      <w:r w:rsidRPr="00C27B16">
        <w:drawing>
          <wp:anchor distT="0" distB="0" distL="114300" distR="114300" simplePos="0" relativeHeight="251526144" behindDoc="0" locked="0" layoutInCell="1" allowOverlap="1" wp14:anchorId="2D84F985" wp14:editId="315E4996">
            <wp:simplePos x="0" y="0"/>
            <wp:positionH relativeFrom="column">
              <wp:posOffset>678342</wp:posOffset>
            </wp:positionH>
            <wp:positionV relativeFrom="paragraph">
              <wp:posOffset>397702</wp:posOffset>
            </wp:positionV>
            <wp:extent cx="5881370" cy="1931670"/>
            <wp:effectExtent l="0" t="0" r="0" b="0"/>
            <wp:wrapTopAndBottom/>
            <wp:docPr id="10242" name="Picture 2" descr="https://encrypted-tbn0.gstatic.com/images?q=tbn:ANd9GcTyd7kIzFf09AbWeAqlYUA-7YMbCvvwIIUSHC2yD2BJo5gKhND51wLFl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s://encrypted-tbn0.gstatic.com/images?q=tbn:ANd9GcTyd7kIzFf09AbWeAqlYUA-7YMbCvvwIIUSHC2yD2BJo5gKhND51wLFlbz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77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8" b="19900"/>
                    <a:stretch/>
                  </pic:blipFill>
                  <pic:spPr bwMode="auto">
                    <a:xfrm>
                      <a:off x="0" y="0"/>
                      <a:ext cx="588137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7B16">
        <w:t>P</w:t>
      </w:r>
      <w:r w:rsidRPr="00C27B16">
        <w:t>riehľadné rovnorodé telesá, ktoré sú ohraničené dvoma guľovými plochami alebo guľovou a rovinnou optickou plochou</w:t>
      </w:r>
      <w:r w:rsidRPr="00C27B16">
        <w:t xml:space="preserve"> </w:t>
      </w:r>
    </w:p>
    <w:p w14:paraId="3C6D3411" w14:textId="0A344B9F" w:rsidR="002D2CFA" w:rsidRPr="00C27B16" w:rsidRDefault="002D2CFA" w:rsidP="002D2CFA"/>
    <w:p w14:paraId="0696DA66" w14:textId="31E39115" w:rsidR="002D2CFA" w:rsidRPr="00C27B16" w:rsidRDefault="002D2CFA" w:rsidP="002D2CFA">
      <w:pPr>
        <w:pStyle w:val="Odsekzoznamu"/>
        <w:numPr>
          <w:ilvl w:val="0"/>
          <w:numId w:val="1"/>
        </w:numPr>
        <w:rPr>
          <w:b/>
          <w:bCs/>
        </w:rPr>
      </w:pPr>
      <w:r w:rsidRPr="00C27B16">
        <w:rPr>
          <w:b/>
          <w:bCs/>
        </w:rPr>
        <w:t>Spojka</w:t>
      </w:r>
    </w:p>
    <w:p w14:paraId="40CB32B8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>V1, V2 – vrcholy šošovky – priesečníky optickej osi s optickými plochami</w:t>
      </w:r>
    </w:p>
    <w:p w14:paraId="4E65A239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>| V1, V2 | - hrúbka šošovky</w:t>
      </w:r>
    </w:p>
    <w:p w14:paraId="2C0D3555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>O – stred šošovky</w:t>
      </w:r>
    </w:p>
    <w:p w14:paraId="2B9840C9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 xml:space="preserve">F – predmetové ohnisko – stred úsečky  C1V1 </w:t>
      </w:r>
    </w:p>
    <w:p w14:paraId="0AFA1F89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 xml:space="preserve">F´ - obrazové ohnisko – stred úsečky C2V2 </w:t>
      </w:r>
    </w:p>
    <w:p w14:paraId="38988D4E" w14:textId="77777777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 xml:space="preserve">|FO| = f -  predmetová ohnisková vzdialenosť </w:t>
      </w:r>
    </w:p>
    <w:p w14:paraId="4F71CE90" w14:textId="15A24C45" w:rsidR="002D2CFA" w:rsidRPr="002D2CFA" w:rsidRDefault="002D2CFA" w:rsidP="002D2CFA">
      <w:pPr>
        <w:pStyle w:val="Odsekzoznamu"/>
        <w:numPr>
          <w:ilvl w:val="1"/>
          <w:numId w:val="1"/>
        </w:numPr>
      </w:pPr>
      <w:r w:rsidRPr="002D2CFA">
        <w:rPr>
          <w:b/>
          <w:bCs/>
        </w:rPr>
        <w:t xml:space="preserve">|F´O| = f´ - obrazová ohnisková vzdialenosť </w:t>
      </w:r>
    </w:p>
    <w:p w14:paraId="34CF0F9D" w14:textId="2590D6E0" w:rsidR="002D2CFA" w:rsidRPr="00C27B16" w:rsidRDefault="002D2CFA" w:rsidP="002D2CFA">
      <w:pPr>
        <w:ind w:left="1080"/>
      </w:pP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922822C" wp14:editId="4F3BD84D">
                <wp:simplePos x="0" y="0"/>
                <wp:positionH relativeFrom="column">
                  <wp:posOffset>1743075</wp:posOffset>
                </wp:positionH>
                <wp:positionV relativeFrom="paragraph">
                  <wp:posOffset>1987550</wp:posOffset>
                </wp:positionV>
                <wp:extent cx="552450" cy="457835"/>
                <wp:effectExtent l="0" t="0" r="0" b="0"/>
                <wp:wrapNone/>
                <wp:docPr id="9" name="BlokText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7B188" w14:textId="156DBAFF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22822C" id="_x0000_t202" coordsize="21600,21600" o:spt="202" path="m,l,21600r21600,l21600,xe">
                <v:stroke joinstyle="miter"/>
                <v:path gradientshapeok="t" o:connecttype="rect"/>
              </v:shapetype>
              <v:shape id="BlokTextu 8" o:spid="_x0000_s1026" type="#_x0000_t202" style="position:absolute;left:0;text-align:left;margin-left:137.25pt;margin-top:156.5pt;width:43.5pt;height:36.05pt;z-index: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" filled="f" stroked="f">
                <v:textbox>
                  <w:txbxContent>
                    <w:p w14:paraId="7B17B188" w14:textId="156DBAFF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24B3E905" wp14:editId="784C2A59">
                <wp:simplePos x="0" y="0"/>
                <wp:positionH relativeFrom="column">
                  <wp:posOffset>2768135</wp:posOffset>
                </wp:positionH>
                <wp:positionV relativeFrom="paragraph">
                  <wp:posOffset>1422883</wp:posOffset>
                </wp:positionV>
                <wp:extent cx="471449" cy="458033"/>
                <wp:effectExtent l="0" t="0" r="0" b="0"/>
                <wp:wrapNone/>
                <wp:docPr id="19" name="BlokTextu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449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8D6BC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3E905" id="BlokTextu 18" o:spid="_x0000_s1027" type="#_x0000_t202" style="position:absolute;left:0;text-align:left;margin-left:217.95pt;margin-top:112.05pt;width:37.1pt;height:36.0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" filled="f" stroked="f">
                <v:textbox>
                  <w:txbxContent>
                    <w:p w14:paraId="0708D6BC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2189FAC0" wp14:editId="1D018475">
                <wp:simplePos x="0" y="0"/>
                <wp:positionH relativeFrom="column">
                  <wp:posOffset>3962125</wp:posOffset>
                </wp:positionH>
                <wp:positionV relativeFrom="paragraph">
                  <wp:posOffset>1444227</wp:posOffset>
                </wp:positionV>
                <wp:extent cx="470988" cy="458033"/>
                <wp:effectExtent l="0" t="0" r="0" b="0"/>
                <wp:wrapNone/>
                <wp:docPr id="20" name="BlokTextu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988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B21397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FAC0" id="BlokTextu 19" o:spid="_x0000_s1028" type="#_x0000_t202" style="position:absolute;left:0;text-align:left;margin-left:312pt;margin-top:113.7pt;width:37.1pt;height:36.0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" filled="f" stroked="f">
                <v:textbox>
                  <w:txbxContent>
                    <w:p w14:paraId="41B21397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E2AC4DE" wp14:editId="4EC8285E">
                <wp:simplePos x="0" y="0"/>
                <wp:positionH relativeFrom="column">
                  <wp:posOffset>3356942</wp:posOffset>
                </wp:positionH>
                <wp:positionV relativeFrom="paragraph">
                  <wp:posOffset>1424674</wp:posOffset>
                </wp:positionV>
                <wp:extent cx="268214" cy="458033"/>
                <wp:effectExtent l="0" t="0" r="0" b="0"/>
                <wp:wrapNone/>
                <wp:docPr id="6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14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CAA31F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AC4DE" id="BlokTextu 5" o:spid="_x0000_s1029" type="#_x0000_t202" style="position:absolute;left:0;text-align:left;margin-left:264.35pt;margin-top:112.2pt;width:21.1pt;height:36.0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" filled="f" stroked="f">
                <v:textbox>
                  <w:txbxContent>
                    <w:p w14:paraId="13CAA31F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FD081F1" wp14:editId="6FC17CEE">
                <wp:simplePos x="0" y="0"/>
                <wp:positionH relativeFrom="column">
                  <wp:posOffset>3728303</wp:posOffset>
                </wp:positionH>
                <wp:positionV relativeFrom="paragraph">
                  <wp:posOffset>1831975</wp:posOffset>
                </wp:positionV>
                <wp:extent cx="470988" cy="458033"/>
                <wp:effectExtent l="0" t="0" r="0" b="0"/>
                <wp:wrapNone/>
                <wp:docPr id="7" name="BlokText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0988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94D933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081F1" id="BlokTextu 6" o:spid="_x0000_s1030" type="#_x0000_t202" style="position:absolute;left:0;text-align:left;margin-left:293.55pt;margin-top:144.25pt;width:37.1pt;height:36.0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" filled="f" stroked="f">
                <v:textbox>
                  <w:txbxContent>
                    <w:p w14:paraId="4794D933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C9EF2C0" wp14:editId="45E5E900">
                <wp:simplePos x="0" y="0"/>
                <wp:positionH relativeFrom="column">
                  <wp:posOffset>3115158</wp:posOffset>
                </wp:positionH>
                <wp:positionV relativeFrom="paragraph">
                  <wp:posOffset>1823123</wp:posOffset>
                </wp:positionV>
                <wp:extent cx="523064" cy="458033"/>
                <wp:effectExtent l="0" t="0" r="0" b="0"/>
                <wp:wrapNone/>
                <wp:docPr id="10" name="BlokText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064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8B82E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EF2C0" id="BlokTextu 9" o:spid="_x0000_s1031" type="#_x0000_t202" style="position:absolute;left:0;text-align:left;margin-left:245.3pt;margin-top:143.55pt;width:41.2pt;height:36.0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" filled="f" stroked="f">
                <v:textbox>
                  <w:txbxContent>
                    <w:p w14:paraId="1E58B82E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363F9A08" wp14:editId="0939C5A1">
                <wp:simplePos x="0" y="0"/>
                <wp:positionH relativeFrom="column">
                  <wp:posOffset>3527951</wp:posOffset>
                </wp:positionH>
                <wp:positionV relativeFrom="paragraph">
                  <wp:posOffset>1878979</wp:posOffset>
                </wp:positionV>
                <wp:extent cx="0" cy="130176"/>
                <wp:effectExtent l="19050" t="0" r="19050" b="22225"/>
                <wp:wrapNone/>
                <wp:docPr id="4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4B25A" id="Rovná spojnica 3" o:spid="_x0000_s1026" style="position:absolute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pt,147.95pt" to="277.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735B4B7" wp14:editId="085F6591">
                <wp:simplePos x="0" y="0"/>
                <wp:positionH relativeFrom="column">
                  <wp:posOffset>5094411</wp:posOffset>
                </wp:positionH>
                <wp:positionV relativeFrom="paragraph">
                  <wp:posOffset>1878979</wp:posOffset>
                </wp:positionV>
                <wp:extent cx="0" cy="130176"/>
                <wp:effectExtent l="19050" t="0" r="19050" b="22225"/>
                <wp:wrapNone/>
                <wp:docPr id="5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AED2" id="Rovná spojnica 4" o:spid="_x0000_s1026" style="position:absolute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5pt,147.95pt" to="401.1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5BCAFDE" wp14:editId="6CE2AE0B">
                <wp:simplePos x="0" y="0"/>
                <wp:positionH relativeFrom="column">
                  <wp:posOffset>1992357</wp:posOffset>
                </wp:positionH>
                <wp:positionV relativeFrom="paragraph">
                  <wp:posOffset>1871264</wp:posOffset>
                </wp:positionV>
                <wp:extent cx="0" cy="130175"/>
                <wp:effectExtent l="19050" t="0" r="19050" b="22225"/>
                <wp:wrapNone/>
                <wp:docPr id="8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DBC8C" id="Rovná spojnica 7" o:spid="_x0000_s1026" style="position:absolute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47.35pt" to="156.9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7DF27B17" wp14:editId="2028757A">
                <wp:simplePos x="0" y="0"/>
                <wp:positionH relativeFrom="column">
                  <wp:posOffset>5049719</wp:posOffset>
                </wp:positionH>
                <wp:positionV relativeFrom="paragraph">
                  <wp:posOffset>1971366</wp:posOffset>
                </wp:positionV>
                <wp:extent cx="523064" cy="458033"/>
                <wp:effectExtent l="0" t="0" r="0" b="0"/>
                <wp:wrapNone/>
                <wp:docPr id="12" name="BlokTextu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064" cy="45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7BADFD" w14:textId="77777777" w:rsidR="002D2CFA" w:rsidRPr="002D2CFA" w:rsidRDefault="002D2CFA" w:rsidP="002D2CFA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D2CFA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27B17" id="BlokTextu 11" o:spid="_x0000_s1032" type="#_x0000_t202" style="position:absolute;left:0;text-align:left;margin-left:397.6pt;margin-top:155.25pt;width:41.2pt;height:36.0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" filled="f" stroked="f">
                <v:textbox>
                  <w:txbxContent>
                    <w:p w14:paraId="787BADFD" w14:textId="77777777" w:rsidR="002D2CFA" w:rsidRPr="002D2CFA" w:rsidRDefault="002D2CFA" w:rsidP="002D2CFA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D2CFA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5927FFF" wp14:editId="4B2F7FF1">
                <wp:simplePos x="0" y="0"/>
                <wp:positionH relativeFrom="column">
                  <wp:posOffset>2949210</wp:posOffset>
                </wp:positionH>
                <wp:positionV relativeFrom="paragraph">
                  <wp:posOffset>1863548</wp:posOffset>
                </wp:positionV>
                <wp:extent cx="0" cy="130175"/>
                <wp:effectExtent l="19050" t="0" r="19050" b="22225"/>
                <wp:wrapNone/>
                <wp:docPr id="18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8DF1" id="Rovná spojnica 17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pt,146.75pt" to="232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3071A3F" wp14:editId="5E43342D">
                <wp:simplePos x="0" y="0"/>
                <wp:positionH relativeFrom="column">
                  <wp:posOffset>4122125</wp:posOffset>
                </wp:positionH>
                <wp:positionV relativeFrom="paragraph">
                  <wp:posOffset>1863548</wp:posOffset>
                </wp:positionV>
                <wp:extent cx="0" cy="130175"/>
                <wp:effectExtent l="19050" t="0" r="19050" b="22225"/>
                <wp:wrapNone/>
                <wp:docPr id="21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2218" id="Rovná spojnica 20" o:spid="_x0000_s1026" style="position:absolute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146.75pt" to="324.6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06370635" wp14:editId="53357A9D">
                <wp:simplePos x="0" y="0"/>
                <wp:positionH relativeFrom="column">
                  <wp:posOffset>95693</wp:posOffset>
                </wp:positionH>
                <wp:positionV relativeFrom="paragraph">
                  <wp:posOffset>2016254</wp:posOffset>
                </wp:positionV>
                <wp:extent cx="6636234" cy="0"/>
                <wp:effectExtent l="0" t="19050" r="50800" b="38100"/>
                <wp:wrapNone/>
                <wp:docPr id="22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6234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844B3" id="Rovná spojnica 21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158.75pt" to="530.1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" strokecolor="black [3213]" strokeweight="4.5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E37144A" wp14:editId="45ADB1D3">
                <wp:simplePos x="0" y="0"/>
                <wp:positionH relativeFrom="column">
                  <wp:posOffset>327190</wp:posOffset>
                </wp:positionH>
                <wp:positionV relativeFrom="paragraph">
                  <wp:posOffset>173813</wp:posOffset>
                </wp:positionV>
                <wp:extent cx="3449135" cy="3657763"/>
                <wp:effectExtent l="0" t="0" r="18415" b="19050"/>
                <wp:wrapNone/>
                <wp:docPr id="33" name="Ová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135" cy="36577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1B3E8C" id="Ovál 32" o:spid="_x0000_s1026" style="position:absolute;margin-left:25.75pt;margin-top:13.7pt;width:271.6pt;height:4in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" filled="f" strokecolor="black [3213]" strokeweight="1pt">
                <v:stroke joinstyle="miter"/>
              </v:oval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ADDC0CF" wp14:editId="338BCEDC">
                <wp:simplePos x="0" y="0"/>
                <wp:positionH relativeFrom="column">
                  <wp:posOffset>3197747</wp:posOffset>
                </wp:positionH>
                <wp:positionV relativeFrom="paragraph">
                  <wp:posOffset>173813</wp:posOffset>
                </wp:positionV>
                <wp:extent cx="3527155" cy="3657763"/>
                <wp:effectExtent l="0" t="0" r="16510" b="19050"/>
                <wp:wrapNone/>
                <wp:docPr id="34" name="Ová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7155" cy="36577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1FBD87D" id="Ovál 33" o:spid="_x0000_s1026" style="position:absolute;margin-left:251.8pt;margin-top:13.7pt;width:277.75pt;height:4in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" filled="f" strokecolor="black [3213]" strokeweight="1pt">
                <v:stroke joinstyle="miter"/>
              </v:oval>
            </w:pict>
          </mc:Fallback>
        </mc:AlternateContent>
      </w:r>
      <w:r w:rsidR="00DB667D" w:rsidRPr="00C27B16">
        <w:t xml:space="preserve"> </w:t>
      </w:r>
    </w:p>
    <w:p w14:paraId="40901BBA" w14:textId="73848BEE" w:rsidR="00DB667D" w:rsidRPr="00C27B16" w:rsidRDefault="00DB667D" w:rsidP="002D2CFA">
      <w:pPr>
        <w:ind w:left="1080"/>
      </w:pPr>
    </w:p>
    <w:p w14:paraId="3EF90FBD" w14:textId="73DD9D40" w:rsidR="00DB667D" w:rsidRPr="00C27B16" w:rsidRDefault="00DB667D" w:rsidP="002D2CFA">
      <w:pPr>
        <w:ind w:left="1080"/>
      </w:pPr>
    </w:p>
    <w:p w14:paraId="17E6870E" w14:textId="01D7DFA8" w:rsidR="00DB667D" w:rsidRPr="00C27B16" w:rsidRDefault="00DB667D" w:rsidP="002D2CFA">
      <w:pPr>
        <w:ind w:left="1080"/>
      </w:pPr>
    </w:p>
    <w:p w14:paraId="51ABF304" w14:textId="4C96C921" w:rsidR="00DB667D" w:rsidRPr="00C27B16" w:rsidRDefault="00DB667D" w:rsidP="002D2CFA">
      <w:pPr>
        <w:ind w:left="1080"/>
      </w:pPr>
    </w:p>
    <w:p w14:paraId="4FAEDE50" w14:textId="02938F6A" w:rsidR="00DB667D" w:rsidRPr="00C27B16" w:rsidRDefault="00DB667D" w:rsidP="002D2CFA">
      <w:pPr>
        <w:ind w:left="1080"/>
      </w:pPr>
    </w:p>
    <w:p w14:paraId="71F17BA5" w14:textId="5821543D" w:rsidR="00DB667D" w:rsidRPr="00C27B16" w:rsidRDefault="00DB667D" w:rsidP="002D2CFA">
      <w:pPr>
        <w:ind w:left="1080"/>
      </w:pPr>
    </w:p>
    <w:p w14:paraId="11A99D47" w14:textId="33035C99" w:rsidR="00DB667D" w:rsidRPr="00C27B16" w:rsidRDefault="00DB667D" w:rsidP="002D2CFA">
      <w:pPr>
        <w:ind w:left="1080"/>
      </w:pPr>
    </w:p>
    <w:p w14:paraId="23042F14" w14:textId="728ECF68" w:rsidR="00DB667D" w:rsidRPr="00C27B16" w:rsidRDefault="00DB667D" w:rsidP="002D2CFA">
      <w:pPr>
        <w:ind w:left="1080"/>
      </w:pPr>
    </w:p>
    <w:p w14:paraId="6BB7AB03" w14:textId="00287107" w:rsidR="00DB667D" w:rsidRPr="00C27B16" w:rsidRDefault="00DB667D" w:rsidP="002D2CFA">
      <w:pPr>
        <w:ind w:left="1080"/>
      </w:pPr>
    </w:p>
    <w:p w14:paraId="2A84D26A" w14:textId="4489012E" w:rsidR="00DB667D" w:rsidRPr="00C27B16" w:rsidRDefault="00DB667D" w:rsidP="002D2CFA">
      <w:pPr>
        <w:ind w:left="1080"/>
      </w:pPr>
    </w:p>
    <w:p w14:paraId="56FF0D50" w14:textId="11AE9A78" w:rsidR="00DB667D" w:rsidRPr="00C27B16" w:rsidRDefault="00DB667D" w:rsidP="002D2CFA">
      <w:pPr>
        <w:ind w:left="1080"/>
      </w:pPr>
    </w:p>
    <w:p w14:paraId="7268B05A" w14:textId="354266D4" w:rsidR="00DB667D" w:rsidRPr="00C27B16" w:rsidRDefault="00DB667D" w:rsidP="002D2CFA">
      <w:pPr>
        <w:ind w:left="1080"/>
      </w:pPr>
    </w:p>
    <w:p w14:paraId="4F6FAFDA" w14:textId="0ABA1A10" w:rsidR="00DB667D" w:rsidRPr="00C27B16" w:rsidRDefault="00DB667D" w:rsidP="002D2CFA">
      <w:pPr>
        <w:ind w:left="1080"/>
      </w:pPr>
    </w:p>
    <w:p w14:paraId="20867F74" w14:textId="62D43BFD" w:rsidR="00DB667D" w:rsidRPr="00C27B16" w:rsidRDefault="00DB667D" w:rsidP="002D2CFA">
      <w:pPr>
        <w:ind w:left="1080"/>
      </w:pPr>
    </w:p>
    <w:p w14:paraId="030E3141" w14:textId="28C86B52" w:rsidR="00DB667D" w:rsidRPr="00C27B16" w:rsidRDefault="00DB667D" w:rsidP="00DB667D">
      <w:pPr>
        <w:pStyle w:val="Odsekzoznamu"/>
        <w:numPr>
          <w:ilvl w:val="0"/>
          <w:numId w:val="1"/>
        </w:numPr>
      </w:pPr>
      <w:r w:rsidRPr="00C27B16">
        <w:rPr>
          <w:b/>
          <w:bCs/>
        </w:rPr>
        <w:lastRenderedPageBreak/>
        <w:t>Rozptylka</w:t>
      </w:r>
    </w:p>
    <w:p w14:paraId="0F50189C" w14:textId="77777777" w:rsidR="00DB667D" w:rsidRPr="00C27B16" w:rsidRDefault="00DB667D" w:rsidP="00DB667D">
      <w:pPr>
        <w:pStyle w:val="Odsekzoznamu"/>
        <w:numPr>
          <w:ilvl w:val="1"/>
          <w:numId w:val="1"/>
        </w:numPr>
        <w:rPr>
          <w:b/>
          <w:bCs/>
        </w:rPr>
      </w:pPr>
      <w:r w:rsidRPr="00C27B16">
        <w:rPr>
          <w:b/>
          <w:bCs/>
        </w:rPr>
        <w:t>V1, V2 – vrcholy šošovky – priesečníky optickej osi s optickými plochami</w:t>
      </w:r>
    </w:p>
    <w:p w14:paraId="0ECCE51A" w14:textId="77777777" w:rsidR="00DB667D" w:rsidRPr="00C27B16" w:rsidRDefault="00DB667D" w:rsidP="00DB667D">
      <w:pPr>
        <w:pStyle w:val="Odsekzoznamu"/>
        <w:numPr>
          <w:ilvl w:val="1"/>
          <w:numId w:val="1"/>
        </w:numPr>
        <w:rPr>
          <w:b/>
          <w:bCs/>
        </w:rPr>
      </w:pPr>
      <w:r w:rsidRPr="00C27B16">
        <w:rPr>
          <w:b/>
          <w:bCs/>
        </w:rPr>
        <w:t>| V1, V2 | - hrúbka šošovky</w:t>
      </w:r>
    </w:p>
    <w:p w14:paraId="4AA9556E" w14:textId="77777777" w:rsidR="00DB667D" w:rsidRPr="00C27B16" w:rsidRDefault="00DB667D" w:rsidP="00DB667D">
      <w:pPr>
        <w:pStyle w:val="Odsekzoznamu"/>
        <w:numPr>
          <w:ilvl w:val="1"/>
          <w:numId w:val="1"/>
        </w:numPr>
      </w:pPr>
      <w:r w:rsidRPr="00C27B16">
        <w:rPr>
          <w:b/>
          <w:bCs/>
        </w:rPr>
        <w:t>O – stred šošovky</w:t>
      </w:r>
    </w:p>
    <w:p w14:paraId="1E312B81" w14:textId="77777777" w:rsidR="00DB667D" w:rsidRPr="00C27B16" w:rsidRDefault="00DB667D" w:rsidP="00DB667D">
      <w:pPr>
        <w:pStyle w:val="Odsekzoznamu"/>
        <w:numPr>
          <w:ilvl w:val="1"/>
          <w:numId w:val="1"/>
        </w:numPr>
        <w:rPr>
          <w:b/>
          <w:bCs/>
        </w:rPr>
      </w:pPr>
      <w:r w:rsidRPr="00C27B16">
        <w:rPr>
          <w:b/>
          <w:bCs/>
        </w:rPr>
        <w:t xml:space="preserve">F – predmetové ohnisko – stred úsečky  C2V2 </w:t>
      </w:r>
    </w:p>
    <w:p w14:paraId="5F5EBFD7" w14:textId="77777777" w:rsidR="00DB667D" w:rsidRPr="00C27B16" w:rsidRDefault="00DB667D" w:rsidP="00DB667D">
      <w:pPr>
        <w:pStyle w:val="Odsekzoznamu"/>
        <w:numPr>
          <w:ilvl w:val="1"/>
          <w:numId w:val="1"/>
        </w:numPr>
        <w:rPr>
          <w:b/>
          <w:bCs/>
        </w:rPr>
      </w:pPr>
      <w:r w:rsidRPr="00C27B16">
        <w:rPr>
          <w:b/>
          <w:bCs/>
        </w:rPr>
        <w:t xml:space="preserve">F´ - obrazové ohnisko – stred úsečky C1V1 </w:t>
      </w:r>
    </w:p>
    <w:p w14:paraId="50F27BFD" w14:textId="77777777" w:rsidR="00DB667D" w:rsidRPr="00C27B16" w:rsidRDefault="00DB667D" w:rsidP="00DB667D">
      <w:pPr>
        <w:pStyle w:val="Odsekzoznamu"/>
        <w:numPr>
          <w:ilvl w:val="1"/>
          <w:numId w:val="1"/>
        </w:numPr>
        <w:rPr>
          <w:b/>
          <w:bCs/>
        </w:rPr>
      </w:pPr>
      <w:r w:rsidRPr="00C27B16">
        <w:rPr>
          <w:b/>
          <w:bCs/>
        </w:rPr>
        <w:t xml:space="preserve">|FO| = f -  predmetová ohnisková vzdialenosť </w:t>
      </w:r>
    </w:p>
    <w:p w14:paraId="02172C1B" w14:textId="62671372" w:rsidR="00DB667D" w:rsidRPr="00C27B16" w:rsidRDefault="00DB667D" w:rsidP="00DB667D">
      <w:pPr>
        <w:pStyle w:val="Odsekzoznamu"/>
        <w:numPr>
          <w:ilvl w:val="1"/>
          <w:numId w:val="1"/>
        </w:numPr>
      </w:pPr>
      <w:r w:rsidRPr="00C27B16">
        <w:rPr>
          <w:b/>
          <w:bCs/>
        </w:rPr>
        <w:t>|F´O| = f´ - obrazová ohnisková vzdialenosť</w:t>
      </w:r>
      <w:r w:rsidRPr="00C27B16">
        <w:t xml:space="preserve"> </w: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FC8EE4" wp14:editId="554FB068">
                <wp:simplePos x="0" y="0"/>
                <wp:positionH relativeFrom="margin">
                  <wp:align>center</wp:align>
                </wp:positionH>
                <wp:positionV relativeFrom="paragraph">
                  <wp:posOffset>2425700</wp:posOffset>
                </wp:positionV>
                <wp:extent cx="342900" cy="374015"/>
                <wp:effectExtent l="0" t="0" r="0" b="6985"/>
                <wp:wrapNone/>
                <wp:docPr id="13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A31045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C8EE4" id="_x0000_s1033" type="#_x0000_t202" style="position:absolute;left:0;text-align:left;margin-left:0;margin-top:191pt;width:27pt;height:29.45pt;z-index:251591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" filled="f" stroked="f">
                <v:textbox>
                  <w:txbxContent>
                    <w:p w14:paraId="3FA31045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07AC4F2" wp14:editId="158B9448">
                <wp:simplePos x="0" y="0"/>
                <wp:positionH relativeFrom="column">
                  <wp:posOffset>3426279</wp:posOffset>
                </wp:positionH>
                <wp:positionV relativeFrom="paragraph">
                  <wp:posOffset>2326534</wp:posOffset>
                </wp:positionV>
                <wp:extent cx="0" cy="106476"/>
                <wp:effectExtent l="19050" t="0" r="19050" b="27305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84887" id="Rovná spojnica 3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183.2pt" to="269.8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7ACF9038" wp14:editId="26C45723">
                <wp:simplePos x="0" y="0"/>
                <wp:positionH relativeFrom="column">
                  <wp:posOffset>5218375</wp:posOffset>
                </wp:positionH>
                <wp:positionV relativeFrom="paragraph">
                  <wp:posOffset>2326534</wp:posOffset>
                </wp:positionV>
                <wp:extent cx="0" cy="106476"/>
                <wp:effectExtent l="19050" t="0" r="19050" b="27305"/>
                <wp:wrapNone/>
                <wp:docPr id="11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5072" id="Rovná spojnica 4" o:spid="_x0000_s1026" style="position:absolute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pt,183.2pt" to="410.9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0489F3E0" wp14:editId="6D2F65B0">
                <wp:simplePos x="0" y="0"/>
                <wp:positionH relativeFrom="column">
                  <wp:posOffset>2945605</wp:posOffset>
                </wp:positionH>
                <wp:positionV relativeFrom="paragraph">
                  <wp:posOffset>2383070</wp:posOffset>
                </wp:positionV>
                <wp:extent cx="385178" cy="374645"/>
                <wp:effectExtent l="0" t="0" r="0" b="6985"/>
                <wp:wrapNone/>
                <wp:docPr id="14" name="BlokText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178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DD637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F3E0" id="_x0000_s1034" type="#_x0000_t202" style="position:absolute;left:0;text-align:left;margin-left:231.95pt;margin-top:187.65pt;width:30.35pt;height:29.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" filled="f" stroked="f">
                <v:textbox>
                  <w:txbxContent>
                    <w:p w14:paraId="2D8DD637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54B582B" wp14:editId="4E5CFDF5">
                <wp:simplePos x="0" y="0"/>
                <wp:positionH relativeFrom="column">
                  <wp:posOffset>1628529</wp:posOffset>
                </wp:positionH>
                <wp:positionV relativeFrom="paragraph">
                  <wp:posOffset>2315227</wp:posOffset>
                </wp:positionV>
                <wp:extent cx="0" cy="106476"/>
                <wp:effectExtent l="19050" t="0" r="19050" b="27305"/>
                <wp:wrapNone/>
                <wp:docPr id="15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9299C" id="Rovná spojnica 7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82.3pt" to="128.2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799D0C5" wp14:editId="608784EE">
                <wp:simplePos x="0" y="0"/>
                <wp:positionH relativeFrom="column">
                  <wp:posOffset>3629619</wp:posOffset>
                </wp:positionH>
                <wp:positionV relativeFrom="paragraph">
                  <wp:posOffset>2388723</wp:posOffset>
                </wp:positionV>
                <wp:extent cx="427390" cy="374645"/>
                <wp:effectExtent l="0" t="0" r="0" b="6985"/>
                <wp:wrapNone/>
                <wp:docPr id="16" name="BlokText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390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05DFBA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V2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9D0C5" id="_x0000_s1035" type="#_x0000_t202" style="position:absolute;left:0;text-align:left;margin-left:285.8pt;margin-top:188.1pt;width:33.65pt;height:29.5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" filled="f" stroked="f">
                <v:textbox>
                  <w:txbxContent>
                    <w:p w14:paraId="3405DFBA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V2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FD3E70B" wp14:editId="4A039200">
                <wp:simplePos x="0" y="0"/>
                <wp:positionH relativeFrom="column">
                  <wp:posOffset>1622875</wp:posOffset>
                </wp:positionH>
                <wp:positionV relativeFrom="paragraph">
                  <wp:posOffset>1167546</wp:posOffset>
                </wp:positionV>
                <wp:extent cx="1581040" cy="2435758"/>
                <wp:effectExtent l="0" t="0" r="0" b="0"/>
                <wp:wrapNone/>
                <wp:docPr id="17" name="Voľná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1581040" cy="2435758"/>
                        </a:xfrm>
                        <a:custGeom>
                          <a:avLst/>
                          <a:gdLst>
                            <a:gd name="T0" fmla="*/ 7579 w 21600"/>
                            <a:gd name="T1" fmla="*/ 33034 h 33034"/>
                            <a:gd name="T2" fmla="*/ 7785 w 21600"/>
                            <a:gd name="T3" fmla="*/ 0 h 33034"/>
                            <a:gd name="T4" fmla="*/ 21600 w 21600"/>
                            <a:gd name="T5" fmla="*/ 16604 h 33034"/>
                          </a:gdLst>
                          <a:ahLst/>
                          <a:cxnLst/>
                          <a:rect l="0" t="0" r="r" b="b"/>
                          <a:pathLst>
                            <a:path w="21600" h="33034" fill="none" extrusionOk="0"/>
                            <a:path w="21600" h="33034" stroke="0" extrusionOk="0"/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09203A" id="Voľná forma 9" o:spid="_x0000_s1026" style="position:absolute;margin-left:127.8pt;margin-top:91.95pt;width:124.5pt;height:191.8pt;flip:x y;z-index:251595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33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" path="" filled="f" strokecolor="black [3213]" strokeweight="6pt">
                <v:path arrowok="t" o:extrusionok="f"/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FFEBC09" wp14:editId="0604E74A">
                <wp:simplePos x="0" y="0"/>
                <wp:positionH relativeFrom="column">
                  <wp:posOffset>5206807</wp:posOffset>
                </wp:positionH>
                <wp:positionV relativeFrom="paragraph">
                  <wp:posOffset>2422645</wp:posOffset>
                </wp:positionV>
                <wp:extent cx="427766" cy="374645"/>
                <wp:effectExtent l="0" t="0" r="0" b="6985"/>
                <wp:wrapNone/>
                <wp:docPr id="23" name="BlokTextu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766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8EA5FA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EBC09" id="BlokTextu 10" o:spid="_x0000_s1036" type="#_x0000_t202" style="position:absolute;left:0;text-align:left;margin-left:410pt;margin-top:190.75pt;width:33.7pt;height:29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" filled="f" stroked="f">
                <v:textbox>
                  <w:txbxContent>
                    <w:p w14:paraId="128EA5FA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4F7C9E9" wp14:editId="0529BAD5">
                <wp:simplePos x="0" y="0"/>
                <wp:positionH relativeFrom="column">
                  <wp:posOffset>3641104</wp:posOffset>
                </wp:positionH>
                <wp:positionV relativeFrom="paragraph">
                  <wp:posOffset>1161893</wp:posOffset>
                </wp:positionV>
                <wp:extent cx="1581040" cy="2435758"/>
                <wp:effectExtent l="0" t="0" r="0" b="0"/>
                <wp:wrapNone/>
                <wp:docPr id="24" name="Voľná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 flipV="1">
                          <a:off x="0" y="0"/>
                          <a:ext cx="1581040" cy="2435758"/>
                        </a:xfrm>
                        <a:custGeom>
                          <a:avLst/>
                          <a:gdLst>
                            <a:gd name="T0" fmla="*/ 7647 w 21600"/>
                            <a:gd name="T1" fmla="*/ 33049 h 33049"/>
                            <a:gd name="T2" fmla="*/ 7733 w 21600"/>
                            <a:gd name="T3" fmla="*/ 0 h 33049"/>
                            <a:gd name="T4" fmla="*/ 21600 w 21600"/>
                            <a:gd name="T5" fmla="*/ 16561 h 33049"/>
                          </a:gdLst>
                          <a:ahLst/>
                          <a:cxnLst/>
                          <a:rect l="0" t="0" r="r" b="b"/>
                          <a:pathLst>
                            <a:path w="21600" h="33049" fill="none" extrusionOk="0"/>
                            <a:path w="21600" h="33049" stroke="0" extrusionOk="0"/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1CA5D1" id="Voľná forma 11" o:spid="_x0000_s1026" style="position:absolute;margin-left:286.7pt;margin-top:91.5pt;width:124.5pt;height:191.8pt;rotation:180;flip:x y;z-index:251597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3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" path="" filled="f" strokecolor="black [3213]" strokeweight="6pt">
                <v:path arrowok="t" o:extrusionok="f"/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8462860" wp14:editId="2CF132A8">
                <wp:simplePos x="0" y="0"/>
                <wp:positionH relativeFrom="column">
                  <wp:posOffset>2646123</wp:posOffset>
                </wp:positionH>
                <wp:positionV relativeFrom="paragraph">
                  <wp:posOffset>1190161</wp:posOffset>
                </wp:positionV>
                <wp:extent cx="1538641" cy="0"/>
                <wp:effectExtent l="0" t="38100" r="42545" b="38100"/>
                <wp:wrapNone/>
                <wp:docPr id="29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41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3C38" id="Rovná spojnica 16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93.7pt" to="329.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" strokecolor="black [3213]" strokeweight="6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6BB53FF" wp14:editId="3C311021">
                <wp:simplePos x="0" y="0"/>
                <wp:positionH relativeFrom="column">
                  <wp:posOffset>2646123</wp:posOffset>
                </wp:positionH>
                <wp:positionV relativeFrom="paragraph">
                  <wp:posOffset>3615554</wp:posOffset>
                </wp:positionV>
                <wp:extent cx="1538641" cy="0"/>
                <wp:effectExtent l="0" t="38100" r="42545" b="38100"/>
                <wp:wrapNone/>
                <wp:docPr id="30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41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B44C0" id="Rovná spojnica 17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284.7pt" to="329.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" strokecolor="black [3213]" strokeweight="6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9617DDE" wp14:editId="41448533">
                <wp:simplePos x="0" y="0"/>
                <wp:positionH relativeFrom="column">
                  <wp:posOffset>2414338</wp:posOffset>
                </wp:positionH>
                <wp:positionV relativeFrom="paragraph">
                  <wp:posOffset>2332187</wp:posOffset>
                </wp:positionV>
                <wp:extent cx="0" cy="106476"/>
                <wp:effectExtent l="19050" t="0" r="19050" b="27305"/>
                <wp:wrapNone/>
                <wp:docPr id="31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2E3C5" id="Rovná spojnica 18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pt,183.65pt" to="190.1pt,1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0FEDF79" wp14:editId="7CB6CCBE">
                <wp:simplePos x="0" y="0"/>
                <wp:positionH relativeFrom="column">
                  <wp:posOffset>2312468</wp:posOffset>
                </wp:positionH>
                <wp:positionV relativeFrom="paragraph">
                  <wp:posOffset>2422645</wp:posOffset>
                </wp:positionV>
                <wp:extent cx="385178" cy="374645"/>
                <wp:effectExtent l="0" t="0" r="0" b="6985"/>
                <wp:wrapNone/>
                <wp:docPr id="32" name="BlokTextu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178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CF423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DF79" id="_x0000_s1037" type="#_x0000_t202" style="position:absolute;left:0;text-align:left;margin-left:182.1pt;margin-top:190.75pt;width:30.35pt;height:29.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" filled="f" stroked="f">
                <v:textbox>
                  <w:txbxContent>
                    <w:p w14:paraId="3C5CF423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8AAEB8A" wp14:editId="0BD97F5A">
                <wp:simplePos x="0" y="0"/>
                <wp:positionH relativeFrom="column">
                  <wp:posOffset>4432566</wp:posOffset>
                </wp:positionH>
                <wp:positionV relativeFrom="paragraph">
                  <wp:posOffset>2320880</wp:posOffset>
                </wp:positionV>
                <wp:extent cx="0" cy="106476"/>
                <wp:effectExtent l="19050" t="0" r="19050" b="27305"/>
                <wp:wrapNone/>
                <wp:docPr id="35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76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E2F71" id="Rovná spojnica 20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182.75pt" to="349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" strokecolor="black [3213]" strokeweight="3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653C82" wp14:editId="31F74995">
                <wp:simplePos x="0" y="0"/>
                <wp:positionH relativeFrom="column">
                  <wp:posOffset>4330591</wp:posOffset>
                </wp:positionH>
                <wp:positionV relativeFrom="paragraph">
                  <wp:posOffset>2411338</wp:posOffset>
                </wp:positionV>
                <wp:extent cx="385555" cy="374645"/>
                <wp:effectExtent l="0" t="0" r="0" b="6985"/>
                <wp:wrapNone/>
                <wp:docPr id="36" name="BlokTextu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555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5B6EA0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53C82" id="BlokTextu 21" o:spid="_x0000_s1038" type="#_x0000_t202" style="position:absolute;left:0;text-align:left;margin-left:341pt;margin-top:189.85pt;width:30.35pt;height:29.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" filled="f" stroked="f">
                <v:textbox>
                  <w:txbxContent>
                    <w:p w14:paraId="335B6EA0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4DE6FB" wp14:editId="76CEA135">
                <wp:simplePos x="0" y="0"/>
                <wp:positionH relativeFrom="column">
                  <wp:posOffset>808800</wp:posOffset>
                </wp:positionH>
                <wp:positionV relativeFrom="paragraph">
                  <wp:posOffset>2394377</wp:posOffset>
                </wp:positionV>
                <wp:extent cx="5234957" cy="0"/>
                <wp:effectExtent l="0" t="19050" r="41910" b="38100"/>
                <wp:wrapNone/>
                <wp:docPr id="37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5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7A261" id="Rovná spojnica 22" o:spid="_x0000_s1026" style="position:absolute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188.55pt" to="475.9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" strokecolor="black [3213]" strokeweight="4.5pt"/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1EDFC4B" wp14:editId="700B646A">
                <wp:simplePos x="0" y="0"/>
                <wp:positionH relativeFrom="column">
                  <wp:posOffset>1436252</wp:posOffset>
                </wp:positionH>
                <wp:positionV relativeFrom="paragraph">
                  <wp:posOffset>2422645</wp:posOffset>
                </wp:positionV>
                <wp:extent cx="341836" cy="374645"/>
                <wp:effectExtent l="0" t="0" r="0" b="6985"/>
                <wp:wrapNone/>
                <wp:docPr id="38" name="BlokTextu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836" cy="37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AADDB" w14:textId="77777777" w:rsidR="00DB667D" w:rsidRPr="00DB667D" w:rsidRDefault="00DB667D" w:rsidP="00DB667D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DB667D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DFC4B" id="BlokTextu 24" o:spid="_x0000_s1039" type="#_x0000_t202" style="position:absolute;left:0;text-align:left;margin-left:113.1pt;margin-top:190.75pt;width:26.9pt;height:29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" filled="f" stroked="f">
                <v:textbox>
                  <w:txbxContent>
                    <w:p w14:paraId="54FAADDB" w14:textId="77777777" w:rsidR="00DB667D" w:rsidRPr="00DB667D" w:rsidRDefault="00DB667D" w:rsidP="00DB667D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DB667D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556383C" wp14:editId="00182196">
                <wp:simplePos x="0" y="0"/>
                <wp:positionH relativeFrom="column">
                  <wp:posOffset>3629797</wp:posOffset>
                </wp:positionH>
                <wp:positionV relativeFrom="paragraph">
                  <wp:posOffset>845291</wp:posOffset>
                </wp:positionV>
                <wp:extent cx="2991686" cy="3077323"/>
                <wp:effectExtent l="0" t="0" r="18415" b="27940"/>
                <wp:wrapNone/>
                <wp:docPr id="39" name="Ová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86" cy="30773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6E72F47" id="Ovál 25" o:spid="_x0000_s1026" style="position:absolute;margin-left:285.8pt;margin-top:66.55pt;width:235.55pt;height:242.3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" filled="f" strokecolor="black [3213]" strokeweight="1pt">
                <v:stroke joinstyle="miter"/>
              </v:oval>
            </w:pict>
          </mc:Fallback>
        </mc:AlternateConten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D1D11AD" wp14:editId="38CD1A56">
                <wp:simplePos x="0" y="0"/>
                <wp:positionH relativeFrom="column">
                  <wp:posOffset>209550</wp:posOffset>
                </wp:positionH>
                <wp:positionV relativeFrom="paragraph">
                  <wp:posOffset>845291</wp:posOffset>
                </wp:positionV>
                <wp:extent cx="2991686" cy="3077323"/>
                <wp:effectExtent l="0" t="0" r="18415" b="27940"/>
                <wp:wrapNone/>
                <wp:docPr id="40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686" cy="30773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364B7B" id="Ovál 26" o:spid="_x0000_s1026" style="position:absolute;margin-left:16.5pt;margin-top:66.55pt;width:235.55pt;height:242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" filled="f" strokecolor="black [3213]" strokeweight="1pt">
                <v:stroke joinstyle="miter"/>
              </v:oval>
            </w:pict>
          </mc:Fallback>
        </mc:AlternateContent>
      </w:r>
      <w:r w:rsidR="00285721" w:rsidRPr="00C27B16">
        <w:t xml:space="preserve"> </w:t>
      </w:r>
    </w:p>
    <w:p w14:paraId="2761F473" w14:textId="75301BD3" w:rsidR="00285721" w:rsidRPr="00C27B16" w:rsidRDefault="00285721" w:rsidP="00285721"/>
    <w:p w14:paraId="51A86E27" w14:textId="4596BBCA" w:rsidR="00285721" w:rsidRPr="00C27B16" w:rsidRDefault="00285721" w:rsidP="00285721"/>
    <w:p w14:paraId="42AF0442" w14:textId="4F432394" w:rsidR="00285721" w:rsidRPr="00C27B16" w:rsidRDefault="00285721" w:rsidP="00285721"/>
    <w:p w14:paraId="5DB8C92B" w14:textId="150A5FC0" w:rsidR="00285721" w:rsidRPr="00C27B16" w:rsidRDefault="00285721" w:rsidP="00285721"/>
    <w:p w14:paraId="4A07F628" w14:textId="2E7B3938" w:rsidR="00285721" w:rsidRPr="00C27B16" w:rsidRDefault="00285721" w:rsidP="00285721"/>
    <w:p w14:paraId="484EE745" w14:textId="160B1850" w:rsidR="00285721" w:rsidRPr="00C27B16" w:rsidRDefault="00285721" w:rsidP="00285721"/>
    <w:p w14:paraId="42B06B29" w14:textId="050BE348" w:rsidR="00285721" w:rsidRPr="00C27B16" w:rsidRDefault="00285721" w:rsidP="00285721"/>
    <w:p w14:paraId="341AFD66" w14:textId="0A780D65" w:rsidR="00285721" w:rsidRPr="00C27B16" w:rsidRDefault="00285721" w:rsidP="00285721"/>
    <w:p w14:paraId="3AA69F47" w14:textId="25393A7D" w:rsidR="00285721" w:rsidRPr="00C27B16" w:rsidRDefault="00285721" w:rsidP="00285721"/>
    <w:p w14:paraId="1F85A321" w14:textId="64CFFB08" w:rsidR="00285721" w:rsidRPr="00C27B16" w:rsidRDefault="00285721" w:rsidP="00285721"/>
    <w:p w14:paraId="19DE5E24" w14:textId="531BA8EC" w:rsidR="00285721" w:rsidRPr="00C27B16" w:rsidRDefault="00285721" w:rsidP="00285721"/>
    <w:p w14:paraId="3E2E54A7" w14:textId="55730E00" w:rsidR="00285721" w:rsidRPr="00C27B16" w:rsidRDefault="00285721" w:rsidP="00285721"/>
    <w:p w14:paraId="4A8F2C01" w14:textId="73D8CF43" w:rsidR="00285721" w:rsidRPr="00C27B16" w:rsidRDefault="00285721" w:rsidP="00285721"/>
    <w:p w14:paraId="6DF2913A" w14:textId="42D65221" w:rsidR="00285721" w:rsidRPr="00C27B16" w:rsidRDefault="00285721" w:rsidP="00285721"/>
    <w:p w14:paraId="3D13AAFA" w14:textId="29A67915" w:rsidR="00285721" w:rsidRPr="00C27B16" w:rsidRDefault="00285721" w:rsidP="00285721"/>
    <w:p w14:paraId="727FF211" w14:textId="5B58909F" w:rsidR="00285721" w:rsidRPr="00C27B16" w:rsidRDefault="00285721" w:rsidP="00285721"/>
    <w:p w14:paraId="2882DABE" w14:textId="3F0E7B32" w:rsidR="00285721" w:rsidRPr="00C27B16" w:rsidRDefault="00285721" w:rsidP="00285721"/>
    <w:p w14:paraId="299914A4" w14:textId="7DB7B082" w:rsidR="00285721" w:rsidRPr="00C27B16" w:rsidRDefault="00285721" w:rsidP="00285721"/>
    <w:p w14:paraId="1DF511C3" w14:textId="038AE02C" w:rsidR="00285721" w:rsidRPr="00C27B16" w:rsidRDefault="00285721" w:rsidP="00285721"/>
    <w:p w14:paraId="57106A8B" w14:textId="598B34A6" w:rsidR="00285721" w:rsidRPr="00C27B16" w:rsidRDefault="00285721" w:rsidP="00285721"/>
    <w:p w14:paraId="050773A9" w14:textId="30613BC8" w:rsidR="00285721" w:rsidRPr="00C27B16" w:rsidRDefault="00285721" w:rsidP="00285721"/>
    <w:p w14:paraId="5DFBA62A" w14:textId="2FEB0CEE" w:rsidR="00285721" w:rsidRPr="00C27B16" w:rsidRDefault="00285721" w:rsidP="00285721"/>
    <w:p w14:paraId="3736114A" w14:textId="30420F0A" w:rsidR="00285721" w:rsidRPr="00C27B16" w:rsidRDefault="00285721" w:rsidP="00285721"/>
    <w:p w14:paraId="7147AD39" w14:textId="65CD658E" w:rsidR="00285721" w:rsidRPr="00C27B16" w:rsidRDefault="00285721" w:rsidP="00285721"/>
    <w:p w14:paraId="13BDF08D" w14:textId="78C1FD47" w:rsidR="00285721" w:rsidRPr="00C27B16" w:rsidRDefault="00285721" w:rsidP="00285721"/>
    <w:p w14:paraId="451E8581" w14:textId="3EF47151" w:rsidR="00285721" w:rsidRPr="00C27B16" w:rsidRDefault="00285721" w:rsidP="00285721"/>
    <w:p w14:paraId="42AC06E5" w14:textId="5A2BADB8" w:rsidR="00285721" w:rsidRPr="00C27B16" w:rsidRDefault="00285721" w:rsidP="00285721"/>
    <w:p w14:paraId="57ED434A" w14:textId="0BA3A26F" w:rsidR="00285721" w:rsidRPr="00C27B16" w:rsidRDefault="00285721" w:rsidP="00285721">
      <w:pPr>
        <w:pStyle w:val="Odsekzoznamu"/>
        <w:numPr>
          <w:ilvl w:val="0"/>
          <w:numId w:val="1"/>
        </w:numPr>
        <w:rPr>
          <w:b/>
          <w:bCs/>
        </w:rPr>
      </w:pPr>
      <w:r w:rsidRPr="00C27B16">
        <w:rPr>
          <w:b/>
          <w:bCs/>
        </w:rPr>
        <w:t>Prechod lúčov Spojkou</w:t>
      </w:r>
    </w:p>
    <w:p w14:paraId="4885A45F" w14:textId="205242FE" w:rsidR="00285721" w:rsidRPr="00C27B16" w:rsidRDefault="00285721" w:rsidP="00285721">
      <w:pPr>
        <w:pStyle w:val="Odsekzoznamu"/>
        <w:numPr>
          <w:ilvl w:val="1"/>
          <w:numId w:val="1"/>
        </w:numPr>
        <w:rPr>
          <w:b/>
          <w:bCs/>
          <w:color w:val="FF0000"/>
        </w:rPr>
      </w:pPr>
      <w:r w:rsidRPr="00C27B16">
        <w:rPr>
          <w:b/>
          <w:bCs/>
          <w:color w:val="FF0000"/>
        </w:rPr>
        <w:t>Lúč prechádzajúci predmetovým ohniskom sa po prechode spojkou šíri rovnobežne s optickou osou</w:t>
      </w:r>
    </w:p>
    <w:p w14:paraId="788866E5" w14:textId="61359637" w:rsidR="00285721" w:rsidRPr="00C27B16" w:rsidRDefault="00285721" w:rsidP="00285721">
      <w:pPr>
        <w:pStyle w:val="Odsekzoznamu"/>
        <w:numPr>
          <w:ilvl w:val="1"/>
          <w:numId w:val="1"/>
        </w:numPr>
        <w:rPr>
          <w:b/>
          <w:bCs/>
          <w:color w:val="FFC000"/>
        </w:rPr>
      </w:pPr>
      <w:r w:rsidRPr="00C27B16">
        <w:rPr>
          <w:b/>
          <w:bCs/>
          <w:color w:val="FFC000"/>
        </w:rPr>
        <w:t>Lúč prechádzajúci stredom spojky pokračuje spojkou v nezmenenom smere</w:t>
      </w:r>
    </w:p>
    <w:p w14:paraId="5FD0A062" w14:textId="0A131AB1" w:rsidR="00285721" w:rsidRPr="00C27B16" w:rsidRDefault="00285721" w:rsidP="00285721">
      <w:pPr>
        <w:pStyle w:val="Odsekzoznamu"/>
        <w:numPr>
          <w:ilvl w:val="1"/>
          <w:numId w:val="1"/>
        </w:numPr>
        <w:rPr>
          <w:b/>
          <w:bCs/>
          <w:color w:val="00B050"/>
        </w:rPr>
      </w:pPr>
      <w:r w:rsidRPr="00C27B16">
        <w:rPr>
          <w:b/>
          <w:bCs/>
          <w:color w:val="00B050"/>
        </w:rPr>
        <w:t>Lúč rovnobežný s optickou osou spojky po prechode spojkou prechádza obrazovým ohniskom</w:t>
      </w:r>
    </w:p>
    <w:p w14:paraId="6023F1AD" w14:textId="19F3C04F" w:rsidR="00285721" w:rsidRPr="00C27B16" w:rsidRDefault="00285721" w:rsidP="00285721">
      <w:pPr>
        <w:rPr>
          <w:b/>
          <w:bCs/>
          <w:color w:val="00B050"/>
        </w:rPr>
      </w:pPr>
      <w:r w:rsidRPr="00C27B16">
        <w:rPr>
          <w:noProof/>
          <w:color w:val="00B050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310ABFAB" wp14:editId="2F781A7B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4261073" cy="2783315"/>
                <wp:effectExtent l="0" t="38100" r="44450" b="55245"/>
                <wp:wrapNone/>
                <wp:docPr id="10245" name="Skupina 1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073" cy="2783315"/>
                          <a:chOff x="0" y="0"/>
                          <a:chExt cx="8820150" cy="5761038"/>
                        </a:xfrm>
                      </wpg:grpSpPr>
                      <wps:wsp>
                        <wps:cNvPr id="56" name="BlokTextu 8"/>
                        <wps:cNvSpPr txBox="1">
                          <a:spLocks/>
                        </wps:cNvSpPr>
                        <wps:spPr>
                          <a:xfrm>
                            <a:off x="2514600" y="2695387"/>
                            <a:ext cx="57594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00205F" w14:textId="77777777" w:rsidR="00285721" w:rsidRPr="00285721" w:rsidRDefault="00285721" w:rsidP="00285721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8572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8" name="Voľná forma 11"/>
                        <wps:cNvSpPr>
                          <a:spLocks/>
                        </wps:cNvSpPr>
                        <wps:spPr>
                          <a:xfrm>
                            <a:off x="57150" y="1476375"/>
                            <a:ext cx="43434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736" h="732">
                                <a:moveTo>
                                  <a:pt x="0" y="0"/>
                                </a:moveTo>
                                <a:lnTo>
                                  <a:pt x="2736" y="732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FFFF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59" name="Voľná forma 12"/>
                        <wps:cNvSpPr>
                          <a:spLocks/>
                        </wps:cNvSpPr>
                        <wps:spPr>
                          <a:xfrm>
                            <a:off x="952500" y="1543050"/>
                            <a:ext cx="3436937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071" h="10">
                                <a:moveTo>
                                  <a:pt x="0" y="0"/>
                                </a:moveTo>
                                <a:lnTo>
                                  <a:pt x="3071" y="10"/>
                                </a:lnTo>
                                <a:lnTo>
                                  <a:pt x="3071" y="10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60" name="BlokTextu 16"/>
                        <wps:cNvSpPr txBox="1">
                          <a:spLocks/>
                        </wps:cNvSpPr>
                        <wps:spPr>
                          <a:xfrm>
                            <a:off x="3429000" y="2685862"/>
                            <a:ext cx="57594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649E15" w14:textId="77777777" w:rsidR="00285721" w:rsidRPr="00285721" w:rsidRDefault="00285721" w:rsidP="00285721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8572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Voľná forma 18"/>
                        <wps:cNvSpPr>
                          <a:spLocks/>
                        </wps:cNvSpPr>
                        <wps:spPr>
                          <a:xfrm>
                            <a:off x="4400550" y="1514475"/>
                            <a:ext cx="2224088" cy="285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736" h="732">
                                <a:moveTo>
                                  <a:pt x="0" y="0"/>
                                </a:moveTo>
                                <a:lnTo>
                                  <a:pt x="2736" y="732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63" name="Voľná forma 19"/>
                        <wps:cNvSpPr>
                          <a:spLocks/>
                        </wps:cNvSpPr>
                        <wps:spPr>
                          <a:xfrm flipV="1">
                            <a:off x="2019300" y="1943100"/>
                            <a:ext cx="2376488" cy="2087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736" h="732">
                                <a:moveTo>
                                  <a:pt x="0" y="0"/>
                                </a:moveTo>
                                <a:lnTo>
                                  <a:pt x="2736" y="732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10240" name="Voľná forma 20"/>
                        <wps:cNvSpPr>
                          <a:spLocks/>
                        </wps:cNvSpPr>
                        <wps:spPr>
                          <a:xfrm>
                            <a:off x="4391025" y="1990725"/>
                            <a:ext cx="296862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071" h="10">
                                <a:moveTo>
                                  <a:pt x="0" y="0"/>
                                </a:moveTo>
                                <a:lnTo>
                                  <a:pt x="3071" y="10"/>
                                </a:lnTo>
                                <a:lnTo>
                                  <a:pt x="3071" y="10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10241" name="Rovná spojnica 21"/>
                        <wps:cNvCnPr/>
                        <wps:spPr>
                          <a:xfrm>
                            <a:off x="0" y="2638425"/>
                            <a:ext cx="882015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0243" name="Rovná spojnica 22"/>
                        <wps:cNvCnPr/>
                        <wps:spPr>
                          <a:xfrm>
                            <a:off x="4419600" y="0"/>
                            <a:ext cx="0" cy="5761038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244" name="Voľná forma 23"/>
                        <wps:cNvSpPr>
                          <a:spLocks/>
                        </wps:cNvSpPr>
                        <wps:spPr>
                          <a:xfrm>
                            <a:off x="4410075" y="2657475"/>
                            <a:ext cx="434340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736" h="732">
                                <a:moveTo>
                                  <a:pt x="0" y="0"/>
                                </a:moveTo>
                                <a:lnTo>
                                  <a:pt x="2736" y="732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FFFF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61" name="BlokTextu 17"/>
                        <wps:cNvSpPr txBox="1">
                          <a:spLocks/>
                        </wps:cNvSpPr>
                        <wps:spPr>
                          <a:xfrm>
                            <a:off x="5133975" y="2676338"/>
                            <a:ext cx="57658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118084" w14:textId="77777777" w:rsidR="00285721" w:rsidRPr="00285721" w:rsidRDefault="00285721" w:rsidP="00285721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8572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7" name="BlokTextu 9"/>
                        <wps:cNvSpPr txBox="1">
                          <a:spLocks/>
                        </wps:cNvSpPr>
                        <wps:spPr>
                          <a:xfrm>
                            <a:off x="5905500" y="2695387"/>
                            <a:ext cx="72072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E6AC16" w14:textId="77777777" w:rsidR="00285721" w:rsidRPr="00285721" w:rsidRDefault="00285721" w:rsidP="00285721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8572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ABFAB" id="Skupina 10245" o:spid="_x0000_s1040" style="position:absolute;margin-left:0;margin-top:4.95pt;width:335.5pt;height:219.15pt;z-index:251629568;mso-position-horizontal:center;mso-position-horizontal-relative:margin;mso-width-relative:margin;mso-height-relative:margin" coordsize="88201,5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">
                <v:shape id="_x0000_s1041" type="#_x0000_t202" style="position:absolute;left:25146;top:26953;width:5759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4100205F" w14:textId="77777777" w:rsidR="00285721" w:rsidRPr="00285721" w:rsidRDefault="00285721" w:rsidP="00285721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8572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C1</w:t>
                        </w:r>
                      </w:p>
                    </w:txbxContent>
                  </v:textbox>
                </v:shape>
                <v:shape id="Voľná forma 11" o:spid="_x0000_s1042" style="position:absolute;left:571;top:14763;width:43434;height:11621;visibility:visible;mso-wrap-style:none;v-text-anchor:middle" coordsize="2736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" path="m,l2736,732e" filled="f" strokecolor="yellow" strokeweight="3pt">
                  <v:stroke endarrow="block"/>
                  <v:path arrowok="t"/>
                </v:shape>
                <v:shape id="Voľná forma 12" o:spid="_x0000_s1043" style="position:absolute;left:9525;top:15430;width:34369;height:159;visibility:visible;mso-wrap-style:none;v-text-anchor:middle" coordsize="307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" path="m,l3071,10r,e" filled="f" strokecolor="#00b050" strokeweight="3pt">
                  <v:stroke endarrow="block"/>
                  <v:path arrowok="t"/>
                </v:shape>
                <v:shape id="BlokTextu 16" o:spid="_x0000_s1044" type="#_x0000_t202" style="position:absolute;left:34290;top:26858;width:5759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78649E15" w14:textId="77777777" w:rsidR="00285721" w:rsidRPr="00285721" w:rsidRDefault="00285721" w:rsidP="00285721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8572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Voľná forma 18" o:spid="_x0000_s1045" style="position:absolute;left:44005;top:15144;width:22241;height:28591;visibility:visible;mso-wrap-style:none;v-text-anchor:middle" coordsize="2736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" path="m,l2736,732e" filled="f" strokecolor="#00b050" strokeweight="3pt">
                  <v:stroke endarrow="block"/>
                  <v:path arrowok="t"/>
                </v:shape>
                <v:shape id="Voľná forma 19" o:spid="_x0000_s1046" style="position:absolute;left:20193;top:19431;width:23764;height:20875;flip:y;visibility:visible;mso-wrap-style:none;v-text-anchor:middle" coordsize="2736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" path="m,l2736,732e" filled="f" strokecolor="red" strokeweight="3pt">
                  <v:stroke endarrow="block"/>
                  <v:path arrowok="t"/>
                </v:shape>
                <v:shape id="Voľná forma 20" o:spid="_x0000_s1047" style="position:absolute;left:43910;top:19907;width:29686;height:159;visibility:visible;mso-wrap-style:none;v-text-anchor:middle" coordsize="307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" path="m,l3071,10r,e" filled="f" strokecolor="red" strokeweight="3pt">
                  <v:stroke endarrow="block"/>
                  <v:path arrowok="t"/>
                </v:shape>
                <v:line id="Rovná spojnica 21" o:spid="_x0000_s1048" style="position:absolute;visibility:visible;mso-wrap-style:square" from="0,26384" to="88201,26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" strokecolor="black [3213]" strokeweight="4.5pt"/>
                <v:line id="Rovná spojnica 22" o:spid="_x0000_s1049" style="position:absolute;visibility:visible;mso-wrap-style:square" from="44196,0" to="44196,5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" strokecolor="black [3213]" strokeweight="6pt">
                  <v:stroke startarrow="block" endarrow="block"/>
                </v:line>
                <v:shape id="Voľná forma 23" o:spid="_x0000_s1050" style="position:absolute;left:44100;top:26574;width:43434;height:11621;visibility:visible;mso-wrap-style:none;v-text-anchor:middle" coordsize="2736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" path="m,l2736,732e" filled="f" strokecolor="yellow" strokeweight="3pt">
                  <v:stroke endarrow="block"/>
                  <v:path arrowok="t"/>
                </v:shape>
                <v:shape id="BlokTextu 17" o:spid="_x0000_s1051" type="#_x0000_t202" style="position:absolute;left:51339;top:26763;width:5766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47118084" w14:textId="77777777" w:rsidR="00285721" w:rsidRPr="00285721" w:rsidRDefault="00285721" w:rsidP="00285721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8572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F´</w:t>
                        </w:r>
                      </w:p>
                    </w:txbxContent>
                  </v:textbox>
                </v:shape>
                <v:shape id="_x0000_s1052" type="#_x0000_t202" style="position:absolute;left:59055;top:26953;width:7207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3CE6AC16" w14:textId="77777777" w:rsidR="00285721" w:rsidRPr="00285721" w:rsidRDefault="00285721" w:rsidP="00285721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8572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738674" w14:textId="39F9D7EC" w:rsidR="00285721" w:rsidRPr="00C27B16" w:rsidRDefault="00285721" w:rsidP="00285721">
      <w:pPr>
        <w:rPr>
          <w:b/>
          <w:bCs/>
          <w:color w:val="00B050"/>
        </w:rPr>
      </w:pPr>
    </w:p>
    <w:p w14:paraId="40DD5E86" w14:textId="07801E7D" w:rsidR="00285721" w:rsidRPr="00C27B16" w:rsidRDefault="00285721" w:rsidP="00285721">
      <w:pPr>
        <w:rPr>
          <w:b/>
          <w:bCs/>
          <w:color w:val="00B050"/>
        </w:rPr>
      </w:pPr>
    </w:p>
    <w:p w14:paraId="591E52C9" w14:textId="7B5ADDC1" w:rsidR="00285721" w:rsidRPr="00C27B16" w:rsidRDefault="00285721" w:rsidP="00285721">
      <w:pPr>
        <w:rPr>
          <w:b/>
          <w:bCs/>
          <w:color w:val="00B050"/>
        </w:rPr>
      </w:pPr>
    </w:p>
    <w:p w14:paraId="67FA352A" w14:textId="04D6766F" w:rsidR="00285721" w:rsidRPr="00C27B16" w:rsidRDefault="00285721" w:rsidP="00285721">
      <w:pPr>
        <w:rPr>
          <w:b/>
          <w:bCs/>
          <w:color w:val="00B050"/>
        </w:rPr>
      </w:pPr>
    </w:p>
    <w:p w14:paraId="328A4290" w14:textId="7D2857AA" w:rsidR="00285721" w:rsidRPr="00C27B16" w:rsidRDefault="00285721" w:rsidP="00285721">
      <w:pPr>
        <w:rPr>
          <w:b/>
          <w:bCs/>
          <w:color w:val="00B050"/>
        </w:rPr>
      </w:pPr>
    </w:p>
    <w:p w14:paraId="0FB80E4B" w14:textId="23091EB3" w:rsidR="00285721" w:rsidRPr="00C27B16" w:rsidRDefault="00285721" w:rsidP="00285721">
      <w:pPr>
        <w:rPr>
          <w:b/>
          <w:bCs/>
          <w:color w:val="00B050"/>
        </w:rPr>
      </w:pPr>
    </w:p>
    <w:p w14:paraId="2FEB8F7F" w14:textId="7AECC623" w:rsidR="00285721" w:rsidRPr="00C27B16" w:rsidRDefault="00285721" w:rsidP="00285721">
      <w:pPr>
        <w:rPr>
          <w:b/>
          <w:bCs/>
          <w:color w:val="00B050"/>
        </w:rPr>
      </w:pPr>
    </w:p>
    <w:p w14:paraId="687A2619" w14:textId="311470D0" w:rsidR="00285721" w:rsidRPr="00C27B16" w:rsidRDefault="00285721" w:rsidP="00285721">
      <w:pPr>
        <w:rPr>
          <w:b/>
          <w:bCs/>
          <w:color w:val="00B050"/>
        </w:rPr>
      </w:pPr>
    </w:p>
    <w:p w14:paraId="7838AC55" w14:textId="313831BD" w:rsidR="00285721" w:rsidRPr="00C27B16" w:rsidRDefault="00285721" w:rsidP="00285721">
      <w:pPr>
        <w:rPr>
          <w:b/>
          <w:bCs/>
          <w:color w:val="00B050"/>
        </w:rPr>
      </w:pPr>
    </w:p>
    <w:p w14:paraId="6C3D7707" w14:textId="0D0C39E3" w:rsidR="00285721" w:rsidRPr="00C27B16" w:rsidRDefault="00285721" w:rsidP="00285721">
      <w:pPr>
        <w:rPr>
          <w:b/>
          <w:bCs/>
          <w:color w:val="00B050"/>
        </w:rPr>
      </w:pPr>
    </w:p>
    <w:p w14:paraId="29157423" w14:textId="62F10269" w:rsidR="00285721" w:rsidRPr="00C27B16" w:rsidRDefault="00285721" w:rsidP="00285721">
      <w:pPr>
        <w:pStyle w:val="Odsekzoznamu"/>
        <w:numPr>
          <w:ilvl w:val="0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t>Zobrazovanie predmetu Spojkou</w:t>
      </w:r>
    </w:p>
    <w:p w14:paraId="1344FD90" w14:textId="77777777" w:rsidR="00285721" w:rsidRPr="00285721" w:rsidRDefault="00285721" w:rsidP="00285721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 w:rsidRPr="00285721">
        <w:rPr>
          <w:b/>
          <w:bCs/>
          <w:color w:val="000000" w:themeColor="text1"/>
        </w:rPr>
        <w:t>f &lt; r &lt; a</w:t>
      </w:r>
    </w:p>
    <w:p w14:paraId="52F655FA" w14:textId="65601B1A" w:rsidR="00285721" w:rsidRPr="00C27B16" w:rsidRDefault="00285721" w:rsidP="00285721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t>O</w:t>
      </w:r>
      <w:r w:rsidRPr="00285721">
        <w:rPr>
          <w:b/>
          <w:bCs/>
          <w:color w:val="000000" w:themeColor="text1"/>
        </w:rPr>
        <w:t>braz je zmenšený, prevrátený, skutočný</w:t>
      </w:r>
      <w:r w:rsidRPr="00C27B1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35EA569" wp14:editId="2D9C9B81">
                <wp:simplePos x="0" y="0"/>
                <wp:positionH relativeFrom="column">
                  <wp:posOffset>3542558</wp:posOffset>
                </wp:positionH>
                <wp:positionV relativeFrom="paragraph">
                  <wp:posOffset>165130</wp:posOffset>
                </wp:positionV>
                <wp:extent cx="12549" cy="3718959"/>
                <wp:effectExtent l="76200" t="38100" r="83185" b="34290"/>
                <wp:wrapNone/>
                <wp:docPr id="10246" name="Voľná form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49" cy="371895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1" h="3260">
                              <a:moveTo>
                                <a:pt x="11" y="0"/>
                              </a:moveTo>
                              <a:lnTo>
                                <a:pt x="0" y="326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9C82CB" id="Voľná forma 19" o:spid="_x0000_s1026" style="position:absolute;margin-left:278.95pt;margin-top:13pt;width:1pt;height:292.85pt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,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" path="m11,l,3260e" filled="f" strokecolor="black [3213]" strokeweight="6pt">
                <v:stroke startarrow="block" endarrow="block"/>
                <v:path arrowok="t"/>
              </v:shape>
            </w:pict>
          </mc:Fallback>
        </mc:AlternateContent>
      </w:r>
    </w:p>
    <w:p w14:paraId="7697A505" w14:textId="66A4A029" w:rsidR="00285721" w:rsidRPr="00C27B16" w:rsidRDefault="00285721" w:rsidP="00285721">
      <w:pPr>
        <w:rPr>
          <w:b/>
          <w:bCs/>
          <w:color w:val="000000" w:themeColor="text1"/>
        </w:rPr>
      </w:pPr>
    </w:p>
    <w:p w14:paraId="404BB89A" w14:textId="7D39C247" w:rsidR="00285721" w:rsidRPr="00C27B16" w:rsidRDefault="00285721" w:rsidP="00285721">
      <w:pPr>
        <w:rPr>
          <w:b/>
          <w:bCs/>
          <w:color w:val="00B050"/>
        </w:rPr>
      </w:pPr>
    </w:p>
    <w:p w14:paraId="7497F9DF" w14:textId="49DFFBE0" w:rsidR="00285721" w:rsidRPr="00C27B16" w:rsidRDefault="00285721" w:rsidP="00285721">
      <w:pPr>
        <w:rPr>
          <w:b/>
          <w:bCs/>
          <w:color w:val="00B050"/>
        </w:rPr>
      </w:pPr>
    </w:p>
    <w:p w14:paraId="646B8AC2" w14:textId="400D73D7" w:rsidR="00285721" w:rsidRPr="00C27B16" w:rsidRDefault="002C3940" w:rsidP="00285721">
      <w:pPr>
        <w:rPr>
          <w:b/>
          <w:bCs/>
          <w:color w:val="00B050"/>
        </w:rPr>
      </w:pP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53EE1DB" wp14:editId="566941AF">
                <wp:simplePos x="0" y="0"/>
                <wp:positionH relativeFrom="column">
                  <wp:posOffset>644687</wp:posOffset>
                </wp:positionH>
                <wp:positionV relativeFrom="paragraph">
                  <wp:posOffset>246380</wp:posOffset>
                </wp:positionV>
                <wp:extent cx="0" cy="776605"/>
                <wp:effectExtent l="114300" t="38100" r="76200" b="23495"/>
                <wp:wrapNone/>
                <wp:docPr id="10250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60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7832" id="Rovná spojnica 33" o:spid="_x0000_s1026" style="position:absolute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9.4pt" to="50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" strokecolor="red" strokeweight="4.5pt">
                <v:stroke endarrow="block"/>
              </v:line>
            </w:pict>
          </mc:Fallback>
        </mc:AlternateContent>
      </w:r>
      <w:r w:rsidR="00285721"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1D1FA21" wp14:editId="6C066DE4">
                <wp:simplePos x="0" y="0"/>
                <wp:positionH relativeFrom="column">
                  <wp:posOffset>185467</wp:posOffset>
                </wp:positionH>
                <wp:positionV relativeFrom="paragraph">
                  <wp:posOffset>156803</wp:posOffset>
                </wp:positionV>
                <wp:extent cx="6301696" cy="1646153"/>
                <wp:effectExtent l="19050" t="19050" r="42545" b="68580"/>
                <wp:wrapNone/>
                <wp:docPr id="27" name="Voľná form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696" cy="164615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945" h="762">
                              <a:moveTo>
                                <a:pt x="0" y="0"/>
                              </a:moveTo>
                              <a:lnTo>
                                <a:pt x="2945" y="762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FFFF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54A44B" id="Voľná forma 26" o:spid="_x0000_s1026" style="position:absolute;margin-left:14.6pt;margin-top:12.35pt;width:496.2pt;height:129.6pt;z-index:251645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4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" path="m,l2945,762e" filled="f" strokecolor="yellow" strokeweight="3pt">
                <v:stroke endarrow="block"/>
                <v:path arrowok="t"/>
              </v:shape>
            </w:pict>
          </mc:Fallback>
        </mc:AlternateContent>
      </w:r>
      <w:r w:rsidR="00285721"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049030" wp14:editId="4DB2AF5A">
                <wp:simplePos x="0" y="0"/>
                <wp:positionH relativeFrom="column">
                  <wp:posOffset>194700</wp:posOffset>
                </wp:positionH>
                <wp:positionV relativeFrom="paragraph">
                  <wp:posOffset>265045</wp:posOffset>
                </wp:positionV>
                <wp:extent cx="3344781" cy="1140"/>
                <wp:effectExtent l="0" t="95250" r="0" b="113665"/>
                <wp:wrapNone/>
                <wp:docPr id="28" name="Voľná form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44781" cy="114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932" h="1">
                              <a:moveTo>
                                <a:pt x="0" y="1"/>
                              </a:moveTo>
                              <a:lnTo>
                                <a:pt x="2932" y="0"/>
                              </a:lnTo>
                              <a:lnTo>
                                <a:pt x="2932" y="0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DC81CA9" id="Voľná forma 27" o:spid="_x0000_s1026" style="position:absolute;margin-left:15.35pt;margin-top:20.85pt;width:263.35pt;height:.1pt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2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" path="m,1l2932,r,e" filled="f" strokecolor="#00b050" strokeweight="3pt">
                <v:stroke endarrow="block"/>
                <v:path arrowok="t"/>
              </v:shape>
            </w:pict>
          </mc:Fallback>
        </mc:AlternateContent>
      </w:r>
      <w:r w:rsidR="00285721"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7B06F70" wp14:editId="57FB1534">
                <wp:simplePos x="0" y="0"/>
                <wp:positionH relativeFrom="column">
                  <wp:posOffset>3547334</wp:posOffset>
                </wp:positionH>
                <wp:positionV relativeFrom="paragraph">
                  <wp:posOffset>210288</wp:posOffset>
                </wp:positionV>
                <wp:extent cx="2053413" cy="2607834"/>
                <wp:effectExtent l="19050" t="19050" r="42545" b="40640"/>
                <wp:wrapNone/>
                <wp:docPr id="10249" name="Voľná form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3413" cy="2607834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1800" h="2286">
                              <a:moveTo>
                                <a:pt x="0" y="0"/>
                              </a:moveTo>
                              <a:lnTo>
                                <a:pt x="1800" y="2286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8E9F68D" id="Voľná forma 32" o:spid="_x0000_s1026" style="position:absolute;margin-left:279.3pt;margin-top:16.55pt;width:161.7pt;height:205.35pt;z-index:251650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" path="m,l1800,2286e" filled="f" strokecolor="#00b050" strokeweight="3pt">
                <v:stroke endarrow="block"/>
                <v:path arrowok="t"/>
              </v:shape>
            </w:pict>
          </mc:Fallback>
        </mc:AlternateContent>
      </w:r>
    </w:p>
    <w:p w14:paraId="56904319" w14:textId="52BB08FC" w:rsidR="00285721" w:rsidRPr="00C27B16" w:rsidRDefault="00285721" w:rsidP="00285721">
      <w:pPr>
        <w:rPr>
          <w:b/>
          <w:bCs/>
          <w:color w:val="00B050"/>
        </w:rPr>
      </w:pP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E689A6" wp14:editId="5AFDDC58">
                <wp:simplePos x="0" y="0"/>
                <wp:positionH relativeFrom="column">
                  <wp:posOffset>2196539</wp:posOffset>
                </wp:positionH>
                <wp:positionV relativeFrom="paragraph">
                  <wp:posOffset>774237</wp:posOffset>
                </wp:positionV>
                <wp:extent cx="414333" cy="453576"/>
                <wp:effectExtent l="0" t="0" r="0" b="3810"/>
                <wp:wrapNone/>
                <wp:docPr id="25" name="BlokTextu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3" cy="45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2E5F0" w14:textId="77777777" w:rsidR="00285721" w:rsidRPr="00285721" w:rsidRDefault="00285721" w:rsidP="00285721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8572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89A6" id="_x0000_s1053" type="#_x0000_t202" style="position:absolute;margin-left:172.95pt;margin-top:60.95pt;width:32.6pt;height:35.7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" filled="f" stroked="f">
                <v:textbox>
                  <w:txbxContent>
                    <w:p w14:paraId="7E72E5F0" w14:textId="77777777" w:rsidR="00285721" w:rsidRPr="00285721" w:rsidRDefault="00285721" w:rsidP="00285721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8572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F22B51" wp14:editId="1F09AF97">
                <wp:simplePos x="0" y="0"/>
                <wp:positionH relativeFrom="column">
                  <wp:posOffset>2884193</wp:posOffset>
                </wp:positionH>
                <wp:positionV relativeFrom="paragraph">
                  <wp:posOffset>774237</wp:posOffset>
                </wp:positionV>
                <wp:extent cx="414333" cy="453576"/>
                <wp:effectExtent l="0" t="0" r="0" b="3810"/>
                <wp:wrapNone/>
                <wp:docPr id="10247" name="BlokTextu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4333" cy="45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32A8F5" w14:textId="77777777" w:rsidR="00285721" w:rsidRPr="00285721" w:rsidRDefault="00285721" w:rsidP="00285721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8572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22B51" id="BlokTextu 30" o:spid="_x0000_s1054" type="#_x0000_t202" style="position:absolute;margin-left:227.1pt;margin-top:60.95pt;width:32.6pt;height:35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" filled="f" stroked="f">
                <v:textbox>
                  <w:txbxContent>
                    <w:p w14:paraId="3532A8F5" w14:textId="77777777" w:rsidR="00285721" w:rsidRPr="00285721" w:rsidRDefault="00285721" w:rsidP="00285721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8572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AF8488" wp14:editId="51A2059A">
                <wp:simplePos x="0" y="0"/>
                <wp:positionH relativeFrom="column">
                  <wp:posOffset>4076127</wp:posOffset>
                </wp:positionH>
                <wp:positionV relativeFrom="paragraph">
                  <wp:posOffset>766596</wp:posOffset>
                </wp:positionV>
                <wp:extent cx="413877" cy="453576"/>
                <wp:effectExtent l="0" t="0" r="0" b="3810"/>
                <wp:wrapNone/>
                <wp:docPr id="10248" name="BlokTextu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3877" cy="45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89338" w14:textId="77777777" w:rsidR="00285721" w:rsidRPr="00285721" w:rsidRDefault="00285721" w:rsidP="00285721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8572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F8488" id="BlokTextu 31" o:spid="_x0000_s1055" type="#_x0000_t202" style="position:absolute;margin-left:320.95pt;margin-top:60.35pt;width:32.6pt;height:35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" filled="f" stroked="f">
                <v:textbox>
                  <w:txbxContent>
                    <w:p w14:paraId="73889338" w14:textId="77777777" w:rsidR="00285721" w:rsidRPr="00285721" w:rsidRDefault="00285721" w:rsidP="00285721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8572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5200D18" wp14:editId="4FBDC54D">
                <wp:simplePos x="0" y="0"/>
                <wp:positionH relativeFrom="column">
                  <wp:posOffset>4364560</wp:posOffset>
                </wp:positionH>
                <wp:positionV relativeFrom="paragraph">
                  <wp:posOffset>728393</wp:posOffset>
                </wp:positionV>
                <wp:extent cx="0" cy="257817"/>
                <wp:effectExtent l="114300" t="0" r="76200" b="66040"/>
                <wp:wrapNone/>
                <wp:docPr id="10251" name="Rovná spojni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2F2D2" id="Rovná spojnica 34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57.35pt" to="343.6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" strokecolor="red" strokeweight="4.5pt">
                <v:stroke endarrow="block"/>
              </v:lin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5F83A2" wp14:editId="3E470B71">
                <wp:simplePos x="0" y="0"/>
                <wp:positionH relativeFrom="column">
                  <wp:posOffset>148856</wp:posOffset>
                </wp:positionH>
                <wp:positionV relativeFrom="paragraph">
                  <wp:posOffset>742083</wp:posOffset>
                </wp:positionV>
                <wp:extent cx="6570921" cy="0"/>
                <wp:effectExtent l="0" t="19050" r="40005" b="38100"/>
                <wp:wrapNone/>
                <wp:docPr id="10252" name="Rovná spojnic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0921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31B6" id="Rovná spojnica 39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58.45pt" to="529.1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" strokecolor="black [3213]" strokeweight="4.5pt"/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4956A9" wp14:editId="468EBA2E">
                <wp:simplePos x="0" y="0"/>
                <wp:positionH relativeFrom="column">
                  <wp:posOffset>4626251</wp:posOffset>
                </wp:positionH>
                <wp:positionV relativeFrom="paragraph">
                  <wp:posOffset>774237</wp:posOffset>
                </wp:positionV>
                <wp:extent cx="517916" cy="453576"/>
                <wp:effectExtent l="0" t="0" r="0" b="3810"/>
                <wp:wrapNone/>
                <wp:docPr id="26" name="BlokTextu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7916" cy="45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C1D74" w14:textId="77777777" w:rsidR="00285721" w:rsidRPr="00285721" w:rsidRDefault="00285721" w:rsidP="00285721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28572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956A9" id="BlokTextu 25" o:spid="_x0000_s1056" type="#_x0000_t202" style="position:absolute;margin-left:364.25pt;margin-top:60.95pt;width:40.8pt;height:35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" filled="f" stroked="f">
                <v:textbox>
                  <w:txbxContent>
                    <w:p w14:paraId="18EC1D74" w14:textId="77777777" w:rsidR="00285721" w:rsidRPr="00285721" w:rsidRDefault="00285721" w:rsidP="00285721">
                      <w:pPr>
                        <w:spacing w:before="216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 w:rsidRPr="00285721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color w:val="00B050"/>
        </w:rPr>
        <w:t xml:space="preserve"> </w:t>
      </w:r>
    </w:p>
    <w:p w14:paraId="6C549891" w14:textId="046DD789" w:rsidR="00285721" w:rsidRPr="00C27B16" w:rsidRDefault="00285721" w:rsidP="00285721">
      <w:pPr>
        <w:rPr>
          <w:b/>
          <w:bCs/>
          <w:color w:val="00B050"/>
        </w:rPr>
      </w:pPr>
    </w:p>
    <w:p w14:paraId="04F242C5" w14:textId="116768D2" w:rsidR="00285721" w:rsidRPr="00C27B16" w:rsidRDefault="00661A88" w:rsidP="00285721">
      <w:pPr>
        <w:rPr>
          <w:b/>
          <w:bCs/>
          <w:color w:val="00B050"/>
        </w:rPr>
      </w:pPr>
      <w:r w:rsidRPr="00C27B16">
        <w:rPr>
          <w:b/>
          <w:bCs/>
          <w:noProof/>
          <w:color w:val="00B05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72D0D8A" wp14:editId="1469EB23">
                <wp:simplePos x="0" y="0"/>
                <wp:positionH relativeFrom="column">
                  <wp:posOffset>4858468</wp:posOffset>
                </wp:positionH>
                <wp:positionV relativeFrom="paragraph">
                  <wp:posOffset>107923</wp:posOffset>
                </wp:positionV>
                <wp:extent cx="11520" cy="158400"/>
                <wp:effectExtent l="57150" t="57150" r="45720" b="51435"/>
                <wp:wrapNone/>
                <wp:docPr id="10293" name="Písanie rukou 10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812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0293" o:spid="_x0000_s1026" type="#_x0000_t75" style="position:absolute;margin-left:381.85pt;margin-top:7.8pt;width:2.3pt;height:13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">
                <v:imagedata r:id="rId8" o:title=""/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42D4EFD" wp14:editId="001A84EB">
                <wp:simplePos x="0" y="0"/>
                <wp:positionH relativeFrom="column">
                  <wp:posOffset>4198948</wp:posOffset>
                </wp:positionH>
                <wp:positionV relativeFrom="paragraph">
                  <wp:posOffset>118363</wp:posOffset>
                </wp:positionV>
                <wp:extent cx="11160" cy="137520"/>
                <wp:effectExtent l="57150" t="38100" r="46355" b="53340"/>
                <wp:wrapNone/>
                <wp:docPr id="10292" name="Písanie rukou 10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C46D8" id="Písanie rukou 10292" o:spid="_x0000_s1026" type="#_x0000_t75" style="position:absolute;margin-left:329.95pt;margin-top:8.6pt;width:2.3pt;height:1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">
                <v:imagedata r:id="rId10" o:title=""/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94DBC10" wp14:editId="07310F09">
                <wp:simplePos x="0" y="0"/>
                <wp:positionH relativeFrom="column">
                  <wp:posOffset>2976748</wp:posOffset>
                </wp:positionH>
                <wp:positionV relativeFrom="paragraph">
                  <wp:posOffset>97483</wp:posOffset>
                </wp:positionV>
                <wp:extent cx="360" cy="158400"/>
                <wp:effectExtent l="38100" t="57150" r="57150" b="51435"/>
                <wp:wrapNone/>
                <wp:docPr id="10291" name="Písanie rukou 10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F56AC" id="Písanie rukou 10291" o:spid="_x0000_s1026" type="#_x0000_t75" style="position:absolute;margin-left:233.7pt;margin-top:7pt;width:1.45pt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OVU10AQAABgMAAA4AAAAAAAAAAAAAAAAAPAIAAGRycy9lMm9Eb2MueG1sUEsBAi0A&#10;FAAGAAgAAAAhANZknOvnAQAAyAQAABAAAAAAAAAAAAAAAAAA3AMAAGRycy9pbmsvaW5rMS54bWxQ&#10;SwECLQAUAAYACAAAACEAt1GXbd8AAAAJAQAADwAAAAAAAAAAAAAAAADx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  <w:r w:rsidRPr="00C27B16">
        <w:rPr>
          <w:b/>
          <w:bCs/>
          <w:noProof/>
          <w:color w:val="00B05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D969844" wp14:editId="56CCBB0F">
                <wp:simplePos x="0" y="0"/>
                <wp:positionH relativeFrom="column">
                  <wp:posOffset>2296348</wp:posOffset>
                </wp:positionH>
                <wp:positionV relativeFrom="paragraph">
                  <wp:posOffset>86683</wp:posOffset>
                </wp:positionV>
                <wp:extent cx="360" cy="233280"/>
                <wp:effectExtent l="38100" t="57150" r="57150" b="52705"/>
                <wp:wrapNone/>
                <wp:docPr id="10290" name="Písanie rukou 10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34117" id="Písanie rukou 10290" o:spid="_x0000_s1026" type="#_x0000_t75" style="position:absolute;margin-left:180.1pt;margin-top:6.15pt;width:1.45pt;height:1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">
                <v:imagedata r:id="rId14" o:title=""/>
              </v:shape>
            </w:pict>
          </mc:Fallback>
        </mc:AlternateContent>
      </w:r>
    </w:p>
    <w:p w14:paraId="36443BC4" w14:textId="72B5AE1C" w:rsidR="00285721" w:rsidRPr="00C27B16" w:rsidRDefault="00285721" w:rsidP="00285721">
      <w:pPr>
        <w:rPr>
          <w:b/>
          <w:bCs/>
          <w:color w:val="00B050"/>
        </w:rPr>
      </w:pPr>
    </w:p>
    <w:p w14:paraId="3EE55531" w14:textId="7F021DBA" w:rsidR="00285721" w:rsidRPr="00C27B16" w:rsidRDefault="00285721" w:rsidP="00285721">
      <w:pPr>
        <w:rPr>
          <w:b/>
          <w:bCs/>
          <w:color w:val="00B050"/>
        </w:rPr>
      </w:pPr>
    </w:p>
    <w:p w14:paraId="0F3B5C1D" w14:textId="73497B9B" w:rsidR="00285721" w:rsidRPr="00C27B16" w:rsidRDefault="00285721" w:rsidP="00285721">
      <w:pPr>
        <w:rPr>
          <w:b/>
          <w:bCs/>
          <w:color w:val="00B050"/>
        </w:rPr>
      </w:pPr>
    </w:p>
    <w:p w14:paraId="6517D68D" w14:textId="5E8ED921" w:rsidR="00285721" w:rsidRPr="00C27B16" w:rsidRDefault="00285721" w:rsidP="00285721">
      <w:pPr>
        <w:rPr>
          <w:b/>
          <w:bCs/>
          <w:color w:val="00B050"/>
        </w:rPr>
      </w:pPr>
    </w:p>
    <w:p w14:paraId="292CB522" w14:textId="332DB3A4" w:rsidR="00285721" w:rsidRPr="00C27B16" w:rsidRDefault="00285721" w:rsidP="00285721">
      <w:pPr>
        <w:rPr>
          <w:b/>
          <w:bCs/>
          <w:color w:val="00B050"/>
        </w:rPr>
      </w:pPr>
    </w:p>
    <w:p w14:paraId="7B516FB2" w14:textId="7E36E6B0" w:rsidR="00285721" w:rsidRPr="00C27B16" w:rsidRDefault="00285721" w:rsidP="00285721">
      <w:pPr>
        <w:rPr>
          <w:b/>
          <w:bCs/>
          <w:color w:val="00B050"/>
        </w:rPr>
      </w:pPr>
    </w:p>
    <w:p w14:paraId="1B3CE4DA" w14:textId="0A243CDD" w:rsidR="00285721" w:rsidRPr="00C27B16" w:rsidRDefault="00285721" w:rsidP="00285721">
      <w:pPr>
        <w:rPr>
          <w:b/>
          <w:bCs/>
          <w:color w:val="00B050"/>
        </w:rPr>
      </w:pPr>
    </w:p>
    <w:p w14:paraId="2B3FB092" w14:textId="4565930D" w:rsidR="00285721" w:rsidRPr="00C27B16" w:rsidRDefault="00285721" w:rsidP="00285721">
      <w:pPr>
        <w:rPr>
          <w:b/>
          <w:bCs/>
          <w:color w:val="00B050"/>
        </w:rPr>
      </w:pPr>
    </w:p>
    <w:p w14:paraId="7B7C0AA9" w14:textId="61A69D1F" w:rsidR="00285721" w:rsidRPr="00285721" w:rsidRDefault="00C51DE0" w:rsidP="00285721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lastRenderedPageBreak/>
        <w:t> </w:t>
      </w:r>
      <w:r w:rsidR="00285721" w:rsidRPr="00285721">
        <w:rPr>
          <w:b/>
          <w:bCs/>
          <w:color w:val="000000" w:themeColor="text1"/>
        </w:rPr>
        <w:t>f</w:t>
      </w:r>
      <w:r w:rsidRPr="00C27B16">
        <w:rPr>
          <w:b/>
          <w:bCs/>
          <w:color w:val="000000" w:themeColor="text1"/>
        </w:rPr>
        <w:t xml:space="preserve"> </w:t>
      </w:r>
      <w:r w:rsidR="00285721" w:rsidRPr="00285721">
        <w:rPr>
          <w:b/>
          <w:bCs/>
          <w:color w:val="000000" w:themeColor="text1"/>
        </w:rPr>
        <w:t>&lt; a = r</w:t>
      </w:r>
    </w:p>
    <w:p w14:paraId="0CBC3CE8" w14:textId="01D17AE1" w:rsidR="00285721" w:rsidRPr="00285721" w:rsidRDefault="00285721" w:rsidP="00285721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t>O</w:t>
      </w:r>
      <w:r w:rsidRPr="00285721">
        <w:rPr>
          <w:b/>
          <w:bCs/>
          <w:color w:val="000000" w:themeColor="text1"/>
        </w:rPr>
        <w:t>braz je rovnako veľký, prevrátený, skutočný</w:t>
      </w:r>
    </w:p>
    <w:p w14:paraId="6950B983" w14:textId="675BF487" w:rsidR="00285721" w:rsidRPr="00C27B16" w:rsidRDefault="00173035" w:rsidP="00285721">
      <w:p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D66A4B" wp14:editId="10BB6D14">
                <wp:simplePos x="0" y="0"/>
                <wp:positionH relativeFrom="column">
                  <wp:posOffset>845820</wp:posOffset>
                </wp:positionH>
                <wp:positionV relativeFrom="paragraph">
                  <wp:posOffset>1107278</wp:posOffset>
                </wp:positionV>
                <wp:extent cx="0" cy="768751"/>
                <wp:effectExtent l="76200" t="38100" r="76200" b="50800"/>
                <wp:wrapNone/>
                <wp:docPr id="10266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68751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736DE" id="Line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pt,87.2pt" to="66.6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" strokecolor="red" strokeweight="6pt">
                <v:stroke startarrow="block"/>
              </v:lin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DF557" wp14:editId="01544DD9">
                <wp:simplePos x="0" y="0"/>
                <wp:positionH relativeFrom="column">
                  <wp:posOffset>844996</wp:posOffset>
                </wp:positionH>
                <wp:positionV relativeFrom="paragraph">
                  <wp:posOffset>1073593</wp:posOffset>
                </wp:positionV>
                <wp:extent cx="2452974" cy="0"/>
                <wp:effectExtent l="0" t="76200" r="24130" b="76200"/>
                <wp:wrapNone/>
                <wp:docPr id="10267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5297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D6FD" id="Line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84.55pt" to="259.7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" strokecolor="#00b050" strokeweight="2.25pt">
                <v:stroke endarrow="block"/>
              </v:lin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1C780" wp14:editId="1A3B1D14">
                <wp:simplePos x="0" y="0"/>
                <wp:positionH relativeFrom="column">
                  <wp:posOffset>3294049</wp:posOffset>
                </wp:positionH>
                <wp:positionV relativeFrom="paragraph">
                  <wp:posOffset>1078032</wp:posOffset>
                </wp:positionV>
                <wp:extent cx="2982171" cy="1875752"/>
                <wp:effectExtent l="19050" t="19050" r="46990" b="48895"/>
                <wp:wrapNone/>
                <wp:docPr id="10268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82171" cy="187575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72BD7" id="Line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84.9pt" to="494.15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" strokecolor="#00b050" strokeweight="2.25pt">
                <v:stroke endarrow="block"/>
              </v:lin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25119" behindDoc="0" locked="0" layoutInCell="1" allowOverlap="1" wp14:anchorId="1CB90861" wp14:editId="260BE509">
                <wp:simplePos x="0" y="0"/>
                <wp:positionH relativeFrom="column">
                  <wp:posOffset>843516</wp:posOffset>
                </wp:positionH>
                <wp:positionV relativeFrom="paragraph">
                  <wp:posOffset>1078032</wp:posOffset>
                </wp:positionV>
                <wp:extent cx="5146685" cy="1635053"/>
                <wp:effectExtent l="19050" t="19050" r="53975" b="60960"/>
                <wp:wrapNone/>
                <wp:docPr id="10269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146685" cy="163505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87949" id="Line 17" o:spid="_x0000_s1026" style="position:absolute;z-index:251525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pt,84.9pt" to="471.65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" strokecolor="yellow" strokeweight="2.25pt">
                <v:stroke endarrow="block"/>
              </v:lin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B2540" wp14:editId="68D7584A">
                <wp:simplePos x="0" y="0"/>
                <wp:positionH relativeFrom="column">
                  <wp:posOffset>5754347</wp:posOffset>
                </wp:positionH>
                <wp:positionV relativeFrom="paragraph">
                  <wp:posOffset>1846511</wp:posOffset>
                </wp:positionV>
                <wp:extent cx="0" cy="817526"/>
                <wp:effectExtent l="152400" t="0" r="152400" b="40005"/>
                <wp:wrapNone/>
                <wp:docPr id="10270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17526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7D3C5" id="Line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1pt,145.4pt" to="453.1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" strokecolor="red" strokeweight="6pt">
                <v:stroke endarrow="block"/>
              </v:line>
            </w:pict>
          </mc:Fallback>
        </mc:AlternateContent>
      </w:r>
      <w:r w:rsidR="00625FA1" w:rsidRPr="00C27B16">
        <w:rPr>
          <w:b/>
          <w:bCs/>
          <w:color w:val="000000" w:themeColor="text1"/>
        </w:rPr>
        <w:t xml:space="preserve"> </w:t>
      </w:r>
    </w:p>
    <w:p w14:paraId="34B9FDF0" w14:textId="04C8ABB1" w:rsidR="00625FA1" w:rsidRPr="00C27B16" w:rsidRDefault="00625FA1" w:rsidP="00285721">
      <w:p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F6631" wp14:editId="6C893F2A">
                <wp:simplePos x="0" y="0"/>
                <wp:positionH relativeFrom="column">
                  <wp:posOffset>3293706</wp:posOffset>
                </wp:positionH>
                <wp:positionV relativeFrom="paragraph">
                  <wp:posOffset>92710</wp:posOffset>
                </wp:positionV>
                <wp:extent cx="0" cy="3204831"/>
                <wp:effectExtent l="133350" t="38100" r="133350" b="53340"/>
                <wp:wrapNone/>
                <wp:docPr id="10256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04831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D4A77" id="Line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5pt,7.3pt" to="259.35pt,2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" strokecolor="black [3213]" strokeweight="6pt">
                <v:stroke startarrow="block" endarrow="block"/>
              </v:line>
            </w:pict>
          </mc:Fallback>
        </mc:AlternateContent>
      </w:r>
    </w:p>
    <w:p w14:paraId="78A07D06" w14:textId="3FE94CD6" w:rsidR="00625FA1" w:rsidRPr="00C27B16" w:rsidRDefault="00625FA1" w:rsidP="00285721">
      <w:pPr>
        <w:rPr>
          <w:b/>
          <w:bCs/>
          <w:color w:val="000000" w:themeColor="text1"/>
        </w:rPr>
      </w:pPr>
    </w:p>
    <w:p w14:paraId="743578BE" w14:textId="42660A68" w:rsidR="00625FA1" w:rsidRPr="00C27B16" w:rsidRDefault="00625FA1" w:rsidP="00285721">
      <w:pPr>
        <w:rPr>
          <w:b/>
          <w:bCs/>
          <w:color w:val="000000" w:themeColor="text1"/>
        </w:rPr>
      </w:pPr>
    </w:p>
    <w:p w14:paraId="5FAA1B82" w14:textId="1BEE415D" w:rsidR="00625FA1" w:rsidRPr="00C27B16" w:rsidRDefault="00625FA1" w:rsidP="00285721">
      <w:pPr>
        <w:rPr>
          <w:b/>
          <w:bCs/>
          <w:color w:val="000000" w:themeColor="text1"/>
        </w:rPr>
      </w:pPr>
    </w:p>
    <w:p w14:paraId="1E4E5F49" w14:textId="3FAA2679" w:rsidR="00625FA1" w:rsidRPr="00C27B16" w:rsidRDefault="00625FA1" w:rsidP="00285721">
      <w:pPr>
        <w:rPr>
          <w:b/>
          <w:bCs/>
          <w:color w:val="000000" w:themeColor="text1"/>
        </w:rPr>
      </w:pPr>
    </w:p>
    <w:p w14:paraId="7D92B736" w14:textId="6A811843" w:rsidR="00625FA1" w:rsidRPr="00C27B16" w:rsidRDefault="00625FA1" w:rsidP="00285721">
      <w:p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FAEAE" wp14:editId="684920E5">
                <wp:simplePos x="0" y="0"/>
                <wp:positionH relativeFrom="column">
                  <wp:posOffset>495300</wp:posOffset>
                </wp:positionH>
                <wp:positionV relativeFrom="paragraph">
                  <wp:posOffset>192543</wp:posOffset>
                </wp:positionV>
                <wp:extent cx="6074789" cy="0"/>
                <wp:effectExtent l="0" t="0" r="0" b="0"/>
                <wp:wrapNone/>
                <wp:docPr id="1025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747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48973" id="Line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5.15pt" to="517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3385E" wp14:editId="587FEE18">
                <wp:simplePos x="0" y="0"/>
                <wp:positionH relativeFrom="column">
                  <wp:posOffset>2047844</wp:posOffset>
                </wp:positionH>
                <wp:positionV relativeFrom="paragraph">
                  <wp:posOffset>143101</wp:posOffset>
                </wp:positionV>
                <wp:extent cx="0" cy="95966"/>
                <wp:effectExtent l="19050" t="0" r="19050" b="37465"/>
                <wp:wrapNone/>
                <wp:docPr id="10257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59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0F938" id="Line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1.25pt" to="161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" strokecolor="black [3213]" strokeweight="2.25pt"/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85E71" wp14:editId="3EDE070E">
                <wp:simplePos x="0" y="0"/>
                <wp:positionH relativeFrom="column">
                  <wp:posOffset>854077</wp:posOffset>
                </wp:positionH>
                <wp:positionV relativeFrom="paragraph">
                  <wp:posOffset>143101</wp:posOffset>
                </wp:positionV>
                <wp:extent cx="0" cy="95966"/>
                <wp:effectExtent l="19050" t="0" r="19050" b="37465"/>
                <wp:wrapNone/>
                <wp:docPr id="10258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59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D625" id="Line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5pt,11.25pt" to="67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" strokecolor="black [3213]" strokeweight="2.25pt"/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CFC39" wp14:editId="66C172FC">
                <wp:simplePos x="0" y="0"/>
                <wp:positionH relativeFrom="column">
                  <wp:posOffset>5735100</wp:posOffset>
                </wp:positionH>
                <wp:positionV relativeFrom="paragraph">
                  <wp:posOffset>143101</wp:posOffset>
                </wp:positionV>
                <wp:extent cx="0" cy="95966"/>
                <wp:effectExtent l="19050" t="0" r="19050" b="37465"/>
                <wp:wrapNone/>
                <wp:docPr id="1025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59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E5876" id="Line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6pt,11.25pt" to="451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" strokecolor="black [3213]" strokeweight="2.25pt"/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CB10C" wp14:editId="266511A7">
                <wp:simplePos x="0" y="0"/>
                <wp:positionH relativeFrom="column">
                  <wp:posOffset>4491887</wp:posOffset>
                </wp:positionH>
                <wp:positionV relativeFrom="paragraph">
                  <wp:posOffset>143101</wp:posOffset>
                </wp:positionV>
                <wp:extent cx="0" cy="95966"/>
                <wp:effectExtent l="19050" t="0" r="19050" b="37465"/>
                <wp:wrapNone/>
                <wp:docPr id="10260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596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7D8AB" id="Line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11.25pt" to="353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" strokecolor="black [3213]" strokeweight="2.25pt"/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51E226" wp14:editId="0E6300EC">
                <wp:simplePos x="0" y="0"/>
                <wp:positionH relativeFrom="column">
                  <wp:posOffset>1908042</wp:posOffset>
                </wp:positionH>
                <wp:positionV relativeFrom="paragraph">
                  <wp:posOffset>241985</wp:posOffset>
                </wp:positionV>
                <wp:extent cx="334325" cy="587394"/>
                <wp:effectExtent l="0" t="0" r="0" b="3175"/>
                <wp:wrapNone/>
                <wp:docPr id="102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5" cy="587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BBB680B" w14:textId="77777777" w:rsidR="00285721" w:rsidRPr="00285721" w:rsidRDefault="00285721" w:rsidP="00285721">
                            <w:pPr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285721"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1E226" id="Text Box 10" o:spid="_x0000_s1057" type="#_x0000_t202" style="position:absolute;margin-left:150.25pt;margin-top:19.05pt;width:26.3pt;height:4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" filled="f" stroked="f">
                <v:textbox>
                  <w:txbxContent>
                    <w:p w14:paraId="5BBB680B" w14:textId="77777777" w:rsidR="00285721" w:rsidRPr="00285721" w:rsidRDefault="00285721" w:rsidP="00285721">
                      <w:pPr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</w:pPr>
                      <w:r w:rsidRPr="00285721"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FEF0A" wp14:editId="07271BA1">
                <wp:simplePos x="0" y="0"/>
                <wp:positionH relativeFrom="column">
                  <wp:posOffset>3292528</wp:posOffset>
                </wp:positionH>
                <wp:positionV relativeFrom="paragraph">
                  <wp:posOffset>143101</wp:posOffset>
                </wp:positionV>
                <wp:extent cx="335379" cy="587394"/>
                <wp:effectExtent l="0" t="0" r="0" b="3175"/>
                <wp:wrapNone/>
                <wp:docPr id="1026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79" cy="587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FCD1EE" w14:textId="77777777" w:rsidR="00285721" w:rsidRPr="00285721" w:rsidRDefault="00285721" w:rsidP="00285721">
                            <w:pPr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285721"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  <w:t>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FEF0A" id="Text Box 13" o:spid="_x0000_s1058" type="#_x0000_t202" style="position:absolute;margin-left:259.25pt;margin-top:11.25pt;width:26.4pt;height:4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" filled="f" stroked="f">
                <v:textbox>
                  <w:txbxContent>
                    <w:p w14:paraId="59FCD1EE" w14:textId="77777777" w:rsidR="00285721" w:rsidRPr="00285721" w:rsidRDefault="00285721" w:rsidP="00285721">
                      <w:pPr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</w:pPr>
                      <w:r w:rsidRPr="00285721"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CABE9" wp14:editId="025BA451">
                <wp:simplePos x="0" y="0"/>
                <wp:positionH relativeFrom="column">
                  <wp:posOffset>4345021</wp:posOffset>
                </wp:positionH>
                <wp:positionV relativeFrom="paragraph">
                  <wp:posOffset>241985</wp:posOffset>
                </wp:positionV>
                <wp:extent cx="430298" cy="587394"/>
                <wp:effectExtent l="0" t="0" r="0" b="3175"/>
                <wp:wrapNone/>
                <wp:docPr id="102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98" cy="5873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E3CFA3" w14:textId="77777777" w:rsidR="00285721" w:rsidRPr="00285721" w:rsidRDefault="00285721" w:rsidP="00285721">
                            <w:pPr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285721">
                              <w:rPr>
                                <w:rFonts w:hAnsi="Calibri"/>
                                <w:kern w:val="24"/>
                                <w:sz w:val="56"/>
                                <w:szCs w:val="5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ABE9" id="Text Box 11" o:spid="_x0000_s1059" type="#_x0000_t202" style="position:absolute;margin-left:342.15pt;margin-top:19.05pt;width:33.9pt;height:4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" filled="f" stroked="f">
                <v:textbox>
                  <w:txbxContent>
                    <w:p w14:paraId="12E3CFA3" w14:textId="77777777" w:rsidR="00285721" w:rsidRPr="00285721" w:rsidRDefault="00285721" w:rsidP="00285721">
                      <w:pPr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</w:pPr>
                      <w:r w:rsidRPr="00285721">
                        <w:rPr>
                          <w:rFonts w:hAnsi="Calibri"/>
                          <w:kern w:val="24"/>
                          <w:sz w:val="56"/>
                          <w:szCs w:val="5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</w:p>
    <w:p w14:paraId="040E0551" w14:textId="28EE9A0B" w:rsidR="00625FA1" w:rsidRPr="00C27B16" w:rsidRDefault="00625FA1" w:rsidP="00285721">
      <w:pPr>
        <w:rPr>
          <w:b/>
          <w:bCs/>
          <w:color w:val="000000" w:themeColor="text1"/>
        </w:rPr>
      </w:pPr>
    </w:p>
    <w:p w14:paraId="64985E03" w14:textId="445B749D" w:rsidR="00625FA1" w:rsidRPr="00C27B16" w:rsidRDefault="00625FA1" w:rsidP="00285721">
      <w:pPr>
        <w:rPr>
          <w:b/>
          <w:bCs/>
          <w:color w:val="000000" w:themeColor="text1"/>
        </w:rPr>
      </w:pPr>
    </w:p>
    <w:p w14:paraId="03959331" w14:textId="1C3C5E59" w:rsidR="00625FA1" w:rsidRPr="00C27B16" w:rsidRDefault="00625FA1" w:rsidP="00285721">
      <w:pPr>
        <w:rPr>
          <w:b/>
          <w:bCs/>
          <w:color w:val="000000" w:themeColor="text1"/>
        </w:rPr>
      </w:pPr>
    </w:p>
    <w:p w14:paraId="52FC41DD" w14:textId="3277AAB4" w:rsidR="00625FA1" w:rsidRPr="00C27B16" w:rsidRDefault="00625FA1" w:rsidP="00285721">
      <w:pPr>
        <w:rPr>
          <w:b/>
          <w:bCs/>
          <w:color w:val="000000" w:themeColor="text1"/>
        </w:rPr>
      </w:pPr>
    </w:p>
    <w:p w14:paraId="33DC990D" w14:textId="47723A6F" w:rsidR="00625FA1" w:rsidRPr="00C27B16" w:rsidRDefault="00625FA1" w:rsidP="00285721">
      <w:pPr>
        <w:rPr>
          <w:b/>
          <w:bCs/>
          <w:color w:val="000000" w:themeColor="text1"/>
        </w:rPr>
      </w:pPr>
    </w:p>
    <w:p w14:paraId="5E3E5F9F" w14:textId="1AB28643" w:rsidR="00625FA1" w:rsidRPr="00C27B16" w:rsidRDefault="00625FA1" w:rsidP="00285721">
      <w:pPr>
        <w:rPr>
          <w:b/>
          <w:bCs/>
          <w:color w:val="000000" w:themeColor="text1"/>
        </w:rPr>
      </w:pPr>
    </w:p>
    <w:p w14:paraId="565FC8AF" w14:textId="442F74DD" w:rsidR="00625FA1" w:rsidRPr="00C27B16" w:rsidRDefault="00625FA1" w:rsidP="00285721">
      <w:pPr>
        <w:rPr>
          <w:b/>
          <w:bCs/>
          <w:color w:val="000000" w:themeColor="text1"/>
        </w:rPr>
      </w:pPr>
    </w:p>
    <w:p w14:paraId="0666D2E3" w14:textId="1C567529" w:rsidR="00625FA1" w:rsidRPr="00C27B16" w:rsidRDefault="00625FA1" w:rsidP="00285721">
      <w:pPr>
        <w:rPr>
          <w:b/>
          <w:bCs/>
          <w:color w:val="000000" w:themeColor="text1"/>
        </w:rPr>
      </w:pPr>
    </w:p>
    <w:p w14:paraId="5978EDF1" w14:textId="5D55ADF4" w:rsidR="00C51DE0" w:rsidRPr="00C51DE0" w:rsidRDefault="00C51DE0" w:rsidP="00C51DE0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 w:rsidRPr="00C51DE0">
        <w:rPr>
          <w:b/>
          <w:bCs/>
          <w:color w:val="000000" w:themeColor="text1"/>
        </w:rPr>
        <w:t>f &lt; a &lt; r</w:t>
      </w:r>
    </w:p>
    <w:p w14:paraId="17AC62BB" w14:textId="4EB88D81" w:rsidR="00C51DE0" w:rsidRPr="00C51DE0" w:rsidRDefault="00C51DE0" w:rsidP="00C51DE0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DF85605" wp14:editId="2862F3ED">
                <wp:simplePos x="0" y="0"/>
                <wp:positionH relativeFrom="margin">
                  <wp:align>center</wp:align>
                </wp:positionH>
                <wp:positionV relativeFrom="paragraph">
                  <wp:posOffset>90716</wp:posOffset>
                </wp:positionV>
                <wp:extent cx="6092456" cy="3214194"/>
                <wp:effectExtent l="0" t="38100" r="41910" b="43815"/>
                <wp:wrapNone/>
                <wp:docPr id="10281" name="Skupina 10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456" cy="3214194"/>
                          <a:chOff x="0" y="0"/>
                          <a:chExt cx="9144000" cy="4824413"/>
                        </a:xfrm>
                      </wpg:grpSpPr>
                      <wps:wsp>
                        <wps:cNvPr id="1027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26512" y="2343439"/>
                            <a:ext cx="503554" cy="884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2DEA5D23" w14:textId="77777777" w:rsidR="00C51DE0" w:rsidRPr="00C51DE0" w:rsidRDefault="00C51DE0" w:rsidP="00C51DE0">
                              <w:pPr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C51DE0"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7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94744" y="2343439"/>
                            <a:ext cx="647699" cy="884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1303D80B" w14:textId="77777777" w:rsidR="00C51DE0" w:rsidRPr="00C51DE0" w:rsidRDefault="00C51DE0" w:rsidP="00C51DE0">
                              <w:pPr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C51DE0"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  <w:t>F´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10493" y="2194592"/>
                            <a:ext cx="504824" cy="884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7B69F340" w14:textId="77777777" w:rsidR="00C51DE0" w:rsidRPr="00C51DE0" w:rsidRDefault="00C51DE0" w:rsidP="00C51DE0">
                              <w:pPr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 w:rsidRPr="00C51DE0">
                                <w:rPr>
                                  <w:rFonts w:hAnsi="Calibri"/>
                                  <w:kern w:val="24"/>
                                  <w:sz w:val="56"/>
                                  <w:szCs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75" name="Line 13"/>
                        <wps:cNvCnPr/>
                        <wps:spPr bwMode="auto">
                          <a:xfrm>
                            <a:off x="4208278" y="1139899"/>
                            <a:ext cx="4464050" cy="2808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276" name="Line 16"/>
                        <wps:cNvCnPr/>
                        <wps:spPr bwMode="auto">
                          <a:xfrm>
                            <a:off x="1041991" y="1197049"/>
                            <a:ext cx="316865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277" name="Line 17"/>
                        <wps:cNvCnPr/>
                        <wps:spPr bwMode="auto">
                          <a:xfrm>
                            <a:off x="1039776" y="1139899"/>
                            <a:ext cx="7777162" cy="28082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278" name="Line 18"/>
                        <wps:cNvCnPr/>
                        <wps:spPr bwMode="auto">
                          <a:xfrm>
                            <a:off x="8454656" y="2269165"/>
                            <a:ext cx="0" cy="1512887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279" name="Line 4"/>
                        <wps:cNvCnPr/>
                        <wps:spPr bwMode="auto">
                          <a:xfrm>
                            <a:off x="4212265" y="0"/>
                            <a:ext cx="0" cy="482441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280" name="Line 3"/>
                        <wps:cNvCnPr/>
                        <wps:spPr bwMode="auto">
                          <a:xfrm>
                            <a:off x="0" y="2288215"/>
                            <a:ext cx="91440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85605" id="Skupina 10281" o:spid="_x0000_s1060" style="position:absolute;left:0;text-align:left;margin-left:0;margin-top:7.15pt;width:479.7pt;height:253.1pt;z-index:251700224;mso-position-horizontal:center;mso-position-horizontal-relative:margin;mso-width-relative:margin;mso-height-relative:margin" coordsize="91440,4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">
                <v:shape id="Text Box 9" o:spid="_x0000_s1061" type="#_x0000_t202" style="position:absolute;left:21265;top:23434;width:5035;height:8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" filled="f" stroked="f">
                  <v:textbox>
                    <w:txbxContent>
                      <w:p w14:paraId="2DEA5D23" w14:textId="77777777" w:rsidR="00C51DE0" w:rsidRPr="00C51DE0" w:rsidRDefault="00C51DE0" w:rsidP="00C51DE0">
                        <w:pPr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</w:pPr>
                        <w:r w:rsidRPr="00C51DE0"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  <w:t>F</w:t>
                        </w:r>
                      </w:p>
                    </w:txbxContent>
                  </v:textbox>
                </v:shape>
                <v:shape id="_x0000_s1062" type="#_x0000_t202" style="position:absolute;left:57947;top:23434;width:6477;height:8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KiwwAAAN4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fNUffcDfO/EGOX0AAAD//wMAUEsBAi0AFAAGAAgAAAAhANvh9svuAAAAhQEAABMAAAAAAAAAAAAA&#10;AAAAAAAAAFtDb250ZW50X1R5cGVzXS54bWxQSwECLQAUAAYACAAAACEAWvQsW78AAAAVAQAACwAA&#10;AAAAAAAAAAAAAAAfAQAAX3JlbHMvLnJlbHNQSwECLQAUAAYACAAAACEAE1zyosMAAADeAAAADwAA&#10;AAAAAAAAAAAAAAAHAgAAZHJzL2Rvd25yZXYueG1sUEsFBgAAAAADAAMAtwAAAPcCAAAAAA==&#10;" filled="f" stroked="f">
                  <v:textbox>
                    <w:txbxContent>
                      <w:p w14:paraId="1303D80B" w14:textId="77777777" w:rsidR="00C51DE0" w:rsidRPr="00C51DE0" w:rsidRDefault="00C51DE0" w:rsidP="00C51DE0">
                        <w:pPr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</w:pPr>
                        <w:r w:rsidRPr="00C51DE0"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  <w:t>F´</w:t>
                        </w:r>
                      </w:p>
                    </w:txbxContent>
                  </v:textbox>
                </v:shape>
                <v:shape id="Text Box 12" o:spid="_x0000_s1063" type="#_x0000_t202" style="position:absolute;left:42104;top:21945;width:5049;height:8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" filled="f" stroked="f">
                  <v:textbox>
                    <w:txbxContent>
                      <w:p w14:paraId="7B69F340" w14:textId="77777777" w:rsidR="00C51DE0" w:rsidRPr="00C51DE0" w:rsidRDefault="00C51DE0" w:rsidP="00C51DE0">
                        <w:pPr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</w:pPr>
                        <w:r w:rsidRPr="00C51DE0">
                          <w:rPr>
                            <w:rFonts w:hAnsi="Calibri"/>
                            <w:kern w:val="24"/>
                            <w:sz w:val="56"/>
                            <w:szCs w:val="56"/>
                          </w:rPr>
                          <w:t>O</w:t>
                        </w:r>
                      </w:p>
                    </w:txbxContent>
                  </v:textbox>
                </v:shape>
                <v:line id="Line 13" o:spid="_x0000_s1064" style="position:absolute;visibility:visible;mso-wrap-style:square" from="42082,11398" to="86723,3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" strokecolor="#00b050" strokeweight="2.25pt">
                  <v:stroke endarrow="block"/>
                </v:line>
                <v:line id="Line 16" o:spid="_x0000_s1065" style="position:absolute;visibility:visible;mso-wrap-style:square" from="10419,11970" to="42106,11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" strokecolor="#00b050" strokeweight="2.25pt">
                  <v:stroke endarrow="block"/>
                </v:line>
                <v:line id="Line 17" o:spid="_x0000_s1066" style="position:absolute;visibility:visible;mso-wrap-style:square" from="10397,11398" to="88169,3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" strokecolor="yellow" strokeweight="2.25pt">
                  <v:stroke endarrow="block"/>
                </v:line>
                <v:line id="Line 18" o:spid="_x0000_s1067" style="position:absolute;visibility:visible;mso-wrap-style:square" from="84546,22691" to="84546,3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" strokecolor="red" strokeweight="6pt">
                  <v:stroke endarrow="block"/>
                </v:line>
                <v:line id="Line 4" o:spid="_x0000_s1068" style="position:absolute;visibility:visible;mso-wrap-style:square" from="42122,0" to="42122,48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" strokecolor="black [3213]" strokeweight="6pt">
                  <v:stroke startarrow="block" endarrow="block"/>
                </v:line>
                <v:line id="Line 3" o:spid="_x0000_s1069" style="position:absolute;visibility:visible;mso-wrap-style:square" from="0,22882" to="91440,22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" strokecolor="black [3213]" strokeweight="4.5pt"/>
                <w10:wrap anchorx="margin"/>
              </v:group>
            </w:pict>
          </mc:Fallback>
        </mc:AlternateContent>
      </w:r>
      <w:r w:rsidRPr="00C27B16">
        <w:rPr>
          <w:b/>
          <w:bCs/>
          <w:color w:val="000000" w:themeColor="text1"/>
        </w:rPr>
        <w:t>O</w:t>
      </w:r>
      <w:r w:rsidRPr="00C51DE0">
        <w:rPr>
          <w:b/>
          <w:bCs/>
          <w:color w:val="000000" w:themeColor="text1"/>
        </w:rPr>
        <w:t>braz je zväčšený, prevrátený, skutočný</w:t>
      </w:r>
    </w:p>
    <w:p w14:paraId="0AB32E39" w14:textId="536276F4" w:rsidR="00625FA1" w:rsidRPr="00C27B16" w:rsidRDefault="00661A88" w:rsidP="0040040B">
      <w:pPr>
        <w:pStyle w:val="Odsekzoznamu"/>
        <w:ind w:left="2160"/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74267F6" wp14:editId="43E22C5D">
                <wp:simplePos x="0" y="0"/>
                <wp:positionH relativeFrom="column">
                  <wp:posOffset>5613748</wp:posOffset>
                </wp:positionH>
                <wp:positionV relativeFrom="paragraph">
                  <wp:posOffset>1331768</wp:posOffset>
                </wp:positionV>
                <wp:extent cx="360" cy="180000"/>
                <wp:effectExtent l="38100" t="38100" r="57150" b="48895"/>
                <wp:wrapNone/>
                <wp:docPr id="10287" name="Písanie rukou 10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FC102" id="Písanie rukou 10287" o:spid="_x0000_s1026" type="#_x0000_t75" style="position:absolute;margin-left:441.35pt;margin-top:104.15pt;width:1.45pt;height:1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">
                <v:imagedata r:id="rId16" o:title=""/>
              </v:shap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3F11236" wp14:editId="50ED8A5F">
                <wp:simplePos x="0" y="0"/>
                <wp:positionH relativeFrom="column">
                  <wp:posOffset>4348348</wp:posOffset>
                </wp:positionH>
                <wp:positionV relativeFrom="paragraph">
                  <wp:posOffset>1363448</wp:posOffset>
                </wp:positionV>
                <wp:extent cx="360" cy="127080"/>
                <wp:effectExtent l="38100" t="57150" r="57150" b="44450"/>
                <wp:wrapNone/>
                <wp:docPr id="10286" name="Písanie rukou 10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D00FA" id="Písanie rukou 10286" o:spid="_x0000_s1026" type="#_x0000_t75" style="position:absolute;margin-left:341.7pt;margin-top:106.65pt;width:1.45pt;height:11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">
                <v:imagedata r:id="rId18" o:title=""/>
              </v:shap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9A124F4" wp14:editId="469B5A8C">
                <wp:simplePos x="0" y="0"/>
                <wp:positionH relativeFrom="column">
                  <wp:posOffset>1955788</wp:posOffset>
                </wp:positionH>
                <wp:positionV relativeFrom="paragraph">
                  <wp:posOffset>1353008</wp:posOffset>
                </wp:positionV>
                <wp:extent cx="360" cy="169200"/>
                <wp:effectExtent l="38100" t="38100" r="57150" b="40640"/>
                <wp:wrapNone/>
                <wp:docPr id="10285" name="Písanie rukou 10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1A42" id="Písanie rukou 10285" o:spid="_x0000_s1026" type="#_x0000_t75" style="position:absolute;margin-left:153.3pt;margin-top:105.85pt;width:1.45pt;height:14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">
                <v:imagedata r:id="rId20" o:title=""/>
              </v:shape>
            </w:pict>
          </mc:Fallback>
        </mc:AlternateContent>
      </w:r>
      <w:r w:rsidRPr="00C27B16"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105D71" wp14:editId="367521B8">
                <wp:simplePos x="0" y="0"/>
                <wp:positionH relativeFrom="column">
                  <wp:posOffset>765268</wp:posOffset>
                </wp:positionH>
                <wp:positionV relativeFrom="paragraph">
                  <wp:posOffset>1342208</wp:posOffset>
                </wp:positionV>
                <wp:extent cx="360" cy="127080"/>
                <wp:effectExtent l="38100" t="57150" r="57150" b="44450"/>
                <wp:wrapNone/>
                <wp:docPr id="10284" name="Písanie rukou 10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DB5CD" id="Písanie rukou 10284" o:spid="_x0000_s1026" type="#_x0000_t75" style="position:absolute;margin-left:59.55pt;margin-top:105pt;width:1.45pt;height:1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">
                <v:imagedata r:id="rId18" o:title=""/>
              </v:shape>
            </w:pict>
          </mc:Fallback>
        </mc:AlternateContent>
      </w:r>
      <w:r w:rsidR="00C51DE0" w:rsidRPr="00C27B16">
        <w:rPr>
          <w:b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B971ED" wp14:editId="77348F94">
                <wp:simplePos x="0" y="0"/>
                <wp:positionH relativeFrom="column">
                  <wp:posOffset>1054395</wp:posOffset>
                </wp:positionH>
                <wp:positionV relativeFrom="paragraph">
                  <wp:posOffset>683466</wp:posOffset>
                </wp:positionV>
                <wp:extent cx="0" cy="769103"/>
                <wp:effectExtent l="76200" t="38100" r="76200" b="12065"/>
                <wp:wrapNone/>
                <wp:docPr id="10282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769103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9AB8D" id="Line 1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pt,53.8pt" to="83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" strokecolor="red" strokeweight="6pt">
                <v:stroke endarrow="block"/>
              </v:line>
            </w:pict>
          </mc:Fallback>
        </mc:AlternateContent>
      </w:r>
    </w:p>
    <w:p w14:paraId="037A6255" w14:textId="091B1BBE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7003F8B9" w14:textId="6369D3F4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6DF5367E" w14:textId="73386D77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56CC6B6F" w14:textId="7B426F3E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EB28945" w14:textId="6248FDB2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25398981" w14:textId="2B5CECA9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26EFDE39" w14:textId="5B2CE77A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64B92B0E" w14:textId="2EB59BF7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082D3172" w14:textId="48CE864E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6033867" w14:textId="349787A2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43B1EE1" w14:textId="5B1C6D16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6C91CC8A" w14:textId="3060CB63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0C67552F" w14:textId="733B92BC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4F792C02" w14:textId="769A3059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143DCE8E" w14:textId="2229D9C1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A93957C" w14:textId="4ADA7DC1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B17286F" w14:textId="02770391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2AD091F7" w14:textId="1E7C84BB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29FCB5CE" w14:textId="5ED75855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06648D13" w14:textId="5A84BD5C" w:rsidR="0040040B" w:rsidRPr="00C27B16" w:rsidRDefault="0040040B" w:rsidP="0040040B">
      <w:pPr>
        <w:pStyle w:val="Odsekzoznamu"/>
        <w:ind w:left="2160"/>
        <w:rPr>
          <w:b/>
          <w:bCs/>
          <w:color w:val="000000" w:themeColor="text1"/>
        </w:rPr>
      </w:pPr>
    </w:p>
    <w:p w14:paraId="316159C0" w14:textId="09A03BFA" w:rsidR="0040040B" w:rsidRPr="00C27B16" w:rsidRDefault="0040040B" w:rsidP="0040040B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lastRenderedPageBreak/>
        <w:t>a = f</w:t>
      </w:r>
    </w:p>
    <w:p w14:paraId="63BE06C6" w14:textId="0A1C5521" w:rsidR="0040040B" w:rsidRPr="0040040B" w:rsidRDefault="0040040B" w:rsidP="0040040B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2C7B019" wp14:editId="3E6E674C">
                <wp:simplePos x="0" y="0"/>
                <wp:positionH relativeFrom="column">
                  <wp:posOffset>160593</wp:posOffset>
                </wp:positionH>
                <wp:positionV relativeFrom="paragraph">
                  <wp:posOffset>124195</wp:posOffset>
                </wp:positionV>
                <wp:extent cx="6640304" cy="3758328"/>
                <wp:effectExtent l="0" t="38100" r="0" b="33020"/>
                <wp:wrapNone/>
                <wp:docPr id="10304" name="Skupina 10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304" cy="3758328"/>
                          <a:chOff x="0" y="0"/>
                          <a:chExt cx="9144000" cy="5175250"/>
                        </a:xfrm>
                      </wpg:grpSpPr>
                      <wps:wsp>
                        <wps:cNvPr id="10294" name="BlokTextu 10"/>
                        <wps:cNvSpPr txBox="1">
                          <a:spLocks/>
                        </wps:cNvSpPr>
                        <wps:spPr>
                          <a:xfrm>
                            <a:off x="2838893" y="2694467"/>
                            <a:ext cx="57594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D61678" w14:textId="77777777" w:rsidR="0040040B" w:rsidRPr="0040040B" w:rsidRDefault="0040040B" w:rsidP="0040040B">
                              <w:pPr>
                                <w:spacing w:before="216"/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40040B"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C1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95" name="BlokTextu 11"/>
                        <wps:cNvSpPr txBox="1">
                          <a:spLocks/>
                        </wps:cNvSpPr>
                        <wps:spPr>
                          <a:xfrm>
                            <a:off x="6230679" y="2694467"/>
                            <a:ext cx="72072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8FDCB1" w14:textId="77777777" w:rsidR="0040040B" w:rsidRPr="0040040B" w:rsidRDefault="0040040B" w:rsidP="0040040B">
                              <w:pPr>
                                <w:spacing w:before="216"/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40040B"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C2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96" name="BlokTextu 14"/>
                        <wps:cNvSpPr txBox="1">
                          <a:spLocks/>
                        </wps:cNvSpPr>
                        <wps:spPr>
                          <a:xfrm>
                            <a:off x="3806455" y="2683834"/>
                            <a:ext cx="57658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5EDD7" w14:textId="77777777" w:rsidR="0040040B" w:rsidRPr="0040040B" w:rsidRDefault="0040040B" w:rsidP="0040040B">
                              <w:pPr>
                                <w:spacing w:before="216"/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40040B"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97" name="BlokTextu 15"/>
                        <wps:cNvSpPr txBox="1">
                          <a:spLocks/>
                        </wps:cNvSpPr>
                        <wps:spPr>
                          <a:xfrm>
                            <a:off x="5465135" y="2673202"/>
                            <a:ext cx="57594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3BBC0E" w14:textId="77777777" w:rsidR="0040040B" w:rsidRPr="0040040B" w:rsidRDefault="0040040B" w:rsidP="0040040B">
                              <w:pPr>
                                <w:spacing w:before="216"/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40040B">
                                <w:rPr>
                                  <w:rFonts w:hAnsi="Calibri"/>
                                  <w:b/>
                                  <w:bCs/>
                                  <w:kern w:val="24"/>
                                  <w:sz w:val="36"/>
                                  <w:szCs w:val="36"/>
                                </w:rPr>
                                <w:t>F´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98" name="Voľná forma 16"/>
                        <wps:cNvSpPr>
                          <a:spLocks/>
                        </wps:cNvSpPr>
                        <wps:spPr>
                          <a:xfrm>
                            <a:off x="4729273" y="1512038"/>
                            <a:ext cx="2463800" cy="319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52" h="2014">
                                <a:moveTo>
                                  <a:pt x="0" y="0"/>
                                </a:moveTo>
                                <a:lnTo>
                                  <a:pt x="1552" y="2014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10299" name="Rovná spojnica 17"/>
                        <wps:cNvCnPr/>
                        <wps:spPr>
                          <a:xfrm flipV="1">
                            <a:off x="3952653" y="1541720"/>
                            <a:ext cx="0" cy="1081088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300" name="Voľná forma 18"/>
                        <wps:cNvSpPr>
                          <a:spLocks/>
                        </wps:cNvSpPr>
                        <wps:spPr>
                          <a:xfrm>
                            <a:off x="3315143" y="608270"/>
                            <a:ext cx="2946400" cy="4229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56" h="2664">
                                <a:moveTo>
                                  <a:pt x="0" y="0"/>
                                </a:moveTo>
                                <a:lnTo>
                                  <a:pt x="1856" y="2664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FFFF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10301" name="Rovná spojnica 21"/>
                        <wps:cNvCnPr/>
                        <wps:spPr>
                          <a:xfrm>
                            <a:off x="0" y="2639089"/>
                            <a:ext cx="914400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0302" name="Voľná forma 22"/>
                        <wps:cNvSpPr>
                          <a:spLocks/>
                        </wps:cNvSpPr>
                        <wps:spPr>
                          <a:xfrm>
                            <a:off x="4722628" y="0"/>
                            <a:ext cx="17463" cy="517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" h="3260">
                                <a:moveTo>
                                  <a:pt x="11" y="0"/>
                                </a:moveTo>
                                <a:lnTo>
                                  <a:pt x="0" y="326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  <wps:wsp>
                        <wps:cNvPr id="10303" name="Voľná forma 23"/>
                        <wps:cNvSpPr>
                          <a:spLocks/>
                        </wps:cNvSpPr>
                        <wps:spPr>
                          <a:xfrm>
                            <a:off x="63795" y="1577605"/>
                            <a:ext cx="4654550" cy="1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932" h="1">
                                <a:moveTo>
                                  <a:pt x="0" y="1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0"/>
                                </a:ln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B05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bodyPr wrap="none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C7B019" id="Skupina 10304" o:spid="_x0000_s1070" style="position:absolute;left:0;text-align:left;margin-left:12.65pt;margin-top:9.8pt;width:522.85pt;height:295.95pt;z-index:251722752;mso-width-relative:margin;mso-height-relative:margin" coordsize="91440,5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">
                <v:shape id="_x0000_s1071" type="#_x0000_t202" style="position:absolute;left:28388;top:26944;width:5760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" filled="f" stroked="f">
                  <v:textbox>
                    <w:txbxContent>
                      <w:p w14:paraId="03D61678" w14:textId="77777777" w:rsidR="0040040B" w:rsidRPr="0040040B" w:rsidRDefault="0040040B" w:rsidP="0040040B">
                        <w:pPr>
                          <w:spacing w:before="216"/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</w:pPr>
                        <w:r w:rsidRPr="0040040B"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C1</w:t>
                        </w:r>
                      </w:p>
                    </w:txbxContent>
                  </v:textbox>
                </v:shape>
                <v:shape id="_x0000_s1072" type="#_x0000_t202" style="position:absolute;left:62306;top:26944;width:7208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" filled="f" stroked="f">
                  <v:textbox>
                    <w:txbxContent>
                      <w:p w14:paraId="7E8FDCB1" w14:textId="77777777" w:rsidR="0040040B" w:rsidRPr="0040040B" w:rsidRDefault="0040040B" w:rsidP="0040040B">
                        <w:pPr>
                          <w:spacing w:before="216"/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</w:pPr>
                        <w:r w:rsidRPr="0040040B"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C2</w:t>
                        </w:r>
                      </w:p>
                    </w:txbxContent>
                  </v:textbox>
                </v:shape>
                <v:shape id="BlokTextu 14" o:spid="_x0000_s1073" type="#_x0000_t202" style="position:absolute;left:38064;top:26838;width:5766;height: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" filled="f" stroked="f">
                  <v:textbox>
                    <w:txbxContent>
                      <w:p w14:paraId="0C35EDD7" w14:textId="77777777" w:rsidR="0040040B" w:rsidRPr="0040040B" w:rsidRDefault="0040040B" w:rsidP="0040040B">
                        <w:pPr>
                          <w:spacing w:before="216"/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</w:pPr>
                        <w:r w:rsidRPr="0040040B"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BlokTextu 15" o:spid="_x0000_s1074" type="#_x0000_t202" style="position:absolute;left:54651;top:26732;width:5759;height:6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xJbwwAAAN4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WqynMPfO/EGufkFAAD//wMAUEsBAi0AFAAGAAgAAAAhANvh9svuAAAAhQEAABMAAAAAAAAAAAAA&#10;AAAAAAAAAFtDb250ZW50X1R5cGVzXS54bWxQSwECLQAUAAYACAAAACEAWvQsW78AAAAVAQAACwAA&#10;AAAAAAAAAAAAAAAfAQAAX3JlbHMvLnJlbHNQSwECLQAUAAYACAAAACEA3GsSW8MAAADeAAAADwAA&#10;AAAAAAAAAAAAAAAHAgAAZHJzL2Rvd25yZXYueG1sUEsFBgAAAAADAAMAtwAAAPcCAAAAAA==&#10;" filled="f" stroked="f">
                  <v:textbox>
                    <w:txbxContent>
                      <w:p w14:paraId="613BBC0E" w14:textId="77777777" w:rsidR="0040040B" w:rsidRPr="0040040B" w:rsidRDefault="0040040B" w:rsidP="0040040B">
                        <w:pPr>
                          <w:spacing w:before="216"/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</w:pPr>
                        <w:r w:rsidRPr="0040040B">
                          <w:rPr>
                            <w:rFonts w:hAnsi="Calibri"/>
                            <w:b/>
                            <w:bCs/>
                            <w:kern w:val="24"/>
                            <w:sz w:val="36"/>
                            <w:szCs w:val="36"/>
                          </w:rPr>
                          <w:t>F´</w:t>
                        </w:r>
                      </w:p>
                    </w:txbxContent>
                  </v:textbox>
                </v:shape>
                <v:shape id="Voľná forma 16" o:spid="_x0000_s1075" style="position:absolute;left:47292;top:15120;width:24638;height:31972;visibility:visible;mso-wrap-style:none;v-text-anchor:middle" coordsize="1552,2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" path="m,l1552,2014e" filled="f" strokecolor="#00b050" strokeweight="3pt">
                  <v:stroke endarrow="block"/>
                  <v:path arrowok="t"/>
                </v:shape>
                <v:line id="Rovná spojnica 17" o:spid="_x0000_s1076" style="position:absolute;flip:y;visibility:visible;mso-wrap-style:square" from="39526,15417" to="39526,26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" strokecolor="red" strokeweight="4.5pt">
                  <v:stroke endarrow="block"/>
                </v:line>
                <v:shape id="Voľná forma 18" o:spid="_x0000_s1077" style="position:absolute;left:33151;top:6082;width:29464;height:42291;visibility:visible;mso-wrap-style:none;v-text-anchor:middle" coordsize="1856,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" path="m,l1856,2664e" filled="f" strokecolor="yellow" strokeweight="3pt">
                  <v:stroke endarrow="block"/>
                  <v:path arrowok="t"/>
                </v:shape>
                <v:line id="Rovná spojnica 21" o:spid="_x0000_s1078" style="position:absolute;visibility:visible;mso-wrap-style:square" from="0,26390" to="91440,2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" strokecolor="black [3213]" strokeweight="4.5pt"/>
                <v:shape id="Voľná forma 22" o:spid="_x0000_s1079" style="position:absolute;left:47226;width:174;height:51752;visibility:visible;mso-wrap-style:none;v-text-anchor:middle" coordsize="11,3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" path="m11,l,3260e" filled="f" strokecolor="black [3213]" strokeweight="6pt">
                  <v:stroke startarrow="block" endarrow="block"/>
                  <v:path arrowok="t"/>
                </v:shape>
                <v:shape id="Voľná forma 23" o:spid="_x0000_s1080" style="position:absolute;left:637;top:15776;width:46546;height:15;visibility:visible;mso-wrap-style:none;v-text-anchor:middle" coordsize="293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" path="m,1l2932,r,e" filled="f" strokecolor="#00b050" strokeweight="3pt">
                  <v:stroke endarrow="block"/>
                  <v:path arrowok="t"/>
                </v:shape>
              </v:group>
            </w:pict>
          </mc:Fallback>
        </mc:AlternateContent>
      </w:r>
      <w:r w:rsidRPr="00C27B16">
        <w:rPr>
          <w:b/>
          <w:bCs/>
          <w:color w:val="000000" w:themeColor="text1"/>
        </w:rPr>
        <w:t>O</w:t>
      </w:r>
      <w:r w:rsidRPr="0040040B">
        <w:rPr>
          <w:b/>
          <w:bCs/>
          <w:color w:val="000000" w:themeColor="text1"/>
        </w:rPr>
        <w:t>braz sa nevytvorí</w:t>
      </w:r>
    </w:p>
    <w:p w14:paraId="7D476FD8" w14:textId="648C90FD" w:rsidR="0040040B" w:rsidRPr="00C27B16" w:rsidRDefault="0040040B" w:rsidP="008371FA">
      <w:pPr>
        <w:ind w:left="1800"/>
        <w:rPr>
          <w:b/>
          <w:bCs/>
          <w:color w:val="000000" w:themeColor="text1"/>
        </w:rPr>
      </w:pPr>
    </w:p>
    <w:p w14:paraId="7FA32FD8" w14:textId="326F6DED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77D8EBB2" w14:textId="57D6FA42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6D4B93B6" w14:textId="076E8FE0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37924770" w14:textId="01CB5CF9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71BA624B" w14:textId="1659CD0A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0E1BB182" w14:textId="57757688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505122FC" w14:textId="53B806BF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55E7A820" w14:textId="3329AC31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60BFA219" w14:textId="32BA922B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3A86437A" w14:textId="4BD78094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256C7EC4" w14:textId="4E47E63E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3758A57A" w14:textId="5ED101B3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133B1BB4" w14:textId="5DA27C8A" w:rsidR="008371FA" w:rsidRPr="00C27B16" w:rsidRDefault="008371FA" w:rsidP="008371FA">
      <w:pPr>
        <w:ind w:left="1800"/>
        <w:rPr>
          <w:b/>
          <w:bCs/>
          <w:color w:val="000000" w:themeColor="text1"/>
        </w:rPr>
      </w:pPr>
    </w:p>
    <w:p w14:paraId="1540EEB5" w14:textId="77777777" w:rsidR="008371FA" w:rsidRPr="008371FA" w:rsidRDefault="008371FA" w:rsidP="008371FA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 w:rsidRPr="008371FA">
        <w:rPr>
          <w:b/>
          <w:bCs/>
          <w:color w:val="000000" w:themeColor="text1"/>
        </w:rPr>
        <w:t>a &lt; f</w:t>
      </w:r>
    </w:p>
    <w:p w14:paraId="784E3462" w14:textId="4C01710D" w:rsidR="008371FA" w:rsidRPr="008371FA" w:rsidRDefault="008371FA" w:rsidP="008371FA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C27B16">
        <w:rPr>
          <w:b/>
          <w:bCs/>
          <w:color w:val="000000" w:themeColor="text1"/>
        </w:rPr>
        <w:t>O</w:t>
      </w:r>
      <w:r w:rsidRPr="008371FA">
        <w:rPr>
          <w:b/>
          <w:bCs/>
          <w:color w:val="000000" w:themeColor="text1"/>
        </w:rPr>
        <w:t>braz je zväčšený , priamy , neskutočný</w:t>
      </w:r>
    </w:p>
    <w:p w14:paraId="38C7E8C3" w14:textId="32DFE287" w:rsidR="008371FA" w:rsidRPr="00C27B16" w:rsidRDefault="008371FA" w:rsidP="008371FA">
      <w:pPr>
        <w:rPr>
          <w:b/>
          <w:bCs/>
          <w:color w:val="000000" w:themeColor="text1"/>
        </w:rPr>
      </w:pPr>
      <w:r w:rsidRPr="00C27B16"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2C5D25" wp14:editId="2C7D9EB1">
                <wp:simplePos x="0" y="0"/>
                <wp:positionH relativeFrom="margin">
                  <wp:align>center</wp:align>
                </wp:positionH>
                <wp:positionV relativeFrom="paragraph">
                  <wp:posOffset>35545</wp:posOffset>
                </wp:positionV>
                <wp:extent cx="5935183" cy="3245803"/>
                <wp:effectExtent l="0" t="38100" r="0" b="50165"/>
                <wp:wrapNone/>
                <wp:docPr id="10322" name="Skupina 10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183" cy="3245803"/>
                          <a:chOff x="0" y="0"/>
                          <a:chExt cx="9144000" cy="5000736"/>
                        </a:xfrm>
                      </wpg:grpSpPr>
                      <wps:wsp>
                        <wps:cNvPr id="10305" name="Line 16"/>
                        <wps:cNvCnPr/>
                        <wps:spPr bwMode="auto">
                          <a:xfrm>
                            <a:off x="3200400" y="1522228"/>
                            <a:ext cx="100806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306" name="Line 18"/>
                        <wps:cNvCnPr/>
                        <wps:spPr bwMode="auto">
                          <a:xfrm>
                            <a:off x="4208278" y="1465078"/>
                            <a:ext cx="4321175" cy="194468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307" name="Line 19"/>
                        <wps:cNvCnPr/>
                        <wps:spPr bwMode="auto">
                          <a:xfrm flipH="1" flipV="1">
                            <a:off x="1116419" y="74428"/>
                            <a:ext cx="3095625" cy="1366837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B05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308" name="Line 20"/>
                        <wps:cNvCnPr/>
                        <wps:spPr bwMode="auto">
                          <a:xfrm flipH="1" flipV="1">
                            <a:off x="1403498" y="0"/>
                            <a:ext cx="1800225" cy="1439862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309" name="Line 21"/>
                        <wps:cNvCnPr/>
                        <wps:spPr bwMode="auto">
                          <a:xfrm>
                            <a:off x="1979271" y="506754"/>
                            <a:ext cx="0" cy="1934124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</wps:spPr>
                        <wps:bodyPr/>
                      </wps:wsp>
                      <wpg:grpSp>
                        <wpg:cNvPr id="10310" name="Group 4"/>
                        <wpg:cNvGrpSpPr/>
                        <wpg:grpSpPr bwMode="auto">
                          <a:xfrm>
                            <a:off x="0" y="176323"/>
                            <a:ext cx="9144000" cy="4824413"/>
                            <a:chOff x="0" y="0"/>
                            <a:chExt cx="5760" cy="3039"/>
                          </a:xfrm>
                        </wpg:grpSpPr>
                        <wps:wsp>
                          <wps:cNvPr id="10311" name="Line 5"/>
                          <wps:cNvSpPr>
                            <a:spLocks noChangeShapeType="1"/>
                          </wps:cNvSpPr>
                          <wps:spPr bwMode="auto">
                            <a:xfrm>
                              <a:off x="0" y="1451"/>
                              <a:ext cx="5760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312" name="Line 6"/>
                          <wps:cNvSpPr>
                            <a:spLocks noChangeShapeType="1"/>
                          </wps:cNvSpPr>
                          <wps:spPr bwMode="auto">
                            <a:xfrm>
                              <a:off x="2653" y="0"/>
                              <a:ext cx="0" cy="3039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chemeClr val="tx1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313" name="Line 7"/>
                          <wps:cNvSpPr>
                            <a:spLocks noChangeShapeType="1"/>
                          </wps:cNvSpPr>
                          <wps:spPr bwMode="auto">
                            <a:xfrm>
                              <a:off x="1474" y="1406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314" name="Line 8"/>
                          <wps:cNvSpPr>
                            <a:spLocks noChangeShapeType="1"/>
                          </wps:cNvSpPr>
                          <wps:spPr bwMode="auto">
                            <a:xfrm>
                              <a:off x="340" y="1406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315" name="Line 9"/>
                          <wps:cNvSpPr>
                            <a:spLocks noChangeShapeType="1"/>
                          </wps:cNvSpPr>
                          <wps:spPr bwMode="auto">
                            <a:xfrm>
                              <a:off x="4967" y="1406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316" name="Line 10"/>
                          <wps:cNvSpPr>
                            <a:spLocks noChangeShapeType="1"/>
                          </wps:cNvSpPr>
                          <wps:spPr bwMode="auto">
                            <a:xfrm>
                              <a:off x="3787" y="1406"/>
                              <a:ext cx="0" cy="9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031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07" y="1425"/>
                              <a:ext cx="317" cy="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5D43309E" w14:textId="77777777" w:rsidR="008371FA" w:rsidRPr="008371FA" w:rsidRDefault="008371FA" w:rsidP="008371FA">
                                <w:pPr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 w:rsidRPr="008371FA"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318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0" y="1399"/>
                              <a:ext cx="408" cy="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08E8E193" w14:textId="77777777" w:rsidR="008371FA" w:rsidRPr="008371FA" w:rsidRDefault="008371FA" w:rsidP="008371FA">
                                <w:pPr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 w:rsidRPr="008371FA"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  <w:t>F´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032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" y="1406"/>
                              <a:ext cx="318" cy="55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3BA67B83" w14:textId="77777777" w:rsidR="008371FA" w:rsidRPr="008371FA" w:rsidRDefault="008371FA" w:rsidP="008371FA">
                                <w:pPr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</w:pPr>
                                <w:r w:rsidRPr="008371FA">
                                  <w:rPr>
                                    <w:rFonts w:hAnsi="Calibri"/>
                                    <w:kern w:val="24"/>
                                    <w:sz w:val="56"/>
                                    <w:szCs w:val="56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10321" name="Line 2"/>
                        <wps:cNvCnPr/>
                        <wps:spPr bwMode="auto">
                          <a:xfrm>
                            <a:off x="3208817" y="1465078"/>
                            <a:ext cx="4392613" cy="352901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C5D25" id="Skupina 10322" o:spid="_x0000_s1081" style="position:absolute;margin-left:0;margin-top:2.8pt;width:467.35pt;height:255.6pt;z-index:251731968;mso-position-horizontal:center;mso-position-horizontal-relative:margin;mso-width-relative:margin;mso-height-relative:margin" coordsize="91440,5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">
                <v:line id="Line 16" o:spid="_x0000_s1082" style="position:absolute;visibility:visible;mso-wrap-style:square" from="32004,15222" to="42084,1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" strokecolor="#00b050" strokeweight="2.25pt">
                  <v:stroke endarrow="block"/>
                </v:line>
                <v:line id="Line 18" o:spid="_x0000_s1083" style="position:absolute;visibility:visible;mso-wrap-style:square" from="42082,14650" to="85294,3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" strokecolor="#00b050" strokeweight="2.25pt">
                  <v:stroke endarrow="block"/>
                </v:line>
                <v:line id="Line 19" o:spid="_x0000_s1084" style="position:absolute;flip:x y;visibility:visible;mso-wrap-style:square" from="11164,744" to="42120,14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" strokecolor="#00b050">
                  <v:stroke dashstyle="1 1" endcap="round"/>
                </v:line>
                <v:line id="Line 20" o:spid="_x0000_s1085" style="position:absolute;flip:x y;visibility:visible;mso-wrap-style:square" from="14034,0" to="32037,14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" strokecolor="yellow">
                  <v:stroke dashstyle="1 1" endcap="round"/>
                </v:line>
                <v:line id="Line 21" o:spid="_x0000_s1086" style="position:absolute;visibility:visible;mso-wrap-style:square" from="19792,5067" to="19792,2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" strokecolor="red" strokeweight="6pt">
                  <v:stroke startarrow="block"/>
                </v:line>
                <v:group id="Group 4" o:spid="_x0000_s1087" style="position:absolute;top:1763;width:91440;height:48244" coordsize="5760,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">
                  <v:line id="Line 5" o:spid="_x0000_s1088" style="position:absolute;visibility:visible;mso-wrap-style:square;v-text-anchor:top" from="0,1451" to="5760,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" strokecolor="black [3213]" strokeweight="4.5pt"/>
                  <v:line id="Line 6" o:spid="_x0000_s1089" style="position:absolute;visibility:visible;mso-wrap-style:square;v-text-anchor:top" from="2653,0" to="2653,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" strokecolor="black [3213]" strokeweight="6pt">
                    <v:stroke startarrow="block" endarrow="block"/>
                  </v:line>
                  <v:line id="Line 7" o:spid="_x0000_s1090" style="position:absolute;visibility:visible;mso-wrap-style:square;v-text-anchor:top" from="1474,1406" to="1474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" strokecolor="black [3213]" strokeweight="2.25pt"/>
                  <v:line id="Line 8" o:spid="_x0000_s1091" style="position:absolute;visibility:visible;mso-wrap-style:square;v-text-anchor:top" from="340,1406" to="340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" strokecolor="black [3213]" strokeweight="2.25pt"/>
                  <v:line id="Line 9" o:spid="_x0000_s1092" style="position:absolute;visibility:visible;mso-wrap-style:square;v-text-anchor:top" from="4967,1406" to="4967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" strokecolor="black [3213]" strokeweight="2.25pt"/>
                  <v:line id="Line 10" o:spid="_x0000_s1093" style="position:absolute;visibility:visible;mso-wrap-style:square;v-text-anchor:top" from="3787,1406" to="3787,1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" strokecolor="black [3213]" strokeweight="2.25pt"/>
                  <v:shape id="_x0000_s1094" type="#_x0000_t202" style="position:absolute;left:1307;top:1425;width:317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" filled="f" stroked="f">
                    <v:textbox>
                      <w:txbxContent>
                        <w:p w14:paraId="5D43309E" w14:textId="77777777" w:rsidR="008371FA" w:rsidRPr="008371FA" w:rsidRDefault="008371FA" w:rsidP="008371FA">
                          <w:pPr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</w:pPr>
                          <w:r w:rsidRPr="008371FA"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12" o:spid="_x0000_s1095" type="#_x0000_t202" style="position:absolute;left:3610;top:1399;width:40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oruxgAAAN4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TezifDKOzKDXv0DAAD//wMAUEsBAi0AFAAGAAgAAAAhANvh9svuAAAAhQEAABMAAAAAAAAA&#10;AAAAAAAAAAAAAFtDb250ZW50X1R5cGVzXS54bWxQSwECLQAUAAYACAAAACEAWvQsW78AAAAVAQAA&#10;CwAAAAAAAAAAAAAAAAAfAQAAX3JlbHMvLnJlbHNQSwECLQAUAAYACAAAACEAtsaK7sYAAADeAAAA&#10;DwAAAAAAAAAAAAAAAAAHAgAAZHJzL2Rvd25yZXYueG1sUEsFBgAAAAADAAMAtwAAAPoCAAAAAA==&#10;" filled="f" stroked="f">
                    <v:textbox>
                      <w:txbxContent>
                        <w:p w14:paraId="08E8E193" w14:textId="77777777" w:rsidR="008371FA" w:rsidRPr="008371FA" w:rsidRDefault="008371FA" w:rsidP="008371FA">
                          <w:pPr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</w:pPr>
                          <w:r w:rsidRPr="008371FA"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  <w:t>F´</w:t>
                          </w:r>
                        </w:p>
                      </w:txbxContent>
                    </v:textbox>
                  </v:shape>
                  <v:shape id="Text Box 14" o:spid="_x0000_s1096" type="#_x0000_t202" style="position:absolute;left:2653;top:1406;width:318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" filled="f" stroked="f">
                    <v:textbox>
                      <w:txbxContent>
                        <w:p w14:paraId="3BA67B83" w14:textId="77777777" w:rsidR="008371FA" w:rsidRPr="008371FA" w:rsidRDefault="008371FA" w:rsidP="008371FA">
                          <w:pPr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</w:pPr>
                          <w:r w:rsidRPr="008371FA">
                            <w:rPr>
                              <w:rFonts w:hAnsi="Calibri"/>
                              <w:kern w:val="24"/>
                              <w:sz w:val="56"/>
                              <w:szCs w:val="56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line id="Line 2" o:spid="_x0000_s1097" style="position:absolute;visibility:visible;mso-wrap-style:square" from="32088,14650" to="76014,49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" strokecolor="yellow" strokeweight="2.25pt">
                  <v:stroke endarrow="block"/>
                </v:line>
                <w10:wrap anchorx="margin"/>
              </v:group>
            </w:pict>
          </mc:Fallback>
        </mc:AlternateContent>
      </w:r>
      <w:r w:rsidRPr="00C27B16">
        <w:rPr>
          <w:b/>
          <w:bCs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2D1B9D" wp14:editId="6A3DAE4F">
                <wp:simplePos x="0" y="0"/>
                <wp:positionH relativeFrom="column">
                  <wp:posOffset>2574851</wp:posOffset>
                </wp:positionH>
                <wp:positionV relativeFrom="paragraph">
                  <wp:posOffset>1000774</wp:posOffset>
                </wp:positionV>
                <wp:extent cx="0" cy="674281"/>
                <wp:effectExtent l="76200" t="38100" r="76200" b="12065"/>
                <wp:wrapNone/>
                <wp:docPr id="1032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674281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1B612" id="Line 15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75pt,78.8pt" to="202.7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" strokecolor="red" strokeweight="6pt">
                <v:stroke endarrow="block"/>
              </v:line>
            </w:pict>
          </mc:Fallback>
        </mc:AlternateContent>
      </w:r>
    </w:p>
    <w:p w14:paraId="52021734" w14:textId="4EEBB5F0" w:rsidR="00E378E8" w:rsidRPr="00C27B16" w:rsidRDefault="00E378E8" w:rsidP="008371FA">
      <w:pPr>
        <w:rPr>
          <w:b/>
          <w:bCs/>
          <w:color w:val="000000" w:themeColor="text1"/>
        </w:rPr>
      </w:pPr>
    </w:p>
    <w:p w14:paraId="43AFAA9A" w14:textId="4530BDCC" w:rsidR="00E378E8" w:rsidRPr="00C27B16" w:rsidRDefault="00E378E8" w:rsidP="008371FA">
      <w:pPr>
        <w:rPr>
          <w:b/>
          <w:bCs/>
          <w:color w:val="000000" w:themeColor="text1"/>
        </w:rPr>
      </w:pPr>
    </w:p>
    <w:p w14:paraId="79EE0B81" w14:textId="3C3C503F" w:rsidR="00E378E8" w:rsidRPr="00C27B16" w:rsidRDefault="00E378E8" w:rsidP="008371FA">
      <w:pPr>
        <w:rPr>
          <w:b/>
          <w:bCs/>
          <w:color w:val="000000" w:themeColor="text1"/>
        </w:rPr>
      </w:pPr>
    </w:p>
    <w:p w14:paraId="70DF4871" w14:textId="40EB02CC" w:rsidR="00E378E8" w:rsidRPr="00C27B16" w:rsidRDefault="00E378E8" w:rsidP="008371FA">
      <w:pPr>
        <w:rPr>
          <w:b/>
          <w:bCs/>
          <w:color w:val="000000" w:themeColor="text1"/>
        </w:rPr>
      </w:pPr>
    </w:p>
    <w:p w14:paraId="12D72DBE" w14:textId="64029F7F" w:rsidR="00E378E8" w:rsidRPr="00C27B16" w:rsidRDefault="00E378E8" w:rsidP="008371FA">
      <w:pPr>
        <w:rPr>
          <w:b/>
          <w:bCs/>
          <w:color w:val="000000" w:themeColor="text1"/>
        </w:rPr>
      </w:pPr>
    </w:p>
    <w:p w14:paraId="53ADC44B" w14:textId="4C50666F" w:rsidR="00E378E8" w:rsidRPr="00C27B16" w:rsidRDefault="00E378E8" w:rsidP="008371FA">
      <w:pPr>
        <w:rPr>
          <w:b/>
          <w:bCs/>
          <w:color w:val="000000" w:themeColor="text1"/>
        </w:rPr>
      </w:pPr>
    </w:p>
    <w:p w14:paraId="43768D76" w14:textId="361DB93E" w:rsidR="00E378E8" w:rsidRPr="00C27B16" w:rsidRDefault="00E378E8" w:rsidP="008371FA">
      <w:pPr>
        <w:rPr>
          <w:b/>
          <w:bCs/>
          <w:color w:val="000000" w:themeColor="text1"/>
        </w:rPr>
      </w:pPr>
    </w:p>
    <w:p w14:paraId="2D583D0B" w14:textId="2D2A8758" w:rsidR="00E378E8" w:rsidRPr="00C27B16" w:rsidRDefault="00E378E8" w:rsidP="008371FA">
      <w:pPr>
        <w:rPr>
          <w:b/>
          <w:bCs/>
          <w:color w:val="000000" w:themeColor="text1"/>
        </w:rPr>
      </w:pPr>
    </w:p>
    <w:p w14:paraId="53970539" w14:textId="63B035C5" w:rsidR="00E378E8" w:rsidRPr="00C27B16" w:rsidRDefault="00E378E8" w:rsidP="008371FA">
      <w:pPr>
        <w:rPr>
          <w:b/>
          <w:bCs/>
          <w:color w:val="000000" w:themeColor="text1"/>
        </w:rPr>
      </w:pPr>
    </w:p>
    <w:p w14:paraId="7A0BAD24" w14:textId="2CFE3178" w:rsidR="00E378E8" w:rsidRPr="00C27B16" w:rsidRDefault="00E378E8" w:rsidP="008371FA">
      <w:pPr>
        <w:rPr>
          <w:b/>
          <w:bCs/>
          <w:color w:val="000000" w:themeColor="text1"/>
        </w:rPr>
      </w:pPr>
    </w:p>
    <w:p w14:paraId="2EBC97F2" w14:textId="141DE01B" w:rsidR="00E378E8" w:rsidRPr="00C27B16" w:rsidRDefault="00E378E8" w:rsidP="008371FA">
      <w:pPr>
        <w:rPr>
          <w:b/>
          <w:bCs/>
          <w:color w:val="000000" w:themeColor="text1"/>
        </w:rPr>
      </w:pPr>
    </w:p>
    <w:p w14:paraId="592B2055" w14:textId="66844361" w:rsidR="00E378E8" w:rsidRPr="00C27B16" w:rsidRDefault="00E378E8" w:rsidP="008371FA">
      <w:pPr>
        <w:rPr>
          <w:b/>
          <w:bCs/>
          <w:color w:val="000000" w:themeColor="text1"/>
        </w:rPr>
      </w:pPr>
    </w:p>
    <w:p w14:paraId="7B19CCA8" w14:textId="27CD42DE" w:rsidR="00E378E8" w:rsidRPr="00C27B16" w:rsidRDefault="00E378E8" w:rsidP="008371FA">
      <w:pPr>
        <w:rPr>
          <w:b/>
          <w:bCs/>
          <w:color w:val="000000" w:themeColor="text1"/>
        </w:rPr>
      </w:pPr>
    </w:p>
    <w:p w14:paraId="088AFF9D" w14:textId="577CF004" w:rsidR="00E378E8" w:rsidRPr="00C27B16" w:rsidRDefault="00E378E8" w:rsidP="008371FA">
      <w:pPr>
        <w:rPr>
          <w:b/>
          <w:bCs/>
          <w:color w:val="000000" w:themeColor="text1"/>
        </w:rPr>
      </w:pPr>
    </w:p>
    <w:p w14:paraId="432CC9A7" w14:textId="235E1A1C" w:rsidR="009A3C83" w:rsidRPr="00C27B16" w:rsidRDefault="009A3C83" w:rsidP="009A3C83">
      <w:pPr>
        <w:pStyle w:val="Odsekzoznamu"/>
        <w:numPr>
          <w:ilvl w:val="0"/>
          <w:numId w:val="1"/>
        </w:numPr>
        <w:rPr>
          <w:b/>
          <w:bCs/>
        </w:rPr>
      </w:pPr>
      <w:r w:rsidRPr="00C27B16">
        <w:rPr>
          <w:b/>
          <w:bCs/>
        </w:rPr>
        <w:lastRenderedPageBreak/>
        <w:t xml:space="preserve">Prechod lúčov </w:t>
      </w:r>
      <w:r w:rsidRPr="00C27B16">
        <w:rPr>
          <w:b/>
          <w:bCs/>
        </w:rPr>
        <w:t>Rozptylkou</w:t>
      </w:r>
    </w:p>
    <w:p w14:paraId="7B266BE4" w14:textId="150BB786" w:rsidR="00C27B16" w:rsidRPr="00C27B16" w:rsidRDefault="00C27B16" w:rsidP="00C27B16">
      <w:pPr>
        <w:pStyle w:val="Odsekzoznamu"/>
        <w:numPr>
          <w:ilvl w:val="1"/>
          <w:numId w:val="1"/>
        </w:numPr>
        <w:rPr>
          <w:b/>
          <w:bCs/>
          <w:color w:val="FF0000"/>
        </w:rPr>
      </w:pPr>
      <w:r w:rsidRPr="00C27B16">
        <w:rPr>
          <w:b/>
          <w:bCs/>
          <w:color w:val="FF0000"/>
        </w:rPr>
        <w:t>Lúč dopadajúci na rozptylku tak, ako keby vchádzal do predmetového ohniska, po prechode rozptylkou sa šíri rovnobežne s optickou osou</w:t>
      </w:r>
    </w:p>
    <w:p w14:paraId="5E2D131A" w14:textId="1B59C0E3" w:rsidR="00C27B16" w:rsidRPr="00C27B16" w:rsidRDefault="00C27B16" w:rsidP="00C27B16">
      <w:pPr>
        <w:pStyle w:val="Odsekzoznamu"/>
        <w:numPr>
          <w:ilvl w:val="1"/>
          <w:numId w:val="1"/>
        </w:numPr>
        <w:rPr>
          <w:b/>
          <w:bCs/>
          <w:color w:val="FFC000"/>
        </w:rPr>
      </w:pPr>
      <w:r w:rsidRPr="00C27B16">
        <w:rPr>
          <w:b/>
          <w:bCs/>
          <w:color w:val="FFC000"/>
        </w:rPr>
        <w:t>Lúč prechádzajúci stredom rozptylky pokračuje rozptylkou v nezmenenom smere</w:t>
      </w:r>
    </w:p>
    <w:p w14:paraId="74C838AC" w14:textId="3CC342A3" w:rsidR="00C27B16" w:rsidRPr="00C27B16" w:rsidRDefault="00C27B16" w:rsidP="00C27B16">
      <w:pPr>
        <w:pStyle w:val="Odsekzoznamu"/>
        <w:numPr>
          <w:ilvl w:val="1"/>
          <w:numId w:val="1"/>
        </w:numPr>
        <w:rPr>
          <w:b/>
          <w:bCs/>
          <w:color w:val="00B050"/>
        </w:rPr>
      </w:pPr>
      <w:r w:rsidRPr="00C27B16">
        <w:rPr>
          <w:b/>
          <w:bCs/>
          <w:color w:val="00B050"/>
        </w:rPr>
        <w:t>Lúč rovnobežný s optickou osou rozptylky po prechode rozptylkou prechádza ako keby vychádzal z obrazového ohniska</w:t>
      </w:r>
    </w:p>
    <w:p w14:paraId="322102BA" w14:textId="27F95972" w:rsidR="00E378E8" w:rsidRDefault="00C27B16" w:rsidP="00C27B1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6AD8ED" wp14:editId="238168FD">
                <wp:simplePos x="0" y="0"/>
                <wp:positionH relativeFrom="column">
                  <wp:posOffset>3563338</wp:posOffset>
                </wp:positionH>
                <wp:positionV relativeFrom="paragraph">
                  <wp:posOffset>1913137</wp:posOffset>
                </wp:positionV>
                <wp:extent cx="269330" cy="459979"/>
                <wp:effectExtent l="0" t="0" r="0" b="0"/>
                <wp:wrapNone/>
                <wp:docPr id="39942" name="BlokTextu 39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330" cy="45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698CD5" w14:textId="77777777" w:rsidR="00C27B16" w:rsidRPr="00C27B16" w:rsidRDefault="00C27B16" w:rsidP="00C27B16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7B1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AD8ED" id="BlokTextu 39941" o:spid="_x0000_s1098" type="#_x0000_t202" style="position:absolute;margin-left:280.6pt;margin-top:150.65pt;width:21.2pt;height:36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" filled="f" stroked="f">
                <v:textbox>
                  <w:txbxContent>
                    <w:p w14:paraId="6E698CD5" w14:textId="77777777" w:rsidR="00C27B16" w:rsidRPr="00C27B16" w:rsidRDefault="00C27B16" w:rsidP="00C27B16">
                      <w:pPr>
                        <w:spacing w:before="216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C27B16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81F087" wp14:editId="5B550DE0">
                <wp:simplePos x="0" y="0"/>
                <wp:positionH relativeFrom="column">
                  <wp:posOffset>382772</wp:posOffset>
                </wp:positionH>
                <wp:positionV relativeFrom="paragraph">
                  <wp:posOffset>1997672</wp:posOffset>
                </wp:positionV>
                <wp:extent cx="6427824" cy="0"/>
                <wp:effectExtent l="0" t="19050" r="49530" b="38100"/>
                <wp:wrapNone/>
                <wp:docPr id="39939" name="Rovná spojnica 39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824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8C4D3" id="Rovná spojnica 3993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57.3pt" to="536.3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" strokecolor="black [3213]" strokeweight="4.5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F66793" wp14:editId="690229E8">
                <wp:simplePos x="0" y="0"/>
                <wp:positionH relativeFrom="column">
                  <wp:posOffset>3596846</wp:posOffset>
                </wp:positionH>
                <wp:positionV relativeFrom="paragraph">
                  <wp:posOffset>1914053</wp:posOffset>
                </wp:positionV>
                <wp:extent cx="0" cy="130729"/>
                <wp:effectExtent l="19050" t="0" r="19050" b="22225"/>
                <wp:wrapNone/>
                <wp:docPr id="39940" name="Rovná spojnica 39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88E9A" id="Rovná spojnica 3993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150.7pt" to="283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B3479B" wp14:editId="130E99D4">
                <wp:simplePos x="0" y="0"/>
                <wp:positionH relativeFrom="column">
                  <wp:posOffset>4859875</wp:posOffset>
                </wp:positionH>
                <wp:positionV relativeFrom="paragraph">
                  <wp:posOffset>1914053</wp:posOffset>
                </wp:positionV>
                <wp:extent cx="0" cy="130729"/>
                <wp:effectExtent l="19050" t="0" r="19050" b="22225"/>
                <wp:wrapNone/>
                <wp:docPr id="39941" name="Rovná spojnica 3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796F" id="Rovná spojnica 39940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150.7pt" to="382.6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0F8CD0" wp14:editId="323006C0">
                <wp:simplePos x="0" y="0"/>
                <wp:positionH relativeFrom="column">
                  <wp:posOffset>2372560</wp:posOffset>
                </wp:positionH>
                <wp:positionV relativeFrom="paragraph">
                  <wp:posOffset>1906304</wp:posOffset>
                </wp:positionV>
                <wp:extent cx="0" cy="130728"/>
                <wp:effectExtent l="19050" t="0" r="19050" b="22225"/>
                <wp:wrapNone/>
                <wp:docPr id="39945" name="Rovná spojnica 39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2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4991" id="Rovná spojnica 3994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150.1pt" to="186.8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7C5EB3" wp14:editId="777FB815">
                <wp:simplePos x="0" y="0"/>
                <wp:positionH relativeFrom="column">
                  <wp:posOffset>2211452</wp:posOffset>
                </wp:positionH>
                <wp:positionV relativeFrom="paragraph">
                  <wp:posOffset>2030234</wp:posOffset>
                </wp:positionV>
                <wp:extent cx="419729" cy="459979"/>
                <wp:effectExtent l="0" t="0" r="0" b="0"/>
                <wp:wrapNone/>
                <wp:docPr id="39946" name="BlokTextu 39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729" cy="45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95C16" w14:textId="77777777" w:rsidR="00C27B16" w:rsidRPr="00C27B16" w:rsidRDefault="00C27B16" w:rsidP="00C27B16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7B1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C5EB3" id="BlokTextu 39945" o:spid="_x0000_s1099" type="#_x0000_t202" style="position:absolute;margin-left:174.15pt;margin-top:159.85pt;width:33.05pt;height:36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" filled="f" stroked="f">
                <v:textbox>
                  <w:txbxContent>
                    <w:p w14:paraId="24695C16" w14:textId="77777777" w:rsidR="00C27B16" w:rsidRPr="00C27B16" w:rsidRDefault="00C27B16" w:rsidP="00C27B16">
                      <w:pPr>
                        <w:spacing w:before="216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C27B16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7AA588" wp14:editId="79C5F0A4">
                <wp:simplePos x="0" y="0"/>
                <wp:positionH relativeFrom="column">
                  <wp:posOffset>4683270</wp:posOffset>
                </wp:positionH>
                <wp:positionV relativeFrom="paragraph">
                  <wp:posOffset>2030234</wp:posOffset>
                </wp:positionV>
                <wp:extent cx="525240" cy="459979"/>
                <wp:effectExtent l="0" t="0" r="0" b="0"/>
                <wp:wrapNone/>
                <wp:docPr id="39947" name="BlokTextu 39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240" cy="45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E6E50" w14:textId="77777777" w:rsidR="00C27B16" w:rsidRPr="00C27B16" w:rsidRDefault="00C27B16" w:rsidP="00C27B16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7B1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AA588" id="BlokTextu 39946" o:spid="_x0000_s1100" type="#_x0000_t202" style="position:absolute;margin-left:368.75pt;margin-top:159.85pt;width:41.35pt;height:36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" filled="f" stroked="f">
                <v:textbox>
                  <w:txbxContent>
                    <w:p w14:paraId="78FE6E50" w14:textId="77777777" w:rsidR="00C27B16" w:rsidRPr="00C27B16" w:rsidRDefault="00C27B16" w:rsidP="00C27B16">
                      <w:pPr>
                        <w:spacing w:before="216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C27B16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A3987D" wp14:editId="39ADBCE3">
                <wp:simplePos x="0" y="0"/>
                <wp:positionH relativeFrom="column">
                  <wp:posOffset>3830920</wp:posOffset>
                </wp:positionH>
                <wp:positionV relativeFrom="paragraph">
                  <wp:posOffset>480586</wp:posOffset>
                </wp:positionV>
                <wp:extent cx="1145347" cy="2990559"/>
                <wp:effectExtent l="0" t="0" r="0" b="0"/>
                <wp:wrapNone/>
                <wp:docPr id="39948" name="Voľná forma 39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 flipH="1" flipV="1">
                          <a:off x="0" y="0"/>
                          <a:ext cx="1145347" cy="2990559"/>
                        </a:xfrm>
                        <a:custGeom>
                          <a:avLst/>
                          <a:gdLst>
                            <a:gd name="T0" fmla="*/ 7647 w 21600"/>
                            <a:gd name="T1" fmla="*/ 33049 h 33049"/>
                            <a:gd name="T2" fmla="*/ 7733 w 21600"/>
                            <a:gd name="T3" fmla="*/ 0 h 33049"/>
                            <a:gd name="T4" fmla="*/ 21600 w 21600"/>
                            <a:gd name="T5" fmla="*/ 16561 h 33049"/>
                          </a:gdLst>
                          <a:ahLst/>
                          <a:cxnLst/>
                          <a:rect l="0" t="0" r="r" b="b"/>
                          <a:pathLst>
                            <a:path w="21600" h="33049" fill="none" extrusionOk="0"/>
                            <a:path w="21600" h="33049" stroke="0" extrusionOk="0"/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698C13" id="Voľná forma 39947" o:spid="_x0000_s1026" style="position:absolute;margin-left:301.65pt;margin-top:37.85pt;width:90.2pt;height:235.5pt;rotation:180;flip:x y;z-index:251767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3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" path="" filled="f" strokecolor="black [3213]" strokeweight="6pt">
                <v:path arrowok="t" o:extrusionok="f"/>
              </v:shape>
            </w:pict>
          </mc:Fallback>
        </mc:AlternateContent>
      </w:r>
      <w:r w:rsidRPr="00C27B16">
        <w:rPr>
          <w:b/>
          <w:bCs/>
          <w:noProof/>
          <w:color w:val="FFFF0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0C8C0B" wp14:editId="59342D4D">
                <wp:simplePos x="0" y="0"/>
                <wp:positionH relativeFrom="column">
                  <wp:posOffset>419901</wp:posOffset>
                </wp:positionH>
                <wp:positionV relativeFrom="paragraph">
                  <wp:posOffset>1145340</wp:posOffset>
                </wp:positionV>
                <wp:extent cx="3165322" cy="846843"/>
                <wp:effectExtent l="19050" t="19050" r="16510" b="67945"/>
                <wp:wrapNone/>
                <wp:docPr id="39950" name="Voľná forma 399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5322" cy="84684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FFFF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423CD6" id="Voľná forma 39949" o:spid="_x0000_s1026" style="position:absolute;margin-left:33.05pt;margin-top:90.2pt;width:249.25pt;height:66.7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" path="m,l2736,732e" filled="f" strokecolor="yellow" strokeweight="3pt">
                <v:stroke endarrow="block"/>
                <v:path arrowok="t"/>
              </v:shape>
            </w:pict>
          </mc:Fallback>
        </mc:AlternateContent>
      </w:r>
      <w:r w:rsidRPr="00C27B16">
        <w:rPr>
          <w:b/>
          <w:bCs/>
          <w:noProof/>
          <w:color w:val="FFFF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FF899A" wp14:editId="41BABED6">
                <wp:simplePos x="0" y="0"/>
                <wp:positionH relativeFrom="column">
                  <wp:posOffset>3596846</wp:posOffset>
                </wp:positionH>
                <wp:positionV relativeFrom="paragraph">
                  <wp:posOffset>2005420</wp:posOffset>
                </wp:positionV>
                <wp:extent cx="3165322" cy="846843"/>
                <wp:effectExtent l="19050" t="19050" r="16510" b="67945"/>
                <wp:wrapNone/>
                <wp:docPr id="39951" name="Voľná forma 399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65322" cy="84684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FFFF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94F822" id="Voľná forma 39950" o:spid="_x0000_s1026" style="position:absolute;margin-left:283.2pt;margin-top:157.9pt;width:249.25pt;height:66.7pt;z-index:2517698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" path="m,l2736,732e" filled="f" strokecolor="yellow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B3292A" wp14:editId="3437E5BE">
                <wp:simplePos x="0" y="0"/>
                <wp:positionH relativeFrom="column">
                  <wp:posOffset>1080150</wp:posOffset>
                </wp:positionH>
                <wp:positionV relativeFrom="paragraph">
                  <wp:posOffset>1194736</wp:posOffset>
                </wp:positionV>
                <wp:extent cx="2504722" cy="11569"/>
                <wp:effectExtent l="0" t="76200" r="0" b="102870"/>
                <wp:wrapNone/>
                <wp:docPr id="39952" name="Voľná forma 39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4722" cy="1156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071" h="10">
                              <a:moveTo>
                                <a:pt x="0" y="0"/>
                              </a:moveTo>
                              <a:lnTo>
                                <a:pt x="3071" y="10"/>
                              </a:lnTo>
                              <a:lnTo>
                                <a:pt x="3071" y="10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FF3AFC" id="Voľná forma 39951" o:spid="_x0000_s1026" style="position:absolute;margin-left:85.05pt;margin-top:94.05pt;width:197.2pt;height:.9pt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" path="m,l3071,10r,e" filled="f" strokecolor="#00b050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EF48BC" wp14:editId="5F75873C">
                <wp:simplePos x="0" y="0"/>
                <wp:positionH relativeFrom="column">
                  <wp:posOffset>2211452</wp:posOffset>
                </wp:positionH>
                <wp:positionV relativeFrom="paragraph">
                  <wp:posOffset>480586</wp:posOffset>
                </wp:positionV>
                <wp:extent cx="1145347" cy="2990560"/>
                <wp:effectExtent l="0" t="0" r="0" b="0"/>
                <wp:wrapNone/>
                <wp:docPr id="39953" name="Voľná forma 39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 flipV="1">
                          <a:off x="0" y="0"/>
                          <a:ext cx="1145347" cy="2990560"/>
                        </a:xfrm>
                        <a:custGeom>
                          <a:avLst/>
                          <a:gdLst>
                            <a:gd name="T0" fmla="*/ 7647 w 21600"/>
                            <a:gd name="T1" fmla="*/ 33049 h 33049"/>
                            <a:gd name="T2" fmla="*/ 7733 w 21600"/>
                            <a:gd name="T3" fmla="*/ 0 h 33049"/>
                            <a:gd name="T4" fmla="*/ 21600 w 21600"/>
                            <a:gd name="T5" fmla="*/ 16561 h 33049"/>
                          </a:gdLst>
                          <a:ahLst/>
                          <a:cxnLst/>
                          <a:rect l="0" t="0" r="r" b="b"/>
                          <a:pathLst>
                            <a:path w="21600" h="33049" fill="none" extrusionOk="0"/>
                            <a:path w="21600" h="33049" stroke="0" extrusionOk="0"/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7F8A6A" id="Voľná forma 39952" o:spid="_x0000_s1026" style="position:absolute;margin-left:174.15pt;margin-top:37.85pt;width:90.2pt;height:235.5pt;flip:x y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3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" path="" filled="f" strokecolor="black [3213]" strokeweight="6pt">
                <v:path arrowok="t" o:extrusionok="f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FF0BE1" wp14:editId="3AD1E123">
                <wp:simplePos x="0" y="0"/>
                <wp:positionH relativeFrom="column">
                  <wp:posOffset>2992451</wp:posOffset>
                </wp:positionH>
                <wp:positionV relativeFrom="paragraph">
                  <wp:posOffset>1906304</wp:posOffset>
                </wp:positionV>
                <wp:extent cx="0" cy="130728"/>
                <wp:effectExtent l="19050" t="0" r="19050" b="22225"/>
                <wp:wrapNone/>
                <wp:docPr id="39954" name="Rovná spojnica 3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2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FD4CF" id="Rovná spojnica 3995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5pt,150.1pt" to="235.6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0BB3FF7" wp14:editId="20B6DB7A">
                <wp:simplePos x="0" y="0"/>
                <wp:positionH relativeFrom="column">
                  <wp:posOffset>4239983</wp:posOffset>
                </wp:positionH>
                <wp:positionV relativeFrom="paragraph">
                  <wp:posOffset>1906304</wp:posOffset>
                </wp:positionV>
                <wp:extent cx="0" cy="130728"/>
                <wp:effectExtent l="19050" t="0" r="19050" b="22225"/>
                <wp:wrapNone/>
                <wp:docPr id="39955" name="Rovná spojnica 39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728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E2BC5" id="Rovná spojnica 3995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150.1pt" to="333.8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EC2F89" wp14:editId="220E900B">
                <wp:simplePos x="0" y="0"/>
                <wp:positionH relativeFrom="column">
                  <wp:posOffset>2877836</wp:posOffset>
                </wp:positionH>
                <wp:positionV relativeFrom="paragraph">
                  <wp:posOffset>2030234</wp:posOffset>
                </wp:positionV>
                <wp:extent cx="419729" cy="459979"/>
                <wp:effectExtent l="0" t="0" r="0" b="0"/>
                <wp:wrapNone/>
                <wp:docPr id="39956" name="BlokTextu 39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729" cy="45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3DF1" w14:textId="77777777" w:rsidR="00C27B16" w:rsidRPr="00C27B16" w:rsidRDefault="00C27B16" w:rsidP="00C27B16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7B1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C2F89" id="BlokTextu 39955" o:spid="_x0000_s1101" type="#_x0000_t202" style="position:absolute;margin-left:226.6pt;margin-top:159.85pt;width:33.05pt;height:36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" filled="f" stroked="f">
                <v:textbox>
                  <w:txbxContent>
                    <w:p w14:paraId="0FEA3DF1" w14:textId="77777777" w:rsidR="00C27B16" w:rsidRPr="00C27B16" w:rsidRDefault="00C27B16" w:rsidP="00C27B16">
                      <w:pPr>
                        <w:spacing w:before="216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C27B16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2AA5AE" wp14:editId="23B8BCBB">
                <wp:simplePos x="0" y="0"/>
                <wp:positionH relativeFrom="column">
                  <wp:posOffset>4125368</wp:posOffset>
                </wp:positionH>
                <wp:positionV relativeFrom="paragraph">
                  <wp:posOffset>2022486</wp:posOffset>
                </wp:positionV>
                <wp:extent cx="420192" cy="459979"/>
                <wp:effectExtent l="0" t="0" r="0" b="0"/>
                <wp:wrapNone/>
                <wp:docPr id="39957" name="BlokTextu 39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0192" cy="459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274BB1" w14:textId="77777777" w:rsidR="00C27B16" w:rsidRPr="00C27B16" w:rsidRDefault="00C27B16" w:rsidP="00C27B16">
                            <w:pPr>
                              <w:spacing w:before="216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C27B16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A5AE" id="BlokTextu 39956" o:spid="_x0000_s1102" type="#_x0000_t202" style="position:absolute;margin-left:324.85pt;margin-top:159.25pt;width:33.1pt;height:36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" filled="f" stroked="f">
                <v:textbox>
                  <w:txbxContent>
                    <w:p w14:paraId="2C274BB1" w14:textId="77777777" w:rsidR="00C27B16" w:rsidRPr="00C27B16" w:rsidRDefault="00C27B16" w:rsidP="00C27B16">
                      <w:pPr>
                        <w:spacing w:before="216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C27B16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A517FD" wp14:editId="012D1765">
                <wp:simplePos x="0" y="0"/>
                <wp:positionH relativeFrom="column">
                  <wp:posOffset>3581349</wp:posOffset>
                </wp:positionH>
                <wp:positionV relativeFrom="paragraph">
                  <wp:posOffset>1470776</wp:posOffset>
                </wp:positionV>
                <wp:extent cx="1731903" cy="1363973"/>
                <wp:effectExtent l="19050" t="19050" r="59055" b="46355"/>
                <wp:wrapNone/>
                <wp:docPr id="39958" name="Voľná forma 399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1903" cy="136397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lgDash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2FE2C5" id="Voľná forma 39957" o:spid="_x0000_s1026" style="position:absolute;margin-left:282pt;margin-top:115.8pt;width:136.35pt;height:107.4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" path="m,l2736,732e" filled="f" strokecolor="red" strokeweight="3pt">
                <v:stroke dashstyle="longDash"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40CDE0" wp14:editId="39E73FC7">
                <wp:simplePos x="0" y="0"/>
                <wp:positionH relativeFrom="column">
                  <wp:posOffset>2426800</wp:posOffset>
                </wp:positionH>
                <wp:positionV relativeFrom="paragraph">
                  <wp:posOffset>1166971</wp:posOffset>
                </wp:positionV>
                <wp:extent cx="1154602" cy="1626587"/>
                <wp:effectExtent l="19050" t="38100" r="64770" b="12065"/>
                <wp:wrapNone/>
                <wp:docPr id="39960" name="Voľná forma 399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54602" cy="1626587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lgDash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DEC57B3" id="Voľná forma 39959" o:spid="_x0000_s1026" style="position:absolute;margin-left:191.1pt;margin-top:91.9pt;width:90.9pt;height:128.1pt;flip:y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" path="m,l2736,732e" filled="f" strokecolor="#00b050" strokeweight="3pt">
                <v:stroke dashstyle="longDash"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D16AD9" wp14:editId="77869713">
                <wp:simplePos x="0" y="0"/>
                <wp:positionH relativeFrom="column">
                  <wp:posOffset>3575214</wp:posOffset>
                </wp:positionH>
                <wp:positionV relativeFrom="paragraph">
                  <wp:posOffset>1520172</wp:posOffset>
                </wp:positionV>
                <wp:extent cx="2163432" cy="11569"/>
                <wp:effectExtent l="0" t="76200" r="0" b="102870"/>
                <wp:wrapNone/>
                <wp:docPr id="39961" name="Voľná forma 39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3432" cy="1156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071" h="10">
                              <a:moveTo>
                                <a:pt x="0" y="0"/>
                              </a:moveTo>
                              <a:lnTo>
                                <a:pt x="3071" y="10"/>
                              </a:lnTo>
                              <a:lnTo>
                                <a:pt x="3071" y="10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E1F7D4" id="Voľná forma 39960" o:spid="_x0000_s1026" style="position:absolute;margin-left:281.5pt;margin-top:119.7pt;width:170.35pt;height:.9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" path="m,l3071,10r,e" filled="f" strokecolor="red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1049A3" wp14:editId="015E9AC8">
                <wp:simplePos x="0" y="0"/>
                <wp:positionH relativeFrom="column">
                  <wp:posOffset>3581349</wp:posOffset>
                </wp:positionH>
                <wp:positionV relativeFrom="paragraph">
                  <wp:posOffset>12449</wp:posOffset>
                </wp:positionV>
                <wp:extent cx="839921" cy="1154576"/>
                <wp:effectExtent l="19050" t="38100" r="36830" b="26670"/>
                <wp:wrapNone/>
                <wp:docPr id="39965" name="Voľná forma 39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839921" cy="1154576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6FAEC2" id="Voľná forma 39964" o:spid="_x0000_s1026" style="position:absolute;margin-left:282pt;margin-top:1pt;width:66.15pt;height:90.9pt;flip:y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" path="m,l2736,732e" filled="f" strokecolor="#00b050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BEE545" wp14:editId="2564AD45">
                <wp:simplePos x="0" y="0"/>
                <wp:positionH relativeFrom="column">
                  <wp:posOffset>1845652</wp:posOffset>
                </wp:positionH>
                <wp:positionV relativeFrom="paragraph">
                  <wp:posOffset>107045</wp:posOffset>
                </wp:positionV>
                <wp:extent cx="1731903" cy="1363973"/>
                <wp:effectExtent l="19050" t="19050" r="59055" b="46355"/>
                <wp:wrapNone/>
                <wp:docPr id="39966" name="Voľná forma 399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1903" cy="1363973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7BC6F1" id="Voľná forma 39965" o:spid="_x0000_s1026" style="position:absolute;margin-left:145.35pt;margin-top:8.45pt;width:136.35pt;height:107.4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" path="m,l2736,732e" filled="f" strokecolor="red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DE954D3" wp14:editId="2257F5E7">
                <wp:simplePos x="0" y="0"/>
                <wp:positionH relativeFrom="column">
                  <wp:posOffset>3426375</wp:posOffset>
                </wp:positionH>
                <wp:positionV relativeFrom="paragraph">
                  <wp:posOffset>66688</wp:posOffset>
                </wp:positionV>
                <wp:extent cx="366742" cy="4250413"/>
                <wp:effectExtent l="38100" t="38100" r="33655" b="36195"/>
                <wp:wrapNone/>
                <wp:docPr id="10324" name="Skupina 39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42" cy="4250413"/>
                          <a:chOff x="4117975" y="71437"/>
                          <a:chExt cx="317" cy="3666"/>
                        </a:xfrm>
                      </wpg:grpSpPr>
                      <wps:wsp>
                        <wps:cNvPr id="10325" name="Rovná spojnica 10325"/>
                        <wps:cNvSpPr>
                          <a:spLocks/>
                        </wps:cNvSpPr>
                        <wps:spPr>
                          <a:xfrm flipH="1" flipV="1">
                            <a:off x="4117975" y="71437"/>
                            <a:ext cx="136" cy="13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  <wpg:grpSp>
                        <wpg:cNvPr id="10326" name="Skupina 10326"/>
                        <wpg:cNvGrpSpPr>
                          <a:grpSpLocks/>
                        </wpg:cNvGrpSpPr>
                        <wpg:grpSpPr>
                          <a:xfrm>
                            <a:off x="4118020" y="71437"/>
                            <a:ext cx="272" cy="3666"/>
                            <a:chOff x="4118020" y="71437"/>
                            <a:chExt cx="272" cy="3666"/>
                          </a:xfrm>
                        </wpg:grpSpPr>
                        <wps:wsp>
                          <wps:cNvPr id="10327" name="Rovná spojnica 10327"/>
                          <wps:cNvSpPr>
                            <a:spLocks/>
                          </wps:cNvSpPr>
                          <wps:spPr>
                            <a:xfrm flipH="1" flipV="1">
                              <a:off x="4118156" y="74967"/>
                              <a:ext cx="136" cy="136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bodyPr wrap="none" rtlCol="0" anchor="ctr"/>
                        </wps:wsp>
                        <wpg:grpSp>
                          <wpg:cNvPr id="10328" name="Skupina 10328"/>
                          <wpg:cNvGrpSpPr>
                            <a:grpSpLocks/>
                          </wpg:cNvGrpSpPr>
                          <wpg:grpSpPr>
                            <a:xfrm>
                              <a:off x="4118111" y="71437"/>
                              <a:ext cx="136" cy="3538"/>
                              <a:chOff x="4118111" y="71437"/>
                              <a:chExt cx="136" cy="3538"/>
                            </a:xfrm>
                          </wpg:grpSpPr>
                          <wps:wsp>
                            <wps:cNvPr id="10329" name="Rovná spojnica 10329"/>
                            <wps:cNvSpPr>
                              <a:spLocks/>
                            </wps:cNvSpPr>
                            <wps:spPr>
                              <a:xfrm>
                                <a:off x="4118111" y="71573"/>
                                <a:ext cx="45" cy="3402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bodyPr wrap="none" rtlCol="0" anchor="ctr"/>
                          </wps:wsp>
                          <wps:wsp>
                            <wps:cNvPr id="10330" name="Rovná spojnica 10330"/>
                            <wps:cNvSpPr>
                              <a:spLocks/>
                            </wps:cNvSpPr>
                            <wps:spPr>
                              <a:xfrm rot="5400000" flipH="1" flipV="1">
                                <a:off x="4118111" y="71437"/>
                                <a:ext cx="136" cy="136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bodyPr wrap="none" rtlCol="0" anchor="ctr"/>
                          </wps:wsp>
                        </wpg:grpSp>
                        <wps:wsp>
                          <wps:cNvPr id="10331" name="Rovná spojnica 10331"/>
                          <wps:cNvSpPr>
                            <a:spLocks/>
                          </wps:cNvSpPr>
                          <wps:spPr>
                            <a:xfrm rot="5400000" flipH="1" flipV="1">
                              <a:off x="4118020" y="74967"/>
                              <a:ext cx="136" cy="136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bodyPr wrap="non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378F5D" id="Skupina 39974" o:spid="_x0000_s1026" style="position:absolute;margin-left:269.8pt;margin-top:5.25pt;width:28.9pt;height:334.7pt;z-index:251782144" coordorigin="41179,714" coordsize="3,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">
                <v:line id="Rovná spojnica 10325" o:spid="_x0000_s1027" style="position:absolute;flip:x y;visibility:visible;mso-wrap-style:none;v-text-anchor:middle" from="41179,714" to="41181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" strokecolor="black [3213]" strokeweight="6pt">
                  <o:lock v:ext="edit" shapetype="f"/>
                </v:line>
                <v:group id="Skupina 10326" o:spid="_x0000_s1028" style="position:absolute;left:41180;top:714;width:2;height:37" coordorigin="41180,714" coordsize="2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">
                  <v:line id="Rovná spojnica 10327" o:spid="_x0000_s1029" style="position:absolute;flip:x y;visibility:visible;mso-wrap-style:none;v-text-anchor:middle" from="41181,749" to="41182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" strokecolor="black [3213]" strokeweight="6pt">
                    <o:lock v:ext="edit" shapetype="f"/>
                  </v:line>
                  <v:group id="Skupina 10328" o:spid="_x0000_s1030" style="position:absolute;left:41181;top:714;width:1;height:35" coordorigin="41181,714" coordsize="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">
                    <v:line id="Rovná spojnica 10329" o:spid="_x0000_s1031" style="position:absolute;visibility:visible;mso-wrap-style:none;v-text-anchor:middle" from="41181,715" to="41181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" strokecolor="black [3213]" strokeweight="6pt">
                      <o:lock v:ext="edit" shapetype="f"/>
                    </v:line>
                    <v:line id="Rovná spojnica 10330" o:spid="_x0000_s1032" style="position:absolute;rotation:90;flip:x y;visibility:visible;mso-wrap-style:none;v-text-anchor:middle" from="41181,714" to="41182,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" strokecolor="black [3213]" strokeweight="6pt">
                      <o:lock v:ext="edit" shapetype="f"/>
                    </v:line>
                  </v:group>
                  <v:line id="Rovná spojnica 10331" o:spid="_x0000_s1033" style="position:absolute;rotation:90;flip:x y;visibility:visible;mso-wrap-style:none;v-text-anchor:middle" from="41180,749" to="41182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" strokecolor="black [3213]" strokeweight="6pt">
                    <o:lock v:ext="edit" shapetype="f"/>
                  </v:line>
                </v:group>
              </v:group>
            </w:pict>
          </mc:Fallback>
        </mc:AlternateContent>
      </w:r>
    </w:p>
    <w:p w14:paraId="23E9435B" w14:textId="6D0D966F" w:rsidR="007E6ADF" w:rsidRDefault="007E6ADF" w:rsidP="00C27B16">
      <w:pPr>
        <w:rPr>
          <w:b/>
          <w:bCs/>
          <w:color w:val="000000" w:themeColor="text1"/>
        </w:rPr>
      </w:pPr>
    </w:p>
    <w:p w14:paraId="3D511656" w14:textId="6FE51356" w:rsidR="007E6ADF" w:rsidRDefault="007E6ADF" w:rsidP="00C27B16">
      <w:pPr>
        <w:rPr>
          <w:b/>
          <w:bCs/>
          <w:color w:val="000000" w:themeColor="text1"/>
        </w:rPr>
      </w:pPr>
    </w:p>
    <w:p w14:paraId="31DE609D" w14:textId="3B2D24B4" w:rsidR="007E6ADF" w:rsidRDefault="007E6ADF" w:rsidP="00C27B16">
      <w:pPr>
        <w:rPr>
          <w:b/>
          <w:bCs/>
          <w:color w:val="000000" w:themeColor="text1"/>
        </w:rPr>
      </w:pPr>
    </w:p>
    <w:p w14:paraId="4DE5D3AC" w14:textId="04F655DD" w:rsidR="007E6ADF" w:rsidRDefault="007E6ADF" w:rsidP="00C27B16">
      <w:pPr>
        <w:rPr>
          <w:b/>
          <w:bCs/>
          <w:color w:val="000000" w:themeColor="text1"/>
        </w:rPr>
      </w:pPr>
    </w:p>
    <w:p w14:paraId="7948B3BB" w14:textId="4733BB37" w:rsidR="007E6ADF" w:rsidRDefault="007E6ADF" w:rsidP="00C27B16">
      <w:pPr>
        <w:rPr>
          <w:b/>
          <w:bCs/>
          <w:color w:val="000000" w:themeColor="text1"/>
        </w:rPr>
      </w:pPr>
    </w:p>
    <w:p w14:paraId="03F33FA3" w14:textId="56078FEA" w:rsidR="007E6ADF" w:rsidRDefault="007E6ADF" w:rsidP="00C27B16">
      <w:pPr>
        <w:rPr>
          <w:b/>
          <w:bCs/>
          <w:color w:val="000000" w:themeColor="text1"/>
        </w:rPr>
      </w:pPr>
    </w:p>
    <w:p w14:paraId="2AEEEE75" w14:textId="2B3EC769" w:rsidR="007E6ADF" w:rsidRDefault="007E6ADF" w:rsidP="00C27B16">
      <w:pPr>
        <w:rPr>
          <w:b/>
          <w:bCs/>
          <w:color w:val="000000" w:themeColor="text1"/>
        </w:rPr>
      </w:pPr>
    </w:p>
    <w:p w14:paraId="2274D6DF" w14:textId="7763E6AD" w:rsidR="007E6ADF" w:rsidRDefault="007E6ADF" w:rsidP="00C27B16">
      <w:pPr>
        <w:rPr>
          <w:b/>
          <w:bCs/>
          <w:color w:val="000000" w:themeColor="text1"/>
        </w:rPr>
      </w:pPr>
    </w:p>
    <w:p w14:paraId="4E95677E" w14:textId="54B0354C" w:rsidR="007E6ADF" w:rsidRDefault="007E6ADF" w:rsidP="00C27B16">
      <w:pPr>
        <w:rPr>
          <w:b/>
          <w:bCs/>
          <w:color w:val="000000" w:themeColor="text1"/>
        </w:rPr>
      </w:pPr>
    </w:p>
    <w:p w14:paraId="06F98D5D" w14:textId="2EB0D9B7" w:rsidR="007E6ADF" w:rsidRDefault="007E6ADF" w:rsidP="00C27B16">
      <w:pPr>
        <w:rPr>
          <w:b/>
          <w:bCs/>
          <w:color w:val="000000" w:themeColor="text1"/>
        </w:rPr>
      </w:pPr>
    </w:p>
    <w:p w14:paraId="519D0C68" w14:textId="10F1E433" w:rsidR="007E6ADF" w:rsidRDefault="007E6ADF" w:rsidP="00C27B16">
      <w:pPr>
        <w:rPr>
          <w:b/>
          <w:bCs/>
          <w:color w:val="000000" w:themeColor="text1"/>
        </w:rPr>
      </w:pPr>
    </w:p>
    <w:p w14:paraId="2ACC3A04" w14:textId="77DA7BD9" w:rsidR="007E6ADF" w:rsidRDefault="007E6ADF" w:rsidP="00C27B16">
      <w:pPr>
        <w:rPr>
          <w:b/>
          <w:bCs/>
          <w:color w:val="000000" w:themeColor="text1"/>
        </w:rPr>
      </w:pPr>
    </w:p>
    <w:p w14:paraId="4E31813A" w14:textId="7B75FAAF" w:rsidR="007E6ADF" w:rsidRDefault="007E6ADF" w:rsidP="00C27B16">
      <w:pPr>
        <w:rPr>
          <w:b/>
          <w:bCs/>
          <w:color w:val="000000" w:themeColor="text1"/>
        </w:rPr>
      </w:pPr>
    </w:p>
    <w:p w14:paraId="54C8253F" w14:textId="7D5334D1" w:rsidR="007E6ADF" w:rsidRDefault="007E6ADF" w:rsidP="00C27B16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C1E3381" wp14:editId="63BF204D">
                <wp:simplePos x="0" y="0"/>
                <wp:positionH relativeFrom="column">
                  <wp:posOffset>3957430</wp:posOffset>
                </wp:positionH>
                <wp:positionV relativeFrom="paragraph">
                  <wp:posOffset>234980</wp:posOffset>
                </wp:positionV>
                <wp:extent cx="793609" cy="1090928"/>
                <wp:effectExtent l="19050" t="38100" r="45085" b="14605"/>
                <wp:wrapNone/>
                <wp:docPr id="68627" name="Voľná forma 68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93609" cy="1090928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E73045C" id="Voľná forma 68626" o:spid="_x0000_s1026" style="position:absolute;margin-left:311.6pt;margin-top:18.5pt;width:62.5pt;height:85.9pt;flip:y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" path="m,l2736,732e" filled="f" strokecolor="#00b050" strokeweight="3pt">
                <v:stroke endarrow="block"/>
                <v:path arrowok="t"/>
              </v:shape>
            </w:pict>
          </mc:Fallback>
        </mc:AlternateContent>
      </w:r>
    </w:p>
    <w:p w14:paraId="6C8C318C" w14:textId="6B0783A5" w:rsidR="007E6ADF" w:rsidRPr="00C27B16" w:rsidRDefault="007E6ADF" w:rsidP="007E6ADF">
      <w:pPr>
        <w:pStyle w:val="Odsekzoznamu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A523858" wp14:editId="36471D83">
                <wp:simplePos x="0" y="0"/>
                <wp:positionH relativeFrom="column">
                  <wp:posOffset>3823021</wp:posOffset>
                </wp:positionH>
                <wp:positionV relativeFrom="paragraph">
                  <wp:posOffset>44407</wp:posOffset>
                </wp:positionV>
                <wp:extent cx="297330" cy="3570112"/>
                <wp:effectExtent l="38100" t="38100" r="45720" b="30480"/>
                <wp:wrapNone/>
                <wp:docPr id="10333" name="Skupina 68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330" cy="3570112"/>
                          <a:chOff x="4602163" y="144461"/>
                          <a:chExt cx="273" cy="3267"/>
                        </a:xfrm>
                      </wpg:grpSpPr>
                      <wps:wsp>
                        <wps:cNvPr id="10334" name="Rovná spojnica 10334"/>
                        <wps:cNvSpPr>
                          <a:spLocks/>
                        </wps:cNvSpPr>
                        <wps:spPr>
                          <a:xfrm>
                            <a:off x="4602299" y="144644"/>
                            <a:ext cx="0" cy="2903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  <wps:wsp>
                        <wps:cNvPr id="10335" name="Rovná spojnica 10335"/>
                        <wps:cNvSpPr>
                          <a:spLocks/>
                        </wps:cNvSpPr>
                        <wps:spPr>
                          <a:xfrm flipV="1">
                            <a:off x="4602299" y="144462"/>
                            <a:ext cx="136" cy="18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  <wps:wsp>
                        <wps:cNvPr id="10336" name="Rovná spojnica 10336"/>
                        <wps:cNvSpPr>
                          <a:spLocks/>
                        </wps:cNvSpPr>
                        <wps:spPr>
                          <a:xfrm flipV="1">
                            <a:off x="4602163" y="147546"/>
                            <a:ext cx="136" cy="182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  <wps:wsp>
                        <wps:cNvPr id="10337" name="Rovná spojnica 10337"/>
                        <wps:cNvSpPr>
                          <a:spLocks/>
                        </wps:cNvSpPr>
                        <wps:spPr>
                          <a:xfrm rot="5400000" flipV="1">
                            <a:off x="4602277" y="147569"/>
                            <a:ext cx="181" cy="13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  <wps:wsp>
                        <wps:cNvPr id="10338" name="Rovná spojnica 10338"/>
                        <wps:cNvSpPr>
                          <a:spLocks/>
                        </wps:cNvSpPr>
                        <wps:spPr>
                          <a:xfrm rot="5400000" flipV="1">
                            <a:off x="4602141" y="144484"/>
                            <a:ext cx="181" cy="136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bodyPr wrap="non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905BF" id="Skupina 68636" o:spid="_x0000_s1026" style="position:absolute;margin-left:301.05pt;margin-top:3.5pt;width:23.4pt;height:281.1pt;z-index:251823104" coordorigin="46021,1444" coordsize="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">
                <v:line id="Rovná spojnica 10334" o:spid="_x0000_s1027" style="position:absolute;visibility:visible;mso-wrap-style:none;v-text-anchor:middle" from="46022,1446" to="46022,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" strokecolor="black [3213]" strokeweight="6pt">
                  <o:lock v:ext="edit" shapetype="f"/>
                </v:line>
                <v:line id="Rovná spojnica 10335" o:spid="_x0000_s1028" style="position:absolute;flip:y;visibility:visible;mso-wrap-style:none;v-text-anchor:middle" from="46022,1444" to="46024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" strokecolor="black [3213]" strokeweight="6pt">
                  <o:lock v:ext="edit" shapetype="f"/>
                </v:line>
                <v:line id="Rovná spojnica 10336" o:spid="_x0000_s1029" style="position:absolute;flip:y;visibility:visible;mso-wrap-style:none;v-text-anchor:middle" from="46021,1475" to="46022,1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" strokecolor="black [3213]" strokeweight="6pt">
                  <o:lock v:ext="edit" shapetype="f"/>
                </v:line>
                <v:line id="Rovná spojnica 10337" o:spid="_x0000_s1030" style="position:absolute;rotation:-90;flip:y;visibility:visible;mso-wrap-style:none;v-text-anchor:middle" from="46023,1475" to="46025,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" strokecolor="black [3213]" strokeweight="6pt">
                  <o:lock v:ext="edit" shapetype="f"/>
                </v:line>
                <v:line id="Rovná spojnica 10338" o:spid="_x0000_s1031" style="position:absolute;rotation:-90;flip:y;visibility:visible;mso-wrap-style:none;v-text-anchor:middle" from="46021,1444" to="46023,1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" strokecolor="black [3213]" strokeweight="6pt">
                  <o:lock v:ext="edit" shapetype="f"/>
                </v:line>
              </v:group>
            </w:pict>
          </mc:Fallback>
        </mc:AlternateContent>
      </w:r>
      <w:r w:rsidRPr="00C27B16">
        <w:rPr>
          <w:b/>
          <w:bCs/>
          <w:color w:val="000000" w:themeColor="text1"/>
        </w:rPr>
        <w:t xml:space="preserve">Zobrazovanie predmetu </w:t>
      </w:r>
      <w:r>
        <w:rPr>
          <w:b/>
          <w:bCs/>
          <w:color w:val="000000" w:themeColor="text1"/>
        </w:rPr>
        <w:t>Rozptylkou</w:t>
      </w:r>
    </w:p>
    <w:p w14:paraId="32404E65" w14:textId="5CC163A5" w:rsidR="007E6ADF" w:rsidRDefault="007E6ADF" w:rsidP="007E6ADF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 Všetky polohy</w:t>
      </w:r>
    </w:p>
    <w:p w14:paraId="077C12F5" w14:textId="4B6816EA" w:rsidR="007E6ADF" w:rsidRPr="007E6ADF" w:rsidRDefault="007E6ADF" w:rsidP="007E6ADF">
      <w:pPr>
        <w:pStyle w:val="Odsekzoznamu"/>
        <w:numPr>
          <w:ilvl w:val="2"/>
          <w:numId w:val="1"/>
        </w:numPr>
        <w:rPr>
          <w:b/>
          <w:bCs/>
          <w:color w:val="000000" w:themeColor="text1"/>
        </w:rPr>
      </w:pPr>
      <w:r w:rsidRPr="007E6ADF">
        <w:rPr>
          <w:b/>
          <w:bCs/>
          <w:color w:val="000000" w:themeColor="text1"/>
        </w:rPr>
        <w:t>O</w:t>
      </w:r>
      <w:r w:rsidRPr="007E6ADF">
        <w:rPr>
          <w:b/>
          <w:bCs/>
          <w:color w:val="000000" w:themeColor="text1"/>
        </w:rPr>
        <w:t>braz je zmenšený, priamy, neskutočný</w:t>
      </w:r>
    </w:p>
    <w:p w14:paraId="5B77604B" w14:textId="7E4E750A" w:rsidR="007E6ADF" w:rsidRPr="007E6ADF" w:rsidRDefault="007E6ADF" w:rsidP="007E6ADF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34EF94" wp14:editId="614407E0">
                <wp:simplePos x="0" y="0"/>
                <wp:positionH relativeFrom="column">
                  <wp:posOffset>3971085</wp:posOffset>
                </wp:positionH>
                <wp:positionV relativeFrom="paragraph">
                  <wp:posOffset>1204965</wp:posOffset>
                </wp:positionV>
                <wp:extent cx="254917" cy="434622"/>
                <wp:effectExtent l="0" t="0" r="0" b="3810"/>
                <wp:wrapNone/>
                <wp:docPr id="68614" name="BlokTextu 68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917" cy="434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64D30B" w14:textId="77777777" w:rsidR="007E6ADF" w:rsidRPr="007E6ADF" w:rsidRDefault="007E6ADF" w:rsidP="007E6AD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E6AD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4EF94" id="BlokTextu 68613" o:spid="_x0000_s1103" type="#_x0000_t202" style="position:absolute;margin-left:312.7pt;margin-top:94.9pt;width:20.05pt;height:34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" filled="f" stroked="f">
                <v:textbox>
                  <w:txbxContent>
                    <w:p w14:paraId="0064D30B" w14:textId="77777777" w:rsidR="007E6ADF" w:rsidRPr="007E6ADF" w:rsidRDefault="007E6ADF" w:rsidP="007E6ADF">
                      <w:pP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7E6ADF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D9F6A" wp14:editId="09EEFBB0">
                <wp:simplePos x="0" y="0"/>
                <wp:positionH relativeFrom="column">
                  <wp:posOffset>935216</wp:posOffset>
                </wp:positionH>
                <wp:positionV relativeFrom="paragraph">
                  <wp:posOffset>1163643</wp:posOffset>
                </wp:positionV>
                <wp:extent cx="6073407" cy="0"/>
                <wp:effectExtent l="0" t="19050" r="41910" b="38100"/>
                <wp:wrapNone/>
                <wp:docPr id="68611" name="Rovná spojnica 68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3407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D07B9" id="Rovná spojnica 68610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91.65pt" to="551.8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" strokecolor="black [3213]" strokeweight="4.5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2D0851" wp14:editId="303A4436">
                <wp:simplePos x="0" y="0"/>
                <wp:positionH relativeFrom="column">
                  <wp:posOffset>3972072</wp:posOffset>
                </wp:positionH>
                <wp:positionV relativeFrom="paragraph">
                  <wp:posOffset>1084634</wp:posOffset>
                </wp:positionV>
                <wp:extent cx="0" cy="123522"/>
                <wp:effectExtent l="19050" t="0" r="19050" b="29210"/>
                <wp:wrapNone/>
                <wp:docPr id="68612" name="Rovná spojnica 68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FFE35" id="Rovná spojnica 68611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85.4pt" to="312.7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2649D4" wp14:editId="4657AB13">
                <wp:simplePos x="0" y="0"/>
                <wp:positionH relativeFrom="column">
                  <wp:posOffset>5165461</wp:posOffset>
                </wp:positionH>
                <wp:positionV relativeFrom="paragraph">
                  <wp:posOffset>1084634</wp:posOffset>
                </wp:positionV>
                <wp:extent cx="0" cy="123522"/>
                <wp:effectExtent l="19050" t="0" r="19050" b="29210"/>
                <wp:wrapNone/>
                <wp:docPr id="68613" name="Rovná spojnica 68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C9620" id="Rovná spojnica 68612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5pt,85.4pt" to="406.7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1806F87" wp14:editId="2C4AE17A">
                <wp:simplePos x="0" y="0"/>
                <wp:positionH relativeFrom="column">
                  <wp:posOffset>2815291</wp:posOffset>
                </wp:positionH>
                <wp:positionV relativeFrom="paragraph">
                  <wp:posOffset>1077313</wp:posOffset>
                </wp:positionV>
                <wp:extent cx="0" cy="123522"/>
                <wp:effectExtent l="19050" t="0" r="19050" b="29210"/>
                <wp:wrapNone/>
                <wp:docPr id="68616" name="Rovná spojnica 68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892C1" id="Rovná spojnica 6861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84.85pt" to="221.7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372BF1" wp14:editId="4FB8DC89">
                <wp:simplePos x="0" y="0"/>
                <wp:positionH relativeFrom="column">
                  <wp:posOffset>2670349</wp:posOffset>
                </wp:positionH>
                <wp:positionV relativeFrom="paragraph">
                  <wp:posOffset>1201718</wp:posOffset>
                </wp:positionV>
                <wp:extent cx="396586" cy="434622"/>
                <wp:effectExtent l="0" t="0" r="0" b="3810"/>
                <wp:wrapNone/>
                <wp:docPr id="68617" name="BlokTextu 68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6" cy="434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82C9F" w14:textId="77777777" w:rsidR="007E6ADF" w:rsidRPr="007E6ADF" w:rsidRDefault="007E6ADF" w:rsidP="007E6AD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E6AD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72BF1" id="BlokTextu 68616" o:spid="_x0000_s1104" type="#_x0000_t202" style="position:absolute;margin-left:210.25pt;margin-top:94.6pt;width:31.25pt;height:34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" filled="f" stroked="f">
                <v:textbox>
                  <w:txbxContent>
                    <w:p w14:paraId="22B82C9F" w14:textId="77777777" w:rsidR="007E6ADF" w:rsidRPr="007E6ADF" w:rsidRDefault="007E6ADF" w:rsidP="007E6ADF">
                      <w:pP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7E6ADF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D1EB734" wp14:editId="01F15E19">
                <wp:simplePos x="0" y="0"/>
                <wp:positionH relativeFrom="column">
                  <wp:posOffset>4998510</wp:posOffset>
                </wp:positionH>
                <wp:positionV relativeFrom="paragraph">
                  <wp:posOffset>1201718</wp:posOffset>
                </wp:positionV>
                <wp:extent cx="496279" cy="434622"/>
                <wp:effectExtent l="0" t="0" r="0" b="3810"/>
                <wp:wrapNone/>
                <wp:docPr id="68618" name="BlokTextu 68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6279" cy="434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9DB442" w14:textId="77777777" w:rsidR="007E6ADF" w:rsidRPr="007E6ADF" w:rsidRDefault="007E6ADF" w:rsidP="007E6AD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E6AD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EB734" id="BlokTextu 68617" o:spid="_x0000_s1105" type="#_x0000_t202" style="position:absolute;margin-left:393.6pt;margin-top:94.6pt;width:39.1pt;height:34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" filled="f" stroked="f">
                <v:textbox>
                  <w:txbxContent>
                    <w:p w14:paraId="749DB442" w14:textId="77777777" w:rsidR="007E6ADF" w:rsidRPr="007E6ADF" w:rsidRDefault="007E6ADF" w:rsidP="007E6ADF">
                      <w:pP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7E6ADF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5BBB3E" wp14:editId="1F79F89D">
                <wp:simplePos x="0" y="0"/>
                <wp:positionH relativeFrom="column">
                  <wp:posOffset>1175297</wp:posOffset>
                </wp:positionH>
                <wp:positionV relativeFrom="paragraph">
                  <wp:posOffset>94730</wp:posOffset>
                </wp:positionV>
                <wp:extent cx="5212024" cy="1985096"/>
                <wp:effectExtent l="19050" t="19050" r="65405" b="53340"/>
                <wp:wrapNone/>
                <wp:docPr id="68619" name="Voľná forma 68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2024" cy="1985096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768" h="1816">
                              <a:moveTo>
                                <a:pt x="0" y="0"/>
                              </a:moveTo>
                              <a:lnTo>
                                <a:pt x="4768" y="1816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FFFF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38422C" id="Voľná forma 68618" o:spid="_x0000_s1026" style="position:absolute;margin-left:92.55pt;margin-top:7.45pt;width:410.4pt;height:156.3pt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8,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" path="m,l4768,1816e" filled="f" strokecolor="yellow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4657E1" wp14:editId="3A7DA84F">
                <wp:simplePos x="0" y="0"/>
                <wp:positionH relativeFrom="column">
                  <wp:posOffset>657003</wp:posOffset>
                </wp:positionH>
                <wp:positionV relativeFrom="paragraph">
                  <wp:posOffset>412292</wp:posOffset>
                </wp:positionV>
                <wp:extent cx="3301240" cy="7652"/>
                <wp:effectExtent l="0" t="76200" r="0" b="106680"/>
                <wp:wrapNone/>
                <wp:docPr id="68621" name="Voľná forma 68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1240" cy="7652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3020" h="7">
                              <a:moveTo>
                                <a:pt x="0" y="0"/>
                              </a:moveTo>
                              <a:lnTo>
                                <a:pt x="3020" y="7"/>
                              </a:lnTo>
                              <a:lnTo>
                                <a:pt x="3020" y="7"/>
                              </a:ln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B05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D120B6" id="Voľná forma 68620" o:spid="_x0000_s1026" style="position:absolute;margin-left:51.75pt;margin-top:32.45pt;width:259.95pt;height:.6pt;z-index:251814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0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" path="m,l3020,7r,e" filled="f" strokecolor="#00b050" strokeweight="3pt">
                <v:stroke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30358B" wp14:editId="01AEA343">
                <wp:simplePos x="0" y="0"/>
                <wp:positionH relativeFrom="column">
                  <wp:posOffset>3401003</wp:posOffset>
                </wp:positionH>
                <wp:positionV relativeFrom="paragraph">
                  <wp:posOffset>1084634</wp:posOffset>
                </wp:positionV>
                <wp:extent cx="0" cy="123522"/>
                <wp:effectExtent l="19050" t="0" r="19050" b="29210"/>
                <wp:wrapNone/>
                <wp:docPr id="68622" name="Rovná spojnica 68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0E09" id="Rovná spojnica 68621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pt,85.4pt" to="267.8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D83618" wp14:editId="23B9FC89">
                <wp:simplePos x="0" y="0"/>
                <wp:positionH relativeFrom="column">
                  <wp:posOffset>4579748</wp:posOffset>
                </wp:positionH>
                <wp:positionV relativeFrom="paragraph">
                  <wp:posOffset>1084634</wp:posOffset>
                </wp:positionV>
                <wp:extent cx="0" cy="123522"/>
                <wp:effectExtent l="19050" t="0" r="19050" b="29210"/>
                <wp:wrapNone/>
                <wp:docPr id="68623" name="Rovná spojnica 68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2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65CCD" id="Rovná spojnica 6862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pt,85.4pt" to="360.6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" strokecolor="black [3213]" strokeweight="3pt"/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1872E6" wp14:editId="3119DA48">
                <wp:simplePos x="0" y="0"/>
                <wp:positionH relativeFrom="column">
                  <wp:posOffset>3292657</wp:posOffset>
                </wp:positionH>
                <wp:positionV relativeFrom="paragraph">
                  <wp:posOffset>1194397</wp:posOffset>
                </wp:positionV>
                <wp:extent cx="396586" cy="434622"/>
                <wp:effectExtent l="0" t="0" r="0" b="3810"/>
                <wp:wrapNone/>
                <wp:docPr id="68624" name="BlokTextu 68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6" cy="434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85FA65" w14:textId="77777777" w:rsidR="007E6ADF" w:rsidRPr="007E6ADF" w:rsidRDefault="007E6ADF" w:rsidP="007E6AD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E6AD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F´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872E6" id="BlokTextu 68623" o:spid="_x0000_s1106" type="#_x0000_t202" style="position:absolute;margin-left:259.25pt;margin-top:94.05pt;width:31.25pt;height:34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" filled="f" stroked="f">
                <v:textbox>
                  <w:txbxContent>
                    <w:p w14:paraId="1F85FA65" w14:textId="77777777" w:rsidR="007E6ADF" w:rsidRPr="007E6ADF" w:rsidRDefault="007E6ADF" w:rsidP="007E6ADF">
                      <w:pP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7E6ADF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F´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207560" wp14:editId="47D7C3B6">
                <wp:simplePos x="0" y="0"/>
                <wp:positionH relativeFrom="column">
                  <wp:posOffset>4471380</wp:posOffset>
                </wp:positionH>
                <wp:positionV relativeFrom="paragraph">
                  <wp:posOffset>1187076</wp:posOffset>
                </wp:positionV>
                <wp:extent cx="396586" cy="434622"/>
                <wp:effectExtent l="0" t="0" r="0" b="3810"/>
                <wp:wrapNone/>
                <wp:docPr id="68625" name="BlokTextu 68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86" cy="434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DC5297" w14:textId="77777777" w:rsidR="007E6ADF" w:rsidRPr="007E6ADF" w:rsidRDefault="007E6ADF" w:rsidP="007E6ADF">
                            <w:pP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7E6ADF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07560" id="BlokTextu 68624" o:spid="_x0000_s1107" type="#_x0000_t202" style="position:absolute;margin-left:352.1pt;margin-top:93.45pt;width:31.25pt;height:34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" filled="f" stroked="f">
                <v:textbox>
                  <w:txbxContent>
                    <w:p w14:paraId="47DC5297" w14:textId="77777777" w:rsidR="007E6ADF" w:rsidRPr="007E6ADF" w:rsidRDefault="007E6ADF" w:rsidP="007E6ADF">
                      <w:pP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 w:rsidRPr="007E6ADF"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6CA5F5" wp14:editId="3B7C08DD">
                <wp:simplePos x="0" y="0"/>
                <wp:positionH relativeFrom="column">
                  <wp:posOffset>2866540</wp:posOffset>
                </wp:positionH>
                <wp:positionV relativeFrom="paragraph">
                  <wp:posOffset>386057</wp:posOffset>
                </wp:positionV>
                <wp:extent cx="1090940" cy="1536919"/>
                <wp:effectExtent l="19050" t="38100" r="33020" b="25400"/>
                <wp:wrapNone/>
                <wp:docPr id="68626" name="Voľná forma 68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90940" cy="1536919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736" h="732">
                              <a:moveTo>
                                <a:pt x="0" y="0"/>
                              </a:moveTo>
                              <a:lnTo>
                                <a:pt x="2736" y="732"/>
                              </a:ln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B050"/>
                          </a:solidFill>
                          <a:prstDash val="lgDash"/>
                          <a:headEnd type="none" w="med" len="med"/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34F095F" id="Voľná forma 68625" o:spid="_x0000_s1026" style="position:absolute;margin-left:225.7pt;margin-top:30.4pt;width:85.9pt;height:121pt;flip:y;z-index:251824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" path="m,l2736,732e" filled="f" strokecolor="#00b050" strokeweight="3pt">
                <v:stroke dashstyle="longDash" endarrow="block"/>
                <v:path arrowok="t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51B170E" wp14:editId="05AF9D08">
                <wp:simplePos x="0" y="0"/>
                <wp:positionH relativeFrom="column">
                  <wp:posOffset>1921775</wp:posOffset>
                </wp:positionH>
                <wp:positionV relativeFrom="paragraph">
                  <wp:posOffset>415342</wp:posOffset>
                </wp:positionV>
                <wp:extent cx="0" cy="744411"/>
                <wp:effectExtent l="114300" t="38100" r="76200" b="17780"/>
                <wp:wrapNone/>
                <wp:docPr id="68629" name="Rovná spojnica 68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4411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367B1" id="Rovná spojnica 68628" o:spid="_x0000_s1026" style="position:absolute;flip:y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3pt,32.7pt" to="151.3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" strokecolor="red" strokeweight="4.5pt">
                <v:stroke endarrow="block"/>
              </v:lin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2AE5F76" wp14:editId="3DD318D3">
                <wp:simplePos x="0" y="0"/>
                <wp:positionH relativeFrom="column">
                  <wp:posOffset>3532483</wp:posOffset>
                </wp:positionH>
                <wp:positionV relativeFrom="paragraph">
                  <wp:posOffset>1008370</wp:posOffset>
                </wp:positionV>
                <wp:extent cx="2186" cy="175992"/>
                <wp:effectExtent l="95250" t="38100" r="150495" b="14605"/>
                <wp:wrapNone/>
                <wp:docPr id="68630" name="Voľná forma 68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6" cy="175992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" h="116">
                              <a:moveTo>
                                <a:pt x="2" y="1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  <a:tailEnd type="triangle" w="med" len="med"/>
                        </a:ln>
                      </wps:spPr>
                      <wps:bodyPr wrap="non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E8FCE" id="Voľná forma 68629" o:spid="_x0000_s1026" style="position:absolute;margin-left:278.15pt;margin-top:79.4pt;width:.15pt;height:13.85pt;z-index:251824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" path="m2,116l,e" filled="f" strokecolor="red" strokeweight="4.5pt">
                <v:stroke endarrow="block"/>
                <v:path arrowok="t"/>
              </v:shape>
            </w:pict>
          </mc:Fallback>
        </mc:AlternateContent>
      </w:r>
    </w:p>
    <w:sectPr w:rsidR="007E6ADF" w:rsidRPr="007E6AD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2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BF"/>
    <w:rsid w:val="00173035"/>
    <w:rsid w:val="001F40F2"/>
    <w:rsid w:val="00285721"/>
    <w:rsid w:val="002C3940"/>
    <w:rsid w:val="002D2CFA"/>
    <w:rsid w:val="003A5040"/>
    <w:rsid w:val="0040040B"/>
    <w:rsid w:val="00625FA1"/>
    <w:rsid w:val="00661A88"/>
    <w:rsid w:val="007E6ADF"/>
    <w:rsid w:val="008371FA"/>
    <w:rsid w:val="009A3C83"/>
    <w:rsid w:val="00A065BD"/>
    <w:rsid w:val="00B63465"/>
    <w:rsid w:val="00C27B16"/>
    <w:rsid w:val="00C51DE0"/>
    <w:rsid w:val="00C63554"/>
    <w:rsid w:val="00DB667D"/>
    <w:rsid w:val="00E378E8"/>
    <w:rsid w:val="00F9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669F"/>
  <w15:chartTrackingRefBased/>
  <w15:docId w15:val="{40D2F940-1298-426D-B1E7-688F2B47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26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24575,'0'5'0,"0"7"0,0 6 0,0 5 0,0 4 0,0 2 0,0 1 0,0 1 0,0 0 0,0 0 0,0-1 0,5-5 0,2-2 0,-1 0 0,0 2 0,-3 1 0,0 1 0,-2-4-8191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2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 24575,'-5'0'0,"-1"5"0,-1 7 0,2 6 0,2 5 0,1 4 0,0 2 0,2 2 0,0 0 0,0 0 0,0-1 0,1 1 0,-1-1 0,0-1 0,0 1 0,0-6-8191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23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24575,'0'5'0,"0"6"0,0 7 0,0 5 0,0 4 0,0 2 0,0 2 0,0-1 0,0 1 0,0 0 0,0-1 0,0 0 0,0 0 0,0 0 0,0-1 0,0 1 0,0-6-8191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22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24575,'0'621'-1365,"0"-595"-5461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12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24575,'0'473'-1365,"0"-448"-5461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09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24575,'0'5'0,"0"7"0,0 6 0,0 5 0,0 4 0,0 2 0,0 1 0,0 1 0,0 0 0,0-1 0,0 1 0,0-1 0,0 0 0,0-6-8191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07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24575,'0'5'0,"0"6"0,0 7 0,0 5 0,0 4 0,0 2 0,0 2 0,0-1 0,0 1 0,0 0 0,0-1 0,0 0 0,0 0 0,0 0 0,0-1 0,0 1 0,0-1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21:38:0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24575,'0'5'0,"0"7"0,0 6 0,0 5 0,0 4 0,0 2 0,0 1 0,0 1 0,0 0 0,0-1 0,0 1 0,0-1 0,0 0 0,0-6-8191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40</TotalTime>
  <Pages>6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14</cp:revision>
  <dcterms:created xsi:type="dcterms:W3CDTF">2023-03-21T21:13:00Z</dcterms:created>
  <dcterms:modified xsi:type="dcterms:W3CDTF">2023-03-21T21:53:00Z</dcterms:modified>
</cp:coreProperties>
</file>