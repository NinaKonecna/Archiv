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BEF1" w14:textId="2410FE96" w:rsidR="00ED39D4" w:rsidRDefault="00ED39D4" w:rsidP="00ED39D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383924" wp14:editId="3AF4E887">
                <wp:simplePos x="0" y="0"/>
                <wp:positionH relativeFrom="column">
                  <wp:posOffset>657225</wp:posOffset>
                </wp:positionH>
                <wp:positionV relativeFrom="paragraph">
                  <wp:posOffset>504825</wp:posOffset>
                </wp:positionV>
                <wp:extent cx="6477548" cy="2903538"/>
                <wp:effectExtent l="0" t="19050" r="0" b="30480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548" cy="2903538"/>
                          <a:chOff x="0" y="0"/>
                          <a:chExt cx="6477548" cy="2903538"/>
                        </a:xfrm>
                      </wpg:grpSpPr>
                      <wps:wsp>
                        <wps:cNvPr id="46" name="Rovná spojnica 4"/>
                        <wps:cNvCnPr/>
                        <wps:spPr>
                          <a:xfrm>
                            <a:off x="0" y="1571625"/>
                            <a:ext cx="568863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vná spojnica 8"/>
                        <wps:cNvCnPr/>
                        <wps:spPr>
                          <a:xfrm>
                            <a:off x="2524125" y="1428750"/>
                            <a:ext cx="0" cy="288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vná spojnica 10"/>
                        <wps:cNvCnPr/>
                        <wps:spPr>
                          <a:xfrm>
                            <a:off x="4029075" y="1428750"/>
                            <a:ext cx="0" cy="288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ovná spojnica 12"/>
                        <wps:cNvCnPr/>
                        <wps:spPr>
                          <a:xfrm flipV="1">
                            <a:off x="2524125" y="276225"/>
                            <a:ext cx="2952328" cy="1296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BlokTextu 13"/>
                        <wps:cNvSpPr txBox="1"/>
                        <wps:spPr>
                          <a:xfrm>
                            <a:off x="1657322" y="1638121"/>
                            <a:ext cx="136779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DDCCE" w14:textId="77777777" w:rsidR="00ED39D4" w:rsidRDefault="00ED39D4" w:rsidP="00ED39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     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BlokTextu 14"/>
                        <wps:cNvSpPr txBox="1"/>
                        <wps:spPr>
                          <a:xfrm>
                            <a:off x="3676588" y="1780980"/>
                            <a:ext cx="108013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84A30" w14:textId="77777777" w:rsidR="00ED39D4" w:rsidRDefault="00ED39D4" w:rsidP="00ED39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 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BlokTextu 15"/>
                        <wps:cNvSpPr txBox="1"/>
                        <wps:spPr>
                          <a:xfrm>
                            <a:off x="5181513" y="1638121"/>
                            <a:ext cx="129603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FD45DF" w14:textId="77777777" w:rsidR="00ED39D4" w:rsidRDefault="00ED39D4" w:rsidP="00ED39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" name="BlokTextu 16"/>
                        <wps:cNvSpPr txBox="1"/>
                        <wps:spPr>
                          <a:xfrm>
                            <a:off x="3314420" y="704773"/>
                            <a:ext cx="143954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BACC0" w14:textId="77777777" w:rsidR="00ED39D4" w:rsidRDefault="00ED39D4" w:rsidP="00ED39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Arc 7"/>
                        <wps:cNvSpPr>
                          <a:spLocks/>
                        </wps:cNvSpPr>
                        <wps:spPr bwMode="auto">
                          <a:xfrm>
                            <a:off x="3028950" y="0"/>
                            <a:ext cx="2698750" cy="2903538"/>
                          </a:xfrm>
                          <a:custGeom>
                            <a:avLst/>
                            <a:gdLst>
                              <a:gd name="G0" fmla="+- 0 0 0"/>
                              <a:gd name="G1" fmla="+- 11677 0 0"/>
                              <a:gd name="G2" fmla="+- 21600 0 0"/>
                              <a:gd name="T0" fmla="*/ 18171 w 21600"/>
                              <a:gd name="T1" fmla="*/ 0 h 23311"/>
                              <a:gd name="T2" fmla="*/ 18199 w 21600"/>
                              <a:gd name="T3" fmla="*/ 23311 h 23311"/>
                              <a:gd name="T4" fmla="*/ 0 w 21600"/>
                              <a:gd name="T5" fmla="*/ 11677 h 2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311" fill="none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</a:path>
                              <a:path w="21600" h="23311" stroke="0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  <a:lnTo>
                                  <a:pt x="0" y="1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83924" id="Skupina 45" o:spid="_x0000_s1026" style="position:absolute;left:0;text-align:left;margin-left:51.75pt;margin-top:39.75pt;width:510.05pt;height:228.65pt;z-index:251706368" coordsize="64775,2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">
                <v:line id="Rovná spojnica 4" o:spid="_x0000_s1027" style="position:absolute;visibility:visible;mso-wrap-style:square" from="0,15716" to="56886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" strokecolor="black [3200]">
                  <v:stroke dashstyle="dash"/>
                </v:line>
                <v:line id="Rovná spojnica 8" o:spid="_x0000_s1028" style="position:absolute;visibility:visible;mso-wrap-style:square" from="25241,14287" to="25241,1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line id="Rovná spojnica 10" o:spid="_x0000_s1029" style="position:absolute;visibility:visible;mso-wrap-style:square" from="40290,14287" to="40290,1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  <v:line id="Rovná spojnica 12" o:spid="_x0000_s1030" style="position:absolute;flip:y;visibility:visible;mso-wrap-style:square" from="25241,2762" to="54764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Textu 13" o:spid="_x0000_s1031" type="#_x0000_t202" style="position:absolute;left:16573;top:16381;width:1367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1CDDDCCE" w14:textId="77777777" w:rsidR="00ED39D4" w:rsidRDefault="00ED39D4" w:rsidP="00ED39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     C</w:t>
                        </w:r>
                      </w:p>
                    </w:txbxContent>
                  </v:textbox>
                </v:shape>
                <v:shape id="BlokTextu 14" o:spid="_x0000_s1032" type="#_x0000_t202" style="position:absolute;left:36765;top:17809;width:10802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0EE84A30" w14:textId="77777777" w:rsidR="00ED39D4" w:rsidRDefault="00ED39D4" w:rsidP="00ED39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</w:t>
                        </w:r>
                      </w:p>
                    </w:txbxContent>
                  </v:textbox>
                </v:shape>
                <v:shape id="BlokTextu 15" o:spid="_x0000_s1033" type="#_x0000_t202" style="position:absolute;left:51815;top:16381;width:12960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51FD45DF" w14:textId="77777777" w:rsidR="00ED39D4" w:rsidRDefault="00ED39D4" w:rsidP="00ED39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V</w:t>
                        </w:r>
                      </w:p>
                    </w:txbxContent>
                  </v:textbox>
                </v:shape>
                <v:shape id="BlokTextu 16" o:spid="_x0000_s1034" type="#_x0000_t202" style="position:absolute;left:33144;top:7047;width:14395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325BACC0" w14:textId="77777777" w:rsidR="00ED39D4" w:rsidRDefault="00ED39D4" w:rsidP="00ED39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  <v:shape id="Arc 7" o:spid="_x0000_s1035" style="position:absolute;left:30289;width:26988;height:29035;visibility:visible;mso-wrap-style:none;v-text-anchor:middle" coordsize="21600,2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" path="m18171,-1nfc20409,3483,21600,7536,21600,11677v,4123,-1181,8160,-3401,11634em18171,-1nsc20409,3483,21600,7536,21600,11677v,4123,-1181,8160,-3401,11634l,11677,18171,-1xe" filled="f" strokecolor="black [3213]" strokeweight="4.5pt">
                  <v:stroke startarrowwidth="narrow" startarrowlength="short" endarrowwidth="narrow" endarrowlength="short"/>
                  <v:path arrowok="t" o:extrusionok="f" o:connecttype="custom" o:connectlocs="2270323,0;2273822,2903538;0,1454447" o:connectangles="0,0,0"/>
                </v:shape>
              </v:group>
            </w:pict>
          </mc:Fallback>
        </mc:AlternateContent>
      </w:r>
      <w:r w:rsidRPr="007931C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Zobrazovanie odrazom na guľovej ploche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dutého zrkadla</w:t>
      </w:r>
    </w:p>
    <w:p w14:paraId="64A8F73F" w14:textId="77777777" w:rsidR="00ED39D4" w:rsidRDefault="00ED39D4" w:rsidP="00ED39D4">
      <w:pPr>
        <w:pStyle w:val="Odsekzoznamu"/>
        <w:numPr>
          <w:ilvl w:val="0"/>
          <w:numId w:val="1"/>
        </w:numPr>
      </w:pPr>
      <w:r>
        <w:t>Guľové zrkadlá poznáme:</w:t>
      </w:r>
    </w:p>
    <w:p w14:paraId="4122189C" w14:textId="77777777" w:rsidR="00ED39D4" w:rsidRPr="007E147B" w:rsidRDefault="00ED39D4" w:rsidP="00ED39D4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 xml:space="preserve"> Duté (Konkávne) </w:t>
      </w:r>
      <w:r>
        <w:t xml:space="preserve">- </w:t>
      </w:r>
      <w:r w:rsidRPr="007E147B">
        <w:t>odrazová plocha je vnútorná</w:t>
      </w:r>
    </w:p>
    <w:p w14:paraId="5416E1A7" w14:textId="3B03759E" w:rsidR="00ED39D4" w:rsidRDefault="00ED39D4" w:rsidP="00ED39D4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Vypuklé (Konvexné) </w:t>
      </w:r>
      <w:r>
        <w:t xml:space="preserve">- </w:t>
      </w:r>
      <w:r w:rsidRPr="007E147B">
        <w:t>odrazová plocha je vonkajšia</w:t>
      </w:r>
    </w:p>
    <w:p w14:paraId="0CDB9A5D" w14:textId="77777777" w:rsidR="00ED39D4" w:rsidRDefault="00ED39D4" w:rsidP="00ED39D4"/>
    <w:p w14:paraId="5FBD9B54" w14:textId="77777777" w:rsidR="00ED39D4" w:rsidRPr="002D61A1" w:rsidRDefault="00ED39D4" w:rsidP="00ED39D4">
      <w:pPr>
        <w:ind w:left="360"/>
      </w:pPr>
    </w:p>
    <w:p w14:paraId="07FCD28A" w14:textId="77777777" w:rsidR="00ED39D4" w:rsidRDefault="00ED39D4" w:rsidP="00ED39D4"/>
    <w:p w14:paraId="0925B6A0" w14:textId="77777777" w:rsidR="00ED39D4" w:rsidRDefault="00ED39D4" w:rsidP="00ED39D4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08963B3" wp14:editId="11C2B002">
                <wp:simplePos x="0" y="0"/>
                <wp:positionH relativeFrom="margin">
                  <wp:posOffset>447675</wp:posOffset>
                </wp:positionH>
                <wp:positionV relativeFrom="paragraph">
                  <wp:posOffset>43180</wp:posOffset>
                </wp:positionV>
                <wp:extent cx="6413500" cy="4941570"/>
                <wp:effectExtent l="0" t="0" r="0" b="30480"/>
                <wp:wrapNone/>
                <wp:docPr id="55" name="Skupina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4941570"/>
                          <a:chOff x="-19050" y="-2038346"/>
                          <a:chExt cx="6413500" cy="4941884"/>
                        </a:xfrm>
                      </wpg:grpSpPr>
                      <wps:wsp>
                        <wps:cNvPr id="56" name="Line 6"/>
                        <wps:cNvCnPr/>
                        <wps:spPr bwMode="auto">
                          <a:xfrm flipV="1">
                            <a:off x="247650" y="1438275"/>
                            <a:ext cx="607377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Obrázok 5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5900"/>
                            <a:ext cx="328295" cy="360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Line 20"/>
                        <wps:cNvCnPr/>
                        <wps:spPr bwMode="auto">
                          <a:xfrm>
                            <a:off x="228600" y="552450"/>
                            <a:ext cx="54959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59" name="Line 21"/>
                        <wps:cNvCnPr/>
                        <wps:spPr bwMode="auto">
                          <a:xfrm>
                            <a:off x="228600" y="895351"/>
                            <a:ext cx="56054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60" name="Line 22"/>
                        <wps:cNvCnPr/>
                        <wps:spPr bwMode="auto">
                          <a:xfrm>
                            <a:off x="228600" y="1238250"/>
                            <a:ext cx="56594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Obrázo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1525" y="1438275"/>
                            <a:ext cx="425450" cy="426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Line 26"/>
                        <wps:cNvCnPr/>
                        <wps:spPr bwMode="auto">
                          <a:xfrm flipH="1">
                            <a:off x="3533775" y="457200"/>
                            <a:ext cx="2182812" cy="1901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63" name="Line 27"/>
                        <wps:cNvCnPr/>
                        <wps:spPr bwMode="auto">
                          <a:xfrm flipH="1">
                            <a:off x="3324225" y="800100"/>
                            <a:ext cx="2497138" cy="13033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64" name="Line 28"/>
                        <wps:cNvCnPr/>
                        <wps:spPr bwMode="auto">
                          <a:xfrm flipH="1">
                            <a:off x="3219450" y="1133475"/>
                            <a:ext cx="2662238" cy="619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Obrázok 6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400" y="1447800"/>
                            <a:ext cx="393700" cy="458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Obrázok 6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1438275"/>
                            <a:ext cx="393700" cy="458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Arc 7"/>
                        <wps:cNvSpPr>
                          <a:spLocks/>
                        </wps:cNvSpPr>
                        <wps:spPr bwMode="auto">
                          <a:xfrm>
                            <a:off x="3238500" y="0"/>
                            <a:ext cx="2698750" cy="2903538"/>
                          </a:xfrm>
                          <a:custGeom>
                            <a:avLst/>
                            <a:gdLst>
                              <a:gd name="G0" fmla="+- 0 0 0"/>
                              <a:gd name="G1" fmla="+- 11677 0 0"/>
                              <a:gd name="G2" fmla="+- 21600 0 0"/>
                              <a:gd name="T0" fmla="*/ 18171 w 21600"/>
                              <a:gd name="T1" fmla="*/ 0 h 23311"/>
                              <a:gd name="T2" fmla="*/ 18199 w 21600"/>
                              <a:gd name="T3" fmla="*/ 23311 h 23311"/>
                              <a:gd name="T4" fmla="*/ 0 w 21600"/>
                              <a:gd name="T5" fmla="*/ 11677 h 2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311" fill="none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</a:path>
                              <a:path w="21600" h="23311" stroke="0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  <a:lnTo>
                                  <a:pt x="0" y="1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68" name="Obrázok 6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9050" y="-2038346"/>
                            <a:ext cx="328295" cy="360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8D030" id="Skupina 55" o:spid="_x0000_s1026" style="position:absolute;margin-left:35.25pt;margin-top:3.4pt;width:505pt;height:389.1pt;z-index:251707392;mso-position-horizontal-relative:margin;mso-width-relative:margin;mso-height-relative:margin" coordorigin="-190,-20383" coordsize="64135,4941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">
                <v:line id="Line 6" o:spid="_x0000_s1027" style="position:absolute;flip:y;visibility:visible;mso-wrap-style:square" from="2476,14382" to="63214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" strokecolor="black [3200]">
                  <v:stroke dashstyle="dash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57" o:spid="_x0000_s1028" type="#_x0000_t75" style="position:absolute;top:14859;width:3282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">
                  <v:imagedata r:id="rId9" o:title=""/>
                </v:shape>
                <v:line id="Line 20" o:spid="_x0000_s1029" style="position:absolute;visibility:visible;mso-wrap-style:square" from="2286,5524" to="57245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" strokecolor="red" strokeweight="1.5pt">
                  <v:stroke startarrowwidth="narrow" startarrowlength="short" endarrow="classic" endarrowwidth="wide" endarrowlength="long"/>
                </v:line>
                <v:line id="Line 21" o:spid="_x0000_s1030" style="position:absolute;visibility:visible;mso-wrap-style:square" from="2286,8953" to="5834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" strokecolor="red" strokeweight="1.5pt">
                  <v:stroke startarrowwidth="narrow" startarrowlength="short" endarrow="classic" endarrowwidth="wide" endarrowlength="long"/>
                </v:line>
                <v:line id="Line 22" o:spid="_x0000_s1031" style="position:absolute;visibility:visible;mso-wrap-style:square" from="2286,12382" to="58880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" strokecolor="red" strokeweight="1.5pt">
                  <v:stroke startarrowwidth="narrow" startarrowlength="short" endarrow="classic" endarrowwidth="wide" endarrowlength="long"/>
                </v:line>
                <v:shape id="Obrázok 61" o:spid="_x0000_s1032" type="#_x0000_t75" style="position:absolute;left:45815;top:14382;width:4254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">
                  <v:imagedata r:id="rId10" o:title=""/>
                </v:shape>
                <v:line id="Line 26" o:spid="_x0000_s1033" style="position:absolute;flip:x;visibility:visible;mso-wrap-style:square" from="35337,4572" to="57165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" strokecolor="red" strokeweight="1.5pt">
                  <v:stroke startarrowwidth="narrow" startarrowlength="short" endarrow="classic" endarrowwidth="wide" endarrowlength="long"/>
                </v:line>
                <v:line id="Line 27" o:spid="_x0000_s1034" style="position:absolute;flip:x;visibility:visible;mso-wrap-style:square" from="33242,8001" to="58213,2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" strokecolor="red" strokeweight="1.5pt">
                  <v:stroke startarrowwidth="narrow" startarrowlength="short" endarrow="classic" endarrowwidth="wide" endarrowlength="long"/>
                </v:line>
                <v:line id="Line 28" o:spid="_x0000_s1035" style="position:absolute;flip:x;visibility:visible;mso-wrap-style:square" from="32194,11334" to="5881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" strokecolor="red" strokeweight="1.5pt">
                  <v:stroke startarrowwidth="narrow" startarrowlength="short" endarrow="classic" endarrowwidth="wide" endarrowlength="long"/>
                </v:line>
                <v:shape id="Obrázok 65" o:spid="_x0000_s1036" type="#_x0000_t75" style="position:absolute;left:28194;top:14478;width:3937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">
                  <v:imagedata r:id="rId11" o:title=""/>
                </v:shape>
                <v:shape id="Obrázok 66" o:spid="_x0000_s1037" type="#_x0000_t75" style="position:absolute;left:60007;top:14382;width:3937;height:4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">
                  <v:imagedata r:id="rId12" o:title=""/>
                </v:shape>
                <v:shape id="Arc 7" o:spid="_x0000_s1038" style="position:absolute;left:32385;width:26987;height:29035;visibility:visible;mso-wrap-style:none;v-text-anchor:middle" coordsize="21600,2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" path="m18171,-1nfc20409,3483,21600,7536,21600,11677v,4123,-1181,8160,-3401,11634em18171,-1nsc20409,3483,21600,7536,21600,11677v,4123,-1181,8160,-3401,11634l,11677,18171,-1xe" filled="f" strokecolor="black [3213]" strokeweight="4.5pt">
                  <v:stroke startarrowwidth="narrow" startarrowlength="short" endarrowwidth="narrow" endarrowlength="short"/>
                  <v:path arrowok="t" o:extrusionok="f" o:connecttype="custom" o:connectlocs="2270323,0;2273822,2903538;0,1454447" o:connectangles="0,0,0"/>
                </v:shape>
                <v:shape id="Obrázok 68" o:spid="_x0000_s1039" type="#_x0000_t75" style="position:absolute;left:-190;top:-20383;width:3282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06DBDE56" w14:textId="77777777" w:rsidR="00ED39D4" w:rsidRDefault="00ED39D4" w:rsidP="00ED39D4"/>
    <w:p w14:paraId="3BED4449" w14:textId="77777777" w:rsidR="00ED39D4" w:rsidRPr="002D61A1" w:rsidRDefault="00ED39D4" w:rsidP="00ED39D4">
      <w:pPr>
        <w:pStyle w:val="Odsekzoznamu"/>
      </w:pPr>
      <w:r w:rsidRPr="002D61A1">
        <w:t>o - optická os                              V – vrchol zrkadla</w:t>
      </w:r>
    </w:p>
    <w:p w14:paraId="18618375" w14:textId="77777777" w:rsidR="00ED39D4" w:rsidRPr="002D61A1" w:rsidRDefault="00ED39D4" w:rsidP="00ED39D4">
      <w:pPr>
        <w:pStyle w:val="Odsekzoznamu"/>
      </w:pPr>
      <w:r w:rsidRPr="002D61A1">
        <w:t>C – stred optickej plochy          r – polomer krivosti (vzdialenosť C od V)</w:t>
      </w:r>
    </w:p>
    <w:p w14:paraId="6FFCD84C" w14:textId="77777777" w:rsidR="00ED39D4" w:rsidRDefault="00ED39D4" w:rsidP="00ED39D4">
      <w:pPr>
        <w:pStyle w:val="Odsekzoznamu"/>
      </w:pPr>
      <w:r w:rsidRPr="002D61A1">
        <w:t>F – ohnisko</w:t>
      </w:r>
    </w:p>
    <w:p w14:paraId="5202CFAC" w14:textId="77777777" w:rsidR="00ED39D4" w:rsidRDefault="00ED39D4" w:rsidP="00ED39D4"/>
    <w:p w14:paraId="50E5E142" w14:textId="77777777" w:rsidR="00ED39D4" w:rsidRDefault="00ED39D4" w:rsidP="00ED39D4"/>
    <w:p w14:paraId="1DFF90C6" w14:textId="77777777" w:rsidR="00ED39D4" w:rsidRDefault="00ED39D4" w:rsidP="00ED39D4"/>
    <w:p w14:paraId="7061AFB4" w14:textId="77777777" w:rsidR="00ED39D4" w:rsidRPr="00F46855" w:rsidRDefault="00ED39D4" w:rsidP="00ED39D4">
      <w:pPr>
        <w:pStyle w:val="Odsekzoznamu"/>
        <w:numPr>
          <w:ilvl w:val="0"/>
          <w:numId w:val="1"/>
        </w:numPr>
      </w:pPr>
      <w:r>
        <w:rPr>
          <w:b/>
          <w:bCs/>
        </w:rPr>
        <w:t> Odraz lúčov:</w:t>
      </w:r>
    </w:p>
    <w:p w14:paraId="6E9E79EF" w14:textId="77777777" w:rsidR="00ED39D4" w:rsidRDefault="00ED39D4" w:rsidP="00ED39D4">
      <w:pPr>
        <w:pStyle w:val="Odsekzoznamu"/>
        <w:numPr>
          <w:ilvl w:val="1"/>
          <w:numId w:val="1"/>
        </w:numPr>
      </w:pPr>
      <w:r w:rsidRPr="00F46855">
        <w:t>Lúč rovnobežný s optickou osou sa odrazí tak, že prechádza ohniskom</w:t>
      </w:r>
      <w:r>
        <w:t xml:space="preserve"> </w:t>
      </w:r>
    </w:p>
    <w:p w14:paraId="50B8B53E" w14:textId="77777777" w:rsidR="00ED39D4" w:rsidRDefault="00ED39D4" w:rsidP="00ED39D4"/>
    <w:p w14:paraId="590DE942" w14:textId="77777777" w:rsidR="00ED39D4" w:rsidRDefault="00ED39D4" w:rsidP="00ED39D4"/>
    <w:p w14:paraId="05BA6BBC" w14:textId="77777777" w:rsidR="00ED39D4" w:rsidRDefault="00ED39D4" w:rsidP="00ED39D4"/>
    <w:p w14:paraId="5BC3CE35" w14:textId="77777777" w:rsidR="00ED39D4" w:rsidRDefault="00ED39D4" w:rsidP="00ED39D4"/>
    <w:p w14:paraId="01CAA8F7" w14:textId="77777777" w:rsidR="00ED39D4" w:rsidRDefault="00ED39D4" w:rsidP="00ED39D4"/>
    <w:p w14:paraId="56C0B9CF" w14:textId="77777777" w:rsidR="00ED39D4" w:rsidRDefault="00ED39D4" w:rsidP="00ED39D4"/>
    <w:p w14:paraId="3AA52F3D" w14:textId="77777777" w:rsidR="00ED39D4" w:rsidRDefault="00ED39D4" w:rsidP="00ED39D4"/>
    <w:p w14:paraId="6E121D5C" w14:textId="77777777" w:rsidR="00ED39D4" w:rsidRDefault="00ED39D4" w:rsidP="00ED39D4"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6F85E" wp14:editId="5BD31E77">
                <wp:simplePos x="0" y="0"/>
                <wp:positionH relativeFrom="column">
                  <wp:posOffset>715645</wp:posOffset>
                </wp:positionH>
                <wp:positionV relativeFrom="paragraph">
                  <wp:posOffset>1485900</wp:posOffset>
                </wp:positionV>
                <wp:extent cx="6073775" cy="0"/>
                <wp:effectExtent l="0" t="0" r="0" b="0"/>
                <wp:wrapNone/>
                <wp:docPr id="6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6552E" id="Line 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117pt" to="534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" strokecolor="black [3200]">
                <v:stroke dashstyle="dash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449FDC" wp14:editId="5CB59296">
                <wp:simplePos x="0" y="0"/>
                <wp:positionH relativeFrom="column">
                  <wp:posOffset>3705225</wp:posOffset>
                </wp:positionH>
                <wp:positionV relativeFrom="paragraph">
                  <wp:posOffset>47625</wp:posOffset>
                </wp:positionV>
                <wp:extent cx="2698750" cy="2903220"/>
                <wp:effectExtent l="0" t="19050" r="44450" b="30480"/>
                <wp:wrapNone/>
                <wp:docPr id="70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335B86C" id="Arc 5" o:spid="_x0000_s1026" style="position:absolute;margin-left:291.75pt;margin-top:3.75pt;width:212.5pt;height:228.6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HjKFmfeAAAACg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10464" behindDoc="0" locked="0" layoutInCell="1" allowOverlap="1" wp14:anchorId="3CC57243" wp14:editId="7DBD5226">
            <wp:simplePos x="0" y="0"/>
            <wp:positionH relativeFrom="column">
              <wp:posOffset>466725</wp:posOffset>
            </wp:positionH>
            <wp:positionV relativeFrom="paragraph">
              <wp:posOffset>1528445</wp:posOffset>
            </wp:positionV>
            <wp:extent cx="328295" cy="360045"/>
            <wp:effectExtent l="0" t="0" r="0" b="0"/>
            <wp:wrapNone/>
            <wp:docPr id="145" name="Obrázo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56587" wp14:editId="6114D145">
                <wp:simplePos x="0" y="0"/>
                <wp:positionH relativeFrom="column">
                  <wp:posOffset>692150</wp:posOffset>
                </wp:positionH>
                <wp:positionV relativeFrom="paragraph">
                  <wp:posOffset>600075</wp:posOffset>
                </wp:positionV>
                <wp:extent cx="5495925" cy="0"/>
                <wp:effectExtent l="0" t="95250" r="0" b="114300"/>
                <wp:wrapNone/>
                <wp:docPr id="7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E6E4F" id="Line 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47.25pt" to="487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AD2D1D" wp14:editId="6CA8A4B3">
                <wp:simplePos x="0" y="0"/>
                <wp:positionH relativeFrom="column">
                  <wp:posOffset>692150</wp:posOffset>
                </wp:positionH>
                <wp:positionV relativeFrom="paragraph">
                  <wp:posOffset>942975</wp:posOffset>
                </wp:positionV>
                <wp:extent cx="5605145" cy="0"/>
                <wp:effectExtent l="0" t="95250" r="0" b="114300"/>
                <wp:wrapNone/>
                <wp:docPr id="7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5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0036" id="Line 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74.25pt" to="495.8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C347E9" wp14:editId="0AAA8A3E">
                <wp:simplePos x="0" y="0"/>
                <wp:positionH relativeFrom="column">
                  <wp:posOffset>698500</wp:posOffset>
                </wp:positionH>
                <wp:positionV relativeFrom="paragraph">
                  <wp:posOffset>1279525</wp:posOffset>
                </wp:positionV>
                <wp:extent cx="5659120" cy="0"/>
                <wp:effectExtent l="0" t="95250" r="0" b="114300"/>
                <wp:wrapNone/>
                <wp:docPr id="7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59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73AD8" id="Line 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00.75pt" to="500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14560" behindDoc="0" locked="0" layoutInCell="1" allowOverlap="1" wp14:anchorId="4B8622C5" wp14:editId="73F0CCE2">
            <wp:simplePos x="0" y="0"/>
            <wp:positionH relativeFrom="column">
              <wp:posOffset>5052695</wp:posOffset>
            </wp:positionH>
            <wp:positionV relativeFrom="paragraph">
              <wp:posOffset>1479550</wp:posOffset>
            </wp:positionV>
            <wp:extent cx="425450" cy="426720"/>
            <wp:effectExtent l="0" t="0" r="0" b="0"/>
            <wp:wrapNone/>
            <wp:docPr id="146" name="Obrázok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F0FAD3" wp14:editId="72D37340">
                <wp:simplePos x="0" y="0"/>
                <wp:positionH relativeFrom="column">
                  <wp:posOffset>4000500</wp:posOffset>
                </wp:positionH>
                <wp:positionV relativeFrom="paragraph">
                  <wp:posOffset>541020</wp:posOffset>
                </wp:positionV>
                <wp:extent cx="2182495" cy="1901825"/>
                <wp:effectExtent l="0" t="38100" r="65405" b="22225"/>
                <wp:wrapNone/>
                <wp:docPr id="7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82495" cy="1901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08E1C" id="Line 1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2.6pt" to="486.8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F94F2B" wp14:editId="5B5EF445">
                <wp:simplePos x="0" y="0"/>
                <wp:positionH relativeFrom="column">
                  <wp:posOffset>3792220</wp:posOffset>
                </wp:positionH>
                <wp:positionV relativeFrom="paragraph">
                  <wp:posOffset>880745</wp:posOffset>
                </wp:positionV>
                <wp:extent cx="2496820" cy="1303020"/>
                <wp:effectExtent l="0" t="38100" r="55880" b="30480"/>
                <wp:wrapNone/>
                <wp:docPr id="7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96820" cy="13030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1B89" id="Line 1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69.35pt" to="495.2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DD820" wp14:editId="47E93464">
                <wp:simplePos x="0" y="0"/>
                <wp:positionH relativeFrom="column">
                  <wp:posOffset>3690620</wp:posOffset>
                </wp:positionH>
                <wp:positionV relativeFrom="paragraph">
                  <wp:posOffset>1239520</wp:posOffset>
                </wp:positionV>
                <wp:extent cx="2661920" cy="619125"/>
                <wp:effectExtent l="0" t="57150" r="5080" b="28575"/>
                <wp:wrapNone/>
                <wp:docPr id="76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661920" cy="619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E463" id="Line 1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97.6pt" to="500.2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18656" behindDoc="0" locked="0" layoutInCell="1" allowOverlap="1" wp14:anchorId="588BC854" wp14:editId="05911CDB">
            <wp:simplePos x="0" y="0"/>
            <wp:positionH relativeFrom="column">
              <wp:posOffset>3286125</wp:posOffset>
            </wp:positionH>
            <wp:positionV relativeFrom="paragraph">
              <wp:posOffset>1490345</wp:posOffset>
            </wp:positionV>
            <wp:extent cx="393700" cy="458470"/>
            <wp:effectExtent l="0" t="0" r="0" b="0"/>
            <wp:wrapNone/>
            <wp:docPr id="147" name="Obrázok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7FD4955" w14:textId="77777777" w:rsidR="00ED39D4" w:rsidRDefault="00ED39D4" w:rsidP="00ED39D4">
      <w:pPr>
        <w:pStyle w:val="Odsekzoznamu"/>
        <w:numPr>
          <w:ilvl w:val="1"/>
          <w:numId w:val="1"/>
        </w:numPr>
      </w:pPr>
      <w:r w:rsidRPr="009B5585">
        <w:t>Lúče smerujúce do ohniska, sa odrazia rovnobežne s optickou osou</w:t>
      </w:r>
    </w:p>
    <w:p w14:paraId="5AF325E8" w14:textId="77777777" w:rsidR="00ED39D4" w:rsidRDefault="00ED39D4" w:rsidP="00ED39D4">
      <w:r w:rsidRPr="009B5585">
        <w:rPr>
          <w:noProof/>
        </w:rPr>
        <w:drawing>
          <wp:anchor distT="0" distB="0" distL="114300" distR="114300" simplePos="0" relativeHeight="251719680" behindDoc="0" locked="0" layoutInCell="1" allowOverlap="1" wp14:anchorId="2B0CA4F9" wp14:editId="1F21ACC4">
            <wp:simplePos x="0" y="0"/>
            <wp:positionH relativeFrom="column">
              <wp:posOffset>6468745</wp:posOffset>
            </wp:positionH>
            <wp:positionV relativeFrom="paragraph">
              <wp:posOffset>912495</wp:posOffset>
            </wp:positionV>
            <wp:extent cx="393700" cy="458787"/>
            <wp:effectExtent l="0" t="0" r="0" b="0"/>
            <wp:wrapNone/>
            <wp:docPr id="148" name="Obrázok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7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D0221EE" w14:textId="77777777" w:rsidR="00ED39D4" w:rsidRDefault="00ED39D4" w:rsidP="00ED39D4"/>
    <w:p w14:paraId="15DC697A" w14:textId="77777777" w:rsidR="00ED39D4" w:rsidRDefault="00ED39D4" w:rsidP="00ED39D4"/>
    <w:p w14:paraId="43C721C5" w14:textId="77777777" w:rsidR="00ED39D4" w:rsidRDefault="00ED39D4" w:rsidP="00ED39D4"/>
    <w:p w14:paraId="4967621A" w14:textId="77777777" w:rsidR="00ED39D4" w:rsidRDefault="00ED39D4" w:rsidP="00ED39D4"/>
    <w:p w14:paraId="1E2B49A0" w14:textId="77777777" w:rsidR="00ED39D4" w:rsidRDefault="00ED39D4" w:rsidP="00ED39D4"/>
    <w:p w14:paraId="7DB45238" w14:textId="77777777" w:rsidR="00ED39D4" w:rsidRDefault="00ED39D4" w:rsidP="00ED39D4"/>
    <w:p w14:paraId="09C3190C" w14:textId="77777777" w:rsidR="00ED39D4" w:rsidRDefault="00ED39D4" w:rsidP="00ED39D4">
      <w:pPr>
        <w:pStyle w:val="Odsekzoznamu"/>
        <w:numPr>
          <w:ilvl w:val="1"/>
          <w:numId w:val="1"/>
        </w:numPr>
      </w:pP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D998B" wp14:editId="5B284821">
                <wp:simplePos x="0" y="0"/>
                <wp:positionH relativeFrom="column">
                  <wp:posOffset>611505</wp:posOffset>
                </wp:positionH>
                <wp:positionV relativeFrom="paragraph">
                  <wp:posOffset>1456690</wp:posOffset>
                </wp:positionV>
                <wp:extent cx="6073775" cy="0"/>
                <wp:effectExtent l="0" t="0" r="0" b="0"/>
                <wp:wrapNone/>
                <wp:docPr id="77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0B40A" id="Line 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14.7pt" to="526.4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" strokecolor="black [3200]">
                <v:stroke dashstyle="dash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6403A3" wp14:editId="1EEC6267">
                <wp:simplePos x="0" y="0"/>
                <wp:positionH relativeFrom="column">
                  <wp:posOffset>3600450</wp:posOffset>
                </wp:positionH>
                <wp:positionV relativeFrom="paragraph">
                  <wp:posOffset>18415</wp:posOffset>
                </wp:positionV>
                <wp:extent cx="2698750" cy="2903220"/>
                <wp:effectExtent l="0" t="19050" r="44450" b="30480"/>
                <wp:wrapNone/>
                <wp:docPr id="78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0C6C7E3F" id="Arc 5" o:spid="_x0000_s1026" style="position:absolute;margin-left:283.5pt;margin-top:1.45pt;width:212.5pt;height:228.6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AdlbRbeAAAACQ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7C941" wp14:editId="0D40B987">
                <wp:simplePos x="0" y="0"/>
                <wp:positionH relativeFrom="column">
                  <wp:posOffset>704850</wp:posOffset>
                </wp:positionH>
                <wp:positionV relativeFrom="paragraph">
                  <wp:posOffset>959485</wp:posOffset>
                </wp:positionV>
                <wp:extent cx="5521325" cy="1049020"/>
                <wp:effectExtent l="38100" t="0" r="22225" b="93980"/>
                <wp:wrapNone/>
                <wp:docPr id="79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521325" cy="10490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010C" id="Line 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5.55pt" to="490.2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A2DB6" wp14:editId="12586567">
                <wp:simplePos x="0" y="0"/>
                <wp:positionH relativeFrom="column">
                  <wp:posOffset>739775</wp:posOffset>
                </wp:positionH>
                <wp:positionV relativeFrom="paragraph">
                  <wp:posOffset>784860</wp:posOffset>
                </wp:positionV>
                <wp:extent cx="5441950" cy="1407795"/>
                <wp:effectExtent l="0" t="57150" r="25400" b="20955"/>
                <wp:wrapNone/>
                <wp:docPr id="8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41950" cy="1407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15B6" id="Line 1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61.8pt" to="486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24800" behindDoc="0" locked="0" layoutInCell="1" allowOverlap="1" wp14:anchorId="6436E26E" wp14:editId="289970C7">
            <wp:simplePos x="0" y="0"/>
            <wp:positionH relativeFrom="column">
              <wp:posOffset>4947920</wp:posOffset>
            </wp:positionH>
            <wp:positionV relativeFrom="paragraph">
              <wp:posOffset>1450340</wp:posOffset>
            </wp:positionV>
            <wp:extent cx="425450" cy="426720"/>
            <wp:effectExtent l="0" t="0" r="0" b="0"/>
            <wp:wrapNone/>
            <wp:docPr id="149" name="Obrázo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w:drawing>
          <wp:anchor distT="0" distB="0" distL="114300" distR="114300" simplePos="0" relativeHeight="251725824" behindDoc="0" locked="0" layoutInCell="1" allowOverlap="1" wp14:anchorId="21883B77" wp14:editId="025E0E6A">
            <wp:simplePos x="0" y="0"/>
            <wp:positionH relativeFrom="column">
              <wp:posOffset>3181350</wp:posOffset>
            </wp:positionH>
            <wp:positionV relativeFrom="paragraph">
              <wp:posOffset>1461135</wp:posOffset>
            </wp:positionV>
            <wp:extent cx="393700" cy="458470"/>
            <wp:effectExtent l="0" t="0" r="0" b="0"/>
            <wp:wrapNone/>
            <wp:docPr id="150" name="Obrázok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w:drawing>
          <wp:anchor distT="0" distB="0" distL="114300" distR="114300" simplePos="0" relativeHeight="251726848" behindDoc="0" locked="0" layoutInCell="1" allowOverlap="1" wp14:anchorId="6D5BA53D" wp14:editId="6FDEFFDC">
            <wp:simplePos x="0" y="0"/>
            <wp:positionH relativeFrom="column">
              <wp:posOffset>6363970</wp:posOffset>
            </wp:positionH>
            <wp:positionV relativeFrom="paragraph">
              <wp:posOffset>1454785</wp:posOffset>
            </wp:positionV>
            <wp:extent cx="393700" cy="458470"/>
            <wp:effectExtent l="0" t="0" r="0" b="0"/>
            <wp:wrapNone/>
            <wp:docPr id="151" name="Obrázo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t>Lúč prechádzajúci cez stred optickej plochy sa odrazí naspäť cez optický stred.</w:t>
      </w:r>
    </w:p>
    <w:p w14:paraId="1CA487A6" w14:textId="77777777" w:rsidR="00ED39D4" w:rsidRDefault="00ED39D4" w:rsidP="00ED39D4"/>
    <w:p w14:paraId="6EF4BE2C" w14:textId="77777777" w:rsidR="00ED39D4" w:rsidRDefault="00ED39D4" w:rsidP="00ED39D4"/>
    <w:p w14:paraId="3E309A24" w14:textId="77777777" w:rsidR="00ED39D4" w:rsidRDefault="00ED39D4" w:rsidP="00ED39D4"/>
    <w:p w14:paraId="6996302A" w14:textId="77777777" w:rsidR="00ED39D4" w:rsidRDefault="00ED39D4" w:rsidP="00ED39D4"/>
    <w:p w14:paraId="41C2BA56" w14:textId="77777777" w:rsidR="00ED39D4" w:rsidRDefault="00ED39D4" w:rsidP="00ED39D4"/>
    <w:p w14:paraId="6673517A" w14:textId="77777777" w:rsidR="00ED39D4" w:rsidRDefault="00ED39D4" w:rsidP="00ED39D4"/>
    <w:p w14:paraId="7109A629" w14:textId="77777777" w:rsidR="00ED39D4" w:rsidRDefault="00ED39D4" w:rsidP="00ED39D4"/>
    <w:p w14:paraId="1A3861DE" w14:textId="77777777" w:rsidR="00ED39D4" w:rsidRDefault="00ED39D4" w:rsidP="00ED39D4"/>
    <w:p w14:paraId="000F3594" w14:textId="77777777" w:rsidR="00ED39D4" w:rsidRDefault="00ED39D4" w:rsidP="00ED39D4"/>
    <w:p w14:paraId="62871D85" w14:textId="77777777" w:rsidR="00ED39D4" w:rsidRDefault="00ED39D4" w:rsidP="00ED39D4"/>
    <w:p w14:paraId="74845E57" w14:textId="77777777" w:rsidR="00ED39D4" w:rsidRDefault="00ED39D4" w:rsidP="00ED39D4"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0A7EA6" wp14:editId="02A99D85">
                <wp:simplePos x="0" y="0"/>
                <wp:positionH relativeFrom="column">
                  <wp:posOffset>3703320</wp:posOffset>
                </wp:positionH>
                <wp:positionV relativeFrom="paragraph">
                  <wp:posOffset>285115</wp:posOffset>
                </wp:positionV>
                <wp:extent cx="2698750" cy="2903538"/>
                <wp:effectExtent l="0" t="19050" r="44450" b="30480"/>
                <wp:wrapNone/>
                <wp:docPr id="81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538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19FA8A5E" id="Arc 7" o:spid="_x0000_s1026" style="position:absolute;margin-left:291.6pt;margin-top:22.45pt;width:212.5pt;height:228.6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538;0,1454447" o:connectangles="0,0,0"/>
              </v:shape>
            </w:pict>
          </mc:Fallback>
        </mc:AlternateContent>
      </w:r>
    </w:p>
    <w:p w14:paraId="15243415" w14:textId="77777777" w:rsidR="00ED39D4" w:rsidRDefault="00ED39D4" w:rsidP="00ED39D4">
      <w:pPr>
        <w:pStyle w:val="Odsekzoznamu"/>
        <w:numPr>
          <w:ilvl w:val="1"/>
          <w:numId w:val="1"/>
        </w:numPr>
      </w:pPr>
      <w:r w:rsidRPr="009B5585">
        <w:t>Lúč smerujúci do vrcholu zrkadla sa odrazí podľa  zákona odrazu</w:t>
      </w:r>
    </w:p>
    <w:p w14:paraId="28EEC280" w14:textId="77777777" w:rsidR="00ED39D4" w:rsidRDefault="00ED39D4" w:rsidP="00ED39D4"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0CAA6B" wp14:editId="40F2A011">
                <wp:simplePos x="0" y="0"/>
                <wp:positionH relativeFrom="column">
                  <wp:posOffset>713740</wp:posOffset>
                </wp:positionH>
                <wp:positionV relativeFrom="paragraph">
                  <wp:posOffset>1132840</wp:posOffset>
                </wp:positionV>
                <wp:extent cx="6073775" cy="0"/>
                <wp:effectExtent l="0" t="0" r="0" b="0"/>
                <wp:wrapNone/>
                <wp:docPr id="8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94D5" id="Line 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89.2pt" to="534.4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28896" behindDoc="0" locked="0" layoutInCell="1" allowOverlap="1" wp14:anchorId="36F38AD0" wp14:editId="382110D9">
            <wp:simplePos x="0" y="0"/>
            <wp:positionH relativeFrom="column">
              <wp:posOffset>464820</wp:posOffset>
            </wp:positionH>
            <wp:positionV relativeFrom="paragraph">
              <wp:posOffset>1175385</wp:posOffset>
            </wp:positionV>
            <wp:extent cx="328295" cy="360045"/>
            <wp:effectExtent l="0" t="0" r="0" b="0"/>
            <wp:wrapNone/>
            <wp:docPr id="152" name="Obrázo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903304" wp14:editId="220206A8">
                <wp:simplePos x="0" y="0"/>
                <wp:positionH relativeFrom="column">
                  <wp:posOffset>705485</wp:posOffset>
                </wp:positionH>
                <wp:positionV relativeFrom="paragraph">
                  <wp:posOffset>158115</wp:posOffset>
                </wp:positionV>
                <wp:extent cx="5688330" cy="1007745"/>
                <wp:effectExtent l="0" t="0" r="45720" b="97155"/>
                <wp:wrapNone/>
                <wp:docPr id="8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88330" cy="10077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4C45" id="Line 2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2.45pt" to="503.4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" strokecolor="#c0000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30944" behindDoc="0" locked="0" layoutInCell="1" allowOverlap="1" wp14:anchorId="42C62B94" wp14:editId="4782B0B8">
            <wp:simplePos x="0" y="0"/>
            <wp:positionH relativeFrom="column">
              <wp:posOffset>5050790</wp:posOffset>
            </wp:positionH>
            <wp:positionV relativeFrom="paragraph">
              <wp:posOffset>1126490</wp:posOffset>
            </wp:positionV>
            <wp:extent cx="425450" cy="426720"/>
            <wp:effectExtent l="0" t="0" r="0" b="0"/>
            <wp:wrapNone/>
            <wp:docPr id="153" name="Obrázok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26885" wp14:editId="6C30A2CF">
                <wp:simplePos x="0" y="0"/>
                <wp:positionH relativeFrom="column">
                  <wp:posOffset>777240</wp:posOffset>
                </wp:positionH>
                <wp:positionV relativeFrom="paragraph">
                  <wp:posOffset>1166495</wp:posOffset>
                </wp:positionV>
                <wp:extent cx="5542280" cy="863600"/>
                <wp:effectExtent l="38100" t="0" r="20320" b="107950"/>
                <wp:wrapNone/>
                <wp:docPr id="84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2280" cy="863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6C910" id="Line 2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91.85pt" to="497.6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" strokecolor="#c0000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32992" behindDoc="0" locked="0" layoutInCell="1" allowOverlap="1" wp14:anchorId="20E2E001" wp14:editId="3AB84321">
            <wp:simplePos x="0" y="0"/>
            <wp:positionH relativeFrom="column">
              <wp:posOffset>3284220</wp:posOffset>
            </wp:positionH>
            <wp:positionV relativeFrom="paragraph">
              <wp:posOffset>1137285</wp:posOffset>
            </wp:positionV>
            <wp:extent cx="393700" cy="458470"/>
            <wp:effectExtent l="0" t="0" r="0" b="0"/>
            <wp:wrapNone/>
            <wp:docPr id="154" name="Obrázok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585">
        <w:rPr>
          <w:noProof/>
        </w:rPr>
        <w:drawing>
          <wp:anchor distT="0" distB="0" distL="114300" distR="114300" simplePos="0" relativeHeight="251734016" behindDoc="0" locked="0" layoutInCell="1" allowOverlap="1" wp14:anchorId="49F42EBE" wp14:editId="37B1FC20">
            <wp:simplePos x="0" y="0"/>
            <wp:positionH relativeFrom="column">
              <wp:posOffset>6466840</wp:posOffset>
            </wp:positionH>
            <wp:positionV relativeFrom="paragraph">
              <wp:posOffset>1130935</wp:posOffset>
            </wp:positionV>
            <wp:extent cx="393700" cy="458787"/>
            <wp:effectExtent l="0" t="0" r="0" b="0"/>
            <wp:wrapNone/>
            <wp:docPr id="155" name="Obrázok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14:paraId="6AA87D2B" w14:textId="77777777" w:rsidR="00ED39D4" w:rsidRDefault="00ED39D4" w:rsidP="00ED39D4"/>
    <w:p w14:paraId="5CD6BE33" w14:textId="77777777" w:rsidR="00ED39D4" w:rsidRDefault="00ED39D4" w:rsidP="00ED39D4"/>
    <w:p w14:paraId="354B93BA" w14:textId="77777777" w:rsidR="00ED39D4" w:rsidRDefault="00ED39D4" w:rsidP="00ED39D4"/>
    <w:p w14:paraId="2F6F214F" w14:textId="77777777" w:rsidR="00ED39D4" w:rsidRDefault="00ED39D4" w:rsidP="00ED39D4"/>
    <w:p w14:paraId="555DAC43" w14:textId="77777777" w:rsidR="00ED39D4" w:rsidRDefault="00ED39D4" w:rsidP="00ED39D4"/>
    <w:p w14:paraId="05A67B02" w14:textId="77777777" w:rsidR="00ED39D4" w:rsidRDefault="00ED39D4" w:rsidP="00ED39D4"/>
    <w:p w14:paraId="5EC9A815" w14:textId="77777777" w:rsidR="00ED39D4" w:rsidRDefault="00ED39D4" w:rsidP="00ED39D4"/>
    <w:p w14:paraId="79421BD8" w14:textId="77777777" w:rsidR="00ED39D4" w:rsidRDefault="00ED39D4" w:rsidP="00ED39D4"/>
    <w:p w14:paraId="78333516" w14:textId="77777777" w:rsidR="00ED39D4" w:rsidRDefault="00ED39D4" w:rsidP="00ED39D4">
      <w:pPr>
        <w:pStyle w:val="Odsekzoznamu"/>
        <w:numPr>
          <w:ilvl w:val="0"/>
          <w:numId w:val="1"/>
        </w:numPr>
      </w:pPr>
      <w:r>
        <w:t> Zobrazovanie predmetu</w:t>
      </w:r>
    </w:p>
    <w:p w14:paraId="5F888480" w14:textId="77777777" w:rsidR="00ED39D4" w:rsidRDefault="00ED39D4" w:rsidP="00ED39D4">
      <w:pPr>
        <w:pStyle w:val="Odsekzoznamu"/>
        <w:numPr>
          <w:ilvl w:val="1"/>
          <w:numId w:val="1"/>
        </w:numPr>
      </w:pPr>
      <w:r>
        <w:t>a – predmetová vzdialenosť</w:t>
      </w:r>
      <w:r w:rsidRPr="009B5585">
        <w:rPr>
          <w:noProof/>
        </w:rPr>
        <w:drawing>
          <wp:anchor distT="0" distB="0" distL="114300" distR="114300" simplePos="0" relativeHeight="251746304" behindDoc="0" locked="0" layoutInCell="1" allowOverlap="1" wp14:anchorId="42222DF1" wp14:editId="344959FB">
            <wp:simplePos x="0" y="0"/>
            <wp:positionH relativeFrom="column">
              <wp:posOffset>3096895</wp:posOffset>
            </wp:positionH>
            <wp:positionV relativeFrom="paragraph">
              <wp:posOffset>1586865</wp:posOffset>
            </wp:positionV>
            <wp:extent cx="425450" cy="426720"/>
            <wp:effectExtent l="0" t="0" r="0" b="0"/>
            <wp:wrapNone/>
            <wp:docPr id="156" name="Obrázok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0DCD71" wp14:editId="158F7166">
                <wp:simplePos x="0" y="0"/>
                <wp:positionH relativeFrom="column">
                  <wp:posOffset>1132205</wp:posOffset>
                </wp:positionH>
                <wp:positionV relativeFrom="paragraph">
                  <wp:posOffset>685165</wp:posOffset>
                </wp:positionV>
                <wp:extent cx="3438525" cy="0"/>
                <wp:effectExtent l="0" t="95250" r="0" b="114300"/>
                <wp:wrapNone/>
                <wp:docPr id="85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FFD39" id="Line 3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53.95pt" to="359.9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41184" behindDoc="0" locked="0" layoutInCell="1" allowOverlap="1" wp14:anchorId="3AFE0795" wp14:editId="3E75BB71">
            <wp:simplePos x="0" y="0"/>
            <wp:positionH relativeFrom="column">
              <wp:posOffset>4829175</wp:posOffset>
            </wp:positionH>
            <wp:positionV relativeFrom="paragraph">
              <wp:posOffset>1502410</wp:posOffset>
            </wp:positionV>
            <wp:extent cx="393700" cy="458470"/>
            <wp:effectExtent l="0" t="0" r="0" b="0"/>
            <wp:wrapNone/>
            <wp:docPr id="157" name="Obrázok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w:drawing>
          <wp:anchor distT="0" distB="0" distL="114300" distR="114300" simplePos="0" relativeHeight="251740160" behindDoc="0" locked="0" layoutInCell="1" allowOverlap="1" wp14:anchorId="45A4AF7F" wp14:editId="59ED85FC">
            <wp:simplePos x="0" y="0"/>
            <wp:positionH relativeFrom="column">
              <wp:posOffset>1645920</wp:posOffset>
            </wp:positionH>
            <wp:positionV relativeFrom="paragraph">
              <wp:posOffset>1597660</wp:posOffset>
            </wp:positionV>
            <wp:extent cx="393700" cy="458470"/>
            <wp:effectExtent l="0" t="0" r="0" b="0"/>
            <wp:wrapNone/>
            <wp:docPr id="158" name="Obrázok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9EF24" wp14:editId="3197DC58">
                <wp:simplePos x="0" y="0"/>
                <wp:positionH relativeFrom="column">
                  <wp:posOffset>2065020</wp:posOffset>
                </wp:positionH>
                <wp:positionV relativeFrom="paragraph">
                  <wp:posOffset>66040</wp:posOffset>
                </wp:positionV>
                <wp:extent cx="2698750" cy="2903220"/>
                <wp:effectExtent l="0" t="19050" r="44450" b="30480"/>
                <wp:wrapNone/>
                <wp:docPr id="86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AB2910B" id="Arc 24" o:spid="_x0000_s1026" style="position:absolute;margin-left:162.6pt;margin-top:5.2pt;width:212.5pt;height:228.6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AXl2+DeAAAACg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ECF283" wp14:editId="02205D91">
                <wp:simplePos x="0" y="0"/>
                <wp:positionH relativeFrom="column">
                  <wp:posOffset>1136650</wp:posOffset>
                </wp:positionH>
                <wp:positionV relativeFrom="paragraph">
                  <wp:posOffset>626110</wp:posOffset>
                </wp:positionV>
                <wp:extent cx="0" cy="917575"/>
                <wp:effectExtent l="57150" t="38100" r="76200" b="15875"/>
                <wp:wrapNone/>
                <wp:docPr id="8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238D" id="Line 1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49.3pt" to="89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</w:p>
    <w:p w14:paraId="135017EA" w14:textId="77777777" w:rsidR="00ED39D4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9B55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B22C37" wp14:editId="0456F7BA">
                <wp:simplePos x="0" y="0"/>
                <wp:positionH relativeFrom="column">
                  <wp:posOffset>723900</wp:posOffset>
                </wp:positionH>
                <wp:positionV relativeFrom="paragraph">
                  <wp:posOffset>1219200</wp:posOffset>
                </wp:positionV>
                <wp:extent cx="5645150" cy="0"/>
                <wp:effectExtent l="0" t="0" r="0" b="0"/>
                <wp:wrapNone/>
                <wp:docPr id="8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A035" id="Line 2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6pt" to="50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9B5585">
        <w:rPr>
          <w:b/>
          <w:bCs/>
        </w:rPr>
        <w:t>a &gt;</w:t>
      </w:r>
      <w:r>
        <w:rPr>
          <w:b/>
          <w:bCs/>
        </w:rPr>
        <w:t xml:space="preserve"> </w:t>
      </w:r>
      <w:r w:rsidRPr="009B5585">
        <w:rPr>
          <w:b/>
          <w:bCs/>
        </w:rPr>
        <w:t>r &gt;f</w:t>
      </w:r>
      <w:r>
        <w:rPr>
          <w:b/>
          <w:bCs/>
        </w:rPr>
        <w:t xml:space="preserve"> </w:t>
      </w:r>
    </w:p>
    <w:p w14:paraId="02B237B1" w14:textId="77777777" w:rsidR="00ED39D4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9B5585">
        <w:rPr>
          <w:b/>
          <w:bCs/>
        </w:rPr>
        <w:t>Obraz y´ je skutočný, zmenšený a</w:t>
      </w:r>
      <w:r>
        <w:rPr>
          <w:b/>
          <w:bCs/>
        </w:rPr>
        <w:t> </w:t>
      </w:r>
      <w:r w:rsidRPr="009B5585">
        <w:rPr>
          <w:b/>
          <w:bCs/>
        </w:rPr>
        <w:t>prevrátený</w:t>
      </w:r>
    </w:p>
    <w:p w14:paraId="0A0F1FF3" w14:textId="77777777" w:rsidR="00ED39D4" w:rsidRPr="00B02427" w:rsidRDefault="00ED39D4" w:rsidP="00ED39D4">
      <w:pPr>
        <w:ind w:left="1080"/>
        <w:rPr>
          <w:b/>
          <w:bCs/>
        </w:rPr>
      </w:pPr>
      <w:r w:rsidRPr="009B55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6A5877" wp14:editId="65D0820E">
                <wp:simplePos x="0" y="0"/>
                <wp:positionH relativeFrom="column">
                  <wp:posOffset>1133475</wp:posOffset>
                </wp:positionH>
                <wp:positionV relativeFrom="paragraph">
                  <wp:posOffset>12700</wp:posOffset>
                </wp:positionV>
                <wp:extent cx="3514725" cy="1245870"/>
                <wp:effectExtent l="0" t="0" r="66675" b="68580"/>
                <wp:wrapNone/>
                <wp:docPr id="89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14725" cy="12458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F5C4" id="Line 3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pt" to="366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1A2F1A" wp14:editId="068DAE06">
                <wp:simplePos x="0" y="0"/>
                <wp:positionH relativeFrom="column">
                  <wp:posOffset>2562224</wp:posOffset>
                </wp:positionH>
                <wp:positionV relativeFrom="paragraph">
                  <wp:posOffset>12700</wp:posOffset>
                </wp:positionV>
                <wp:extent cx="2009775" cy="1285875"/>
                <wp:effectExtent l="38100" t="0" r="28575" b="47625"/>
                <wp:wrapNone/>
                <wp:docPr id="90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09775" cy="12858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1B35" id="Line 3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pt" to="5in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</w:p>
    <w:p w14:paraId="01496BED" w14:textId="77777777" w:rsidR="00ED39D4" w:rsidRPr="009B5585" w:rsidRDefault="00ED39D4" w:rsidP="00ED39D4">
      <w:pPr>
        <w:pStyle w:val="Odsekzoznamu"/>
        <w:rPr>
          <w:b/>
          <w:bCs/>
        </w:rPr>
      </w:pPr>
    </w:p>
    <w:p w14:paraId="78BE0182" w14:textId="77777777" w:rsidR="00ED39D4" w:rsidRDefault="00ED39D4" w:rsidP="00ED39D4">
      <w:pPr>
        <w:rPr>
          <w:b/>
          <w:bCs/>
        </w:rPr>
      </w:pPr>
      <w:r w:rsidRPr="009B558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59CACA" wp14:editId="03C55A1D">
                <wp:simplePos x="0" y="0"/>
                <wp:positionH relativeFrom="column">
                  <wp:posOffset>2562225</wp:posOffset>
                </wp:positionH>
                <wp:positionV relativeFrom="paragraph">
                  <wp:posOffset>171450</wp:posOffset>
                </wp:positionV>
                <wp:extent cx="0" cy="552450"/>
                <wp:effectExtent l="114300" t="0" r="76200" b="57150"/>
                <wp:wrapNone/>
                <wp:docPr id="9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4700" id="Line 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3.5pt" to="201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9B5585">
        <w:rPr>
          <w:noProof/>
        </w:rPr>
        <w:drawing>
          <wp:anchor distT="0" distB="0" distL="114300" distR="114300" simplePos="0" relativeHeight="251737088" behindDoc="0" locked="0" layoutInCell="1" allowOverlap="1" wp14:anchorId="451EBCE3" wp14:editId="47412CB4">
            <wp:simplePos x="0" y="0"/>
            <wp:positionH relativeFrom="column">
              <wp:posOffset>2106295</wp:posOffset>
            </wp:positionH>
            <wp:positionV relativeFrom="paragraph">
              <wp:posOffset>204470</wp:posOffset>
            </wp:positionV>
            <wp:extent cx="458470" cy="590550"/>
            <wp:effectExtent l="0" t="0" r="0" b="0"/>
            <wp:wrapNone/>
            <wp:docPr id="159" name="Obrázo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b/>
          <w:bCs/>
          <w:noProof/>
        </w:rPr>
        <w:drawing>
          <wp:anchor distT="0" distB="0" distL="114300" distR="114300" simplePos="0" relativeHeight="251748352" behindDoc="0" locked="0" layoutInCell="1" allowOverlap="1" wp14:anchorId="2A5CBFDF" wp14:editId="4339969E">
            <wp:simplePos x="0" y="0"/>
            <wp:positionH relativeFrom="column">
              <wp:posOffset>781050</wp:posOffset>
            </wp:positionH>
            <wp:positionV relativeFrom="paragraph">
              <wp:posOffset>218440</wp:posOffset>
            </wp:positionV>
            <wp:extent cx="360362" cy="427038"/>
            <wp:effectExtent l="0" t="0" r="0" b="0"/>
            <wp:wrapNone/>
            <wp:docPr id="160" name="Obrázok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" cy="4270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C4CBF6F" w14:textId="77777777" w:rsidR="00ED39D4" w:rsidRDefault="00ED39D4" w:rsidP="00ED39D4">
      <w:pPr>
        <w:rPr>
          <w:b/>
          <w:bCs/>
        </w:rPr>
      </w:pPr>
    </w:p>
    <w:p w14:paraId="1758D055" w14:textId="77777777" w:rsidR="00ED39D4" w:rsidRDefault="00ED39D4" w:rsidP="00ED39D4">
      <w:pPr>
        <w:rPr>
          <w:b/>
          <w:bCs/>
        </w:rPr>
      </w:pPr>
      <w:r w:rsidRPr="009B55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54059D" wp14:editId="19682630">
                <wp:simplePos x="0" y="0"/>
                <wp:positionH relativeFrom="column">
                  <wp:posOffset>2571750</wp:posOffset>
                </wp:positionH>
                <wp:positionV relativeFrom="paragraph">
                  <wp:posOffset>119380</wp:posOffset>
                </wp:positionV>
                <wp:extent cx="2101850" cy="0"/>
                <wp:effectExtent l="0" t="95250" r="0" b="114300"/>
                <wp:wrapNone/>
                <wp:docPr id="92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27E75" id="Line 3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9.4pt" to="36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</w:p>
    <w:p w14:paraId="453CF989" w14:textId="77777777" w:rsidR="00ED39D4" w:rsidRDefault="00ED39D4" w:rsidP="00ED39D4">
      <w:pPr>
        <w:rPr>
          <w:b/>
          <w:bCs/>
        </w:rPr>
      </w:pPr>
    </w:p>
    <w:p w14:paraId="4F3DE080" w14:textId="77777777" w:rsidR="00ED39D4" w:rsidRDefault="00ED39D4" w:rsidP="00ED39D4">
      <w:pPr>
        <w:rPr>
          <w:b/>
          <w:bCs/>
        </w:rPr>
      </w:pPr>
    </w:p>
    <w:p w14:paraId="13DA5F47" w14:textId="77777777" w:rsidR="00ED39D4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8DC439" wp14:editId="18AD8ECF">
                <wp:simplePos x="0" y="0"/>
                <wp:positionH relativeFrom="column">
                  <wp:posOffset>2435225</wp:posOffset>
                </wp:positionH>
                <wp:positionV relativeFrom="paragraph">
                  <wp:posOffset>410210</wp:posOffset>
                </wp:positionV>
                <wp:extent cx="0" cy="917575"/>
                <wp:effectExtent l="57150" t="38100" r="76200" b="15875"/>
                <wp:wrapNone/>
                <wp:docPr id="9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72D0" id="Line 4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5pt,32.3pt" to="191.7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D41DF8">
        <w:rPr>
          <w:b/>
          <w:bCs/>
          <w:noProof/>
        </w:rPr>
        <w:drawing>
          <wp:anchor distT="0" distB="0" distL="114300" distR="114300" simplePos="0" relativeHeight="251760640" behindDoc="0" locked="0" layoutInCell="1" allowOverlap="1" wp14:anchorId="554C5558" wp14:editId="6C72E902">
            <wp:simplePos x="0" y="0"/>
            <wp:positionH relativeFrom="column">
              <wp:posOffset>3468370</wp:posOffset>
            </wp:positionH>
            <wp:positionV relativeFrom="paragraph">
              <wp:posOffset>1370965</wp:posOffset>
            </wp:positionV>
            <wp:extent cx="425450" cy="426720"/>
            <wp:effectExtent l="0" t="0" r="0" b="0"/>
            <wp:wrapNone/>
            <wp:docPr id="161" name="Obrázo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61DBFA" wp14:editId="3840CF2D">
                <wp:simplePos x="0" y="0"/>
                <wp:positionH relativeFrom="column">
                  <wp:posOffset>2433320</wp:posOffset>
                </wp:positionH>
                <wp:positionV relativeFrom="paragraph">
                  <wp:posOffset>1291590</wp:posOffset>
                </wp:positionV>
                <wp:extent cx="0" cy="917575"/>
                <wp:effectExtent l="114300" t="0" r="76200" b="53975"/>
                <wp:wrapNone/>
                <wp:docPr id="94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F0C31" id="Line 2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101.7pt" to="191.6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58C485" wp14:editId="4D77ED9E">
                <wp:simplePos x="0" y="0"/>
                <wp:positionH relativeFrom="column">
                  <wp:posOffset>2433320</wp:posOffset>
                </wp:positionH>
                <wp:positionV relativeFrom="paragraph">
                  <wp:posOffset>470535</wp:posOffset>
                </wp:positionV>
                <wp:extent cx="2519045" cy="0"/>
                <wp:effectExtent l="0" t="95250" r="0" b="114300"/>
                <wp:wrapNone/>
                <wp:docPr id="95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190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1D44" id="Line 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37.05pt" to="389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  <w:noProof/>
        </w:rPr>
        <w:drawing>
          <wp:anchor distT="0" distB="0" distL="114300" distR="114300" simplePos="0" relativeHeight="251755520" behindDoc="0" locked="0" layoutInCell="1" allowOverlap="1" wp14:anchorId="0CE3B54C" wp14:editId="16AED17F">
            <wp:simplePos x="0" y="0"/>
            <wp:positionH relativeFrom="column">
              <wp:posOffset>1978025</wp:posOffset>
            </wp:positionH>
            <wp:positionV relativeFrom="paragraph">
              <wp:posOffset>635635</wp:posOffset>
            </wp:positionV>
            <wp:extent cx="360045" cy="426720"/>
            <wp:effectExtent l="0" t="0" r="0" b="0"/>
            <wp:wrapNone/>
            <wp:docPr id="162" name="Obrázok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  <w:noProof/>
        </w:rPr>
        <w:drawing>
          <wp:anchor distT="0" distB="0" distL="114300" distR="114300" simplePos="0" relativeHeight="251754496" behindDoc="0" locked="0" layoutInCell="1" allowOverlap="1" wp14:anchorId="4BA7A10B" wp14:editId="78DA0DC4">
            <wp:simplePos x="0" y="0"/>
            <wp:positionH relativeFrom="column">
              <wp:posOffset>5200650</wp:posOffset>
            </wp:positionH>
            <wp:positionV relativeFrom="paragraph">
              <wp:posOffset>1286510</wp:posOffset>
            </wp:positionV>
            <wp:extent cx="393700" cy="458470"/>
            <wp:effectExtent l="0" t="0" r="0" b="0"/>
            <wp:wrapNone/>
            <wp:docPr id="163" name="Obrázok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  <w:noProof/>
        </w:rPr>
        <w:drawing>
          <wp:anchor distT="0" distB="0" distL="114300" distR="114300" simplePos="0" relativeHeight="251753472" behindDoc="0" locked="0" layoutInCell="1" allowOverlap="1" wp14:anchorId="604F122F" wp14:editId="54798A30">
            <wp:simplePos x="0" y="0"/>
            <wp:positionH relativeFrom="column">
              <wp:posOffset>2017395</wp:posOffset>
            </wp:positionH>
            <wp:positionV relativeFrom="paragraph">
              <wp:posOffset>1381760</wp:posOffset>
            </wp:positionV>
            <wp:extent cx="393700" cy="458470"/>
            <wp:effectExtent l="0" t="0" r="0" b="0"/>
            <wp:wrapNone/>
            <wp:docPr id="164" name="Obrázok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  <w:noProof/>
        </w:rPr>
        <w:drawing>
          <wp:anchor distT="0" distB="0" distL="114300" distR="114300" simplePos="0" relativeHeight="251752448" behindDoc="0" locked="0" layoutInCell="1" allowOverlap="1" wp14:anchorId="55B7299B" wp14:editId="6EC3F4CD">
            <wp:simplePos x="0" y="0"/>
            <wp:positionH relativeFrom="column">
              <wp:posOffset>819150</wp:posOffset>
            </wp:positionH>
            <wp:positionV relativeFrom="paragraph">
              <wp:posOffset>1285240</wp:posOffset>
            </wp:positionV>
            <wp:extent cx="328295" cy="360045"/>
            <wp:effectExtent l="0" t="0" r="0" b="0"/>
            <wp:wrapNone/>
            <wp:docPr id="165" name="Obrázo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933FFA" wp14:editId="220A3C0E">
                <wp:simplePos x="0" y="0"/>
                <wp:positionH relativeFrom="column">
                  <wp:posOffset>2436495</wp:posOffset>
                </wp:positionH>
                <wp:positionV relativeFrom="paragraph">
                  <wp:posOffset>-149860</wp:posOffset>
                </wp:positionV>
                <wp:extent cx="2698750" cy="2903220"/>
                <wp:effectExtent l="0" t="19050" r="44450" b="30480"/>
                <wp:wrapNone/>
                <wp:docPr id="96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909E23D" id="Arc 9" o:spid="_x0000_s1026" style="position:absolute;margin-left:191.85pt;margin-top:-11.8pt;width:212.5pt;height:228.6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Jf8iereAAAACw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D41DF8">
        <w:rPr>
          <w:b/>
          <w:bCs/>
          <w:noProof/>
        </w:rPr>
        <w:drawing>
          <wp:anchor distT="0" distB="0" distL="114300" distR="114300" simplePos="0" relativeHeight="251750400" behindDoc="0" locked="0" layoutInCell="1" allowOverlap="1" wp14:anchorId="7DAE9DA7" wp14:editId="2EE31531">
            <wp:simplePos x="0" y="0"/>
            <wp:positionH relativeFrom="column">
              <wp:posOffset>2498725</wp:posOffset>
            </wp:positionH>
            <wp:positionV relativeFrom="paragraph">
              <wp:posOffset>1350010</wp:posOffset>
            </wp:positionV>
            <wp:extent cx="458470" cy="590550"/>
            <wp:effectExtent l="0" t="0" r="0" b="0"/>
            <wp:wrapNone/>
            <wp:docPr id="166" name="Obrázok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b/>
          <w:bCs/>
        </w:rPr>
        <w:t>a = r &gt; f</w:t>
      </w:r>
    </w:p>
    <w:p w14:paraId="3B85D2ED" w14:textId="77777777" w:rsidR="00ED39D4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D41DF8">
        <w:rPr>
          <w:b/>
          <w:bCs/>
        </w:rPr>
        <w:t>Obraz y´ je skutočný, prevrátený a rovnako veľký</w:t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B0C6A6" wp14:editId="10C1C3F2">
                <wp:simplePos x="0" y="0"/>
                <wp:positionH relativeFrom="column">
                  <wp:posOffset>2518471</wp:posOffset>
                </wp:positionH>
                <wp:positionV relativeFrom="paragraph">
                  <wp:posOffset>273050</wp:posOffset>
                </wp:positionV>
                <wp:extent cx="2437704" cy="1739900"/>
                <wp:effectExtent l="0" t="0" r="77470" b="50800"/>
                <wp:wrapNone/>
                <wp:docPr id="97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37704" cy="1739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C358E" id="Line 1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21.5pt" to="390.2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6D521" wp14:editId="73AB585C">
                <wp:simplePos x="0" y="0"/>
                <wp:positionH relativeFrom="column">
                  <wp:posOffset>2428875</wp:posOffset>
                </wp:positionH>
                <wp:positionV relativeFrom="paragraph">
                  <wp:posOffset>2016125</wp:posOffset>
                </wp:positionV>
                <wp:extent cx="2540000" cy="0"/>
                <wp:effectExtent l="0" t="95250" r="0" b="114300"/>
                <wp:wrapNone/>
                <wp:docPr id="98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F1564" id="Line 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5pt,158.75pt" to="391.2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69A78D" wp14:editId="634D95E0">
                <wp:simplePos x="0" y="0"/>
                <wp:positionH relativeFrom="column">
                  <wp:posOffset>2437771</wp:posOffset>
                </wp:positionH>
                <wp:positionV relativeFrom="paragraph">
                  <wp:posOffset>196850</wp:posOffset>
                </wp:positionV>
                <wp:extent cx="2505704" cy="1816100"/>
                <wp:effectExtent l="38100" t="0" r="28575" b="50800"/>
                <wp:wrapNone/>
                <wp:docPr id="99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05704" cy="1816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B869" id="Line 1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15.5pt" to="389.2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7BA16B" wp14:editId="4BEC670D">
                <wp:simplePos x="0" y="0"/>
                <wp:positionH relativeFrom="column">
                  <wp:posOffset>1095375</wp:posOffset>
                </wp:positionH>
                <wp:positionV relativeFrom="paragraph">
                  <wp:posOffset>1104265</wp:posOffset>
                </wp:positionV>
                <wp:extent cx="5645150" cy="0"/>
                <wp:effectExtent l="0" t="0" r="0" b="0"/>
                <wp:wrapNone/>
                <wp:docPr id="100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53F41" id="Line 8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6.95pt" to="530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</w:p>
    <w:p w14:paraId="17F9A76A" w14:textId="77777777" w:rsidR="00ED39D4" w:rsidRDefault="00ED39D4" w:rsidP="00ED39D4">
      <w:pPr>
        <w:rPr>
          <w:b/>
          <w:bCs/>
        </w:rPr>
      </w:pPr>
    </w:p>
    <w:p w14:paraId="5F9854C3" w14:textId="77777777" w:rsidR="00ED39D4" w:rsidRDefault="00ED39D4" w:rsidP="00ED39D4">
      <w:pPr>
        <w:rPr>
          <w:b/>
          <w:bCs/>
        </w:rPr>
      </w:pPr>
    </w:p>
    <w:p w14:paraId="71F8B313" w14:textId="77777777" w:rsidR="00ED39D4" w:rsidRDefault="00ED39D4" w:rsidP="00ED39D4">
      <w:pPr>
        <w:rPr>
          <w:b/>
          <w:bCs/>
        </w:rPr>
      </w:pPr>
    </w:p>
    <w:p w14:paraId="6CFAD1DE" w14:textId="77777777" w:rsidR="00ED39D4" w:rsidRDefault="00ED39D4" w:rsidP="00ED39D4">
      <w:pPr>
        <w:rPr>
          <w:b/>
          <w:bCs/>
        </w:rPr>
      </w:pPr>
    </w:p>
    <w:p w14:paraId="6D521620" w14:textId="77777777" w:rsidR="00ED39D4" w:rsidRDefault="00ED39D4" w:rsidP="00ED39D4">
      <w:pPr>
        <w:rPr>
          <w:b/>
          <w:bCs/>
        </w:rPr>
      </w:pPr>
    </w:p>
    <w:p w14:paraId="0127B9CC" w14:textId="77777777" w:rsidR="00ED39D4" w:rsidRDefault="00ED39D4" w:rsidP="00ED39D4">
      <w:pPr>
        <w:rPr>
          <w:b/>
          <w:bCs/>
        </w:rPr>
      </w:pPr>
    </w:p>
    <w:p w14:paraId="6C0F7770" w14:textId="77777777" w:rsidR="00ED39D4" w:rsidRDefault="00ED39D4" w:rsidP="00ED39D4">
      <w:pPr>
        <w:rPr>
          <w:b/>
          <w:bCs/>
        </w:rPr>
      </w:pPr>
    </w:p>
    <w:p w14:paraId="2865E399" w14:textId="77777777" w:rsidR="00ED39D4" w:rsidRDefault="00ED39D4" w:rsidP="00ED39D4">
      <w:pPr>
        <w:rPr>
          <w:b/>
          <w:bCs/>
        </w:rPr>
      </w:pPr>
    </w:p>
    <w:p w14:paraId="67D936C7" w14:textId="77777777" w:rsidR="00ED39D4" w:rsidRDefault="00ED39D4" w:rsidP="00ED39D4">
      <w:pPr>
        <w:rPr>
          <w:b/>
          <w:bCs/>
        </w:rPr>
      </w:pPr>
    </w:p>
    <w:p w14:paraId="1317541A" w14:textId="77777777" w:rsidR="00ED39D4" w:rsidRPr="00B535F9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B535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3A4E1D" wp14:editId="22D39A0F">
                <wp:simplePos x="0" y="0"/>
                <wp:positionH relativeFrom="column">
                  <wp:posOffset>3016250</wp:posOffset>
                </wp:positionH>
                <wp:positionV relativeFrom="paragraph">
                  <wp:posOffset>659130</wp:posOffset>
                </wp:positionV>
                <wp:extent cx="0" cy="917575"/>
                <wp:effectExtent l="57150" t="38100" r="76200" b="15875"/>
                <wp:wrapNone/>
                <wp:docPr id="101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357F6" id="Line 2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51.9pt" to="237.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B535F9">
        <w:rPr>
          <w:b/>
          <w:bCs/>
          <w:noProof/>
        </w:rPr>
        <w:drawing>
          <wp:anchor distT="0" distB="0" distL="114300" distR="114300" simplePos="0" relativeHeight="251764736" behindDoc="0" locked="0" layoutInCell="1" allowOverlap="1" wp14:anchorId="2AC9FE07" wp14:editId="22231E73">
            <wp:simplePos x="0" y="0"/>
            <wp:positionH relativeFrom="column">
              <wp:posOffset>1593850</wp:posOffset>
            </wp:positionH>
            <wp:positionV relativeFrom="paragraph">
              <wp:posOffset>1827530</wp:posOffset>
            </wp:positionV>
            <wp:extent cx="458470" cy="590550"/>
            <wp:effectExtent l="0" t="0" r="0" b="0"/>
            <wp:wrapNone/>
            <wp:docPr id="167" name="Obrázok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35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53D554" wp14:editId="032BD029">
                <wp:simplePos x="0" y="0"/>
                <wp:positionH relativeFrom="column">
                  <wp:posOffset>1209675</wp:posOffset>
                </wp:positionH>
                <wp:positionV relativeFrom="paragraph">
                  <wp:posOffset>1537335</wp:posOffset>
                </wp:positionV>
                <wp:extent cx="5645150" cy="0"/>
                <wp:effectExtent l="0" t="0" r="0" b="0"/>
                <wp:wrapNone/>
                <wp:docPr id="10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B6A5" id="Line 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21.05pt" to="539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B535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DD63CD" wp14:editId="424A7E13">
                <wp:simplePos x="0" y="0"/>
                <wp:positionH relativeFrom="column">
                  <wp:posOffset>2550795</wp:posOffset>
                </wp:positionH>
                <wp:positionV relativeFrom="paragraph">
                  <wp:posOffset>99060</wp:posOffset>
                </wp:positionV>
                <wp:extent cx="2698750" cy="2903220"/>
                <wp:effectExtent l="0" t="19050" r="44450" b="30480"/>
                <wp:wrapNone/>
                <wp:docPr id="103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E8335ED" id="Arc 7" o:spid="_x0000_s1026" style="position:absolute;margin-left:200.85pt;margin-top:7.8pt;width:212.5pt;height:228.6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B535F9">
        <w:rPr>
          <w:b/>
          <w:bCs/>
          <w:noProof/>
        </w:rPr>
        <w:drawing>
          <wp:anchor distT="0" distB="0" distL="114300" distR="114300" simplePos="0" relativeHeight="251767808" behindDoc="0" locked="0" layoutInCell="1" allowOverlap="1" wp14:anchorId="3ED37E23" wp14:editId="529AD962">
            <wp:simplePos x="0" y="0"/>
            <wp:positionH relativeFrom="column">
              <wp:posOffset>933450</wp:posOffset>
            </wp:positionH>
            <wp:positionV relativeFrom="paragraph">
              <wp:posOffset>1534160</wp:posOffset>
            </wp:positionV>
            <wp:extent cx="328295" cy="360045"/>
            <wp:effectExtent l="0" t="0" r="0" b="0"/>
            <wp:wrapNone/>
            <wp:docPr id="168" name="Obrázok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35F9">
        <w:rPr>
          <w:b/>
          <w:bCs/>
          <w:noProof/>
        </w:rPr>
        <w:drawing>
          <wp:anchor distT="0" distB="0" distL="114300" distR="114300" simplePos="0" relativeHeight="251768832" behindDoc="0" locked="0" layoutInCell="1" allowOverlap="1" wp14:anchorId="1992682F" wp14:editId="20B395EA">
            <wp:simplePos x="0" y="0"/>
            <wp:positionH relativeFrom="column">
              <wp:posOffset>2131695</wp:posOffset>
            </wp:positionH>
            <wp:positionV relativeFrom="paragraph">
              <wp:posOffset>1630680</wp:posOffset>
            </wp:positionV>
            <wp:extent cx="393700" cy="458470"/>
            <wp:effectExtent l="0" t="0" r="0" b="0"/>
            <wp:wrapNone/>
            <wp:docPr id="169" name="Obrázok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35F9">
        <w:rPr>
          <w:b/>
          <w:bCs/>
          <w:noProof/>
        </w:rPr>
        <w:drawing>
          <wp:anchor distT="0" distB="0" distL="114300" distR="114300" simplePos="0" relativeHeight="251769856" behindDoc="0" locked="0" layoutInCell="1" allowOverlap="1" wp14:anchorId="248AE662" wp14:editId="7FB5162A">
            <wp:simplePos x="0" y="0"/>
            <wp:positionH relativeFrom="column">
              <wp:posOffset>5314950</wp:posOffset>
            </wp:positionH>
            <wp:positionV relativeFrom="paragraph">
              <wp:posOffset>1535430</wp:posOffset>
            </wp:positionV>
            <wp:extent cx="393700" cy="458470"/>
            <wp:effectExtent l="0" t="0" r="0" b="0"/>
            <wp:wrapNone/>
            <wp:docPr id="170" name="Obrázo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35F9">
        <w:rPr>
          <w:b/>
          <w:bCs/>
          <w:noProof/>
        </w:rPr>
        <w:drawing>
          <wp:anchor distT="0" distB="0" distL="114300" distR="114300" simplePos="0" relativeHeight="251770880" behindDoc="0" locked="0" layoutInCell="1" allowOverlap="1" wp14:anchorId="61203DEB" wp14:editId="2CF45988">
            <wp:simplePos x="0" y="0"/>
            <wp:positionH relativeFrom="column">
              <wp:posOffset>2573020</wp:posOffset>
            </wp:positionH>
            <wp:positionV relativeFrom="paragraph">
              <wp:posOffset>884555</wp:posOffset>
            </wp:positionV>
            <wp:extent cx="360045" cy="426720"/>
            <wp:effectExtent l="0" t="0" r="0" b="0"/>
            <wp:wrapNone/>
            <wp:docPr id="171" name="Obrázok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35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1B853B" wp14:editId="7BD30591">
                <wp:simplePos x="0" y="0"/>
                <wp:positionH relativeFrom="column">
                  <wp:posOffset>2095500</wp:posOffset>
                </wp:positionH>
                <wp:positionV relativeFrom="paragraph">
                  <wp:posOffset>1540510</wp:posOffset>
                </wp:positionV>
                <wp:extent cx="0" cy="1231900"/>
                <wp:effectExtent l="114300" t="0" r="76200" b="63500"/>
                <wp:wrapNone/>
                <wp:docPr id="104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2319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506B0" id="Line 1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21.3pt" to="16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B535F9">
        <w:rPr>
          <w:b/>
          <w:bCs/>
        </w:rPr>
        <w:t>f &lt; a &lt; r</w:t>
      </w:r>
    </w:p>
    <w:p w14:paraId="01021AD4" w14:textId="77777777" w:rsidR="00ED39D4" w:rsidRPr="006E612B" w:rsidRDefault="00ED39D4" w:rsidP="00ED39D4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6E612B">
        <w:rPr>
          <w:b/>
          <w:bCs/>
        </w:rPr>
        <w:t>Obraz y´ je skutočný, prevrátený a zväčšený</w:t>
      </w:r>
    </w:p>
    <w:p w14:paraId="48CBDF07" w14:textId="77777777" w:rsidR="00ED39D4" w:rsidRDefault="00ED39D4" w:rsidP="00ED39D4">
      <w:pPr>
        <w:pStyle w:val="Odsekzoznamu"/>
        <w:ind w:left="2880"/>
        <w:rPr>
          <w:b/>
          <w:bCs/>
        </w:rPr>
      </w:pPr>
      <w:r w:rsidRPr="006E61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898369" wp14:editId="5B83372C">
                <wp:simplePos x="0" y="0"/>
                <wp:positionH relativeFrom="column">
                  <wp:posOffset>3067050</wp:posOffset>
                </wp:positionH>
                <wp:positionV relativeFrom="paragraph">
                  <wp:posOffset>307892</wp:posOffset>
                </wp:positionV>
                <wp:extent cx="1836420" cy="2102568"/>
                <wp:effectExtent l="0" t="0" r="68580" b="50165"/>
                <wp:wrapNone/>
                <wp:docPr id="10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36420" cy="21025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B185" id="Line 1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4.25pt" to="386.1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E87FA1" wp14:editId="19752BDE">
                <wp:simplePos x="0" y="0"/>
                <wp:positionH relativeFrom="column">
                  <wp:posOffset>3014345</wp:posOffset>
                </wp:positionH>
                <wp:positionV relativeFrom="paragraph">
                  <wp:posOffset>306070</wp:posOffset>
                </wp:positionV>
                <wp:extent cx="2047875" cy="0"/>
                <wp:effectExtent l="0" t="95250" r="0" b="114300"/>
                <wp:wrapNone/>
                <wp:docPr id="106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7C2FD" id="Line 1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24.1pt" to="398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209819" wp14:editId="6077D69D">
                <wp:simplePos x="0" y="0"/>
                <wp:positionH relativeFrom="column">
                  <wp:posOffset>2085974</wp:posOffset>
                </wp:positionH>
                <wp:positionV relativeFrom="paragraph">
                  <wp:posOffset>253366</wp:posOffset>
                </wp:positionV>
                <wp:extent cx="2969895" cy="2159448"/>
                <wp:effectExtent l="38100" t="0" r="20955" b="50800"/>
                <wp:wrapNone/>
                <wp:docPr id="10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969895" cy="21594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910CE" id="Line 15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9.95pt" to="398.1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713593" wp14:editId="422141DC">
                <wp:simplePos x="0" y="0"/>
                <wp:positionH relativeFrom="column">
                  <wp:posOffset>2095500</wp:posOffset>
                </wp:positionH>
                <wp:positionV relativeFrom="paragraph">
                  <wp:posOffset>2415540</wp:posOffset>
                </wp:positionV>
                <wp:extent cx="2830195" cy="0"/>
                <wp:effectExtent l="0" t="95250" r="0" b="114300"/>
                <wp:wrapNone/>
                <wp:docPr id="108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301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57819" id="Line 2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90.2pt" to="387.8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6E612B">
        <w:rPr>
          <w:b/>
          <w:bCs/>
          <w:noProof/>
        </w:rPr>
        <w:drawing>
          <wp:anchor distT="0" distB="0" distL="114300" distR="114300" simplePos="0" relativeHeight="251776000" behindDoc="0" locked="0" layoutInCell="1" allowOverlap="1" wp14:anchorId="10E87FB3" wp14:editId="4277A349">
            <wp:simplePos x="0" y="0"/>
            <wp:positionH relativeFrom="column">
              <wp:posOffset>3582670</wp:posOffset>
            </wp:positionH>
            <wp:positionV relativeFrom="paragraph">
              <wp:posOffset>1244600</wp:posOffset>
            </wp:positionV>
            <wp:extent cx="425450" cy="427037"/>
            <wp:effectExtent l="0" t="0" r="0" b="0"/>
            <wp:wrapNone/>
            <wp:docPr id="172" name="Obrázok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70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037E93C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BFB720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8511D4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6ADC0361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57A85FE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8732E87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5CCAEF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685FE203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16E691A" w14:textId="60CA782E" w:rsidR="00ED39D4" w:rsidRDefault="00ED39D4" w:rsidP="00ED39D4">
      <w:pPr>
        <w:pStyle w:val="Odsekzoznamu"/>
        <w:ind w:left="2880"/>
        <w:rPr>
          <w:b/>
          <w:bCs/>
        </w:rPr>
      </w:pPr>
    </w:p>
    <w:p w14:paraId="43C2E662" w14:textId="0E8E7717" w:rsidR="00ED39D4" w:rsidRDefault="00ED39D4" w:rsidP="00ED39D4">
      <w:pPr>
        <w:pStyle w:val="Odsekzoznamu"/>
        <w:ind w:left="2880"/>
        <w:rPr>
          <w:b/>
          <w:bCs/>
        </w:rPr>
      </w:pPr>
    </w:p>
    <w:p w14:paraId="270D1292" w14:textId="3EA06F84" w:rsidR="00ED39D4" w:rsidRDefault="00ED39D4" w:rsidP="00ED39D4">
      <w:pPr>
        <w:pStyle w:val="Odsekzoznamu"/>
        <w:ind w:left="2880"/>
        <w:rPr>
          <w:b/>
          <w:bCs/>
        </w:rPr>
      </w:pPr>
    </w:p>
    <w:p w14:paraId="3B8E4421" w14:textId="41719838" w:rsidR="00ED39D4" w:rsidRDefault="00ED39D4" w:rsidP="00ED39D4">
      <w:pPr>
        <w:pStyle w:val="Odsekzoznamu"/>
        <w:ind w:left="2880"/>
        <w:rPr>
          <w:b/>
          <w:bCs/>
        </w:rPr>
      </w:pPr>
    </w:p>
    <w:p w14:paraId="5BD87EB4" w14:textId="4F948E67" w:rsidR="00ED39D4" w:rsidRDefault="00ED39D4" w:rsidP="00ED39D4">
      <w:pPr>
        <w:pStyle w:val="Odsekzoznamu"/>
        <w:ind w:left="2880"/>
        <w:rPr>
          <w:b/>
          <w:bCs/>
        </w:rPr>
      </w:pPr>
    </w:p>
    <w:p w14:paraId="1B819BA1" w14:textId="3F4D9104" w:rsidR="00ED39D4" w:rsidRDefault="00ED39D4" w:rsidP="00ED39D4">
      <w:pPr>
        <w:pStyle w:val="Odsekzoznamu"/>
        <w:ind w:left="2880"/>
        <w:rPr>
          <w:b/>
          <w:bCs/>
        </w:rPr>
      </w:pP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85524B" wp14:editId="1127F703">
                <wp:simplePos x="0" y="0"/>
                <wp:positionH relativeFrom="column">
                  <wp:posOffset>4248150</wp:posOffset>
                </wp:positionH>
                <wp:positionV relativeFrom="paragraph">
                  <wp:posOffset>854075</wp:posOffset>
                </wp:positionV>
                <wp:extent cx="0" cy="639445"/>
                <wp:effectExtent l="57150" t="38100" r="76200" b="27305"/>
                <wp:wrapNone/>
                <wp:docPr id="11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3944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F6E5" id="Line 2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67.25pt" to="334.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B02427">
        <w:rPr>
          <w:b/>
          <w:bCs/>
          <w:noProof/>
        </w:rPr>
        <w:drawing>
          <wp:anchor distT="0" distB="0" distL="114300" distR="114300" simplePos="0" relativeHeight="251785216" behindDoc="0" locked="0" layoutInCell="1" allowOverlap="1" wp14:anchorId="4797647E" wp14:editId="453BEFA7">
            <wp:simplePos x="0" y="0"/>
            <wp:positionH relativeFrom="column">
              <wp:posOffset>4020820</wp:posOffset>
            </wp:positionH>
            <wp:positionV relativeFrom="paragraph">
              <wp:posOffset>1536700</wp:posOffset>
            </wp:positionV>
            <wp:extent cx="425450" cy="426720"/>
            <wp:effectExtent l="0" t="0" r="0" b="0"/>
            <wp:wrapNone/>
            <wp:docPr id="173" name="Obrázo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83168" behindDoc="0" locked="0" layoutInCell="1" allowOverlap="1" wp14:anchorId="0A7341E4" wp14:editId="2765B109">
            <wp:simplePos x="0" y="0"/>
            <wp:positionH relativeFrom="column">
              <wp:posOffset>3833495</wp:posOffset>
            </wp:positionH>
            <wp:positionV relativeFrom="paragraph">
              <wp:posOffset>963295</wp:posOffset>
            </wp:positionV>
            <wp:extent cx="360045" cy="426720"/>
            <wp:effectExtent l="0" t="0" r="0" b="0"/>
            <wp:wrapNone/>
            <wp:docPr id="174" name="Obrázok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82144" behindDoc="0" locked="0" layoutInCell="1" allowOverlap="1" wp14:anchorId="3C379DDE" wp14:editId="0345782C">
            <wp:simplePos x="0" y="0"/>
            <wp:positionH relativeFrom="column">
              <wp:posOffset>5753100</wp:posOffset>
            </wp:positionH>
            <wp:positionV relativeFrom="paragraph">
              <wp:posOffset>1452245</wp:posOffset>
            </wp:positionV>
            <wp:extent cx="393700" cy="458470"/>
            <wp:effectExtent l="0" t="0" r="0" b="0"/>
            <wp:wrapNone/>
            <wp:docPr id="175" name="Obrázo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81120" behindDoc="0" locked="0" layoutInCell="1" allowOverlap="1" wp14:anchorId="4D6C0923" wp14:editId="1B1FD18E">
            <wp:simplePos x="0" y="0"/>
            <wp:positionH relativeFrom="column">
              <wp:posOffset>2569845</wp:posOffset>
            </wp:positionH>
            <wp:positionV relativeFrom="paragraph">
              <wp:posOffset>1547495</wp:posOffset>
            </wp:positionV>
            <wp:extent cx="393700" cy="458470"/>
            <wp:effectExtent l="0" t="0" r="0" b="0"/>
            <wp:wrapNone/>
            <wp:docPr id="176" name="Obrázo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80096" behindDoc="0" locked="0" layoutInCell="1" allowOverlap="1" wp14:anchorId="62A60ECD" wp14:editId="2EB6F674">
            <wp:simplePos x="0" y="0"/>
            <wp:positionH relativeFrom="column">
              <wp:posOffset>1371600</wp:posOffset>
            </wp:positionH>
            <wp:positionV relativeFrom="paragraph">
              <wp:posOffset>1450975</wp:posOffset>
            </wp:positionV>
            <wp:extent cx="328295" cy="360045"/>
            <wp:effectExtent l="0" t="0" r="0" b="0"/>
            <wp:wrapNone/>
            <wp:docPr id="177" name="Obrázo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A89BB4" wp14:editId="3C197DA8">
                <wp:simplePos x="0" y="0"/>
                <wp:positionH relativeFrom="column">
                  <wp:posOffset>2988945</wp:posOffset>
                </wp:positionH>
                <wp:positionV relativeFrom="paragraph">
                  <wp:posOffset>15875</wp:posOffset>
                </wp:positionV>
                <wp:extent cx="2698750" cy="2903220"/>
                <wp:effectExtent l="0" t="19050" r="44450" b="30480"/>
                <wp:wrapNone/>
                <wp:docPr id="112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2CA26BA" id="Arc 7" o:spid="_x0000_s1026" style="position:absolute;margin-left:235.35pt;margin-top:1.25pt;width:212.5pt;height:228.6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C67FB2" wp14:editId="38F674BE">
                <wp:simplePos x="0" y="0"/>
                <wp:positionH relativeFrom="column">
                  <wp:posOffset>1647825</wp:posOffset>
                </wp:positionH>
                <wp:positionV relativeFrom="paragraph">
                  <wp:posOffset>1454150</wp:posOffset>
                </wp:positionV>
                <wp:extent cx="5645150" cy="0"/>
                <wp:effectExtent l="0" t="0" r="0" b="0"/>
                <wp:wrapNone/>
                <wp:docPr id="11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91E8" id="Line 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14.5pt" to="574.2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</w:p>
    <w:p w14:paraId="563C39F7" w14:textId="5A405853" w:rsidR="00ED39D4" w:rsidRDefault="00264E1B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BFF646" wp14:editId="61E96747">
                <wp:simplePos x="0" y="0"/>
                <wp:positionH relativeFrom="column">
                  <wp:posOffset>1633987</wp:posOffset>
                </wp:positionH>
                <wp:positionV relativeFrom="paragraph">
                  <wp:posOffset>126736</wp:posOffset>
                </wp:positionV>
                <wp:extent cx="3757522" cy="1829160"/>
                <wp:effectExtent l="38100" t="38100" r="52705" b="57150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57522" cy="18291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841FC" id="Line 25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0pt" to="424.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" strokecolor="#00b050" strokeweight="1.5pt">
                <v:stroke startarrow="open" endarrow="open"/>
              </v:line>
            </w:pict>
          </mc:Fallback>
        </mc:AlternateContent>
      </w:r>
      <w:r w:rsidR="00ED39D4" w:rsidRPr="00B535F9">
        <w:rPr>
          <w:b/>
          <w:bCs/>
        </w:rPr>
        <w:t>a = f</w:t>
      </w:r>
    </w:p>
    <w:p w14:paraId="5F88A7B3" w14:textId="78D6B2B0" w:rsidR="00ED39D4" w:rsidRPr="00B02427" w:rsidRDefault="00ED39D4" w:rsidP="00ED39D4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B02427">
        <w:rPr>
          <w:b/>
          <w:bCs/>
        </w:rPr>
        <w:t xml:space="preserve">Obraz y´ leží v nekonečne pred zrkadlom. </w:t>
      </w:r>
    </w:p>
    <w:p w14:paraId="1896583E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5AC410AC" w14:textId="7FC72264" w:rsidR="00ED39D4" w:rsidRDefault="00264E1B" w:rsidP="00ED39D4">
      <w:pPr>
        <w:pStyle w:val="Odsekzoznamu"/>
        <w:ind w:left="28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7F5B1B" wp14:editId="37762313">
                <wp:simplePos x="0" y="0"/>
                <wp:positionH relativeFrom="column">
                  <wp:posOffset>4295955</wp:posOffset>
                </wp:positionH>
                <wp:positionV relativeFrom="paragraph">
                  <wp:posOffset>124939</wp:posOffset>
                </wp:positionV>
                <wp:extent cx="1298958" cy="10064"/>
                <wp:effectExtent l="0" t="76200" r="15875" b="104775"/>
                <wp:wrapNone/>
                <wp:docPr id="189" name="Rovná spojovacia šípk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958" cy="100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C8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89" o:spid="_x0000_s1026" type="#_x0000_t32" style="position:absolute;margin-left:338.25pt;margin-top:9.85pt;width:102.3pt;height: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" strokecolor="#00b050" strokeweight="1.5pt">
                <v:stroke endarrow="open" joinstyle="miter"/>
              </v:shap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04C15C" wp14:editId="40CBA6A2">
                <wp:simplePos x="0" y="0"/>
                <wp:positionH relativeFrom="column">
                  <wp:posOffset>1806515</wp:posOffset>
                </wp:positionH>
                <wp:positionV relativeFrom="paragraph">
                  <wp:posOffset>178135</wp:posOffset>
                </wp:positionV>
                <wp:extent cx="3774776" cy="1721210"/>
                <wp:effectExtent l="38100" t="0" r="16510" b="69850"/>
                <wp:wrapNone/>
                <wp:docPr id="111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74776" cy="17212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C059D" id="Line 1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4.05pt" to="439.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" strokecolor="#00b050" strokeweight="1.5pt">
                <v:stroke endarrow="open"/>
              </v:line>
            </w:pict>
          </mc:Fallback>
        </mc:AlternateContent>
      </w:r>
    </w:p>
    <w:p w14:paraId="2EC081A2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2A39F3F4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C5091CA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9F5A41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2FA3BDB3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37B1453C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26B9D408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2080A74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985CBEC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2CECF706" w14:textId="77777777" w:rsidR="00ED39D4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 w:rsidRPr="00B02427">
        <w:rPr>
          <w:b/>
          <w:bCs/>
        </w:rPr>
        <w:lastRenderedPageBreak/>
        <w:t>a</w:t>
      </w:r>
      <w:r>
        <w:rPr>
          <w:b/>
          <w:bCs/>
        </w:rPr>
        <w:t xml:space="preserve"> </w:t>
      </w:r>
      <w:r w:rsidRPr="00B02427">
        <w:rPr>
          <w:b/>
          <w:bCs/>
        </w:rPr>
        <w:t>&lt;</w:t>
      </w:r>
      <w:r>
        <w:rPr>
          <w:b/>
          <w:bCs/>
        </w:rPr>
        <w:t xml:space="preserve"> </w:t>
      </w:r>
      <w:r w:rsidRPr="00B02427">
        <w:rPr>
          <w:b/>
          <w:bCs/>
        </w:rPr>
        <w:t>f</w:t>
      </w:r>
    </w:p>
    <w:p w14:paraId="19CD764D" w14:textId="77777777" w:rsidR="00ED39D4" w:rsidRPr="00B02427" w:rsidRDefault="00ED39D4" w:rsidP="00ED39D4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B02427">
        <w:rPr>
          <w:b/>
          <w:bCs/>
        </w:rPr>
        <w:t>Obraz y´ je neskutočný, zväčšený a priamy.</w:t>
      </w:r>
    </w:p>
    <w:p w14:paraId="7A4028A2" w14:textId="77777777" w:rsidR="00ED39D4" w:rsidRPr="00B02427" w:rsidRDefault="00ED39D4" w:rsidP="00ED39D4">
      <w:pPr>
        <w:rPr>
          <w:b/>
          <w:bCs/>
        </w:rPr>
      </w:pP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25FA4C" wp14:editId="55FFF8D2">
                <wp:simplePos x="0" y="0"/>
                <wp:positionH relativeFrom="column">
                  <wp:posOffset>2560320</wp:posOffset>
                </wp:positionH>
                <wp:positionV relativeFrom="paragraph">
                  <wp:posOffset>28575</wp:posOffset>
                </wp:positionV>
                <wp:extent cx="2698750" cy="2903220"/>
                <wp:effectExtent l="0" t="19050" r="44450" b="30480"/>
                <wp:wrapNone/>
                <wp:docPr id="114" name="Ar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1EB38F5" id="Arc 6" o:spid="_x0000_s1026" style="position:absolute;margin-left:201.6pt;margin-top:2.25pt;width:212.5pt;height:228.6pt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B02427">
        <w:rPr>
          <w:b/>
          <w:bCs/>
          <w:noProof/>
        </w:rPr>
        <w:drawing>
          <wp:anchor distT="0" distB="0" distL="114300" distR="114300" simplePos="0" relativeHeight="251789312" behindDoc="0" locked="0" layoutInCell="1" allowOverlap="1" wp14:anchorId="57F96781" wp14:editId="1604AA30">
            <wp:simplePos x="0" y="0"/>
            <wp:positionH relativeFrom="column">
              <wp:posOffset>942975</wp:posOffset>
            </wp:positionH>
            <wp:positionV relativeFrom="paragraph">
              <wp:posOffset>1463675</wp:posOffset>
            </wp:positionV>
            <wp:extent cx="328295" cy="360045"/>
            <wp:effectExtent l="0" t="0" r="0" b="0"/>
            <wp:wrapNone/>
            <wp:docPr id="178" name="Obrázo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90336" behindDoc="0" locked="0" layoutInCell="1" allowOverlap="1" wp14:anchorId="4C01C39C" wp14:editId="7ABA1F25">
            <wp:simplePos x="0" y="0"/>
            <wp:positionH relativeFrom="column">
              <wp:posOffset>2141220</wp:posOffset>
            </wp:positionH>
            <wp:positionV relativeFrom="paragraph">
              <wp:posOffset>1560195</wp:posOffset>
            </wp:positionV>
            <wp:extent cx="393700" cy="458470"/>
            <wp:effectExtent l="0" t="0" r="0" b="0"/>
            <wp:wrapNone/>
            <wp:docPr id="179" name="Obrázok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91360" behindDoc="0" locked="0" layoutInCell="1" allowOverlap="1" wp14:anchorId="5149C8B9" wp14:editId="16A64BD5">
            <wp:simplePos x="0" y="0"/>
            <wp:positionH relativeFrom="column">
              <wp:posOffset>5324475</wp:posOffset>
            </wp:positionH>
            <wp:positionV relativeFrom="paragraph">
              <wp:posOffset>1464945</wp:posOffset>
            </wp:positionV>
            <wp:extent cx="393700" cy="458470"/>
            <wp:effectExtent l="0" t="0" r="0" b="0"/>
            <wp:wrapNone/>
            <wp:docPr id="115" name="Obrázo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w:drawing>
          <wp:anchor distT="0" distB="0" distL="114300" distR="114300" simplePos="0" relativeHeight="251793408" behindDoc="0" locked="0" layoutInCell="1" allowOverlap="1" wp14:anchorId="04B7F011" wp14:editId="1F816CCE">
            <wp:simplePos x="0" y="0"/>
            <wp:positionH relativeFrom="column">
              <wp:posOffset>3592195</wp:posOffset>
            </wp:positionH>
            <wp:positionV relativeFrom="paragraph">
              <wp:posOffset>1549400</wp:posOffset>
            </wp:positionV>
            <wp:extent cx="425450" cy="426720"/>
            <wp:effectExtent l="0" t="0" r="0" b="0"/>
            <wp:wrapNone/>
            <wp:docPr id="116" name="Obrázo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37F041" wp14:editId="5408CA26">
                <wp:simplePos x="0" y="0"/>
                <wp:positionH relativeFrom="column">
                  <wp:posOffset>4630420</wp:posOffset>
                </wp:positionH>
                <wp:positionV relativeFrom="paragraph">
                  <wp:posOffset>866775</wp:posOffset>
                </wp:positionV>
                <wp:extent cx="0" cy="639445"/>
                <wp:effectExtent l="57150" t="38100" r="76200" b="27305"/>
                <wp:wrapNone/>
                <wp:docPr id="11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3944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9C6F0" id="Line 1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68.25pt" to="364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3FFA27" wp14:editId="616CAF04">
                <wp:simplePos x="0" y="0"/>
                <wp:positionH relativeFrom="column">
                  <wp:posOffset>1350645</wp:posOffset>
                </wp:positionH>
                <wp:positionV relativeFrom="paragraph">
                  <wp:posOffset>688975</wp:posOffset>
                </wp:positionV>
                <wp:extent cx="3763645" cy="1137920"/>
                <wp:effectExtent l="38100" t="57150" r="0" b="81280"/>
                <wp:wrapNone/>
                <wp:docPr id="118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63645" cy="11379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7A8BB" id="Line 1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54.25pt" to="402.7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" strokecolor="#00b050" strokeweight="1.5pt">
                <v:stroke startarrow="open" endarrow="open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83083E" wp14:editId="3ADFF98E">
                <wp:simplePos x="0" y="0"/>
                <wp:positionH relativeFrom="column">
                  <wp:posOffset>5919470</wp:posOffset>
                </wp:positionH>
                <wp:positionV relativeFrom="paragraph">
                  <wp:posOffset>479425</wp:posOffset>
                </wp:positionV>
                <wp:extent cx="0" cy="1026795"/>
                <wp:effectExtent l="114300" t="38100" r="76200" b="20955"/>
                <wp:wrapNone/>
                <wp:docPr id="119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02679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D010" id="Line 2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1pt,37.75pt" to="466.1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759DEB" wp14:editId="64381856">
                <wp:simplePos x="0" y="0"/>
                <wp:positionH relativeFrom="column">
                  <wp:posOffset>1219200</wp:posOffset>
                </wp:positionH>
                <wp:positionV relativeFrom="paragraph">
                  <wp:posOffset>1466850</wp:posOffset>
                </wp:positionV>
                <wp:extent cx="5645150" cy="0"/>
                <wp:effectExtent l="0" t="0" r="0" b="0"/>
                <wp:wrapNone/>
                <wp:docPr id="12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44BE" id="Line 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15.5pt" to="540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0A7E85" wp14:editId="48A4A801">
                <wp:simplePos x="0" y="0"/>
                <wp:positionH relativeFrom="column">
                  <wp:posOffset>5181600</wp:posOffset>
                </wp:positionH>
                <wp:positionV relativeFrom="paragraph">
                  <wp:posOffset>244475</wp:posOffset>
                </wp:positionV>
                <wp:extent cx="1407795" cy="425450"/>
                <wp:effectExtent l="0" t="0" r="20955" b="31750"/>
                <wp:wrapNone/>
                <wp:docPr id="1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07795" cy="4254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2439" id="Line 21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9.25pt" to="518.8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" strokecolor="black [3213]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CE1995" wp14:editId="50B8668F">
                <wp:simplePos x="0" y="0"/>
                <wp:positionH relativeFrom="column">
                  <wp:posOffset>5181600</wp:posOffset>
                </wp:positionH>
                <wp:positionV relativeFrom="paragraph">
                  <wp:posOffset>127000</wp:posOffset>
                </wp:positionV>
                <wp:extent cx="1392237" cy="674687"/>
                <wp:effectExtent l="0" t="0" r="17780" b="30480"/>
                <wp:wrapNone/>
                <wp:docPr id="122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2237" cy="674687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6A933" id="Line 20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0pt" to="517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" strokecolor="black [3213]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</w:p>
    <w:p w14:paraId="0A63C5B1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30A3CE13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7258047" w14:textId="77777777" w:rsidR="00ED39D4" w:rsidRDefault="00ED39D4" w:rsidP="00ED39D4">
      <w:pPr>
        <w:pStyle w:val="Odsekzoznamu"/>
        <w:ind w:left="2880"/>
        <w:rPr>
          <w:b/>
          <w:bCs/>
        </w:rPr>
      </w:pP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43587C" wp14:editId="2BA67367">
                <wp:simplePos x="0" y="0"/>
                <wp:positionH relativeFrom="column">
                  <wp:posOffset>1857375</wp:posOffset>
                </wp:positionH>
                <wp:positionV relativeFrom="paragraph">
                  <wp:posOffset>173990</wp:posOffset>
                </wp:positionV>
                <wp:extent cx="3270250" cy="1800225"/>
                <wp:effectExtent l="38100" t="0" r="25400" b="47625"/>
                <wp:wrapNone/>
                <wp:docPr id="12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270250" cy="1800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7C58" id="Line 13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3.7pt" to="403.7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B02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A5EE8A" wp14:editId="17BCFFD9">
                <wp:simplePos x="0" y="0"/>
                <wp:positionH relativeFrom="column">
                  <wp:posOffset>4638675</wp:posOffset>
                </wp:positionH>
                <wp:positionV relativeFrom="paragraph">
                  <wp:posOffset>189865</wp:posOffset>
                </wp:positionV>
                <wp:extent cx="528637" cy="0"/>
                <wp:effectExtent l="0" t="95250" r="0" b="114300"/>
                <wp:wrapNone/>
                <wp:docPr id="1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863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A3438" id="Line 1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4.95pt" to="406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" strokecolor="red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B02427">
        <w:rPr>
          <w:b/>
          <w:bCs/>
          <w:noProof/>
        </w:rPr>
        <w:drawing>
          <wp:anchor distT="0" distB="0" distL="114300" distR="114300" simplePos="0" relativeHeight="251800576" behindDoc="0" locked="0" layoutInCell="1" allowOverlap="1" wp14:anchorId="48AFE7E5" wp14:editId="1F6021A6">
            <wp:simplePos x="0" y="0"/>
            <wp:positionH relativeFrom="column">
              <wp:posOffset>4176395</wp:posOffset>
            </wp:positionH>
            <wp:positionV relativeFrom="paragraph">
              <wp:posOffset>422910</wp:posOffset>
            </wp:positionV>
            <wp:extent cx="360045" cy="426720"/>
            <wp:effectExtent l="0" t="0" r="0" b="0"/>
            <wp:wrapNone/>
            <wp:docPr id="180" name="Obrázok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4B6E15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6EE7269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44A7F066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79BE531E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5878C7A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C24F16D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04E928E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61590EA7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3093F7EF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379B56D4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5D5ED609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1A45FB00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09BAFFC7" w14:textId="77777777" w:rsidR="00ED39D4" w:rsidRDefault="00ED39D4" w:rsidP="00ED39D4">
      <w:pPr>
        <w:pStyle w:val="Odsekzoznamu"/>
        <w:ind w:left="2880"/>
        <w:rPr>
          <w:b/>
          <w:bCs/>
        </w:rPr>
      </w:pPr>
    </w:p>
    <w:p w14:paraId="65F3216C" w14:textId="77777777" w:rsidR="00ED39D4" w:rsidRDefault="00ED39D4" w:rsidP="00ED39D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Zobrazovacia rovnica</w:t>
      </w:r>
    </w:p>
    <w:p w14:paraId="3B562BEA" w14:textId="77777777" w:rsidR="00ED39D4" w:rsidRPr="00600502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r=2</m:t>
        </m:r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rFonts w:eastAsiaTheme="minorEastAsia"/>
          <w:b/>
          <w:bCs/>
        </w:rPr>
        <w:t xml:space="preserve"> (vždy)</w:t>
      </w:r>
    </w:p>
    <w:p w14:paraId="73DF7743" w14:textId="77777777" w:rsidR="00ED39D4" w:rsidRPr="00860DB7" w:rsidRDefault="00000000" w:rsidP="00ED39D4">
      <w:pPr>
        <w:pStyle w:val="Odsekzoznamu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'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5EEF3B93" w14:textId="77777777" w:rsidR="00ED39D4" w:rsidRDefault="00ED39D4" w:rsidP="00ED39D4">
      <w:pPr>
        <w:rPr>
          <w:b/>
          <w:bCs/>
        </w:rPr>
      </w:pPr>
    </w:p>
    <w:p w14:paraId="1ACD6885" w14:textId="77777777" w:rsidR="00ED39D4" w:rsidRPr="009D5121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9D5121">
        <w:rPr>
          <w:b/>
          <w:bCs/>
        </w:rPr>
        <w:t>a - predmetová vzdialenosť</w:t>
      </w:r>
    </w:p>
    <w:p w14:paraId="552F824B" w14:textId="77777777" w:rsidR="00ED39D4" w:rsidRPr="009D5121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9D5121">
        <w:rPr>
          <w:b/>
          <w:bCs/>
        </w:rPr>
        <w:t>a</w:t>
      </w:r>
      <w:r>
        <w:rPr>
          <w:b/>
          <w:bCs/>
        </w:rPr>
        <w:t>‘</w:t>
      </w:r>
      <w:r w:rsidRPr="009D5121">
        <w:rPr>
          <w:b/>
          <w:bCs/>
        </w:rPr>
        <w:t xml:space="preserve"> - obrazová vzdialenosť</w:t>
      </w:r>
    </w:p>
    <w:p w14:paraId="1AA65822" w14:textId="77777777" w:rsidR="00ED39D4" w:rsidRPr="009D5121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9D5121">
        <w:rPr>
          <w:b/>
          <w:bCs/>
        </w:rPr>
        <w:t>f - ohnisková vzdialenosť</w:t>
      </w:r>
    </w:p>
    <w:p w14:paraId="7A8FBE81" w14:textId="77777777" w:rsidR="00ED39D4" w:rsidRPr="009D5121" w:rsidRDefault="00ED39D4" w:rsidP="00ED39D4">
      <w:pPr>
        <w:rPr>
          <w:b/>
          <w:bCs/>
        </w:rPr>
      </w:pPr>
    </w:p>
    <w:p w14:paraId="778C56DE" w14:textId="77777777" w:rsidR="00ED39D4" w:rsidRPr="00600502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600502">
        <w:rPr>
          <w:b/>
          <w:bCs/>
        </w:rPr>
        <w:t>a, a</w:t>
      </w:r>
      <w:r>
        <w:rPr>
          <w:b/>
          <w:bCs/>
        </w:rPr>
        <w:t>‘</w:t>
      </w:r>
      <w:r w:rsidRPr="00600502">
        <w:rPr>
          <w:b/>
          <w:bCs/>
        </w:rPr>
        <w:t>, r,  f    pred zrkadlom majú kladnú hodnotu,</w:t>
      </w:r>
    </w:p>
    <w:p w14:paraId="5DED742A" w14:textId="77777777" w:rsidR="00ED39D4" w:rsidRPr="00600502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600502">
        <w:rPr>
          <w:b/>
          <w:bCs/>
        </w:rPr>
        <w:t>a</w:t>
      </w:r>
      <w:r>
        <w:rPr>
          <w:b/>
          <w:bCs/>
        </w:rPr>
        <w:t>‘</w:t>
      </w:r>
      <w:r w:rsidRPr="00600502">
        <w:rPr>
          <w:b/>
          <w:bCs/>
        </w:rPr>
        <w:t>, r,  f    za zrkadlom majú zápornú hodnotu.</w:t>
      </w:r>
    </w:p>
    <w:p w14:paraId="798E5049" w14:textId="77777777" w:rsidR="00ED39D4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763C9C">
        <w:rPr>
          <w:b/>
          <w:bCs/>
          <w:noProof/>
        </w:rPr>
        <w:drawing>
          <wp:anchor distT="0" distB="0" distL="114300" distR="114300" simplePos="0" relativeHeight="251816960" behindDoc="0" locked="0" layoutInCell="1" allowOverlap="1" wp14:anchorId="45F78E88" wp14:editId="4523DE35">
            <wp:simplePos x="0" y="0"/>
            <wp:positionH relativeFrom="column">
              <wp:posOffset>2934970</wp:posOffset>
            </wp:positionH>
            <wp:positionV relativeFrom="paragraph">
              <wp:posOffset>256540</wp:posOffset>
            </wp:positionV>
            <wp:extent cx="327025" cy="361950"/>
            <wp:effectExtent l="0" t="0" r="0" b="0"/>
            <wp:wrapNone/>
            <wp:docPr id="141" name="Obrázok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61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00502">
        <w:rPr>
          <w:b/>
          <w:bCs/>
        </w:rPr>
        <w:t>Pre duté guľové zrkadlo r  &gt; 0,  f  &gt; 0.</w:t>
      </w:r>
    </w:p>
    <w:p w14:paraId="63AB0956" w14:textId="77777777" w:rsidR="00ED39D4" w:rsidRDefault="00ED39D4" w:rsidP="00ED39D4">
      <w:pPr>
        <w:rPr>
          <w:b/>
          <w:bCs/>
        </w:rPr>
      </w:pPr>
      <w:r w:rsidRPr="00763C9C">
        <w:rPr>
          <w:b/>
          <w:bCs/>
          <w:noProof/>
        </w:rPr>
        <w:drawing>
          <wp:anchor distT="0" distB="0" distL="114300" distR="114300" simplePos="0" relativeHeight="251802624" behindDoc="0" locked="0" layoutInCell="1" allowOverlap="1" wp14:anchorId="0C107930" wp14:editId="6F05E96C">
            <wp:simplePos x="0" y="0"/>
            <wp:positionH relativeFrom="column">
              <wp:posOffset>2360295</wp:posOffset>
            </wp:positionH>
            <wp:positionV relativeFrom="paragraph">
              <wp:posOffset>1438910</wp:posOffset>
            </wp:positionV>
            <wp:extent cx="458470" cy="590550"/>
            <wp:effectExtent l="0" t="0" r="0" b="0"/>
            <wp:wrapNone/>
            <wp:docPr id="134" name="Obrázo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0D8BCE9" wp14:editId="25D4070B">
                <wp:simplePos x="0" y="0"/>
                <wp:positionH relativeFrom="column">
                  <wp:posOffset>1391920</wp:posOffset>
                </wp:positionH>
                <wp:positionV relativeFrom="paragraph">
                  <wp:posOffset>412115</wp:posOffset>
                </wp:positionV>
                <wp:extent cx="3479800" cy="177800"/>
                <wp:effectExtent l="727995750" t="57150" r="0" b="12700"/>
                <wp:wrapNone/>
                <wp:docPr id="13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79800" cy="177800"/>
                          <a:chOff x="458788" y="384175"/>
                          <a:chExt cx="2192" cy="112"/>
                        </a:xfrm>
                      </wpg:grpSpPr>
                      <wps:wsp>
                        <wps:cNvPr id="132" name="Line 56"/>
                        <wps:cNvCnPr/>
                        <wps:spPr bwMode="auto">
                          <a:xfrm>
                            <a:off x="458788" y="384175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33" name="Line 57"/>
                        <wps:cNvCnPr/>
                        <wps:spPr bwMode="auto">
                          <a:xfrm>
                            <a:off x="458788" y="384195"/>
                            <a:ext cx="219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50C29" id="Group 61" o:spid="_x0000_s1026" style="position:absolute;margin-left:109.6pt;margin-top:32.45pt;width:274pt;height:14pt;z-index:251815936" coordorigin="458788,384175" coordsize="2192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">
                <v:line id="Line 56" o:spid="_x0000_s1027" style="position:absolute;visibility:visible;mso-wrap-style:square" from="458788,384175" to="458788,38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" strokecolor="black [3213]" strokeweight="1.25pt">
                  <v:stroke dashstyle="dash" startarrowwidth="narrow" startarrowlength="short" endarrowwidth="narrow" endarrowlength="short"/>
                </v:line>
                <v:line id="Line 57" o:spid="_x0000_s1028" style="position:absolute;visibility:visible;mso-wrap-style:square" from="458788,384195" to="460980,38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" strokecolor="black [3213]" strokeweight="1.25pt">
                  <v:stroke startarrow="classic" startarrowwidth="wide" startarrowlength="long" endarrow="classic" endarrowwidth="wide" endarrowlength="long"/>
                </v:line>
              </v:group>
            </w:pict>
          </mc:Fallback>
        </mc:AlternateContent>
      </w:r>
      <w:r w:rsidRPr="00763C9C">
        <w:rPr>
          <w:b/>
          <w:bCs/>
          <w:noProof/>
        </w:rPr>
        <w:drawing>
          <wp:anchor distT="0" distB="0" distL="114300" distR="114300" simplePos="0" relativeHeight="251814912" behindDoc="0" locked="0" layoutInCell="1" allowOverlap="1" wp14:anchorId="521F0703" wp14:editId="0B5CEC03">
            <wp:simplePos x="0" y="0"/>
            <wp:positionH relativeFrom="column">
              <wp:posOffset>4046220</wp:posOffset>
            </wp:positionH>
            <wp:positionV relativeFrom="paragraph">
              <wp:posOffset>577215</wp:posOffset>
            </wp:positionV>
            <wp:extent cx="391795" cy="527050"/>
            <wp:effectExtent l="0" t="0" r="0" b="0"/>
            <wp:wrapNone/>
            <wp:docPr id="140" name="Obrázo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527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6D6F47A" wp14:editId="7F6DA76F">
                <wp:simplePos x="0" y="0"/>
                <wp:positionH relativeFrom="column">
                  <wp:posOffset>3579495</wp:posOffset>
                </wp:positionH>
                <wp:positionV relativeFrom="paragraph">
                  <wp:posOffset>1123315</wp:posOffset>
                </wp:positionV>
                <wp:extent cx="1401445" cy="390525"/>
                <wp:effectExtent l="2147125500" t="57150" r="0" b="9525"/>
                <wp:wrapNone/>
                <wp:docPr id="128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01445" cy="390525"/>
                          <a:chOff x="2646363" y="1095375"/>
                          <a:chExt cx="883" cy="246"/>
                        </a:xfrm>
                      </wpg:grpSpPr>
                      <wps:wsp>
                        <wps:cNvPr id="129" name="Line 53"/>
                        <wps:cNvCnPr/>
                        <wps:spPr bwMode="auto">
                          <a:xfrm>
                            <a:off x="2646363" y="1095375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30" name="Line 54"/>
                        <wps:cNvCnPr/>
                        <wps:spPr bwMode="auto">
                          <a:xfrm>
                            <a:off x="2646364" y="1095396"/>
                            <a:ext cx="88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38F8F" id="Group 60" o:spid="_x0000_s1026" style="position:absolute;margin-left:281.85pt;margin-top:88.45pt;width:110.35pt;height:30.75pt;z-index:251813888" coordorigin="26463,10953" coordsize="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">
                <v:line id="Line 53" o:spid="_x0000_s1027" style="position:absolute;visibility:visible;mso-wrap-style:square" from="26463,10953" to="26463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" strokecolor="black [3213]" strokeweight="1.25pt">
                  <v:stroke dashstyle="dash" startarrowwidth="narrow" startarrowlength="short" endarrowwidth="narrow" endarrowlength="short"/>
                </v:line>
                <v:line id="Line 54" o:spid="_x0000_s1028" style="position:absolute;visibility:visible;mso-wrap-style:square" from="26463,10953" to="26472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" strokecolor="black [3213]" strokeweight="1.25pt">
                  <v:stroke startarrow="classic" startarrowwidth="wide" startarrowlength="long" endarrow="classic" endarrowwidth="wide" endarrowlength="long"/>
                </v:line>
              </v:group>
            </w:pict>
          </mc:Fallback>
        </mc:AlternateContent>
      </w:r>
      <w:r w:rsidRPr="00763C9C">
        <w:rPr>
          <w:b/>
          <w:bCs/>
          <w:noProof/>
        </w:rPr>
        <w:drawing>
          <wp:anchor distT="0" distB="0" distL="114300" distR="114300" simplePos="0" relativeHeight="251812864" behindDoc="0" locked="0" layoutInCell="1" allowOverlap="1" wp14:anchorId="2CBD5997" wp14:editId="7722D0E4">
            <wp:simplePos x="0" y="0"/>
            <wp:positionH relativeFrom="column">
              <wp:posOffset>3613150</wp:posOffset>
            </wp:positionH>
            <wp:positionV relativeFrom="paragraph">
              <wp:posOffset>2273935</wp:posOffset>
            </wp:positionV>
            <wp:extent cx="425450" cy="527050"/>
            <wp:effectExtent l="0" t="0" r="0" b="0"/>
            <wp:wrapNone/>
            <wp:docPr id="139" name="Obrázo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527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DB4AF45" wp14:editId="67B4A808">
                <wp:simplePos x="0" y="0"/>
                <wp:positionH relativeFrom="column">
                  <wp:posOffset>2822575</wp:posOffset>
                </wp:positionH>
                <wp:positionV relativeFrom="paragraph">
                  <wp:posOffset>2032635</wp:posOffset>
                </wp:positionV>
                <wp:extent cx="2095500" cy="318770"/>
                <wp:effectExtent l="2147483647" t="0" r="0" b="62230"/>
                <wp:wrapNone/>
                <wp:docPr id="125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5500" cy="318770"/>
                          <a:chOff x="1889125" y="2062163"/>
                          <a:chExt cx="1320" cy="201"/>
                        </a:xfrm>
                      </wpg:grpSpPr>
                      <wps:wsp>
                        <wps:cNvPr id="126" name="Line 50"/>
                        <wps:cNvCnPr/>
                        <wps:spPr bwMode="auto">
                          <a:xfrm>
                            <a:off x="1889126" y="206216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7" name="Line 51"/>
                        <wps:cNvCnPr/>
                        <wps:spPr bwMode="auto">
                          <a:xfrm>
                            <a:off x="1889125" y="2062320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0E1F5" id="Group 59" o:spid="_x0000_s1026" style="position:absolute;margin-left:222.25pt;margin-top:160.05pt;width:165pt;height:25.1pt;z-index:251811840" coordorigin="18891,20621" coordsize="1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">
                <v:line id="Line 50" o:spid="_x0000_s1027" style="position:absolute;visibility:visible;mso-wrap-style:square" from="18891,20621" to="18891,2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" strokecolor="black [3213]" strokeweight="1.25pt">
                  <v:stroke dashstyle="dash" startarrowwidth="narrow" startarrowlength="short" endarrowwidth="narrow" endarrowlength="short"/>
                </v:line>
                <v:line id="Line 51" o:spid="_x0000_s1028" style="position:absolute;visibility:visible;mso-wrap-style:square" from="18891,20623" to="18904,2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" strokecolor="black [3213]" strokeweight="1.25pt">
                  <v:stroke startarrow="classic" startarrowwidth="wide" startarrowlength="long" endarrow="classic" endarrowwidth="wide" endarrowlength="long"/>
                </v:line>
              </v:group>
            </w:pict>
          </mc:Fallback>
        </mc:AlternateContent>
      </w:r>
      <w:r w:rsidRPr="00763C9C">
        <w:rPr>
          <w:b/>
          <w:bCs/>
          <w:noProof/>
        </w:rPr>
        <w:drawing>
          <wp:anchor distT="0" distB="0" distL="114300" distR="114300" simplePos="0" relativeHeight="251810816" behindDoc="0" locked="0" layoutInCell="1" allowOverlap="1" wp14:anchorId="189F1D11" wp14:editId="2B2AC6B4">
            <wp:simplePos x="0" y="0"/>
            <wp:positionH relativeFrom="column">
              <wp:posOffset>3350895</wp:posOffset>
            </wp:positionH>
            <wp:positionV relativeFrom="paragraph">
              <wp:posOffset>1546860</wp:posOffset>
            </wp:positionV>
            <wp:extent cx="425450" cy="426720"/>
            <wp:effectExtent l="0" t="0" r="0" b="0"/>
            <wp:wrapNone/>
            <wp:docPr id="138" name="Obrázok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15C3B4" wp14:editId="1501A1D7">
                <wp:simplePos x="0" y="0"/>
                <wp:positionH relativeFrom="column">
                  <wp:posOffset>2825750</wp:posOffset>
                </wp:positionH>
                <wp:positionV relativeFrom="paragraph">
                  <wp:posOffset>1461135</wp:posOffset>
                </wp:positionV>
                <wp:extent cx="0" cy="552450"/>
                <wp:effectExtent l="114300" t="0" r="76200" b="57150"/>
                <wp:wrapNone/>
                <wp:docPr id="135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878E" id="Line 4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15.05pt" to="222.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763C9C">
        <w:rPr>
          <w:b/>
          <w:bCs/>
          <w:noProof/>
        </w:rPr>
        <w:drawing>
          <wp:anchor distT="0" distB="0" distL="114300" distR="114300" simplePos="0" relativeHeight="251808768" behindDoc="0" locked="0" layoutInCell="1" allowOverlap="1" wp14:anchorId="7AAA7996" wp14:editId="79077071">
            <wp:simplePos x="0" y="0"/>
            <wp:positionH relativeFrom="column">
              <wp:posOffset>933450</wp:posOffset>
            </wp:positionH>
            <wp:positionV relativeFrom="paragraph">
              <wp:posOffset>812165</wp:posOffset>
            </wp:positionV>
            <wp:extent cx="360045" cy="426720"/>
            <wp:effectExtent l="0" t="0" r="0" b="0"/>
            <wp:wrapNone/>
            <wp:docPr id="137" name="Obrázo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w:drawing>
          <wp:anchor distT="0" distB="0" distL="114300" distR="114300" simplePos="0" relativeHeight="251807744" behindDoc="0" locked="0" layoutInCell="1" allowOverlap="1" wp14:anchorId="2D71901E" wp14:editId="78B2AC7B">
            <wp:simplePos x="0" y="0"/>
            <wp:positionH relativeFrom="column">
              <wp:posOffset>5083175</wp:posOffset>
            </wp:positionH>
            <wp:positionV relativeFrom="paragraph">
              <wp:posOffset>1463040</wp:posOffset>
            </wp:positionV>
            <wp:extent cx="393700" cy="458470"/>
            <wp:effectExtent l="0" t="0" r="0" b="0"/>
            <wp:wrapNone/>
            <wp:docPr id="136" name="Obrázok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w:drawing>
          <wp:anchor distT="0" distB="0" distL="114300" distR="114300" simplePos="0" relativeHeight="251806720" behindDoc="0" locked="0" layoutInCell="1" allowOverlap="1" wp14:anchorId="798FE5DD" wp14:editId="207240CE">
            <wp:simplePos x="0" y="0"/>
            <wp:positionH relativeFrom="column">
              <wp:posOffset>1899920</wp:posOffset>
            </wp:positionH>
            <wp:positionV relativeFrom="paragraph">
              <wp:posOffset>1558290</wp:posOffset>
            </wp:positionV>
            <wp:extent cx="393700" cy="458470"/>
            <wp:effectExtent l="0" t="0" r="0" b="0"/>
            <wp:wrapNone/>
            <wp:docPr id="181" name="Obrázok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3C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2CD981" wp14:editId="05A10C53">
                <wp:simplePos x="0" y="0"/>
                <wp:positionH relativeFrom="column">
                  <wp:posOffset>3573145</wp:posOffset>
                </wp:positionH>
                <wp:positionV relativeFrom="paragraph">
                  <wp:posOffset>6985</wp:posOffset>
                </wp:positionV>
                <wp:extent cx="1444625" cy="2903220"/>
                <wp:effectExtent l="0" t="0" r="41275" b="11430"/>
                <wp:wrapNone/>
                <wp:docPr id="142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4625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6667B248" id="Arc 34" o:spid="_x0000_s1026" style="position:absolute;margin-left:281.35pt;margin-top:.55pt;width:113.75pt;height:228.6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1215291,0;1217163,2903220;0,1454288" o:connectangles="0,0,0"/>
              </v:shape>
            </w:pict>
          </mc:Fallback>
        </mc:AlternateContent>
      </w:r>
      <w:r w:rsidRPr="00763C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627331" wp14:editId="71E9EAA0">
                <wp:simplePos x="0" y="0"/>
                <wp:positionH relativeFrom="column">
                  <wp:posOffset>977900</wp:posOffset>
                </wp:positionH>
                <wp:positionV relativeFrom="paragraph">
                  <wp:posOffset>1464310</wp:posOffset>
                </wp:positionV>
                <wp:extent cx="4460875" cy="0"/>
                <wp:effectExtent l="0" t="0" r="0" b="0"/>
                <wp:wrapNone/>
                <wp:docPr id="143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460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CA56" id="Line 33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15.3pt" to="428.2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763C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DAF56F" wp14:editId="2C068029">
                <wp:simplePos x="0" y="0"/>
                <wp:positionH relativeFrom="column">
                  <wp:posOffset>1390650</wp:posOffset>
                </wp:positionH>
                <wp:positionV relativeFrom="paragraph">
                  <wp:posOffset>586740</wp:posOffset>
                </wp:positionV>
                <wp:extent cx="0" cy="917575"/>
                <wp:effectExtent l="57150" t="38100" r="76200" b="15875"/>
                <wp:wrapNone/>
                <wp:docPr id="14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F0C7" id="Line 3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46.2pt" to="109.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>
        <w:rPr>
          <w:b/>
          <w:bCs/>
        </w:rPr>
        <w:t xml:space="preserve"> </w:t>
      </w:r>
    </w:p>
    <w:p w14:paraId="33921C28" w14:textId="77777777" w:rsidR="00ED39D4" w:rsidRDefault="00ED39D4" w:rsidP="00ED39D4">
      <w:pPr>
        <w:rPr>
          <w:b/>
          <w:bCs/>
        </w:rPr>
      </w:pPr>
    </w:p>
    <w:p w14:paraId="074F044D" w14:textId="77777777" w:rsidR="00ED39D4" w:rsidRDefault="00ED39D4" w:rsidP="00ED39D4">
      <w:pPr>
        <w:rPr>
          <w:b/>
          <w:bCs/>
        </w:rPr>
      </w:pPr>
    </w:p>
    <w:p w14:paraId="7D64A24F" w14:textId="77777777" w:rsidR="00ED39D4" w:rsidRDefault="00ED39D4" w:rsidP="00ED39D4">
      <w:pPr>
        <w:rPr>
          <w:b/>
          <w:bCs/>
        </w:rPr>
      </w:pPr>
    </w:p>
    <w:p w14:paraId="18B3B493" w14:textId="77777777" w:rsidR="00ED39D4" w:rsidRDefault="00ED39D4" w:rsidP="00ED39D4">
      <w:pPr>
        <w:rPr>
          <w:b/>
          <w:bCs/>
        </w:rPr>
      </w:pPr>
    </w:p>
    <w:p w14:paraId="41233941" w14:textId="77777777" w:rsidR="00ED39D4" w:rsidRDefault="00ED39D4" w:rsidP="00ED39D4">
      <w:pPr>
        <w:rPr>
          <w:b/>
          <w:bCs/>
        </w:rPr>
      </w:pPr>
    </w:p>
    <w:p w14:paraId="7F5841E2" w14:textId="77777777" w:rsidR="00ED39D4" w:rsidRDefault="00ED39D4" w:rsidP="00ED39D4">
      <w:pPr>
        <w:rPr>
          <w:b/>
          <w:bCs/>
        </w:rPr>
      </w:pPr>
    </w:p>
    <w:p w14:paraId="77E4820B" w14:textId="77777777" w:rsidR="00ED39D4" w:rsidRDefault="00ED39D4" w:rsidP="00ED39D4">
      <w:pPr>
        <w:rPr>
          <w:b/>
          <w:bCs/>
        </w:rPr>
      </w:pPr>
    </w:p>
    <w:p w14:paraId="145DE572" w14:textId="77777777" w:rsidR="00ED39D4" w:rsidRDefault="00ED39D4" w:rsidP="00ED39D4">
      <w:pPr>
        <w:rPr>
          <w:b/>
          <w:bCs/>
        </w:rPr>
      </w:pPr>
    </w:p>
    <w:p w14:paraId="71380D38" w14:textId="77777777" w:rsidR="00ED39D4" w:rsidRDefault="00ED39D4" w:rsidP="00ED39D4">
      <w:pPr>
        <w:rPr>
          <w:b/>
          <w:bCs/>
        </w:rPr>
      </w:pPr>
    </w:p>
    <w:p w14:paraId="0E601023" w14:textId="77777777" w:rsidR="00ED39D4" w:rsidRPr="00860DB7" w:rsidRDefault="00ED39D4" w:rsidP="00ED39D4">
      <w:pPr>
        <w:pStyle w:val="Odsekzoznamu"/>
        <w:numPr>
          <w:ilvl w:val="2"/>
          <w:numId w:val="1"/>
        </w:numPr>
        <w:rPr>
          <w:b/>
          <w:bCs/>
        </w:rPr>
      </w:pPr>
      <w:r w:rsidRPr="00763C9C">
        <w:rPr>
          <w:b/>
          <w:bCs/>
        </w:rPr>
        <w:lastRenderedPageBreak/>
        <w:t xml:space="preserve">Priečne zväčšenie - </w:t>
      </w:r>
      <w:r w:rsidRPr="00763C9C">
        <w:t>pomer výšky obrazu  y</w:t>
      </w:r>
      <w:r w:rsidRPr="00763C9C">
        <w:rPr>
          <w:lang w:val="en-US"/>
        </w:rPr>
        <w:t>’</w:t>
      </w:r>
      <w:r w:rsidRPr="00763C9C">
        <w:t xml:space="preserve"> a predmetu  </w:t>
      </w:r>
      <w:r>
        <w:t>y</w:t>
      </w:r>
    </w:p>
    <w:p w14:paraId="1657CCAF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-f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lang w:val="en-US"/>
              </w:rPr>
              <m:t>a-f</m:t>
            </m:r>
          </m:den>
        </m:f>
      </m:oMath>
    </w:p>
    <w:p w14:paraId="4154115E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w:r w:rsidRPr="00C513C2">
        <w:t>Pre priečne zväčšenie platí:</w:t>
      </w:r>
    </w:p>
    <w:p w14:paraId="512B1B0A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w:r w:rsidRPr="00C513C2">
        <w:t>Z</w:t>
      </w:r>
      <w:r>
        <w:t xml:space="preserve"> </w:t>
      </w:r>
      <w:r w:rsidRPr="00C513C2">
        <w:t>&lt;</w:t>
      </w:r>
      <w:r>
        <w:t xml:space="preserve"> </w:t>
      </w:r>
      <w:r w:rsidRPr="00C513C2">
        <w:t>0,  obraz je prevrátený</w:t>
      </w:r>
    </w:p>
    <w:p w14:paraId="7DB92AF1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w:r w:rsidRPr="00C513C2">
        <w:t>Z</w:t>
      </w:r>
      <w:r>
        <w:t xml:space="preserve"> </w:t>
      </w:r>
      <w:r w:rsidRPr="00C513C2">
        <w:t>&gt;</w:t>
      </w:r>
      <w:r>
        <w:t xml:space="preserve"> </w:t>
      </w:r>
      <w:r w:rsidRPr="00C513C2">
        <w:t>0,  obraz je priamy</w:t>
      </w:r>
    </w:p>
    <w:p w14:paraId="43B1575C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w:r w:rsidRPr="00C513C2">
        <w:t>|Z|</w:t>
      </w:r>
      <w:r>
        <w:t xml:space="preserve"> </w:t>
      </w:r>
      <w:r w:rsidRPr="00C513C2">
        <w:t>&gt;</w:t>
      </w:r>
      <w:r>
        <w:t xml:space="preserve"> </w:t>
      </w:r>
      <w:r w:rsidRPr="00C513C2">
        <w:t>1, obraz je zväčšený</w:t>
      </w:r>
    </w:p>
    <w:p w14:paraId="05714F59" w14:textId="77777777" w:rsidR="00ED39D4" w:rsidRPr="00C513C2" w:rsidRDefault="00ED39D4" w:rsidP="00ED39D4">
      <w:pPr>
        <w:pStyle w:val="Odsekzoznamu"/>
        <w:numPr>
          <w:ilvl w:val="2"/>
          <w:numId w:val="1"/>
        </w:numPr>
      </w:pPr>
      <w:r w:rsidRPr="00C513C2">
        <w:t>|Z|</w:t>
      </w:r>
      <w:r>
        <w:t xml:space="preserve"> </w:t>
      </w:r>
      <w:r w:rsidRPr="00C513C2">
        <w:t>&lt;</w:t>
      </w:r>
      <w:r>
        <w:t xml:space="preserve"> </w:t>
      </w:r>
      <w:r w:rsidRPr="00C513C2">
        <w:t>1, obraz je zmenšený</w:t>
      </w:r>
    </w:p>
    <w:p w14:paraId="66FDC486" w14:textId="77777777" w:rsidR="00ED39D4" w:rsidRPr="00860DB7" w:rsidRDefault="00ED39D4" w:rsidP="00ED39D4">
      <w:pPr>
        <w:pStyle w:val="Odsekzoznamu"/>
        <w:numPr>
          <w:ilvl w:val="2"/>
          <w:numId w:val="1"/>
        </w:numPr>
      </w:pPr>
      <w:r w:rsidRPr="00C513C2">
        <w:t>|Z|</w:t>
      </w:r>
      <w:r>
        <w:t xml:space="preserve"> </w:t>
      </w:r>
      <w:r w:rsidRPr="00C513C2">
        <w:t>=</w:t>
      </w:r>
      <w:r>
        <w:t xml:space="preserve"> </w:t>
      </w:r>
      <w:r w:rsidRPr="00C513C2">
        <w:t>1, obraz je rovnako veľký ako predmet</w:t>
      </w:r>
    </w:p>
    <w:p w14:paraId="1E5EB690" w14:textId="042ABD1D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6A5A8F2" w14:textId="4C4F3A95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6874AE9" w14:textId="5F518BE2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67042A1" w14:textId="2BB8F90D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237240A" w14:textId="486E75F0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0AF5E04" w14:textId="72B69385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1464DE0" w14:textId="61266E41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A609253" w14:textId="05DA4469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7F23D9" w14:textId="258EFC0C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9682562" w14:textId="2B6F1651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FB7E2B0" w14:textId="2C805BCC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34E5D20" w14:textId="0057816D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80CDC2F" w14:textId="77777777" w:rsidR="00ED39D4" w:rsidRDefault="00ED39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E7D8A3D" w14:textId="6AB78B0F" w:rsidR="003A5040" w:rsidRDefault="00251EEC" w:rsidP="001F40F2">
      <w:pPr>
        <w:pStyle w:val="Nzov"/>
        <w:jc w:val="center"/>
      </w:pPr>
      <w:r>
        <w:lastRenderedPageBreak/>
        <w:t>Zobrazovanie na guľovej ploche vypuklého zrkadla</w:t>
      </w:r>
    </w:p>
    <w:p w14:paraId="212D210D" w14:textId="77777777" w:rsidR="00B63465" w:rsidRDefault="00B63465" w:rsidP="00B63465"/>
    <w:p w14:paraId="5B59AFDC" w14:textId="1545128E" w:rsidR="00B63465" w:rsidRDefault="004B3337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Odraz lúčov</w:t>
      </w:r>
    </w:p>
    <w:p w14:paraId="5B41F4A5" w14:textId="0C533443" w:rsidR="004B3337" w:rsidRDefault="004B3337" w:rsidP="004B3337">
      <w:pPr>
        <w:ind w:left="360"/>
        <w:rPr>
          <w:b/>
          <w:bCs/>
        </w:rPr>
      </w:pPr>
    </w:p>
    <w:p w14:paraId="6F08AB67" w14:textId="3B158B5C" w:rsidR="004B3337" w:rsidRDefault="004B3337" w:rsidP="004B3337">
      <w:pPr>
        <w:pStyle w:val="Odsekzoznamu"/>
        <w:numPr>
          <w:ilvl w:val="1"/>
          <w:numId w:val="1"/>
        </w:numPr>
      </w:pPr>
      <w:r w:rsidRPr="004B33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1E25F" wp14:editId="4464C8F7">
                <wp:simplePos x="0" y="0"/>
                <wp:positionH relativeFrom="column">
                  <wp:posOffset>3603625</wp:posOffset>
                </wp:positionH>
                <wp:positionV relativeFrom="paragraph">
                  <wp:posOffset>1139190</wp:posOffset>
                </wp:positionV>
                <wp:extent cx="1239520" cy="601345"/>
                <wp:effectExtent l="0" t="0" r="17780" b="27305"/>
                <wp:wrapNone/>
                <wp:docPr id="14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239520" cy="60134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9EB0" id="Line 2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89.7pt" to="381.3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" strokecolor="#333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4B3337">
        <w:rPr>
          <w:noProof/>
        </w:rPr>
        <w:drawing>
          <wp:anchor distT="0" distB="0" distL="114300" distR="114300" simplePos="0" relativeHeight="251666432" behindDoc="0" locked="0" layoutInCell="1" allowOverlap="1" wp14:anchorId="018587EB" wp14:editId="0B512E2A">
            <wp:simplePos x="0" y="0"/>
            <wp:positionH relativeFrom="column">
              <wp:posOffset>3079750</wp:posOffset>
            </wp:positionH>
            <wp:positionV relativeFrom="paragraph">
              <wp:posOffset>1746885</wp:posOffset>
            </wp:positionV>
            <wp:extent cx="393700" cy="45847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B3337">
        <w:rPr>
          <w:noProof/>
        </w:rPr>
        <w:drawing>
          <wp:anchor distT="0" distB="0" distL="114300" distR="114300" simplePos="0" relativeHeight="251665408" behindDoc="0" locked="0" layoutInCell="1" allowOverlap="1" wp14:anchorId="56B41B84" wp14:editId="2F592E47">
            <wp:simplePos x="0" y="0"/>
            <wp:positionH relativeFrom="column">
              <wp:posOffset>6203950</wp:posOffset>
            </wp:positionH>
            <wp:positionV relativeFrom="paragraph">
              <wp:posOffset>1750060</wp:posOffset>
            </wp:positionV>
            <wp:extent cx="393700" cy="45847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B33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AF495" wp14:editId="2E816611">
                <wp:simplePos x="0" y="0"/>
                <wp:positionH relativeFrom="column">
                  <wp:posOffset>1772920</wp:posOffset>
                </wp:positionH>
                <wp:positionV relativeFrom="paragraph">
                  <wp:posOffset>285115</wp:posOffset>
                </wp:positionV>
                <wp:extent cx="1768475" cy="857250"/>
                <wp:effectExtent l="38100" t="38100" r="22225" b="19050"/>
                <wp:wrapNone/>
                <wp:docPr id="1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768475" cy="857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7DE2A" id="Line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22.45pt" to="278.8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4B3337">
        <w:rPr>
          <w:noProof/>
        </w:rPr>
        <w:drawing>
          <wp:anchor distT="0" distB="0" distL="114300" distR="114300" simplePos="0" relativeHeight="251663360" behindDoc="0" locked="0" layoutInCell="1" allowOverlap="1" wp14:anchorId="2A3B7895" wp14:editId="35356C13">
            <wp:simplePos x="0" y="0"/>
            <wp:positionH relativeFrom="column">
              <wp:posOffset>4852670</wp:posOffset>
            </wp:positionH>
            <wp:positionV relativeFrom="paragraph">
              <wp:posOffset>1748790</wp:posOffset>
            </wp:positionV>
            <wp:extent cx="425450" cy="42672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B33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B1519" wp14:editId="5D7FDCD5">
                <wp:simplePos x="0" y="0"/>
                <wp:positionH relativeFrom="column">
                  <wp:posOffset>514350</wp:posOffset>
                </wp:positionH>
                <wp:positionV relativeFrom="paragraph">
                  <wp:posOffset>1200785</wp:posOffset>
                </wp:positionV>
                <wp:extent cx="3038475" cy="0"/>
                <wp:effectExtent l="0" t="95250" r="0" b="114300"/>
                <wp:wrapNone/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27964" id="Line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94.55pt" to="279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4B3337">
        <w:rPr>
          <w:noProof/>
        </w:rPr>
        <w:drawing>
          <wp:anchor distT="0" distB="0" distL="114300" distR="114300" simplePos="0" relativeHeight="251661312" behindDoc="0" locked="0" layoutInCell="1" allowOverlap="1" wp14:anchorId="38C1617B" wp14:editId="15A15917">
            <wp:simplePos x="0" y="0"/>
            <wp:positionH relativeFrom="column">
              <wp:posOffset>266700</wp:posOffset>
            </wp:positionH>
            <wp:positionV relativeFrom="paragraph">
              <wp:posOffset>1786890</wp:posOffset>
            </wp:positionV>
            <wp:extent cx="328295" cy="36004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B33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2EFA0" wp14:editId="7043B03C">
                <wp:simplePos x="0" y="0"/>
                <wp:positionH relativeFrom="column">
                  <wp:posOffset>3505200</wp:posOffset>
                </wp:positionH>
                <wp:positionV relativeFrom="paragraph">
                  <wp:posOffset>305435</wp:posOffset>
                </wp:positionV>
                <wp:extent cx="2698750" cy="2903220"/>
                <wp:effectExtent l="19050" t="19050" r="0" b="30480"/>
                <wp:wrapNone/>
                <wp:docPr id="5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2D70D06" id="Arc 5" o:spid="_x0000_s1026" style="position:absolute;margin-left:276pt;margin-top:24.05pt;width:212.5pt;height:228.6pt;flip:x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4B3337">
        <w:t>Lúč rovnobežný s optickou osou sa odrazí tak, že po predĺžení smeruje do</w:t>
      </w:r>
      <w:r w:rsidR="00BA5496">
        <w:t xml:space="preserve"> neskutočného ohniska</w:t>
      </w:r>
    </w:p>
    <w:p w14:paraId="4FF30D8D" w14:textId="47A6BB61" w:rsidR="004B3337" w:rsidRDefault="004B3337" w:rsidP="004B3337">
      <w:r w:rsidRPr="004B33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15A6" wp14:editId="3EB7362A">
                <wp:simplePos x="0" y="0"/>
                <wp:positionH relativeFrom="column">
                  <wp:posOffset>515620</wp:posOffset>
                </wp:positionH>
                <wp:positionV relativeFrom="paragraph">
                  <wp:posOffset>1457960</wp:posOffset>
                </wp:positionV>
                <wp:extent cx="6073775" cy="0"/>
                <wp:effectExtent l="0" t="0" r="0" b="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B44F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14.8pt" to="518.8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="00BA5496">
        <w:t xml:space="preserve"> </w:t>
      </w:r>
    </w:p>
    <w:p w14:paraId="626F5B84" w14:textId="7084EF89" w:rsidR="00BA5496" w:rsidRDefault="00BA5496" w:rsidP="004B3337"/>
    <w:p w14:paraId="36E65D85" w14:textId="3E9E8FCF" w:rsidR="00BA5496" w:rsidRDefault="00BA5496" w:rsidP="004B3337"/>
    <w:p w14:paraId="63FFBF87" w14:textId="65639B3F" w:rsidR="00BA5496" w:rsidRDefault="00BA5496" w:rsidP="004B3337"/>
    <w:p w14:paraId="3947ADBB" w14:textId="0DE0C3B7" w:rsidR="00BA5496" w:rsidRDefault="00BA5496" w:rsidP="004B3337"/>
    <w:p w14:paraId="02C102B9" w14:textId="4192325F" w:rsidR="00BA5496" w:rsidRDefault="00BA5496" w:rsidP="004B3337"/>
    <w:p w14:paraId="20A34513" w14:textId="329DBD39" w:rsidR="00BA5496" w:rsidRDefault="00BA5496" w:rsidP="004B3337"/>
    <w:p w14:paraId="68710CF2" w14:textId="540A8691" w:rsidR="00BA5496" w:rsidRDefault="00BA5496" w:rsidP="004B3337"/>
    <w:p w14:paraId="32D93CAC" w14:textId="52F95DB6" w:rsidR="00BA5496" w:rsidRDefault="00BA5496" w:rsidP="004B3337"/>
    <w:p w14:paraId="438CF70B" w14:textId="11EE385E" w:rsidR="00BA5496" w:rsidRDefault="00BA5496" w:rsidP="004B3337"/>
    <w:p w14:paraId="7AF519AE" w14:textId="27E71682" w:rsidR="00BA5496" w:rsidRDefault="00BA5496" w:rsidP="004B3337"/>
    <w:p w14:paraId="67573B16" w14:textId="1882AE3C" w:rsidR="00BA5496" w:rsidRDefault="00BA5496" w:rsidP="004B3337"/>
    <w:p w14:paraId="6862F535" w14:textId="449014D9" w:rsidR="00BA5496" w:rsidRDefault="00BA5496" w:rsidP="00BA5496">
      <w:pPr>
        <w:pStyle w:val="Odsekzoznamu"/>
        <w:numPr>
          <w:ilvl w:val="1"/>
          <w:numId w:val="1"/>
        </w:numPr>
      </w:pPr>
      <w:r w:rsidRPr="00BA5496">
        <w:t>Lúč smerujúci do ohniska sa odrazí rovnobežne s optickou osou</w:t>
      </w:r>
    </w:p>
    <w:p w14:paraId="667CAD29" w14:textId="34E670EE" w:rsidR="00BA5496" w:rsidRDefault="00BA5496" w:rsidP="00BA5496"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00F7D" wp14:editId="748EE637">
                <wp:simplePos x="0" y="0"/>
                <wp:positionH relativeFrom="column">
                  <wp:posOffset>514350</wp:posOffset>
                </wp:positionH>
                <wp:positionV relativeFrom="paragraph">
                  <wp:posOffset>1153795</wp:posOffset>
                </wp:positionV>
                <wp:extent cx="3038475" cy="0"/>
                <wp:effectExtent l="0" t="95250" r="0" b="114300"/>
                <wp:wrapNone/>
                <wp:docPr id="2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3575" id="Line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90.85pt" to="279.7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" strokecolor="#bf8f00 [2407]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E9B38" wp14:editId="6E92EBFE">
                <wp:simplePos x="0" y="0"/>
                <wp:positionH relativeFrom="column">
                  <wp:posOffset>3603625</wp:posOffset>
                </wp:positionH>
                <wp:positionV relativeFrom="paragraph">
                  <wp:posOffset>1149350</wp:posOffset>
                </wp:positionV>
                <wp:extent cx="1239520" cy="601345"/>
                <wp:effectExtent l="0" t="0" r="17780" b="27305"/>
                <wp:wrapNone/>
                <wp:docPr id="2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239520" cy="60134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1928" id="Line 1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90.5pt" to="381.3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" strokecolor="#333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BA5496">
        <w:rPr>
          <w:noProof/>
        </w:rPr>
        <w:drawing>
          <wp:anchor distT="0" distB="0" distL="114300" distR="114300" simplePos="0" relativeHeight="251676672" behindDoc="0" locked="0" layoutInCell="1" allowOverlap="1" wp14:anchorId="1736E2A7" wp14:editId="22A35224">
            <wp:simplePos x="0" y="0"/>
            <wp:positionH relativeFrom="column">
              <wp:posOffset>3079750</wp:posOffset>
            </wp:positionH>
            <wp:positionV relativeFrom="paragraph">
              <wp:posOffset>1757045</wp:posOffset>
            </wp:positionV>
            <wp:extent cx="393700" cy="458470"/>
            <wp:effectExtent l="0" t="0" r="0" b="0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w:drawing>
          <wp:anchor distT="0" distB="0" distL="114300" distR="114300" simplePos="0" relativeHeight="251675648" behindDoc="0" locked="0" layoutInCell="1" allowOverlap="1" wp14:anchorId="5CE0A17F" wp14:editId="4F26E81C">
            <wp:simplePos x="0" y="0"/>
            <wp:positionH relativeFrom="column">
              <wp:posOffset>6203950</wp:posOffset>
            </wp:positionH>
            <wp:positionV relativeFrom="paragraph">
              <wp:posOffset>1760220</wp:posOffset>
            </wp:positionV>
            <wp:extent cx="393700" cy="458470"/>
            <wp:effectExtent l="0" t="0" r="0" b="0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94D50" wp14:editId="4EA94773">
                <wp:simplePos x="0" y="0"/>
                <wp:positionH relativeFrom="column">
                  <wp:posOffset>1772920</wp:posOffset>
                </wp:positionH>
                <wp:positionV relativeFrom="paragraph">
                  <wp:posOffset>257175</wp:posOffset>
                </wp:positionV>
                <wp:extent cx="1768475" cy="857250"/>
                <wp:effectExtent l="0" t="0" r="79375" b="57150"/>
                <wp:wrapNone/>
                <wp:docPr id="22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768475" cy="857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08AB" id="Line 11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20.25pt" to="278.8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" strokecolor="#bf8f00 [2407]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BA5496">
        <w:rPr>
          <w:noProof/>
        </w:rPr>
        <w:drawing>
          <wp:anchor distT="0" distB="0" distL="114300" distR="114300" simplePos="0" relativeHeight="251673600" behindDoc="0" locked="0" layoutInCell="1" allowOverlap="1" wp14:anchorId="587BCA24" wp14:editId="4D23E7EA">
            <wp:simplePos x="0" y="0"/>
            <wp:positionH relativeFrom="column">
              <wp:posOffset>4852670</wp:posOffset>
            </wp:positionH>
            <wp:positionV relativeFrom="paragraph">
              <wp:posOffset>1758950</wp:posOffset>
            </wp:positionV>
            <wp:extent cx="425450" cy="426720"/>
            <wp:effectExtent l="0" t="0" r="0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w:drawing>
          <wp:anchor distT="0" distB="0" distL="114300" distR="114300" simplePos="0" relativeHeight="251671552" behindDoc="0" locked="0" layoutInCell="1" allowOverlap="1" wp14:anchorId="0D3D5DBC" wp14:editId="1E659F79">
            <wp:simplePos x="0" y="0"/>
            <wp:positionH relativeFrom="column">
              <wp:posOffset>266700</wp:posOffset>
            </wp:positionH>
            <wp:positionV relativeFrom="paragraph">
              <wp:posOffset>1797050</wp:posOffset>
            </wp:positionV>
            <wp:extent cx="328295" cy="360045"/>
            <wp:effectExtent l="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6F95A" wp14:editId="3648B572">
                <wp:simplePos x="0" y="0"/>
                <wp:positionH relativeFrom="column">
                  <wp:posOffset>3505200</wp:posOffset>
                </wp:positionH>
                <wp:positionV relativeFrom="paragraph">
                  <wp:posOffset>315595</wp:posOffset>
                </wp:positionV>
                <wp:extent cx="2698750" cy="2903220"/>
                <wp:effectExtent l="19050" t="19050" r="0" b="30480"/>
                <wp:wrapNone/>
                <wp:docPr id="20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18E9CD5" id="Arc 5" o:spid="_x0000_s1026" style="position:absolute;margin-left:276pt;margin-top:24.85pt;width:212.5pt;height:228.6pt;flip:x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" path="m18171,-1nfc20409,3483,21600,7536,21600,11677v,4123,-1181,8160,-3401,11634em18171,-1nsc20409,3483,21600,7536,21600,11677v,4123,-1181,8160,-3401,11634l,11677,18171,-1xe" filled="f" strokecolor="#538135 [2409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D8F5C" wp14:editId="637279C9">
                <wp:simplePos x="0" y="0"/>
                <wp:positionH relativeFrom="column">
                  <wp:posOffset>515620</wp:posOffset>
                </wp:positionH>
                <wp:positionV relativeFrom="paragraph">
                  <wp:posOffset>1753870</wp:posOffset>
                </wp:positionV>
                <wp:extent cx="6073775" cy="0"/>
                <wp:effectExtent l="0" t="0" r="0" b="0"/>
                <wp:wrapNone/>
                <wp:docPr id="1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785F" id="Line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38.1pt" to="518.8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>
        <w:t xml:space="preserve"> </w:t>
      </w:r>
    </w:p>
    <w:p w14:paraId="0787373A" w14:textId="1661CBF4" w:rsidR="00BA5496" w:rsidRDefault="00BA5496" w:rsidP="00BA5496"/>
    <w:p w14:paraId="40DA1DA4" w14:textId="0AAFF9CB" w:rsidR="00BA5496" w:rsidRDefault="00BA5496" w:rsidP="00BA5496"/>
    <w:p w14:paraId="1C0E92BA" w14:textId="761FA2F6" w:rsidR="00BA5496" w:rsidRDefault="00BA5496" w:rsidP="00BA5496"/>
    <w:p w14:paraId="36BBBCD1" w14:textId="5B4764BB" w:rsidR="00BA5496" w:rsidRDefault="00BA5496" w:rsidP="00BA5496"/>
    <w:p w14:paraId="5CF04CB9" w14:textId="09BC398A" w:rsidR="00BA5496" w:rsidRDefault="00BA5496" w:rsidP="00BA5496"/>
    <w:p w14:paraId="14F81EEE" w14:textId="0DC741FE" w:rsidR="00BA5496" w:rsidRDefault="00BA5496" w:rsidP="00BA5496"/>
    <w:p w14:paraId="303B6339" w14:textId="715A5327" w:rsidR="00BA5496" w:rsidRDefault="00BA5496" w:rsidP="00BA5496"/>
    <w:p w14:paraId="3134EA04" w14:textId="56027631" w:rsidR="00BA5496" w:rsidRDefault="00BA5496" w:rsidP="00BA5496"/>
    <w:p w14:paraId="377D0E5E" w14:textId="539CFA73" w:rsidR="00BA5496" w:rsidRDefault="00BA5496" w:rsidP="00BA5496"/>
    <w:p w14:paraId="4840E07F" w14:textId="7BF1565A" w:rsidR="00BA5496" w:rsidRDefault="00BA5496" w:rsidP="00BA5496"/>
    <w:p w14:paraId="748AC250" w14:textId="0A4D6E94" w:rsidR="00BA5496" w:rsidRDefault="00BA5496" w:rsidP="00BA5496"/>
    <w:p w14:paraId="2B19E4FE" w14:textId="77777777" w:rsidR="00BA5496" w:rsidRDefault="00BA5496" w:rsidP="00BA5496"/>
    <w:p w14:paraId="7B9BC24B" w14:textId="4653DB70" w:rsidR="00BA5496" w:rsidRDefault="00BA5496" w:rsidP="00BA5496">
      <w:pPr>
        <w:pStyle w:val="Odsekzoznamu"/>
        <w:numPr>
          <w:ilvl w:val="1"/>
          <w:numId w:val="1"/>
        </w:numPr>
      </w:pPr>
      <w:r w:rsidRPr="00BA5496">
        <w:lastRenderedPageBreak/>
        <w:t>Lúč smerujúci do optického stredu sa odrazí opačným smerom</w:t>
      </w:r>
    </w:p>
    <w:p w14:paraId="1A163B1F" w14:textId="132C1D09" w:rsidR="00BA5496" w:rsidRDefault="00BA5496" w:rsidP="00BA5496"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BC2EC" wp14:editId="27909123">
                <wp:simplePos x="0" y="0"/>
                <wp:positionH relativeFrom="column">
                  <wp:posOffset>3093720</wp:posOffset>
                </wp:positionH>
                <wp:positionV relativeFrom="paragraph">
                  <wp:posOffset>746760</wp:posOffset>
                </wp:positionV>
                <wp:extent cx="2585720" cy="706120"/>
                <wp:effectExtent l="0" t="0" r="24130" b="36830"/>
                <wp:wrapNone/>
                <wp:docPr id="3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585720" cy="7061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38152" id="Line 15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58.8pt" to="447.2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" strokecolor="#333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BA5496">
        <w:rPr>
          <w:noProof/>
        </w:rPr>
        <w:drawing>
          <wp:anchor distT="0" distB="0" distL="114300" distR="114300" simplePos="0" relativeHeight="251684864" behindDoc="0" locked="0" layoutInCell="1" allowOverlap="1" wp14:anchorId="094B838D" wp14:editId="44526244">
            <wp:simplePos x="0" y="0"/>
            <wp:positionH relativeFrom="column">
              <wp:posOffset>2559050</wp:posOffset>
            </wp:positionH>
            <wp:positionV relativeFrom="paragraph">
              <wp:posOffset>1459865</wp:posOffset>
            </wp:positionV>
            <wp:extent cx="393700" cy="458470"/>
            <wp:effectExtent l="0" t="0" r="0" b="0"/>
            <wp:wrapNone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w:drawing>
          <wp:anchor distT="0" distB="0" distL="114300" distR="114300" simplePos="0" relativeHeight="251683840" behindDoc="0" locked="0" layoutInCell="1" allowOverlap="1" wp14:anchorId="16B51EA9" wp14:editId="2A8B7D4B">
            <wp:simplePos x="0" y="0"/>
            <wp:positionH relativeFrom="column">
              <wp:posOffset>5683250</wp:posOffset>
            </wp:positionH>
            <wp:positionV relativeFrom="paragraph">
              <wp:posOffset>1463040</wp:posOffset>
            </wp:positionV>
            <wp:extent cx="393700" cy="458470"/>
            <wp:effectExtent l="0" t="0" r="0" b="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58353" wp14:editId="6028B5F2">
                <wp:simplePos x="0" y="0"/>
                <wp:positionH relativeFrom="column">
                  <wp:posOffset>657225</wp:posOffset>
                </wp:positionH>
                <wp:positionV relativeFrom="paragraph">
                  <wp:posOffset>80010</wp:posOffset>
                </wp:positionV>
                <wp:extent cx="2392045" cy="657225"/>
                <wp:effectExtent l="38100" t="57150" r="8255" b="85725"/>
                <wp:wrapNone/>
                <wp:docPr id="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392045" cy="657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C673" id="Line 11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.3pt" to="240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" strokecolor="#00b050">
                <v:stroke startarrow="open" endarrow="open"/>
              </v:line>
            </w:pict>
          </mc:Fallback>
        </mc:AlternateContent>
      </w:r>
      <w:r w:rsidRPr="00BA5496">
        <w:rPr>
          <w:noProof/>
        </w:rPr>
        <w:drawing>
          <wp:anchor distT="0" distB="0" distL="114300" distR="114300" simplePos="0" relativeHeight="251681792" behindDoc="0" locked="0" layoutInCell="1" allowOverlap="1" wp14:anchorId="6582ECF2" wp14:editId="2178FF58">
            <wp:simplePos x="0" y="0"/>
            <wp:positionH relativeFrom="column">
              <wp:posOffset>4331970</wp:posOffset>
            </wp:positionH>
            <wp:positionV relativeFrom="paragraph">
              <wp:posOffset>1461135</wp:posOffset>
            </wp:positionV>
            <wp:extent cx="425450" cy="426720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E739A" wp14:editId="700C4326">
                <wp:simplePos x="0" y="0"/>
                <wp:positionH relativeFrom="column">
                  <wp:posOffset>2984500</wp:posOffset>
                </wp:positionH>
                <wp:positionV relativeFrom="paragraph">
                  <wp:posOffset>18415</wp:posOffset>
                </wp:positionV>
                <wp:extent cx="2698750" cy="2903220"/>
                <wp:effectExtent l="19050" t="19050" r="0" b="30480"/>
                <wp:wrapNone/>
                <wp:docPr id="29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97D9134" id="Arc 5" o:spid="_x0000_s1026" style="position:absolute;margin-left:235pt;margin-top:1.45pt;width:212.5pt;height:228.6pt;flip:x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" path="m18171,-1nfc20409,3483,21600,7536,21600,11677v,4123,-1181,8160,-3401,11634em18171,-1nsc20409,3483,21600,7536,21600,11677v,4123,-1181,8160,-3401,11634l,11677,18171,-1xe" filled="f" strokecolor="#538135 [2409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BA54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2CC99" wp14:editId="49222CE7">
                <wp:simplePos x="0" y="0"/>
                <wp:positionH relativeFrom="column">
                  <wp:posOffset>-4445</wp:posOffset>
                </wp:positionH>
                <wp:positionV relativeFrom="paragraph">
                  <wp:posOffset>1456690</wp:posOffset>
                </wp:positionV>
                <wp:extent cx="6073775" cy="0"/>
                <wp:effectExtent l="0" t="0" r="0" b="0"/>
                <wp:wrapNone/>
                <wp:docPr id="2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EAE1" id="Line 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14.7pt" to="477.9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>
        <w:t xml:space="preserve"> </w:t>
      </w:r>
    </w:p>
    <w:p w14:paraId="1E629765" w14:textId="1C1344CB" w:rsidR="00BA5496" w:rsidRDefault="00BA5496" w:rsidP="00BA5496"/>
    <w:p w14:paraId="2A42EAC0" w14:textId="64349AC5" w:rsidR="00BA5496" w:rsidRDefault="00BA5496" w:rsidP="00BA5496"/>
    <w:p w14:paraId="51225B4C" w14:textId="2E154362" w:rsidR="00BA5496" w:rsidRDefault="00BA5496" w:rsidP="00BA5496"/>
    <w:p w14:paraId="00C6D91A" w14:textId="67836D65" w:rsidR="00BA5496" w:rsidRDefault="00BA5496" w:rsidP="00BA5496"/>
    <w:p w14:paraId="3808A950" w14:textId="3F543D67" w:rsidR="00BA5496" w:rsidRDefault="00BA5496" w:rsidP="00BA5496"/>
    <w:p w14:paraId="1DC45C01" w14:textId="110A6610" w:rsidR="00BA5496" w:rsidRDefault="00BA5496" w:rsidP="00BA5496"/>
    <w:p w14:paraId="56FA232B" w14:textId="5523FAAB" w:rsidR="00BA5496" w:rsidRDefault="00BA5496" w:rsidP="00BA5496"/>
    <w:p w14:paraId="605447FD" w14:textId="1C5A94E5" w:rsidR="00BA5496" w:rsidRDefault="00BA5496" w:rsidP="00BA5496"/>
    <w:p w14:paraId="5A0EE2D1" w14:textId="08204CA9" w:rsidR="00BA5496" w:rsidRDefault="00BA5496" w:rsidP="00BA5496"/>
    <w:p w14:paraId="5A29B5FA" w14:textId="0D3715B5" w:rsidR="00BA5496" w:rsidRDefault="00BA5496" w:rsidP="00BA5496"/>
    <w:p w14:paraId="15488B16" w14:textId="6F108090" w:rsidR="00BA5496" w:rsidRPr="00BA5496" w:rsidRDefault="00BA5496" w:rsidP="00BA5496">
      <w:pPr>
        <w:pStyle w:val="Odsekzoznamu"/>
        <w:numPr>
          <w:ilvl w:val="0"/>
          <w:numId w:val="1"/>
        </w:numPr>
      </w:pPr>
      <w:r>
        <w:rPr>
          <w:b/>
          <w:bCs/>
        </w:rPr>
        <w:t>Zobrazovanie predmetu</w:t>
      </w:r>
    </w:p>
    <w:p w14:paraId="6721126A" w14:textId="286044B9" w:rsidR="00BA5496" w:rsidRDefault="00BA5496" w:rsidP="00BA5496">
      <w:pPr>
        <w:pStyle w:val="Odsekzoznamu"/>
        <w:numPr>
          <w:ilvl w:val="1"/>
          <w:numId w:val="1"/>
        </w:numPr>
      </w:pPr>
      <w:r w:rsidRPr="00BA5496">
        <w:t>Obraz y´ leží za zrkadlom, je neskutočný, zmenšený a</w:t>
      </w:r>
      <w:r w:rsidR="00F37A3B">
        <w:t> </w:t>
      </w:r>
      <w:r w:rsidRPr="00BA5496">
        <w:t>priamy</w:t>
      </w:r>
    </w:p>
    <w:p w14:paraId="57C89FE5" w14:textId="280A3F25" w:rsidR="00F37A3B" w:rsidRDefault="00FF15CF" w:rsidP="00F37A3B"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8B5AD" wp14:editId="4B01C9A2">
                <wp:simplePos x="0" y="0"/>
                <wp:positionH relativeFrom="column">
                  <wp:posOffset>515620</wp:posOffset>
                </wp:positionH>
                <wp:positionV relativeFrom="paragraph">
                  <wp:posOffset>1725295</wp:posOffset>
                </wp:positionV>
                <wp:extent cx="6073775" cy="0"/>
                <wp:effectExtent l="0" t="0" r="0" b="0"/>
                <wp:wrapNone/>
                <wp:docPr id="3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4046" id="Line 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35.85pt" to="518.8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96708" wp14:editId="5425D8FA">
                <wp:simplePos x="0" y="0"/>
                <wp:positionH relativeFrom="column">
                  <wp:posOffset>3505200</wp:posOffset>
                </wp:positionH>
                <wp:positionV relativeFrom="paragraph">
                  <wp:posOffset>287020</wp:posOffset>
                </wp:positionV>
                <wp:extent cx="2698750" cy="2903220"/>
                <wp:effectExtent l="19050" t="19050" r="0" b="30480"/>
                <wp:wrapNone/>
                <wp:docPr id="35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7E011E7" id="Arc 5" o:spid="_x0000_s1026" style="position:absolute;margin-left:276pt;margin-top:22.6pt;width:212.5pt;height:228.6pt;flip:x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" path="m18171,-1nfc20409,3483,21600,7536,21600,11677v,4123,-1181,8160,-3401,11634em18171,-1nsc20409,3483,21600,7536,21600,11677v,4123,-1181,8160,-3401,11634l,11677,18171,-1xe" filled="f" strokecolor="#538135 [2409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FF15CF">
        <w:rPr>
          <w:noProof/>
        </w:rPr>
        <w:drawing>
          <wp:anchor distT="0" distB="0" distL="114300" distR="114300" simplePos="0" relativeHeight="251689984" behindDoc="0" locked="0" layoutInCell="1" allowOverlap="1" wp14:anchorId="7B609F87" wp14:editId="11ED3563">
            <wp:simplePos x="0" y="0"/>
            <wp:positionH relativeFrom="column">
              <wp:posOffset>266700</wp:posOffset>
            </wp:positionH>
            <wp:positionV relativeFrom="paragraph">
              <wp:posOffset>1768475</wp:posOffset>
            </wp:positionV>
            <wp:extent cx="328295" cy="360045"/>
            <wp:effectExtent l="0" t="0" r="0" b="0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w:drawing>
          <wp:anchor distT="0" distB="0" distL="114300" distR="114300" simplePos="0" relativeHeight="251691008" behindDoc="0" locked="0" layoutInCell="1" allowOverlap="1" wp14:anchorId="38AF19B5" wp14:editId="188DC5E2">
            <wp:simplePos x="0" y="0"/>
            <wp:positionH relativeFrom="column">
              <wp:posOffset>4852670</wp:posOffset>
            </wp:positionH>
            <wp:positionV relativeFrom="paragraph">
              <wp:posOffset>1730375</wp:posOffset>
            </wp:positionV>
            <wp:extent cx="425450" cy="426720"/>
            <wp:effectExtent l="0" t="0" r="0" b="0"/>
            <wp:wrapNone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w:drawing>
          <wp:anchor distT="0" distB="0" distL="114300" distR="114300" simplePos="0" relativeHeight="251692032" behindDoc="0" locked="0" layoutInCell="1" allowOverlap="1" wp14:anchorId="51D179F5" wp14:editId="0DEB57A3">
            <wp:simplePos x="0" y="0"/>
            <wp:positionH relativeFrom="column">
              <wp:posOffset>6203950</wp:posOffset>
            </wp:positionH>
            <wp:positionV relativeFrom="paragraph">
              <wp:posOffset>1731645</wp:posOffset>
            </wp:positionV>
            <wp:extent cx="393700" cy="458470"/>
            <wp:effectExtent l="0" t="0" r="0" b="0"/>
            <wp:wrapNone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w:drawing>
          <wp:anchor distT="0" distB="0" distL="114300" distR="114300" simplePos="0" relativeHeight="251693056" behindDoc="0" locked="0" layoutInCell="1" allowOverlap="1" wp14:anchorId="00F9F10D" wp14:editId="091536FE">
            <wp:simplePos x="0" y="0"/>
            <wp:positionH relativeFrom="column">
              <wp:posOffset>3079750</wp:posOffset>
            </wp:positionH>
            <wp:positionV relativeFrom="paragraph">
              <wp:posOffset>1728470</wp:posOffset>
            </wp:positionV>
            <wp:extent cx="393700" cy="458470"/>
            <wp:effectExtent l="0" t="0" r="0" b="0"/>
            <wp:wrapNone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0EFC0" wp14:editId="248E7B19">
                <wp:simplePos x="0" y="0"/>
                <wp:positionH relativeFrom="column">
                  <wp:posOffset>1711325</wp:posOffset>
                </wp:positionH>
                <wp:positionV relativeFrom="paragraph">
                  <wp:posOffset>1045845</wp:posOffset>
                </wp:positionV>
                <wp:extent cx="0" cy="718820"/>
                <wp:effectExtent l="57150" t="38100" r="76200" b="24130"/>
                <wp:wrapNone/>
                <wp:docPr id="1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D9DD" id="Line 1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5pt,82.35pt" to="134.7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FF15CF">
        <w:rPr>
          <w:noProof/>
        </w:rPr>
        <w:drawing>
          <wp:anchor distT="0" distB="0" distL="114300" distR="114300" simplePos="0" relativeHeight="251695104" behindDoc="0" locked="0" layoutInCell="1" allowOverlap="1" wp14:anchorId="0415E4E0" wp14:editId="6CF24002">
            <wp:simplePos x="0" y="0"/>
            <wp:positionH relativeFrom="column">
              <wp:posOffset>1270000</wp:posOffset>
            </wp:positionH>
            <wp:positionV relativeFrom="paragraph">
              <wp:posOffset>1220470</wp:posOffset>
            </wp:positionV>
            <wp:extent cx="360045" cy="426720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C498F" wp14:editId="42485BB0">
                <wp:simplePos x="0" y="0"/>
                <wp:positionH relativeFrom="column">
                  <wp:posOffset>1712595</wp:posOffset>
                </wp:positionH>
                <wp:positionV relativeFrom="paragraph">
                  <wp:posOffset>1104900</wp:posOffset>
                </wp:positionV>
                <wp:extent cx="1861820" cy="0"/>
                <wp:effectExtent l="0" t="95250" r="0" b="114300"/>
                <wp:wrapNone/>
                <wp:docPr id="36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618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398D" id="Line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87pt" to="281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" strokecolor="#bf8f00 [2407]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75E76B" wp14:editId="4C751235">
                <wp:simplePos x="0" y="0"/>
                <wp:positionH relativeFrom="column">
                  <wp:posOffset>1934845</wp:posOffset>
                </wp:positionH>
                <wp:positionV relativeFrom="paragraph">
                  <wp:posOffset>123825</wp:posOffset>
                </wp:positionV>
                <wp:extent cx="1635125" cy="920750"/>
                <wp:effectExtent l="38100" t="38100" r="22225" b="31750"/>
                <wp:wrapNone/>
                <wp:docPr id="1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635125" cy="9207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1347" id="Line 2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9.75pt" to="281.1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" strokecolor="#bf8f00 [2407]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73DCC" wp14:editId="554B7FDD">
                <wp:simplePos x="0" y="0"/>
                <wp:positionH relativeFrom="column">
                  <wp:posOffset>3625850</wp:posOffset>
                </wp:positionH>
                <wp:positionV relativeFrom="paragraph">
                  <wp:posOffset>1031875</wp:posOffset>
                </wp:positionV>
                <wp:extent cx="1233170" cy="693420"/>
                <wp:effectExtent l="0" t="0" r="24130" b="30480"/>
                <wp:wrapNone/>
                <wp:docPr id="1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233170" cy="6934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78815" id="Line 2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81.25pt" to="382.6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" strokecolor="#333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36998" wp14:editId="50EAA868">
                <wp:simplePos x="0" y="0"/>
                <wp:positionH relativeFrom="column">
                  <wp:posOffset>1908175</wp:posOffset>
                </wp:positionH>
                <wp:positionV relativeFrom="paragraph">
                  <wp:posOffset>1515745</wp:posOffset>
                </wp:positionV>
                <wp:extent cx="1581150" cy="0"/>
                <wp:effectExtent l="0" t="95250" r="0" b="114300"/>
                <wp:wrapNone/>
                <wp:docPr id="1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5EF0" id="Line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19.35pt" to="274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" strokecolor="#bf8f00 [2407]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7C1B0D" wp14:editId="2DEBFA36">
                <wp:simplePos x="0" y="0"/>
                <wp:positionH relativeFrom="column">
                  <wp:posOffset>1714500</wp:posOffset>
                </wp:positionH>
                <wp:positionV relativeFrom="paragraph">
                  <wp:posOffset>1010920</wp:posOffset>
                </wp:positionV>
                <wp:extent cx="1772920" cy="401320"/>
                <wp:effectExtent l="0" t="0" r="55880" b="93980"/>
                <wp:wrapNone/>
                <wp:docPr id="1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772920" cy="4013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EE301" id="Line 23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9.6pt" to="274.6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" strokecolor="#bf8f00 [2407]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09E5EA" wp14:editId="51B1D2AC">
                <wp:simplePos x="0" y="0"/>
                <wp:positionH relativeFrom="column">
                  <wp:posOffset>3559175</wp:posOffset>
                </wp:positionH>
                <wp:positionV relativeFrom="paragraph">
                  <wp:posOffset>1435100</wp:posOffset>
                </wp:positionV>
                <wp:extent cx="1296670" cy="292100"/>
                <wp:effectExtent l="0" t="0" r="17780" b="31750"/>
                <wp:wrapNone/>
                <wp:docPr id="37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296670" cy="2921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prstDash val="dash"/>
                          <a:round/>
                          <a:headEnd type="none" w="sm" len="sm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68615" id="Line 2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13pt" to="382.3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" strokecolor="#333" strokeweight="1.25pt">
                <v:stroke dashstyle="dash" startarrowwidth="narrow" startarrowlength="short" endarrowwidth="wide" endarrowlength="long"/>
              </v:line>
            </w:pict>
          </mc:Fallback>
        </mc:AlternateContent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CEB65" wp14:editId="107E2082">
                <wp:simplePos x="0" y="0"/>
                <wp:positionH relativeFrom="column">
                  <wp:posOffset>3562350</wp:posOffset>
                </wp:positionH>
                <wp:positionV relativeFrom="paragraph">
                  <wp:posOffset>1422400</wp:posOffset>
                </wp:positionV>
                <wp:extent cx="975995" cy="0"/>
                <wp:effectExtent l="0" t="0" r="0" b="0"/>
                <wp:wrapNone/>
                <wp:docPr id="3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round/>
                          <a:headEnd type="none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6B5C4" id="Line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12pt" to="357.3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" strokecolor="black [3213]" strokeweight="1.25pt">
                <v:stroke dashstyle="dash" startarrowwidth="wide" startarrowlength="long" endarrowwidth="wide" endarrowlength="long"/>
              </v:line>
            </w:pict>
          </mc:Fallback>
        </mc:AlternateContent>
      </w:r>
      <w:r w:rsidRPr="00FF15CF">
        <w:rPr>
          <w:noProof/>
        </w:rPr>
        <w:drawing>
          <wp:anchor distT="0" distB="0" distL="114300" distR="114300" simplePos="0" relativeHeight="251703296" behindDoc="0" locked="0" layoutInCell="1" allowOverlap="1" wp14:anchorId="5050836D" wp14:editId="295DD9ED">
            <wp:simplePos x="0" y="0"/>
            <wp:positionH relativeFrom="column">
              <wp:posOffset>4478020</wp:posOffset>
            </wp:positionH>
            <wp:positionV relativeFrom="paragraph">
              <wp:posOffset>995045</wp:posOffset>
            </wp:positionV>
            <wp:extent cx="458470" cy="590550"/>
            <wp:effectExtent l="0" t="0" r="0" b="0"/>
            <wp:wrapNone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F15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AA8551" wp14:editId="047C232B">
                <wp:simplePos x="0" y="0"/>
                <wp:positionH relativeFrom="column">
                  <wp:posOffset>4314825</wp:posOffset>
                </wp:positionH>
                <wp:positionV relativeFrom="paragraph">
                  <wp:posOffset>1463675</wp:posOffset>
                </wp:positionV>
                <wp:extent cx="0" cy="303212"/>
                <wp:effectExtent l="57150" t="38100" r="57150" b="1905"/>
                <wp:wrapNone/>
                <wp:docPr id="39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03212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A4133" id="Line 2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15.25pt" to="339.7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" strokecolor="#a80000" strokeweight="3.5pt">
                <v:stroke startarrowwidth="narrow" startarrowlength="short" endarrow="block"/>
              </v:line>
            </w:pict>
          </mc:Fallback>
        </mc:AlternateContent>
      </w:r>
      <w:r>
        <w:t xml:space="preserve"> </w:t>
      </w:r>
    </w:p>
    <w:p w14:paraId="2C25418A" w14:textId="434D9245" w:rsidR="00FF15CF" w:rsidRDefault="00FF15CF" w:rsidP="00F37A3B"/>
    <w:p w14:paraId="11F13A16" w14:textId="6E4E0960" w:rsidR="00FF15CF" w:rsidRDefault="00FF15CF" w:rsidP="00F37A3B"/>
    <w:p w14:paraId="42CA883C" w14:textId="6ED9300C" w:rsidR="00FF15CF" w:rsidRDefault="00FF15CF" w:rsidP="00F37A3B"/>
    <w:p w14:paraId="1D153CCA" w14:textId="52C9D1BF" w:rsidR="00FF15CF" w:rsidRDefault="00FF15CF" w:rsidP="00F37A3B"/>
    <w:p w14:paraId="2380675A" w14:textId="1009AECE" w:rsidR="00FF15CF" w:rsidRDefault="00FF15CF" w:rsidP="00F37A3B"/>
    <w:p w14:paraId="5E83D6C5" w14:textId="02D33DC7" w:rsidR="00FF15CF" w:rsidRDefault="00FF15CF" w:rsidP="00F37A3B"/>
    <w:p w14:paraId="7CF5B895" w14:textId="79B71C4C" w:rsidR="00FF15CF" w:rsidRDefault="00FF15CF" w:rsidP="00F37A3B"/>
    <w:p w14:paraId="00C57D3C" w14:textId="33621062" w:rsidR="00FF15CF" w:rsidRDefault="00FF15CF" w:rsidP="00F37A3B"/>
    <w:p w14:paraId="541B522C" w14:textId="372C4DC5" w:rsidR="00FF15CF" w:rsidRDefault="00FF15CF" w:rsidP="00F37A3B"/>
    <w:p w14:paraId="39B05064" w14:textId="3C08CD4B" w:rsidR="00FF15CF" w:rsidRDefault="00FF15CF" w:rsidP="00F37A3B"/>
    <w:p w14:paraId="38B87C3B" w14:textId="1882AFF0" w:rsidR="00FF15CF" w:rsidRDefault="00FF15CF" w:rsidP="00F37A3B"/>
    <w:p w14:paraId="68A44F1F" w14:textId="5F8DF1C8" w:rsidR="00FF15CF" w:rsidRDefault="00FF15CF" w:rsidP="00FF15CF">
      <w:pPr>
        <w:pStyle w:val="Odsekzoznamu"/>
        <w:numPr>
          <w:ilvl w:val="0"/>
          <w:numId w:val="1"/>
        </w:numPr>
      </w:pPr>
      <w:r>
        <w:t>Využitie guľových zrkadiel</w:t>
      </w:r>
    </w:p>
    <w:p w14:paraId="62407495" w14:textId="77777777" w:rsidR="00FF15CF" w:rsidRPr="00FF15CF" w:rsidRDefault="00FF15CF" w:rsidP="00FF15CF">
      <w:pPr>
        <w:pStyle w:val="Odsekzoznamu"/>
        <w:numPr>
          <w:ilvl w:val="1"/>
          <w:numId w:val="1"/>
        </w:numPr>
        <w:rPr>
          <w:lang w:val="en-US"/>
        </w:rPr>
      </w:pPr>
      <w:r w:rsidRPr="00FF15CF">
        <w:rPr>
          <w:b/>
          <w:bCs/>
        </w:rPr>
        <w:t>Duté zrkadlá</w:t>
      </w:r>
      <w:r>
        <w:rPr>
          <w:b/>
          <w:bCs/>
        </w:rPr>
        <w:t>:</w:t>
      </w:r>
    </w:p>
    <w:p w14:paraId="3494E548" w14:textId="3AED489B" w:rsidR="00FF15CF" w:rsidRPr="00FF15CF" w:rsidRDefault="00FF15CF" w:rsidP="00FF15CF">
      <w:pPr>
        <w:pStyle w:val="Odsekzoznamu"/>
        <w:numPr>
          <w:ilvl w:val="2"/>
          <w:numId w:val="1"/>
        </w:numPr>
        <w:rPr>
          <w:lang w:val="en-US"/>
        </w:rPr>
      </w:pPr>
      <w:r>
        <w:t>O</w:t>
      </w:r>
      <w:r w:rsidRPr="00FF15CF">
        <w:t xml:space="preserve">svetľovacia technika (reflektory) </w:t>
      </w:r>
    </w:p>
    <w:p w14:paraId="4F2CC629" w14:textId="0C19A666" w:rsidR="00FF15CF" w:rsidRPr="00FF15CF" w:rsidRDefault="00FF15CF" w:rsidP="00FF15CF">
      <w:pPr>
        <w:pStyle w:val="Odsekzoznamu"/>
        <w:numPr>
          <w:ilvl w:val="2"/>
          <w:numId w:val="1"/>
        </w:numPr>
        <w:rPr>
          <w:lang w:val="en-US"/>
        </w:rPr>
      </w:pPr>
      <w:r>
        <w:t>S</w:t>
      </w:r>
      <w:r w:rsidRPr="00FF15CF">
        <w:t>vetlomety automobilov</w:t>
      </w:r>
    </w:p>
    <w:p w14:paraId="04CA7B24" w14:textId="77777777" w:rsidR="00FF15CF" w:rsidRPr="00FF15CF" w:rsidRDefault="00FF15CF" w:rsidP="00FF15CF">
      <w:pPr>
        <w:pStyle w:val="Odsekzoznamu"/>
        <w:numPr>
          <w:ilvl w:val="1"/>
          <w:numId w:val="1"/>
        </w:numPr>
        <w:rPr>
          <w:lang w:val="en-US"/>
        </w:rPr>
      </w:pPr>
      <w:r w:rsidRPr="00FF15CF">
        <w:rPr>
          <w:b/>
          <w:bCs/>
        </w:rPr>
        <w:t>Vypuklé zrkadlá</w:t>
      </w:r>
      <w:r>
        <w:rPr>
          <w:b/>
          <w:bCs/>
        </w:rPr>
        <w:t>:</w:t>
      </w:r>
    </w:p>
    <w:p w14:paraId="3205E473" w14:textId="1827916B" w:rsidR="00FF15CF" w:rsidRPr="00FF15CF" w:rsidRDefault="00FF15CF" w:rsidP="00FF15CF">
      <w:pPr>
        <w:pStyle w:val="Odsekzoznamu"/>
        <w:numPr>
          <w:ilvl w:val="2"/>
          <w:numId w:val="1"/>
        </w:numPr>
        <w:rPr>
          <w:lang w:val="en-US"/>
        </w:rPr>
      </w:pPr>
      <w:r>
        <w:t>N</w:t>
      </w:r>
      <w:r w:rsidRPr="00FF15CF">
        <w:t>eprehľadné zákruty</w:t>
      </w:r>
    </w:p>
    <w:p w14:paraId="341325BD" w14:textId="2719D649" w:rsidR="00FF15CF" w:rsidRPr="00FF15CF" w:rsidRDefault="00FF15CF" w:rsidP="00FF15CF">
      <w:pPr>
        <w:pStyle w:val="Odsekzoznamu"/>
        <w:numPr>
          <w:ilvl w:val="2"/>
          <w:numId w:val="1"/>
        </w:numPr>
        <w:rPr>
          <w:lang w:val="en-US"/>
        </w:rPr>
      </w:pPr>
      <w:r>
        <w:t>S</w:t>
      </w:r>
      <w:r w:rsidRPr="00FF15CF">
        <w:t>pätné zrkadlá</w:t>
      </w:r>
    </w:p>
    <w:p w14:paraId="638160B1" w14:textId="4A84E84A" w:rsidR="00FF15CF" w:rsidRPr="00FF15CF" w:rsidRDefault="00FF15CF" w:rsidP="00FF15CF">
      <w:pPr>
        <w:pStyle w:val="Odsekzoznamu"/>
        <w:numPr>
          <w:ilvl w:val="2"/>
          <w:numId w:val="1"/>
        </w:numPr>
        <w:rPr>
          <w:lang w:val="en-US"/>
        </w:rPr>
      </w:pPr>
      <w:r>
        <w:t>Ď</w:t>
      </w:r>
      <w:r w:rsidRPr="00FF15CF">
        <w:t xml:space="preserve">alekohľady </w:t>
      </w:r>
    </w:p>
    <w:sectPr w:rsidR="00FF15CF" w:rsidRPr="00FF15C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5EC"/>
    <w:multiLevelType w:val="hybridMultilevel"/>
    <w:tmpl w:val="D714D89A"/>
    <w:lvl w:ilvl="0" w:tplc="46326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2C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6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22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25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8B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03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6BCE"/>
    <w:multiLevelType w:val="hybridMultilevel"/>
    <w:tmpl w:val="347E0D3E"/>
    <w:lvl w:ilvl="0" w:tplc="7C46F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E7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C0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2C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2D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0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A3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25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8678381">
    <w:abstractNumId w:val="1"/>
  </w:num>
  <w:num w:numId="2" w16cid:durableId="1254624287">
    <w:abstractNumId w:val="2"/>
  </w:num>
  <w:num w:numId="3" w16cid:durableId="91686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EC"/>
    <w:rsid w:val="001F40F2"/>
    <w:rsid w:val="00251EEC"/>
    <w:rsid w:val="00264E1B"/>
    <w:rsid w:val="003A5040"/>
    <w:rsid w:val="004B3337"/>
    <w:rsid w:val="00B63465"/>
    <w:rsid w:val="00BA5496"/>
    <w:rsid w:val="00C63554"/>
    <w:rsid w:val="00ED39D4"/>
    <w:rsid w:val="00F37A3B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3E70"/>
  <w15:chartTrackingRefBased/>
  <w15:docId w15:val="{EA57E41C-EDC4-407C-8DF8-E79AA48E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2023-02-14T20:41:00Z</dcterms:created>
  <dcterms:modified xsi:type="dcterms:W3CDTF">2023-02-21T19:55:00Z</dcterms:modified>
</cp:coreProperties>
</file>