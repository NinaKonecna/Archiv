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F583" w14:textId="69A84772" w:rsidR="003A5040" w:rsidRPr="00F310E8" w:rsidRDefault="00632D07" w:rsidP="001F40F2">
      <w:pPr>
        <w:pStyle w:val="Nzov"/>
        <w:jc w:val="center"/>
      </w:pPr>
      <w:r w:rsidRPr="00F310E8">
        <w:t>Práca a Energia</w:t>
      </w:r>
    </w:p>
    <w:p w14:paraId="450F81F9" w14:textId="77777777" w:rsidR="00B63465" w:rsidRPr="00F310E8" w:rsidRDefault="00B63465" w:rsidP="00B63465"/>
    <w:p w14:paraId="7EFA100F" w14:textId="0D69F5F7" w:rsidR="00B63465" w:rsidRPr="00967F93" w:rsidRDefault="00F310E8" w:rsidP="00B63465">
      <w:pPr>
        <w:pStyle w:val="Odsekzoznamu"/>
        <w:numPr>
          <w:ilvl w:val="0"/>
          <w:numId w:val="1"/>
        </w:numPr>
        <w:rPr>
          <w:b/>
          <w:bCs/>
        </w:rPr>
      </w:pPr>
      <w:r w:rsidRPr="00967F93">
        <w:rPr>
          <w:b/>
          <w:bCs/>
        </w:rPr>
        <w:t xml:space="preserve">Mechanická práca W [J </w:t>
      </w:r>
      <w:r w:rsidR="007D7253">
        <w:rPr>
          <w:b/>
          <w:bCs/>
        </w:rPr>
        <w:t>(J</w:t>
      </w:r>
      <w:r w:rsidRPr="00967F93">
        <w:rPr>
          <w:b/>
          <w:bCs/>
        </w:rPr>
        <w:t>oule</w:t>
      </w:r>
      <w:r w:rsidR="007D7253">
        <w:rPr>
          <w:b/>
          <w:bCs/>
        </w:rPr>
        <w:t>)</w:t>
      </w:r>
      <w:r w:rsidRPr="00967F93">
        <w:rPr>
          <w:b/>
          <w:bCs/>
        </w:rPr>
        <w:t>]</w:t>
      </w:r>
    </w:p>
    <w:p w14:paraId="743E566E" w14:textId="20E27A1B" w:rsidR="00F310E8" w:rsidRDefault="00F310E8" w:rsidP="00F310E8">
      <w:pPr>
        <w:pStyle w:val="Odsekzoznamu"/>
        <w:numPr>
          <w:ilvl w:val="1"/>
          <w:numId w:val="1"/>
        </w:numPr>
      </w:pPr>
      <w:r w:rsidRPr="00F310E8">
        <w:t>Pôsobením sily na</w:t>
      </w:r>
      <w:r>
        <w:t xml:space="preserve"> teleso, ktoré sa pohybuje po určitej dráhe konáme prácu</w:t>
      </w:r>
    </w:p>
    <w:p w14:paraId="7920070A" w14:textId="161873C4" w:rsidR="00F310E8" w:rsidRPr="00967F93" w:rsidRDefault="00F310E8" w:rsidP="00F310E8">
      <w:pPr>
        <w:pStyle w:val="Odsekzoznamu"/>
        <w:numPr>
          <w:ilvl w:val="1"/>
          <w:numId w:val="1"/>
        </w:numPr>
      </w:pPr>
      <w:r>
        <w:t> </w:t>
      </w:r>
      <m:oMath>
        <m:r>
          <w:rPr>
            <w:rFonts w:ascii="Cambria Math" w:hAnsi="Cambria Math"/>
          </w:rPr>
          <m:t>W=F*s</m:t>
        </m:r>
      </m:oMath>
      <w:r>
        <w:rPr>
          <w:rFonts w:eastAsiaTheme="minorEastAsia"/>
        </w:rPr>
        <w:t xml:space="preserve"> (vodorovná rovnica)</w:t>
      </w:r>
    </w:p>
    <w:p w14:paraId="54F694E1" w14:textId="3BA85534" w:rsidR="00967F93" w:rsidRPr="00967F93" w:rsidRDefault="00967F93" w:rsidP="00F310E8">
      <w:pPr>
        <w:pStyle w:val="Odsekzoznamu"/>
        <w:numPr>
          <w:ilvl w:val="1"/>
          <w:numId w:val="1"/>
        </w:numPr>
        <w:rPr>
          <w:b/>
          <w:bCs/>
        </w:rPr>
      </w:pPr>
      <w:r w:rsidRPr="00967F93">
        <w:rPr>
          <w:b/>
          <w:bCs/>
        </w:rPr>
        <w:t> Nevodorovná rovnica:</w:t>
      </w:r>
    </w:p>
    <w:p w14:paraId="2AEB58B0" w14:textId="43E4E786" w:rsidR="00F310E8" w:rsidRPr="00F310E8" w:rsidRDefault="00F310E8" w:rsidP="00967F93">
      <w:pPr>
        <w:pStyle w:val="Odsekzoznamu"/>
        <w:numPr>
          <w:ilvl w:val="2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1DAAEC2" wp14:editId="658895BA">
                <wp:simplePos x="0" y="0"/>
                <wp:positionH relativeFrom="column">
                  <wp:posOffset>1884680</wp:posOffset>
                </wp:positionH>
                <wp:positionV relativeFrom="paragraph">
                  <wp:posOffset>119380</wp:posOffset>
                </wp:positionV>
                <wp:extent cx="218860" cy="239755"/>
                <wp:effectExtent l="38100" t="38100" r="48260" b="46355"/>
                <wp:wrapNone/>
                <wp:docPr id="1444191617" name="Písanie rukou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8860" cy="239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B447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17" o:spid="_x0000_s1026" type="#_x0000_t75" style="position:absolute;margin-left:148.05pt;margin-top:9.05pt;width:17.95pt;height:1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0eGd2AQAACQMAAA4AAABkcnMvZTJvRG9jLnhtbJxSy07DMBC8I/EP&#10;lu80j76jpj1QIfUA9AAfYBy7sYi90dpt2r9n0wdtQQipF2vXY49ndjyZbW3FNgq9AZfzpBNzppyE&#10;wrhVzt/fnh5GnPkgXCEqcCrnO+X5bHp/N2nqTKVQQlUoZETifNbUOS9DqLMo8rJUVvgO1MoRqAGt&#10;CNTiKipQNMRuqyiN40HUABY1glTe0+78APLpnl9rJcOr1l4FVuW8101JXjgVSMWwO+bsg4rBKObR&#10;dCKyFYq6NPIoSdygyArjSMA31VwEwdZoflFZIxE86NCRYCPQ2ki190POkviHs4X7bF0lPbnGTIIL&#10;yoWlwHCa3R645Qlb0QSaZygoHbEOwI+MNJ7/wziInoNcW9JzSARVJQJ9B1+a2nOGmSlyjosiOet3&#10;m8ezgyWefb1cA5RIdLT815WtRtsOm5Swbc4p4F277rNU28AkbabJaDQgRBKUdsfDfr/FT8wHhlN3&#10;MVo6chXiZd9ev/jB0y8AAAD//wMAUEsDBBQABgAIAAAAIQBIdx+RTAMAAIYJAAAQAAAAZHJzL2lu&#10;ay9pbmsxLnhtbLRVy27bMBC8F+g/EOxBF1HmktTLiN1TAxRo0aJJgfbo2LQtxJIMiY6Tv++SomQl&#10;cYoe3ItFLsnlzOwsffXxsdyRB920RV3NKEScEl0t61VRbWb05+01yyhpzaJaLXZ1pWf0Sbf04/z9&#10;u6uiui93U/wlmKFq7ajczejWmP10Mjkej9FRRnWzmQjO5eRzdf/1C537Uyu9LqrC4JVtH1rWldGP&#10;xiabFqsZXZpHPuzH3Df1oVnqYdlGmuVph2kWS31dN+XCDBm3i6rSO1ItSsT9ixLztMdBgfdsdENJ&#10;WSBhJiJQqco+5RhYPM7oaH5AiC0iKenkfM7f/yHn9eucFpYUaZJS4iGt9IPFNHGaT9/m/r2p97ox&#10;hT7J3IniF57Isps7fTqhGt3Wu4OtDSUPi90BJQPO0Rb+bpicEeR1PtTmovlQlzfzjcE9l8bTG+vg&#10;RRss1ZfWFKVGo5f7wWOmxcQ2fGMa1w6CC8mAMy5uBZ+KdAo8kgCjUngX9znvmkO7HfLdNSe/upVB&#10;tY7ZsViZ7SA6j7iIB9XHmp87u9XFZmv+etgTd6cH75zpRGcn4pn80OsZ/eCakbiTXcBRAZLmRKg4&#10;jcMAAlABDymnDCgPgXBif/EbKgISPwylU/bbreH6aYIbc7dTCgYyiUOWsjhjsUrEM5P3uv4rRFe9&#10;b+t1q82MxjGPEkHnQhIlB9wyYMICR9gOeYeLM4F4uMMPGdbcYRVEeXjIKL8wPBCIL6fzWBCIswFf&#10;HDBp8Xl4Xj0GduBlFnGvrCAJRjPWqyiRgbowThmrPAIEqpKUKD44IA0gFUGnD2Upqpkk9NJ351kW&#10;YcPN8cnGuweVkoAHkHj3McDCIfGQW5X6McGZG6NqnMW4bKsqmRA5hm21raQ26nZ21rUGgBDAehdX&#10;bP2TBNTlPKkSlUZpilXnmPzUThkSYgDKU7LIHRdXdWSCcDtsaFQHrXOqW7A/FnXHQ7CM8MsBTrit&#10;gETAEkh8AqwQrwTXSIJTYd8Ahj3tG8e/Bs86fjSx5erN7NCPJo6q42VpvXg+uir5ZjiTxWrUFXZ0&#10;8EzGcciNiXuxcPgmLrvS3YjgbNdxYp8wYDnWLQ3RYQrrBBJCxVTCYtTqRRVOf0TzPwAAAP//AwBQ&#10;SwMEFAAGAAgAAAAhAG3IAtzhAAAACQEAAA8AAABkcnMvZG93bnJldi54bWxMj0FPwkAQhe8m/IfN&#10;mHiTLW1EKN2SQmJMTIgROXhcukNb6c6W7gLVX+940tPk5X158162HGwrLtj7xpGCyTgCgVQ601Cl&#10;YPf+dD8D4YMmo1tHqOALPSzz0U2mU+Ou9IaXbagEh5BPtYI6hC6V0pc1Wu3HrkNi7+B6qwPLvpKm&#10;11cOt62Mo2gqrW6IP9S6w3WN5XF7tgo+ds+fm5dXkt9FVK5O8SH44rRR6u52KBYgAg7hD4bf+lwd&#10;cu60d2cyXrQK4vl0wigbM74MJEnM4/YKHh4TkHkm/y/I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ytHhndgEAAAkDAAAOAAAAAAAAAAAAAAAAADwCAABk&#10;cnMvZTJvRG9jLnhtbFBLAQItABQABgAIAAAAIQBIdx+RTAMAAIYJAAAQAAAAAAAAAAAAAAAAAN4D&#10;AABkcnMvaW5rL2luazEueG1sUEsBAi0AFAAGAAgAAAAhAG3IAtzhAAAACQEAAA8AAAAAAAAAAAAA&#10;AAAAWAcAAGRycy9kb3ducmV2LnhtbFBLAQItABQABgAIAAAAIQB5GLydvwAAACEBAAAZAAAAAAAA&#10;AAAAAAAAAGYIAABkcnMvX3JlbHMvZTJvRG9jLnhtbC5yZWxzUEsFBgAAAAAGAAYAeAEAAFwJAAAA&#10;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AC2C2" wp14:editId="592DFB9D">
                <wp:simplePos x="0" y="0"/>
                <wp:positionH relativeFrom="column">
                  <wp:posOffset>1131570</wp:posOffset>
                </wp:positionH>
                <wp:positionV relativeFrom="paragraph">
                  <wp:posOffset>438785</wp:posOffset>
                </wp:positionV>
                <wp:extent cx="956310" cy="0"/>
                <wp:effectExtent l="0" t="0" r="0" b="0"/>
                <wp:wrapNone/>
                <wp:docPr id="1954580080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F10EC" id="Rovná spojnica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1pt,34.55pt" to="164.4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KumAEAAIcDAAAOAAAAZHJzL2Uyb0RvYy54bWysU9tO3DAQfUfiHyy/d5NQFZVoszyA2pcK&#10;UIEPMM54Y9U3jd1N9u8Ze3ezCFBVIV4cX845M2dmsrycrGEbwKi963izqDkDJ32v3brjjw8/vnzn&#10;LCbhemG8g45vIfLL1enJcgwtnPnBmx6QkYiL7Rg6PqQU2qqKcgAr4sIHcPSoPFqR6Ijrqkcxkro1&#10;1Vldn1ejxz6glxAj3V7vHvmq6CsFMt0qFSEx03HKLZUVy/qU12q1FO0aRRi03KchPpCFFdpR0Fnq&#10;WiTB/qJ+I2W1RB+9SgvpbeWV0hKKB3LT1K/c3A8iQPFCxYlhLlP8PFl5s7lyd0hlGENsY7jD7GJS&#10;aPOX8mNTKdZ2LhZMiUm6vPh2/rWhksrDU3XkBYzpJ3jL8qbjRrtsQ7Ri8ysmikXQA4QOx8hll7YG&#10;Mti436CY7ilWU9hlKODKINsIamf/p8ntI62CzBSljZlJ9b9Je2ymQRmU/yXO6BLRuzQTrXYe34ua&#10;pkOqaoc/uN55zbaffL8tfSjloG4XZ/vJzOP08lzox/9n9QwAAP//AwBQSwMEFAAGAAgAAAAhACZh&#10;6xfcAAAACQEAAA8AAABkcnMvZG93bnJldi54bWxMj81OwzAQhO9IvIO1SNyo0yCFEOJUVSWEuCCa&#10;wt2Nt07AP5HtpOHtWcQBjjP7aXam3izWsBlDHLwTsF5lwNB1Xg1OC3g7PN6UwGKSTknjHQr4wgib&#10;5vKilpXyZ7fHuU2aUYiLlRTQpzRWnMeuRyvjyo/o6HbywcpEMmiugjxTuDU8z7KCWzk4+tDLEXc9&#10;dp/tZAWY5zC/653exulpX7Qfr6f85TALcX21bB+AJVzSHww/9ak6NNTp6CenIjOk78qcUAHF/RoY&#10;Abd5SVuOvwZvav5/QfMNAAD//wMAUEsBAi0AFAAGAAgAAAAhALaDOJL+AAAA4QEAABMAAAAAAAAA&#10;AAAAAAAAAAAAAFtDb250ZW50X1R5cGVzXS54bWxQSwECLQAUAAYACAAAACEAOP0h/9YAAACUAQAA&#10;CwAAAAAAAAAAAAAAAAAvAQAAX3JlbHMvLnJlbHNQSwECLQAUAAYACAAAACEA5pVSrpgBAACHAwAA&#10;DgAAAAAAAAAAAAAAAAAuAgAAZHJzL2Uyb0RvYy54bWxQSwECLQAUAAYACAAAACEAJmHrF9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0F725E" wp14:editId="77C19996">
                <wp:simplePos x="0" y="0"/>
                <wp:positionH relativeFrom="column">
                  <wp:posOffset>1301115</wp:posOffset>
                </wp:positionH>
                <wp:positionV relativeFrom="paragraph">
                  <wp:posOffset>238125</wp:posOffset>
                </wp:positionV>
                <wp:extent cx="581025" cy="200660"/>
                <wp:effectExtent l="0" t="0" r="28575" b="27940"/>
                <wp:wrapNone/>
                <wp:docPr id="508580605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00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BE373" id="Obdĺžnik 2" o:spid="_x0000_s1026" style="position:absolute;margin-left:102.45pt;margin-top:18.75pt;width:45.75pt;height:1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VKRQIAAOMEAAAOAAAAZHJzL2Uyb0RvYy54bWysVFFvGjEMfp+0/xDlfRyHoOtOHBWi6jQJ&#10;tVXp1OeQS+C0XJw5gYP9+jkBDtShPUx7CfbZnx1/+cz4btcYtlXoa7Alz3t9zpSVUNV2VfLvrw+f&#10;bjnzQdhKGLCq5Hvl+d3k44dx6wo1gDWYSiGjItYXrSv5OgRXZJmXa9UI3wOnLAU1YCMCubjKKhQt&#10;VW9MNuj3b7IWsHIIUnlPX+8PQT5J9bVWMjxp7VVgpuR0t5BOTOcyntlkLIoVCreu5fEa4h9u0Yja&#10;UtOu1L0Igm2w/qNUU0sEDzr0JDQZaF1LlWagafL+u2kWa+FUmoXI8a6jyf+/svJxu3DPSDS0zhee&#10;zDjFTmMTf+l+bJfI2ndkqV1gkj6ObvP+YMSZpFB8iZtEZnYGO/Thq4KGRaPkSG+RKBLbuQ/UkFJP&#10;KeSc2ycr7I2KNzD2RWlWV9RwkNBJGWpmkG0FvWn1I49vSLVSZoTo2pgOlF8DmXACHXMjTCW1dMD+&#10;NeC5W5edOoINHbCpLeDfwfqQf5r6MGscewnV/hkZwkGn3smHmsibCx+eBZIwScK0bOGJDm2gLTkc&#10;Lc7WgL+ufY/5pBeKctaS0Evuf24EKs7MN0tK+pIPh3EzkjMcfR6Qg5eR5WXEbpoZEO85rbWTyYz5&#10;wZxMjdC80U5OY1cKCSupd8llwJMzC4cFpK2WajpNabQNToS5XTgZi0dWozhed28C3VFBgaT3CKel&#10;EMU7IR1yI9LCdBNA10llZ16PfNMmJcEctz6u6qWfss7/TZPfAAAA//8DAFBLAwQUAAYACAAAACEA&#10;agkp2N8AAAAJAQAADwAAAGRycy9kb3ducmV2LnhtbEyPy07DMBBF90j8gzVI7KjdUFISMqkqBCtQ&#10;KwoLlm48JBF+RLabpH+PWcFydI/uPVNtZqPZSD70ziIsFwIY2cap3rYIH+/PN/fAQpRWSe0sIZwp&#10;wKa+vKhkqdxk32g8xJalEhtKidDFOJSch6YjI8PCDWRT9uW8kTGdvuXKyymVG80zIXJuZG/TQicH&#10;euyo+T6cDILb92e99cVufKX158s+imnOnxCvr+btA7BIc/yD4Vc/qUOdnI7uZFVgGiETqyKhCLfr&#10;O2AJyIp8BeyIkBdL4HXF/39Q/wAAAP//AwBQSwECLQAUAAYACAAAACEAtoM4kv4AAADhAQAAEwAA&#10;AAAAAAAAAAAAAAAAAAAAW0NvbnRlbnRfVHlwZXNdLnhtbFBLAQItABQABgAIAAAAIQA4/SH/1gAA&#10;AJQBAAALAAAAAAAAAAAAAAAAAC8BAABfcmVscy8ucmVsc1BLAQItABQABgAIAAAAIQD5MtVKRQIA&#10;AOMEAAAOAAAAAAAAAAAAAAAAAC4CAABkcnMvZTJvRG9jLnhtbFBLAQItABQABgAIAAAAIQBqCSnY&#10;3wAAAAkBAAAPAAAAAAAAAAAAAAAAAJ8EAABkcnMvZG93bnJldi54bWxQSwUGAAAAAAQABADzAAAA&#10;q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A7B708" wp14:editId="33379E53">
                <wp:simplePos x="0" y="0"/>
                <wp:positionH relativeFrom="column">
                  <wp:posOffset>1597025</wp:posOffset>
                </wp:positionH>
                <wp:positionV relativeFrom="paragraph">
                  <wp:posOffset>163830</wp:posOffset>
                </wp:positionV>
                <wp:extent cx="575945" cy="176530"/>
                <wp:effectExtent l="0" t="38100" r="52705" b="33020"/>
                <wp:wrapNone/>
                <wp:docPr id="214398761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945" cy="176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38A3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4" o:spid="_x0000_s1026" type="#_x0000_t32" style="position:absolute;margin-left:125.75pt;margin-top:12.9pt;width:45.35pt;height:13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89xQEAAM0DAAAOAAAAZHJzL2Uyb0RvYy54bWysU01v1DAQvSPxHyzf2ewWtqXRZnvYAhcE&#10;VaHcXWecWPhLY7NJ/j1jZzdFfEgIcRk59rw3781MdjejNewIGLV3Dd+s1pyBk77Vrmv4w+e3L15z&#10;FpNwrTDeQcMniPxm//zZbgg1XPjemxaQEYmL9RAa3qcU6qqKsgcr4soHcPSoPFqR6BO7qkUxELs1&#10;1cV6fVkNHtuAXkKMdHs7P/J94VcKZPqoVITETMNJWyoRS3zMsdrvRN2hCL2WJxniH1RYoR0VXahu&#10;RRLsG+pfqKyW6KNXaSW9rbxSWkLxQG4265/cfOpFgOKFmhPD0qb4/2jlh+PB3SG1YQixjuEOs4tR&#10;oWXK6PCFZlp8kVI2lrZNS9tgTEzS5fZqe/1qy5mkp83V5fZlaWs102S6gDG9A29ZPjQ8JhS669PB&#10;O0cD8jiXEMf3MZEQAp4BGWxcjklo88a1LE2BtiihFq4zkMdH6TmletJfTmkyMMPvQTHdks65TFkt&#10;OBhkR0FL0X7dLCyUmSFKG7OA1sX+H0Gn3AyDsm5/C1yyS0Xv0gK02nn8XdU0nqWqOf/sevaabT/6&#10;dirTLO2gnSn9Oe13Xsofvwv86S/cfwcAAP//AwBQSwMEFAAGAAgAAAAhAP+NLY7fAAAACQEAAA8A&#10;AABkcnMvZG93bnJldi54bWxMj8FOwzAMhu9IvENkJG4sbdcOVJpOCIkLIDYGl92yxmsrGqdKsq3w&#10;9HgnuNnyp9/fXy0nO4gj+tA7UpDOEhBIjTM9tQo+P55u7kCEqMnowREq+MYAy/ryotKlcSd6x+Mm&#10;toJDKJRaQRfjWEoZmg6tDjM3IvFt77zVkVffSuP1icPtILMkWUire+IPnR7xscPma3OwCl5Tv3q+&#10;3b7t89D6ny295OuwdkpdX00P9yAiTvEPhrM+q0PNTjt3IBPEoCAr0oLR88AVGJjnWQZip6CYL0DW&#10;lfzfoP4FAAD//wMAUEsBAi0AFAAGAAgAAAAhALaDOJL+AAAA4QEAABMAAAAAAAAAAAAAAAAAAAAA&#10;AFtDb250ZW50X1R5cGVzXS54bWxQSwECLQAUAAYACAAAACEAOP0h/9YAAACUAQAACwAAAAAAAAAA&#10;AAAAAAAvAQAAX3JlbHMvLnJlbHNQSwECLQAUAAYACAAAACEAAiZ/PcUBAADNAwAADgAAAAAAAAAA&#10;AAAAAAAuAgAAZHJzL2Uyb0RvYy54bWxQSwECLQAUAAYACAAAACEA/40tjt8AAAAJ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B24C6" wp14:editId="5868454E">
                <wp:simplePos x="0" y="0"/>
                <wp:positionH relativeFrom="column">
                  <wp:posOffset>1597025</wp:posOffset>
                </wp:positionH>
                <wp:positionV relativeFrom="paragraph">
                  <wp:posOffset>343535</wp:posOffset>
                </wp:positionV>
                <wp:extent cx="612775" cy="0"/>
                <wp:effectExtent l="0" t="76200" r="15875" b="95250"/>
                <wp:wrapNone/>
                <wp:docPr id="711648997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6020E" id="Rovná spojovacia šípka 3" o:spid="_x0000_s1026" type="#_x0000_t32" style="position:absolute;margin-left:125.75pt;margin-top:27.05pt;width:48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wgItwEAAL4DAAAOAAAAZHJzL2Uyb0RvYy54bWysU9uO0zAQfUfiHyy/0ySV2EVR033oAi8I&#10;Vlw+wOuME2t9kz00zd8zdtoUcZEQ2peJL3Nmzjme7O5O1rAjxKS963izqTkDJ32v3dDxb1/fvXrD&#10;WULhemG8g47PkPjd/uWL3RRa2PrRmx4ioyIutVPo+IgY2qpKcgQr0sYHcHSpfLQCaRuHqo9iourW&#10;VNu6vqkmH/sQvYSU6PR+ueT7Ul8pkPhJqQTITMeJG5YYS3zMsdrvRDtEEUYtzzTEf7CwQjtqupa6&#10;FyjY96h/K2W1jD55hRvpbeWV0hKKBlLT1L+o+TKKAEULmZPCalN6vrLy4/HgHiLZMIXUpvAQs4qT&#10;ijZ/iR87FbPm1Sw4IZN0eNNsb29fcyYvV9UVF2LC9+Aty4uOJ4xCDyMevHP0Ij42xStx/JCQOhPw&#10;AshNjcsRhTZvXc9wDjQ2GLVwg4H8XpSeU6or4bLC2cAC/wyK6Z4oLm3KLMHBRHYUNAX9U7NWocwM&#10;UdqYFVQXbn8FnXMzDMp8/StwzS4dvcMVaLXz8U9d8XShqpb8i+pFa5b96Pu5PF+xg4ak+HMe6DyF&#10;P+8L/Prb7X8AAAD//wMAUEsDBBQABgAIAAAAIQDw7l/r3gAAAAkBAAAPAAAAZHJzL2Rvd25yZXYu&#10;eG1sTI/BTsMwDIbvSLxDZCRuLO1YoStNJ4TgOKGtE9oxa9ymInGqJt3K2xPEAY62P/3+/nIzW8PO&#10;OPrekYB0kQBDapzqqRNwqN/ucmA+SFLSOEIBX+hhU11flbJQ7kI7PO9Dx2II+UIK0CEMBee+0Wil&#10;X7gBKd5aN1oZ4jh2XI3yEsOt4cskeeBW9hQ/aDngi8bmcz9ZAW3dHZrja84n074/1h96rbf1Vojb&#10;m/n5CVjAOfzB8KMf1aGKTic3kfLMCFhmaRZRAdkqBRaB+1Uey51+F7wq+f8G1TcAAAD//wMAUEsB&#10;Ai0AFAAGAAgAAAAhALaDOJL+AAAA4QEAABMAAAAAAAAAAAAAAAAAAAAAAFtDb250ZW50X1R5cGVz&#10;XS54bWxQSwECLQAUAAYACAAAACEAOP0h/9YAAACUAQAACwAAAAAAAAAAAAAAAAAvAQAAX3JlbHMv&#10;LnJlbHNQSwECLQAUAAYACAAAACEAgxsICLcBAAC+AwAADgAAAAAAAAAAAAAAAAAuAgAAZHJzL2Uy&#10;b0RvYy54bWxQSwECLQAUAAYACAAAACEA8O5f69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p w14:paraId="3DB10E9E" w14:textId="2FF04CA7" w:rsidR="00F310E8" w:rsidRDefault="00F310E8" w:rsidP="00F310E8">
      <w:pPr>
        <w:tabs>
          <w:tab w:val="left" w:pos="389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CDC2E1D" wp14:editId="5303AA02">
                <wp:simplePos x="0" y="0"/>
                <wp:positionH relativeFrom="column">
                  <wp:posOffset>1774749</wp:posOffset>
                </wp:positionH>
                <wp:positionV relativeFrom="paragraph">
                  <wp:posOffset>-1263</wp:posOffset>
                </wp:positionV>
                <wp:extent cx="60120" cy="51120"/>
                <wp:effectExtent l="38100" t="38100" r="35560" b="44450"/>
                <wp:wrapNone/>
                <wp:docPr id="985348263" name="Písanie rukou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012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848E8" id="Písanie rukou 8" o:spid="_x0000_s1026" type="#_x0000_t75" style="position:absolute;margin-left:139.4pt;margin-top:-.45pt;width:5.45pt;height: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0eVJxAQAABwMAAA4AAABkcnMvZTJvRG9jLnhtbJxSS27CMBDdV+od&#10;LO9LEgq0iggsiiqx6GfRHsB1bGI19kRjh4Tbd5JAgVZVJTbWeEZ+8z6eL1tbsq1Cb8BlPBnFnCkn&#10;ITduk/H3t8ebe858EC4XJTiV8Z3yfLm4vpo3VarGUECZK2QE4nzaVBkvQqjSKPKyUFb4EVTK0VAD&#10;WhHoipsoR9EQui2jcRzPogYwrxCk8p66q2HIFz2+1kqGF629CqzM+OR2TPTCoUAq7qbU+aBiNol5&#10;tJiLdIOiKozcUxIXMLLCOCLwDbUSQbAazS8oaySCBx1GEmwEWhupej2kLIl/KFu7z05VMpE1phJc&#10;UC68CgwH7/rBJStsSQ40T5BTOqIOwPeIZM//YQykVyBrS3yGRFCVItB38IWpPGeYmjzjuM6TI3+3&#10;fTgqeMWjrufzASUS7SX/9aTVaDuziQlrM05x7rqzz1K1gUlqzuKkS17SZJp05Qnu8P6w5cRYWn0W&#10;4em9o3XyfxdfAAAA//8DAFBLAwQUAAYACAAAACEAoJPDIpYCAAB3BwAAEAAAAGRycy9pbmsvaW5r&#10;MS54bWy0VMtu2zAQvBfoPxDsIRfTIinbcowoOTVAgRYomhRoj4rM2EIkyqDo2Pn7Lh+iKVvpqb0Q&#10;5HJndna40s3dsanRq1Bd1cocsynFSMiyXVdyk+Ofj/dkiVGnC7ku6laKHL+JDt/dfvxwU8mXpl7B&#10;ioBBdmbX1Dnear1bJcnhcJge0mmrNgmnNE2+yJdvX/GtR63FcyUrDSW7PlS2UoujNmSrap3jUh9p&#10;yAfuh3avShGuTUSVpwytilLct6opdGDcFlKKGsmiAd2/MNJvO9hUUGcjFEZNBQ0TPmWzbLb8fA2B&#10;4pjj6LwHiR0oaXAyzvn7P3DeX3IaWSnPFhlGXtJavBpNifV89X7v31W7E0pX4mSzM8VfvKHSna0/&#10;ziglurbem7fB6LWo92AZoxTGwtdmyYghl3zgzT/lA1/e5YvFDa3x7cU+eNPCSPVPq6tGwKA3uzBj&#10;ugNiE37Qyn4OnPKUMEoof+R0xbMVnU9TxqOn8FPccz6pfbcNfE/qNK/2JrjmOjtUa70NptMp5fPg&#10;euz5GHYrqs1W/xXsG7foMDsjX6IdJ+Q7+SGec/zJfozIIl3AtrJcIIr4bJ7NJ1f8Kr2iE0wxw3RC&#10;GGGITihcn1Yb8XGzD0nmwNDMpqZmJcvzaxrhPGscsXtYLFN8GOA84lyT1wFYWzXSPAx5uKkR0w7g&#10;1Epw1yYfcp0VcDDAntFyudAA7zGuxT55hMbie87+YKtF8smcGDsza20oY2T4Mv0rXYR6ZkfW85u0&#10;GBLaHL+IvXD7gYbYQ7cf+HGJpoQbAQvCnN4ZYibgvDpzzGTEBQaPMIow5p2RuJChglKwLlBGOM/M&#10;IxJmn5KZIrA3pdiEU0hgE5LCkZPF/Pp68IMOnxz8eW7/AAAA//8DAFBLAwQUAAYACAAAACEA6pIk&#10;s90AAAAHAQAADwAAAGRycy9kb3ducmV2LnhtbEzOTUvDQBAG4Lvgf1hG8NZuzKH5MJMiiogftFjF&#10;8yYZk2B2NmSnTfz3ric9Du/wvk+xXeygTjT53jHC1ToCRVy7pucW4f3tfpWC8mK4MYNjQvgmD9vy&#10;/KwweeNmfqXTQVoVStjnBqETGXOtfd2RNX7tRuKQfbrJGgnn1OpmMnMot4OOo2ijrek5LHRmpNuO&#10;6q/D0SI82CR7Eff8ONO4u6s++v2T6D3i5cVycw1KaJG/Z/jlBzqUwVS5IzdeDQhxkga6IKwyUCGP&#10;0ywBVSGkG9Blof/7yx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7zR5UnEBAAAHAwAADgAAAAAAAAAAAAAAAAA8AgAAZHJzL2Uyb0RvYy54bWxQSwECLQAU&#10;AAYACAAAACEAoJPDIpYCAAB3BwAAEAAAAAAAAAAAAAAAAADZAwAAZHJzL2luay9pbmsxLnhtbFBL&#10;AQItABQABgAIAAAAIQDqkiSz3QAAAAcBAAAPAAAAAAAAAAAAAAAAAJ0GAABkcnMvZG93bnJldi54&#10;bWxQSwECLQAUAAYACAAAACEAeRi8nb8AAAAhAQAAGQAAAAAAAAAAAAAAAACnBwAAZHJzL19yZWxz&#10;L2Uyb0RvYy54bWwucmVsc1BLBQYAAAAABgAGAHgBAACd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32B0F84" wp14:editId="10F0753A">
                <wp:simplePos x="0" y="0"/>
                <wp:positionH relativeFrom="column">
                  <wp:posOffset>1837004</wp:posOffset>
                </wp:positionH>
                <wp:positionV relativeFrom="paragraph">
                  <wp:posOffset>-19263</wp:posOffset>
                </wp:positionV>
                <wp:extent cx="31680" cy="80640"/>
                <wp:effectExtent l="38100" t="38100" r="45085" b="34290"/>
                <wp:wrapNone/>
                <wp:docPr id="317471163" name="Písanie rukou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168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5483B" id="Písanie rukou 5" o:spid="_x0000_s1026" type="#_x0000_t75" style="position:absolute;margin-left:144.3pt;margin-top:-1.85pt;width:3.2pt;height:7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zPg9zAQAABwMAAA4AAABkcnMvZTJvRG9jLnhtbJxSy27CMBC8V+o/&#10;WL6XJLyURgQORZU49HFoP8B1bGI19kZrQ+Dvu0mgQKuqEhdr1yPPzux4ttjZim0VegMu58kg5kw5&#10;CYVx65y/vz3epZz5IFwhKnAq53vl+WJ+ezNr6kwNoYSqUMiIxPmsqXNehlBnUeRlqazwA6iVI1AD&#10;WhGoxXVUoGiI3VbRMI6nUQNY1AhSeU+3yx7k845fayXDi9ZeBVblfDwakrxwLJCKNJ1w9kHF/STm&#10;0XwmsjWKujTyIElcocgK40jAN9VSBME2aH5RWSMRPOgwkGAj0NpI1fkhZ0n8w9nKfbaukrHcYCbB&#10;BeXCq8Bw3F0HXDPCVrSB5gkKSkdsAvADI63n/zB60UuQG0t6+kRQVSLQd/ClqT1nmJki57gqkpN+&#10;t304OXjFk6/nS4ASiQ6W/3qy02jbZZMStss5Bbxvzy5LtQtM0uUomaYESELSeDru0CNv//7YnS2W&#10;Rl9EeN63ss7+7/wLAAD//wMAUEsDBBQABgAIAAAAIQDfFI3WDQIAADMFAAAQAAAAZHJzL2luay9p&#10;bmsxLnhtbLRTXW+bMBR9n7T/YHkPeYnBNiSkqKRPizRpk6a2k9pHCm6wCiYyzte/3zU4DlnTPW0P&#10;WPh+HJ97fHx7d2hqtBO6k63KMAsoRkIVbSnVOsO/HldkgVFnclXmdatEho+iw3fLz59upXpr6hRW&#10;BAiqs39NneHKmE0ahvv9PthHQavXIac0Cr+ptx/f8dJ1leJVKmngyO4UKlplxMFYsFSWGS7Mgfp6&#10;wH5ot7oQPm0jujhXGJ0XYtXqJjcescqVEjVSeQO8nzAyxw38SDhnLTRGjYSBCQ9YnMSLrzcQyA8Z&#10;Hu23QLEDJg0Or2M+/wfM1XtMSyviyTzByFEqxc5yCnvN049n/6nbjdBGirPMgygucUTFsO/1GYTS&#10;omvrrb0bjHZ5vQXJGKVgC3c2C68I8h4PtPmneKDLh3hjcpfSuPHGOjjRvKVOV2tkI8DozcZ7zHQA&#10;bMMPRvfPgVMeEUYJ5Y+cpnyezuZBxOPRVTgXnzBf9LarPN6LPvu1z3jVhsn2sjSVF50GlM+86mPN&#10;r/VWQq4r89dmN3jf7b1z5SX2dkJuknvxmuEv/WNEfecQ6EehiCIez5LZdBItJjGf0CkmUQTfAtMp&#10;YYghOrVFlyskbGhYL6pcJkIJ5Am32xMMYf1uQLNNNxaV8BlhLJkyEiPObO2fh9GehOsep12tZ3Fu&#10;hEyM6MXj8nKBa5a/AQAA//8DAFBLAwQUAAYACAAAACEAh+aIFuAAAAAJAQAADwAAAGRycy9kb3du&#10;cmV2LnhtbEyPQUvEMBCF74L/IYzgRXZTq7t2a9NFBAXZg1gV9ZY2Y1tsJiXJbuu/dzzpcZiP975X&#10;bGc7iAP60DtScL5MQCA1zvTUKnh5vltkIELUZPTgCBV8Y4BteXxU6Ny4iZ7wUMVWcAiFXCvoYhxz&#10;KUPTodVh6UYk/n06b3Xk07fSeD1xuB1kmiRraXVP3NDpEW87bL6qvVXw8P7xer+hKXFvl/Vjc7bz&#10;fVXtlDo9mW+uQUSc4x8Mv/qsDiU71W5PJohBQZpla0YVLC6uQDCQblY8rmYyWYEsC/l/Qf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7M+D3MBAAAHAwAA&#10;DgAAAAAAAAAAAAAAAAA8AgAAZHJzL2Uyb0RvYy54bWxQSwECLQAUAAYACAAAACEA3xSN1g0CAAAz&#10;BQAAEAAAAAAAAAAAAAAAAADbAwAAZHJzL2luay9pbmsxLnhtbFBLAQItABQABgAIAAAAIQCH5ogW&#10;4AAAAAkBAAAPAAAAAAAAAAAAAAAAABYGAABkcnMvZG93bnJldi54bWxQSwECLQAUAAYACAAAACEA&#10;eRi8nb8AAAAhAQAAGQAAAAAAAAAAAAAAAAAjBwAAZHJzL19yZWxzL2Uyb0RvYy54bWwucmVsc1BL&#10;BQYAAAAABgAGAHgBAAAZCAAAAAA=&#10;">
                <v:imagedata r:id="rId10" o:title=""/>
              </v:shape>
            </w:pict>
          </mc:Fallback>
        </mc:AlternateContent>
      </w:r>
      <w:r w:rsidRPr="00F310E8">
        <w:tab/>
      </w:r>
    </w:p>
    <w:p w14:paraId="2242339E" w14:textId="6CBB07D5" w:rsidR="00F310E8" w:rsidRDefault="00F310E8" w:rsidP="00967F93">
      <w:pPr>
        <w:pStyle w:val="Odsekzoznamu"/>
        <w:numPr>
          <w:ilvl w:val="2"/>
          <w:numId w:val="1"/>
        </w:numPr>
        <w:tabs>
          <w:tab w:val="left" w:pos="3890"/>
        </w:tabs>
      </w:pPr>
      <w:r>
        <w:t> F</w:t>
      </w:r>
      <w:r>
        <w:rPr>
          <w:vertAlign w:val="subscript"/>
        </w:rPr>
        <w:t>1</w:t>
      </w:r>
      <w:r>
        <w:t xml:space="preserve"> – táto zložka sily koná prácu</w:t>
      </w:r>
    </w:p>
    <w:p w14:paraId="219B23AE" w14:textId="6F3420DF" w:rsidR="00F310E8" w:rsidRPr="00F310E8" w:rsidRDefault="00F310E8" w:rsidP="00967F93">
      <w:pPr>
        <w:pStyle w:val="Odsekzoznamu"/>
        <w:numPr>
          <w:ilvl w:val="2"/>
          <w:numId w:val="1"/>
        </w:numPr>
        <w:tabs>
          <w:tab w:val="left" w:pos="389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</w:p>
    <w:p w14:paraId="5FC75037" w14:textId="4D3EA3D1" w:rsidR="00F310E8" w:rsidRPr="009934BC" w:rsidRDefault="00F310E8" w:rsidP="00967F93">
      <w:pPr>
        <w:pStyle w:val="Odsekzoznamu"/>
        <w:numPr>
          <w:ilvl w:val="2"/>
          <w:numId w:val="1"/>
        </w:numPr>
        <w:tabs>
          <w:tab w:val="left" w:pos="3890"/>
        </w:tabs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 </m:t>
            </m:r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</m:oMath>
    </w:p>
    <w:p w14:paraId="5B6E5068" w14:textId="2A0372A6" w:rsidR="009934BC" w:rsidRPr="007D7253" w:rsidRDefault="009934BC" w:rsidP="00967F93">
      <w:pPr>
        <w:pStyle w:val="Odsekzoznamu"/>
        <w:numPr>
          <w:ilvl w:val="2"/>
          <w:numId w:val="1"/>
        </w:numPr>
        <w:tabs>
          <w:tab w:val="left" w:pos="3890"/>
        </w:tabs>
      </w:pPr>
      <m:oMath>
        <m:r>
          <w:rPr>
            <w:rFonts w:ascii="Cambria Math" w:hAnsi="Cambria Math"/>
          </w:rPr>
          <m:t>W=F*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*s</m:t>
        </m:r>
      </m:oMath>
    </w:p>
    <w:p w14:paraId="00D67F48" w14:textId="77777777" w:rsidR="007D7253" w:rsidRDefault="007D7253" w:rsidP="007D7253">
      <w:pPr>
        <w:tabs>
          <w:tab w:val="left" w:pos="3890"/>
        </w:tabs>
      </w:pPr>
    </w:p>
    <w:p w14:paraId="67F9E4B0" w14:textId="38069FD9" w:rsidR="007D7253" w:rsidRPr="007D7253" w:rsidRDefault="007D7253" w:rsidP="007D7253">
      <w:pPr>
        <w:pStyle w:val="Odsekzoznamu"/>
        <w:numPr>
          <w:ilvl w:val="0"/>
          <w:numId w:val="1"/>
        </w:numPr>
        <w:tabs>
          <w:tab w:val="left" w:pos="3890"/>
        </w:tabs>
        <w:rPr>
          <w:b/>
          <w:bCs/>
        </w:rPr>
      </w:pPr>
      <w:r w:rsidRPr="007D7253">
        <w:rPr>
          <w:b/>
          <w:bCs/>
        </w:rPr>
        <w:t xml:space="preserve">Výkon </w:t>
      </w:r>
      <w:r>
        <w:rPr>
          <w:b/>
          <w:bCs/>
        </w:rPr>
        <w:t xml:space="preserve">P </w:t>
      </w:r>
      <w:r w:rsidRPr="007D7253">
        <w:rPr>
          <w:b/>
          <w:bCs/>
          <w:lang w:val="en-US"/>
        </w:rPr>
        <w:t xml:space="preserve">[W </w:t>
      </w:r>
      <w:r>
        <w:rPr>
          <w:b/>
          <w:bCs/>
        </w:rPr>
        <w:t>(W</w:t>
      </w:r>
      <w:r w:rsidRPr="007D7253">
        <w:rPr>
          <w:b/>
          <w:bCs/>
        </w:rPr>
        <w:t>att</w:t>
      </w:r>
      <w:r>
        <w:rPr>
          <w:b/>
          <w:bCs/>
        </w:rPr>
        <w:t>)</w:t>
      </w:r>
      <w:r w:rsidRPr="007D7253">
        <w:rPr>
          <w:b/>
          <w:bCs/>
        </w:rPr>
        <w:t xml:space="preserve"> = J/s</w:t>
      </w:r>
      <w:r w:rsidRPr="007D7253">
        <w:rPr>
          <w:b/>
          <w:bCs/>
          <w:lang w:val="en-US"/>
        </w:rPr>
        <w:t>]</w:t>
      </w:r>
    </w:p>
    <w:p w14:paraId="1F830DA4" w14:textId="2E5B4505" w:rsidR="007D7253" w:rsidRDefault="007D7253" w:rsidP="007D7253">
      <w:pPr>
        <w:pStyle w:val="Odsekzoznamu"/>
        <w:numPr>
          <w:ilvl w:val="1"/>
          <w:numId w:val="1"/>
        </w:numPr>
        <w:tabs>
          <w:tab w:val="left" w:pos="3890"/>
        </w:tabs>
      </w:pPr>
      <w:r w:rsidRPr="007D7253">
        <w:t>Množstvo vykonanej</w:t>
      </w:r>
      <w:r>
        <w:t xml:space="preserve"> práce za určitý čas</w:t>
      </w:r>
    </w:p>
    <w:p w14:paraId="78544FDC" w14:textId="449F8BFC" w:rsidR="007D7253" w:rsidRPr="007D7253" w:rsidRDefault="007D7253" w:rsidP="007D7253">
      <w:pPr>
        <w:pStyle w:val="Odsekzoznamu"/>
        <w:numPr>
          <w:ilvl w:val="1"/>
          <w:numId w:val="1"/>
        </w:numPr>
        <w:tabs>
          <w:tab w:val="left" w:pos="3890"/>
        </w:tabs>
      </w:pPr>
      <m:oMath>
        <m:r>
          <w:rPr>
            <w:rFonts w:ascii="Cambria Math" w:hAnsi="Cambria Math"/>
          </w:rPr>
          <m:t> 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6B32E694" w14:textId="29801523" w:rsidR="007D7253" w:rsidRPr="007D7253" w:rsidRDefault="007D7253" w:rsidP="007D7253">
      <w:pPr>
        <w:pStyle w:val="Odsekzoznamu"/>
        <w:numPr>
          <w:ilvl w:val="1"/>
          <w:numId w:val="1"/>
        </w:numPr>
        <w:tabs>
          <w:tab w:val="left" w:pos="3890"/>
        </w:tabs>
      </w:pPr>
      <m:oMath>
        <m:r>
          <w:rPr>
            <w:rFonts w:ascii="Cambria Math" w:hAnsi="Cambria Math"/>
          </w:rPr>
          <m:t> 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F*s*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26894CF2" w14:textId="77777777" w:rsidR="007D7253" w:rsidRDefault="007D7253" w:rsidP="007D7253">
      <w:pPr>
        <w:tabs>
          <w:tab w:val="left" w:pos="3890"/>
        </w:tabs>
      </w:pPr>
    </w:p>
    <w:p w14:paraId="38362724" w14:textId="31DE5B12" w:rsidR="007D7253" w:rsidRPr="005E4BE1" w:rsidRDefault="007D7253" w:rsidP="007D7253">
      <w:pPr>
        <w:pStyle w:val="Odsekzoznamu"/>
        <w:numPr>
          <w:ilvl w:val="0"/>
          <w:numId w:val="1"/>
        </w:numPr>
        <w:tabs>
          <w:tab w:val="left" w:pos="3890"/>
        </w:tabs>
      </w:pPr>
      <w:r>
        <w:rPr>
          <w:b/>
          <w:bCs/>
        </w:rPr>
        <w:t>Energia</w:t>
      </w:r>
      <w:r w:rsidR="005E4BE1">
        <w:rPr>
          <w:b/>
          <w:bCs/>
        </w:rPr>
        <w:t xml:space="preserve"> E [J (Joule)</w:t>
      </w:r>
      <w:r w:rsidR="005E4BE1">
        <w:rPr>
          <w:b/>
          <w:bCs/>
          <w:lang w:val="en-US"/>
        </w:rPr>
        <w:t>]</w:t>
      </w:r>
    </w:p>
    <w:p w14:paraId="2AD4FCE7" w14:textId="59549201" w:rsidR="005E4BE1" w:rsidRDefault="005E4BE1" w:rsidP="005E4BE1">
      <w:pPr>
        <w:pStyle w:val="Odsekzoznamu"/>
        <w:numPr>
          <w:ilvl w:val="1"/>
          <w:numId w:val="1"/>
        </w:numPr>
        <w:tabs>
          <w:tab w:val="left" w:pos="3890"/>
        </w:tabs>
      </w:pPr>
      <w:r>
        <w:t> Schopnosť konať prácu</w:t>
      </w:r>
    </w:p>
    <w:p w14:paraId="6239EDCE" w14:textId="0487E97B" w:rsidR="005E4BE1" w:rsidRDefault="005E4BE1" w:rsidP="005E4BE1">
      <w:pPr>
        <w:pStyle w:val="Odsekzoznamu"/>
        <w:numPr>
          <w:ilvl w:val="1"/>
          <w:numId w:val="1"/>
        </w:numPr>
        <w:tabs>
          <w:tab w:val="left" w:pos="3890"/>
        </w:tabs>
      </w:pPr>
      <w:r>
        <w:t> Môže byť:</w:t>
      </w:r>
    </w:p>
    <w:p w14:paraId="5109A2FD" w14:textId="10573A22" w:rsidR="005E4BE1" w:rsidRPr="005E4BE1" w:rsidRDefault="005E4BE1" w:rsidP="005E4BE1">
      <w:pPr>
        <w:pStyle w:val="Odsekzoznamu"/>
        <w:numPr>
          <w:ilvl w:val="2"/>
          <w:numId w:val="1"/>
        </w:numPr>
        <w:tabs>
          <w:tab w:val="left" w:pos="3890"/>
        </w:tabs>
        <w:rPr>
          <w:b/>
          <w:bCs/>
        </w:rPr>
      </w:pPr>
      <w:r w:rsidRPr="005E4BE1">
        <w:rPr>
          <w:b/>
          <w:bCs/>
        </w:rPr>
        <w:t>Kinetická</w:t>
      </w:r>
      <w:r>
        <w:rPr>
          <w:b/>
          <w:bCs/>
        </w:rPr>
        <w:t xml:space="preserve"> (pohybová) </w:t>
      </w:r>
      <w:r>
        <w:t>- E</w:t>
      </w:r>
      <w:r>
        <w:rPr>
          <w:vertAlign w:val="subscript"/>
        </w:rPr>
        <w:t>k</w:t>
      </w:r>
    </w:p>
    <w:p w14:paraId="14B506CB" w14:textId="7733A733" w:rsidR="005E4BE1" w:rsidRPr="005E4BE1" w:rsidRDefault="005E4BE1" w:rsidP="005E4BE1">
      <w:pPr>
        <w:pStyle w:val="Odsekzoznamu"/>
        <w:numPr>
          <w:ilvl w:val="2"/>
          <w:numId w:val="1"/>
        </w:numPr>
        <w:tabs>
          <w:tab w:val="left" w:pos="3890"/>
        </w:tabs>
        <w:rPr>
          <w:b/>
          <w:bCs/>
        </w:rPr>
      </w:pPr>
      <w:r w:rsidRPr="005E4BE1">
        <w:rPr>
          <w:b/>
          <w:bCs/>
        </w:rPr>
        <w:t>Potenciálna</w:t>
      </w:r>
      <w:r>
        <w:rPr>
          <w:b/>
          <w:bCs/>
        </w:rPr>
        <w:t xml:space="preserve"> (polohová) </w:t>
      </w:r>
      <w:r>
        <w:t>– E</w:t>
      </w:r>
      <w:r>
        <w:rPr>
          <w:vertAlign w:val="subscript"/>
        </w:rPr>
        <w:t>p</w:t>
      </w:r>
    </w:p>
    <w:p w14:paraId="4C79B240" w14:textId="0ECF2E69" w:rsidR="005E4BE1" w:rsidRDefault="005E4BE1" w:rsidP="005E4BE1">
      <w:pPr>
        <w:tabs>
          <w:tab w:val="left" w:pos="3890"/>
        </w:tabs>
        <w:rPr>
          <w:b/>
          <w:bCs/>
        </w:rPr>
      </w:pPr>
    </w:p>
    <w:p w14:paraId="25A1F0A5" w14:textId="34037CD4" w:rsidR="005E4BE1" w:rsidRPr="001607C8" w:rsidRDefault="005E4BE1" w:rsidP="005E4BE1">
      <w:pPr>
        <w:pStyle w:val="Odsekzoznamu"/>
        <w:numPr>
          <w:ilvl w:val="1"/>
          <w:numId w:val="1"/>
        </w:numPr>
        <w:tabs>
          <w:tab w:val="left" w:pos="3890"/>
        </w:tabs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=W=F*s=m*a*s=m*a*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m*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102777C3" w14:textId="7303CAD6" w:rsidR="001607C8" w:rsidRPr="000952CE" w:rsidRDefault="001607C8" w:rsidP="005E4BE1">
      <w:pPr>
        <w:pStyle w:val="Odsekzoznamu"/>
        <w:numPr>
          <w:ilvl w:val="1"/>
          <w:numId w:val="1"/>
        </w:numPr>
        <w:tabs>
          <w:tab w:val="left" w:pos="3890"/>
        </w:tabs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=W=F*s=m*g*s=</m:t>
        </m:r>
        <m:r>
          <m:rPr>
            <m:sty m:val="bi"/>
          </m:rPr>
          <w:rPr>
            <w:rFonts w:ascii="Cambria Math" w:hAnsi="Cambria Math"/>
          </w:rPr>
          <m:t>m*g*h</m:t>
        </m:r>
      </m:oMath>
      <w:r w:rsidR="000952CE">
        <w:rPr>
          <w:rFonts w:eastAsiaTheme="minorEastAsia"/>
          <w:b/>
          <w:bCs/>
        </w:rPr>
        <w:t xml:space="preserve"> </w:t>
      </w:r>
    </w:p>
    <w:p w14:paraId="7B939843" w14:textId="7B370C9E" w:rsidR="000952CE" w:rsidRDefault="000952CE" w:rsidP="000952CE">
      <w:pPr>
        <w:tabs>
          <w:tab w:val="left" w:pos="3890"/>
        </w:tabs>
        <w:rPr>
          <w:b/>
          <w:bCs/>
        </w:rPr>
      </w:pPr>
    </w:p>
    <w:p w14:paraId="02D5658C" w14:textId="7B717C76" w:rsidR="000952CE" w:rsidRPr="000952CE" w:rsidRDefault="000952CE" w:rsidP="000952CE">
      <w:pPr>
        <w:pStyle w:val="Odsekzoznamu"/>
        <w:numPr>
          <w:ilvl w:val="1"/>
          <w:numId w:val="1"/>
        </w:numPr>
        <w:tabs>
          <w:tab w:val="left" w:pos="3890"/>
        </w:tabs>
        <w:rPr>
          <w:b/>
          <w:bCs/>
        </w:rPr>
      </w:pPr>
      <w:r>
        <w:rPr>
          <w:b/>
          <w:bCs/>
        </w:rPr>
        <w:t> Zákon zachovania energie</w:t>
      </w:r>
    </w:p>
    <w:p w14:paraId="0E9B9CA7" w14:textId="1F044CA5" w:rsidR="000952CE" w:rsidRPr="000952CE" w:rsidRDefault="000952CE" w:rsidP="000952CE">
      <w:pPr>
        <w:pStyle w:val="Odsekzoznamu"/>
        <w:numPr>
          <w:ilvl w:val="2"/>
          <w:numId w:val="1"/>
        </w:numPr>
        <w:tabs>
          <w:tab w:val="left" w:pos="3890"/>
        </w:tabs>
        <w:rPr>
          <w:b/>
          <w:bCs/>
        </w:rPr>
      </w:pPr>
      <w:r>
        <w:rPr>
          <w:lang w:val="en-US"/>
        </w:rPr>
        <w:t xml:space="preserve">V </w:t>
      </w:r>
      <w:r w:rsidRPr="000952CE">
        <w:t>izolovanej</w:t>
      </w:r>
      <w:r>
        <w:rPr>
          <w:lang w:val="en-US"/>
        </w:rPr>
        <w:t xml:space="preserve"> </w:t>
      </w:r>
      <w:r>
        <w:t>sústave sa celková energia nemení, je konštantná</w:t>
      </w:r>
    </w:p>
    <w:p w14:paraId="0815F85A" w14:textId="30F4245A" w:rsidR="000952CE" w:rsidRPr="000952CE" w:rsidRDefault="000952CE" w:rsidP="000952CE">
      <w:pPr>
        <w:pStyle w:val="Odsekzoznamu"/>
        <w:numPr>
          <w:ilvl w:val="2"/>
          <w:numId w:val="1"/>
        </w:numPr>
        <w:tabs>
          <w:tab w:val="left" w:pos="3890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=E=</m:t>
        </m:r>
      </m:oMath>
      <w:r>
        <w:rPr>
          <w:rFonts w:eastAsiaTheme="minorEastAsia"/>
        </w:rPr>
        <w:t xml:space="preserve"> konštantná</w:t>
      </w:r>
    </w:p>
    <w:p w14:paraId="65566B7A" w14:textId="4BC0C795" w:rsidR="000952CE" w:rsidRDefault="000952CE" w:rsidP="000952CE">
      <w:pPr>
        <w:pStyle w:val="Odsekzoznamu"/>
        <w:numPr>
          <w:ilvl w:val="2"/>
          <w:numId w:val="1"/>
        </w:numPr>
        <w:tabs>
          <w:tab w:val="left" w:pos="3890"/>
        </w:tabs>
      </w:pPr>
      <w:r w:rsidRPr="000952CE">
        <w:drawing>
          <wp:anchor distT="0" distB="0" distL="114300" distR="114300" simplePos="0" relativeHeight="251674624" behindDoc="0" locked="0" layoutInCell="1" allowOverlap="1" wp14:anchorId="16114C15" wp14:editId="707D6B25">
            <wp:simplePos x="0" y="0"/>
            <wp:positionH relativeFrom="column">
              <wp:posOffset>523875</wp:posOffset>
            </wp:positionH>
            <wp:positionV relativeFrom="paragraph">
              <wp:posOffset>249555</wp:posOffset>
            </wp:positionV>
            <wp:extent cx="4563110" cy="1704975"/>
            <wp:effectExtent l="0" t="0" r="8890" b="9525"/>
            <wp:wrapNone/>
            <wp:docPr id="50703361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33610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2000"/>
                              </a14:imgEffect>
                              <a14:imgEffect>
                                <a14:brightnessContrast bright="7000" contrast="7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Energia nevzniká, nezaniká, mení sa z jednej formy na druhú</w:t>
      </w:r>
    </w:p>
    <w:p w14:paraId="54E98849" w14:textId="2C5369D0" w:rsidR="000952CE" w:rsidRPr="000952CE" w:rsidRDefault="00111906" w:rsidP="000952CE">
      <w:pPr>
        <w:tabs>
          <w:tab w:val="left" w:pos="389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70F0B89" wp14:editId="0B4AC1C4">
                <wp:simplePos x="0" y="0"/>
                <wp:positionH relativeFrom="column">
                  <wp:posOffset>604331</wp:posOffset>
                </wp:positionH>
                <wp:positionV relativeFrom="paragraph">
                  <wp:posOffset>618377</wp:posOffset>
                </wp:positionV>
                <wp:extent cx="137160" cy="157680"/>
                <wp:effectExtent l="19050" t="38100" r="0" b="33020"/>
                <wp:wrapNone/>
                <wp:docPr id="156153702" name="Písanie rukou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3716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793CB" id="Písanie rukou 18" o:spid="_x0000_s1026" type="#_x0000_t75" style="position:absolute;margin-left:47.25pt;margin-top:48.35pt;width:11.5pt;height:13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wMfNxAQAACQMAAA4AAABkcnMvZTJvRG9jLnhtbJxSy27CMBC8V+o/&#10;WL6XEF5FEYFDUSUObTm0H2Acm1iNvdHaIeHvuwRSoFVViYu165FnZ3Y8WzS2YDuF3oBLedzrc6ac&#10;hMy4bco/3p8fppz5IFwmCnAq5Xvl+WJ+fzery0QNIIciU8iIxPmkLlOeh1AmUeRlrqzwPSiVI1AD&#10;WhGoxW2UoaiJ3RbRoN+fRDVgViJI5T3dLo8gn7f8WisZ3rT2KrAi5aPhgOSFrsCu2FAxJiiaz0Sy&#10;RVHmRp4kiRsUWWEcCfimWoogWIXmF5U1EsGDDj0JNgKtjVStH3IW9384W7nPg6t4JCtMJLigXFgL&#10;DN3uWuCWEbbgbFO/QEbpiCoAPzHSev4P4yh6CbKypOeYCKpCBPoOPjel5wwTk6UcV1l81u92T2cH&#10;azz7er0GKJHoZPmvJ41Ge1g2KWFNying/eFss1RNYJIu4+FjPCFEEhSPHyfTFu+Yjwxdd7FaGn4V&#10;4mV/EHbxg+dfAAAA//8DAFBLAwQUAAYACAAAACEApv+LwDIDAABsCQAAEAAAAGRycy9pbmsvaW5r&#10;MS54bWy0Vd9v2jAQfp+0/8HyHvpSg+0khKLSPa3SpE2a1k7aHim4EJUkKDGF/ve7O9vBGWFPm4SM&#10;fT++7+7zGW4/HsstezVNW9TVnKuR5MxUy3pVVOs5//F4L6actXZRrRbbujJz/mZa/vHu/bvbonop&#10;tzNYGSBULe7K7ZxvrN3NxuPD4TA6JKO6WY+1lMn4c/Xy9Qu/81kr81xUhQXKNpiWdWXN0SLYrFjN&#10;+dIeZRcP2A/1vlmazo2WZnmKsM1iae7rplzYDnGzqCqzZdWihLp/cmbfdrApgGdtGs7KAhoWeqTS&#10;PJ1+ugHD4jjn0XkPJbZQScnHw5i//gPm/TkmlpXofJJz5ktamVesaUyazy73/q2pd6axhTnJ7ETx&#10;jje2dGfSxwnVmLbe7vFuOHtdbPcgmZISxsJzq/GAIOd4oM0/xQNdLuLFxfWl8e3FOnjRupEKV2uL&#10;0sCgl7tuxmwLwGh+sA09By11IpQUUj9qOUuTmZ6MplpFV+GnOGA+Nft20+E9Nad5JU+nmuvsUKzs&#10;phNdjqTOOtVjzYdyN6ZYb+xfk33jlN3NzsBLpHFivpPv5nnOP9BjZJTpDNSKZKmcMp1meXZ9lV0J&#10;dSWvuVD4kdeSKQaroJVJ3J+v5IUFg1Q4RLFkysQE3Br8+C00IE9x49Icg3DZMQXmQpjzZ0IRB4Rl&#10;lJsznTuQE10vw0H9QRJ1EIIvmQRMClImrtqBylz9vnJXbI/OK9gjQNZr3zip5tNFKhLwZAy7C1pg&#10;bLgA3HdU5CDcQRN5IAbTo9UXF9DR7UWIb8JVPYAbVxLDXtq7AjxDHNRzBBF9N5JpGpZIJxehyeKK&#10;0xSsWUY6CE2aMRwHKdKUvmhKFA2eFDdgcl3Hjbr9jdCIIlTCEtwEdQiaeGBHAVEBwRT5/WVTEC4I&#10;1XtBCOjAwY2Hi5I4hwvq3UPADSQE6as7f4IDANqNnNMv8FMtBBkPbOAK8NiQy0gY3hA8YSeclkJP&#10;mcrBG7cI+QpNQoEOmNx14g5eofgQ10D7Xg2O3K0ea0Ik8HCAJU/pqSAnYvbiXAHBxGCQyQ8r0eQ0&#10;JiJnqZhMct37V+5+Z+Hv5u43AAAA//8DAFBLAwQUAAYACAAAACEAWJ9w1t8AAAAJAQAADwAAAGRy&#10;cy9kb3ducmV2LnhtbEyPT0vDQBDF74LfYRnBm90k1LaJ2RQteKhgoVVQb9tkTILZ2ZDZtum3d3rS&#10;0/x5jze/yZej69QRB249GYgnESik0lct1Qbe357vFqA4WKps5wkNnJFhWVxf5Tar/Im2eNyFWkkI&#10;cWYNNCH0mdZcNugsT3yPJNq3H5wNMg61rgZ7knDX6SSKZtrZluRCY3tcNVj+7A7OAE436Xn9xfHH&#10;6nVdfz5tGfllYcztzfj4ACrgGP7McMEXdCiEae8PVLHqDKTTe3FKnc1BXfR4Lou9NEmSgi5y/f+D&#10;4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gsDHzcQEA&#10;AAkDAAAOAAAAAAAAAAAAAAAAADwCAABkcnMvZTJvRG9jLnhtbFBLAQItABQABgAIAAAAIQCm/4vA&#10;MgMAAGwJAAAQAAAAAAAAAAAAAAAAANkDAABkcnMvaW5rL2luazEueG1sUEsBAi0AFAAGAAgAAAAh&#10;AFifcNbfAAAACQEAAA8AAAAAAAAAAAAAAAAAOQcAAGRycy9kb3ducmV2LnhtbFBLAQItABQABgAI&#10;AAAAIQB5GLydvwAAACEBAAAZAAAAAAAAAAAAAAAAAEUIAABkcnMvX3JlbHMvZTJvRG9jLnhtbC5y&#10;ZWxzUEsFBgAAAAAGAAYAeAEAADsJAAAAAA==&#10;">
                <v:imagedata r:id="rId14" o:title=""/>
              </v:shape>
            </w:pict>
          </mc:Fallback>
        </mc:AlternateContent>
      </w:r>
    </w:p>
    <w:sectPr w:rsidR="000952CE" w:rsidRPr="000952CE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54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07"/>
    <w:rsid w:val="000952CE"/>
    <w:rsid w:val="00111906"/>
    <w:rsid w:val="001607C8"/>
    <w:rsid w:val="001F40F2"/>
    <w:rsid w:val="003A5040"/>
    <w:rsid w:val="005E4BE1"/>
    <w:rsid w:val="00632D07"/>
    <w:rsid w:val="007D7253"/>
    <w:rsid w:val="00967F93"/>
    <w:rsid w:val="009934BC"/>
    <w:rsid w:val="00B63465"/>
    <w:rsid w:val="00C63554"/>
    <w:rsid w:val="00F3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C8D3"/>
  <w15:chartTrackingRefBased/>
  <w15:docId w15:val="{CABB4235-BB1B-47A3-9147-FE1C7727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F310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microsoft.com/office/2007/relationships/hdphoto" Target="media/hdphoto1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2T20:27:10.3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79 24575,'1'14'0,"0"-1"0,1 0 0,1 1 0,4 13 0,-3-14 0,-1 0 0,0 0 0,-1 0 0,1 19 0,4 32-1365,-7-58-5462</inkml:trace>
  <inkml:trace contextRef="#ctx0" brushRef="#br0" timeOffset="550.62">23 43 24575,'13'-2'0,"-1"-1"0,0 0 0,0-2 0,0 1 0,18-10 0,-12 4-1365,-13 9-5462</inkml:trace>
  <inkml:trace contextRef="#ctx0" brushRef="#br0" timeOffset="1250.9">52 158 24575,'15'-3'0,"1"-1"0,-1 0 0,-1-1 0,1 0 0,25-14 0,-12 6 0,8-2-1365,-30 14-5462</inkml:trace>
  <inkml:trace contextRef="#ctx0" brushRef="#br0" timeOffset="3549.19">467 409 24575,'7'172'-1365,"-7"-166"-5462</inkml:trace>
  <inkml:trace contextRef="#ctx0" brushRef="#br0" timeOffset="3988.11">474 408 24575,'6'0'16,"0"-1"-1,0 0 1,0-1-1,0 0 1,0 0-1,0 0 0,10-5 1,-10 3-229,0 2 0,1-1 1,-1 0-1,1 1 0,0 1 1,11-3-1,-12 4-6614</inkml:trace>
  <inkml:trace contextRef="#ctx0" brushRef="#br0" timeOffset="4647.77">502 479 24575,'8'0'-114,"0"-1"1,0 1-1,0-1 0,0-1 0,0 1 1,0-2-1,-1 1 0,1-1 0,-1 0 1,1 0-1,12-8 0</inkml:trace>
  <inkml:trace contextRef="#ctx0" brushRef="#br0" timeOffset="6088.13">531 579 24575,'40'-31'0,"-20"21"0,-19 10 0,-1 0 0,1 0 0,-1 0 0,1 0 0,-1 0 0,0 0 0,1 0 0,-1 0 0,1 0 0,-1 1 0,0-1 0,1 0 0,-1 0 0,0 0 0,1 1 0,-1-1 0,0 0 0,1 0 0,-1 0 0,0 1 0,1-1 0,-1 0 0,0 1 0,0-1 0,1 0 0,-1 1 0,0-1 0,1 1 0,0 3 0,-1 0 0,1 0 0,-1 0 0,1 0 0,-1 0 0,0 0 0,-1 6 0,0 9 0,1-9-117,-5 40-1131,4-46-5579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2T20:27:05.3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86 0 24575,'2'3'0,"0"1"0,-1-1 0,0 0 0,0 0 0,0 1 0,0-1 0,0 1 0,-1-1 0,0 1 0,1 4 0,0 3 0,0-8 0,-1-1 0,0 1 0,0-1 0,0 1 0,0 0 0,0-1 0,0 1 0,0-1 0,-1 1 0,1-1 0,-1 1 0,0-1 0,0 1 0,0-1 0,0 0 0,0 0 0,0 1 0,-1-1 0,1 0 0,-1 0 0,0 0 0,1 0 0,-1 0 0,0-1 0,0 1 0,0-1 0,0 1 0,-1-1 0,1 0 0,0 1 0,0-1 0,-1 0 0,1-1 0,-1 1 0,1 0 0,-1-1 0,1 1 0,-1-1 0,1 0 0,-1 0 0,0 0 0,1 0 0,-1 0 0,1-1 0,-1 1 0,1-1 0,-1 1 0,1-1 0,-1 0 0,1 0 0,0 0 0,-5-3 0,7 4 0,-1-1 0,1 1 0,-1 0 0,1-1 0,0 1 0,-1 0 0,1-1 0,-1 1 0,1 0 0,0-1 0,-1 1 0,1-1 0,0 1 0,0-1 0,-1 1 0,1-1 0,0 1 0,0-1 0,0 1 0,0-1 0,0 1 0,-1-1 0,1 1 0,0-1 0,0 1 0,0-1 0,1 1 0,-1-1 0,0 1 0,0-1 0,0 1 0,0-2 0,16-11 0,-14 12 0,0 0 0,0 0 0,1 0 0,-1 1 0,0-1 0,0 1 0,1-1 0,-1 1 0,0 0 0,0 0 0,1 0 0,-1 0 0,0 0 0,1 0 0,-1 0 0,0 1 0,4 1 0,6 7-227,1 0-1,1 0 1,0-1-1,0-1 1,20 7-1,-30-12-6599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2T20:26:56.3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24575,'38'42'0,"-33"-38"0,-1 1 0,0 0 0,0 0 0,0 0 0,-1 0 0,1 0 0,-1 1 0,0 0 0,-1 0 0,3 7 0,-2-1 0,-1 1 0,-1-1 0,0 0 0,-1 19 0,0-25-117,1-4 21,-1 0 0,0 0 0,0 0 0,0 1 0,-1-1 0,1 0 0,0 0 0,-1 0 0,1 0 0,-1 0 0,0 0 0,-1 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2T20:43:26.8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0 408 24575,'5'-1'0,"-1"-1"0,0 1 0,0-1 0,0 0 0,0 0 0,0 0 0,0 0 0,0-1 0,-1 1 0,1-1 0,-1 0 0,0 0 0,0-1 0,5-6 0,21-16 0,-20 18 0,-1 1 0,0-1 0,-1-1 0,0 0 0,0 0 0,-1 0 0,0-1 0,5-11 0,11-15 0,-17 27 0,-1 0 0,0 0 0,-1 0 0,0-1 0,0 0 0,-1 1 0,0-1 0,-1 0 0,0 0 0,-1 0 0,0 0 0,0 0 0,-1 0 0,0 0 0,-3-11 0,3 18 0,0 0 0,0 0 0,-1 0 0,1 1 0,-1-1 0,1 0 0,-1 1 0,0-1 0,0 1 0,0 0 0,0 0 0,-1-1 0,1 1 0,0 1 0,-1-1 0,-4-3 0,5 5 0,1-1 0,0 1 0,0-1 0,0 1 0,-1-1 0,1 1 0,0 0 0,-1-1 0,1 1 0,0 0 0,-1 0 0,1 0 0,0 0 0,0 0 0,-1 1 0,1-1 0,0 0 0,-1 0 0,1 1 0,0-1 0,0 1 0,-1-1 0,1 1 0,0 0 0,0-1 0,0 1 0,0 0 0,0 0 0,0 0 0,0 0 0,0 0 0,0 0 0,1 0 0,-1 0 0,0 0 0,0 0 0,1 0 0,-1 0 0,1 1 0,-1 0 0,-10 26 0,2-1 0,1 1 0,1 1 0,2-1 0,0 1 0,2 0 0,2 51 0,0-25 0,1 7 0,0-44 0,0-15 0,1-6 0,0-9 0,1-1 0,1 1 0,0-1 0,1 1 0,9-21 0,-13 31 0,1-1 0,0 1 0,0 0 0,1 0 0,-1-1 0,0 1 0,1 0 0,-1 0 0,1 0 0,0 1 0,0-1 0,-1 0 0,1 1 0,0-1 0,0 1 0,1-1 0,-1 1 0,0 0 0,0 0 0,1 0 0,-1 0 0,0 0 0,1 1 0,-1-1 0,1 1 0,-1 0 0,1-1 0,-1 1 0,1 0 0,-1 1 0,1-1 0,-1 0 0,1 1 0,-1-1 0,1 1 0,2 1 0,-2 0 0,0 0 0,0 1 0,0-1 0,0 1 0,0 0 0,-1 0 0,1 0 0,-1 0 0,0 0 0,3 6 0,18 21 0,-20-28 17,0 1 0,1-1 0,-1-1 1,0 1-1,1 0 0,-1-1 0,1 0 0,-1 0 0,1 0 0,-1 0 0,1-1 0,0 1 0,0-1 0,-1 0 0,1 0 0,0 0 0,0 0 0,-1-1 0,6-1 1,-3 1-174,0-1 1,0 0 0,0 0 0,-1-1 0,1 0 0,0 0 0,-1 0-1,0 0 1,0-1 0,7-6 0,-7 4-6672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21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8</cp:revision>
  <dcterms:created xsi:type="dcterms:W3CDTF">2023-10-02T17:35:00Z</dcterms:created>
  <dcterms:modified xsi:type="dcterms:W3CDTF">2023-10-02T20:43:00Z</dcterms:modified>
</cp:coreProperties>
</file>