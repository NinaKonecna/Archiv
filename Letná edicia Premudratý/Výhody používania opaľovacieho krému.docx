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1299" w14:textId="44151343" w:rsidR="00C5072A" w:rsidRPr="00C5072A" w:rsidRDefault="00C5072A" w:rsidP="00C5072A">
      <w:pPr>
        <w:jc w:val="center"/>
        <w:rPr>
          <w:b/>
          <w:bCs/>
          <w:sz w:val="36"/>
          <w:szCs w:val="36"/>
        </w:rPr>
      </w:pPr>
      <w:r w:rsidRPr="00C5072A">
        <w:rPr>
          <w:b/>
          <w:bCs/>
          <w:sz w:val="36"/>
          <w:szCs w:val="36"/>
        </w:rPr>
        <w:t>Výhody používania opaľovacieho krému</w:t>
      </w:r>
    </w:p>
    <w:p w14:paraId="00F120C1" w14:textId="7790D870" w:rsidR="00C5072A" w:rsidRDefault="00D04D66" w:rsidP="00C5072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2C3EC0" wp14:editId="38CA3F1D">
            <wp:simplePos x="0" y="0"/>
            <wp:positionH relativeFrom="column">
              <wp:posOffset>5645041</wp:posOffset>
            </wp:positionH>
            <wp:positionV relativeFrom="paragraph">
              <wp:posOffset>25926</wp:posOffset>
            </wp:positionV>
            <wp:extent cx="1460500" cy="2190750"/>
            <wp:effectExtent l="0" t="0" r="0" b="0"/>
            <wp:wrapTight wrapText="bothSides">
              <wp:wrapPolygon edited="0">
                <wp:start x="10424" y="939"/>
                <wp:lineTo x="7043" y="1878"/>
                <wp:lineTo x="6762" y="2442"/>
                <wp:lineTo x="9016" y="4320"/>
                <wp:lineTo x="5917" y="7325"/>
                <wp:lineTo x="5071" y="7889"/>
                <wp:lineTo x="4790" y="10330"/>
                <wp:lineTo x="4790" y="17843"/>
                <wp:lineTo x="6198" y="19346"/>
                <wp:lineTo x="9861" y="20097"/>
                <wp:lineTo x="17186" y="20097"/>
                <wp:lineTo x="17750" y="19346"/>
                <wp:lineTo x="17750" y="9391"/>
                <wp:lineTo x="16341" y="7889"/>
                <wp:lineTo x="14650" y="7325"/>
                <wp:lineTo x="12397" y="4320"/>
                <wp:lineTo x="12115" y="1503"/>
                <wp:lineTo x="11551" y="939"/>
                <wp:lineTo x="10424" y="939"/>
              </wp:wrapPolygon>
            </wp:wrapTight>
            <wp:docPr id="1497458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72A">
        <w:t>Leto je už čoskoro tu a so sebou prináša aj obdobie dovoleniek. Pri všetkej tej zábave je však dôležité nezabudnúť na ochranu našej pokožky pred škodlivými slnečnými lúčmi. Použitím opaľovacieho krému si zaručujeme hneď niekoľko vecí:</w:t>
      </w:r>
    </w:p>
    <w:p w14:paraId="3D824A4E" w14:textId="413262B5" w:rsidR="00C5072A" w:rsidRDefault="00C5072A" w:rsidP="00C5072A"/>
    <w:p w14:paraId="1901FF80" w14:textId="0ED8092A" w:rsidR="00C5072A" w:rsidRDefault="00C5072A" w:rsidP="00C5072A">
      <w:r>
        <w:t xml:space="preserve">1️ Ochranu pred spálením. </w:t>
      </w:r>
    </w:p>
    <w:p w14:paraId="4A696309" w14:textId="192B46C7" w:rsidR="00C5072A" w:rsidRDefault="00C5072A" w:rsidP="00C5072A">
      <w:pPr>
        <w:pStyle w:val="Odsekzoznamu"/>
        <w:numPr>
          <w:ilvl w:val="0"/>
          <w:numId w:val="3"/>
        </w:numPr>
      </w:pPr>
      <w:r>
        <w:t>Opaľovací krém tvorí ochrannú bariéru medzi pokožkou a slnečnými lúčmi. Pomáha predchádzať spáleniu, červenaniu a nepríjemnému dráždeniu, ktoré môžu byť dôsledkom nadmerného vystavenia slnku.</w:t>
      </w:r>
    </w:p>
    <w:p w14:paraId="48092743" w14:textId="35804C34" w:rsidR="00C5072A" w:rsidRDefault="00D04D66" w:rsidP="00C5072A">
      <w:r>
        <w:rPr>
          <w:noProof/>
        </w:rPr>
        <w:drawing>
          <wp:anchor distT="0" distB="0" distL="114300" distR="114300" simplePos="0" relativeHeight="251659264" behindDoc="1" locked="0" layoutInCell="1" allowOverlap="1" wp14:anchorId="0AD71329" wp14:editId="308827B7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2362200" cy="1771015"/>
            <wp:effectExtent l="0" t="0" r="0" b="635"/>
            <wp:wrapTight wrapText="bothSides">
              <wp:wrapPolygon edited="0">
                <wp:start x="9581" y="0"/>
                <wp:lineTo x="6794" y="1394"/>
                <wp:lineTo x="4006" y="3253"/>
                <wp:lineTo x="3135" y="7435"/>
                <wp:lineTo x="2787" y="11152"/>
                <wp:lineTo x="1394" y="14870"/>
                <wp:lineTo x="1219" y="16032"/>
                <wp:lineTo x="1219" y="18587"/>
                <wp:lineTo x="1394" y="18587"/>
                <wp:lineTo x="697" y="19749"/>
                <wp:lineTo x="0" y="20911"/>
                <wp:lineTo x="174" y="21375"/>
                <wp:lineTo x="18813" y="21375"/>
                <wp:lineTo x="21426" y="20446"/>
                <wp:lineTo x="21426" y="6970"/>
                <wp:lineTo x="19335" y="3717"/>
                <wp:lineTo x="18116" y="0"/>
                <wp:lineTo x="9581" y="0"/>
              </wp:wrapPolygon>
            </wp:wrapTight>
            <wp:docPr id="95776470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934F" w14:textId="5A48CA28" w:rsidR="00C5072A" w:rsidRDefault="00C5072A" w:rsidP="00C5072A">
      <w:r>
        <w:t>2️ Predchádza starnutiu pokožky</w:t>
      </w:r>
    </w:p>
    <w:p w14:paraId="22340AC3" w14:textId="5921B9E5" w:rsidR="00C5072A" w:rsidRDefault="00C5072A" w:rsidP="00C5072A">
      <w:pPr>
        <w:pStyle w:val="Odsekzoznamu"/>
        <w:numPr>
          <w:ilvl w:val="0"/>
          <w:numId w:val="2"/>
        </w:numPr>
      </w:pPr>
      <w:r>
        <w:t xml:space="preserve"> UV lúče slnka sú jedným z hlavných faktorov, ktoré prispievajú k predčasnému starnutiu pokožky. Opaľovací krém s vysokým SPF faktorom</w:t>
      </w:r>
      <w:r w:rsidR="00D04D66">
        <w:t xml:space="preserve"> </w:t>
      </w:r>
      <w:r>
        <w:t xml:space="preserve"> pomáha chrániť pokožku pred škodlivými účinkami UV žiarenia a redukuje riziko vzniku vrások, pigmentových škvŕn a straty elasticity pokožky.</w:t>
      </w:r>
    </w:p>
    <w:p w14:paraId="418D9103" w14:textId="77777777" w:rsidR="00C5072A" w:rsidRDefault="00C5072A" w:rsidP="00C5072A"/>
    <w:p w14:paraId="0AEFB8C8" w14:textId="26ACEFA8" w:rsidR="00C5072A" w:rsidRDefault="00C5072A" w:rsidP="00C5072A">
      <w:r>
        <w:t xml:space="preserve">3️ Prevencia </w:t>
      </w:r>
      <w:r w:rsidR="003F70DF">
        <w:t>rakoviny kože</w:t>
      </w:r>
    </w:p>
    <w:p w14:paraId="6F010670" w14:textId="6324C0AB" w:rsidR="00C5072A" w:rsidRDefault="00D04D66" w:rsidP="00C5072A">
      <w:pPr>
        <w:pStyle w:val="Odsekzoznamu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1DD25A" wp14:editId="799A5C22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790700" cy="1101725"/>
            <wp:effectExtent l="0" t="0" r="0" b="3175"/>
            <wp:wrapTight wrapText="bothSides">
              <wp:wrapPolygon edited="0">
                <wp:start x="4366" y="0"/>
                <wp:lineTo x="4136" y="5976"/>
                <wp:lineTo x="2987" y="9337"/>
                <wp:lineTo x="2987" y="11205"/>
                <wp:lineTo x="3906" y="11952"/>
                <wp:lineTo x="5285" y="17927"/>
                <wp:lineTo x="5745" y="21289"/>
                <wp:lineTo x="21370" y="21289"/>
                <wp:lineTo x="21370" y="0"/>
                <wp:lineTo x="4366" y="0"/>
              </wp:wrapPolygon>
            </wp:wrapTight>
            <wp:docPr id="162620124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72A">
        <w:t xml:space="preserve">Dlhodobé vystavenie slnku bez ochrany môže zvýšiť riziko vzniku </w:t>
      </w:r>
      <w:r w:rsidR="00916E87">
        <w:t>rakoviny kože</w:t>
      </w:r>
      <w:r w:rsidR="00C5072A">
        <w:t>. Používanie opaľovacieho krému s dostatočne vysokým SPF faktorom prispieva k prevencii tohto nebezpečného ochorenia a udržuje pokožku zdravú.</w:t>
      </w:r>
      <w:r w:rsidRPr="00D04D66">
        <w:t xml:space="preserve"> </w:t>
      </w:r>
    </w:p>
    <w:p w14:paraId="74C21909" w14:textId="77777777" w:rsidR="00D04D66" w:rsidRDefault="00D04D66" w:rsidP="00C5072A"/>
    <w:p w14:paraId="1923C91C" w14:textId="6849DD77" w:rsidR="00C5072A" w:rsidRDefault="00C5072A" w:rsidP="00C5072A">
      <w:r>
        <w:t>4️ Hydratácia a starostlivosť o pokožku</w:t>
      </w:r>
    </w:p>
    <w:p w14:paraId="449E928F" w14:textId="26AADB2B" w:rsidR="00C5072A" w:rsidRDefault="00C5072A" w:rsidP="00C5072A">
      <w:pPr>
        <w:pStyle w:val="Odsekzoznamu"/>
        <w:numPr>
          <w:ilvl w:val="0"/>
          <w:numId w:val="2"/>
        </w:numPr>
      </w:pPr>
      <w:r>
        <w:t xml:space="preserve"> Mnoho opaľovacích krémov obsahuje aj hydratačné zložky, ktoré pomáhajú udržiavať pokožku hydratovanú a jemnú. Priaznivé látky obsiahnuté v kréme poskytujú dodatočnú starostlivosť o pokožku, čo je najmä počas letných mesiacov veľmi prospešné.</w:t>
      </w:r>
      <w:r w:rsidR="00D04D66">
        <w:t xml:space="preserve"> </w:t>
      </w:r>
    </w:p>
    <w:p w14:paraId="2E6068DB" w14:textId="6D355BFE" w:rsidR="00D04D66" w:rsidRDefault="00D04D66" w:rsidP="00D04D66"/>
    <w:p w14:paraId="12693EFC" w14:textId="6E822586" w:rsidR="00C5072A" w:rsidRDefault="00D04D66" w:rsidP="00C5072A">
      <w:r>
        <w:rPr>
          <w:noProof/>
        </w:rPr>
        <w:drawing>
          <wp:anchor distT="0" distB="0" distL="114300" distR="114300" simplePos="0" relativeHeight="251661312" behindDoc="1" locked="0" layoutInCell="1" allowOverlap="1" wp14:anchorId="51C6C328" wp14:editId="3E4D3723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3241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23" y="21432"/>
                <wp:lineTo x="21423" y="0"/>
                <wp:lineTo x="0" y="0"/>
              </wp:wrapPolygon>
            </wp:wrapTight>
            <wp:docPr id="1079642581" name="Obrázok 6" descr="ПАН БІБЛІОТЕКАР: EZproxy допомож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Н БІБЛІОТЕКАР: EZproxy допомож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0D904" w14:textId="5BEB7CE9" w:rsidR="00B63465" w:rsidRDefault="00D04D66" w:rsidP="00C5072A">
      <w:r w:rsidRPr="00D04D66">
        <w:t>Prajem</w:t>
      </w:r>
      <w:r>
        <w:t>e</w:t>
      </w:r>
      <w:r w:rsidRPr="00D04D66">
        <w:t xml:space="preserve"> vám, aby ste si užili letné dovolenky plné slnečných radostí </w:t>
      </w:r>
      <w:r>
        <w:t>bez pocitu iritovanej pokožky</w:t>
      </w:r>
    </w:p>
    <w:p w14:paraId="285DBCC1" w14:textId="317EF4CD" w:rsidR="00D04D66" w:rsidRDefault="00D04D66" w:rsidP="00C5072A"/>
    <w:p w14:paraId="510CE858" w14:textId="77777777" w:rsidR="00D04D66" w:rsidRDefault="00D04D66" w:rsidP="00C5072A"/>
    <w:p w14:paraId="15750BF3" w14:textId="77777777" w:rsidR="00D04D66" w:rsidRDefault="00D04D66" w:rsidP="00C5072A"/>
    <w:p w14:paraId="3E006207" w14:textId="77777777" w:rsidR="00D04D66" w:rsidRDefault="00D04D66" w:rsidP="00C5072A"/>
    <w:p w14:paraId="11525F8A" w14:textId="447B5A74" w:rsidR="00D04D66" w:rsidRPr="00B63465" w:rsidRDefault="00D04D66" w:rsidP="00C5072A">
      <w:r>
        <w:t>Autor: Tomáš Varga</w:t>
      </w:r>
    </w:p>
    <w:sectPr w:rsidR="00D04D66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27E"/>
    <w:multiLevelType w:val="hybridMultilevel"/>
    <w:tmpl w:val="08D63D7C"/>
    <w:lvl w:ilvl="0" w:tplc="924278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576C1"/>
    <w:multiLevelType w:val="hybridMultilevel"/>
    <w:tmpl w:val="163C5B66"/>
    <w:lvl w:ilvl="0" w:tplc="1BC48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0565396">
    <w:abstractNumId w:val="1"/>
  </w:num>
  <w:num w:numId="2" w16cid:durableId="1235627799">
    <w:abstractNumId w:val="0"/>
  </w:num>
  <w:num w:numId="3" w16cid:durableId="628900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2A"/>
    <w:rsid w:val="001F40F2"/>
    <w:rsid w:val="003A5040"/>
    <w:rsid w:val="003F70DF"/>
    <w:rsid w:val="00916E87"/>
    <w:rsid w:val="00B63465"/>
    <w:rsid w:val="00C5072A"/>
    <w:rsid w:val="00C63554"/>
    <w:rsid w:val="00D0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9D91"/>
  <w15:chartTrackingRefBased/>
  <w15:docId w15:val="{49B2CDDD-9E0A-4DAD-B72C-D4E3E72A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2023-06-08T15:37:00Z</cp:lastPrinted>
  <dcterms:created xsi:type="dcterms:W3CDTF">2023-06-08T16:39:00Z</dcterms:created>
  <dcterms:modified xsi:type="dcterms:W3CDTF">2023-06-08T16:39:00Z</dcterms:modified>
</cp:coreProperties>
</file>