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1E98" w14:textId="6D4AF3FB" w:rsidR="003A5040" w:rsidRDefault="00237D35" w:rsidP="001F40F2">
      <w:pPr>
        <w:pStyle w:val="Nzov"/>
        <w:jc w:val="center"/>
      </w:pPr>
      <w:r>
        <w:t>Pojmy pohlavnej sústavy</w:t>
      </w:r>
    </w:p>
    <w:p w14:paraId="3A588629" w14:textId="77777777" w:rsidR="00B63465" w:rsidRDefault="00B63465" w:rsidP="00B63465"/>
    <w:p w14:paraId="711F9DAC" w14:textId="2C34019A" w:rsidR="00B63465" w:rsidRDefault="00237D35" w:rsidP="00B63465">
      <w:pPr>
        <w:pStyle w:val="Odsekzoznamu"/>
        <w:numPr>
          <w:ilvl w:val="0"/>
          <w:numId w:val="1"/>
        </w:numPr>
      </w:pPr>
      <w:r>
        <w:t>Formy pohlavného rozmnožovania</w:t>
      </w:r>
      <w:r w:rsidR="001E1347">
        <w:t>:</w:t>
      </w:r>
    </w:p>
    <w:p w14:paraId="20BC2373" w14:textId="5A399237" w:rsidR="001E1347" w:rsidRDefault="001E1347" w:rsidP="001E1347">
      <w:pPr>
        <w:pStyle w:val="Odsekzoznamu"/>
        <w:numPr>
          <w:ilvl w:val="1"/>
          <w:numId w:val="1"/>
        </w:numPr>
      </w:pPr>
      <w:r>
        <w:t> </w:t>
      </w:r>
      <w:r w:rsidRPr="001E1347">
        <w:rPr>
          <w:b/>
          <w:bCs/>
        </w:rPr>
        <w:t>Izogamia</w:t>
      </w:r>
      <w:r>
        <w:t xml:space="preserve"> – forma pohlavného rozmnožovania pri ktorej splývajú pohlavné bunky </w:t>
      </w:r>
      <w:r w:rsidRPr="001E1347">
        <w:rPr>
          <w:b/>
          <w:bCs/>
        </w:rPr>
        <w:t>rovnakej veľkosti a</w:t>
      </w:r>
      <w:r>
        <w:rPr>
          <w:b/>
          <w:bCs/>
        </w:rPr>
        <w:t> </w:t>
      </w:r>
      <w:r w:rsidRPr="001E1347">
        <w:rPr>
          <w:b/>
          <w:bCs/>
        </w:rPr>
        <w:t>tvaru</w:t>
      </w:r>
      <w:r>
        <w:t>, tento typ sa objavuje najmä u jednobunkových organizmov, považuje sa za evolučne starší</w:t>
      </w:r>
    </w:p>
    <w:p w14:paraId="55B1DE18" w14:textId="2D0CE271" w:rsidR="001E1347" w:rsidRDefault="001E1347" w:rsidP="001E1347">
      <w:pPr>
        <w:pStyle w:val="Odsekzoznamu"/>
        <w:numPr>
          <w:ilvl w:val="1"/>
          <w:numId w:val="1"/>
        </w:numPr>
      </w:pPr>
      <w:r>
        <w:rPr>
          <w:b/>
          <w:bCs/>
        </w:rPr>
        <w:t> </w:t>
      </w:r>
      <w:r w:rsidRPr="001E1347">
        <w:rPr>
          <w:b/>
          <w:bCs/>
        </w:rPr>
        <w:t>Anizogamia</w:t>
      </w:r>
      <w:r>
        <w:rPr>
          <w:b/>
          <w:bCs/>
        </w:rPr>
        <w:t xml:space="preserve"> </w:t>
      </w:r>
      <w:r>
        <w:t xml:space="preserve">- </w:t>
      </w:r>
      <w:r>
        <w:t xml:space="preserve">forma pohlavného rozmnožovania pri ktorej splývajú pohlavné bunky </w:t>
      </w:r>
      <w:r w:rsidRPr="001E1347">
        <w:rPr>
          <w:b/>
          <w:bCs/>
        </w:rPr>
        <w:t>rovnak</w:t>
      </w:r>
      <w:r>
        <w:rPr>
          <w:b/>
          <w:bCs/>
        </w:rPr>
        <w:t>ého tvaru ale rôznej veľkosti</w:t>
      </w:r>
      <w:r>
        <w:t>, je častejšia ako Izogamia</w:t>
      </w:r>
    </w:p>
    <w:p w14:paraId="60C4D534" w14:textId="4FFBBDC3" w:rsidR="001E1347" w:rsidRDefault="001E1347" w:rsidP="001E1347">
      <w:pPr>
        <w:pStyle w:val="Odsekzoznamu"/>
        <w:numPr>
          <w:ilvl w:val="1"/>
          <w:numId w:val="1"/>
        </w:numPr>
      </w:pPr>
      <w:r>
        <w:rPr>
          <w:b/>
          <w:bCs/>
        </w:rPr>
        <w:t xml:space="preserve"> Oogamia </w:t>
      </w:r>
      <w:r>
        <w:t>– forma pohlavného rozmnožovania pri ktorej splývajú pohlavné bunky:</w:t>
      </w:r>
    </w:p>
    <w:p w14:paraId="65FAA976" w14:textId="7AC94376" w:rsidR="001E1347" w:rsidRDefault="001E1347" w:rsidP="001E1347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Samčia </w:t>
      </w:r>
      <w:r>
        <w:t>– menšia, pohyblivá</w:t>
      </w:r>
    </w:p>
    <w:p w14:paraId="0040FFFB" w14:textId="0CA78487" w:rsidR="001E1347" w:rsidRDefault="001E1347" w:rsidP="001E1347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Samičia </w:t>
      </w:r>
      <w:r>
        <w:t>– väčšia, nepohyblivá</w:t>
      </w:r>
    </w:p>
    <w:p w14:paraId="6DEED1AB" w14:textId="77777777" w:rsidR="001E1347" w:rsidRDefault="001E1347" w:rsidP="001E1347"/>
    <w:p w14:paraId="5D311970" w14:textId="2B84D044" w:rsidR="001E1347" w:rsidRPr="001E1347" w:rsidRDefault="001E1347" w:rsidP="001E1347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Zygota </w:t>
      </w:r>
      <w:r>
        <w:t xml:space="preserve">– bunka, ktorá vznikla splynutím samčej a samičej pohlavnej bunky, ide o bunku s kompletnou sadou  chromozómov </w:t>
      </w:r>
    </w:p>
    <w:p w14:paraId="11A45AAC" w14:textId="5C218796" w:rsidR="001E1347" w:rsidRDefault="001E1347" w:rsidP="001E1347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</w:t>
      </w:r>
      <w:r>
        <w:t xml:space="preserve">U človeka je zygota </w:t>
      </w:r>
      <w:r>
        <w:rPr>
          <w:b/>
          <w:bCs/>
        </w:rPr>
        <w:t>diploidná (2m)</w:t>
      </w:r>
    </w:p>
    <w:p w14:paraId="103F275C" w14:textId="6AD86B5D" w:rsidR="00004473" w:rsidRPr="000419AC" w:rsidRDefault="00004473" w:rsidP="000419AC">
      <w:pPr>
        <w:pStyle w:val="Odsekzoznamu"/>
        <w:rPr>
          <w:b/>
          <w:bCs/>
        </w:rPr>
      </w:pPr>
    </w:p>
    <w:p w14:paraId="17821C95" w14:textId="2271D733" w:rsidR="000419AC" w:rsidRPr="000419AC" w:rsidRDefault="001E1347" w:rsidP="000419AC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Hermafroditizmus</w:t>
      </w:r>
      <w:r w:rsidR="000419AC">
        <w:rPr>
          <w:b/>
          <w:bCs/>
        </w:rPr>
        <w:t xml:space="preserve"> </w:t>
      </w:r>
      <w:r w:rsidR="000419AC">
        <w:t>- Obojpohlavnosť, jav kedy sa na jednom jedincovi nachádzajú samčie aj samičie pohlavné orgány</w:t>
      </w:r>
    </w:p>
    <w:p w14:paraId="4978FCE7" w14:textId="6DC546E4" w:rsidR="000419AC" w:rsidRPr="000419AC" w:rsidRDefault="000419AC" w:rsidP="000419AC">
      <w:pPr>
        <w:pStyle w:val="Odsekzoznamu"/>
        <w:rPr>
          <w:b/>
          <w:bCs/>
        </w:rPr>
      </w:pPr>
    </w:p>
    <w:p w14:paraId="3E43E0EA" w14:textId="7DF5B5AA" w:rsidR="000419AC" w:rsidRPr="000419AC" w:rsidRDefault="000419AC" w:rsidP="000419AC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Gonochorimzus </w:t>
      </w:r>
      <w:r>
        <w:t>– Jednopohlavnosť, jav kedy sú na jednom jedincovi prítomné pohlavné orgány jedného pohlavia</w:t>
      </w:r>
    </w:p>
    <w:p w14:paraId="3AB3CD4A" w14:textId="77777777" w:rsidR="000419AC" w:rsidRPr="000419AC" w:rsidRDefault="000419AC" w:rsidP="000419AC">
      <w:pPr>
        <w:pStyle w:val="Odsekzoznamu"/>
        <w:rPr>
          <w:b/>
          <w:bCs/>
        </w:rPr>
      </w:pPr>
    </w:p>
    <w:p w14:paraId="05F59DCF" w14:textId="155F03F0" w:rsidR="000419AC" w:rsidRPr="000419AC" w:rsidRDefault="000419AC" w:rsidP="000419AC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Pohlavný dimorfizmus </w:t>
      </w:r>
      <w:r>
        <w:t>– Pohlavná dvojtvárnosť, stav pri ktorom sa pohlavia odlišujú výzorom a správaním nad rámec primárnych pohlavných znakov, napr. veľkosť jedinca, farba, prítomnosť výrastkov</w:t>
      </w:r>
    </w:p>
    <w:p w14:paraId="4BF02D94" w14:textId="77777777" w:rsidR="000419AC" w:rsidRPr="000419AC" w:rsidRDefault="000419AC" w:rsidP="000419AC">
      <w:pPr>
        <w:pStyle w:val="Odsekzoznamu"/>
        <w:rPr>
          <w:b/>
          <w:bCs/>
        </w:rPr>
      </w:pPr>
    </w:p>
    <w:p w14:paraId="61BA8794" w14:textId="642BFF71" w:rsidR="000419AC" w:rsidRPr="000419AC" w:rsidRDefault="000419AC" w:rsidP="000419AC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Partenogenéza </w:t>
      </w:r>
      <w:r>
        <w:t>– druh rozmnožovania, pri ktorom vzniká nový jedinec z vajcovej bunky bez oplodnenia, je akýsi prechodný typ rozmnožovania medzi nepohlavným a pohlavným rozmnožovaním</w:t>
      </w:r>
    </w:p>
    <w:p w14:paraId="4CFA2E1D" w14:textId="77777777" w:rsidR="000419AC" w:rsidRPr="000419AC" w:rsidRDefault="000419AC" w:rsidP="000419AC">
      <w:pPr>
        <w:pStyle w:val="Odsekzoznamu"/>
        <w:rPr>
          <w:b/>
          <w:bCs/>
        </w:rPr>
      </w:pPr>
    </w:p>
    <w:p w14:paraId="45A102EE" w14:textId="351A28D9" w:rsidR="000419AC" w:rsidRPr="000419AC" w:rsidRDefault="000419AC" w:rsidP="000419AC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Gonády </w:t>
      </w:r>
      <w:r>
        <w:t>– pohlavné žľazy, ženské – vaječníky (Ovaria), mužské – semenníky (Testes)</w:t>
      </w:r>
    </w:p>
    <w:p w14:paraId="498A64BC" w14:textId="77777777" w:rsidR="000419AC" w:rsidRPr="000419AC" w:rsidRDefault="000419AC" w:rsidP="000419AC">
      <w:pPr>
        <w:pStyle w:val="Odsekzoznamu"/>
        <w:rPr>
          <w:b/>
          <w:bCs/>
        </w:rPr>
      </w:pPr>
    </w:p>
    <w:p w14:paraId="10989B4C" w14:textId="3C3C0E23" w:rsidR="000419AC" w:rsidRPr="000419AC" w:rsidRDefault="000419AC" w:rsidP="000419AC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Gaméty </w:t>
      </w:r>
      <w:r>
        <w:t>– pohlavné bunky, osobitné špecifické bunky z ktorých sa začne vyvíjať nový jedinec, u človeka sú tieto bunky haploidné (majú polovičný počet chromozómov – (1)n)</w:t>
      </w:r>
    </w:p>
    <w:p w14:paraId="54D73C08" w14:textId="77777777" w:rsidR="000419AC" w:rsidRPr="000419AC" w:rsidRDefault="000419AC" w:rsidP="000419AC">
      <w:pPr>
        <w:pStyle w:val="Odsekzoznamu"/>
        <w:rPr>
          <w:b/>
          <w:bCs/>
        </w:rPr>
      </w:pPr>
    </w:p>
    <w:p w14:paraId="325A7F6D" w14:textId="4A75AFB0" w:rsidR="000419AC" w:rsidRPr="000419AC" w:rsidRDefault="000419AC" w:rsidP="000419AC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Oplodnenia</w:t>
      </w:r>
      <w:r>
        <w:t xml:space="preserve"> – splynutie mužskej (spermie) a ženskej (vajíčka) (samčej a samičej) pohlavnej bunky</w:t>
      </w:r>
    </w:p>
    <w:sectPr w:rsidR="000419AC" w:rsidRPr="000419AC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377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35"/>
    <w:rsid w:val="00004473"/>
    <w:rsid w:val="000419AC"/>
    <w:rsid w:val="001E1347"/>
    <w:rsid w:val="001F40F2"/>
    <w:rsid w:val="00237D35"/>
    <w:rsid w:val="003A5040"/>
    <w:rsid w:val="00B6346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D48A"/>
  <w15:chartTrackingRefBased/>
  <w15:docId w15:val="{9686D213-FD46-4EEF-8D90-2C3E27A7C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14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2023-05-02T13:01:00Z</dcterms:created>
  <dcterms:modified xsi:type="dcterms:W3CDTF">2023-05-02T14:03:00Z</dcterms:modified>
</cp:coreProperties>
</file>