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040" w:rsidRDefault="00816EF9" w:rsidP="001F40F2">
      <w:pPr>
        <w:pStyle w:val="Nzov"/>
        <w:jc w:val="center"/>
      </w:pPr>
      <w:r>
        <w:t xml:space="preserve">Honore de </w:t>
      </w:r>
      <w:proofErr w:type="spellStart"/>
      <w:r>
        <w:t>Balzac</w:t>
      </w:r>
      <w:proofErr w:type="spellEnd"/>
      <w:r>
        <w:t xml:space="preserve">  - Otec </w:t>
      </w:r>
      <w:proofErr w:type="spellStart"/>
      <w:r>
        <w:t>Goriot</w:t>
      </w:r>
      <w:proofErr w:type="spellEnd"/>
      <w:r>
        <w:t xml:space="preserve"> </w:t>
      </w:r>
    </w:p>
    <w:p w:rsidR="00B63465" w:rsidRDefault="00B63465" w:rsidP="00B63465"/>
    <w:p w:rsidR="00DD47B7" w:rsidRPr="00DD47B7" w:rsidRDefault="00DD47B7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DD47B7">
        <w:rPr>
          <w:b/>
          <w:bCs/>
        </w:rPr>
        <w:t>Autor</w:t>
      </w:r>
      <w:r>
        <w:rPr>
          <w:b/>
          <w:bCs/>
        </w:rPr>
        <w:t>:</w:t>
      </w:r>
    </w:p>
    <w:p w:rsidR="00B63465" w:rsidRDefault="00DD47B7" w:rsidP="00DD47B7">
      <w:pPr>
        <w:pStyle w:val="Odsekzoznamu"/>
        <w:numPr>
          <w:ilvl w:val="1"/>
          <w:numId w:val="1"/>
        </w:numPr>
      </w:pPr>
      <w:r>
        <w:t>Francúzka literatúra</w:t>
      </w:r>
    </w:p>
    <w:p w:rsidR="00DD47B7" w:rsidRDefault="00DD47B7" w:rsidP="00DD47B7">
      <w:pPr>
        <w:pStyle w:val="Odsekzoznamu"/>
        <w:numPr>
          <w:ilvl w:val="1"/>
          <w:numId w:val="1"/>
        </w:numPr>
      </w:pPr>
      <w:r>
        <w:t> Realizmus – lit. Smer 2. pol. 19. storočia, pravdivé zobrazovanie skutočnosti</w:t>
      </w:r>
    </w:p>
    <w:p w:rsidR="00DD47B7" w:rsidRDefault="00DD47B7" w:rsidP="00DD47B7">
      <w:pPr>
        <w:pStyle w:val="Odsekzoznamu"/>
        <w:numPr>
          <w:ilvl w:val="1"/>
          <w:numId w:val="1"/>
        </w:numPr>
      </w:pPr>
      <w:r>
        <w:t xml:space="preserve"> Kritický realizmus – poukazuje na negatívne javy spoločnosti </w:t>
      </w:r>
    </w:p>
    <w:p w:rsidR="00DD47B7" w:rsidRDefault="00DD47B7" w:rsidP="00DD47B7">
      <w:pPr>
        <w:pStyle w:val="Odsekzoznamu"/>
        <w:numPr>
          <w:ilvl w:val="1"/>
          <w:numId w:val="1"/>
        </w:numPr>
      </w:pPr>
      <w:r>
        <w:t xml:space="preserve"> Prozaik – Ľudská komédia – Otec </w:t>
      </w:r>
      <w:proofErr w:type="spellStart"/>
      <w:r>
        <w:t>Goriot</w:t>
      </w:r>
      <w:proofErr w:type="spellEnd"/>
      <w:r>
        <w:t xml:space="preserve"> (Paríž 19. storočie)</w:t>
      </w:r>
    </w:p>
    <w:p w:rsidR="00DD47B7" w:rsidRDefault="00DD47B7" w:rsidP="00403666"/>
    <w:p w:rsidR="00403666" w:rsidRPr="00B63465" w:rsidRDefault="00403666" w:rsidP="00403666"/>
    <w:sectPr w:rsidR="00403666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31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F9"/>
    <w:rsid w:val="001F40F2"/>
    <w:rsid w:val="003A5040"/>
    <w:rsid w:val="00403666"/>
    <w:rsid w:val="00816EF9"/>
    <w:rsid w:val="00B63465"/>
    <w:rsid w:val="00C63554"/>
    <w:rsid w:val="00DD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10B9"/>
  <w15:chartTrackingRefBased/>
  <w15:docId w15:val="{977931F0-2CBA-4EA0-9C2E-6E755C82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2023-09-07T20:59:00Z</dcterms:created>
  <dcterms:modified xsi:type="dcterms:W3CDTF">2023-09-07T21:02:00Z</dcterms:modified>
</cp:coreProperties>
</file>