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CCF" w14:textId="1DE8AB33" w:rsidR="003A5040" w:rsidRDefault="00B42B80" w:rsidP="001F40F2">
      <w:pPr>
        <w:pStyle w:val="Title"/>
        <w:jc w:val="center"/>
      </w:pPr>
      <w:r>
        <w:t>Martin Kukučín  - Rysavá jalovica</w:t>
      </w:r>
    </w:p>
    <w:p w14:paraId="53FB62CA" w14:textId="77777777" w:rsidR="00B63465" w:rsidRDefault="00B63465" w:rsidP="00B63465"/>
    <w:p w14:paraId="0664D7CF" w14:textId="15182694" w:rsidR="00F9510E" w:rsidRDefault="00F9510E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Humoristická poviedka o alkoholizme</w:t>
      </w:r>
    </w:p>
    <w:p w14:paraId="6E09C74E" w14:textId="6D2D856F" w:rsidR="00B63465" w:rsidRPr="006471DF" w:rsidRDefault="006471DF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Miesto</w:t>
      </w:r>
      <w:r>
        <w:t xml:space="preserve">: </w:t>
      </w:r>
      <w:proofErr w:type="spellStart"/>
      <w:r>
        <w:t>Mrhanove</w:t>
      </w:r>
      <w:proofErr w:type="spellEnd"/>
      <w:r>
        <w:t xml:space="preserve">, </w:t>
      </w:r>
      <w:proofErr w:type="spellStart"/>
      <w:r>
        <w:t>Adamovce</w:t>
      </w:r>
      <w:proofErr w:type="spellEnd"/>
      <w:r>
        <w:t xml:space="preserve"> </w:t>
      </w:r>
    </w:p>
    <w:p w14:paraId="20233E95" w14:textId="59A59C57" w:rsidR="006471DF" w:rsidRPr="006471DF" w:rsidRDefault="006471DF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Čas deja</w:t>
      </w:r>
      <w:r w:rsidRPr="006471DF">
        <w:t>:</w:t>
      </w:r>
      <w:r>
        <w:t xml:space="preserve"> 18.-19. storočie (niekoľko dní za sebou)</w:t>
      </w:r>
    </w:p>
    <w:p w14:paraId="56A45780" w14:textId="134F93A4" w:rsidR="006471DF" w:rsidRPr="006471DF" w:rsidRDefault="006471DF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Postavy</w:t>
      </w:r>
      <w:r w:rsidRPr="006471DF">
        <w:t>:</w:t>
      </w:r>
      <w:r>
        <w:t xml:space="preserve"> Adam Krt, Eva </w:t>
      </w:r>
      <w:proofErr w:type="spellStart"/>
      <w:r>
        <w:t>Krtová</w:t>
      </w:r>
      <w:proofErr w:type="spellEnd"/>
      <w:r>
        <w:t>, Adam Trnka, Eva Trnková</w:t>
      </w:r>
    </w:p>
    <w:p w14:paraId="3F76FCFA" w14:textId="13F98959" w:rsidR="006471DF" w:rsidRPr="00F9510E" w:rsidRDefault="006471DF" w:rsidP="006471DF">
      <w:pPr>
        <w:pStyle w:val="ListParagraph"/>
        <w:numPr>
          <w:ilvl w:val="0"/>
          <w:numId w:val="1"/>
        </w:numPr>
        <w:rPr>
          <w:b/>
          <w:bCs/>
        </w:rPr>
      </w:pPr>
      <w:r w:rsidRPr="006471DF">
        <w:rPr>
          <w:b/>
          <w:bCs/>
        </w:rPr>
        <w:t>Dej</w:t>
      </w:r>
      <w:r w:rsidRPr="006471DF">
        <w:t>:</w:t>
      </w:r>
      <w:r>
        <w:t xml:space="preserve"> Boli si </w:t>
      </w:r>
      <w:proofErr w:type="spellStart"/>
      <w:r>
        <w:t>kmotri</w:t>
      </w:r>
      <w:proofErr w:type="spellEnd"/>
      <w:r>
        <w:t>, susedia, veľmi blízky priatelia. Hlavná príčina zápletky bola kúpa jalovice, ktorá bola stará a kúpa ozajstnej 3-ročnej jalovice, ktorá sa stratila. Adam Krt odišiel preto, lebo ho manželka poslala hľadať jalovicu, ktorú stratili, odišiel na jeseň (zimu). Vrátil sa potom, keď ho našiel Adam Trnka a keď mal zarobené peniaze, aby sa naňho žena nehnevala. Skončilo sa to dobre. Adam Krt prestal piť a začal pracovať, staral sa o zvieratá, ktorým sa darilo perfektne a aj Eva bola spokojná</w:t>
      </w:r>
    </w:p>
    <w:p w14:paraId="468FC177" w14:textId="601DAAC7" w:rsidR="00F9510E" w:rsidRPr="006471DF" w:rsidRDefault="00F9510E" w:rsidP="006471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Končí harmonicky </w:t>
      </w:r>
      <w:r>
        <w:t>– Adam si uvedom že urobil zle, zarobil, sľúbi že už nebude piť</w:t>
      </w:r>
    </w:p>
    <w:p w14:paraId="487E3B8F" w14:textId="77777777" w:rsidR="006471DF" w:rsidRPr="006471DF" w:rsidRDefault="006471DF" w:rsidP="006471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Kontrast v diele</w:t>
      </w:r>
      <w:r w:rsidRPr="006471DF">
        <w:t>:</w:t>
      </w:r>
      <w:r>
        <w:t xml:space="preserve"> Klamstvá, lakomstvo, obchodníctvo a alkoholizmus a zároveň priateľstvo strach, láska, úcta. </w:t>
      </w:r>
    </w:p>
    <w:p w14:paraId="1214F16A" w14:textId="1A6BBE0B" w:rsidR="006471DF" w:rsidRPr="006471DF" w:rsidRDefault="006471DF" w:rsidP="006471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Idea</w:t>
      </w:r>
      <w:r>
        <w:t>: Ak nebudeme piť ale starať sa o seba a začneme pracovať, všetko sa môže skončiť dobre. Nesmieme mať závislosti</w:t>
      </w:r>
    </w:p>
    <w:p w14:paraId="20EFE283" w14:textId="09113B1E" w:rsidR="006471DF" w:rsidRPr="006471DF" w:rsidRDefault="006471DF" w:rsidP="006471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Lit. druh: </w:t>
      </w:r>
      <w:r>
        <w:t>epika</w:t>
      </w:r>
    </w:p>
    <w:p w14:paraId="5755EEA5" w14:textId="0BE105D8" w:rsidR="006471DF" w:rsidRPr="006471DF" w:rsidRDefault="006471DF" w:rsidP="006471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Lit</w:t>
      </w:r>
      <w:r w:rsidRPr="006471DF">
        <w:rPr>
          <w:b/>
          <w:bCs/>
        </w:rPr>
        <w:t>. forma</w:t>
      </w:r>
      <w:r>
        <w:t>: próza</w:t>
      </w:r>
    </w:p>
    <w:p w14:paraId="5DA1AAFC" w14:textId="3DBCE1D1" w:rsidR="006471DF" w:rsidRPr="006471DF" w:rsidRDefault="006471DF" w:rsidP="006471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Lit. žáner</w:t>
      </w:r>
      <w:r>
        <w:t>: poviedka</w:t>
      </w:r>
    </w:p>
    <w:sectPr w:rsidR="006471DF" w:rsidRPr="006471DF" w:rsidSect="00FD2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80"/>
    <w:rsid w:val="001F40F2"/>
    <w:rsid w:val="003A5040"/>
    <w:rsid w:val="006471DF"/>
    <w:rsid w:val="006D1173"/>
    <w:rsid w:val="00B42B80"/>
    <w:rsid w:val="00B63465"/>
    <w:rsid w:val="00C63554"/>
    <w:rsid w:val="00F9510E"/>
    <w:rsid w:val="00F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0793"/>
  <w15:chartTrackingRefBased/>
  <w15:docId w15:val="{E55A03BB-E3EC-4EED-99CC-1CCF5C4B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2024-02-14T22:41:00Z</dcterms:created>
  <dcterms:modified xsi:type="dcterms:W3CDTF">2024-02-14T22:57:00Z</dcterms:modified>
</cp:coreProperties>
</file>