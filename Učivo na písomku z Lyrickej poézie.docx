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8EA0" w14:textId="1AC83643" w:rsidR="003A5040" w:rsidRDefault="00364BDE" w:rsidP="001F40F2">
      <w:pPr>
        <w:pStyle w:val="Nzov"/>
        <w:jc w:val="center"/>
      </w:pPr>
      <w:r>
        <w:t>Učivo na písomku z Lyrickej poézie</w:t>
      </w:r>
    </w:p>
    <w:p w14:paraId="01257728" w14:textId="77777777" w:rsidR="00B63465" w:rsidRDefault="00B63465" w:rsidP="00B63465"/>
    <w:p w14:paraId="1558E3B8" w14:textId="1E5E6BEB" w:rsidR="00B63465" w:rsidRPr="00340A61" w:rsidRDefault="00340A61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Lyrika </w:t>
      </w:r>
      <w:r>
        <w:t xml:space="preserve">– 1 z 3 základných literárnych druhov – zobrazuje </w:t>
      </w:r>
      <w:r>
        <w:rPr>
          <w:b/>
          <w:bCs/>
        </w:rPr>
        <w:t xml:space="preserve">nálady a pocity </w:t>
      </w:r>
      <w:r>
        <w:t>autora</w:t>
      </w:r>
    </w:p>
    <w:p w14:paraId="275ED5EA" w14:textId="50768772" w:rsidR="00340A61" w:rsidRDefault="00340A61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Poézia </w:t>
      </w:r>
      <w:r>
        <w:t>– 1 z 3 základných literárnych druhov podľa jazykovej formy – verš, strofa, rým, rytmus</w:t>
      </w:r>
      <w:r w:rsidR="00364BDE">
        <w:t xml:space="preserve"> – </w:t>
      </w:r>
      <w:r w:rsidR="00364BDE">
        <w:rPr>
          <w:b/>
          <w:bCs/>
        </w:rPr>
        <w:t>viazaná reč</w:t>
      </w:r>
    </w:p>
    <w:p w14:paraId="6E37100E" w14:textId="20D32EC2" w:rsidR="00364BDE" w:rsidRPr="00364BDE" w:rsidRDefault="00364BDE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Lyrická poézia </w:t>
      </w:r>
      <w:r>
        <w:t>– pocity a nálady autora</w:t>
      </w:r>
    </w:p>
    <w:p w14:paraId="60B57F53" w14:textId="29F866E6" w:rsidR="00364BDE" w:rsidRPr="00E637C2" w:rsidRDefault="00364BDE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Epická poézia</w:t>
      </w:r>
      <w:r w:rsidR="00E637C2">
        <w:rPr>
          <w:b/>
          <w:bCs/>
        </w:rPr>
        <w:t xml:space="preserve"> </w:t>
      </w:r>
      <w:r w:rsidR="00E637C2">
        <w:t>– má dej</w:t>
      </w:r>
    </w:p>
    <w:p w14:paraId="39904685" w14:textId="3785F81D" w:rsidR="00E637C2" w:rsidRPr="00E637C2" w:rsidRDefault="00E637C2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Rým </w:t>
      </w:r>
      <w:r>
        <w:t>– vzniká zhoda slabík na konci verša</w:t>
      </w:r>
    </w:p>
    <w:p w14:paraId="298C303A" w14:textId="04746F88" w:rsidR="00E637C2" w:rsidRPr="00E637C2" w:rsidRDefault="00E637C2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Rytmus </w:t>
      </w:r>
      <w:r>
        <w:t>– opakovanie prvkov v čase</w:t>
      </w:r>
    </w:p>
    <w:p w14:paraId="0DCF6006" w14:textId="77777777" w:rsidR="00E637C2" w:rsidRDefault="00E637C2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Literárna moderna:</w:t>
      </w:r>
    </w:p>
    <w:p w14:paraId="0DF9F2B8" w14:textId="5097786A" w:rsidR="00E637C2" w:rsidRPr="00E637C2" w:rsidRDefault="00E637C2" w:rsidP="00E637C2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 Moderný smer v literatúre</w:t>
      </w:r>
    </w:p>
    <w:p w14:paraId="664AC84C" w14:textId="6C563BA4" w:rsidR="00E637C2" w:rsidRPr="00E637C2" w:rsidRDefault="00E637C2" w:rsidP="00E637C2">
      <w:pPr>
        <w:pStyle w:val="Odsekzoznamu"/>
        <w:numPr>
          <w:ilvl w:val="1"/>
          <w:numId w:val="1"/>
        </w:numPr>
        <w:rPr>
          <w:b/>
          <w:bCs/>
        </w:rPr>
      </w:pPr>
      <w:r>
        <w:t> Koniec 19. – začiatok 20. storočia</w:t>
      </w:r>
    </w:p>
    <w:p w14:paraId="71BF3D16" w14:textId="433AFA17" w:rsidR="00E637C2" w:rsidRDefault="00E637C2" w:rsidP="00E637C2">
      <w:pPr>
        <w:pStyle w:val="Odsekzoznamu"/>
        <w:numPr>
          <w:ilvl w:val="1"/>
          <w:numId w:val="1"/>
        </w:numPr>
        <w:rPr>
          <w:b/>
          <w:bCs/>
        </w:rPr>
      </w:pPr>
      <w:r w:rsidRPr="00E637C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E91F5" wp14:editId="6B2FE655">
                <wp:simplePos x="0" y="0"/>
                <wp:positionH relativeFrom="column">
                  <wp:posOffset>2202123</wp:posOffset>
                </wp:positionH>
                <wp:positionV relativeFrom="paragraph">
                  <wp:posOffset>15875</wp:posOffset>
                </wp:positionV>
                <wp:extent cx="3705101" cy="609600"/>
                <wp:effectExtent l="0" t="0" r="1016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101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46882" w14:textId="3ECAFF67" w:rsidR="00E637C2" w:rsidRDefault="00E637C2" w:rsidP="00E637C2">
                            <w:pPr>
                              <w:spacing w:after="0"/>
                              <w:jc w:val="both"/>
                            </w:pPr>
                            <w:r>
                              <w:t xml:space="preserve">Zrodené vo Francúzskej literatúre, predstaviteľmi boli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Charles Pierre Baudelaire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</w:t>
                            </w:r>
                            <w:r w:rsidRPr="00E637C2"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Paul </w:t>
                            </w:r>
                            <w:proofErr w:type="spellStart"/>
                            <w:r w:rsidRPr="00E637C2"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Verlaine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6E91F5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73.4pt;margin-top:1.25pt;width:291.75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" filled="f" stroked="f" strokeweight=".5pt">
                <v:textbox inset="0,0,0,0">
                  <w:txbxContent>
                    <w:p w14:paraId="6B246882" w14:textId="3ECAFF67" w:rsidR="00E637C2" w:rsidRDefault="00E637C2" w:rsidP="00E637C2">
                      <w:pPr>
                        <w:spacing w:after="0"/>
                        <w:jc w:val="both"/>
                      </w:pPr>
                      <w:r>
                        <w:t xml:space="preserve">Zrodené vo Francúzskej literatúre, predstaviteľmi boli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Charles Pierre Baudelaire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a </w:t>
                      </w:r>
                      <w:r w:rsidRPr="00E637C2">
                        <w:rPr>
                          <w:rFonts w:ascii="Arial" w:hAnsi="Arial" w:cs="Arial"/>
                          <w:b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Paul </w:t>
                      </w:r>
                      <w:proofErr w:type="spellStart"/>
                      <w:r w:rsidRPr="00E637C2">
                        <w:rPr>
                          <w:rFonts w:ascii="Arial" w:hAnsi="Arial" w:cs="Arial"/>
                          <w:b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Verlaine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C83C0" wp14:editId="448191DB">
                <wp:simplePos x="0" y="0"/>
                <wp:positionH relativeFrom="column">
                  <wp:posOffset>1977242</wp:posOffset>
                </wp:positionH>
                <wp:positionV relativeFrom="paragraph">
                  <wp:posOffset>52334</wp:posOffset>
                </wp:positionV>
                <wp:extent cx="130628" cy="463138"/>
                <wp:effectExtent l="0" t="0" r="22225" b="13335"/>
                <wp:wrapNone/>
                <wp:docPr id="2" name="Pravá zložená zátvo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" cy="46313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EDAC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2" o:spid="_x0000_s1026" type="#_x0000_t88" style="position:absolute;margin-left:155.7pt;margin-top:4.1pt;width:10.3pt;height:3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" adj="508" strokecolor="black [3200]" strokeweight=".5pt">
                <v:stroke joinstyle="miter"/>
              </v:shape>
            </w:pict>
          </mc:Fallback>
        </mc:AlternateContent>
      </w:r>
      <w:r>
        <w:rPr>
          <w:b/>
          <w:bCs/>
        </w:rPr>
        <w:t> Symbolizmus</w:t>
      </w:r>
    </w:p>
    <w:p w14:paraId="2EC621FF" w14:textId="30A01018" w:rsidR="00E637C2" w:rsidRDefault="00E637C2" w:rsidP="00E637C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Impresionizmus</w:t>
      </w:r>
    </w:p>
    <w:p w14:paraId="44288896" w14:textId="2155E6C6" w:rsidR="00E637C2" w:rsidRPr="00340A61" w:rsidRDefault="00E637C2" w:rsidP="00E637C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Dekadencia </w:t>
      </w:r>
    </w:p>
    <w:sectPr w:rsidR="00E637C2" w:rsidRPr="00340A61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1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61"/>
    <w:rsid w:val="001F40F2"/>
    <w:rsid w:val="00340A61"/>
    <w:rsid w:val="00364BDE"/>
    <w:rsid w:val="003A5040"/>
    <w:rsid w:val="00B63465"/>
    <w:rsid w:val="00C63554"/>
    <w:rsid w:val="00E6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DE81"/>
  <w15:chartTrackingRefBased/>
  <w15:docId w15:val="{010E52AE-2F23-4BAB-BF39-8D229E59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2023-02-01T17:36:00Z</dcterms:created>
  <dcterms:modified xsi:type="dcterms:W3CDTF">2023-02-01T17:50:00Z</dcterms:modified>
</cp:coreProperties>
</file>