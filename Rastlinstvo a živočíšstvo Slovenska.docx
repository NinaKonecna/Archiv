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660E" w14:textId="70B4A415" w:rsidR="003A5040" w:rsidRDefault="00566071" w:rsidP="001F40F2">
      <w:pPr>
        <w:pStyle w:val="Nzov"/>
        <w:jc w:val="center"/>
      </w:pPr>
      <w:r>
        <w:t>Rastlinstvo a živočíšstvo Slovenska</w:t>
      </w:r>
    </w:p>
    <w:p w14:paraId="4811CD99" w14:textId="77777777" w:rsidR="00B63465" w:rsidRDefault="00B63465" w:rsidP="00B63465"/>
    <w:p w14:paraId="0BF65843" w14:textId="5380FBCF" w:rsidR="00637B6B" w:rsidRPr="00637B6B" w:rsidRDefault="00637B6B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637B6B">
        <w:rPr>
          <w:b/>
          <w:bCs/>
        </w:rPr>
        <w:t>Rastlinstvo</w:t>
      </w:r>
    </w:p>
    <w:p w14:paraId="6E094E5B" w14:textId="7581B47F" w:rsidR="00B63465" w:rsidRDefault="00566071" w:rsidP="00637B6B">
      <w:pPr>
        <w:pStyle w:val="Odsekzoznamu"/>
        <w:numPr>
          <w:ilvl w:val="1"/>
          <w:numId w:val="1"/>
        </w:numPr>
      </w:pPr>
      <w:r>
        <w:t xml:space="preserve">Závisí od </w:t>
      </w:r>
      <w:r w:rsidRPr="00637B6B">
        <w:rPr>
          <w:b/>
          <w:bCs/>
        </w:rPr>
        <w:t>zemepisnej</w:t>
      </w:r>
      <w:r>
        <w:t xml:space="preserve"> </w:t>
      </w:r>
      <w:r w:rsidRPr="00637B6B">
        <w:rPr>
          <w:b/>
          <w:bCs/>
        </w:rPr>
        <w:t>šírky</w:t>
      </w:r>
      <w:r>
        <w:t xml:space="preserve"> – Slovensko sa nachádza v zóne lesov mierneho podnebného pásma</w:t>
      </w:r>
    </w:p>
    <w:p w14:paraId="57A01A95" w14:textId="7305A665" w:rsidR="00566071" w:rsidRDefault="00566071" w:rsidP="00637B6B">
      <w:pPr>
        <w:pStyle w:val="Odsekzoznamu"/>
        <w:numPr>
          <w:ilvl w:val="1"/>
          <w:numId w:val="1"/>
        </w:numPr>
      </w:pPr>
      <w:r>
        <w:t xml:space="preserve">Závisí aj od </w:t>
      </w:r>
      <w:r w:rsidRPr="00637B6B">
        <w:rPr>
          <w:b/>
          <w:bCs/>
        </w:rPr>
        <w:t>nadmorskej</w:t>
      </w:r>
      <w:r>
        <w:t xml:space="preserve"> </w:t>
      </w:r>
      <w:r w:rsidRPr="00637B6B">
        <w:rPr>
          <w:b/>
          <w:bCs/>
        </w:rPr>
        <w:t>výšky</w:t>
      </w:r>
      <w:r>
        <w:t>, podľa ktorej sa vytvorili na SR tieto vegetačné stupne:</w:t>
      </w:r>
    </w:p>
    <w:p w14:paraId="5C7024D5" w14:textId="573C1009" w:rsidR="00566071" w:rsidRPr="00637B6B" w:rsidRDefault="00566071" w:rsidP="00637B6B">
      <w:pPr>
        <w:pStyle w:val="Odsekzoznamu"/>
        <w:numPr>
          <w:ilvl w:val="2"/>
          <w:numId w:val="1"/>
        </w:numPr>
        <w:rPr>
          <w:b/>
          <w:bCs/>
        </w:rPr>
      </w:pPr>
      <w:r>
        <w:t> </w:t>
      </w:r>
      <w:r w:rsidRPr="00566071">
        <w:rPr>
          <w:b/>
          <w:bCs/>
        </w:rPr>
        <w:t xml:space="preserve">Dubový </w:t>
      </w:r>
      <w:r>
        <w:rPr>
          <w:b/>
          <w:bCs/>
        </w:rPr>
        <w:t xml:space="preserve">stupeň </w:t>
      </w:r>
      <w:r>
        <w:t>– do 550 m n. m., výskyt úrodných hnedozemí a černozemí, stromy: duby, hraby</w:t>
      </w:r>
      <w:r w:rsidR="00637B6B">
        <w:t>; v minulosti bol tento stupeň osídlený kvôli úrodnej pôde</w:t>
      </w:r>
    </w:p>
    <w:p w14:paraId="36401385" w14:textId="61357F46" w:rsidR="00637B6B" w:rsidRPr="00637B6B" w:rsidRDefault="00637B6B" w:rsidP="00637B6B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 Bukový stupeň </w:t>
      </w:r>
      <w:r>
        <w:t>– 550 – 1100 m n. m., výskyt hnedých lesných pôd (Kambizem), mierne teplo a vlhko</w:t>
      </w:r>
    </w:p>
    <w:p w14:paraId="7BB2A5AE" w14:textId="519B28F0" w:rsidR="00637B6B" w:rsidRPr="00637B6B" w:rsidRDefault="00637B6B" w:rsidP="00637B6B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 Smrekový stupeň </w:t>
      </w:r>
      <w:r>
        <w:t>– 1100 – 1600 m n. m., výskyt podzolových pôd (menej úrodné), v nadmorskej výške 1600 m n. m. sa ba SR nachádza horná hranica lesa</w:t>
      </w:r>
    </w:p>
    <w:p w14:paraId="487E70B4" w14:textId="6791B243" w:rsidR="00637B6B" w:rsidRPr="00637B6B" w:rsidRDefault="00637B6B" w:rsidP="00637B6B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 Kosodrevina </w:t>
      </w:r>
      <w:r>
        <w:t>– 1600 – 1800 m n. m., výskyt v: Tatry, Nízke Tatry, Malá Fatra, Veľká Fatra</w:t>
      </w:r>
    </w:p>
    <w:p w14:paraId="5B709B11" w14:textId="7ED07044" w:rsidR="00637B6B" w:rsidRPr="00637B6B" w:rsidRDefault="00637B6B" w:rsidP="00637B6B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 Alpínske lúky </w:t>
      </w:r>
      <w:r>
        <w:t>– nad 1800 m n. m., drsné podmienky + holé skaly (Ranker) – machy a lišajníky</w:t>
      </w:r>
    </w:p>
    <w:p w14:paraId="247FBC40" w14:textId="77777777" w:rsidR="00637B6B" w:rsidRPr="00637B6B" w:rsidRDefault="00637B6B" w:rsidP="00637B6B">
      <w:pPr>
        <w:rPr>
          <w:b/>
          <w:bCs/>
        </w:rPr>
      </w:pPr>
    </w:p>
    <w:p w14:paraId="1605184B" w14:textId="7DD25287" w:rsidR="00637B6B" w:rsidRPr="00637B6B" w:rsidRDefault="00637B6B" w:rsidP="00637B6B">
      <w:pPr>
        <w:pStyle w:val="Odsekzoznamu"/>
        <w:numPr>
          <w:ilvl w:val="1"/>
          <w:numId w:val="1"/>
        </w:numPr>
        <w:rPr>
          <w:b/>
          <w:bCs/>
        </w:rPr>
      </w:pPr>
      <w:r w:rsidRPr="00637B6B">
        <w:rPr>
          <w:b/>
          <w:bCs/>
        </w:rPr>
        <w:t>Azonálny les:</w:t>
      </w:r>
    </w:p>
    <w:p w14:paraId="08B50AA5" w14:textId="234A3BF9" w:rsidR="00637B6B" w:rsidRPr="00637B6B" w:rsidRDefault="00637B6B" w:rsidP="00637B6B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 Lužný les </w:t>
      </w:r>
      <w:r>
        <w:t>– nezávislý od nadmorskej výšky, vysoká hladina podzemnej vody, napr. na Podunajskej nížine, Typické stromy: Vŕba, Topoľ, Jelša</w:t>
      </w:r>
    </w:p>
    <w:p w14:paraId="71EB9360" w14:textId="460DA199" w:rsidR="00637B6B" w:rsidRDefault="00637B6B" w:rsidP="00637B6B">
      <w:pPr>
        <w:rPr>
          <w:b/>
          <w:bCs/>
        </w:rPr>
      </w:pPr>
    </w:p>
    <w:p w14:paraId="13FD4A7E" w14:textId="2F4028CD" w:rsidR="00637B6B" w:rsidRDefault="00637B6B" w:rsidP="00637B6B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Živočíšstvo</w:t>
      </w:r>
    </w:p>
    <w:p w14:paraId="4B6A1FA2" w14:textId="73AC15F7" w:rsidR="00637B6B" w:rsidRDefault="00637B6B" w:rsidP="00637B6B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Živočíšne spoločenstvá (zonálne)</w:t>
      </w:r>
    </w:p>
    <w:p w14:paraId="2BD39786" w14:textId="23D8677F" w:rsidR="00680859" w:rsidRPr="00680859" w:rsidRDefault="00680859" w:rsidP="00680859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Stepné spoločenstvo: </w:t>
      </w:r>
      <w:r>
        <w:t>Jarabica, Bažant, Králik, Hraboš, Drop</w:t>
      </w:r>
    </w:p>
    <w:p w14:paraId="40072F28" w14:textId="673A3226" w:rsidR="00680859" w:rsidRPr="00680859" w:rsidRDefault="00680859" w:rsidP="00680859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Spoločenstvo listnatých lesov:</w:t>
      </w:r>
      <w:r>
        <w:t xml:space="preserve"> Diviak, Srnec, Líška</w:t>
      </w:r>
    </w:p>
    <w:p w14:paraId="3EA2BA97" w14:textId="6E7DC9A4" w:rsidR="00680859" w:rsidRPr="00680859" w:rsidRDefault="00680859" w:rsidP="00680859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Spoločenstvo ihličnatých lesov: </w:t>
      </w:r>
      <w:r>
        <w:t>Diviak, Jeleň, Tetrov</w:t>
      </w:r>
    </w:p>
    <w:p w14:paraId="6AAD9C3A" w14:textId="28F041F3" w:rsidR="00680859" w:rsidRPr="00680859" w:rsidRDefault="00680859" w:rsidP="00680859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Spoločenstvo vysokohorských polôh:</w:t>
      </w:r>
      <w:r>
        <w:t xml:space="preserve"> Kamzík, Svišť</w:t>
      </w:r>
    </w:p>
    <w:p w14:paraId="241EBD61" w14:textId="63AFACE4" w:rsidR="00680859" w:rsidRDefault="00680859" w:rsidP="0068085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Živočíšne spoločenstvá (azonálne)</w:t>
      </w:r>
    </w:p>
    <w:p w14:paraId="6588992B" w14:textId="21DD6191" w:rsidR="00680859" w:rsidRPr="00637B6B" w:rsidRDefault="00680859" w:rsidP="00680859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Spoločenstvo vôd, močiarov a brehov: </w:t>
      </w:r>
      <w:r>
        <w:t xml:space="preserve">Pstruh, Kapor, Ropucha, Skokan, Volavka </w:t>
      </w:r>
    </w:p>
    <w:sectPr w:rsidR="00680859" w:rsidRPr="00637B6B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47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71"/>
    <w:rsid w:val="001F40F2"/>
    <w:rsid w:val="003A5040"/>
    <w:rsid w:val="00566071"/>
    <w:rsid w:val="00637B6B"/>
    <w:rsid w:val="00680859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CD55"/>
  <w15:chartTrackingRefBased/>
  <w15:docId w15:val="{F586A7D2-EECF-4901-93D1-481ECE50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73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2022-12-04T11:17:00Z</dcterms:created>
  <dcterms:modified xsi:type="dcterms:W3CDTF">2022-12-04T12:32:00Z</dcterms:modified>
</cp:coreProperties>
</file>