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A0E7" w14:textId="767DA10D" w:rsidR="00150E19" w:rsidRPr="00205D9E" w:rsidRDefault="00D555F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Oporná sústava  - kostra</w:t>
      </w:r>
    </w:p>
    <w:p w14:paraId="6FCC8758" w14:textId="77777777" w:rsidR="00465E9E" w:rsidRPr="00205D9E" w:rsidRDefault="00465E9E" w:rsidP="00465E9E">
      <w:pPr>
        <w:rPr>
          <w:lang w:val="sk-SK"/>
        </w:rPr>
      </w:pPr>
    </w:p>
    <w:p w14:paraId="14713B79" w14:textId="69C4AFCE" w:rsidR="00465E9E" w:rsidRDefault="001F5AE0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1F5AE0">
        <w:rPr>
          <w:b/>
          <w:bCs/>
          <w:lang w:val="sk-SK"/>
        </w:rPr>
        <w:t>Funkcia:</w:t>
      </w:r>
    </w:p>
    <w:p w14:paraId="39995F4F" w14:textId="7675721E" w:rsidR="001F5AE0" w:rsidRDefault="001F5AE0" w:rsidP="001F5AE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Opora organizmu</w:t>
      </w:r>
    </w:p>
    <w:p w14:paraId="12A7D373" w14:textId="726C4AFC" w:rsidR="001F5AE0" w:rsidRDefault="001F5AE0" w:rsidP="001F5AE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Dodávanie tvaru</w:t>
      </w:r>
    </w:p>
    <w:p w14:paraId="3F859138" w14:textId="64238670" w:rsidR="001F5AE0" w:rsidRDefault="001F5AE0" w:rsidP="001F5AE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Ochrana orgánov </w:t>
      </w:r>
    </w:p>
    <w:p w14:paraId="41E95BEA" w14:textId="2B7EACE9" w:rsidR="001F5AE0" w:rsidRDefault="001F5AE0" w:rsidP="001F5AE0">
      <w:pPr>
        <w:rPr>
          <w:lang w:val="sk-SK"/>
        </w:rPr>
      </w:pPr>
    </w:p>
    <w:p w14:paraId="35BC1DCB" w14:textId="458B0EA3" w:rsidR="001F5AE0" w:rsidRDefault="001F5AE0" w:rsidP="001F5AE0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1F5AE0">
        <w:rPr>
          <w:b/>
          <w:bCs/>
          <w:lang w:val="sk-SK"/>
        </w:rPr>
        <w:t>Z</w:t>
      </w:r>
      <w:r>
        <w:rPr>
          <w:b/>
          <w:bCs/>
          <w:lang w:val="sk-SK"/>
        </w:rPr>
        <w:t>áklad opornej sústavy je kostra</w:t>
      </w:r>
      <w:r w:rsidR="00EC5D04">
        <w:rPr>
          <w:b/>
          <w:bCs/>
          <w:lang w:val="sk-SK"/>
        </w:rPr>
        <w:t>, ktorá pozostáva z 3 častí:</w:t>
      </w:r>
    </w:p>
    <w:p w14:paraId="02BD5C89" w14:textId="2C3AE036" w:rsidR="00EC5D04" w:rsidRDefault="00EC5D04" w:rsidP="00EC5D0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02321" wp14:editId="686A815C">
                <wp:simplePos x="0" y="0"/>
                <wp:positionH relativeFrom="column">
                  <wp:posOffset>1540329</wp:posOffset>
                </wp:positionH>
                <wp:positionV relativeFrom="paragraph">
                  <wp:posOffset>63137</wp:posOffset>
                </wp:positionV>
                <wp:extent cx="315685" cy="451757"/>
                <wp:effectExtent l="0" t="0" r="46355" b="2476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" cy="451757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D36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21.3pt;margin-top:4.95pt;width:24.85pt;height: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" adj="1258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lang w:val="sk-SK"/>
        </w:rPr>
        <w:t> Väzivo</w:t>
      </w:r>
    </w:p>
    <w:p w14:paraId="39A58C39" w14:textId="69B834E8" w:rsidR="00EC5D04" w:rsidRDefault="00EC5D04" w:rsidP="00EC5D0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EC5D04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B91B7" wp14:editId="4E544E32">
                <wp:simplePos x="0" y="0"/>
                <wp:positionH relativeFrom="column">
                  <wp:posOffset>2008414</wp:posOffset>
                </wp:positionH>
                <wp:positionV relativeFrom="paragraph">
                  <wp:posOffset>9616</wp:posOffset>
                </wp:positionV>
                <wp:extent cx="1104900" cy="204107"/>
                <wp:effectExtent l="0" t="0" r="0" b="571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8C4FE" w14:textId="70A99DC6" w:rsidR="00EC5D04" w:rsidRPr="00EC5D04" w:rsidRDefault="00EC5D04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Spojivové tkanivá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BB91B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58.15pt;margin-top:.75pt;width:87pt;height:1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" filled="f" stroked="f" strokeweight=".5pt">
                <v:textbox inset="0,0,0,0">
                  <w:txbxContent>
                    <w:p w14:paraId="6D28C4FE" w14:textId="70A99DC6" w:rsidR="00EC5D04" w:rsidRPr="00EC5D04" w:rsidRDefault="00EC5D04">
                      <w:pPr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Spojivové tkanivá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sk-SK"/>
        </w:rPr>
        <w:t> Chrupka</w:t>
      </w:r>
    </w:p>
    <w:p w14:paraId="35A1E8A6" w14:textId="3032D368" w:rsidR="00EC5D04" w:rsidRDefault="00EC5D04" w:rsidP="00EC5D0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Kosť </w:t>
      </w:r>
    </w:p>
    <w:p w14:paraId="28E4FFD8" w14:textId="1BD68F06" w:rsidR="00BB751D" w:rsidRDefault="00BB751D" w:rsidP="00BB751D">
      <w:pPr>
        <w:rPr>
          <w:b/>
          <w:bCs/>
          <w:lang w:val="sk-SK"/>
        </w:rPr>
      </w:pPr>
    </w:p>
    <w:p w14:paraId="11399833" w14:textId="3281592B" w:rsidR="00BB751D" w:rsidRDefault="00BB751D" w:rsidP="00BB751D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Pasívny pohybový aparát</w:t>
      </w:r>
    </w:p>
    <w:p w14:paraId="274694D9" w14:textId="43D63BE7" w:rsidR="009F57B3" w:rsidRDefault="009F57B3" w:rsidP="009F57B3">
      <w:pPr>
        <w:rPr>
          <w:b/>
          <w:bCs/>
          <w:lang w:val="sk-SK"/>
        </w:rPr>
      </w:pPr>
    </w:p>
    <w:p w14:paraId="3B242787" w14:textId="14DE820D" w:rsidR="009F57B3" w:rsidRPr="009F57B3" w:rsidRDefault="009F57B3" w:rsidP="009F57B3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Spojivové tkanivá</w:t>
      </w:r>
    </w:p>
    <w:p w14:paraId="538F4A59" w14:textId="64A8BA9F" w:rsidR="009F57B3" w:rsidRPr="009F57B3" w:rsidRDefault="009F57B3" w:rsidP="009F57B3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Majú podpornú funkciu</w:t>
      </w:r>
    </w:p>
    <w:p w14:paraId="1BA8174D" w14:textId="0D8B6C49" w:rsidR="009F57B3" w:rsidRPr="00874F44" w:rsidRDefault="00874F44" w:rsidP="009F57B3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>
        <w:rPr>
          <w:lang w:val="sk-SK"/>
        </w:rPr>
        <w:t>Zloženie:</w:t>
      </w:r>
    </w:p>
    <w:p w14:paraId="38C5EFE1" w14:textId="73F26A8E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Bunky – riedko rozložené</w:t>
      </w:r>
    </w:p>
    <w:p w14:paraId="35EEB8B5" w14:textId="59954C1E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Medzibunková hmota – je jej vyšší obsah, môže obsahovať vlákna (Fibrily):</w:t>
      </w:r>
    </w:p>
    <w:p w14:paraId="159404BE" w14:textId="6D947FEF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Kolagénové vlákno</w:t>
      </w:r>
    </w:p>
    <w:p w14:paraId="74FCD5CA" w14:textId="4F9611E3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Elastické vlákno</w:t>
      </w:r>
    </w:p>
    <w:p w14:paraId="4B390469" w14:textId="1C82DD19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Sieťovité vlákno</w:t>
      </w:r>
    </w:p>
    <w:p w14:paraId="6368BF9A" w14:textId="77777777" w:rsidR="00874F44" w:rsidRPr="00874F44" w:rsidRDefault="00874F44" w:rsidP="00874F44">
      <w:pPr>
        <w:rPr>
          <w:b/>
          <w:bCs/>
          <w:lang w:val="sk-SK"/>
        </w:rPr>
      </w:pPr>
    </w:p>
    <w:p w14:paraId="122E00C6" w14:textId="4127A756" w:rsidR="00874F44" w:rsidRDefault="00874F44" w:rsidP="00874F4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Väzivo (Tela Fibrosa)</w:t>
      </w:r>
    </w:p>
    <w:p w14:paraId="57372AFC" w14:textId="2E7A589D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Mäkké, poddajné, má vysoký obsah vody</w:t>
      </w:r>
    </w:p>
    <w:p w14:paraId="26A645FE" w14:textId="0ED0680E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Zloženie:</w:t>
      </w:r>
    </w:p>
    <w:p w14:paraId="6C3487E5" w14:textId="6029D68C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Bunky – Fibrocyty</w:t>
      </w:r>
    </w:p>
    <w:p w14:paraId="2DF89B65" w14:textId="2353487B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Medzibunková hmota – obsahuje kolagénové vlákna (odolné voči ťahu) a elastické vlákna (zabezpečujú pružnosť)</w:t>
      </w:r>
    </w:p>
    <w:p w14:paraId="15D3DE0B" w14:textId="56715C3E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Napr. šľachy - </w:t>
      </w:r>
      <w:r w:rsidRPr="00874F44">
        <w:rPr>
          <w:lang w:val="sk-SK"/>
        </w:rPr>
        <w:t>Achillova šľacha</w:t>
      </w:r>
      <w:r>
        <w:rPr>
          <w:lang w:val="sk-SK"/>
        </w:rPr>
        <w:t xml:space="preserve"> (šľacha ktorá spája lýtkový sval o pätovú kosť)</w:t>
      </w:r>
    </w:p>
    <w:p w14:paraId="798D4213" w14:textId="3A4274FE" w:rsidR="00874F44" w:rsidRDefault="00874F44" w:rsidP="00874F44">
      <w:pPr>
        <w:rPr>
          <w:b/>
          <w:bCs/>
          <w:lang w:val="sk-SK"/>
        </w:rPr>
      </w:pPr>
    </w:p>
    <w:p w14:paraId="228F177B" w14:textId="671C9421" w:rsidR="00874F44" w:rsidRDefault="00874F44" w:rsidP="00874F4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Chrupka (Cartilago)</w:t>
      </w:r>
    </w:p>
    <w:p w14:paraId="4E6BA4BB" w14:textId="368287E8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Pevná, pružná, odolná voči tlaku</w:t>
      </w:r>
    </w:p>
    <w:p w14:paraId="48A48F0C" w14:textId="132E2F5A" w:rsidR="00874F44" w:rsidRPr="00874F44" w:rsidRDefault="00874F44" w:rsidP="00874F4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Zloženie:</w:t>
      </w:r>
    </w:p>
    <w:p w14:paraId="6DDB59A6" w14:textId="36736387" w:rsidR="00874F44" w:rsidRPr="00874F44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Bunky – Chondrocyty</w:t>
      </w:r>
    </w:p>
    <w:p w14:paraId="05CF189D" w14:textId="506A5F5D" w:rsidR="00874F44" w:rsidRPr="00E151AE" w:rsidRDefault="00874F44" w:rsidP="00874F4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Medzibunková hmota </w:t>
      </w:r>
      <w:r w:rsidR="00E151AE">
        <w:rPr>
          <w:lang w:val="sk-SK"/>
        </w:rPr>
        <w:t>–</w:t>
      </w:r>
      <w:r>
        <w:rPr>
          <w:lang w:val="sk-SK"/>
        </w:rPr>
        <w:t xml:space="preserve"> obsahuje</w:t>
      </w:r>
      <w:r w:rsidR="00E151AE">
        <w:rPr>
          <w:lang w:val="sk-SK"/>
        </w:rPr>
        <w:t xml:space="preserve"> vlákna, podľa toho aké vlákna obsahuje poznáme 3 druhy chrupiek:</w:t>
      </w:r>
    </w:p>
    <w:p w14:paraId="70C6603A" w14:textId="27601468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Sklovitá (=hyalinná) chrupka</w:t>
      </w:r>
      <w:r>
        <w:rPr>
          <w:lang w:val="sk-SK"/>
        </w:rPr>
        <w:t xml:space="preserve"> – kĺbové chrupky + nosová priehradka</w:t>
      </w:r>
    </w:p>
    <w:p w14:paraId="2BFB9A39" w14:textId="13EAF428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Elastická chrupka </w:t>
      </w:r>
      <w:r>
        <w:rPr>
          <w:lang w:val="sk-SK"/>
        </w:rPr>
        <w:t>– ušnica</w:t>
      </w:r>
    </w:p>
    <w:p w14:paraId="250F4676" w14:textId="3C3FB04C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Väzivová chrupka </w:t>
      </w:r>
      <w:r>
        <w:rPr>
          <w:lang w:val="sk-SK"/>
        </w:rPr>
        <w:t>– medzibunkové platničky</w:t>
      </w:r>
    </w:p>
    <w:p w14:paraId="725B2641" w14:textId="11E08864" w:rsidR="00E151AE" w:rsidRDefault="00E151AE" w:rsidP="00E151AE">
      <w:pPr>
        <w:rPr>
          <w:b/>
          <w:bCs/>
          <w:lang w:val="sk-SK"/>
        </w:rPr>
      </w:pPr>
    </w:p>
    <w:p w14:paraId="6DDD1208" w14:textId="14B1A388" w:rsidR="00E151AE" w:rsidRDefault="00E151AE" w:rsidP="00E151A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 Kosť (Os)</w:t>
      </w:r>
    </w:p>
    <w:p w14:paraId="7DDB4882" w14:textId="0E14401B" w:rsidR="00E151AE" w:rsidRP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Veľmi pevné tkanivo ľudského tela</w:t>
      </w:r>
    </w:p>
    <w:p w14:paraId="39EBF924" w14:textId="1EEDD67F" w:rsidR="00E151AE" w:rsidRP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Pevnosť jej dodávajú vápnik a fosfor</w:t>
      </w:r>
    </w:p>
    <w:p w14:paraId="12A3C14F" w14:textId="7C3A30CA" w:rsidR="00E151AE" w:rsidRP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Zloženie:</w:t>
      </w:r>
    </w:p>
    <w:p w14:paraId="5F6EA733" w14:textId="2F3BE3CF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Bunky – Osteocyty</w:t>
      </w:r>
    </w:p>
    <w:p w14:paraId="0934D284" w14:textId="3F77EC05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Medzibunková hmota – zložená z:</w:t>
      </w:r>
    </w:p>
    <w:p w14:paraId="76A65713" w14:textId="215B8E5A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20 % vody</w:t>
      </w:r>
    </w:p>
    <w:p w14:paraId="5070CF3D" w14:textId="7DDBFDA8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50 - 55 % anorganických látok (Vápnik Ca, Fosfor P)</w:t>
      </w:r>
    </w:p>
    <w:p w14:paraId="0B118AE2" w14:textId="515B9D47" w:rsidR="00E151AE" w:rsidRPr="00E151AE" w:rsidRDefault="00E151AE" w:rsidP="00E151AE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 w:rsidRPr="00E151AE">
        <w:rPr>
          <w:lang w:val="sk-SK"/>
        </w:rPr>
        <w:t> 25 – 30 % organických látok (Bielkoviny</w:t>
      </w:r>
    </w:p>
    <w:p w14:paraId="42AD9611" w14:textId="2B05F73E" w:rsidR="00E151AE" w:rsidRP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Typy kostného tkaniva:</w:t>
      </w:r>
    </w:p>
    <w:p w14:paraId="1EEAC092" w14:textId="640F30A3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Kompaktné (husté)</w:t>
      </w:r>
    </w:p>
    <w:p w14:paraId="75F19A7A" w14:textId="75785C8E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Riedke (hubovité)</w:t>
      </w:r>
    </w:p>
    <w:p w14:paraId="2583B19E" w14:textId="2F963927" w:rsid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Proces rastu kostí – </w:t>
      </w:r>
      <w:r>
        <w:rPr>
          <w:b/>
          <w:bCs/>
          <w:lang w:val="sk-SK"/>
        </w:rPr>
        <w:t>O</w:t>
      </w:r>
      <w:r w:rsidRPr="00E151AE">
        <w:rPr>
          <w:b/>
          <w:bCs/>
          <w:lang w:val="sk-SK"/>
        </w:rPr>
        <w:t>sifikácia</w:t>
      </w:r>
    </w:p>
    <w:p w14:paraId="0720D705" w14:textId="33C927F1" w:rsidR="00E151AE" w:rsidRPr="00E151AE" w:rsidRDefault="00E151AE" w:rsidP="00E151A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Delenie kostí podľa tvaru:</w:t>
      </w:r>
    </w:p>
    <w:p w14:paraId="21DE88F1" w14:textId="4E6BFA02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Dlhé – Ramenná kosť (Humerus), Stehenná kosť (Femur) </w:t>
      </w:r>
    </w:p>
    <w:p w14:paraId="53C6D3BC" w14:textId="24527CDA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Ploché – Lopatka (Scapula)</w:t>
      </w:r>
    </w:p>
    <w:p w14:paraId="5A03990B" w14:textId="5F3839FB" w:rsidR="00E151AE" w:rsidRPr="00E151AE" w:rsidRDefault="00E151AE" w:rsidP="00E151AE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Krátke – Články prstov (Phalanges)</w:t>
      </w:r>
    </w:p>
    <w:p w14:paraId="4375DDE1" w14:textId="2918905D" w:rsidR="00E151AE" w:rsidRDefault="00584A06" w:rsidP="00E151AE">
      <w:p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EBCD7" wp14:editId="692F8C9C">
                <wp:simplePos x="0" y="0"/>
                <wp:positionH relativeFrom="column">
                  <wp:posOffset>2814956</wp:posOffset>
                </wp:positionH>
                <wp:positionV relativeFrom="paragraph">
                  <wp:posOffset>565785</wp:posOffset>
                </wp:positionV>
                <wp:extent cx="45719" cy="1125855"/>
                <wp:effectExtent l="57150" t="19050" r="50165" b="5524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58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36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221.65pt;margin-top:44.55pt;width:3.6pt;height:8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AA2DA" wp14:editId="2D437DA4">
                <wp:simplePos x="0" y="0"/>
                <wp:positionH relativeFrom="column">
                  <wp:posOffset>2101850</wp:posOffset>
                </wp:positionH>
                <wp:positionV relativeFrom="paragraph">
                  <wp:posOffset>13334</wp:posOffset>
                </wp:positionV>
                <wp:extent cx="2901950" cy="685800"/>
                <wp:effectExtent l="38100" t="247650" r="50800" b="2476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20694">
                          <a:off x="0" y="0"/>
                          <a:ext cx="2901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2850F" w14:textId="4075DDAE" w:rsidR="00584A06" w:rsidRPr="00590AA3" w:rsidRDefault="00590AA3" w:rsidP="00584A06">
                            <w:pPr>
                              <w:spacing w:after="0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Kostná dreň</w:t>
                            </w:r>
                            <w:r w:rsidR="00584A06">
                              <w:rPr>
                                <w:lang w:val="sk-SK"/>
                              </w:rPr>
                              <w:t xml:space="preserve"> – prebieha tam tvorba krvných teliesok; v detstve je červenej farby, v starobe žltej farby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A2DA" id="Textové pole 6" o:spid="_x0000_s1027" type="#_x0000_t202" style="position:absolute;margin-left:165.5pt;margin-top:1.05pt;width:228.5pt;height:54pt;rotation:-63275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" filled="f" stroked="f" strokeweight=".5pt">
                <v:textbox inset="0,0,0,0">
                  <w:txbxContent>
                    <w:p w14:paraId="07D2850F" w14:textId="4075DDAE" w:rsidR="00584A06" w:rsidRPr="00590AA3" w:rsidRDefault="00590AA3" w:rsidP="00584A06">
                      <w:pPr>
                        <w:spacing w:after="0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Kostná dreň</w:t>
                      </w:r>
                      <w:r w:rsidR="00584A06">
                        <w:rPr>
                          <w:lang w:val="sk-SK"/>
                        </w:rPr>
                        <w:t xml:space="preserve"> – prebieha tam tvorba krvných teliesok; v detstve je červenej farby, v starobe žltej farby</w:t>
                      </w:r>
                    </w:p>
                  </w:txbxContent>
                </v:textbox>
              </v:shape>
            </w:pict>
          </mc:Fallback>
        </mc:AlternateContent>
      </w:r>
      <w:r w:rsidR="00D14B89"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812CC" wp14:editId="39D6B7D9">
                <wp:simplePos x="0" y="0"/>
                <wp:positionH relativeFrom="column">
                  <wp:posOffset>294640</wp:posOffset>
                </wp:positionH>
                <wp:positionV relativeFrom="paragraph">
                  <wp:posOffset>481965</wp:posOffset>
                </wp:positionV>
                <wp:extent cx="1706880" cy="186690"/>
                <wp:effectExtent l="0" t="0" r="7620" b="381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BAD45" w14:textId="6CA1068E" w:rsidR="009455EF" w:rsidRPr="00590AA3" w:rsidRDefault="009455E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Hubovité kostné tkanivo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12CC" id="Textové pole 12" o:spid="_x0000_s1028" type="#_x0000_t202" style="position:absolute;margin-left:23.2pt;margin-top:37.95pt;width:134.4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" filled="f" stroked="f" strokeweight=".5pt">
                <v:textbox inset="0,0,0,0">
                  <w:txbxContent>
                    <w:p w14:paraId="168BAD45" w14:textId="6CA1068E" w:rsidR="009455EF" w:rsidRPr="00590AA3" w:rsidRDefault="009455E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Hubovité kostné tkanivo</w:t>
                      </w:r>
                    </w:p>
                  </w:txbxContent>
                </v:textbox>
              </v:shape>
            </w:pict>
          </mc:Fallback>
        </mc:AlternateContent>
      </w:r>
      <w:r w:rsidR="009455EF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035C4" wp14:editId="1539C520">
                <wp:simplePos x="0" y="0"/>
                <wp:positionH relativeFrom="column">
                  <wp:posOffset>774179</wp:posOffset>
                </wp:positionH>
                <wp:positionV relativeFrom="paragraph">
                  <wp:posOffset>749299</wp:posOffset>
                </wp:positionV>
                <wp:extent cx="50165" cy="512676"/>
                <wp:effectExtent l="57150" t="19050" r="64135" b="40005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51267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2F75" id="Rovná spojovacia šípka 13" o:spid="_x0000_s1026" type="#_x0000_t32" style="position:absolute;margin-left:60.95pt;margin-top:59pt;width:3.95pt;height:4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  <w:r w:rsidR="009455EF"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20036" wp14:editId="41956ADC">
                <wp:simplePos x="0" y="0"/>
                <wp:positionH relativeFrom="column">
                  <wp:posOffset>2880995</wp:posOffset>
                </wp:positionH>
                <wp:positionV relativeFrom="paragraph">
                  <wp:posOffset>2861310</wp:posOffset>
                </wp:positionV>
                <wp:extent cx="1377950" cy="186690"/>
                <wp:effectExtent l="0" t="0" r="12700" b="381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ED58E" w14:textId="4D4DE6AA" w:rsidR="009455EF" w:rsidRPr="00590AA3" w:rsidRDefault="009455E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Kompaktná kosť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0036" id="Textové pole 10" o:spid="_x0000_s1029" type="#_x0000_t202" style="position:absolute;margin-left:226.85pt;margin-top:225.3pt;width:108.5pt;height:1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" filled="f" stroked="f" strokeweight=".5pt">
                <v:textbox inset="0,0,0,0">
                  <w:txbxContent>
                    <w:p w14:paraId="091ED58E" w14:textId="4D4DE6AA" w:rsidR="009455EF" w:rsidRPr="00590AA3" w:rsidRDefault="009455E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Kompaktná kosť</w:t>
                      </w:r>
                    </w:p>
                  </w:txbxContent>
                </v:textbox>
              </v:shape>
            </w:pict>
          </mc:Fallback>
        </mc:AlternateContent>
      </w:r>
      <w:r w:rsidR="009455EF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8BF09" wp14:editId="1C314C1F">
                <wp:simplePos x="0" y="0"/>
                <wp:positionH relativeFrom="column">
                  <wp:posOffset>3310428</wp:posOffset>
                </wp:positionH>
                <wp:positionV relativeFrom="paragraph">
                  <wp:posOffset>1950836</wp:posOffset>
                </wp:positionV>
                <wp:extent cx="187036" cy="855518"/>
                <wp:effectExtent l="57150" t="38100" r="22860" b="20955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36" cy="85551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229B" id="Rovná spojovacia šípka 11" o:spid="_x0000_s1026" type="#_x0000_t32" style="position:absolute;margin-left:260.65pt;margin-top:153.6pt;width:14.75pt;height:67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" strokecolor="black [3200]" strokeweight="2.25pt">
                <v:stroke endarrow="block" joinstyle="miter"/>
              </v:shape>
            </w:pict>
          </mc:Fallback>
        </mc:AlternateContent>
      </w:r>
      <w:r w:rsid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8A895" wp14:editId="2A41FEB4">
                <wp:simplePos x="0" y="0"/>
                <wp:positionH relativeFrom="column">
                  <wp:posOffset>4662055</wp:posOffset>
                </wp:positionH>
                <wp:positionV relativeFrom="paragraph">
                  <wp:posOffset>1556385</wp:posOffset>
                </wp:positionV>
                <wp:extent cx="187036" cy="855518"/>
                <wp:effectExtent l="57150" t="38100" r="22860" b="2095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36" cy="85551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6586" id="Rovná spojovacia šípka 9" o:spid="_x0000_s1026" type="#_x0000_t32" style="position:absolute;margin-left:367.1pt;margin-top:122.55pt;width:14.75pt;height:67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" strokecolor="black [3200]" strokeweight="2.25pt">
                <v:stroke endarrow="block" joinstyle="miter"/>
              </v:shape>
            </w:pict>
          </mc:Fallback>
        </mc:AlternateContent>
      </w:r>
      <w:r w:rsidR="00590AA3"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71737" wp14:editId="0D732C1B">
                <wp:simplePos x="0" y="0"/>
                <wp:positionH relativeFrom="column">
                  <wp:posOffset>4232505</wp:posOffset>
                </wp:positionH>
                <wp:positionV relativeFrom="paragraph">
                  <wp:posOffset>2467206</wp:posOffset>
                </wp:positionV>
                <wp:extent cx="1378527" cy="187037"/>
                <wp:effectExtent l="0" t="0" r="12700" b="381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7" cy="18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184D0" w14:textId="5AEECABE" w:rsidR="00590AA3" w:rsidRPr="00590AA3" w:rsidRDefault="00590AA3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Okostica – vyživuje kosť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1737" id="Textové pole 8" o:spid="_x0000_s1030" type="#_x0000_t202" style="position:absolute;margin-left:333.25pt;margin-top:194.25pt;width:108.55pt;height: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" filled="f" stroked="f" strokeweight=".5pt">
                <v:textbox inset="0,0,0,0">
                  <w:txbxContent>
                    <w:p w14:paraId="04E184D0" w14:textId="5AEECABE" w:rsidR="00590AA3" w:rsidRPr="00590AA3" w:rsidRDefault="00590AA3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Okostica – vyživuje kosť</w:t>
                      </w:r>
                    </w:p>
                  </w:txbxContent>
                </v:textbox>
              </v:shape>
            </w:pict>
          </mc:Fallback>
        </mc:AlternateContent>
      </w:r>
      <w:r w:rsidR="00E151AE">
        <w:rPr>
          <w:b/>
          <w:bCs/>
          <w:noProof/>
          <w:lang w:val="sk-SK"/>
        </w:rPr>
        <w:drawing>
          <wp:inline distT="0" distB="0" distL="0" distR="0" wp14:anchorId="734B3D0A" wp14:editId="49550C13">
            <wp:extent cx="6684645" cy="3283528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2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C893" w14:textId="5E7E2B7F" w:rsidR="009455EF" w:rsidRDefault="009455EF" w:rsidP="00E151AE">
      <w:pPr>
        <w:rPr>
          <w:b/>
          <w:bCs/>
          <w:lang w:val="sk-SK"/>
        </w:rPr>
      </w:pPr>
    </w:p>
    <w:p w14:paraId="26A59023" w14:textId="3F9AD002" w:rsidR="009455EF" w:rsidRDefault="009455EF" w:rsidP="00E151AE">
      <w:pPr>
        <w:rPr>
          <w:b/>
          <w:bCs/>
          <w:lang w:val="sk-SK"/>
        </w:rPr>
      </w:pPr>
      <w:r>
        <w:rPr>
          <w:b/>
          <w:bCs/>
          <w:noProof/>
          <w:lang w:val="sk-SK"/>
        </w:rPr>
        <w:drawing>
          <wp:anchor distT="0" distB="0" distL="114300" distR="114300" simplePos="0" relativeHeight="251674624" behindDoc="1" locked="0" layoutInCell="1" allowOverlap="1" wp14:anchorId="55743BF5" wp14:editId="6A3AAA9F">
            <wp:simplePos x="0" y="0"/>
            <wp:positionH relativeFrom="column">
              <wp:posOffset>1724891</wp:posOffset>
            </wp:positionH>
            <wp:positionV relativeFrom="paragraph">
              <wp:posOffset>217113</wp:posOffset>
            </wp:positionV>
            <wp:extent cx="3638476" cy="1787236"/>
            <wp:effectExtent l="0" t="0" r="635" b="3810"/>
            <wp:wrapTight wrapText="bothSides">
              <wp:wrapPolygon edited="0">
                <wp:start x="0" y="0"/>
                <wp:lineTo x="0" y="21416"/>
                <wp:lineTo x="21491" y="21416"/>
                <wp:lineTo x="21491" y="0"/>
                <wp:lineTo x="0" y="0"/>
              </wp:wrapPolygon>
            </wp:wrapTight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76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3F0B9" w14:textId="5745BC5C" w:rsidR="009455EF" w:rsidRDefault="009455EF" w:rsidP="00E151AE">
      <w:p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DF30F4" wp14:editId="79DF8A06">
                <wp:simplePos x="0" y="0"/>
                <wp:positionH relativeFrom="column">
                  <wp:posOffset>4461164</wp:posOffset>
                </wp:positionH>
                <wp:positionV relativeFrom="paragraph">
                  <wp:posOffset>752763</wp:posOffset>
                </wp:positionV>
                <wp:extent cx="544887" cy="1111827"/>
                <wp:effectExtent l="19050" t="38100" r="45720" b="1270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87" cy="11118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4D7C" id="Rovná spojovacia šípka 20" o:spid="_x0000_s1026" type="#_x0000_t32" style="position:absolute;margin-left:351.25pt;margin-top:59.25pt;width:42.9pt;height:87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83DBE" wp14:editId="16BC4962">
                <wp:simplePos x="0" y="0"/>
                <wp:positionH relativeFrom="column">
                  <wp:posOffset>3496483</wp:posOffset>
                </wp:positionH>
                <wp:positionV relativeFrom="paragraph">
                  <wp:posOffset>1917988</wp:posOffset>
                </wp:positionV>
                <wp:extent cx="1377950" cy="186690"/>
                <wp:effectExtent l="0" t="0" r="12700" b="381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DB82" w14:textId="55CDC683" w:rsidR="009455EF" w:rsidRPr="00590AA3" w:rsidRDefault="009455E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Epifýza (Koncová časť)</w:t>
                            </w:r>
                            <w:r>
                              <w:rPr>
                                <w:lang w:val="sk-SK"/>
                              </w:rPr>
                              <w:br/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3DBE" id="Textové pole 19" o:spid="_x0000_s1031" type="#_x0000_t202" style="position:absolute;margin-left:275.3pt;margin-top:151pt;width:108.5pt;height:1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" filled="f" stroked="f" strokeweight=".5pt">
                <v:textbox inset="0,0,0,0">
                  <w:txbxContent>
                    <w:p w14:paraId="67FCDB82" w14:textId="55CDC683" w:rsidR="009455EF" w:rsidRPr="00590AA3" w:rsidRDefault="009455E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Epifýza (Koncová časť)</w:t>
                      </w:r>
                      <w:r>
                        <w:rPr>
                          <w:lang w:val="sk-SK"/>
                        </w:rPr>
                        <w:br/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DD4B1" wp14:editId="0EC62BC9">
                <wp:simplePos x="0" y="0"/>
                <wp:positionH relativeFrom="column">
                  <wp:posOffset>2736272</wp:posOffset>
                </wp:positionH>
                <wp:positionV relativeFrom="paragraph">
                  <wp:posOffset>1760681</wp:posOffset>
                </wp:positionV>
                <wp:extent cx="699654" cy="235527"/>
                <wp:effectExtent l="0" t="57150" r="24765" b="317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654" cy="2355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7774" id="Rovná spojovacia šípka 21" o:spid="_x0000_s1026" type="#_x0000_t32" style="position:absolute;margin-left:215.45pt;margin-top:138.65pt;width:55.1pt;height:18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DD3EC" wp14:editId="4B21002E">
                <wp:simplePos x="0" y="0"/>
                <wp:positionH relativeFrom="column">
                  <wp:posOffset>3281795</wp:posOffset>
                </wp:positionH>
                <wp:positionV relativeFrom="paragraph">
                  <wp:posOffset>241877</wp:posOffset>
                </wp:positionV>
                <wp:extent cx="639041" cy="452005"/>
                <wp:effectExtent l="19050" t="19050" r="66040" b="4381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041" cy="4520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425F" id="Rovná spojovacia šípka 18" o:spid="_x0000_s1026" type="#_x0000_t32" style="position:absolute;margin-left:258.4pt;margin-top:19.05pt;width:50.3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Pr="00590AA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CF48C" wp14:editId="48FD8A66">
                <wp:simplePos x="0" y="0"/>
                <wp:positionH relativeFrom="column">
                  <wp:posOffset>2541559</wp:posOffset>
                </wp:positionH>
                <wp:positionV relativeFrom="paragraph">
                  <wp:posOffset>34463</wp:posOffset>
                </wp:positionV>
                <wp:extent cx="1377950" cy="186690"/>
                <wp:effectExtent l="0" t="0" r="12700" b="381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43006" w14:textId="7A1DAE03" w:rsidR="009455EF" w:rsidRPr="00590AA3" w:rsidRDefault="009455EF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Diafýza (Stredná časť)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48C" id="Textové pole 17" o:spid="_x0000_s1032" type="#_x0000_t202" style="position:absolute;margin-left:200.1pt;margin-top:2.7pt;width:108.5pt;height:1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" filled="f" stroked="f" strokeweight=".5pt">
                <v:textbox inset="0,0,0,0">
                  <w:txbxContent>
                    <w:p w14:paraId="78D43006" w14:textId="7A1DAE03" w:rsidR="009455EF" w:rsidRPr="00590AA3" w:rsidRDefault="009455E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Diafýza (Stredná časť)</w:t>
                      </w:r>
                    </w:p>
                  </w:txbxContent>
                </v:textbox>
              </v:shape>
            </w:pict>
          </mc:Fallback>
        </mc:AlternateContent>
      </w:r>
    </w:p>
    <w:p w14:paraId="2957F0C3" w14:textId="720083F6" w:rsidR="00EA2C04" w:rsidRDefault="00EA2C04" w:rsidP="00E151AE">
      <w:pPr>
        <w:rPr>
          <w:b/>
          <w:bCs/>
          <w:lang w:val="sk-SK"/>
        </w:rPr>
      </w:pPr>
    </w:p>
    <w:p w14:paraId="18D36CC8" w14:textId="0200E43D" w:rsidR="00EA2C04" w:rsidRDefault="00EA2C04" w:rsidP="00E151AE">
      <w:pPr>
        <w:rPr>
          <w:b/>
          <w:bCs/>
          <w:lang w:val="sk-SK"/>
        </w:rPr>
      </w:pPr>
    </w:p>
    <w:p w14:paraId="7740B8BF" w14:textId="08FC6743" w:rsidR="00EA2C04" w:rsidRDefault="00EA2C04" w:rsidP="00E151AE">
      <w:pPr>
        <w:rPr>
          <w:b/>
          <w:bCs/>
          <w:lang w:val="sk-SK"/>
        </w:rPr>
      </w:pPr>
    </w:p>
    <w:p w14:paraId="561220B9" w14:textId="107E3991" w:rsidR="00EA2C04" w:rsidRDefault="00EA2C04" w:rsidP="00E151AE">
      <w:pPr>
        <w:rPr>
          <w:b/>
          <w:bCs/>
          <w:lang w:val="sk-SK"/>
        </w:rPr>
      </w:pPr>
    </w:p>
    <w:p w14:paraId="557339C7" w14:textId="407C79C9" w:rsidR="00EA2C04" w:rsidRDefault="00EA2C04" w:rsidP="00E151AE">
      <w:pPr>
        <w:rPr>
          <w:b/>
          <w:bCs/>
          <w:lang w:val="sk-SK"/>
        </w:rPr>
      </w:pPr>
    </w:p>
    <w:p w14:paraId="1DD14E00" w14:textId="01AA13D2" w:rsidR="00EA2C04" w:rsidRDefault="00EA2C04" w:rsidP="00E151AE">
      <w:pPr>
        <w:rPr>
          <w:b/>
          <w:bCs/>
          <w:lang w:val="sk-SK"/>
        </w:rPr>
      </w:pPr>
    </w:p>
    <w:p w14:paraId="74C70D24" w14:textId="058ABC8A" w:rsidR="00EA2C04" w:rsidRPr="00EA2C04" w:rsidRDefault="00EA2C04" w:rsidP="00EA2C0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A2C04">
        <w:rPr>
          <w:b/>
          <w:bCs/>
          <w:lang w:val="sk-SK"/>
        </w:rPr>
        <w:lastRenderedPageBreak/>
        <w:t>Spojenia kostí</w:t>
      </w:r>
    </w:p>
    <w:p w14:paraId="3FCD358E" w14:textId="601E2C27" w:rsidR="00EA2C04" w:rsidRDefault="00540C54" w:rsidP="00EA2C0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 w:rsidR="00EA2C04">
        <w:rPr>
          <w:b/>
          <w:bCs/>
          <w:lang w:val="sk-SK"/>
        </w:rPr>
        <w:t>Nekĺbové</w:t>
      </w:r>
      <w:r>
        <w:rPr>
          <w:b/>
          <w:bCs/>
          <w:lang w:val="sk-SK"/>
        </w:rPr>
        <w:t xml:space="preserve"> spojenie</w:t>
      </w:r>
      <w:r w:rsidR="00EA2C04">
        <w:rPr>
          <w:b/>
          <w:bCs/>
          <w:lang w:val="sk-SK"/>
        </w:rPr>
        <w:t xml:space="preserve"> (nepohyblivé)</w:t>
      </w:r>
      <w:r w:rsidR="00EA2C04" w:rsidRPr="00EA2C04">
        <w:rPr>
          <w:b/>
          <w:bCs/>
          <w:lang w:val="sk-SK"/>
        </w:rPr>
        <w:t>:</w:t>
      </w:r>
    </w:p>
    <w:p w14:paraId="0DDF4919" w14:textId="78D90C12" w:rsidR="00EA2C04" w:rsidRPr="00EA2C04" w:rsidRDefault="00EA2C04" w:rsidP="00EA2C0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Väzivom </w:t>
      </w:r>
      <w:r>
        <w:rPr>
          <w:lang w:val="sk-SK"/>
        </w:rPr>
        <w:t>– spojenia kostí lebky – Švy (singulár - šev)</w:t>
      </w:r>
    </w:p>
    <w:p w14:paraId="79BCF06E" w14:textId="1CCF3CC4" w:rsidR="00EA2C04" w:rsidRPr="00EA2C04" w:rsidRDefault="00EA2C04" w:rsidP="00EA2C0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Chrupkou </w:t>
      </w:r>
      <w:r>
        <w:rPr>
          <w:lang w:val="sk-SK"/>
        </w:rPr>
        <w:t>– napr. rebrá + hrudná kosť</w:t>
      </w:r>
    </w:p>
    <w:p w14:paraId="555AF5E8" w14:textId="441FDBEF" w:rsidR="00EA2C04" w:rsidRPr="00EA2C04" w:rsidRDefault="00EA2C04" w:rsidP="00EA2C0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Zrastenie kostí </w:t>
      </w:r>
      <w:r>
        <w:rPr>
          <w:lang w:val="sk-SK"/>
        </w:rPr>
        <w:t xml:space="preserve">– napr. </w:t>
      </w:r>
      <w:r w:rsidR="00280E1F">
        <w:rPr>
          <w:lang w:val="sk-SK"/>
        </w:rPr>
        <w:t xml:space="preserve">Krížová kosť; </w:t>
      </w:r>
      <w:r>
        <w:rPr>
          <w:lang w:val="sk-SK"/>
        </w:rPr>
        <w:t>Panva (Pelvis)</w:t>
      </w:r>
      <w:r w:rsidR="00280E1F">
        <w:rPr>
          <w:lang w:val="sk-SK"/>
        </w:rPr>
        <w:t>, ktorá</w:t>
      </w:r>
      <w:r>
        <w:rPr>
          <w:lang w:val="sk-SK"/>
        </w:rPr>
        <w:t xml:space="preserve"> je zrastená z 3 kostí:</w:t>
      </w:r>
    </w:p>
    <w:p w14:paraId="07E2AB47" w14:textId="4E915B5F" w:rsidR="00EA2C04" w:rsidRPr="00EA2C04" w:rsidRDefault="00EA2C04" w:rsidP="00EA2C0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Bedrovej kosti</w:t>
      </w:r>
    </w:p>
    <w:p w14:paraId="396B3DEE" w14:textId="553315CF" w:rsidR="00EA2C04" w:rsidRPr="00EA2C04" w:rsidRDefault="00EA2C04" w:rsidP="00EA2C0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Sedacej kosti</w:t>
      </w:r>
    </w:p>
    <w:p w14:paraId="23D89060" w14:textId="12B1A96B" w:rsidR="00EA2C04" w:rsidRPr="00540C54" w:rsidRDefault="00EA2C04" w:rsidP="00EA2C0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Lonovej kosti</w:t>
      </w:r>
    </w:p>
    <w:p w14:paraId="44BD3700" w14:textId="45A981D8" w:rsidR="00540C54" w:rsidRDefault="00540C54" w:rsidP="00540C5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Kĺbové spojenie (pohyblivé):</w:t>
      </w:r>
    </w:p>
    <w:p w14:paraId="3B6764F4" w14:textId="7C95E74E" w:rsidR="00540C54" w:rsidRDefault="00540C54" w:rsidP="00540C5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Stavba kĺbu:</w:t>
      </w:r>
    </w:p>
    <w:p w14:paraId="1DD7885C" w14:textId="56AE5889" w:rsidR="00540C54" w:rsidRDefault="00540C54" w:rsidP="00540C5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Kĺbový obal </w:t>
      </w:r>
    </w:p>
    <w:p w14:paraId="49CB8D00" w14:textId="260BD558" w:rsidR="00540C54" w:rsidRDefault="00540C54" w:rsidP="00540C5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Kĺbová plocha </w:t>
      </w:r>
      <w:r>
        <w:rPr>
          <w:lang w:val="sk-SK"/>
        </w:rPr>
        <w:t>– je pokrytá sklovitou chrupkou</w:t>
      </w:r>
    </w:p>
    <w:p w14:paraId="21C5A39C" w14:textId="2F046A82" w:rsidR="00540C54" w:rsidRDefault="00540C54" w:rsidP="00540C5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Kĺbová dutina</w:t>
      </w:r>
    </w:p>
    <w:p w14:paraId="5776D963" w14:textId="06703AC8" w:rsidR="00540C54" w:rsidRPr="00EA2C04" w:rsidRDefault="00540C54" w:rsidP="00540C5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540C54">
        <w:rPr>
          <w:lang w:val="sk-SK"/>
        </w:rPr>
        <w:t>Najkomplexnejší a najzakladanejší kĺb v tele –</w:t>
      </w:r>
      <w:r>
        <w:rPr>
          <w:b/>
          <w:bCs/>
          <w:lang w:val="sk-SK"/>
        </w:rPr>
        <w:t xml:space="preserve"> Kolenný kĺb</w:t>
      </w:r>
    </w:p>
    <w:sectPr w:rsidR="00540C54" w:rsidRPr="00EA2C0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F4"/>
    <w:rsid w:val="00150E19"/>
    <w:rsid w:val="0016782D"/>
    <w:rsid w:val="001F5AE0"/>
    <w:rsid w:val="00205D9E"/>
    <w:rsid w:val="00280E1F"/>
    <w:rsid w:val="00465E9E"/>
    <w:rsid w:val="00540C54"/>
    <w:rsid w:val="00584A06"/>
    <w:rsid w:val="00590AA3"/>
    <w:rsid w:val="006A500F"/>
    <w:rsid w:val="00874F44"/>
    <w:rsid w:val="009455EF"/>
    <w:rsid w:val="009F57B3"/>
    <w:rsid w:val="00BB751D"/>
    <w:rsid w:val="00D14B89"/>
    <w:rsid w:val="00D23DBC"/>
    <w:rsid w:val="00D555F4"/>
    <w:rsid w:val="00D65142"/>
    <w:rsid w:val="00E151AE"/>
    <w:rsid w:val="00EA2C04"/>
    <w:rsid w:val="00E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5DB"/>
  <w15:chartTrackingRefBased/>
  <w15:docId w15:val="{7E8F098E-5FA6-46BC-893D-DEB982E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151A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1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211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12</cp:revision>
  <dcterms:created xsi:type="dcterms:W3CDTF">2022-09-14T11:53:00Z</dcterms:created>
  <dcterms:modified xsi:type="dcterms:W3CDTF">2022-10-18T19:43:00Z</dcterms:modified>
</cp:coreProperties>
</file>