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58F7" w14:textId="3FC95A43" w:rsidR="003A5040" w:rsidRDefault="00ED65F0" w:rsidP="001F40F2">
      <w:pPr>
        <w:pStyle w:val="Nzov"/>
        <w:jc w:val="center"/>
      </w:pPr>
      <w:r>
        <w:t>Sídla</w:t>
      </w:r>
    </w:p>
    <w:p w14:paraId="7673DDBC" w14:textId="77777777" w:rsidR="00B63465" w:rsidRDefault="00B63465" w:rsidP="00B63465"/>
    <w:p w14:paraId="560E659D" w14:textId="5200766B" w:rsidR="00B63465" w:rsidRPr="00ED65F0" w:rsidRDefault="00ED65F0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Sídlo </w:t>
      </w:r>
      <w:r>
        <w:t>–</w:t>
      </w:r>
      <w:r w:rsidRPr="00ED65F0">
        <w:t xml:space="preserve"> </w:t>
      </w:r>
      <w:r>
        <w:t>akékoľvek obývané a priestorovo oddelené zoskupenie bytových a nebytových objektov</w:t>
      </w:r>
    </w:p>
    <w:p w14:paraId="76CBDAC8" w14:textId="1FF3D334" w:rsidR="00ED65F0" w:rsidRPr="006C74B5" w:rsidRDefault="00ED65F0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Obec </w:t>
      </w:r>
      <w:r>
        <w:t xml:space="preserve">– </w:t>
      </w:r>
      <w:r>
        <w:rPr>
          <w:b/>
          <w:bCs/>
        </w:rPr>
        <w:t>samosprávny</w:t>
      </w:r>
      <w:r>
        <w:t xml:space="preserve"> územný celok zložený z 1 alebo viacerých </w:t>
      </w:r>
      <w:r>
        <w:rPr>
          <w:b/>
          <w:bCs/>
        </w:rPr>
        <w:t>sídel</w:t>
      </w:r>
    </w:p>
    <w:p w14:paraId="2B44F509" w14:textId="77777777" w:rsidR="006C74B5" w:rsidRPr="006C74B5" w:rsidRDefault="006C74B5" w:rsidP="006C74B5">
      <w:pPr>
        <w:ind w:left="360"/>
        <w:rPr>
          <w:b/>
          <w:bCs/>
        </w:rPr>
      </w:pPr>
    </w:p>
    <w:p w14:paraId="53322E57" w14:textId="29588575" w:rsidR="006C74B5" w:rsidRPr="006C74B5" w:rsidRDefault="006C74B5" w:rsidP="006C74B5">
      <w:pPr>
        <w:pStyle w:val="Odsekzoznamu"/>
        <w:numPr>
          <w:ilvl w:val="0"/>
          <w:numId w:val="1"/>
        </w:numPr>
        <w:rPr>
          <w:b/>
          <w:bCs/>
        </w:rPr>
      </w:pPr>
      <w:r>
        <w:t xml:space="preserve">Na SR sa nachádza cca </w:t>
      </w:r>
      <w:r w:rsidRPr="006C74B5">
        <w:rPr>
          <w:b/>
          <w:bCs/>
        </w:rPr>
        <w:t>7 000 sídel</w:t>
      </w:r>
      <w:r>
        <w:t xml:space="preserve"> a vyše </w:t>
      </w:r>
      <w:r w:rsidRPr="006C74B5">
        <w:rPr>
          <w:b/>
          <w:bCs/>
        </w:rPr>
        <w:t>2800 obcí</w:t>
      </w:r>
    </w:p>
    <w:p w14:paraId="7C408B6F" w14:textId="67DDF5C9" w:rsidR="006C74B5" w:rsidRPr="006C74B5" w:rsidRDefault="006C74B5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t xml:space="preserve">Obce delíme na </w:t>
      </w:r>
      <w:r>
        <w:rPr>
          <w:b/>
          <w:bCs/>
        </w:rPr>
        <w:t xml:space="preserve">mestské </w:t>
      </w:r>
      <w:r>
        <w:t>a </w:t>
      </w:r>
      <w:r>
        <w:rPr>
          <w:b/>
          <w:bCs/>
        </w:rPr>
        <w:t xml:space="preserve">vidiecka </w:t>
      </w:r>
      <w:r>
        <w:t>(podľa 2 kritérií – veľkostného (počet obyv., rozloha), štatutárneho (rozhoduje o tom parlament))</w:t>
      </w:r>
    </w:p>
    <w:p w14:paraId="492B15F5" w14:textId="02F4F172" w:rsidR="006C74B5" w:rsidRDefault="006C74B5" w:rsidP="00127551">
      <w:pPr>
        <w:rPr>
          <w:b/>
          <w:bCs/>
        </w:rPr>
      </w:pPr>
    </w:p>
    <w:p w14:paraId="79772545" w14:textId="1883C1C3" w:rsidR="00127551" w:rsidRPr="00127551" w:rsidRDefault="00127551" w:rsidP="00127551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Mestské obce</w:t>
      </w:r>
    </w:p>
    <w:p w14:paraId="56258BF5" w14:textId="05D1997D" w:rsidR="00127551" w:rsidRPr="00926E70" w:rsidRDefault="00127551" w:rsidP="00127551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 SR </w:t>
      </w:r>
      <w:r w:rsidRPr="00127551">
        <w:rPr>
          <w:b/>
          <w:bCs/>
        </w:rPr>
        <w:t>141</w:t>
      </w:r>
      <w:r>
        <w:t xml:space="preserve"> miest (najmladšie SR mesto – </w:t>
      </w:r>
      <w:r w:rsidRPr="00837CD9">
        <w:rPr>
          <w:b/>
          <w:bCs/>
        </w:rPr>
        <w:t>Nesvady</w:t>
      </w:r>
      <w:r>
        <w:t xml:space="preserve"> - </w:t>
      </w:r>
      <w:r w:rsidRPr="00837CD9">
        <w:rPr>
          <w:b/>
          <w:bCs/>
        </w:rPr>
        <w:t>2020</w:t>
      </w:r>
      <w:r>
        <w:t>)</w:t>
      </w:r>
    </w:p>
    <w:p w14:paraId="54F9F280" w14:textId="690D375C" w:rsidR="00926E70" w:rsidRPr="00926E70" w:rsidRDefault="00926E70" w:rsidP="00127551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Žije v nich </w:t>
      </w:r>
      <w:r w:rsidRPr="00926E70">
        <w:rPr>
          <w:b/>
          <w:bCs/>
        </w:rPr>
        <w:t xml:space="preserve">58% </w:t>
      </w:r>
      <w:r w:rsidRPr="00926E70">
        <w:t>obyvateľstva</w:t>
      </w:r>
      <w:r>
        <w:t xml:space="preserve"> (</w:t>
      </w:r>
      <w:r w:rsidRPr="00837CD9">
        <w:rPr>
          <w:b/>
          <w:bCs/>
        </w:rPr>
        <w:t>Urbanizácia</w:t>
      </w:r>
      <w:r>
        <w:t>)</w:t>
      </w:r>
    </w:p>
    <w:p w14:paraId="769ACEF5" w14:textId="0826FB39" w:rsidR="000F7A95" w:rsidRPr="000F7A95" w:rsidRDefault="00926E70" w:rsidP="000F7A95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 SR máme </w:t>
      </w:r>
      <w:r>
        <w:rPr>
          <w:b/>
          <w:bCs/>
        </w:rPr>
        <w:t>2</w:t>
      </w:r>
      <w:r>
        <w:t xml:space="preserve"> veľkomestá (veľkomesto – mesto s obyvateľmi nad 100 000)</w:t>
      </w:r>
      <w:r w:rsidR="000F7A95">
        <w:t xml:space="preserve"> – </w:t>
      </w:r>
      <w:r w:rsidR="000F7A95" w:rsidRPr="00837CD9">
        <w:rPr>
          <w:b/>
          <w:bCs/>
        </w:rPr>
        <w:t>Bratislava</w:t>
      </w:r>
      <w:r w:rsidR="000F7A95">
        <w:t xml:space="preserve"> (424 000), </w:t>
      </w:r>
      <w:r w:rsidR="000F7A95" w:rsidRPr="00837CD9">
        <w:rPr>
          <w:b/>
          <w:bCs/>
        </w:rPr>
        <w:t>Košice</w:t>
      </w:r>
      <w:r w:rsidR="000F7A95">
        <w:t xml:space="preserve"> (240 000), 3. najľudnatejší je </w:t>
      </w:r>
      <w:r w:rsidR="000F7A95" w:rsidRPr="00837CD9">
        <w:rPr>
          <w:b/>
          <w:bCs/>
        </w:rPr>
        <w:t>Prešov</w:t>
      </w:r>
      <w:r w:rsidR="000F7A95">
        <w:t xml:space="preserve"> (nie je však veľkomestom)</w:t>
      </w:r>
    </w:p>
    <w:p w14:paraId="5A807F77" w14:textId="528DFE61" w:rsidR="000F7A95" w:rsidRPr="000F7A95" w:rsidRDefault="000F7A95" w:rsidP="000F7A95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Mestá s počtom obyv. </w:t>
      </w:r>
      <w:r w:rsidRPr="000F7A95">
        <w:rPr>
          <w:b/>
          <w:bCs/>
        </w:rPr>
        <w:t>od 50 000 do 100 000</w:t>
      </w:r>
      <w:r>
        <w:t xml:space="preserve"> – Prešov, Nitra, Žilina, Banská Bystrica, Martin, Trenčín, Trnava, Poprad, Prievidza</w:t>
      </w:r>
    </w:p>
    <w:p w14:paraId="2C64BA9D" w14:textId="6D88D6C8" w:rsidR="000F7A95" w:rsidRPr="002E0A07" w:rsidRDefault="000F7A95" w:rsidP="000F7A95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Najmenšie slovenské mesto – </w:t>
      </w:r>
      <w:r w:rsidRPr="000F7A95">
        <w:rPr>
          <w:b/>
          <w:bCs/>
        </w:rPr>
        <w:t>Dudince</w:t>
      </w:r>
      <w:r>
        <w:t xml:space="preserve"> (kúpele)</w:t>
      </w:r>
    </w:p>
    <w:p w14:paraId="35A4A208" w14:textId="2DAAFB84" w:rsidR="002E0A07" w:rsidRDefault="002E0A07" w:rsidP="002E0A07">
      <w:pPr>
        <w:rPr>
          <w:b/>
          <w:bCs/>
        </w:rPr>
      </w:pPr>
    </w:p>
    <w:p w14:paraId="7BAE40B2" w14:textId="6AEE0DD4" w:rsidR="002E0A07" w:rsidRDefault="002E0A07" w:rsidP="002E0A07">
      <w:pPr>
        <w:pStyle w:val="Odsekzoznamu"/>
        <w:numPr>
          <w:ilvl w:val="1"/>
          <w:numId w:val="1"/>
        </w:numPr>
      </w:pPr>
      <w:r>
        <w:rPr>
          <w:b/>
          <w:bCs/>
        </w:rPr>
        <w:t> </w:t>
      </w:r>
      <w:r w:rsidRPr="002E0A07">
        <w:t>Delenie miest podľa funkcie</w:t>
      </w:r>
    </w:p>
    <w:p w14:paraId="4F3D3F32" w14:textId="75EF4F3F" w:rsidR="002E0A07" w:rsidRPr="002E0A07" w:rsidRDefault="002E0A07" w:rsidP="002E0A07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Monofunkčné </w:t>
      </w:r>
      <w:r>
        <w:t>– mesto s </w:t>
      </w:r>
      <w:r w:rsidRPr="002E0A07">
        <w:rPr>
          <w:b/>
          <w:bCs/>
        </w:rPr>
        <w:t>jednou významnou funkciou</w:t>
      </w:r>
      <w:r>
        <w:rPr>
          <w:b/>
          <w:bCs/>
        </w:rPr>
        <w:t xml:space="preserve"> </w:t>
      </w:r>
      <w:r>
        <w:t>(napr. Čierna nad Tisou – Dopravná funkcia, Dudince – kúpeľná funkcia)</w:t>
      </w:r>
    </w:p>
    <w:p w14:paraId="26BDF93E" w14:textId="34D68CB2" w:rsidR="002E0A07" w:rsidRDefault="002E0A07" w:rsidP="002E0A07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Polyfunkčné </w:t>
      </w:r>
      <w:r>
        <w:t>– mesto s viacerými funkciami (napr. SNV – dopravná, administratívna, zdravotná, vzdelávacia, obytná, priemyselná funkcia)</w:t>
      </w:r>
    </w:p>
    <w:p w14:paraId="25E05578" w14:textId="6BE970C9" w:rsidR="002E0A07" w:rsidRDefault="002E0A07" w:rsidP="002E0A07"/>
    <w:p w14:paraId="7598C63A" w14:textId="398ABB8C" w:rsidR="002E0A07" w:rsidRDefault="002E0A07" w:rsidP="002E0A07">
      <w:pPr>
        <w:pStyle w:val="Odsekzoznamu"/>
        <w:numPr>
          <w:ilvl w:val="0"/>
          <w:numId w:val="1"/>
        </w:numPr>
        <w:rPr>
          <w:b/>
          <w:bCs/>
        </w:rPr>
      </w:pPr>
      <w:r w:rsidRPr="002E0A07">
        <w:rPr>
          <w:b/>
          <w:bCs/>
        </w:rPr>
        <w:t>Vidiecke obce</w:t>
      </w:r>
      <w:r w:rsidR="00553912">
        <w:rPr>
          <w:b/>
          <w:bCs/>
        </w:rPr>
        <w:t xml:space="preserve"> </w:t>
      </w:r>
      <w:r w:rsidR="00553912">
        <w:t>delíme ich na:</w:t>
      </w:r>
    </w:p>
    <w:p w14:paraId="3D833C77" w14:textId="6A57D90D" w:rsidR="003E7561" w:rsidRPr="007333E4" w:rsidRDefault="007333E4" w:rsidP="007333E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Sústredené </w:t>
      </w:r>
      <w:r>
        <w:t>– bytové jednotky majú blízko pri sebe (napr. Jaklovce, Prakovce...)</w:t>
      </w:r>
    </w:p>
    <w:p w14:paraId="472EAAB4" w14:textId="311DB07F" w:rsidR="007333E4" w:rsidRPr="007333E4" w:rsidRDefault="007333E4" w:rsidP="007333E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Rozptýlené </w:t>
      </w:r>
      <w:r>
        <w:t xml:space="preserve">– bytové jednotky ďaleko od seba (nazývajú sa: </w:t>
      </w:r>
      <w:r>
        <w:rPr>
          <w:b/>
          <w:bCs/>
        </w:rPr>
        <w:t xml:space="preserve">kopanice </w:t>
      </w:r>
      <w:r>
        <w:t xml:space="preserve">na Myjavskej pahorkatine, </w:t>
      </w:r>
      <w:r>
        <w:rPr>
          <w:b/>
          <w:bCs/>
        </w:rPr>
        <w:t xml:space="preserve">lazy </w:t>
      </w:r>
      <w:r>
        <w:t xml:space="preserve">v okolí Poľany, </w:t>
      </w:r>
      <w:r>
        <w:rPr>
          <w:b/>
          <w:bCs/>
        </w:rPr>
        <w:t xml:space="preserve">rale </w:t>
      </w:r>
      <w:r>
        <w:t>a</w:t>
      </w:r>
      <w:r>
        <w:rPr>
          <w:b/>
          <w:bCs/>
        </w:rPr>
        <w:t xml:space="preserve"> štále </w:t>
      </w:r>
      <w:r>
        <w:t>na Orave)</w:t>
      </w:r>
    </w:p>
    <w:p w14:paraId="5B08C29D" w14:textId="4FADD021" w:rsidR="007333E4" w:rsidRDefault="007333E4" w:rsidP="00C1798D">
      <w:pPr>
        <w:rPr>
          <w:b/>
          <w:bCs/>
        </w:rPr>
      </w:pPr>
    </w:p>
    <w:p w14:paraId="44506C7B" w14:textId="304CEFFD" w:rsidR="00C1798D" w:rsidRPr="00C1798D" w:rsidRDefault="00C1798D" w:rsidP="00C1798D">
      <w:pPr>
        <w:pStyle w:val="Odsekzoznamu"/>
        <w:numPr>
          <w:ilvl w:val="1"/>
          <w:numId w:val="1"/>
        </w:numPr>
        <w:rPr>
          <w:b/>
          <w:bCs/>
        </w:rPr>
      </w:pPr>
      <w:r>
        <w:t> Funkcie vidieckych sídel:</w:t>
      </w:r>
    </w:p>
    <w:p w14:paraId="682DE8FF" w14:textId="25DBB247" w:rsidR="00C1798D" w:rsidRPr="00C1798D" w:rsidRDefault="00C1798D" w:rsidP="00C1798D">
      <w:pPr>
        <w:pStyle w:val="Odsekzoznamu"/>
        <w:numPr>
          <w:ilvl w:val="2"/>
          <w:numId w:val="1"/>
        </w:numPr>
        <w:rPr>
          <w:b/>
          <w:bCs/>
        </w:rPr>
      </w:pPr>
      <w:r>
        <w:t>V minulosti:</w:t>
      </w:r>
    </w:p>
    <w:p w14:paraId="7853180B" w14:textId="627F0A36" w:rsidR="00C1798D" w:rsidRPr="00C1798D" w:rsidRDefault="00C1798D" w:rsidP="00C1798D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Poľnohospodárska </w:t>
      </w:r>
      <w:r>
        <w:t>funkcia</w:t>
      </w:r>
    </w:p>
    <w:p w14:paraId="3EB79F12" w14:textId="12B61AF9" w:rsidR="00C1798D" w:rsidRPr="00C1798D" w:rsidRDefault="00C1798D" w:rsidP="00C1798D">
      <w:pPr>
        <w:pStyle w:val="Odsekzoznamu"/>
        <w:numPr>
          <w:ilvl w:val="2"/>
          <w:numId w:val="1"/>
        </w:numPr>
        <w:rPr>
          <w:b/>
          <w:bCs/>
        </w:rPr>
      </w:pPr>
      <w:r>
        <w:t>Dnes:</w:t>
      </w:r>
    </w:p>
    <w:p w14:paraId="6F3576C1" w14:textId="71DDD8EE" w:rsidR="00C1798D" w:rsidRPr="00C1798D" w:rsidRDefault="00C1798D" w:rsidP="00C1798D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Obytná </w:t>
      </w:r>
      <w:r>
        <w:t>a </w:t>
      </w:r>
      <w:r>
        <w:rPr>
          <w:b/>
          <w:bCs/>
        </w:rPr>
        <w:t xml:space="preserve">rekreačná </w:t>
      </w:r>
      <w:r>
        <w:t>funkcia</w:t>
      </w:r>
    </w:p>
    <w:p w14:paraId="66D81147" w14:textId="0B02A9EC" w:rsidR="00C1798D" w:rsidRDefault="00C1798D" w:rsidP="00C1798D">
      <w:pPr>
        <w:rPr>
          <w:b/>
          <w:bCs/>
        </w:rPr>
      </w:pPr>
    </w:p>
    <w:p w14:paraId="003D8580" w14:textId="344A48A7" w:rsidR="00C1798D" w:rsidRDefault="00C1798D" w:rsidP="00C1798D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Najväčšia vidiecka obec: </w:t>
      </w:r>
      <w:r>
        <w:rPr>
          <w:b/>
          <w:bCs/>
        </w:rPr>
        <w:t>Smižany</w:t>
      </w:r>
    </w:p>
    <w:p w14:paraId="20D207FC" w14:textId="5B76602C" w:rsidR="00C1798D" w:rsidRPr="00C1798D" w:rsidRDefault="00C1798D" w:rsidP="00C1798D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Najmenšia vidiecka obec: </w:t>
      </w:r>
      <w:r>
        <w:rPr>
          <w:b/>
          <w:bCs/>
        </w:rPr>
        <w:t>Príkra</w:t>
      </w:r>
    </w:p>
    <w:p w14:paraId="0CCC1A2A" w14:textId="454A3647" w:rsidR="003E7561" w:rsidRDefault="003E7561" w:rsidP="003E7561">
      <w:pPr>
        <w:rPr>
          <w:b/>
          <w:bCs/>
        </w:rPr>
      </w:pPr>
    </w:p>
    <w:p w14:paraId="635E17AB" w14:textId="77C22A1F" w:rsidR="003E7561" w:rsidRDefault="003E7561" w:rsidP="003E7561">
      <w:pPr>
        <w:rPr>
          <w:b/>
          <w:bCs/>
        </w:rPr>
      </w:pPr>
    </w:p>
    <w:p w14:paraId="533ED010" w14:textId="58CA8699" w:rsidR="003E7561" w:rsidRDefault="000349D7" w:rsidP="003E7561">
      <w:pPr>
        <w:rPr>
          <w:b/>
          <w:bCs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7F3E87" wp14:editId="6BADBDCB">
                <wp:simplePos x="0" y="0"/>
                <wp:positionH relativeFrom="column">
                  <wp:posOffset>337588</wp:posOffset>
                </wp:positionH>
                <wp:positionV relativeFrom="paragraph">
                  <wp:posOffset>-182378</wp:posOffset>
                </wp:positionV>
                <wp:extent cx="6882480" cy="3481200"/>
                <wp:effectExtent l="114300" t="133350" r="147320" b="138430"/>
                <wp:wrapNone/>
                <wp:docPr id="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82480" cy="348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B54F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6" o:spid="_x0000_s1026" type="#_x0000_t75" style="position:absolute;margin-left:21.65pt;margin-top:-19.3pt;width:551.85pt;height:2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B565F8" wp14:editId="54AB795B">
            <wp:simplePos x="0" y="0"/>
            <wp:positionH relativeFrom="margin">
              <wp:align>right</wp:align>
            </wp:positionH>
            <wp:positionV relativeFrom="paragraph">
              <wp:posOffset>48</wp:posOffset>
            </wp:positionV>
            <wp:extent cx="6851015" cy="3200400"/>
            <wp:effectExtent l="0" t="0" r="6985" b="0"/>
            <wp:wrapTight wrapText="bothSides">
              <wp:wrapPolygon edited="0">
                <wp:start x="0" y="0"/>
                <wp:lineTo x="0" y="21471"/>
                <wp:lineTo x="21562" y="21471"/>
                <wp:lineTo x="21562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01"/>
                    <a:stretch/>
                  </pic:blipFill>
                  <pic:spPr bwMode="auto">
                    <a:xfrm>
                      <a:off x="0" y="0"/>
                      <a:ext cx="68510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</w:t>
      </w:r>
    </w:p>
    <w:p w14:paraId="6C9A8BE6" w14:textId="1A7552CD" w:rsidR="000349D7" w:rsidRPr="000349D7" w:rsidRDefault="000349D7" w:rsidP="000349D7">
      <w:pPr>
        <w:ind w:left="720"/>
        <w:rPr>
          <w:b/>
          <w:bCs/>
        </w:rPr>
      </w:pPr>
      <w:r w:rsidRPr="000349D7">
        <w:rPr>
          <w:b/>
          <w:bCs/>
        </w:rPr>
        <w:t>Hrubo</w:t>
      </w:r>
      <w:r w:rsidRPr="000349D7">
        <w:t xml:space="preserve"> vyznačené mestá s obyv. </w:t>
      </w:r>
      <w:r w:rsidRPr="000349D7">
        <w:rPr>
          <w:b/>
          <w:bCs/>
        </w:rPr>
        <w:t>50 000 – 100 000</w:t>
      </w:r>
    </w:p>
    <w:p w14:paraId="4B69C388" w14:textId="77777777" w:rsidR="00857EBA" w:rsidRDefault="00857EBA" w:rsidP="000349D7">
      <w:pPr>
        <w:pStyle w:val="Odsekzoznamu"/>
        <w:numPr>
          <w:ilvl w:val="0"/>
          <w:numId w:val="2"/>
        </w:numPr>
        <w:sectPr w:rsidR="00857EBA" w:rsidSect="001F40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60533E" w14:textId="34392680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t>Bratislava</w:t>
      </w:r>
    </w:p>
    <w:p w14:paraId="0F86CCC0" w14:textId="1C45EB20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t>Dunajská streda</w:t>
      </w:r>
    </w:p>
    <w:p w14:paraId="4159FB9F" w14:textId="443ABDDC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t>Komárno</w:t>
      </w:r>
    </w:p>
    <w:p w14:paraId="1C927080" w14:textId="079C1B6F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t>Nové Zámky</w:t>
      </w:r>
    </w:p>
    <w:p w14:paraId="0AD531D7" w14:textId="43EEFDD8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t>Levice</w:t>
      </w:r>
    </w:p>
    <w:p w14:paraId="428D122C" w14:textId="7A59B9A1" w:rsid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Nitra</w:t>
      </w:r>
    </w:p>
    <w:p w14:paraId="5F33414F" w14:textId="6C84D925" w:rsid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Trnava</w:t>
      </w:r>
    </w:p>
    <w:p w14:paraId="3F8B4465" w14:textId="4D976B9A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t>Senica</w:t>
      </w:r>
    </w:p>
    <w:p w14:paraId="4507C1C5" w14:textId="26E2463B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t>Piešťany</w:t>
      </w:r>
    </w:p>
    <w:p w14:paraId="51AD1562" w14:textId="7024450A" w:rsid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Trenčín</w:t>
      </w:r>
    </w:p>
    <w:p w14:paraId="3A797B42" w14:textId="46C356AF" w:rsid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Prievidza</w:t>
      </w:r>
    </w:p>
    <w:p w14:paraId="4EE164D2" w14:textId="7DB3D462" w:rsid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Žilina</w:t>
      </w:r>
    </w:p>
    <w:p w14:paraId="76E7BD18" w14:textId="3D3A64FD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t>Čadca</w:t>
      </w:r>
    </w:p>
    <w:p w14:paraId="04410DF0" w14:textId="0095E362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Martin</w:t>
      </w:r>
    </w:p>
    <w:p w14:paraId="1140DC67" w14:textId="1DDCAC57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t>Dolný Kubín</w:t>
      </w:r>
    </w:p>
    <w:p w14:paraId="2DA83EC7" w14:textId="0F55BFF5" w:rsidR="000349D7" w:rsidRPr="000349D7" w:rsidRDefault="000349D7" w:rsidP="000349D7">
      <w:pPr>
        <w:pStyle w:val="Odsekzoznamu"/>
        <w:numPr>
          <w:ilvl w:val="0"/>
          <w:numId w:val="2"/>
        </w:numPr>
        <w:rPr>
          <w:b/>
          <w:bCs/>
        </w:rPr>
      </w:pPr>
      <w:r>
        <w:t>Liptovský Mikuláš</w:t>
      </w:r>
    </w:p>
    <w:p w14:paraId="5601D2D8" w14:textId="7059DB48" w:rsidR="000349D7" w:rsidRDefault="000349D7" w:rsidP="000349D7">
      <w:pPr>
        <w:pStyle w:val="Odsekzoznamu"/>
        <w:numPr>
          <w:ilvl w:val="0"/>
          <w:numId w:val="2"/>
        </w:numPr>
      </w:pPr>
      <w:r w:rsidRPr="000349D7">
        <w:t>Zvolen</w:t>
      </w:r>
    </w:p>
    <w:p w14:paraId="423E5264" w14:textId="2869360C" w:rsidR="000349D7" w:rsidRDefault="000349D7" w:rsidP="000349D7">
      <w:pPr>
        <w:pStyle w:val="Odsekzoznamu"/>
        <w:numPr>
          <w:ilvl w:val="0"/>
          <w:numId w:val="2"/>
        </w:numPr>
      </w:pPr>
      <w:r>
        <w:rPr>
          <w:b/>
          <w:bCs/>
        </w:rPr>
        <w:t>Banská Bystrica</w:t>
      </w:r>
    </w:p>
    <w:p w14:paraId="674B2A92" w14:textId="0AB77EE4" w:rsidR="000349D7" w:rsidRDefault="000349D7" w:rsidP="000349D7">
      <w:pPr>
        <w:pStyle w:val="Odsekzoznamu"/>
        <w:numPr>
          <w:ilvl w:val="0"/>
          <w:numId w:val="2"/>
        </w:numPr>
      </w:pPr>
      <w:r>
        <w:t>Brezno</w:t>
      </w:r>
    </w:p>
    <w:p w14:paraId="3C8BB1A4" w14:textId="598101B2" w:rsidR="000349D7" w:rsidRDefault="000349D7" w:rsidP="000349D7">
      <w:pPr>
        <w:pStyle w:val="Odsekzoznamu"/>
        <w:numPr>
          <w:ilvl w:val="0"/>
          <w:numId w:val="2"/>
        </w:numPr>
      </w:pPr>
      <w:r>
        <w:t>Lučenec</w:t>
      </w:r>
    </w:p>
    <w:p w14:paraId="452AE2C1" w14:textId="413E053B" w:rsidR="000349D7" w:rsidRDefault="000349D7" w:rsidP="000349D7">
      <w:pPr>
        <w:pStyle w:val="Odsekzoznamu"/>
        <w:numPr>
          <w:ilvl w:val="0"/>
          <w:numId w:val="2"/>
        </w:numPr>
      </w:pPr>
      <w:r>
        <w:t>Rimavská sobota</w:t>
      </w:r>
    </w:p>
    <w:p w14:paraId="035B8739" w14:textId="10B00C13" w:rsidR="000349D7" w:rsidRDefault="000349D7" w:rsidP="000349D7">
      <w:pPr>
        <w:pStyle w:val="Odsekzoznamu"/>
        <w:numPr>
          <w:ilvl w:val="0"/>
          <w:numId w:val="2"/>
        </w:numPr>
      </w:pPr>
      <w:r>
        <w:rPr>
          <w:b/>
          <w:bCs/>
        </w:rPr>
        <w:t>Poprad</w:t>
      </w:r>
    </w:p>
    <w:p w14:paraId="4CCC011B" w14:textId="7D5B7EE0" w:rsidR="000349D7" w:rsidRDefault="000349D7" w:rsidP="000349D7">
      <w:pPr>
        <w:pStyle w:val="Odsekzoznamu"/>
        <w:numPr>
          <w:ilvl w:val="0"/>
          <w:numId w:val="2"/>
        </w:numPr>
      </w:pPr>
      <w:r>
        <w:t>Košice</w:t>
      </w:r>
    </w:p>
    <w:p w14:paraId="3A1F4AEA" w14:textId="315C40B9" w:rsidR="000349D7" w:rsidRPr="000349D7" w:rsidRDefault="000349D7" w:rsidP="000349D7">
      <w:pPr>
        <w:pStyle w:val="Odsekzoznamu"/>
        <w:numPr>
          <w:ilvl w:val="0"/>
          <w:numId w:val="2"/>
        </w:numPr>
      </w:pPr>
      <w:r>
        <w:rPr>
          <w:b/>
          <w:bCs/>
        </w:rPr>
        <w:t>Prešov</w:t>
      </w:r>
    </w:p>
    <w:p w14:paraId="3B2BC868" w14:textId="1A593D2F" w:rsidR="000349D7" w:rsidRDefault="000349D7" w:rsidP="000349D7">
      <w:pPr>
        <w:pStyle w:val="Odsekzoznamu"/>
        <w:numPr>
          <w:ilvl w:val="0"/>
          <w:numId w:val="2"/>
        </w:numPr>
      </w:pPr>
      <w:r>
        <w:t>Bardejov</w:t>
      </w:r>
    </w:p>
    <w:p w14:paraId="6C8CE8E5" w14:textId="5699198E" w:rsidR="000349D7" w:rsidRDefault="000349D7" w:rsidP="000349D7">
      <w:pPr>
        <w:pStyle w:val="Odsekzoznamu"/>
        <w:numPr>
          <w:ilvl w:val="0"/>
          <w:numId w:val="2"/>
        </w:numPr>
      </w:pPr>
      <w:r>
        <w:t>Vranov nad Topľou</w:t>
      </w:r>
    </w:p>
    <w:p w14:paraId="42194FC6" w14:textId="4507FF6B" w:rsidR="000349D7" w:rsidRDefault="000349D7" w:rsidP="000349D7">
      <w:pPr>
        <w:pStyle w:val="Odsekzoznamu"/>
        <w:numPr>
          <w:ilvl w:val="0"/>
          <w:numId w:val="2"/>
        </w:numPr>
      </w:pPr>
      <w:r>
        <w:t>Trebišov</w:t>
      </w:r>
    </w:p>
    <w:p w14:paraId="5EDE9824" w14:textId="4430A94B" w:rsidR="000349D7" w:rsidRDefault="000349D7" w:rsidP="000349D7">
      <w:pPr>
        <w:pStyle w:val="Odsekzoznamu"/>
        <w:numPr>
          <w:ilvl w:val="0"/>
          <w:numId w:val="2"/>
        </w:numPr>
      </w:pPr>
      <w:r>
        <w:t>Michalovce</w:t>
      </w:r>
    </w:p>
    <w:p w14:paraId="19DB6D1A" w14:textId="68DE85EB" w:rsidR="000349D7" w:rsidRDefault="000349D7" w:rsidP="000349D7">
      <w:pPr>
        <w:pStyle w:val="Odsekzoznamu"/>
        <w:numPr>
          <w:ilvl w:val="0"/>
          <w:numId w:val="2"/>
        </w:numPr>
      </w:pPr>
      <w:r>
        <w:t>Humenné</w:t>
      </w:r>
    </w:p>
    <w:p w14:paraId="3BC487D3" w14:textId="47CC25EC" w:rsidR="00857EBA" w:rsidRPr="000349D7" w:rsidRDefault="00857EBA" w:rsidP="000349D7">
      <w:pPr>
        <w:pStyle w:val="Odsekzoznamu"/>
        <w:numPr>
          <w:ilvl w:val="0"/>
          <w:numId w:val="2"/>
        </w:numPr>
      </w:pPr>
      <w:r>
        <w:t>Snina</w:t>
      </w:r>
    </w:p>
    <w:p w14:paraId="337F219B" w14:textId="77777777" w:rsidR="00857EBA" w:rsidRDefault="00857EBA" w:rsidP="003E7561">
      <w:pPr>
        <w:rPr>
          <w:b/>
          <w:bCs/>
        </w:rPr>
        <w:sectPr w:rsidR="00857EBA" w:rsidSect="00857EB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1E4C912" w14:textId="6B111E43" w:rsidR="003E7561" w:rsidRDefault="003E7561" w:rsidP="003E7561">
      <w:pPr>
        <w:rPr>
          <w:b/>
          <w:bCs/>
        </w:rPr>
      </w:pPr>
    </w:p>
    <w:p w14:paraId="0AC2DB0B" w14:textId="77777777" w:rsidR="000349D7" w:rsidRPr="003E7561" w:rsidRDefault="000349D7" w:rsidP="003E7561">
      <w:pPr>
        <w:rPr>
          <w:b/>
          <w:bCs/>
        </w:rPr>
      </w:pPr>
    </w:p>
    <w:sectPr w:rsidR="000349D7" w:rsidRPr="003E7561" w:rsidSect="00857EB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33E44"/>
    <w:multiLevelType w:val="hybridMultilevel"/>
    <w:tmpl w:val="C11AA6EE"/>
    <w:lvl w:ilvl="0" w:tplc="841A5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04200">
    <w:abstractNumId w:val="0"/>
  </w:num>
  <w:num w:numId="2" w16cid:durableId="68413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F0"/>
    <w:rsid w:val="000349D7"/>
    <w:rsid w:val="000F7A95"/>
    <w:rsid w:val="00127551"/>
    <w:rsid w:val="001F40F2"/>
    <w:rsid w:val="002E0A07"/>
    <w:rsid w:val="003A5040"/>
    <w:rsid w:val="003E7561"/>
    <w:rsid w:val="00553912"/>
    <w:rsid w:val="006C74B5"/>
    <w:rsid w:val="007333E4"/>
    <w:rsid w:val="00762C16"/>
    <w:rsid w:val="00837CD9"/>
    <w:rsid w:val="00857EBA"/>
    <w:rsid w:val="00926E70"/>
    <w:rsid w:val="00B63465"/>
    <w:rsid w:val="00C1798D"/>
    <w:rsid w:val="00C63554"/>
    <w:rsid w:val="00ED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7D6C"/>
  <w15:chartTrackingRefBased/>
  <w15:docId w15:val="{E5D7DF9C-60F1-4F38-9938-7E7946A7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14:41:30.35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4614 9337 24575,'-62'23'0,"3"-16"0,-1-3 0,-112-6 0,51-1 0,-765 3 0,878 1 0,-1 0 0,0 0 0,1 0 0,-1 1 0,1 1 0,-1-1 0,1 1 0,0 1 0,-12 6 0,-17 7 0,-7-1 0,-87 18 0,75-21 0,49-11 0,-12 2 0,1 1 0,0 0 0,0 2 0,1 0 0,-18 10 0,12-7 0,-1-1 0,0-1 0,0-1 0,-1-2 0,0 0 0,0-1 0,-46 0 0,-63 12 0,88-9 0,-69 1 0,86-8 0,1 2 0,-1 0 0,-46 11 0,-101 17 0,128-22 0,0-2 0,-1-3 0,1-2 0,-52-5 0,-10 1 0,-363 3 0,445-1 0,-1-2 0,-36-8 0,34 5 0,-52-4 0,56 8 0,-48-10 0,49 7 0,-52-5 0,46 10 0,0-2 0,1-2 0,-34-7 0,-141-19 0,156 19 0,18 6 0,0-3 0,-43-15 0,75 23 0,-1 0 0,1 0 0,-1 0 0,1 0 0,-1 0 0,1 0 0,-1 0 0,1 0 0,-1-1 0,1 1 0,-1 0 0,1 0 0,0-1 0,-1 1 0,1 0 0,-1-1 0,1 1 0,0 0 0,-1-1 0,1 1 0,0-1 0,-1 1 0,1 0 0,0-1 0,0 1 0,-1-1 0,1 1 0,0-1 0,0 1 0,0-1 0,0 1 0,0-2 0,14-5 0,29 2 0,34 3 0,-43 2 0,-1-1 0,1-2 0,46-9 0,-33 4 0,0 2 0,1 3 0,-1 1 0,58 6 0,3-1 0,2195-3 0,-2280-2 0,-1 0 0,39-9 0,-37 6 0,1 0 0,27 0 0,-26 3 0,49-10 0,-48 6 0,51-3 0,25 10 0,-63 1 0,-1-2 0,0-2 0,66-10 0,-36 1 0,1 3 0,0 3 0,117 8 0,-52 0 0,515-4 0,-589-10 0,-54 9 0,0 0 0,0 0 0,0 0 0,0 1 0,0 0 0,1 1 0,-1 0 0,0 0 0,13 1 0,-18 1 0,0-1 0,1 0 0,-1 1 0,0 0 0,1 0 0,-1-1 0,0 1 0,0 0 0,-1 1 0,1-1 0,0 0 0,-1 0 0,1 1 0,-1-1 0,0 1 0,0-1 0,0 1 0,0 0 0,0-1 0,0 1 0,-1 0 0,1 0 0,-1-1 0,0 1 0,0 4 0,0-3 0,0-1 0,1 1 0,-1-1 0,1 1 0,-1-1 0,1 1 0,1-1 0,-1 0 0,0 1 0,1-1 0,-1 0 0,1 0 0,0 0 0,0 0 0,0 0 0,1-1 0,-1 1 0,1 0 0,4 3 0,1-3 0,-1 0 0,1 0 0,0-1 0,0 0 0,0 0 0,0-1 0,0 0 0,11 0 0,72-6 0,-36 2 0,-42 3 0,-1 0 0,1 0 0,-1-2 0,1 1 0,-1-2 0,0 1 0,1-2 0,-2 1 0,1-2 0,0 0 0,-1 0 0,0-1 0,17-12 0,-19 11 0,1 1 0,0 0 0,0 0 0,0 0 0,1 2 0,-1-1 0,1 1 0,0 1 0,16-3 0,7 1 0,61-1 0,-27 3 0,15-11 0,-60 9 0,0 1 0,27-1 0,673 3 0,-353 4 0,-348-3 0,0-1 0,40-10 0,-39 7 0,1 0 0,29 0 0,83 6 0,53-2 0,-109-13 0,-58 8 0,0 2 0,31-1 0,670 3 0,-352 4 0,279-2 0,-629-1 0,1-1 0,41-10 0,-40 7 0,0 0 0,31-1 0,628 5 0,-330 3 0,-332-2 0,42 1 0,0-3 0,89-14 0,-79 6 0,1 4 0,-1 3 0,75 7 0,-8-1 0,865-3 0,-975 2 0,1 1 0,33 7 0,-31-4 0,50 3 0,659-7 0,-360-5 0,122 3 0,-485 2 0,1 0 0,0 1 0,0 1 0,-1 0 0,26 11 0,-24-8 0,0-1 0,1 0 0,0-2 0,24 3 0,95 8 0,-80-7 0,66 0 0,-80-8 0,-1 2 0,71 12 0,-47-5 0,1-3 0,135-7 0,-77-2 0,1202 3 0,-1324 0 0,1 0 0,0-1 0,0 0 0,-1 0 0,1-1 0,-1 0 0,8-3 0,-12 4 0,-1 1 0,0-1 0,0 1 0,0-1 0,0 1 0,0-1 0,0 1 0,0-1 0,0 0 0,-1 0 0,1 1 0,0-1 0,0 0 0,0 0 0,-1 0 0,1 0 0,-1 0 0,1 0 0,-1 0 0,1 0 0,-1 0 0,1 0 0,-1 0 0,0-1 0,0 1 0,1 0 0,-1 0 0,0 0 0,0 0 0,0-1 0,0 1 0,0 0 0,-1 0 0,1 0 0,0 0 0,-1 0 0,1 0 0,0-1 0,-1 1 0,1 0 0,-1 0 0,0 0 0,1 0 0,-1 1 0,0-1 0,1 0 0,-1 0 0,0 0 0,0 0 0,-2-1 0,-5-6 0,0 1 0,-1 0 0,0 0 0,-1 0 0,1 1 0,-22-9 0,-71-24 0,21 9 0,53 19 0,-1 1 0,1 2 0,-1 1 0,0 1 0,-56-4 0,-155 10 0,107 3 0,106-3 0,-1 1 0,1 2 0,-51 11 0,49-9 0,0-1 0,0-1 0,-46-2 0,43-1 0,1 1 0,-57 9 0,49-4 0,-1-2 0,-50 0 0,-6 1 0,15 9 0,59-9 0,1-1 0,-32 2 0,-375-5 0,205-3 0,201 3 0,-1 2 0,-38 8 0,37-6 0,0-1 0,-28 2 0,-670-4 0,351-5 0,-2435 3 0,2776-1 0,0-2 0,-32-8 0,29 5 0,-48-3 0,-113 12 0,-84-6 0,198-11 0,59 9 0,-1 1 0,-33-3 0,17 6 0,-14 0 0,-94-14 0,72 6 0,-1 3 0,-140 7 0,76 2 0,98-5 0,-67-12 0,66 7 0,-62-1 0,74 7 0,0 0 0,0-2 0,-39-9 0,45 8 0,0 1 0,-44 0 0,46 3 0,-1-1 0,1-1 0,-37-9 0,34 6 0,0 1 0,-40-2 0,47 6 0,1-1 0,0-1 0,0 0 0,0-2 0,0 0 0,1 0 0,-21-10 0,36 14 0,0 0 0,0-1 0,0 1 0,-1-1 0,1 0 0,0 1 0,0-1 0,0 0 0,0 0 0,0 1 0,1-1 0,-1 0 0,0 0 0,0 0 0,0 0 0,1 0 0,-1 0 0,0-1 0,1 1 0,-1 0 0,1 0 0,-1-2 0,1 2 0,1 0 0,-1 0 0,0 0 0,1 0 0,-1 0 0,1 0 0,-1 0 0,1 0 0,-1 1 0,1-1 0,-1 0 0,1 0 0,0 0 0,0 1 0,-1-1 0,1 0 0,0 1 0,0-1 0,0 0 0,1 0 0,5-2 0,0-1 0,1 1 0,0 0 0,-1 0 0,9-1 0,75-22 0,-65 18 0,1 0 0,0 1 0,47-4 0,23-4 0,-69 10 0,53-4 0,74-7 0,12 1 0,-113 15 0,27 0 0,130-16 0,-115 6 0,0 4 0,115 8 0,-62 0 0,1970-2 0,-2091-1 0,0-2 0,37-8 0,-34 5 0,52-4 0,66 12 0,57-4 0,-109-11 0,-59 6 0,51-2 0,789 7 0,-427 5 0,358-3-552,-773 2 621,0 2 1,-1 1-1,50 14 0,-50-10-1,0-1 1,0-2 0,51 2 0,-31-6-69,74 13 0,-105-11 0,79 6 0,30 5 0,-64-6 0,0-4 0,137-5 0,-77-3 0,432 3 0,-539-1 0,0-1 0,40-10 0,-39 7 0,1 0 0,29-1 0,35 6 0,-49 1 0,0-2 0,0-1 0,64-12 0,-86 10 0,-5 2 0,1-1 0,-1 0 0,0-1 0,0-1 0,12-5 0,-22 9 0,0 0 0,-1 0 0,1 0 0,-1 0 0,0-1 0,1 1 0,-1 0 0,0-1 0,0 1 0,0 0 0,1-1 0,-2 1 0,1-1 0,0 0 0,0 1 0,0-1 0,0-2 0,-1 1 0,0 1 0,0 0 0,0 0 0,0-1 0,-1 1 0,1 0 0,-1 0 0,0 0 0,1 0 0,-1 0 0,0 0 0,0 0 0,0 0 0,-1 0 0,1 0 0,0 0 0,-1 1 0,-1-3 0,-10-9 0,-1 1 0,0 0 0,-1 1 0,0 0 0,-1 1 0,-25-11 0,16 8 0,-40-29 0,48 30 0,-1 1 0,0 0 0,0 2 0,-1 0 0,0 1 0,-1 1 0,1 0 0,-1 2 0,-1 1 0,-27-3 0,-23 1 0,-120 7 0,76 1 0,-3553-2-844,3612-2 807,-59-11 1,58 5-2,-67 0 0,-848 9 1031,942-2-993,1-2 0,-34-8 0,31 5 0,-50-3 0,-659 8 0,360 3 0,331 0 0,-61 11 0,62-6 0,-66 1 0,-1067-9 0,1161 2 0,-1 2 0,-40 8 0,38-5 0,1-2 0,-31 2 0,10-5 0,9-1 0,0 2 0,1 1 0,-37 8 0,54-7 0,-1 0 0,1-1 0,-1-1 0,-26-1 0,40-1 0,1 0 0,0 0 0,-1 0 0,1 0 0,0-1 0,-1 0 0,1 1 0,0-1 0,0-1 0,0 1 0,0 0 0,0-1 0,0 1 0,0-1 0,0 0 0,1 0 0,-1 0 0,1 0 0,-1-1 0,1 1 0,0-1 0,0 1 0,0-1 0,0 0 0,1 0 0,-1 0 0,1 0 0,-1 0 0,1 0 0,0 0 0,-1-4 0,1-3 0,-1-1 0,1 1 0,1-1 0,0 0 0,1 1 0,-1-1 0,2 0 0,0 1 0,0 0 0,1-1 0,0 1 0,1 0 0,0 0 0,1 1 0,0-1 0,0 1 0,1 0 0,0 0 0,0 1 0,1 0 0,1 0 0,-1 0 0,1 1 0,0 0 0,12-7 0,22-18 0,-27 19 0,0 1 0,1 1 0,0 0 0,1 1 0,0 1 0,0 1 0,28-10 0,-14 9 0,-5 1 0,1 2 0,-1 0 0,1 1 0,33 0 0,-21 2 0,0-2 0,71-17 0,-73 13 0,1 1 0,0 3 0,45-2 0,1248 8 0,-1287 1 0,60 11 0,-59-6 0,57 1 0,2196-6-1707,-1081-5 1054,826 3 3013,-2003 2-2360,66 12 0,-65-8 0,62 3 0,-31-9 0,-32-1 0,1 1 0,0 2 0,71 14 0,-64-9 0,0-1 0,0-3 0,1-1 0,51-6 0,9 1 0,423 3 0,-500-2 0,0-1 0,52-13 0,-56 10 0,-25 6 0,0-1 0,0 1 0,0-1 0,-1 0 0,1 0 0,0 0 0,0-1 0,-1 1 0,1 0 0,-1-1 0,1 0 0,-1 0 0,0 1 0,1-1 0,-1-1 0,2-1 0,-3 2 0,0 0 0,0 0 0,0 0 0,-1 0 0,1 0 0,-1 0 0,1 0 0,-1 0 0,1 0 0,-1 0 0,0 0 0,0-1 0,0 1 0,-1 0 0,1 0 0,0 0 0,-2-3 0,0-2 0,-1 1 0,1 0 0,-2 0 0,1 0 0,-1 0 0,1 1 0,-2-1 0,1 1 0,-1 0 0,1 0 0,-1 1 0,-10-7 0,-97-55 0,37 24 0,63 34 0,-1 1 0,0 0 0,-1 0 0,1 2 0,-25-8 0,3 4 0,0 2 0,0 1 0,-64-2 0,63 6 0,-63-11 0,63 7 0,-61-3 0,-493 10 0,561 1 0,0 0 0,-36 10 0,34-6 0,-52 3 0,23-8 0,25-1 0,-1 1 0,1 2 0,-46 9 0,-114 19 0,126-23 0,0-2 0,-136-7 0,75-2 0,65 3 0,4-1 0,0 2 0,-112 17 0,109-9 0,-1-3 0,-1-3 0,-79-7 0,17 1 0,77 3 0,1 2 0,-84 15 0,92-11 0,0-2 0,-80-3 0,81-2 0,0 1 0,1 2 0,-46 9 0,-150 26 0,168-28 0,-1-4 0,-136-5 0,74-3 0,27 1 0,-116 5 0,141 11 0,56-9 0,1-1 0,-31 1 0,-670-3 0,352-4 0,-2907 2 0,3268-1 0,-1 1 0,1-2 0,-1 0 0,-17-5 0,26 6 0,-1 1 0,1-1 0,0 0 0,0 0 0,0-1 0,0 1 0,0 0 0,0-1 0,0 1 0,0-1 0,0 0 0,-1-2 0,2 3 0,1 0 0,-1 0 0,1 0 0,0 0 0,-1 0 0,1 0 0,0 0 0,0 0 0,-1 0 0,1 0 0,0-1 0,0 1 0,1 0 0,-1 0 0,0 0 0,0 0 0,0 0 0,1 0 0,-1 0 0,0-1 0,1 1 0,-1 0 0,1 0 0,0 0 0,-1 1 0,1-1 0,0-1 0,3-3 0,0 1 0,0 0 0,0 0 0,0 1 0,1-1 0,-1 1 0,1 0 0,0 0 0,0 1 0,0-1 0,0 1 0,1 0 0,-1 0 0,10-1 0,9-1 0,0 0 0,27 0 0,-16 2 0,43-10 0,-52 6 0,49-2 0,-43 7 0,-1-1 0,1-1 0,33-9 0,111-18 0,-126 22 0,1 3 0,-1 2 0,92 5 0,-32 1 0,5561-3 0,-5642-1 0,-1-2 0,37-8 0,-34 5 0,52-4 0,5 10 0,-49 1 0,0-2 0,0-1 0,63-12 0,-54 6 0,0 2 0,0 3 0,1 1 0,51 6 0,9-1 0,-85-3 0,15 1 0,0-2 0,-1-1 0,70-14 0,-62 8 0,0 2 0,1 3 0,0 1 0,60 6 0,2-1 0,836-3 0,-939 0 0,-1 0 0,1 0 0,-1 0 0,1-1 0,-1 0 0,1 0 0,-1-1 0,0 1 0,1-1 0,-1 0 0,0-1 0,0 1 0,-1-1 0,1 0 0,0 0 0,-1 0 0,8-8 0,-9 7 0,-1 0 0,1 0 0,-1 0 0,0-1 0,0 1 0,0-1 0,-1 1 0,1-1 0,-1 1 0,0-1 0,-1 0 0,1 0 0,-1 1 0,0-1 0,0 0 0,-1 0 0,1 0 0,-1 1 0,0-1 0,0 0 0,-3-5 0,2 1 0,-2 0 0,1 0 0,-1 0 0,0 1 0,-1 0 0,0 0 0,0 0 0,-1 0 0,0 1 0,-1 0 0,1 0 0,-14-10 0,-2 2 0,-1 0 0,-1 2 0,-29-13 0,-34-20 0,56 28 0,-1 1 0,-36-13 0,-20-9 0,72 30 0,-1 1 0,1 0 0,-1 2 0,-1 0 0,1 1 0,-1 0 0,0 2 0,-18-2 0,-353 3 0,187 5 0,181-2 0,0 2 0,0 0 0,1 2 0,0 0 0,-26 11 0,-40 9 0,-8-2 0,56-12 0,-1-2 0,-1-2 0,-74 4 0,86-9 0,0 1 0,0 2 0,-53 15 0,53-12 0,0-1 0,-1-2 0,-46 4 0,-54-11 0,-68 4 0,118 12 0,57-9 0,0-1 0,-32 2 0,-668-4 0,351-5 0,-3646 3 0,3987-1 0,0-2 0,-32-8 0,29 5 0,-48-3 0,-404 8 0,231 3 0,226 1 0,0 1 0,0 1 0,1 1 0,0 2 0,0 1 0,-40 19 0,62-27 0,1 1 0,0 0 0,0 1 0,0-1 0,1 1 0,-1-1 0,0 1 0,1 0 0,0 1 0,-5 4 0,8-7 0,-1 0 0,0 0 0,1 1 0,-1-1 0,1 0 0,-1 0 0,1 0 0,0 1 0,0-1 0,-1 0 0,1 0 0,0 1 0,0-1 0,0 0 0,0 1 0,1-1 0,-1 0 0,0 0 0,0 1 0,1-1 0,-1 0 0,1 0 0,-1 0 0,1 0 0,-1 1 0,1-1 0,0 0 0,0 0 0,-1 0 0,1 0 0,0 0 0,0-1 0,0 1 0,0 0 0,0 0 0,0-1 0,0 1 0,0 0 0,1-1 0,1 1 0,4 4 0,1 0 0,0-1 0,1 0 0,-1-1 0,1 0 0,-1 0 0,1-1 0,0 0 0,0-1 0,18 2 0,-21-4 0,1 1 0,-1-1 0,1 0 0,-1-1 0,0 1 0,0-1 0,1-1 0,-1 1 0,0-1 0,-1 0 0,1 0 0,0-1 0,-1 0 0,0 0 0,9-8 0,147-155 0,-152 157 0,0 0 0,-2-1 0,1 0 0,7-16 0,-9 16 0,0 0 0,1 1 0,15-19 0,-18 26 0,0-1 0,0 1 0,0-1 0,0 1 0,1 0 0,0 1 0,-1-1 0,1 1 0,0 0 0,0 0 0,0 0 0,10-1 0,90-25 0,-77 19 0,-1 2 0,1 0 0,47-4 0,-9-1 0,-19 1 0,-49 16 0,-16 7 0,-21 11 0,-226 79 0,235-92 0,-14 3 0,0-2 0,-1-2 0,0-2 0,0-1 0,-55-2 0,61-5 0,29-1 0,0 1 0,0 1 0,-1 0 0,1 1 0,0 0 0,-1 0 0,-14 4 0,25-5 0,0 0 0,-1 0 0,1 0 0,0 0 0,0 0 0,0 0 0,-1 0 0,1 1 0,0-1 0,0 0 0,0 0 0,-1 0 0,1 0 0,0 0 0,0 0 0,0 0 0,0 0 0,-1 0 0,1 1 0,0-1 0,0 0 0,0 0 0,0 0 0,0 0 0,-1 1 0,1-1 0,0 0 0,0 0 0,0 0 0,0 1 0,0-1 0,0 0 0,0 0 0,0 0 0,0 1 0,0-1 0,0 0 0,0 0 0,0 0 0,0 1 0,0-1 0,0 0 0,0 0 0,0 0 0,0 1 0,0-1 0,0 0 0,0 0 0,1 1 0,12 5 0,18 1 0,215 28 0,-174-22 0,-48-8 0,1-1 0,31 2 0,762-4 0,-394-5 0,-371 3 0,0-2 0,77-13 0,-16 2 0,-77 10 0,60-12 0,-57 9 0,0 1 0,0 2 0,1 2 0,52 4 0,-35 0 0,60-6 0,-38-11 0,-58 9 0,0 1 0,32-2 0,648 4 0,-340 5 0,878-3 0,-1217 1 0,-1 1 0,39 10 0,-37-7 0,1-1 0,26 2 0,474-5 0,-252-3 0,-246 0 0,0-1 0,-1-1 0,1-1 0,-1-1 0,-1-2 0,1-1 0,47-23 0,57-15 0,-96 36 0,-1 0 0,0-2 0,35-20 0,-47 22 0,0 1 0,1 1 0,-1 1 0,37-8 0,94-12 0,-146 27 0,20-4 0,1-2 0,32-13 0,5-1 0,19-5 0,44-11 0,-126 37 0,1-1 0,0 1 0,-1 0 0,1-1 0,0 1 0,-1 0 0,1-1 0,-1 0 0,1 1 0,-1-1 0,1 0 0,-1 0 0,0 0 0,1 0 0,-1 0 0,0 0 0,0 0 0,2-2 0,-4 2 0,1 0 0,-1 0 0,1 0 0,-1 0 0,1 0 0,-1 1 0,0-1 0,1 0 0,-1 0 0,0 1 0,0-1 0,0 1 0,1-1 0,-1 1 0,0-1 0,0 1 0,0-1 0,0 1 0,0 0 0,0-1 0,0 1 0,0 0 0,0 0 0,0 0 0,0 0 0,0 0 0,0 0 0,0 0 0,0 0 0,-1 1 0,-95-7 0,-112 7 0,65 2 0,110-1 0,-65 11 0,64-7 0,-61 3 0,-1146-10 0,1220 2 0,1 1 0,-42 10 0,40-6 0,-1-2 0,-29 2 0,8-5 0,10-1 0,1 1 0,-1 3 0,-35 7 0,-106 19 0,150-26 0,1-1 0,-1-1 0,-27-2 0,30 0 0,0 0 0,0 2 0,0 0 0,-28 7 0,20-2 0,-1-1 0,-45 2 0,40-5 0,-46 9 0,-93 19 0,129-20 0,-90 18 0,205-33 0,74 5 0,-36 1 0,1934-2-1209,-2011-1 1209,1-2 0,31-7 0,42-4 0,457 11 1077,-287 5-945,205-2-132,-457-1 0,0-1 0,0-2 0,31-8 0,-18 3 0,-31 9 0,-1 0 0,0 0 0,0 0 0,0-1 0,0 1 0,0-1 0,0 0 0,0 0 0,0 1 0,0-1 0,0 0 0,0-1 0,0 1 0,-1 0 0,1-1 0,0 1 0,-1 0 0,1-1 0,-1 0 0,0 1 0,1-1 0,-1 0 0,0 0 0,0 0 0,0 0 0,0 0 0,-1 0 0,1 0 0,0 0 0,-1 0 0,0 0 0,1 0 0,-1 0 0,0 0 0,0 0 0,0-3 0,-1 0 0,-1 1 0,1 0 0,-1-1 0,0 1 0,0 0 0,0 0 0,-1 0 0,1 0 0,-1 1 0,0-1 0,0 1 0,0-1 0,-1 1 0,1 0 0,-8-4 0,2 1 0,0 1 0,-1 1 0,0-1 0,-17-4 0,16 6 0,0-1 0,0 0 0,1 0 0,-11-8 0,10 6 0,0 1 0,0 0 0,0 0 0,0 1 0,-1 1 0,1 0 0,-1 0 0,0 1 0,-15 0 0,-19 0 0,-52 6 0,20-1 0,45-4 0,0 3 0,0 0 0,-56 13 0,-207 45 0,275-54 0,-122 34 0,10-2 0,85-26 0,-65 24 0,109-34 0,0 0 0,1-1 0,-1 1 0,1 0 0,0 1 0,0-1 0,0 0 0,0 1 0,0 0 0,0 0 0,1 0 0,-1 0 0,1 0 0,-3 4 0,5-5 0,-1 0 0,1-1 0,-1 1 0,1 0 0,-1 0 0,1-1 0,0 1 0,0 0 0,0 0 0,0-1 0,0 1 0,0 0 0,0 0 0,1-1 0,-1 1 0,1 0 0,-1 0 0,1-1 0,0 1 0,-1-1 0,1 1 0,0-1 0,0 1 0,0-1 0,0 1 0,1-1 0,-1 0 0,0 1 0,1-1 0,-1 0 0,0 0 0,1 0 0,2 1 0,11 7 0,1-1 0,0-1 0,1-1 0,-1 0 0,1-1 0,0 0 0,1-2 0,29 3 0,-17-2 0,55 16 0,-28-5 0,0-2 0,79 7 0,-90-15 0,232 20-584,-187-8 424,-54-9 25,0-1 1,58 3-1,55 4 135,8 0 0,-119-11 0,0 1 0,0 2 0,39 11 0,-40-8 0,0-1 0,0-2 0,47 1 0,-34-8 189,1 3 1,82 13-1,-94-8 4,0-3 1,74-1-1,-264-6-193,-133 5 0,203 12 0,58-9 0,0-1 0,-32 2 0,20-5 0,-17 0 0,-101 15 0,116-11 0,-1 0 0,-55-2 0,92-3 0,1 0 0,-1 0 0,0 0 0,0-1 0,0 1 0,0 0 0,0 0 0,0 0 0,0 0 0,0 0 0,0 0 0,0 0 0,0 0 0,0 0 0,0-1 0,0 1 0,0 0 0,0 0 0,0 0 0,0 0 0,0 0 0,0 0 0,0 0 0,0 0 0,0 0 0,0-1 0,0 1 0,0 0 0,0 0 0,0 0 0,0 0 0,0 0 0,-1 0 0,1 0 0,0 0 0,0 0 0,0 0 0,0 0 0,0 0 0,0-1 0,0 1 0,0 0 0,0 0 0,0 0 0,0 0 0,-1 0 0,1 0 0,0 0 0,0 0 0,0 0 0,0 0 0,0 0 0,0 0 0,0 0 0,0 0 0,-1 0 0,1 0 0,14-8 0,20-5 0,148-24 0,-152 32 0,-1-3 0,32-10 0,25-8 0,107-6 0,-29 3 0,19-13 0,-102 20 0,121-20-373,65-18-402,123-43 795,-268 57 810,19-5-532,-102 37-298,0-1 0,68-38 0,-62 30 0,-28 13 0,-1 0 0,0-1 0,-1-1 0,0 0 0,-1-1 0,0-1 0,-1 0 0,-1-1 0,0 0 0,-1-1 0,-1 0 0,0 0 0,-1-1 0,10-27 0,3-12 0,-13 38 0,-1-1 0,-1 0 0,-1-1 0,-1 1 0,-1-1 0,0 0 0,1-27 0,9-95 0,-7 96 0,0-62 0,-8-426 0,-1 510-65,-1-1-1,-1 1 1,-2 0 0,0 1-1,-17-42 1,-12-45-241,20 54 306,-27-67 0,11 37 0,-16-20 0,14 38 0,-51-99 0,5 11 0,-3 1-79,19 40 27,33 56 129,-40-86 424,59 118-339,-1-1-132,1-1 0,-8-36-1,-12-84-29,18 87 0,8 43 0,1-1 0,-3-28 0,4 24 0,0 0 0,-2 1 0,-1-1 0,-11-29 0,4 13 0,-6-30 0,15 49 0,-1 1 0,0 0 0,-2 0 0,-1 1 0,0 0 0,-1 0 0,-12-18 0,8 21 0,1-1 0,1-1 0,1 0 0,0-1 0,1 0 0,1 0 0,1-1 0,1 1 0,1-2 0,0 1 0,2-1 0,0 1 0,0-36 0,4 21 0,0 0 0,3 0 0,10-51 0,17-108 0,-23 125 0,-2-1 0,-7-134 0,-1 74 0,2 128 0,-1-37 0,2-1 0,2 1 0,11-60 0,-7 60 0,-2-1 0,-2 0 0,-1 0 0,-2-1 0,-6-41 0,3 63 0,-1 0 0,0 0 0,-14-31 0,11 31 0,1 1 0,1-1 0,-5-28 0,2-5 0,-3 0 0,-2 1 0,-2 0 0,-2 1 0,-29-56 0,31 78 0,-2 0 0,-1 2 0,-40-47 0,43 55 0,-173-177 0,81 88 0,81 85 0,0 0 0,-1 2 0,-2 1 0,-51-26 0,14 7 0,-139-61 0,150 75 0,4 6 0,-1 2 0,-1 2 0,1 2 0,-60-5 0,-95-6 0,131 14 0,0 3 0,-134 7 0,70 2 0,95 0 0,-1 2 0,0 2 0,-47 13 0,-30 5 0,94-19 0,-46 16 0,54-14 0,0-2 0,-1 0 0,0-2 0,-25 3 0,-72 7 0,76-7 0,-61 2 0,51-9 0,1 2 0,-79 13 0,94-10 0,0-1 0,-50-2 0,52-2 0,-1 1 0,-57 10 0,26 5 0,28-6 0,-1-2 0,0-2 0,-40 2 0,40-5 0,-50 9 0,52-6 0,-60 3 0,58-6 0,-71 13 0,56-7 0,52-8 0,0 0 0,-1 0 0,1 0 0,0 0 0,0 0 0,0 1 0,0 0 0,0-1 0,0 1 0,0 0 0,1 1 0,-1-1 0,1 0 0,-1 1 0,1-1 0,0 1 0,0 0 0,0-1 0,1 1 0,-1 0 0,0 0 0,1 1 0,0-1 0,0 0 0,0 0 0,0 1 0,0-1 0,1 0 0,-1 4 0,-1 14 0,1 0 0,1 0 0,5 37 0,-2-16 0,-2-8 0,-2-20 0,1 0 0,0 1 0,1-1 0,1 0 0,1 0 0,0 0 0,0 0 0,2 0 0,9 22 0,-8-23 0,0 0 0,-1 1 0,-1 0 0,0 0 0,-1 0 0,0 1 0,0 23 0,-4 108 0,-2-62 0,2-66 0,1 0 0,0 0 0,1 0 0,0 0 0,7 28 0,-7-42 0,0 0 0,1-1 0,-1 1 0,1 0 0,-1-1 0,1 1 0,0-1 0,0 1 0,1-1 0,-1 0 0,1 0 0,0 0 0,0 0 0,-1-1 0,2 1 0,-1-1 0,0 0 0,0 0 0,1 0 0,0 0 0,-1 0 0,1-1 0,0 0 0,-1 0 0,1 0 0,6 1 0,39 2 0,1-2 0,66-6 0,-5 0 0,-86 3 0,0-1 0,0-1 0,0-1 0,0-1 0,-1-2 0,0 0 0,0-2 0,-1 0 0,0-2 0,30-18 0,-51 28 0,0-1 0,0 1 0,1 0 0,-1 0 0,0 0 0,0 0 0,1 1 0,-1-1 0,1 0 0,-1 1 0,1 0 0,-1 0 0,4 0 0,-6 0 0,0 0 0,0 0 0,0 0 0,1 0 0,-1 0 0,0 0 0,0 0 0,0 0 0,0 0 0,1 0 0,-1 1 0,0-1 0,0 0 0,0 0 0,0 0 0,0 0 0,0 0 0,0 1 0,1-1 0,-1 0 0,0 0 0,0 0 0,0 0 0,0 0 0,0 1 0,0-1 0,0 0 0,0 0 0,0 0 0,0 1 0,0-1 0,0 0 0,0 0 0,0 0 0,0 0 0,0 1 0,0-1 0,0 0 0,0 0 0,0 0 0,0 1 0,0-1 0,0 0 0,-1 0 0,1 0 0,0 0 0,0 0 0,0 1 0,-18 15 0,-11 3 0,-1 0 0,-1-2 0,-1-1 0,-1-1 0,0-2 0,-68 17 0,10-16 0,-1-3 0,-139-2 0,193-8 0,-38 0 0,71-1 0,0-1 0,0 0 0,0 1 0,0-1 0,0-1 0,0 1 0,0-1 0,0 0 0,1 0 0,-1 0 0,-4-4 0,19 9 0,1 0 0,-1-1 0,1 0 0,-1-1 0,14 1 0,15 2 0,26 10 0,-40-9 0,-1 0 0,45 3 0,315-9 0,-371 0 0,0 0 0,-1-1 0,0-1 0,1 0 0,-1 0 0,0-1 0,0-1 0,-1 0 0,1 0 0,-1-1 0,-1-1 0,19-13 0,-7 7 0,0 1 0,42-15 0,30-16 0,-46 19 0,1 1 0,65-19 0,24-11 0,-107 41 0,1 2 0,1 1 0,57-7 0,-45 8 0,50-14 0,-57 11 0,2 2 0,-1 2 0,74-5 0,122 13 0,-93 2 0,-98-3 0,0 2 0,73 14 0,42 15 0,-50-7 33,108 28-674,-141-33 464,0-4 0,84 5 1,27 9 768,-20-2-46,-108-16-546,1-2 0,88 3 0,-102-14 0,-29 1 0,-1 0 0,1 1 0,0 1 0,0 0 0,-1 1 0,31 8 0,-37-4 0,-10-2 0,-23 2 0,-32-2 0,33-5 0,0-1 0,0-1 0,1-1 0,0-1 0,-31-11 0,-6-2 0,-60-4 0,60 13 0,-247-48-1061,153 38 1061,34 7 0,-48-9 0,-253 2 0,-135 19 1061,537 0-1061,-1-1 0,1-1 0,-28-6 0,41 7 0,0 1 0,0-1 0,0-1 0,0 1 0,0 0 0,0-1 0,1 0 0,-1 0 0,0 0 0,1-1 0,0 1 0,-1-1 0,1 1 0,0-1 0,0 0 0,1 0 0,-1-1 0,1 1 0,-1-1 0,-2-5 0,5 6 0,-1 1 0,1-1 0,0 1 0,0-1 0,1 0 0,-1 1 0,0-1 0,1 1 0,-1-1 0,1 1 0,0-1 0,0 1 0,0 0 0,0-1 0,0 1 0,1 0 0,-1 0 0,1 0 0,-1 0 0,1 0 0,0 0 0,0 0 0,0 0 0,0 1 0,0-1 0,3-1 0,10-7 0,-1 1 0,29-13 0,-34 17 0,36-13 0,0 1 0,1 2 0,61-10 0,-70 16 0,0 3 0,1 2 0,-1 1 0,0 2 0,48 4 0,-47-1 0,0-1 0,0-2 0,0-1 0,40-8 0,-8-1 0,1 3 0,-1 3 0,122 8 0,-53-1 0,-30-4-150,126 5-326,-138 11 476,-61-7 0,65 3 0,-58-8 0,-1 3 0,73 17 0,-73-12 0,1-2 0,68 4 0,27 2 318,-5 1-10,-153-16-308,-27 1 0,-1-2 0,1-2 0,-83-18 0,52 4-28,0 3-1,-103-5 1,86 11-597,-111-22 475,49 5 158,107 19-8,-36-5 0,-105-1 0,-1723 14 852,1906-1-852,0 1 0,0 0 0,0 0 0,0 0 0,0 1 0,0 0 0,1 1 0,-1 0 0,1 0 0,-1 1 0,1-1 0,0 2 0,1-1 0,-1 1 0,-5 5 0,-7 8 0,2 1 0,1 0 0,-21 31 0,20-25 0,-38 41 0,40-51 0,0-2 0,0 0 0,-2-1 0,1 0 0,-33 16 0,0 0 0,-48 36 0,31-20 0,35-21 0,-37 23 0,65-44 0,-1 0 0,0 0 0,1-1 0,-1 1 0,0-1 0,0 0 0,0 0 0,0 0 0,0-1 0,0 1 0,0-1 0,0 0 0,0 0 0,0 0 0,-6-2 0,7 1 5,0-1 0,1 1 0,-1-1 0,1 0 0,0 0-1,0 0 1,0 0 0,0 0 0,0 0 0,0-1 0,0 1 0,1-1 0,-1 1-1,1-1 1,0 0 0,-1 1 0,0-6 0,-15-55-737,14 52 11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12</cp:revision>
  <dcterms:created xsi:type="dcterms:W3CDTF">2023-02-06T14:12:00Z</dcterms:created>
  <dcterms:modified xsi:type="dcterms:W3CDTF">2023-02-06T14:46:00Z</dcterms:modified>
</cp:coreProperties>
</file>