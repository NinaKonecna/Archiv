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9104" w14:textId="34DACF29" w:rsidR="003A5040" w:rsidRDefault="002A3AE2" w:rsidP="001F40F2">
      <w:pPr>
        <w:pStyle w:val="Nzov"/>
        <w:jc w:val="center"/>
      </w:pPr>
      <w:r>
        <w:t>Polohovo sluchový orgán</w:t>
      </w:r>
    </w:p>
    <w:p w14:paraId="2039131B" w14:textId="77777777" w:rsidR="00B63465" w:rsidRDefault="00B63465" w:rsidP="00B63465"/>
    <w:p w14:paraId="489EC5AE" w14:textId="09404895" w:rsidR="00B63465" w:rsidRDefault="002A3AE2" w:rsidP="00B6346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Sluch</w:t>
      </w:r>
    </w:p>
    <w:p w14:paraId="022D2AE3" w14:textId="4F82F812" w:rsidR="002A3AE2" w:rsidRPr="00A92975" w:rsidRDefault="002617FF" w:rsidP="002A3AE2">
      <w:pPr>
        <w:pStyle w:val="Odsekzoznamu"/>
        <w:numPr>
          <w:ilvl w:val="1"/>
          <w:numId w:val="1"/>
        </w:numPr>
        <w:rPr>
          <w:b/>
          <w:bCs/>
        </w:rPr>
      </w:pPr>
      <w:r>
        <w:t> Orgánom sluchu je ucho (lat. Auris), ktoré nás informuje o okolitom prostredí</w:t>
      </w:r>
      <w:r w:rsidR="00A92975">
        <w:t xml:space="preserve"> (vnímame ním zvuky, umožňuje nám komunikáciu)</w:t>
      </w:r>
    </w:p>
    <w:p w14:paraId="6E73BD1A" w14:textId="6617A15C" w:rsidR="00A92975" w:rsidRPr="00A92975" w:rsidRDefault="00A92975" w:rsidP="002A3AE2">
      <w:pPr>
        <w:pStyle w:val="Odsekzoznamu"/>
        <w:numPr>
          <w:ilvl w:val="1"/>
          <w:numId w:val="1"/>
        </w:numPr>
        <w:rPr>
          <w:b/>
          <w:bCs/>
        </w:rPr>
      </w:pPr>
      <w:r>
        <w:t> Signálom pre sluch sú zvukové vlny s frekvenciou 20hz – 20 000hz</w:t>
      </w:r>
    </w:p>
    <w:p w14:paraId="64DC8F66" w14:textId="4D08F067" w:rsidR="00A92975" w:rsidRPr="00A92975" w:rsidRDefault="00A92975" w:rsidP="002A3AE2">
      <w:pPr>
        <w:pStyle w:val="Odsekzoznamu"/>
        <w:numPr>
          <w:ilvl w:val="1"/>
          <w:numId w:val="1"/>
        </w:numPr>
        <w:rPr>
          <w:b/>
          <w:bCs/>
        </w:rPr>
      </w:pPr>
      <w:r>
        <w:t> Najcitlivejší je sluchový orgán pre frekvenciu s rozsahom 2hz – 5 000hz</w:t>
      </w:r>
    </w:p>
    <w:p w14:paraId="6AFB8E16" w14:textId="32B91AE1" w:rsidR="00A92975" w:rsidRPr="00A92975" w:rsidRDefault="00A92975" w:rsidP="002A3AE2">
      <w:pPr>
        <w:pStyle w:val="Odsekzoznamu"/>
        <w:numPr>
          <w:ilvl w:val="1"/>
          <w:numId w:val="1"/>
        </w:numPr>
        <w:rPr>
          <w:b/>
          <w:bCs/>
        </w:rPr>
      </w:pPr>
      <w:r>
        <w:t> Šepkanie zodpovedá hodnote 20 dB, hlasné rozprávanie 70dB a hodnoty s frekvenciou 130dB sú vnímané ako bolesť</w:t>
      </w:r>
    </w:p>
    <w:p w14:paraId="57F847D6" w14:textId="47D56488" w:rsidR="00A92975" w:rsidRPr="00A92975" w:rsidRDefault="00A92975" w:rsidP="00A92975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Stavba polohovo</w:t>
      </w:r>
      <w:r w:rsidR="0005238A">
        <w:rPr>
          <w:b/>
          <w:bCs/>
        </w:rPr>
        <w:t>-</w:t>
      </w:r>
      <w:r>
        <w:rPr>
          <w:b/>
          <w:bCs/>
        </w:rPr>
        <w:t>sluchového orgánu (</w:t>
      </w:r>
      <w:proofErr w:type="spellStart"/>
      <w:r>
        <w:rPr>
          <w:b/>
          <w:bCs/>
        </w:rPr>
        <w:t>Organum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Statoacusticum</w:t>
      </w:r>
      <w:proofErr w:type="spellEnd"/>
      <w:r>
        <w:rPr>
          <w:b/>
          <w:bCs/>
        </w:rPr>
        <w:t xml:space="preserve">) </w:t>
      </w:r>
      <w:r>
        <w:t>sa delí na:</w:t>
      </w:r>
    </w:p>
    <w:p w14:paraId="2F0E8322" w14:textId="7596F6DA" w:rsidR="00A92975" w:rsidRDefault="00A92975" w:rsidP="00A92975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Vonkajšie ucho (Auris </w:t>
      </w:r>
      <w:proofErr w:type="spellStart"/>
      <w:r>
        <w:rPr>
          <w:b/>
          <w:bCs/>
        </w:rPr>
        <w:t>Externa</w:t>
      </w:r>
      <w:proofErr w:type="spellEnd"/>
      <w:r>
        <w:rPr>
          <w:b/>
          <w:bCs/>
        </w:rPr>
        <w:t xml:space="preserve">) </w:t>
      </w:r>
      <w:r>
        <w:t>– ušnica, vonkajší zvukovod, vonkajší bubienok</w:t>
      </w:r>
    </w:p>
    <w:p w14:paraId="0BA7630A" w14:textId="17F7CCE2" w:rsidR="00A92975" w:rsidRDefault="00A92975" w:rsidP="00A92975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Stredné ucho (Auris </w:t>
      </w:r>
      <w:proofErr w:type="spellStart"/>
      <w:r>
        <w:rPr>
          <w:b/>
          <w:bCs/>
        </w:rPr>
        <w:t>Media</w:t>
      </w:r>
      <w:proofErr w:type="spellEnd"/>
      <w:r>
        <w:rPr>
          <w:b/>
          <w:bCs/>
        </w:rPr>
        <w:t>)</w:t>
      </w:r>
      <w:r>
        <w:t xml:space="preserve"> – bubienková dutina, sluchové kostičky, kladivko (</w:t>
      </w:r>
      <w:proofErr w:type="spellStart"/>
      <w:r>
        <w:t>Malleus</w:t>
      </w:r>
      <w:proofErr w:type="spellEnd"/>
      <w:r>
        <w:t>), nákovka (</w:t>
      </w:r>
      <w:proofErr w:type="spellStart"/>
      <w:r>
        <w:t>Incus</w:t>
      </w:r>
      <w:proofErr w:type="spellEnd"/>
      <w:r>
        <w:t>), strmienok (</w:t>
      </w:r>
      <w:proofErr w:type="spellStart"/>
      <w:r>
        <w:t>Stapes</w:t>
      </w:r>
      <w:proofErr w:type="spellEnd"/>
      <w:r>
        <w:t>), Eustachová trubica – vyrovnáva tlak v uchu</w:t>
      </w:r>
    </w:p>
    <w:p w14:paraId="721AC926" w14:textId="7606DB84" w:rsidR="00A92975" w:rsidRDefault="00A92975" w:rsidP="00A92975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Vnútorné ucho (Auris Inferna):</w:t>
      </w:r>
    </w:p>
    <w:p w14:paraId="00203F55" w14:textId="3F9F07DA" w:rsidR="00A92975" w:rsidRDefault="00A92975" w:rsidP="00A92975">
      <w:pPr>
        <w:pStyle w:val="Odsekzoznamu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Slimák </w:t>
      </w:r>
      <w:r w:rsidRPr="00A92975">
        <w:t>(</w:t>
      </w:r>
      <w:r>
        <w:t>so sluchovým orgánom – Cortiho orgán</w:t>
      </w:r>
      <w:r w:rsidRPr="00A92975">
        <w:t>)</w:t>
      </w:r>
    </w:p>
    <w:p w14:paraId="42793F0F" w14:textId="056871A8" w:rsidR="00A92975" w:rsidRDefault="0005238A" w:rsidP="00A92975">
      <w:pPr>
        <w:pStyle w:val="Odsekzoznamu"/>
        <w:numPr>
          <w:ilvl w:val="4"/>
          <w:numId w:val="1"/>
        </w:numPr>
      </w:pPr>
      <w:r>
        <w:rPr>
          <w:b/>
          <w:bCs/>
        </w:rPr>
        <w:t> </w:t>
      </w:r>
      <w:r w:rsidRPr="0005238A">
        <w:rPr>
          <w:b/>
          <w:bCs/>
        </w:rPr>
        <w:t>Stavba</w:t>
      </w:r>
      <w:r w:rsidRPr="0005238A">
        <w:t xml:space="preserve"> </w:t>
      </w:r>
      <w:r>
        <w:t>–</w:t>
      </w:r>
      <w:r w:rsidRPr="0005238A">
        <w:t xml:space="preserve"> </w:t>
      </w:r>
      <w:r>
        <w:t>vláskové zmyslové bunky, ktoré keď sa rozkmitajú prenášajú impulz cez sluchový nerv až do mozgu</w:t>
      </w:r>
    </w:p>
    <w:p w14:paraId="12DCF348" w14:textId="73BA2501" w:rsidR="0005238A" w:rsidRPr="0005238A" w:rsidRDefault="0005238A" w:rsidP="0005238A">
      <w:pPr>
        <w:pStyle w:val="Odsekzoznamu"/>
        <w:numPr>
          <w:ilvl w:val="3"/>
          <w:numId w:val="1"/>
        </w:numPr>
      </w:pPr>
      <w:r>
        <w:rPr>
          <w:b/>
          <w:bCs/>
        </w:rPr>
        <w:t xml:space="preserve">Statokinetický receptor </w:t>
      </w:r>
    </w:p>
    <w:p w14:paraId="472A7A58" w14:textId="4A49C25D" w:rsidR="0005238A" w:rsidRDefault="0005238A" w:rsidP="0005238A">
      <w:pPr>
        <w:pStyle w:val="Odsekzoznamu"/>
        <w:numPr>
          <w:ilvl w:val="4"/>
          <w:numId w:val="1"/>
        </w:numPr>
      </w:pPr>
      <w:r>
        <w:t> Je uložený v spánkovej časti lebky, nachádza sa v predsieni polkruhového bludiska vnútorného ucha</w:t>
      </w:r>
    </w:p>
    <w:p w14:paraId="0AB24A4C" w14:textId="4F1BB23A" w:rsidR="0005238A" w:rsidRPr="0005238A" w:rsidRDefault="0005238A" w:rsidP="0005238A">
      <w:pPr>
        <w:pStyle w:val="Odsekzoznamu"/>
        <w:numPr>
          <w:ilvl w:val="4"/>
          <w:numId w:val="1"/>
        </w:numPr>
        <w:rPr>
          <w:b/>
          <w:bCs/>
        </w:rPr>
      </w:pPr>
      <w:r>
        <w:t> </w:t>
      </w:r>
      <w:r w:rsidRPr="0005238A">
        <w:rPr>
          <w:b/>
          <w:bCs/>
        </w:rPr>
        <w:t>Stavba</w:t>
      </w:r>
      <w:r>
        <w:rPr>
          <w:b/>
          <w:bCs/>
        </w:rPr>
        <w:t xml:space="preserve"> </w:t>
      </w:r>
      <w:r>
        <w:t xml:space="preserve">– 3 polkruhové kanáliky – v ich sa nachádzajú zmyslové bunky (receptory), ktoré reagujú na pohyb tekutiny – </w:t>
      </w:r>
      <w:r>
        <w:rPr>
          <w:b/>
          <w:bCs/>
        </w:rPr>
        <w:t>Endolymfy</w:t>
      </w:r>
      <w:r>
        <w:t>, ktorá vypĺňa chodbičky</w:t>
      </w:r>
    </w:p>
    <w:p w14:paraId="74913821" w14:textId="3BCD61AC" w:rsidR="0005238A" w:rsidRPr="007F1116" w:rsidRDefault="0005238A" w:rsidP="0005238A">
      <w:pPr>
        <w:pStyle w:val="Odsekzoznamu"/>
        <w:numPr>
          <w:ilvl w:val="4"/>
          <w:numId w:val="1"/>
        </w:numPr>
        <w:rPr>
          <w:b/>
          <w:bCs/>
        </w:rPr>
      </w:pPr>
      <w:r>
        <w:rPr>
          <w:b/>
          <w:bCs/>
        </w:rPr>
        <w:t xml:space="preserve"> Význam </w:t>
      </w:r>
      <w:r>
        <w:t>– Udržiavanie vzpriameného postoja, rovnováhy</w:t>
      </w:r>
    </w:p>
    <w:p w14:paraId="5128CF2A" w14:textId="43863FBA" w:rsidR="007F1116" w:rsidRDefault="003A5B93" w:rsidP="007F111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47887B" wp14:editId="62E9AA9A">
                <wp:simplePos x="0" y="0"/>
                <wp:positionH relativeFrom="column">
                  <wp:posOffset>5556397</wp:posOffset>
                </wp:positionH>
                <wp:positionV relativeFrom="paragraph">
                  <wp:posOffset>2160757</wp:posOffset>
                </wp:positionV>
                <wp:extent cx="482895" cy="45719"/>
                <wp:effectExtent l="38100" t="38100" r="12700" b="88265"/>
                <wp:wrapNone/>
                <wp:docPr id="968341064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8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E51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9" o:spid="_x0000_s1026" type="#_x0000_t32" style="position:absolute;margin-left:437.5pt;margin-top:170.15pt;width:38pt;height:3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11F26C" wp14:editId="4DD3B3E8">
                <wp:simplePos x="0" y="0"/>
                <wp:positionH relativeFrom="column">
                  <wp:posOffset>4726556</wp:posOffset>
                </wp:positionH>
                <wp:positionV relativeFrom="paragraph">
                  <wp:posOffset>1313726</wp:posOffset>
                </wp:positionV>
                <wp:extent cx="260114" cy="265814"/>
                <wp:effectExtent l="38100" t="0" r="26035" b="58420"/>
                <wp:wrapNone/>
                <wp:docPr id="553740454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114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7D050" id="Rovná spojovacia šípka 9" o:spid="_x0000_s1026" type="#_x0000_t32" style="position:absolute;margin-left:372.15pt;margin-top:103.45pt;width:20.5pt;height:20.9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A3A4FC" wp14:editId="568F99FC">
                <wp:simplePos x="0" y="0"/>
                <wp:positionH relativeFrom="page">
                  <wp:posOffset>4964312</wp:posOffset>
                </wp:positionH>
                <wp:positionV relativeFrom="paragraph">
                  <wp:posOffset>902246</wp:posOffset>
                </wp:positionV>
                <wp:extent cx="1447800" cy="609600"/>
                <wp:effectExtent l="0" t="0" r="0" b="0"/>
                <wp:wrapNone/>
                <wp:docPr id="385789383" name="Textové pole 385789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765342" w14:textId="3C2383C5" w:rsidR="003A5B93" w:rsidRPr="007F1116" w:rsidRDefault="003A5B93" w:rsidP="00C635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Statokinetický receptor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A3A4FC" id="_x0000_t202" coordsize="21600,21600" o:spt="202" path="m,l,21600r21600,l21600,xe">
                <v:stroke joinstyle="miter"/>
                <v:path gradientshapeok="t" o:connecttype="rect"/>
              </v:shapetype>
              <v:shape id="Textové pole 385789383" o:spid="_x0000_s1026" type="#_x0000_t202" style="position:absolute;margin-left:390.9pt;margin-top:71.05pt;width:114pt;height:48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" filled="f" stroked="f" strokeweight=".5pt">
                <v:textbox inset="0,0,0,0">
                  <w:txbxContent>
                    <w:p w14:paraId="08765342" w14:textId="3C2383C5" w:rsidR="003A5B93" w:rsidRPr="007F1116" w:rsidRDefault="003A5B93" w:rsidP="00C6355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Statokinetický receptor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3CB8A9" wp14:editId="397E8BD5">
                <wp:simplePos x="0" y="0"/>
                <wp:positionH relativeFrom="page">
                  <wp:posOffset>6017762</wp:posOffset>
                </wp:positionH>
                <wp:positionV relativeFrom="paragraph">
                  <wp:posOffset>1839551</wp:posOffset>
                </wp:positionV>
                <wp:extent cx="1447800" cy="609600"/>
                <wp:effectExtent l="0" t="0" r="0" b="0"/>
                <wp:wrapNone/>
                <wp:docPr id="205344277" name="Textové pole 205344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D8451" w14:textId="56F1D74D" w:rsidR="003A5B93" w:rsidRPr="007F1116" w:rsidRDefault="003A5B93" w:rsidP="00C635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Slimák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CB8A9" id="Textové pole 205344277" o:spid="_x0000_s1027" type="#_x0000_t202" style="position:absolute;margin-left:473.85pt;margin-top:144.85pt;width:114pt;height:48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" filled="f" stroked="f" strokeweight=".5pt">
                <v:textbox inset="0,0,0,0">
                  <w:txbxContent>
                    <w:p w14:paraId="10CD8451" w14:textId="56F1D74D" w:rsidR="003A5B93" w:rsidRPr="007F1116" w:rsidRDefault="003A5B93" w:rsidP="00C6355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Slimák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F985AE2" wp14:editId="01897605">
                <wp:simplePos x="0" y="0"/>
                <wp:positionH relativeFrom="column">
                  <wp:posOffset>4144645</wp:posOffset>
                </wp:positionH>
                <wp:positionV relativeFrom="paragraph">
                  <wp:posOffset>1365885</wp:posOffset>
                </wp:positionV>
                <wp:extent cx="1513940" cy="1204405"/>
                <wp:effectExtent l="57150" t="57150" r="67310" b="72390"/>
                <wp:wrapNone/>
                <wp:docPr id="265268795" name="Písanie rukou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13940" cy="1204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0C6A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8" o:spid="_x0000_s1026" type="#_x0000_t75" style="position:absolute;margin-left:324.95pt;margin-top:106.15pt;width:122pt;height:97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">
                <v:imagedata r:id="rId6" o:title=""/>
              </v:shape>
            </w:pict>
          </mc:Fallback>
        </mc:AlternateContent>
      </w:r>
      <w:r w:rsid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5B254B" wp14:editId="5074EB04">
                <wp:simplePos x="0" y="0"/>
                <wp:positionH relativeFrom="column">
                  <wp:posOffset>5465135</wp:posOffset>
                </wp:positionH>
                <wp:positionV relativeFrom="paragraph">
                  <wp:posOffset>3216954</wp:posOffset>
                </wp:positionV>
                <wp:extent cx="665170" cy="352470"/>
                <wp:effectExtent l="38100" t="38100" r="20955" b="28575"/>
                <wp:wrapNone/>
                <wp:docPr id="94787970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5170" cy="352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F0565" id="Rovná spojovacia šípka 4" o:spid="_x0000_s1026" type="#_x0000_t32" style="position:absolute;margin-left:430.35pt;margin-top:253.3pt;width:52.4pt;height:27.7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7F1116" w:rsidRP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D329F0" wp14:editId="5F35F72A">
                <wp:simplePos x="0" y="0"/>
                <wp:positionH relativeFrom="page">
                  <wp:posOffset>6112392</wp:posOffset>
                </wp:positionH>
                <wp:positionV relativeFrom="paragraph">
                  <wp:posOffset>3413937</wp:posOffset>
                </wp:positionV>
                <wp:extent cx="1447800" cy="609600"/>
                <wp:effectExtent l="0" t="0" r="0" b="0"/>
                <wp:wrapNone/>
                <wp:docPr id="1511089049" name="Textové pole 1511089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EB123C" w14:textId="0B81D5AB" w:rsidR="007F1116" w:rsidRPr="007F1116" w:rsidRDefault="007F1116" w:rsidP="00C635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Eustachová trubica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329F0" id="Textové pole 1511089049" o:spid="_x0000_s1028" type="#_x0000_t202" style="position:absolute;margin-left:481.3pt;margin-top:268.8pt;width:114pt;height:48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" filled="f" stroked="f" strokeweight=".5pt">
                <v:textbox inset="0,0,0,0">
                  <w:txbxContent>
                    <w:p w14:paraId="44EB123C" w14:textId="0B81D5AB" w:rsidR="007F1116" w:rsidRPr="007F1116" w:rsidRDefault="007F1116" w:rsidP="00C6355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Eustachová trubica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F65B61" wp14:editId="69E97561">
                <wp:simplePos x="0" y="0"/>
                <wp:positionH relativeFrom="column">
                  <wp:posOffset>4348716</wp:posOffset>
                </wp:positionH>
                <wp:positionV relativeFrom="paragraph">
                  <wp:posOffset>2345085</wp:posOffset>
                </wp:positionV>
                <wp:extent cx="382772" cy="499272"/>
                <wp:effectExtent l="38100" t="38100" r="17780" b="34290"/>
                <wp:wrapNone/>
                <wp:docPr id="1080791555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2772" cy="499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44A59" id="Rovná spojovacia šípka 3" o:spid="_x0000_s1026" type="#_x0000_t32" style="position:absolute;margin-left:342.4pt;margin-top:184.65pt;width:30.15pt;height:39.3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7F1116" w:rsidRP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6C1F56" wp14:editId="18B0C0C2">
                <wp:simplePos x="0" y="0"/>
                <wp:positionH relativeFrom="page">
                  <wp:posOffset>4645985</wp:posOffset>
                </wp:positionH>
                <wp:positionV relativeFrom="paragraph">
                  <wp:posOffset>2681221</wp:posOffset>
                </wp:positionV>
                <wp:extent cx="1447800" cy="609600"/>
                <wp:effectExtent l="0" t="0" r="0" b="0"/>
                <wp:wrapNone/>
                <wp:docPr id="679966696" name="Textové pole 679966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1F476" w14:textId="0026B0FD" w:rsidR="007F1116" w:rsidRPr="007F1116" w:rsidRDefault="007F1116" w:rsidP="00C635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F1116">
                              <w:rPr>
                                <w:b/>
                                <w:bCs/>
                              </w:rPr>
                              <w:t>Bubienková dutina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C1F56" id="Textové pole 679966696" o:spid="_x0000_s1029" type="#_x0000_t202" style="position:absolute;margin-left:365.85pt;margin-top:211.1pt;width:114pt;height:48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" filled="f" stroked="f" strokeweight=".5pt">
                <v:textbox inset="0,0,0,0">
                  <w:txbxContent>
                    <w:p w14:paraId="0E61F476" w14:textId="0026B0FD" w:rsidR="007F1116" w:rsidRPr="007F1116" w:rsidRDefault="007F1116" w:rsidP="00C6355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7F1116">
                        <w:rPr>
                          <w:b/>
                          <w:bCs/>
                        </w:rPr>
                        <w:t>Bubienková dutina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1116" w:rsidRP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4128BE" wp14:editId="5DDBC584">
                <wp:simplePos x="0" y="0"/>
                <wp:positionH relativeFrom="page">
                  <wp:posOffset>4210390</wp:posOffset>
                </wp:positionH>
                <wp:positionV relativeFrom="paragraph">
                  <wp:posOffset>3011347</wp:posOffset>
                </wp:positionV>
                <wp:extent cx="1447800" cy="609600"/>
                <wp:effectExtent l="0" t="0" r="0" b="0"/>
                <wp:wrapNone/>
                <wp:docPr id="1911171359" name="Textové pole 1911171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5D875" w14:textId="70C9CF47" w:rsidR="007F1116" w:rsidRPr="007F1116" w:rsidRDefault="007F1116" w:rsidP="00C635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F1116">
                              <w:rPr>
                                <w:b/>
                                <w:bCs/>
                              </w:rPr>
                              <w:t>Sluchové kostičky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128BE" id="Textové pole 1911171359" o:spid="_x0000_s1030" type="#_x0000_t202" style="position:absolute;margin-left:331.55pt;margin-top:237.1pt;width:114pt;height:48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" filled="f" stroked="f" strokeweight=".5pt">
                <v:textbox inset="0,0,0,0">
                  <w:txbxContent>
                    <w:p w14:paraId="6D35D875" w14:textId="70C9CF47" w:rsidR="007F1116" w:rsidRPr="007F1116" w:rsidRDefault="007F1116" w:rsidP="00C6355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7F1116">
                        <w:rPr>
                          <w:b/>
                          <w:bCs/>
                        </w:rPr>
                        <w:t>Sluchové kostičky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0B017B" wp14:editId="337126B7">
                <wp:simplePos x="0" y="0"/>
                <wp:positionH relativeFrom="column">
                  <wp:posOffset>3965944</wp:posOffset>
                </wp:positionH>
                <wp:positionV relativeFrom="paragraph">
                  <wp:posOffset>2026107</wp:posOffset>
                </wp:positionV>
                <wp:extent cx="433720" cy="1169123"/>
                <wp:effectExtent l="38100" t="38100" r="23495" b="31115"/>
                <wp:wrapNone/>
                <wp:docPr id="1804064427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3720" cy="1169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59F4" id="Rovná spojovacia šípka 2" o:spid="_x0000_s1026" type="#_x0000_t32" style="position:absolute;margin-left:312.3pt;margin-top:159.55pt;width:34.15pt;height:92.0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5D9EC7" wp14:editId="4BE89D30">
                <wp:simplePos x="0" y="0"/>
                <wp:positionH relativeFrom="column">
                  <wp:posOffset>3593804</wp:posOffset>
                </wp:positionH>
                <wp:positionV relativeFrom="paragraph">
                  <wp:posOffset>2372551</wp:posOffset>
                </wp:positionV>
                <wp:extent cx="50977" cy="472263"/>
                <wp:effectExtent l="19050" t="38100" r="63500" b="23495"/>
                <wp:wrapNone/>
                <wp:docPr id="1449845665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77" cy="472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A66C2" id="Rovná spojovacia šípka 2" o:spid="_x0000_s1026" type="#_x0000_t32" style="position:absolute;margin-left:283pt;margin-top:186.8pt;width:4pt;height:37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7F1116" w:rsidRP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E6EF7A" wp14:editId="5AE8AF0D">
                <wp:simplePos x="0" y="0"/>
                <wp:positionH relativeFrom="page">
                  <wp:posOffset>3497019</wp:posOffset>
                </wp:positionH>
                <wp:positionV relativeFrom="paragraph">
                  <wp:posOffset>2692769</wp:posOffset>
                </wp:positionV>
                <wp:extent cx="1447800" cy="609600"/>
                <wp:effectExtent l="0" t="0" r="0" b="0"/>
                <wp:wrapNone/>
                <wp:docPr id="1870119944" name="Textové pole 1870119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C8BF6" w14:textId="4703A1ED" w:rsidR="007F1116" w:rsidRPr="007F1116" w:rsidRDefault="007F1116" w:rsidP="00C635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F1116">
                              <w:rPr>
                                <w:b/>
                                <w:bCs/>
                              </w:rPr>
                              <w:t>Vonkajší bubienok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6EF7A" id="Textové pole 1870119944" o:spid="_x0000_s1031" type="#_x0000_t202" style="position:absolute;margin-left:275.35pt;margin-top:212.05pt;width:114pt;height:48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" filled="f" stroked="f" strokeweight=".5pt">
                <v:textbox inset="0,0,0,0">
                  <w:txbxContent>
                    <w:p w14:paraId="67DC8BF6" w14:textId="4703A1ED" w:rsidR="007F1116" w:rsidRPr="007F1116" w:rsidRDefault="007F1116" w:rsidP="00C6355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7F1116">
                        <w:rPr>
                          <w:b/>
                          <w:bCs/>
                        </w:rPr>
                        <w:t>Vonkajší bubienok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5F9CE4" wp14:editId="21FBD77F">
                <wp:simplePos x="0" y="0"/>
                <wp:positionH relativeFrom="column">
                  <wp:posOffset>2923953</wp:posOffset>
                </wp:positionH>
                <wp:positionV relativeFrom="paragraph">
                  <wp:posOffset>2398247</wp:posOffset>
                </wp:positionV>
                <wp:extent cx="0" cy="669851"/>
                <wp:effectExtent l="76200" t="38100" r="57150" b="16510"/>
                <wp:wrapNone/>
                <wp:docPr id="418554130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9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6CED4" id="Rovná spojovacia šípka 2" o:spid="_x0000_s1026" type="#_x0000_t32" style="position:absolute;margin-left:230.25pt;margin-top:188.85pt;width:0;height:52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7F1116" w:rsidRP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4B20CC" wp14:editId="6320FC79">
                <wp:simplePos x="0" y="0"/>
                <wp:positionH relativeFrom="page">
                  <wp:posOffset>2785509</wp:posOffset>
                </wp:positionH>
                <wp:positionV relativeFrom="paragraph">
                  <wp:posOffset>2926922</wp:posOffset>
                </wp:positionV>
                <wp:extent cx="1447800" cy="609600"/>
                <wp:effectExtent l="0" t="0" r="0" b="0"/>
                <wp:wrapNone/>
                <wp:docPr id="1788426433" name="Textové pole 1788426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8B654" w14:textId="2347947B" w:rsidR="007F1116" w:rsidRPr="007F1116" w:rsidRDefault="007F1116" w:rsidP="00C635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F1116">
                              <w:rPr>
                                <w:b/>
                                <w:bCs/>
                              </w:rPr>
                              <w:t>Vonkajší zvukovod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B20CC" id="Textové pole 1788426433" o:spid="_x0000_s1032" type="#_x0000_t202" style="position:absolute;margin-left:219.35pt;margin-top:230.45pt;width:114pt;height:48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" filled="f" stroked="f" strokeweight=".5pt">
                <v:textbox inset="0,0,0,0">
                  <w:txbxContent>
                    <w:p w14:paraId="1BE8B654" w14:textId="2347947B" w:rsidR="007F1116" w:rsidRPr="007F1116" w:rsidRDefault="007F1116" w:rsidP="00C6355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7F1116">
                        <w:rPr>
                          <w:b/>
                          <w:bCs/>
                        </w:rPr>
                        <w:t>Vonkajší zvukovod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7448D" wp14:editId="11CF8DED">
                <wp:simplePos x="0" y="0"/>
                <wp:positionH relativeFrom="column">
                  <wp:posOffset>489097</wp:posOffset>
                </wp:positionH>
                <wp:positionV relativeFrom="paragraph">
                  <wp:posOffset>920322</wp:posOffset>
                </wp:positionV>
                <wp:extent cx="148619" cy="106222"/>
                <wp:effectExtent l="0" t="0" r="80010" b="65405"/>
                <wp:wrapNone/>
                <wp:docPr id="391212977" name="Rovná spojovacia šíp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19" cy="106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C60F" id="Rovná spojovacia šípka 1" o:spid="_x0000_s1026" type="#_x0000_t32" style="position:absolute;margin-left:38.5pt;margin-top:72.45pt;width:11.7pt;height: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7F1116" w:rsidRPr="007F1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E289D" wp14:editId="4076CE0D">
                <wp:simplePos x="0" y="0"/>
                <wp:positionH relativeFrom="page">
                  <wp:align>left</wp:align>
                </wp:positionH>
                <wp:positionV relativeFrom="paragraph">
                  <wp:posOffset>535748</wp:posOffset>
                </wp:positionV>
                <wp:extent cx="1447800" cy="609600"/>
                <wp:effectExtent l="0" t="0" r="0" b="0"/>
                <wp:wrapNone/>
                <wp:docPr id="260945189" name="Textové pole 260945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59E2B" w14:textId="4878CD9D" w:rsidR="007F1116" w:rsidRPr="007F1116" w:rsidRDefault="007F1116" w:rsidP="00C635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F1116">
                              <w:rPr>
                                <w:b/>
                                <w:bCs/>
                              </w:rPr>
                              <w:t>Ušnica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E289D" id="Textové pole 260945189" o:spid="_x0000_s1033" type="#_x0000_t202" style="position:absolute;margin-left:0;margin-top:42.2pt;width:114pt;height:48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" filled="f" stroked="f" strokeweight=".5pt">
                <v:textbox inset="0,0,0,0">
                  <w:txbxContent>
                    <w:p w14:paraId="66959E2B" w14:textId="4878CD9D" w:rsidR="007F1116" w:rsidRPr="007F1116" w:rsidRDefault="007F1116" w:rsidP="00C6355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7F1116">
                        <w:rPr>
                          <w:b/>
                          <w:bCs/>
                        </w:rPr>
                        <w:t>Ušnica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1116" w:rsidRPr="00DF4410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48C0F6C" wp14:editId="2CE18FC7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6825615" cy="3646805"/>
            <wp:effectExtent l="0" t="0" r="0" b="0"/>
            <wp:wrapTopAndBottom/>
            <wp:docPr id="1" name="Obrázok 1" descr="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obsahu 3" descr="2.jpg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61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B1F61" w14:textId="48EBB1D5" w:rsidR="007F1116" w:rsidRPr="007F1116" w:rsidRDefault="007F1116" w:rsidP="007F1116">
      <w:pPr>
        <w:rPr>
          <w:b/>
          <w:bCs/>
        </w:rPr>
      </w:pPr>
    </w:p>
    <w:sectPr w:rsidR="007F1116" w:rsidRPr="007F1116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70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E2"/>
    <w:rsid w:val="0005238A"/>
    <w:rsid w:val="001F40F2"/>
    <w:rsid w:val="002617FF"/>
    <w:rsid w:val="002A3AE2"/>
    <w:rsid w:val="003A5040"/>
    <w:rsid w:val="003A5B93"/>
    <w:rsid w:val="007F1116"/>
    <w:rsid w:val="00A92975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5160"/>
  <w15:chartTrackingRefBased/>
  <w15:docId w15:val="{68C7F4B5-86E1-4A5D-94FA-6E677541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2T18:38:34.45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979 1 24575,'-50'0'0,"-86"3"0,119-1 0,-1 1 0,1 0 0,1 1 0,-1 1 0,-30 13 0,-28 6 0,67-23 0,-1 1 0,0 0 0,1 0 0,0 1 0,-1 0 0,1 1 0,0-1 0,0 1 0,1 1 0,-1 0 0,1 0 0,0 0 0,0 1 0,-10 12 0,-150 199 0,138-177 0,2 0 0,1 2 0,2 1 0,-25 64 0,25-55 0,11-19 0,2 1 0,1 0 0,-8 49 0,2-9 0,9-38 0,-3 53 0,-1 10 0,4-56 0,2 1 0,3 0 0,1 0 0,5 47 0,10-21 0,0 9 0,-12-60 0,0 1 0,2-1 0,0 0 0,1-1 0,0 1 0,2-1 0,0 0 0,1 0 0,1-1 0,1 0 0,0 0 0,1-1 0,1-1 0,0 0 0,1 0 0,1-2 0,0 1 0,1-2 0,0 0 0,1-1 0,0 0 0,21 9 0,45 27 0,-61-33 0,0-1 0,1-2 0,31 13 0,160 67 0,-43-16 0,-60-27 0,50 18 0,-91-40 0,-54-19 0,0-1 0,1 0 0,0-1 0,0-1 0,1 0 0,20 1 0,68 0 0,115-11 0,-201 2 0,-1 0 0,1-1 0,-1 0 0,0-2 0,27-14 0,14-4 0,-50 22 0,-1-1 0,0 0 0,1 0 0,-1-1 0,-1 0 0,1-1 0,-1 1 0,0-1 0,0-1 0,-1 0 0,0 1 0,0-2 0,0 1 0,5-10 0,1-2 0,-1 3 0,0 0 0,1 1 0,1 0 0,0 0 0,16-12 0,-18 18 0,1-1 0,-2-1 0,1 0 0,-1 0 0,-1-1 0,0 0 0,-1-1 0,0 0 0,-1 0 0,0-1 0,-1 1 0,-1-1 0,4-15 0,0-12 0,-1 0 0,-2-1 0,1-70 0,-9 21 0,3-113 0,14 124 0,-10 59 0,-1-1 0,2-33 0,-5 31 0,-3-217 0,-1 223 0,-1 1 0,-1 0 0,0 0 0,-1 0 0,-14-27 0,-15-44 0,30 73 0,0 1 0,-1-1 0,0 1 0,-1 1 0,-1-1 0,0 1 0,-20-24 0,-1 6 0,-50-42 0,4 5 0,67 61 0,-1 0 0,1 0 0,-2 1 0,-17-8 0,18 9 0,0 0 0,0 0 0,0-1 0,0 0 0,-7-8 0,6 5 0,0 1 0,-1 0 0,1 0 0,-1 2 0,-1-1 0,-14-5 0,-80-28 0,61 24 0,-162-42 0,184 51 0,0 1 0,0 1 0,-30-2 0,-25-5 0,38 6-41,-1 1-1,0 3 1,-59 3-1,38 0-1157,37 0-5627</inkml:trace>
  <inkml:trace contextRef="#ctx0" brushRef="#br0" timeOffset="2493.37">3194 1567 24575,'-105'-2'0,"-115"5"0,199 1 0,1 0 0,0 1 0,0 1 0,1 1 0,0 1 0,-34 18 0,25-11 0,-50 17 0,13-13 0,39-12 0,0 0 0,0 2 0,1 1 0,-26 14 0,15-6 0,0-2 0,-76 23 0,-25 10 0,63-26 0,58-20 0,0 2 0,0-1 0,-19 10 0,-133 56 0,84-38 0,55-23 0,1 2 0,-41 22 0,-6 15 0,-74 63 0,82-59 0,60-44 0,0 0 0,0 1 0,1-1 0,0 1 0,0 1 0,1-1 0,0 1 0,1 0 0,0 0 0,-4 15 0,-7 15 0,-43 135 0,53-162 0,1 0 0,1 0 0,0 0 0,0 0 0,1 1 0,1-1 0,0 1 0,2 14 0,-1-22 0,0-1 0,1 1 0,0 0 0,0-1 0,1 1 0,-1-1 0,1 0 0,0 1 0,1-1 0,-1 0 0,1 0 0,0-1 0,0 1 0,1 0 0,-1-1 0,1 0 0,0 0 0,0 0 0,0 0 0,1-1 0,6 5 0,14 4 0,2-1 0,36 10 0,-38-13 0,1 1 0,44 23 0,-35-15 0,0-1 0,53 16 0,-46-18 0,54 26 0,-29 0 0,-48-27 0,-1-2 0,2 0 0,33 13 0,51 22 0,-87-37 0,1 1 0,1-2 0,-1-1 0,1 0 0,1-1 0,-1-1 0,1-1 0,20 2 0,45-5 0,-49-2 0,-1 2 0,0 1 0,52 11 0,119 18 0,-157-24 0,0-1 0,0-3 0,97-5 0,-36-1 0,-92 3 0,0 0 0,1-1 0,-1-1 0,0 0 0,0-2 0,0 0 0,-1-1 0,1-1 0,18-9 0,84-42 0,-95 45 0,1 0 0,0 2 0,1 2 0,-1 0 0,41-6 0,32-9 0,71-43 0,-159 62 0,-1 0 0,-1 0 0,1-1 0,-1-1 0,0 0 0,0 0 0,0 0 0,-1-1 0,0-1 0,-1 1 0,1-1 0,-1 0 0,-1-1 0,0 0 0,0 0 0,-1 0 0,0-1 0,4-10 0,-8 18 0,8-18 0,0 0 0,1 0 0,2 1 0,0 0 0,21-25 0,60-77 0,-85 112 0,-1-1 0,0 0 0,0-1 0,-1 0 0,-1 0 0,1 0 0,-2 0 0,0-1 0,0 0 0,-1 0 0,-1 0 0,2-19 0,0-17 0,-6-93 0,-1 57 0,3 72 0,-1-1 0,0 1 0,0 0 0,-1 0 0,-1 0 0,0 0 0,-1 0 0,0 0 0,0 1 0,-2 0 0,1 0 0,-1 0 0,-12-15 0,-10-27 0,24 43 0,0 1 0,-1 0 0,0 0 0,-1 1 0,1-1 0,-11-10 0,-23-24 0,31 33 0,-1 0 0,0 1 0,0-1 0,-1 2 0,0-1 0,-1 2 0,-20-13 0,11 9 0,-1 1 0,1 0 0,-2 2 0,1 0 0,-1 2 0,-1 0 0,1 2 0,-43-4 0,39 6 0,0-1 0,-27-6 0,26 4 0,-48-4 0,28 7 0,-84-14 0,69 8-20,-1 3-1,-119 5 0,76 2-1282,81-2-5523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31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2023-04-02T18:08:00Z</dcterms:created>
  <dcterms:modified xsi:type="dcterms:W3CDTF">2023-04-02T18:39:00Z</dcterms:modified>
</cp:coreProperties>
</file>