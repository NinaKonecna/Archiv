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4DA9" w14:textId="3684800D" w:rsidR="003A5040" w:rsidRDefault="006C01FE" w:rsidP="001F40F2">
      <w:pPr>
        <w:pStyle w:val="Nzov"/>
        <w:jc w:val="center"/>
      </w:pPr>
      <w:r>
        <w:t>Lom svetla</w:t>
      </w:r>
    </w:p>
    <w:p w14:paraId="520D1F1D" w14:textId="77777777" w:rsidR="00B63465" w:rsidRDefault="00B63465" w:rsidP="00B63465"/>
    <w:p w14:paraId="5C6F89C1" w14:textId="30A539BF" w:rsidR="00B63465" w:rsidRDefault="006C01FE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6C01FE">
        <w:rPr>
          <w:b/>
          <w:bCs/>
        </w:rPr>
        <w:t>Lom ku kolmici</w:t>
      </w:r>
    </w:p>
    <w:p w14:paraId="4DA52097" w14:textId="48282D21" w:rsidR="006C01FE" w:rsidRPr="006C01FE" w:rsidRDefault="006C01FE" w:rsidP="006C01FE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Lom ku kolmici nastáva ak svetlo prechádza z opticky </w:t>
      </w:r>
      <w:r>
        <w:rPr>
          <w:b/>
          <w:bCs/>
        </w:rPr>
        <w:t xml:space="preserve">redšieho </w:t>
      </w:r>
      <w:r>
        <w:t xml:space="preserve">do opticky </w:t>
      </w:r>
      <w:r>
        <w:rPr>
          <w:b/>
          <w:bCs/>
        </w:rPr>
        <w:t xml:space="preserve">hustejšieho </w:t>
      </w:r>
      <w:r>
        <w:t>prostredia (Vzduch-Sklo, Vzduch-Voda)</w:t>
      </w:r>
    </w:p>
    <w:p w14:paraId="48583935" w14:textId="2E0DFA06" w:rsidR="006C01FE" w:rsidRDefault="006C01FE" w:rsidP="006C01FE">
      <w:pPr>
        <w:pStyle w:val="Odsekzoznamu"/>
        <w:numPr>
          <w:ilvl w:val="1"/>
          <w:numId w:val="1"/>
        </w:numPr>
        <w:rPr>
          <w:b/>
          <w:bCs/>
        </w:rPr>
      </w:pP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41DA0" wp14:editId="4A574E56">
                <wp:simplePos x="0" y="0"/>
                <wp:positionH relativeFrom="column">
                  <wp:posOffset>1576388</wp:posOffset>
                </wp:positionH>
                <wp:positionV relativeFrom="paragraph">
                  <wp:posOffset>147320</wp:posOffset>
                </wp:positionV>
                <wp:extent cx="657225" cy="933450"/>
                <wp:effectExtent l="0" t="0" r="9525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81A29" w14:textId="7538D472" w:rsidR="006C01FE" w:rsidRDefault="006C01FE" w:rsidP="006C01FE">
                            <w:pPr>
                              <w:spacing w:after="0"/>
                              <w:jc w:val="center"/>
                            </w:pPr>
                            <w:r w:rsidRPr="006C01F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  <w:p w14:paraId="203B229C" w14:textId="17AB84A1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2A0BD2AE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21DAE6F8" w14:textId="31D0E2A3" w:rsidR="006C01FE" w:rsidRPr="006C01FE" w:rsidRDefault="006C01FE" w:rsidP="00C63554">
                            <w:pPr>
                              <w:spacing w:after="0"/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41DA0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24.15pt;margin-top:11.6pt;width:51.7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" filled="f" stroked="f" strokeweight=".5pt">
                <v:textbox inset="0,0,0,0">
                  <w:txbxContent>
                    <w:p w14:paraId="0AE81A29" w14:textId="7538D472" w:rsidR="006C01FE" w:rsidRDefault="006C01FE" w:rsidP="006C01FE">
                      <w:pPr>
                        <w:spacing w:after="0"/>
                        <w:jc w:val="center"/>
                      </w:pPr>
                      <w:r w:rsidRPr="006C01FE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t>.</w:t>
                      </w:r>
                    </w:p>
                    <w:p w14:paraId="203B229C" w14:textId="17AB84A1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2A0BD2AE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21DAE6F8" w14:textId="31D0E2A3" w:rsidR="006C01FE" w:rsidRPr="006C01FE" w:rsidRDefault="006C01FE" w:rsidP="00C63554">
                      <w:pPr>
                        <w:spacing w:after="0"/>
                        <w:jc w:val="center"/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0A018" wp14:editId="126502D3">
                <wp:simplePos x="0" y="0"/>
                <wp:positionH relativeFrom="column">
                  <wp:posOffset>2166620</wp:posOffset>
                </wp:positionH>
                <wp:positionV relativeFrom="paragraph">
                  <wp:posOffset>1161097</wp:posOffset>
                </wp:positionV>
                <wp:extent cx="1447800" cy="609600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DBF7C" w14:textId="08FAC1CC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A018" id="Textové pole 11" o:spid="_x0000_s1027" type="#_x0000_t202" style="position:absolute;left:0;text-align:left;margin-left:170.6pt;margin-top:91.4pt;width:114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" filled="f" stroked="f" strokeweight=".5pt">
                <v:textbox inset="0,0,0,0">
                  <w:txbxContent>
                    <w:p w14:paraId="122DBF7C" w14:textId="08FAC1CC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CA84B" wp14:editId="482A1A5D">
                <wp:simplePos x="0" y="0"/>
                <wp:positionH relativeFrom="column">
                  <wp:posOffset>2009775</wp:posOffset>
                </wp:positionH>
                <wp:positionV relativeFrom="paragraph">
                  <wp:posOffset>414020</wp:posOffset>
                </wp:positionV>
                <wp:extent cx="1447800" cy="60960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BE7BA" w14:textId="28B61176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CA84B" id="Textové pole 10" o:spid="_x0000_s1028" type="#_x0000_t202" style="position:absolute;left:0;text-align:left;margin-left:158.25pt;margin-top:32.6pt;width:114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" filled="f" stroked="f" strokeweight=".5pt">
                <v:textbox inset="0,0,0,0">
                  <w:txbxContent>
                    <w:p w14:paraId="468BE7BA" w14:textId="28B61176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1785BF" wp14:editId="12424717">
                <wp:simplePos x="0" y="0"/>
                <wp:positionH relativeFrom="column">
                  <wp:posOffset>2790705</wp:posOffset>
                </wp:positionH>
                <wp:positionV relativeFrom="paragraph">
                  <wp:posOffset>1589090</wp:posOffset>
                </wp:positionV>
                <wp:extent cx="193680" cy="54360"/>
                <wp:effectExtent l="38100" t="38100" r="34925" b="4127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6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4C2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9" o:spid="_x0000_s1026" type="#_x0000_t75" style="position:absolute;margin-left:219.4pt;margin-top:124.8pt;width:15.95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1E93D" wp14:editId="13AE0703">
                <wp:simplePos x="0" y="0"/>
                <wp:positionH relativeFrom="column">
                  <wp:posOffset>2533305</wp:posOffset>
                </wp:positionH>
                <wp:positionV relativeFrom="paragraph">
                  <wp:posOffset>583610</wp:posOffset>
                </wp:positionV>
                <wp:extent cx="254880" cy="59040"/>
                <wp:effectExtent l="38100" t="38100" r="31115" b="3683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8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64756" id="Písanie rukou 7" o:spid="_x0000_s1026" type="#_x0000_t75" style="position:absolute;margin-left:199.1pt;margin-top:45.6pt;width:20.75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yrKFcwEAAAgDAAAOAAAAAAAAAAAAAAAAADwC&#10;AABkcnMvZTJvRG9jLnhtbFBLAQItABQABgAIAAAAIQCdfXGpNQIAAG8FAAAQAAAAAAAAAAAAAAAA&#10;ANsDAABkcnMvaW5rL2luazEueG1sUEsBAi0AFAAGAAgAAAAhAPgYaSjhAAAACgEAAA8AAAAAAAAA&#10;AAAAAAAAPg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357F" wp14:editId="164FC6C6">
                <wp:simplePos x="0" y="0"/>
                <wp:positionH relativeFrom="column">
                  <wp:posOffset>1190625</wp:posOffset>
                </wp:positionH>
                <wp:positionV relativeFrom="paragraph">
                  <wp:posOffset>1014095</wp:posOffset>
                </wp:positionV>
                <wp:extent cx="1447800" cy="93345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AD28A" w14:textId="69F3F2C1" w:rsidR="006C01FE" w:rsidRDefault="006C01FE" w:rsidP="006C01FE">
                            <w:pPr>
                              <w:spacing w:after="0"/>
                              <w:jc w:val="center"/>
                            </w:pPr>
                            <w:r w:rsidRPr="006C01F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  <w:p w14:paraId="7D9BE560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60BB8DA2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16356023" w14:textId="093002E1" w:rsidR="006C01FE" w:rsidRPr="006C01FE" w:rsidRDefault="006C01FE" w:rsidP="00C63554">
                            <w:pPr>
                              <w:spacing w:after="0"/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357F" id="Textové pole 6" o:spid="_x0000_s1029" type="#_x0000_t202" style="position:absolute;left:0;text-align:left;margin-left:93.75pt;margin-top:79.85pt;width:114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" filled="f" stroked="f" strokeweight=".5pt">
                <v:textbox inset="0,0,0,0">
                  <w:txbxContent>
                    <w:p w14:paraId="5AEAD28A" w14:textId="69F3F2C1" w:rsidR="006C01FE" w:rsidRDefault="006C01FE" w:rsidP="006C01FE">
                      <w:pPr>
                        <w:spacing w:after="0"/>
                        <w:jc w:val="center"/>
                      </w:pPr>
                      <w:r w:rsidRPr="006C01FE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t>.</w:t>
                      </w:r>
                    </w:p>
                    <w:p w14:paraId="7D9BE560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60BB8DA2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16356023" w14:textId="093002E1" w:rsidR="006C01FE" w:rsidRPr="006C01FE" w:rsidRDefault="006C01FE" w:rsidP="00C63554">
                      <w:pPr>
                        <w:spacing w:after="0"/>
                        <w:jc w:val="center"/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9D86A" wp14:editId="0D8954C0">
                <wp:simplePos x="0" y="0"/>
                <wp:positionH relativeFrom="column">
                  <wp:posOffset>2781301</wp:posOffset>
                </wp:positionH>
                <wp:positionV relativeFrom="paragraph">
                  <wp:posOffset>985519</wp:posOffset>
                </wp:positionV>
                <wp:extent cx="266700" cy="847725"/>
                <wp:effectExtent l="0" t="0" r="19050" b="2857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1A40" id="Rovná spojnica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7.6pt" to="240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41EB7" wp14:editId="688513C7">
                <wp:simplePos x="0" y="0"/>
                <wp:positionH relativeFrom="column">
                  <wp:posOffset>2200275</wp:posOffset>
                </wp:positionH>
                <wp:positionV relativeFrom="paragraph">
                  <wp:posOffset>185420</wp:posOffset>
                </wp:positionV>
                <wp:extent cx="581025" cy="800100"/>
                <wp:effectExtent l="0" t="0" r="2857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CF84A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4.6pt" to="219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9B03" wp14:editId="5454A4D0">
                <wp:simplePos x="0" y="0"/>
                <wp:positionH relativeFrom="column">
                  <wp:posOffset>1733550</wp:posOffset>
                </wp:positionH>
                <wp:positionV relativeFrom="paragraph">
                  <wp:posOffset>995045</wp:posOffset>
                </wp:positionV>
                <wp:extent cx="2114550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5DEB8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78.35pt" to="30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2ZmQEAAIg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CCAF7" wp14:editId="4E43B280">
                <wp:simplePos x="0" y="0"/>
                <wp:positionH relativeFrom="column">
                  <wp:posOffset>2790825</wp:posOffset>
                </wp:positionH>
                <wp:positionV relativeFrom="paragraph">
                  <wp:posOffset>137795</wp:posOffset>
                </wp:positionV>
                <wp:extent cx="0" cy="1695450"/>
                <wp:effectExtent l="0" t="0" r="3810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3C648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0.85pt" to="219.7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</w:t>
      </w:r>
    </w:p>
    <w:p w14:paraId="7334C34A" w14:textId="186CEAC5" w:rsidR="006C01FE" w:rsidRDefault="006C01FE" w:rsidP="006C01FE">
      <w:pPr>
        <w:rPr>
          <w:b/>
          <w:bCs/>
        </w:rPr>
      </w:pPr>
    </w:p>
    <w:p w14:paraId="770D8292" w14:textId="7AF32628" w:rsidR="006C01FE" w:rsidRDefault="006C01FE" w:rsidP="006C01FE">
      <w:pPr>
        <w:rPr>
          <w:b/>
          <w:bCs/>
        </w:rPr>
      </w:pP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CA41A" wp14:editId="10753C0C">
                <wp:simplePos x="0" y="0"/>
                <wp:positionH relativeFrom="column">
                  <wp:posOffset>3902626</wp:posOffset>
                </wp:positionH>
                <wp:positionV relativeFrom="paragraph">
                  <wp:posOffset>68951</wp:posOffset>
                </wp:positionV>
                <wp:extent cx="1447800" cy="60960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EE3D3" w14:textId="2C73E868" w:rsidR="006C01FE" w:rsidRPr="006C01FE" w:rsidRDefault="006C01FE" w:rsidP="00C6355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&lt;α</m:t>
                                </m:r>
                              </m:oMath>
                            </m:oMathPara>
                          </w:p>
                          <w:p w14:paraId="75A7B12C" w14:textId="1B9D5278" w:rsidR="006C01FE" w:rsidRPr="006C01FE" w:rsidRDefault="006C01FE" w:rsidP="006C01F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ajorEastAsia" w:hAnsi="Cambria Math" w:cstheme="majorBidi"/>
                                    <w:lang w:val="en-US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A41A" id="Textové pole 12" o:spid="_x0000_s1030" type="#_x0000_t202" style="position:absolute;margin-left:307.3pt;margin-top:5.45pt;width:11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" filled="f" stroked="f" strokeweight=".5pt">
                <v:textbox inset="0,0,0,0">
                  <w:txbxContent>
                    <w:p w14:paraId="6BDEE3D3" w14:textId="2C73E868" w:rsidR="006C01FE" w:rsidRPr="006C01FE" w:rsidRDefault="006C01FE" w:rsidP="00C6355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&lt;α</m:t>
                          </m:r>
                        </m:oMath>
                      </m:oMathPara>
                    </w:p>
                    <w:p w14:paraId="75A7B12C" w14:textId="1B9D5278" w:rsidR="006C01FE" w:rsidRPr="006C01FE" w:rsidRDefault="006C01FE" w:rsidP="006C01F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4722EA3" w14:textId="36F5C18C" w:rsidR="006C01FE" w:rsidRDefault="006C01FE" w:rsidP="006C01FE">
      <w:pPr>
        <w:rPr>
          <w:b/>
          <w:bCs/>
        </w:rPr>
      </w:pPr>
    </w:p>
    <w:p w14:paraId="25C9786F" w14:textId="41B33799" w:rsidR="006C01FE" w:rsidRDefault="006C01FE" w:rsidP="006C01FE">
      <w:pPr>
        <w:rPr>
          <w:b/>
          <w:bCs/>
        </w:rPr>
      </w:pPr>
    </w:p>
    <w:p w14:paraId="4066A113" w14:textId="2974A494" w:rsidR="006C01FE" w:rsidRDefault="006C01FE" w:rsidP="006C01FE">
      <w:pPr>
        <w:rPr>
          <w:b/>
          <w:bCs/>
        </w:rPr>
      </w:pPr>
    </w:p>
    <w:p w14:paraId="3A470BD9" w14:textId="6E20EB29" w:rsidR="006C01FE" w:rsidRDefault="006C01FE" w:rsidP="006C01FE">
      <w:pPr>
        <w:rPr>
          <w:b/>
          <w:bCs/>
        </w:rPr>
      </w:pPr>
    </w:p>
    <w:p w14:paraId="216DD64C" w14:textId="53665612" w:rsidR="006C01FE" w:rsidRDefault="006C01FE" w:rsidP="006C01FE">
      <w:pPr>
        <w:rPr>
          <w:b/>
          <w:bCs/>
        </w:rPr>
      </w:pPr>
    </w:p>
    <w:p w14:paraId="0641C0FF" w14:textId="188B4197" w:rsidR="006C01FE" w:rsidRDefault="006C01FE" w:rsidP="006C01F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Lom od kolmice</w:t>
      </w:r>
    </w:p>
    <w:p w14:paraId="540F498C" w14:textId="52572887" w:rsidR="006C01FE" w:rsidRPr="006C01FE" w:rsidRDefault="006C01FE" w:rsidP="006C01F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4FA25" wp14:editId="1B2694E3">
                <wp:simplePos x="0" y="0"/>
                <wp:positionH relativeFrom="column">
                  <wp:posOffset>2513965</wp:posOffset>
                </wp:positionH>
                <wp:positionV relativeFrom="paragraph">
                  <wp:posOffset>462915</wp:posOffset>
                </wp:positionV>
                <wp:extent cx="0" cy="1695450"/>
                <wp:effectExtent l="0" t="0" r="38100" b="1905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4B34" id="Rovná spojnica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36.45pt" to="197.9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4F863" wp14:editId="322A7739">
                <wp:simplePos x="0" y="0"/>
                <wp:positionH relativeFrom="column">
                  <wp:posOffset>1456690</wp:posOffset>
                </wp:positionH>
                <wp:positionV relativeFrom="paragraph">
                  <wp:posOffset>1320165</wp:posOffset>
                </wp:positionV>
                <wp:extent cx="2114550" cy="0"/>
                <wp:effectExtent l="0" t="0" r="0" b="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A8039" id="Rovná spojnica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7pt,103.95pt" to="281.2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2ZmQEAAIg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9C0" wp14:editId="222C865F">
                <wp:simplePos x="0" y="0"/>
                <wp:positionH relativeFrom="column">
                  <wp:posOffset>1923415</wp:posOffset>
                </wp:positionH>
                <wp:positionV relativeFrom="paragraph">
                  <wp:posOffset>510540</wp:posOffset>
                </wp:positionV>
                <wp:extent cx="581025" cy="800100"/>
                <wp:effectExtent l="0" t="0" r="28575" b="1905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8FAC0" id="Rovná spojnica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45pt,40.2pt" to="197.2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D1877" wp14:editId="212BBAFD">
                <wp:simplePos x="0" y="0"/>
                <wp:positionH relativeFrom="column">
                  <wp:posOffset>1299210</wp:posOffset>
                </wp:positionH>
                <wp:positionV relativeFrom="paragraph">
                  <wp:posOffset>472440</wp:posOffset>
                </wp:positionV>
                <wp:extent cx="657225" cy="933450"/>
                <wp:effectExtent l="0" t="0" r="9525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ECD2B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  <w:r w:rsidRPr="006C01F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  <w:p w14:paraId="5F91B8C5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746A48B6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2C746495" w14:textId="77777777" w:rsidR="006C01FE" w:rsidRPr="006C01FE" w:rsidRDefault="006C01FE" w:rsidP="00C63554">
                            <w:pPr>
                              <w:spacing w:after="0"/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1877" id="Textové pole 24" o:spid="_x0000_s1031" type="#_x0000_t202" style="position:absolute;left:0;text-align:left;margin-left:102.3pt;margin-top:37.2pt;width:51.7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" filled="f" stroked="f" strokeweight=".5pt">
                <v:textbox inset="0,0,0,0">
                  <w:txbxContent>
                    <w:p w14:paraId="147ECD2B" w14:textId="77777777" w:rsidR="006C01FE" w:rsidRDefault="006C01FE" w:rsidP="006C01FE">
                      <w:pPr>
                        <w:spacing w:after="0"/>
                        <w:jc w:val="center"/>
                      </w:pPr>
                      <w:r w:rsidRPr="006C01FE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t>.</w:t>
                      </w:r>
                    </w:p>
                    <w:p w14:paraId="5F91B8C5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746A48B6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2C746495" w14:textId="77777777" w:rsidR="006C01FE" w:rsidRPr="006C01FE" w:rsidRDefault="006C01FE" w:rsidP="00C63554">
                      <w:pPr>
                        <w:spacing w:after="0"/>
                        <w:jc w:val="center"/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74CC3" wp14:editId="25B13289">
                <wp:simplePos x="0" y="0"/>
                <wp:positionH relativeFrom="column">
                  <wp:posOffset>913765</wp:posOffset>
                </wp:positionH>
                <wp:positionV relativeFrom="paragraph">
                  <wp:posOffset>1339215</wp:posOffset>
                </wp:positionV>
                <wp:extent cx="1447800" cy="933450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625A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  <w:r w:rsidRPr="006C01F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  <w:p w14:paraId="1C20CF58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31BF22BC" w14:textId="77777777" w:rsidR="006C01FE" w:rsidRDefault="006C01FE" w:rsidP="006C01FE">
                            <w:pPr>
                              <w:spacing w:after="0"/>
                              <w:jc w:val="center"/>
                            </w:pPr>
                          </w:p>
                          <w:p w14:paraId="0CA44FE1" w14:textId="77777777" w:rsidR="006C01FE" w:rsidRPr="006C01FE" w:rsidRDefault="006C01FE" w:rsidP="00C63554">
                            <w:pPr>
                              <w:spacing w:after="0"/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4CC3" id="Textové pole 25" o:spid="_x0000_s1032" type="#_x0000_t202" style="position:absolute;left:0;text-align:left;margin-left:71.95pt;margin-top:105.45pt;width:114pt;height:7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" filled="f" stroked="f" strokeweight=".5pt">
                <v:textbox inset="0,0,0,0">
                  <w:txbxContent>
                    <w:p w14:paraId="0843625A" w14:textId="77777777" w:rsidR="006C01FE" w:rsidRDefault="006C01FE" w:rsidP="006C01FE">
                      <w:pPr>
                        <w:spacing w:after="0"/>
                        <w:jc w:val="center"/>
                      </w:pPr>
                      <w:r w:rsidRPr="006C01FE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t>.</w:t>
                      </w:r>
                    </w:p>
                    <w:p w14:paraId="1C20CF58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31BF22BC" w14:textId="77777777" w:rsidR="006C01FE" w:rsidRDefault="006C01FE" w:rsidP="006C01FE">
                      <w:pPr>
                        <w:spacing w:after="0"/>
                        <w:jc w:val="center"/>
                      </w:pPr>
                    </w:p>
                    <w:p w14:paraId="0CA44FE1" w14:textId="77777777" w:rsidR="006C01FE" w:rsidRPr="006C01FE" w:rsidRDefault="006C01FE" w:rsidP="00C63554">
                      <w:pPr>
                        <w:spacing w:after="0"/>
                        <w:jc w:val="center"/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D7B29" wp14:editId="19EC7535">
                <wp:simplePos x="0" y="0"/>
                <wp:positionH relativeFrom="column">
                  <wp:posOffset>1732915</wp:posOffset>
                </wp:positionH>
                <wp:positionV relativeFrom="paragraph">
                  <wp:posOffset>739140</wp:posOffset>
                </wp:positionV>
                <wp:extent cx="1447800" cy="609600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92C74" w14:textId="77777777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7B29" id="Textové pole 26" o:spid="_x0000_s1033" type="#_x0000_t202" style="position:absolute;left:0;text-align:left;margin-left:136.45pt;margin-top:58.2pt;width:114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" filled="f" stroked="f" strokeweight=".5pt">
                <v:textbox inset="0,0,0,0">
                  <w:txbxContent>
                    <w:p w14:paraId="16992C74" w14:textId="77777777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98F98" wp14:editId="1F593804">
                <wp:simplePos x="0" y="0"/>
                <wp:positionH relativeFrom="column">
                  <wp:posOffset>3625586</wp:posOffset>
                </wp:positionH>
                <wp:positionV relativeFrom="paragraph">
                  <wp:posOffset>964949</wp:posOffset>
                </wp:positionV>
                <wp:extent cx="1447800" cy="609600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77849" w14:textId="1419F241" w:rsidR="006C01FE" w:rsidRPr="006C01FE" w:rsidRDefault="006C01FE" w:rsidP="00C6355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&gt;α</m:t>
                                </m:r>
                              </m:oMath>
                            </m:oMathPara>
                          </w:p>
                          <w:p w14:paraId="54BE5133" w14:textId="4693012E" w:rsidR="006C01FE" w:rsidRPr="006C01FE" w:rsidRDefault="006C01FE" w:rsidP="006C01F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ajorEastAsia" w:hAnsi="Cambria Math" w:cstheme="majorBidi"/>
                                    <w:lang w:val="en-US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8F98" id="Textové pole 28" o:spid="_x0000_s1034" type="#_x0000_t202" style="position:absolute;left:0;text-align:left;margin-left:285.5pt;margin-top:76pt;width:114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" filled="f" stroked="f" strokeweight=".5pt">
                <v:textbox inset="0,0,0,0">
                  <w:txbxContent>
                    <w:p w14:paraId="15A77849" w14:textId="1419F241" w:rsidR="006C01FE" w:rsidRPr="006C01FE" w:rsidRDefault="006C01FE" w:rsidP="00C6355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&gt;α</m:t>
                          </m:r>
                        </m:oMath>
                      </m:oMathPara>
                    </w:p>
                    <w:p w14:paraId="54BE5133" w14:textId="4693012E" w:rsidR="006C01FE" w:rsidRPr="006C01FE" w:rsidRDefault="006C01FE" w:rsidP="006C01F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 xml:space="preserve"> Lom od kolmice nastáva ak svetlo prechádza z opticky </w:t>
      </w:r>
      <w:r>
        <w:rPr>
          <w:b/>
          <w:bCs/>
        </w:rPr>
        <w:t xml:space="preserve">hustejšieho </w:t>
      </w:r>
      <w:r>
        <w:t xml:space="preserve">do opticky </w:t>
      </w:r>
      <w:r>
        <w:rPr>
          <w:b/>
          <w:bCs/>
        </w:rPr>
        <w:t xml:space="preserve">redšieho </w:t>
      </w:r>
      <w:r>
        <w:t>prostredia (Voda)</w:t>
      </w:r>
    </w:p>
    <w:p w14:paraId="36E9BFBC" w14:textId="6FC8A51A" w:rsidR="006C01FE" w:rsidRDefault="006C01FE" w:rsidP="006C01F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DA07321" wp14:editId="261D0929">
                <wp:simplePos x="0" y="0"/>
                <wp:positionH relativeFrom="column">
                  <wp:posOffset>2514590</wp:posOffset>
                </wp:positionH>
                <wp:positionV relativeFrom="paragraph">
                  <wp:posOffset>1251205</wp:posOffset>
                </wp:positionV>
                <wp:extent cx="407160" cy="158760"/>
                <wp:effectExtent l="38100" t="38100" r="31115" b="31750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71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9621D" id="Písanie rukou 31" o:spid="_x0000_s1026" type="#_x0000_t75" style="position:absolute;margin-left:197.65pt;margin-top:98.15pt;width:32.75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14FA0A4" wp14:editId="42F523BD">
                <wp:simplePos x="0" y="0"/>
                <wp:positionH relativeFrom="column">
                  <wp:posOffset>2279510</wp:posOffset>
                </wp:positionH>
                <wp:positionV relativeFrom="paragraph">
                  <wp:posOffset>588445</wp:posOffset>
                </wp:positionV>
                <wp:extent cx="232200" cy="33480"/>
                <wp:effectExtent l="38100" t="38100" r="34925" b="43180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2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BF725" id="Písanie rukou 30" o:spid="_x0000_s1026" type="#_x0000_t75" style="position:absolute;margin-left:179.15pt;margin-top:46pt;width:19pt;height: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4FnxHQBAAAIAwAADgAAAAAAAAAAAAAAAAA8AgAAZHJzL2Uyb0RvYy54bWxQ&#10;SwECLQAUAAYACAAAACEA8wAARCUCAABkBQAAEAAAAAAAAAAAAAAAAADcAwAAZHJzL2luay9pbmsx&#10;LnhtbFBLAQItABQABgAIAAAAIQCJr0Od3wAAAAkBAAAPAAAAAAAAAAAAAAAAAC8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787F3" wp14:editId="5168EC31">
                <wp:simplePos x="0" y="0"/>
                <wp:positionH relativeFrom="column">
                  <wp:posOffset>2501900</wp:posOffset>
                </wp:positionH>
                <wp:positionV relativeFrom="paragraph">
                  <wp:posOffset>939166</wp:posOffset>
                </wp:positionV>
                <wp:extent cx="723900" cy="501650"/>
                <wp:effectExtent l="0" t="0" r="19050" b="317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64961" id="Rovná spojnica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73.95pt" to="254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</w:t>
      </w:r>
    </w:p>
    <w:p w14:paraId="53F80665" w14:textId="3979BCE1" w:rsidR="006C01FE" w:rsidRDefault="006C01FE" w:rsidP="006C01FE">
      <w:pPr>
        <w:rPr>
          <w:b/>
          <w:bCs/>
        </w:rPr>
      </w:pPr>
    </w:p>
    <w:p w14:paraId="7DB36FD3" w14:textId="2144570E" w:rsidR="006C01FE" w:rsidRDefault="006C01FE" w:rsidP="006C01FE">
      <w:pPr>
        <w:rPr>
          <w:b/>
          <w:bCs/>
        </w:rPr>
      </w:pPr>
    </w:p>
    <w:p w14:paraId="13EBC47C" w14:textId="3C3F25A5" w:rsidR="006C01FE" w:rsidRDefault="006C01FE" w:rsidP="006C01FE">
      <w:pPr>
        <w:rPr>
          <w:b/>
          <w:bCs/>
        </w:rPr>
      </w:pP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2E039" wp14:editId="639BB6E9">
                <wp:simplePos x="0" y="0"/>
                <wp:positionH relativeFrom="column">
                  <wp:posOffset>2321460</wp:posOffset>
                </wp:positionH>
                <wp:positionV relativeFrom="paragraph">
                  <wp:posOffset>18233</wp:posOffset>
                </wp:positionV>
                <wp:extent cx="643550" cy="609600"/>
                <wp:effectExtent l="0" t="0" r="4445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B1D15" w14:textId="77777777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2E039" id="Textové pole 27" o:spid="_x0000_s1035" type="#_x0000_t202" style="position:absolute;margin-left:182.8pt;margin-top:1.45pt;width:50.65pt;height:4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" filled="f" stroked="f" strokeweight=".5pt">
                <v:textbox inset="0,0,0,0">
                  <w:txbxContent>
                    <w:p w14:paraId="0D4B1D15" w14:textId="77777777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949724" w14:textId="332FEA6B" w:rsidR="006C01FE" w:rsidRDefault="006C01FE" w:rsidP="006C01FE">
      <w:pPr>
        <w:rPr>
          <w:b/>
          <w:bCs/>
        </w:rPr>
      </w:pPr>
    </w:p>
    <w:p w14:paraId="0233C2B8" w14:textId="58352555" w:rsidR="006C01FE" w:rsidRDefault="006C01FE" w:rsidP="006C01FE">
      <w:pPr>
        <w:rPr>
          <w:b/>
          <w:bCs/>
        </w:rPr>
      </w:pPr>
    </w:p>
    <w:p w14:paraId="2226F987" w14:textId="0CB5170E" w:rsidR="006C01FE" w:rsidRDefault="006C01FE" w:rsidP="006C01FE">
      <w:pPr>
        <w:rPr>
          <w:b/>
          <w:bCs/>
        </w:rPr>
      </w:pPr>
    </w:p>
    <w:p w14:paraId="36B7388B" w14:textId="1831B5D1" w:rsidR="006C01FE" w:rsidRDefault="006C01FE" w:rsidP="006C01FE">
      <w:pPr>
        <w:rPr>
          <w:b/>
          <w:bCs/>
        </w:rPr>
      </w:pPr>
    </w:p>
    <w:p w14:paraId="743552C3" w14:textId="7CB910A2" w:rsidR="006C01FE" w:rsidRDefault="006C01FE" w:rsidP="006C01F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Medzný uhol</w:t>
      </w:r>
    </w:p>
    <w:p w14:paraId="2E6BE12B" w14:textId="523849AE" w:rsidR="006C01FE" w:rsidRPr="006C01FE" w:rsidRDefault="006C01FE" w:rsidP="006C01FE">
      <w:pPr>
        <w:pStyle w:val="Odsekzoznamu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</w:p>
    <w:p w14:paraId="546F7E7D" w14:textId="143B8C63" w:rsidR="006C01FE" w:rsidRPr="006C01FE" w:rsidRDefault="006C01FE" w:rsidP="006C01FE">
      <w:pPr>
        <w:pStyle w:val="Odsekzoznamu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CBCE" wp14:editId="68C92515">
                <wp:simplePos x="0" y="0"/>
                <wp:positionH relativeFrom="column">
                  <wp:posOffset>1438910</wp:posOffset>
                </wp:positionH>
                <wp:positionV relativeFrom="paragraph">
                  <wp:posOffset>1221105</wp:posOffset>
                </wp:positionV>
                <wp:extent cx="2114550" cy="0"/>
                <wp:effectExtent l="0" t="0" r="0" b="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2AF13" id="Rovná spojnica 3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3pt,96.15pt" to="279.8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2ZmQEAAIg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E408C" wp14:editId="5CEC013A">
                <wp:simplePos x="0" y="0"/>
                <wp:positionH relativeFrom="column">
                  <wp:posOffset>2496185</wp:posOffset>
                </wp:positionH>
                <wp:positionV relativeFrom="paragraph">
                  <wp:posOffset>363855</wp:posOffset>
                </wp:positionV>
                <wp:extent cx="0" cy="1695450"/>
                <wp:effectExtent l="0" t="0" r="38100" b="19050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47A3" id="Rovná spojnica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28.65pt" to="196.5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> Je to taký uhol dopadu, pri ktorom sa svetlo už neláme (</w:t>
      </w:r>
      <m:oMath>
        <m:r>
          <w:rPr>
            <w:rFonts w:ascii="Cambria Math" w:eastAsiaTheme="minorEastAsia" w:hAnsi="Cambria Math"/>
          </w:rPr>
          <m:t>β=90°</m:t>
        </m:r>
      </m:oMath>
      <w:r>
        <w:rPr>
          <w:rFonts w:eastAsiaTheme="minorEastAsia"/>
        </w:rPr>
        <w:t>), iba odráža (úplný/totálny odraz)</w:t>
      </w:r>
    </w:p>
    <w:p w14:paraId="4C85DE5C" w14:textId="0DAA6C69" w:rsidR="006C01FE" w:rsidRPr="006C01FE" w:rsidRDefault="002E1D31" w:rsidP="006C01FE">
      <w:pPr>
        <w:pStyle w:val="Odsekzoznamu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E0DB5E2" wp14:editId="20FDA623">
                <wp:simplePos x="0" y="0"/>
                <wp:positionH relativeFrom="column">
                  <wp:posOffset>2215790</wp:posOffset>
                </wp:positionH>
                <wp:positionV relativeFrom="paragraph">
                  <wp:posOffset>661215</wp:posOffset>
                </wp:positionV>
                <wp:extent cx="573840" cy="115560"/>
                <wp:effectExtent l="38100" t="38100" r="36195" b="37465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38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8E252" id="Písanie rukou 46" o:spid="_x0000_s1026" type="#_x0000_t75" style="position:absolute;margin-left:174.1pt;margin-top:51.7pt;width:45.9pt;height: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">
                <v:imagedata r:id="rId14" o:title=""/>
              </v:shape>
            </w:pict>
          </mc:Fallback>
        </mc:AlternateContent>
      </w:r>
      <w:r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2D892" wp14:editId="51E8E390">
                <wp:simplePos x="0" y="0"/>
                <wp:positionH relativeFrom="column">
                  <wp:posOffset>2309495</wp:posOffset>
                </wp:positionH>
                <wp:positionV relativeFrom="paragraph">
                  <wp:posOffset>838835</wp:posOffset>
                </wp:positionV>
                <wp:extent cx="643255" cy="609600"/>
                <wp:effectExtent l="0" t="0" r="4445" b="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F3937" w14:textId="77777777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2D892" id="Textové pole 37" o:spid="_x0000_s1036" type="#_x0000_t202" style="position:absolute;left:0;text-align:left;margin-left:181.85pt;margin-top:66.05pt;width:50.65pt;height:4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" filled="f" stroked="f" strokeweight=".5pt">
                <v:textbox inset="0,0,0,0">
                  <w:txbxContent>
                    <w:p w14:paraId="777F3937" w14:textId="77777777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925C09D" wp14:editId="70565DBF">
                <wp:simplePos x="0" y="0"/>
                <wp:positionH relativeFrom="column">
                  <wp:posOffset>2496230</wp:posOffset>
                </wp:positionH>
                <wp:positionV relativeFrom="paragraph">
                  <wp:posOffset>1043175</wp:posOffset>
                </wp:positionV>
                <wp:extent cx="291600" cy="235440"/>
                <wp:effectExtent l="38100" t="38100" r="32385" b="31750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60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13E2" id="Písanie rukou 43" o:spid="_x0000_s1026" type="#_x0000_t75" style="position:absolute;margin-left:196.2pt;margin-top:81.8pt;width:23.65pt;height:1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AF521" wp14:editId="77473C58">
                <wp:simplePos x="0" y="0"/>
                <wp:positionH relativeFrom="column">
                  <wp:posOffset>2482850</wp:posOffset>
                </wp:positionH>
                <wp:positionV relativeFrom="paragraph">
                  <wp:posOffset>1036955</wp:posOffset>
                </wp:positionV>
                <wp:extent cx="946150" cy="0"/>
                <wp:effectExtent l="0" t="76200" r="25400" b="11430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73142" id="Rovná spojnica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81.65pt" to="270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" strokecolor="black [3200]">
                <v:stroke endarrow="open"/>
              </v:line>
            </w:pict>
          </mc:Fallback>
        </mc:AlternateContent>
      </w:r>
      <w:r w:rsidR="006C01FE" w:rsidRP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F0BE4" wp14:editId="109A63BE">
                <wp:simplePos x="0" y="0"/>
                <wp:positionH relativeFrom="column">
                  <wp:posOffset>1835785</wp:posOffset>
                </wp:positionH>
                <wp:positionV relativeFrom="paragraph">
                  <wp:posOffset>506730</wp:posOffset>
                </wp:positionV>
                <wp:extent cx="1447800" cy="609600"/>
                <wp:effectExtent l="0" t="0" r="0" b="0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007AF" w14:textId="23CC2C7E" w:rsidR="006C01FE" w:rsidRDefault="006C01FE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α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F0BE4" id="Textové pole 36" o:spid="_x0000_s1037" type="#_x0000_t202" style="position:absolute;left:0;text-align:left;margin-left:144.55pt;margin-top:39.9pt;width:114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bSEQIAACY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" filled="f" stroked="f" strokeweight=".5pt">
                <v:textbox inset="0,0,0,0">
                  <w:txbxContent>
                    <w:p w14:paraId="2FE007AF" w14:textId="23CC2C7E" w:rsidR="006C01FE" w:rsidRDefault="006C01FE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α  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1F582" wp14:editId="7A70B0B5">
                <wp:simplePos x="0" y="0"/>
                <wp:positionH relativeFrom="column">
                  <wp:posOffset>2495550</wp:posOffset>
                </wp:positionH>
                <wp:positionV relativeFrom="paragraph">
                  <wp:posOffset>370205</wp:posOffset>
                </wp:positionV>
                <wp:extent cx="695325" cy="666750"/>
                <wp:effectExtent l="0" t="0" r="28575" b="19050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F6861" id="Rovná spojnica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9.15pt" to="251.2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C01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A1268" wp14:editId="52F2BF2C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695325" cy="666750"/>
                <wp:effectExtent l="0" t="0" r="28575" b="1905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A7C2A" id="Rovná spojnica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5pt" to="195.7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sectPr w:rsidR="006C01FE" w:rsidRPr="006C01F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E"/>
    <w:rsid w:val="001F40F2"/>
    <w:rsid w:val="002E1D31"/>
    <w:rsid w:val="003A5040"/>
    <w:rsid w:val="006C01FE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1782"/>
  <w15:chartTrackingRefBased/>
  <w15:docId w15:val="{897DBFD8-F9A2-44E9-B144-65C50AB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C0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35:10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24575,'85'2'0,"95"-5"0,-165 0 0,0-1 0,0 0 0,0-1 0,0-1 0,-1 0 0,0-2 0,-1 1 0,1-1 0,14-13 0,26-13 0,-8 2-1365,-32 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35:05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 24575,'1'-3'0,"0"0"0,-1 1 0,1-1 0,1 0 0,-1 1 0,0-1 0,1 1 0,-1-1 0,1 1 0,0 0 0,0-1 0,0 1 0,0 0 0,2-2 0,35-24 0,-8 14 0,0 1 0,1 2 0,0 1 0,45-9 0,-21 10 0,-26 3 0,0 1 0,39 0 0,-15 3 0,-29 1 0,1 0 0,-1 2 0,0 1 0,28 5 0,-49-6-170,0 0-1,0 0 0,0 1 1,0 0-1,0-1 0,0 1 1,4 4-1,4 4-6655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39:19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0 438 24575,'54'1'0,"-23"1"0,-1-2 0,0-2 0,0 0 0,32-8 0,-14 2 0,-36 7 0,0-1 0,-1-1 0,0 0 0,22-8 0,-14 4 0,1 1 0,-1 0 0,1 2 0,23-3 0,-24 4 0,0 0 0,0-1 0,-1-1 0,0-1 0,23-10 0,-27 10 0,0 1 0,0 0 0,22-5 0,-25 8 0,0 0 0,-1-1 0,1-1 0,0 0 0,-1-1 0,0 1 0,17-13 0,45-27 0,-55 34 0,1 0 0,27-22 0,29-22 0,-49 37 0,37-31 0,-60 46-105,0-1 0,0 1 0,-1 0 0,1 0 0,-1-1 0,0 1 0,1 0 0,-1-1 0,0 0 0,-1 1 0,1-1 0,0-4 0,1-6-6721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39:16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92 24575,'9'0'0,"0"-1"0,0 0 0,0 0 0,0-1 0,-1 0 0,1 0 0,-1-1 0,1 0 0,-1-1 0,0 0 0,0 0 0,10-8 0,-4 4 0,0 1 0,1 1 0,0 0 0,1 0 0,-1 2 0,1 0 0,0 0 0,26-1 0,15 2 0,64 5 0,-35 0 0,-80-2-105,0 0 0,0 1 0,1-1 0,-1 1 0,0 1 0,0-1 0,0 1 0,-1 0 0,1 0 0,0 1 0,-1 0 0,10 6 0,-5 0-6721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43:34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1 320 24575,'0'-6'0,"1"0"0,-1 0 0,1 0 0,1 0 0,-1 0 0,1 0 0,0 0 0,1 1 0,-1-1 0,1 0 0,0 1 0,0 0 0,1 0 0,0 0 0,4-4 0,6-6 0,1 1 0,1 1 0,20-14 0,-4 8 0,0 2 0,1 1 0,1 1 0,0 2 0,66-17 0,-76 23 0,23-5 0,1 3 0,0 1 0,66-2 0,149 10 0,-115 2 0,-117-2 0,-20-2 0,0 2 0,0 0 0,0 0 0,1 1 0,-1 0 0,0 0 0,-1 2 0,1-1 0,0 1 0,-1 1 0,1 0 0,-1 1 0,13 7 0,-14-7 0,0 0 0,1-1 0,-1 1 0,20 4 0,-21-7 0,0 0 0,0 1 0,0 0 0,-1 1 0,1 0 0,-1 0 0,1 0 0,9 9 0,-5-3 0,1 0 0,0-1 0,19 10 0,-22-13 0,0-1 0,0 1 0,-1 1 0,0 0 0,0 0 0,0 1 0,-1 0 0,9 11 0,-10-9-1365,1-3-5461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1:43:17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809 0 24575,'-2'2'0,"0"0"0,-1 0 0,1 0 0,1 1 0,-1-1 0,0 1 0,0-1 0,1 1 0,0-1 0,-1 1 0,1 0 0,-1 5 0,-7 9 0,-56 89 0,-29 38 0,68-114 0,-2-1 0,-58 47 0,-11 10 0,81-72 0,-1 0 0,-1-2 0,-26 15 0,24-15 0,7-5 17,0 0 0,0-2 1,0 1-1,-1-2 0,0 0 0,-28 5 0,8-5-760,-60-1 1,78-3-6084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2023-01-29T21:32:00Z</dcterms:created>
  <dcterms:modified xsi:type="dcterms:W3CDTF">2023-01-29T21:43:00Z</dcterms:modified>
</cp:coreProperties>
</file>