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4825" w14:textId="2903EC32" w:rsidR="003A5040" w:rsidRDefault="00814482" w:rsidP="001F40F2">
      <w:pPr>
        <w:pStyle w:val="Nzov"/>
        <w:jc w:val="center"/>
      </w:pPr>
      <w:r>
        <w:t xml:space="preserve">Ján Hollý  - Epos </w:t>
      </w:r>
      <w:proofErr w:type="spellStart"/>
      <w:r>
        <w:t>Svatopluk</w:t>
      </w:r>
      <w:proofErr w:type="spellEnd"/>
    </w:p>
    <w:p w14:paraId="53789752" w14:textId="77777777" w:rsidR="00B63465" w:rsidRDefault="00B63465" w:rsidP="00B63465"/>
    <w:p w14:paraId="5452037F" w14:textId="3BDC5F46" w:rsidR="00B63465" w:rsidRDefault="0030045C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30045C">
        <w:rPr>
          <w:b/>
          <w:bCs/>
        </w:rPr>
        <w:t>Autor:</w:t>
      </w:r>
    </w:p>
    <w:p w14:paraId="2E5F9AD6" w14:textId="62F2A4AF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> Klasicizmus 17. – 19. storočie</w:t>
      </w:r>
    </w:p>
    <w:p w14:paraId="76A00931" w14:textId="6960DD3C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> Katolícky kňaz, spisovateľ - sľú</w:t>
      </w:r>
      <w:proofErr w:type="spellStart"/>
      <w:r>
        <w:t>benec</w:t>
      </w:r>
      <w:proofErr w:type="spellEnd"/>
      <w:r>
        <w:t xml:space="preserve"> štúrovskej slovenčiny </w:t>
      </w:r>
    </w:p>
    <w:p w14:paraId="594AD8CA" w14:textId="2335BFEC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bookmarkStart w:id="0" w:name="_Hlk145085982"/>
      <w:r>
        <w:t> Óda – lyrický oslavný žáner</w:t>
      </w:r>
    </w:p>
    <w:p w14:paraId="7577688F" w14:textId="4F94781D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Idyla – báseň ktorá oslavuje jednoduchý život ľudí a ich </w:t>
      </w:r>
      <w:proofErr w:type="spellStart"/>
      <w:r>
        <w:t>spolunažitie</w:t>
      </w:r>
      <w:proofErr w:type="spellEnd"/>
      <w:r>
        <w:t xml:space="preserve"> s prírodou.</w:t>
      </w:r>
    </w:p>
    <w:p w14:paraId="1EB9CD7F" w14:textId="0074EC9D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Epos – epický žáner – najreprezentatívnejší, veľký rozsah, </w:t>
      </w:r>
      <w:bookmarkEnd w:id="0"/>
      <w:r>
        <w:t xml:space="preserve">dej, epos bol nahradený románom </w:t>
      </w:r>
    </w:p>
    <w:p w14:paraId="19989525" w14:textId="618D8BB6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> Žalospev – smutná báseň</w:t>
      </w:r>
    </w:p>
    <w:p w14:paraId="3EB799C8" w14:textId="77777777" w:rsidR="0030045C" w:rsidRDefault="0030045C" w:rsidP="0030045C">
      <w:pPr>
        <w:rPr>
          <w:b/>
          <w:bCs/>
        </w:rPr>
      </w:pPr>
    </w:p>
    <w:p w14:paraId="581F18BF" w14:textId="21A1CC96" w:rsidR="0030045C" w:rsidRDefault="0030045C" w:rsidP="0030045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Epos </w:t>
      </w:r>
      <w:proofErr w:type="spellStart"/>
      <w:r>
        <w:rPr>
          <w:b/>
          <w:bCs/>
        </w:rPr>
        <w:t>Svatopluk</w:t>
      </w:r>
      <w:proofErr w:type="spellEnd"/>
    </w:p>
    <w:p w14:paraId="40AB30FD" w14:textId="78063A7F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> 12 spevov</w:t>
      </w:r>
    </w:p>
    <w:p w14:paraId="4F273571" w14:textId="182B41E6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Hl. Postava – </w:t>
      </w:r>
      <w:proofErr w:type="spellStart"/>
      <w:r>
        <w:t>Svatopluk</w:t>
      </w:r>
      <w:proofErr w:type="spellEnd"/>
      <w:r>
        <w:t xml:space="preserve"> (historická postava)</w:t>
      </w:r>
    </w:p>
    <w:p w14:paraId="670F23D7" w14:textId="54939217" w:rsidR="0030045C" w:rsidRPr="0030045C" w:rsidRDefault="0030045C" w:rsidP="0030045C">
      <w:pPr>
        <w:pStyle w:val="Odsekzoznamu"/>
        <w:numPr>
          <w:ilvl w:val="1"/>
          <w:numId w:val="1"/>
        </w:numPr>
        <w:rPr>
          <w:b/>
          <w:bCs/>
        </w:rPr>
      </w:pPr>
      <w:r>
        <w:t> Zápletka – hovorí o Svätoplukovej zrade vlastných a víťazstvo na hrade Devín</w:t>
      </w:r>
    </w:p>
    <w:sectPr w:rsidR="0030045C" w:rsidRPr="0030045C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1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82"/>
    <w:rsid w:val="001F40F2"/>
    <w:rsid w:val="0030045C"/>
    <w:rsid w:val="003A5040"/>
    <w:rsid w:val="00814482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59ED"/>
  <w15:chartTrackingRefBased/>
  <w15:docId w15:val="{87357B96-3022-453A-AB22-A31A645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2023-09-08T15:15:00Z</dcterms:created>
  <dcterms:modified xsi:type="dcterms:W3CDTF">2023-09-08T15:20:00Z</dcterms:modified>
</cp:coreProperties>
</file>