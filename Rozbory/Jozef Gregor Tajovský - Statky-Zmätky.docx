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FC0F6" w14:textId="1AA3395A" w:rsidR="003A5040" w:rsidRDefault="000A0CEF" w:rsidP="001F40F2">
      <w:pPr>
        <w:pStyle w:val="Nzov"/>
        <w:jc w:val="center"/>
      </w:pPr>
      <w:r>
        <w:t>Jozef Gregor Tajovský</w:t>
      </w:r>
      <w:r w:rsidR="00621FD8">
        <w:t xml:space="preserve">  - Statky-Zmätky</w:t>
      </w:r>
    </w:p>
    <w:p w14:paraId="0A5A6FB8" w14:textId="77777777" w:rsidR="00B63465" w:rsidRDefault="00B63465" w:rsidP="00B63465"/>
    <w:p w14:paraId="3A7B3506" w14:textId="1CB387AB" w:rsidR="00AB255C" w:rsidRPr="00AB255C" w:rsidRDefault="00AB255C" w:rsidP="00B63465">
      <w:pPr>
        <w:pStyle w:val="Odsekzoznamu"/>
        <w:numPr>
          <w:ilvl w:val="0"/>
          <w:numId w:val="1"/>
        </w:numPr>
        <w:rPr>
          <w:b/>
          <w:bCs/>
        </w:rPr>
      </w:pPr>
      <w:r w:rsidRPr="00AB255C">
        <w:rPr>
          <w:b/>
          <w:bCs/>
        </w:rPr>
        <w:t>Autor:</w:t>
      </w:r>
    </w:p>
    <w:p w14:paraId="4A7C8ADC" w14:textId="6762203A" w:rsidR="00B63465" w:rsidRDefault="00621FD8" w:rsidP="00AB255C">
      <w:pPr>
        <w:pStyle w:val="Odsekzoznamu"/>
        <w:numPr>
          <w:ilvl w:val="1"/>
          <w:numId w:val="1"/>
        </w:numPr>
      </w:pPr>
      <w:r>
        <w:t>Slovenská literatúra, realizmus (2. vlna Slovenského literárneho realizmu – kritický realizmus)</w:t>
      </w:r>
    </w:p>
    <w:p w14:paraId="27E0E9B2" w14:textId="0B675E11" w:rsidR="00621FD8" w:rsidRDefault="00621FD8" w:rsidP="00AB255C">
      <w:pPr>
        <w:pStyle w:val="Odsekzoznamu"/>
        <w:numPr>
          <w:ilvl w:val="1"/>
          <w:numId w:val="1"/>
        </w:numPr>
      </w:pPr>
      <w:r>
        <w:t>Hlavné zlé javy (chudoba, nezamestnanosť)</w:t>
      </w:r>
    </w:p>
    <w:p w14:paraId="19DD863D" w14:textId="3BB7DA38" w:rsidR="00621FD8" w:rsidRDefault="00621FD8" w:rsidP="00AB255C">
      <w:pPr>
        <w:pStyle w:val="Odsekzoznamu"/>
        <w:numPr>
          <w:ilvl w:val="1"/>
          <w:numId w:val="1"/>
        </w:numPr>
      </w:pPr>
      <w:r>
        <w:t>Písal prózy, hlavne poviedky (Maco Mlieč, Apoliena, Mamka Pôstková...)</w:t>
      </w:r>
    </w:p>
    <w:p w14:paraId="5BA52B44" w14:textId="0F044130" w:rsidR="00621FD8" w:rsidRDefault="00621FD8" w:rsidP="00AB255C">
      <w:pPr>
        <w:pStyle w:val="Odsekzoznamu"/>
        <w:numPr>
          <w:ilvl w:val="1"/>
          <w:numId w:val="1"/>
        </w:numPr>
      </w:pPr>
      <w:r>
        <w:t>Dráma: Statky-zmätky, ženský zákon</w:t>
      </w:r>
    </w:p>
    <w:p w14:paraId="51792C7B" w14:textId="0A794B7D" w:rsidR="00621FD8" w:rsidRDefault="00621FD8" w:rsidP="00AB255C">
      <w:pPr>
        <w:pStyle w:val="Odsekzoznamu"/>
        <w:numPr>
          <w:ilvl w:val="1"/>
          <w:numId w:val="1"/>
        </w:numPr>
      </w:pPr>
      <w:r>
        <w:t>Je považovaný za zakladateľa realistickej drámy</w:t>
      </w:r>
    </w:p>
    <w:p w14:paraId="4CD1F422" w14:textId="77777777" w:rsidR="00AB255C" w:rsidRDefault="00AB255C" w:rsidP="00AB255C"/>
    <w:p w14:paraId="50FA60D0" w14:textId="6ABB1E9B" w:rsidR="00AB255C" w:rsidRPr="00BE365E" w:rsidRDefault="00AB255C" w:rsidP="00AB255C">
      <w:pPr>
        <w:pStyle w:val="Odsekzoznamu"/>
        <w:numPr>
          <w:ilvl w:val="0"/>
          <w:numId w:val="1"/>
        </w:numPr>
      </w:pPr>
      <w:r>
        <w:rPr>
          <w:b/>
          <w:bCs/>
        </w:rPr>
        <w:t>Statky-Zmätky</w:t>
      </w:r>
    </w:p>
    <w:p w14:paraId="547765BB" w14:textId="5A39D301" w:rsidR="00BE365E" w:rsidRDefault="00BE365E" w:rsidP="00BE365E">
      <w:pPr>
        <w:pStyle w:val="Odsekzoznamu"/>
        <w:numPr>
          <w:ilvl w:val="1"/>
          <w:numId w:val="1"/>
        </w:numPr>
      </w:pPr>
      <w:r>
        <w:rPr>
          <w:b/>
          <w:bCs/>
        </w:rPr>
        <w:t xml:space="preserve"> Lit. Druh </w:t>
      </w:r>
      <w:r>
        <w:t>– Dráma</w:t>
      </w:r>
    </w:p>
    <w:p w14:paraId="0BF17C10" w14:textId="6F84F76C" w:rsidR="00BE365E" w:rsidRDefault="00BE365E" w:rsidP="00BE365E">
      <w:pPr>
        <w:pStyle w:val="Odsekzoznamu"/>
        <w:numPr>
          <w:ilvl w:val="1"/>
          <w:numId w:val="1"/>
        </w:numPr>
      </w:pPr>
      <w:r>
        <w:rPr>
          <w:b/>
          <w:bCs/>
        </w:rPr>
        <w:t> Lit</w:t>
      </w:r>
      <w:r w:rsidRPr="00BE365E">
        <w:t>.</w:t>
      </w:r>
      <w:r>
        <w:t xml:space="preserve"> Ž</w:t>
      </w:r>
      <w:r>
        <w:rPr>
          <w:b/>
          <w:bCs/>
        </w:rPr>
        <w:t xml:space="preserve">áner </w:t>
      </w:r>
      <w:r>
        <w:t>– Činohra</w:t>
      </w:r>
    </w:p>
    <w:p w14:paraId="1C8A6B61" w14:textId="0F714CE4" w:rsidR="00BE365E" w:rsidRPr="00AB255C" w:rsidRDefault="00BE365E" w:rsidP="00BE365E">
      <w:pPr>
        <w:pStyle w:val="Odsekzoznamu"/>
        <w:numPr>
          <w:ilvl w:val="1"/>
          <w:numId w:val="1"/>
        </w:numPr>
      </w:pPr>
      <w:r>
        <w:t> 4 dejstvá, forma prózy, ľudová reč postáv</w:t>
      </w:r>
    </w:p>
    <w:p w14:paraId="2A1608DC" w14:textId="62A2395A" w:rsidR="00AB255C" w:rsidRPr="00AB255C" w:rsidRDefault="00AB255C" w:rsidP="00AB255C">
      <w:pPr>
        <w:pStyle w:val="Odsekzoznamu"/>
        <w:numPr>
          <w:ilvl w:val="1"/>
          <w:numId w:val="1"/>
        </w:numPr>
        <w:rPr>
          <w:b/>
          <w:bCs/>
        </w:rPr>
      </w:pPr>
      <w:r>
        <w:t> </w:t>
      </w:r>
      <w:r w:rsidRPr="00AB255C">
        <w:rPr>
          <w:b/>
          <w:bCs/>
        </w:rPr>
        <w:t xml:space="preserve">Miesto, čas </w:t>
      </w:r>
      <w:r>
        <w:t>– dedina, prelom 20. storočia</w:t>
      </w:r>
    </w:p>
    <w:p w14:paraId="1A62E781" w14:textId="6501481C" w:rsidR="00AB255C" w:rsidRPr="00AB255C" w:rsidRDefault="00AB255C" w:rsidP="00AB255C">
      <w:pPr>
        <w:pStyle w:val="Odsekzoznamu"/>
        <w:numPr>
          <w:ilvl w:val="1"/>
          <w:numId w:val="1"/>
        </w:numPr>
        <w:rPr>
          <w:b/>
          <w:bCs/>
        </w:rPr>
      </w:pPr>
      <w:r>
        <w:t> Tri rodiny (Palčíkovci, Kamenskí, Ľavkovci)</w:t>
      </w:r>
    </w:p>
    <w:p w14:paraId="07A48FC2" w14:textId="5B071C86" w:rsidR="00AB255C" w:rsidRDefault="00BE365E" w:rsidP="00AB255C">
      <w:pPr>
        <w:pStyle w:val="Odsekzoznamu"/>
        <w:numPr>
          <w:ilvl w:val="1"/>
          <w:numId w:val="1"/>
        </w:numPr>
      </w:pPr>
      <w:r>
        <w:t> Ľ</w:t>
      </w:r>
      <w:r w:rsidRPr="00BE365E">
        <w:t>avkov</w:t>
      </w:r>
      <w:r>
        <w:t>ci – Ďuro</w:t>
      </w:r>
    </w:p>
    <w:p w14:paraId="0875AF6D" w14:textId="5C0E809C" w:rsidR="00BE365E" w:rsidRDefault="00BE365E" w:rsidP="00AB255C">
      <w:pPr>
        <w:pStyle w:val="Odsekzoznamu"/>
        <w:numPr>
          <w:ilvl w:val="1"/>
          <w:numId w:val="1"/>
        </w:numPr>
      </w:pPr>
      <w:r>
        <w:t> Kamenskí – Zuzka</w:t>
      </w:r>
    </w:p>
    <w:p w14:paraId="4A10C60B" w14:textId="7623DF44" w:rsidR="00BE365E" w:rsidRDefault="00BE365E" w:rsidP="00AB255C">
      <w:pPr>
        <w:pStyle w:val="Odsekzoznamu"/>
        <w:numPr>
          <w:ilvl w:val="1"/>
          <w:numId w:val="1"/>
        </w:numPr>
      </w:pPr>
      <w:r>
        <w:t> Palčíkovci – bezdetný, bohatý, veľmi lipli na majetku</w:t>
      </w:r>
    </w:p>
    <w:p w14:paraId="7F502211" w14:textId="00C2C588" w:rsidR="00BE365E" w:rsidRDefault="00BE365E" w:rsidP="00AB255C">
      <w:pPr>
        <w:pStyle w:val="Odsekzoznamu"/>
        <w:numPr>
          <w:ilvl w:val="1"/>
          <w:numId w:val="1"/>
        </w:numPr>
      </w:pPr>
      <w:r>
        <w:t> Dejová línia:</w:t>
      </w:r>
    </w:p>
    <w:p w14:paraId="40320DA2" w14:textId="66F12473" w:rsidR="00BE365E" w:rsidRDefault="00BE365E" w:rsidP="00BE365E">
      <w:pPr>
        <w:pStyle w:val="Odsekzoznamu"/>
        <w:numPr>
          <w:ilvl w:val="2"/>
          <w:numId w:val="1"/>
        </w:numPr>
      </w:pPr>
      <w:r>
        <w:t>Plán bol aby Ďuro a Zuzka uzavreli manželstvo, pôjdu bývať k Palčíkovcom a budú im pomáhať a potom im prepíšu majetok</w:t>
      </w:r>
    </w:p>
    <w:p w14:paraId="2447367E" w14:textId="6A2B78B1" w:rsidR="00BE365E" w:rsidRDefault="00BE365E" w:rsidP="00BE365E">
      <w:pPr>
        <w:pStyle w:val="Odsekzoznamu"/>
        <w:numPr>
          <w:ilvl w:val="2"/>
          <w:numId w:val="1"/>
        </w:numPr>
      </w:pPr>
      <w:r>
        <w:t xml:space="preserve">Nakoniec sa zobrali a šli bývať k Palčíkovcom, manželstvo nebolo šťastné, čím viac Ďuro tlačil na Palčíkovcov, tým menej chceli </w:t>
      </w:r>
    </w:p>
    <w:p w14:paraId="4F72AB0E" w14:textId="5BB8240C" w:rsidR="00BE365E" w:rsidRDefault="00BE365E" w:rsidP="00BE365E">
      <w:pPr>
        <w:pStyle w:val="Odsekzoznamu"/>
        <w:numPr>
          <w:ilvl w:val="2"/>
          <w:numId w:val="1"/>
        </w:numPr>
      </w:pPr>
      <w:r>
        <w:t>Zuzka od Ďura odišla, Ďuro si doviedol domov Betu, bývalú frajerku</w:t>
      </w:r>
    </w:p>
    <w:p w14:paraId="6E780518" w14:textId="7DC07E76" w:rsidR="00BE365E" w:rsidRDefault="00BE365E" w:rsidP="00BE365E">
      <w:pPr>
        <w:pStyle w:val="Odsekzoznamu"/>
        <w:numPr>
          <w:ilvl w:val="2"/>
          <w:numId w:val="1"/>
        </w:numPr>
      </w:pPr>
      <w:r>
        <w:t>Nakoniec aj Beta odchádza</w:t>
      </w:r>
    </w:p>
    <w:p w14:paraId="5FC234FD" w14:textId="4FB1E7C8" w:rsidR="00BE365E" w:rsidRDefault="00BE365E" w:rsidP="00BE365E">
      <w:pPr>
        <w:pStyle w:val="Odsekzoznamu"/>
        <w:numPr>
          <w:ilvl w:val="2"/>
          <w:numId w:val="1"/>
        </w:numPr>
      </w:pPr>
      <w:r>
        <w:t xml:space="preserve">Na 2. Vianoce sa všetci stretávajú a uzmierujú sa </w:t>
      </w:r>
    </w:p>
    <w:p w14:paraId="19837242" w14:textId="68BAA5EB" w:rsidR="00BE365E" w:rsidRDefault="00BE365E" w:rsidP="00BE365E">
      <w:pPr>
        <w:pStyle w:val="Odsekzoznamu"/>
        <w:numPr>
          <w:ilvl w:val="2"/>
          <w:numId w:val="1"/>
        </w:numPr>
      </w:pPr>
      <w:r>
        <w:t>Ďuro prosí Zuzku o odpustenie, Zuzka mu odpúšťa, ale nevzala ho späť</w:t>
      </w:r>
    </w:p>
    <w:p w14:paraId="4350368B" w14:textId="4F2A8E1C" w:rsidR="00BE365E" w:rsidRDefault="00BE365E" w:rsidP="00BE365E">
      <w:pPr>
        <w:pStyle w:val="Odsekzoznamu"/>
        <w:numPr>
          <w:ilvl w:val="1"/>
          <w:numId w:val="1"/>
        </w:numPr>
      </w:pPr>
      <w:r>
        <w:t> </w:t>
      </w:r>
      <w:r w:rsidRPr="00BE365E">
        <w:rPr>
          <w:b/>
          <w:bCs/>
        </w:rPr>
        <w:t>Téma</w:t>
      </w:r>
      <w:r>
        <w:t xml:space="preserve"> – Príbeh dvoch mladých ľudí ktorý uzavreli manželstvo bez lásky</w:t>
      </w:r>
    </w:p>
    <w:p w14:paraId="63BB77C2" w14:textId="2910EC08" w:rsidR="00BE365E" w:rsidRPr="00BE365E" w:rsidRDefault="00BE365E" w:rsidP="00BE365E">
      <w:pPr>
        <w:pStyle w:val="Odsekzoznamu"/>
        <w:numPr>
          <w:ilvl w:val="1"/>
          <w:numId w:val="1"/>
        </w:numPr>
      </w:pPr>
      <w:r>
        <w:t> </w:t>
      </w:r>
      <w:r w:rsidRPr="00BE365E">
        <w:rPr>
          <w:b/>
          <w:bCs/>
        </w:rPr>
        <w:t>Idea</w:t>
      </w:r>
      <w:r>
        <w:t xml:space="preserve"> – Prvoradá je láska, nie peniaze</w:t>
      </w:r>
    </w:p>
    <w:sectPr w:rsidR="00BE365E" w:rsidRPr="00BE365E" w:rsidSect="001F40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80798"/>
    <w:multiLevelType w:val="hybridMultilevel"/>
    <w:tmpl w:val="9578C6A6"/>
    <w:lvl w:ilvl="0" w:tplc="BAF254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0411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CEF"/>
    <w:rsid w:val="000A0CEF"/>
    <w:rsid w:val="001F40F2"/>
    <w:rsid w:val="003A5040"/>
    <w:rsid w:val="00621FD8"/>
    <w:rsid w:val="00AB255C"/>
    <w:rsid w:val="00B63465"/>
    <w:rsid w:val="00BE365E"/>
    <w:rsid w:val="00C630D0"/>
    <w:rsid w:val="00C63554"/>
    <w:rsid w:val="00D01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1D311"/>
  <w15:chartTrackingRefBased/>
  <w15:docId w15:val="{2FF7ACA5-73F3-478D-B10C-2860CEA13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1F40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1F40F2"/>
    <w:rPr>
      <w:rFonts w:asciiTheme="majorHAnsi" w:eastAsiaTheme="majorEastAsia" w:hAnsiTheme="majorHAnsi" w:cstheme="majorBidi"/>
      <w:spacing w:val="-10"/>
      <w:kern w:val="28"/>
      <w:sz w:val="56"/>
      <w:szCs w:val="56"/>
      <w:lang w:val="sk-SK"/>
    </w:rPr>
  </w:style>
  <w:style w:type="paragraph" w:styleId="Odsekzoznamu">
    <w:name w:val="List Paragraph"/>
    <w:basedOn w:val="Normlny"/>
    <w:uiPriority w:val="34"/>
    <w:qFormat/>
    <w:rsid w:val="00B63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%20enhanced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 enhanced.dotx</Template>
  <TotalTime>11</TotalTime>
  <Pages>1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4</cp:revision>
  <dcterms:created xsi:type="dcterms:W3CDTF">2023-09-08T15:27:00Z</dcterms:created>
  <dcterms:modified xsi:type="dcterms:W3CDTF">2023-09-08T16:20:00Z</dcterms:modified>
</cp:coreProperties>
</file>