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5040" w:rsidRDefault="00A46AB7" w:rsidP="001F40F2">
      <w:pPr>
        <w:pStyle w:val="Nzov"/>
        <w:jc w:val="center"/>
      </w:pPr>
      <w:r>
        <w:t>S. H. Vajanský  - Nôžka</w:t>
      </w:r>
    </w:p>
    <w:p w:rsidR="00B63465" w:rsidRDefault="00B63465" w:rsidP="00B63465"/>
    <w:p w:rsidR="00B63465" w:rsidRDefault="0074428F" w:rsidP="00B63465">
      <w:pPr>
        <w:pStyle w:val="Odsekzoznamu"/>
        <w:numPr>
          <w:ilvl w:val="0"/>
          <w:numId w:val="1"/>
        </w:numPr>
      </w:pPr>
      <w:r>
        <w:t>Slovenský realistický spisovateľ (koniec 19. storočia)</w:t>
      </w:r>
    </w:p>
    <w:p w:rsidR="0074428F" w:rsidRDefault="0074428F" w:rsidP="00B63465">
      <w:pPr>
        <w:pStyle w:val="Odsekzoznamu"/>
        <w:numPr>
          <w:ilvl w:val="0"/>
          <w:numId w:val="1"/>
        </w:numPr>
      </w:pPr>
      <w:r>
        <w:t>4 strofy, každá strofa 4 verše, Prerývaný rým ABCB</w:t>
      </w:r>
    </w:p>
    <w:p w:rsidR="0074428F" w:rsidRPr="00B63465" w:rsidRDefault="0074428F" w:rsidP="0074428F"/>
    <w:sectPr w:rsidR="0074428F" w:rsidRPr="00B63465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3222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AB7"/>
    <w:rsid w:val="001F40F2"/>
    <w:rsid w:val="003A5040"/>
    <w:rsid w:val="0074428F"/>
    <w:rsid w:val="00A46AB7"/>
    <w:rsid w:val="00B63465"/>
    <w:rsid w:val="00C6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010B9"/>
  <w15:chartTrackingRefBased/>
  <w15:docId w15:val="{BE3381A3-F139-4ED3-B806-5EC12011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2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2</cp:revision>
  <dcterms:created xsi:type="dcterms:W3CDTF">2023-09-08T16:21:00Z</dcterms:created>
  <dcterms:modified xsi:type="dcterms:W3CDTF">2023-09-08T16:23:00Z</dcterms:modified>
</cp:coreProperties>
</file>