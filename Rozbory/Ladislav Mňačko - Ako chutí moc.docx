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8D76" w14:textId="1F4FFA80" w:rsidR="003A5040" w:rsidRDefault="00CA1E83" w:rsidP="001F40F2">
      <w:pPr>
        <w:pStyle w:val="Nzov"/>
        <w:jc w:val="center"/>
      </w:pPr>
      <w:r>
        <w:t>Ladislav Mňačko  - Ako chutí moc</w:t>
      </w:r>
    </w:p>
    <w:p w14:paraId="44749D71" w14:textId="77777777" w:rsidR="00B63465" w:rsidRDefault="00B63465" w:rsidP="00B63465"/>
    <w:p w14:paraId="48C8CD05" w14:textId="763DB728" w:rsidR="00B63465" w:rsidRDefault="002D7673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2D7673">
        <w:rPr>
          <w:b/>
          <w:bCs/>
        </w:rPr>
        <w:t xml:space="preserve">L. Mňačko </w:t>
      </w:r>
    </w:p>
    <w:p w14:paraId="4FF9C9C8" w14:textId="1486A0AD" w:rsidR="002D7673" w:rsidRPr="002D7673" w:rsidRDefault="002D7673" w:rsidP="002D7673">
      <w:pPr>
        <w:pStyle w:val="Odsekzoznamu"/>
        <w:numPr>
          <w:ilvl w:val="1"/>
          <w:numId w:val="1"/>
        </w:numPr>
        <w:rPr>
          <w:b/>
          <w:bCs/>
        </w:rPr>
      </w:pPr>
      <w:r>
        <w:t> Narodil sa 29.1.1919 vo Valašských klobúkoch</w:t>
      </w:r>
    </w:p>
    <w:p w14:paraId="3306BB4B" w14:textId="009840B1" w:rsidR="002D7673" w:rsidRDefault="002D7673" w:rsidP="002D7673">
      <w:pPr>
        <w:pStyle w:val="Odsekzoznamu"/>
        <w:numPr>
          <w:ilvl w:val="1"/>
          <w:numId w:val="1"/>
        </w:numPr>
      </w:pPr>
      <w:r>
        <w:rPr>
          <w:b/>
          <w:bCs/>
        </w:rPr>
        <w:t> </w:t>
      </w:r>
      <w:r w:rsidRPr="002D7673">
        <w:t>Zomrel 24.2</w:t>
      </w:r>
      <w:r>
        <w:t>.1994 v Bratislave</w:t>
      </w:r>
    </w:p>
    <w:p w14:paraId="75F1935A" w14:textId="45C9C025" w:rsidR="002D7673" w:rsidRDefault="002D7673" w:rsidP="002D7673">
      <w:pPr>
        <w:pStyle w:val="Odsekzoznamu"/>
        <w:numPr>
          <w:ilvl w:val="1"/>
          <w:numId w:val="1"/>
        </w:numPr>
      </w:pPr>
      <w:r>
        <w:t> Publicista, prozaik, básnik</w:t>
      </w:r>
    </w:p>
    <w:p w14:paraId="27E3C43D" w14:textId="16C8C6FF" w:rsidR="002D7673" w:rsidRDefault="002D7673" w:rsidP="002D7673">
      <w:pPr>
        <w:pStyle w:val="Odsekzoznamu"/>
        <w:numPr>
          <w:ilvl w:val="1"/>
          <w:numId w:val="1"/>
        </w:numPr>
      </w:pPr>
      <w:r>
        <w:t> Slovenská literatúra, literatúra po roku 1945</w:t>
      </w:r>
    </w:p>
    <w:p w14:paraId="62BEC679" w14:textId="68EEC910" w:rsidR="002D7673" w:rsidRDefault="002D7673" w:rsidP="002D7673">
      <w:pPr>
        <w:pStyle w:val="Odsekzoznamu"/>
        <w:numPr>
          <w:ilvl w:val="1"/>
          <w:numId w:val="1"/>
        </w:numPr>
      </w:pPr>
      <w:r>
        <w:t> August 1968 – vyjadril nesúhlas s prechodom vojsk a vylúčili ho zo združenia spisovateľov</w:t>
      </w:r>
    </w:p>
    <w:p w14:paraId="5B93A22E" w14:textId="77777777" w:rsidR="002D7673" w:rsidRDefault="002D7673" w:rsidP="002D7673"/>
    <w:p w14:paraId="5F7071A7" w14:textId="08DE598B" w:rsidR="002D7673" w:rsidRDefault="002D7673" w:rsidP="002D7673">
      <w:pPr>
        <w:pStyle w:val="Odsekzoznamu"/>
        <w:numPr>
          <w:ilvl w:val="0"/>
          <w:numId w:val="1"/>
        </w:numPr>
        <w:rPr>
          <w:b/>
          <w:bCs/>
        </w:rPr>
      </w:pPr>
      <w:r w:rsidRPr="002D7673">
        <w:rPr>
          <w:b/>
          <w:bCs/>
        </w:rPr>
        <w:t>Ako chutí moc</w:t>
      </w:r>
    </w:p>
    <w:p w14:paraId="1A2E28B8" w14:textId="279F47A8" w:rsidR="002D7673" w:rsidRDefault="002D7673" w:rsidP="002D7673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Postavy: </w:t>
      </w:r>
      <w:r>
        <w:t>Frank, Vdova, Galovič, štátnik (mŕtvy)</w:t>
      </w:r>
    </w:p>
    <w:p w14:paraId="5F017277" w14:textId="0999C8BD" w:rsidR="002D7673" w:rsidRPr="002D7673" w:rsidRDefault="002D7673" w:rsidP="002D7673">
      <w:pPr>
        <w:pStyle w:val="Odsekzoznamu"/>
        <w:numPr>
          <w:ilvl w:val="1"/>
          <w:numId w:val="1"/>
        </w:numPr>
        <w:rPr>
          <w:b/>
          <w:bCs/>
        </w:rPr>
      </w:pPr>
      <w:r>
        <w:t> Stručná dejová línia</w:t>
      </w:r>
    </w:p>
    <w:p w14:paraId="582F7E50" w14:textId="155847FA" w:rsidR="002D7673" w:rsidRPr="001E0B0E" w:rsidRDefault="002D7673" w:rsidP="002D7673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Frank (novinár) prišiel na pohreb svojho priateľa (štátnika), kde mal fotiť do novín, pohreb bol plánovaný na 3 dni, stretával tam ľudí ktorí v ňom vyvolávali spomienky, František so štátnikom boli partizáni, neskôr sa odcudzili, keď prišiel k rakve nič necítil, rozdelila ich štátnikova 1. žena do ktorej bol Frank zaľúbený a ktorá ho podvádzala so štátnikom, neskôr sa štátnik a ona oženili, potom ju vymenil za sekretárku. Po skončení vojny sa štátnik stal šéfom kabinetu a postupne sa dostával vyššie a stával sa z neho horší človek, Galovič bol rival štátnik, chcel ho </w:t>
      </w:r>
      <w:r w:rsidR="001E0B0E">
        <w:t>stiahnuť</w:t>
      </w:r>
      <w:r>
        <w:t xml:space="preserve"> dole, </w:t>
      </w:r>
      <w:r w:rsidR="001E0B0E">
        <w:t>že vraj</w:t>
      </w:r>
      <w:r>
        <w:t xml:space="preserve"> zomrel na </w:t>
      </w:r>
      <w:r w:rsidR="001E0B0E">
        <w:t>moč v krvi (to tvrdili média)</w:t>
      </w:r>
    </w:p>
    <w:p w14:paraId="553162D3" w14:textId="7F664C09" w:rsidR="001E0B0E" w:rsidRPr="001E0B0E" w:rsidRDefault="001E0B0E" w:rsidP="001E0B0E">
      <w:pPr>
        <w:pStyle w:val="Odsekzoznamu"/>
        <w:numPr>
          <w:ilvl w:val="1"/>
          <w:numId w:val="1"/>
        </w:numPr>
        <w:rPr>
          <w:b/>
          <w:bCs/>
        </w:rPr>
      </w:pPr>
      <w:r>
        <w:t> Príbeh sa odohráva v Československej republike (50. roky)</w:t>
      </w:r>
    </w:p>
    <w:p w14:paraId="4FA8CF58" w14:textId="197F6F9F" w:rsidR="001E0B0E" w:rsidRPr="00E64A50" w:rsidRDefault="001E0B0E" w:rsidP="001E0B0E">
      <w:pPr>
        <w:pStyle w:val="Odsekzoznamu"/>
        <w:numPr>
          <w:ilvl w:val="1"/>
          <w:numId w:val="1"/>
        </w:numPr>
        <w:rPr>
          <w:b/>
          <w:bCs/>
        </w:rPr>
      </w:pPr>
      <w:r>
        <w:t> Román, románový pamflet (Hanopis) – diela ktoré kritizovali spoločenskú kritiku</w:t>
      </w:r>
    </w:p>
    <w:p w14:paraId="34118540" w14:textId="6310AD98" w:rsidR="00E64A50" w:rsidRPr="002D7673" w:rsidRDefault="00E64A50" w:rsidP="001E0B0E">
      <w:pPr>
        <w:pStyle w:val="Odsekzoznamu"/>
        <w:numPr>
          <w:ilvl w:val="1"/>
          <w:numId w:val="1"/>
        </w:numPr>
        <w:rPr>
          <w:b/>
          <w:bCs/>
        </w:rPr>
      </w:pPr>
      <w:r>
        <w:t> Štýl písania – žurnalistický, publicistický</w:t>
      </w:r>
    </w:p>
    <w:sectPr w:rsidR="00E64A50" w:rsidRPr="002D7673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55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83"/>
    <w:rsid w:val="001E0B0E"/>
    <w:rsid w:val="001F40F2"/>
    <w:rsid w:val="002D7673"/>
    <w:rsid w:val="003A5040"/>
    <w:rsid w:val="00B63465"/>
    <w:rsid w:val="00C63554"/>
    <w:rsid w:val="00CA1E83"/>
    <w:rsid w:val="00E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17DF"/>
  <w15:chartTrackingRefBased/>
  <w15:docId w15:val="{21CFA5F2-E568-456F-92A1-6C6265C2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149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2023-09-07T17:54:00Z</dcterms:created>
  <dcterms:modified xsi:type="dcterms:W3CDTF">2023-09-07T20:27:00Z</dcterms:modified>
</cp:coreProperties>
</file>