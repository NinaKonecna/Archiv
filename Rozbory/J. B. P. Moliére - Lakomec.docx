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4ACC" w14:textId="77777777" w:rsidR="003A5040" w:rsidRDefault="00791F0F" w:rsidP="001F40F2">
      <w:pPr>
        <w:pStyle w:val="Nzov"/>
        <w:jc w:val="center"/>
      </w:pPr>
      <w:r>
        <w:t xml:space="preserve">J. B. P. </w:t>
      </w:r>
      <w:proofErr w:type="spellStart"/>
      <w:r>
        <w:t>Moliére</w:t>
      </w:r>
      <w:proofErr w:type="spellEnd"/>
      <w:r>
        <w:t xml:space="preserve">  - Lakomec</w:t>
      </w:r>
    </w:p>
    <w:p w14:paraId="27043646" w14:textId="77777777" w:rsidR="00B63465" w:rsidRDefault="00B63465" w:rsidP="00B63465"/>
    <w:p w14:paraId="67A2DDD0" w14:textId="77777777" w:rsidR="00B63465" w:rsidRDefault="008B48BE" w:rsidP="00B63465">
      <w:pPr>
        <w:pStyle w:val="Odsekzoznamu"/>
        <w:numPr>
          <w:ilvl w:val="0"/>
          <w:numId w:val="1"/>
        </w:numPr>
      </w:pPr>
      <w:r>
        <w:t>Francúzka literatúra (18. – 19. storočie)</w:t>
      </w:r>
    </w:p>
    <w:p w14:paraId="6E247237" w14:textId="77777777" w:rsidR="008B48BE" w:rsidRDefault="008B48BE" w:rsidP="00B63465">
      <w:pPr>
        <w:pStyle w:val="Odsekzoznamu"/>
        <w:numPr>
          <w:ilvl w:val="0"/>
          <w:numId w:val="1"/>
        </w:numPr>
      </w:pPr>
      <w:r>
        <w:t>Dramatik, hlavne písal komédie</w:t>
      </w:r>
    </w:p>
    <w:p w14:paraId="073E9947" w14:textId="77777777" w:rsidR="008B48BE" w:rsidRDefault="008B48BE" w:rsidP="00B63465">
      <w:pPr>
        <w:pStyle w:val="Odsekzoznamu"/>
        <w:numPr>
          <w:ilvl w:val="0"/>
          <w:numId w:val="1"/>
        </w:numPr>
      </w:pPr>
      <w:r>
        <w:t xml:space="preserve">Hlavná postava: </w:t>
      </w:r>
      <w:proofErr w:type="spellStart"/>
      <w:r>
        <w:t>Harpagon</w:t>
      </w:r>
      <w:proofErr w:type="spellEnd"/>
    </w:p>
    <w:p w14:paraId="078ADE7C" w14:textId="77777777" w:rsidR="008B48BE" w:rsidRDefault="008B48BE" w:rsidP="00B17A46"/>
    <w:p w14:paraId="7585FC88" w14:textId="77777777" w:rsidR="00B17A46" w:rsidRPr="00B63465" w:rsidRDefault="00B17A46" w:rsidP="00B17A46"/>
    <w:sectPr w:rsidR="00B17A46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7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0F"/>
    <w:rsid w:val="001F40F2"/>
    <w:rsid w:val="003A5040"/>
    <w:rsid w:val="00791F0F"/>
    <w:rsid w:val="008B48BE"/>
    <w:rsid w:val="00B17A46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730C"/>
  <w15:chartTrackingRefBased/>
  <w15:docId w15:val="{EB963F93-376C-4616-858D-DA00C877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2023-09-07T20:42:00Z</cp:lastPrinted>
  <dcterms:created xsi:type="dcterms:W3CDTF">2023-09-07T20:41:00Z</dcterms:created>
  <dcterms:modified xsi:type="dcterms:W3CDTF">2023-09-07T20:42:00Z</dcterms:modified>
</cp:coreProperties>
</file>