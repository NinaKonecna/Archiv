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3D5F" w14:textId="5E82335E" w:rsidR="003A5040" w:rsidRDefault="00FD7116" w:rsidP="001F40F2">
      <w:pPr>
        <w:pStyle w:val="Title"/>
        <w:jc w:val="center"/>
      </w:pPr>
      <w:r>
        <w:t>Zvuková rovina jazyka  - sylaby</w:t>
      </w:r>
    </w:p>
    <w:p w14:paraId="3B332115" w14:textId="77777777" w:rsidR="00B63465" w:rsidRDefault="00B63465" w:rsidP="00B63465"/>
    <w:p w14:paraId="3388E59E" w14:textId="4D314A72" w:rsidR="00B63465" w:rsidRPr="00FC26E5" w:rsidRDefault="009734B3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Hláska </w:t>
      </w:r>
      <w:r w:rsidR="00FC26E5">
        <w:rPr>
          <w:b/>
          <w:bCs/>
        </w:rPr>
        <w:t>–</w:t>
      </w:r>
      <w:r>
        <w:rPr>
          <w:b/>
          <w:bCs/>
        </w:rPr>
        <w:t xml:space="preserve"> </w:t>
      </w:r>
      <w:r w:rsidR="00FC26E5">
        <w:t>Základná jednotka Fonetiky/Reči</w:t>
      </w:r>
    </w:p>
    <w:p w14:paraId="1B1BE3EB" w14:textId="6D89789D" w:rsidR="00FC26E5" w:rsidRPr="0037525A" w:rsidRDefault="00FC26E5" w:rsidP="0037525A">
      <w:pPr>
        <w:pStyle w:val="ListParagraph"/>
        <w:numPr>
          <w:ilvl w:val="0"/>
          <w:numId w:val="1"/>
        </w:numPr>
        <w:rPr>
          <w:b/>
          <w:bCs/>
        </w:rPr>
      </w:pPr>
      <w:r w:rsidRPr="0037525A">
        <w:rPr>
          <w:b/>
          <w:bCs/>
        </w:rPr>
        <w:t xml:space="preserve">Fonetika </w:t>
      </w:r>
      <w:r w:rsidR="0037525A">
        <w:t xml:space="preserve">- </w:t>
      </w:r>
      <w:r w:rsidR="009F2CFB">
        <w:t>Jazykovedná disciplína</w:t>
      </w:r>
      <w:r>
        <w:t>, ktorá skúma ako hlásky vznikajú, ako sa správajú v spojení s inými hláskami a ako ich počujeme</w:t>
      </w:r>
    </w:p>
    <w:p w14:paraId="1F41662F" w14:textId="3B41735D" w:rsidR="009F2CFB" w:rsidRPr="0037525A" w:rsidRDefault="009F2CFB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Fonéma </w:t>
      </w:r>
      <w:r w:rsidR="0037525A">
        <w:t>–</w:t>
      </w:r>
      <w:r>
        <w:t xml:space="preserve"> </w:t>
      </w:r>
      <w:r w:rsidR="0037525A">
        <w:t>Základná jednotka Fonológie</w:t>
      </w:r>
    </w:p>
    <w:p w14:paraId="14D78697" w14:textId="76284C49" w:rsidR="0037525A" w:rsidRPr="0037525A" w:rsidRDefault="0037525A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Fonológia </w:t>
      </w:r>
      <w:r>
        <w:t>– jazykovedná disciplína, ktorá skúma fonémy z hľadiska ich dištinktívnej sily (schopnosti rozlišovať význam slova: sud/súd)</w:t>
      </w:r>
    </w:p>
    <w:p w14:paraId="028B32B6" w14:textId="77777777" w:rsidR="0037525A" w:rsidRPr="0037525A" w:rsidRDefault="0037525A" w:rsidP="0037525A">
      <w:pPr>
        <w:pStyle w:val="ListParagraph"/>
        <w:numPr>
          <w:ilvl w:val="0"/>
          <w:numId w:val="1"/>
        </w:numPr>
      </w:pPr>
      <w:r w:rsidRPr="0037525A">
        <w:rPr>
          <w:b/>
          <w:bCs/>
        </w:rPr>
        <w:t xml:space="preserve">Pravidlá slovenskej výslovnosti </w:t>
      </w:r>
      <w:r>
        <w:t xml:space="preserve">– PSV - </w:t>
      </w:r>
      <w:r w:rsidRPr="0037525A">
        <w:t>základná príručka, kde je popísané všetko o výslovnosti</w:t>
      </w:r>
    </w:p>
    <w:p w14:paraId="36497446" w14:textId="02CF4BDB" w:rsidR="0037525A" w:rsidRPr="00DC422F" w:rsidRDefault="0037525A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Graféma </w:t>
      </w:r>
      <w:r>
        <w:t>– písmeno/znak</w:t>
      </w:r>
    </w:p>
    <w:p w14:paraId="036020D7" w14:textId="7BA12746" w:rsidR="00DC422F" w:rsidRDefault="00DC422F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1 Fonéma = 1 Graféma (nie vždy)</w:t>
      </w:r>
    </w:p>
    <w:p w14:paraId="1320E584" w14:textId="45D01E1D" w:rsidR="00DC422F" w:rsidRPr="0037525A" w:rsidRDefault="00DC422F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1 F = 2 G (</w:t>
      </w:r>
      <w:proofErr w:type="spellStart"/>
      <w:r>
        <w:rPr>
          <w:b/>
          <w:bCs/>
        </w:rPr>
        <w:t>dz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dž</w:t>
      </w:r>
      <w:proofErr w:type="spellEnd"/>
      <w:r>
        <w:rPr>
          <w:b/>
          <w:bCs/>
        </w:rPr>
        <w:t>, ch, i/y, ď/d(e), ť/t(e), ... )</w:t>
      </w:r>
    </w:p>
    <w:p w14:paraId="6FAD27FE" w14:textId="0DB06BEE" w:rsidR="0037525A" w:rsidRPr="0037525A" w:rsidRDefault="0037525A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Fonetická transkripcia </w:t>
      </w:r>
      <w:r>
        <w:t xml:space="preserve">– </w:t>
      </w:r>
      <w:r w:rsidR="00655CBC">
        <w:t xml:space="preserve">deti </w:t>
      </w:r>
      <w:r w:rsidR="00655CBC" w:rsidRPr="00655CBC">
        <w:rPr>
          <w:u w:val="single"/>
          <w:lang w:val="en-GB"/>
        </w:rPr>
        <w:t>[</w:t>
      </w:r>
      <w:proofErr w:type="spellStart"/>
      <w:r w:rsidR="00655CBC" w:rsidRPr="00655CBC">
        <w:rPr>
          <w:u w:val="single"/>
        </w:rPr>
        <w:t>ďeťi</w:t>
      </w:r>
      <w:proofErr w:type="spellEnd"/>
      <w:r w:rsidR="00655CBC" w:rsidRPr="00655CBC">
        <w:rPr>
          <w:u w:val="single"/>
          <w:lang w:val="en-GB"/>
        </w:rPr>
        <w:t>]</w:t>
      </w:r>
    </w:p>
    <w:p w14:paraId="08BA5C36" w14:textId="663F0149" w:rsidR="0037525A" w:rsidRPr="0037525A" w:rsidRDefault="0037525A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Ústna podoba jazyka – ortoepia </w:t>
      </w:r>
      <w:r>
        <w:t xml:space="preserve">- </w:t>
      </w:r>
      <w:r w:rsidR="000E6123">
        <w:t>jazykovedná disciplína</w:t>
      </w:r>
      <w:r w:rsidRPr="0037525A">
        <w:t>, ktorá sa zaoberá správnou spisovnou výslovnosťou</w:t>
      </w:r>
    </w:p>
    <w:p w14:paraId="68DD8144" w14:textId="320959D9" w:rsidR="0037525A" w:rsidRPr="0037525A" w:rsidRDefault="0037525A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Písaná podoba jazyka – ortografia </w:t>
      </w:r>
      <w:r>
        <w:t xml:space="preserve">– </w:t>
      </w:r>
      <w:r w:rsidR="000E6123">
        <w:t>jazykovedná disciplína</w:t>
      </w:r>
      <w:r>
        <w:t>, ktorá sa zaoberá g</w:t>
      </w:r>
      <w:r w:rsidRPr="0037525A">
        <w:t>rafick</w:t>
      </w:r>
      <w:r>
        <w:t>ou</w:t>
      </w:r>
      <w:r w:rsidRPr="0037525A">
        <w:t xml:space="preserve"> / </w:t>
      </w:r>
      <w:r>
        <w:t>p</w:t>
      </w:r>
      <w:r w:rsidRPr="0037525A">
        <w:t>ísan</w:t>
      </w:r>
      <w:r>
        <w:t>ou</w:t>
      </w:r>
      <w:r w:rsidRPr="0037525A">
        <w:t xml:space="preserve"> stránka jazyka (mladšia ako hovorená)</w:t>
      </w:r>
      <w:r>
        <w:t xml:space="preserve">, viac na: </w:t>
      </w:r>
      <w:hyperlink r:id="rId5" w:history="1">
        <w:r w:rsidRPr="0037525A">
          <w:rPr>
            <w:rStyle w:val="Hyperlink"/>
          </w:rPr>
          <w:t>https://www.glarchiv.com/sources3.A/Graficka_stranka_jazyka_-_Ortografia.pdf</w:t>
        </w:r>
      </w:hyperlink>
    </w:p>
    <w:p w14:paraId="1CDD2C6E" w14:textId="3ABF8F1B" w:rsidR="0037525A" w:rsidRPr="009420F5" w:rsidRDefault="0037525A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Logopédia </w:t>
      </w:r>
      <w:r w:rsidR="000E6123">
        <w:t>–</w:t>
      </w:r>
      <w:r>
        <w:t xml:space="preserve"> </w:t>
      </w:r>
      <w:r w:rsidR="000E6123">
        <w:t xml:space="preserve">jazykovedná disciplína, ktorá </w:t>
      </w:r>
      <w:r w:rsidR="000E6123" w:rsidRPr="000E6123">
        <w:t>rieši chyby vo výslovnosti</w:t>
      </w:r>
    </w:p>
    <w:p w14:paraId="148FE5F8" w14:textId="1C6F4D3D" w:rsidR="009420F5" w:rsidRPr="009420F5" w:rsidRDefault="009420F5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Artikulačné (rečové) orgány</w:t>
      </w:r>
      <w:r>
        <w:t xml:space="preserve"> </w:t>
      </w:r>
    </w:p>
    <w:p w14:paraId="2182D72A" w14:textId="6F641B75" w:rsidR="009420F5" w:rsidRPr="009420F5" w:rsidRDefault="009420F5" w:rsidP="009420F5">
      <w:pPr>
        <w:pStyle w:val="ListParagraph"/>
        <w:numPr>
          <w:ilvl w:val="1"/>
          <w:numId w:val="1"/>
        </w:numPr>
        <w:rPr>
          <w:b/>
          <w:bCs/>
        </w:rPr>
      </w:pPr>
      <w:r>
        <w:t> </w:t>
      </w:r>
      <w:r w:rsidRPr="009420F5">
        <w:rPr>
          <w:b/>
          <w:bCs/>
        </w:rPr>
        <w:t>Dýchacia zložka</w:t>
      </w:r>
      <w:r>
        <w:rPr>
          <w:b/>
          <w:bCs/>
        </w:rPr>
        <w:t xml:space="preserve"> </w:t>
      </w:r>
      <w:r>
        <w:t>– výdychový prúd, v prípade stresu (výnimočne) vdychový prúd</w:t>
      </w:r>
    </w:p>
    <w:p w14:paraId="7C4B96B6" w14:textId="45C620A0" w:rsidR="009420F5" w:rsidRPr="009420F5" w:rsidRDefault="009420F5" w:rsidP="009420F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Hlasová zložka </w:t>
      </w:r>
      <w:r>
        <w:t>– výdychový prúd naráža na hlasivky a rozochvieva ich</w:t>
      </w:r>
    </w:p>
    <w:p w14:paraId="5E752C7E" w14:textId="68283674" w:rsidR="009420F5" w:rsidRDefault="009420F5" w:rsidP="009420F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Ústna dutina + nosová dutina + hrdelná dutina</w:t>
      </w:r>
    </w:p>
    <w:p w14:paraId="354BCDBE" w14:textId="0A695CDB" w:rsidR="009420F5" w:rsidRPr="00655CBC" w:rsidRDefault="009420F5" w:rsidP="009420F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Sluchová zložka </w:t>
      </w:r>
      <w:r>
        <w:t>– orgánom sluchu sú uši, ktorými zvuk počujeme</w:t>
      </w:r>
    </w:p>
    <w:p w14:paraId="62B29E29" w14:textId="24DF1D61" w:rsidR="00655CBC" w:rsidRPr="00655CBC" w:rsidRDefault="00655CBC" w:rsidP="00655C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Systém slovenských hlások</w:t>
      </w:r>
      <w:r w:rsidRPr="00655CBC">
        <w:t>:</w:t>
      </w:r>
    </w:p>
    <w:p w14:paraId="4E27082B" w14:textId="200BDB16" w:rsidR="00655CBC" w:rsidRDefault="00655CBC" w:rsidP="00655CB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Samohlásky</w:t>
      </w:r>
    </w:p>
    <w:p w14:paraId="0B8FFFD0" w14:textId="7833F44D" w:rsidR="00655CBC" w:rsidRPr="00655CBC" w:rsidRDefault="00655CBC" w:rsidP="00655CB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Krátke: </w:t>
      </w:r>
      <w:r>
        <w:t>a, ä, e, i, o, u, y</w:t>
      </w:r>
    </w:p>
    <w:p w14:paraId="5E3793CD" w14:textId="641EB6D3" w:rsidR="00655CBC" w:rsidRDefault="00655CBC" w:rsidP="00655CB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Dlhé: </w:t>
      </w:r>
      <w:r>
        <w:t>á,</w:t>
      </w:r>
      <w:r w:rsidR="007A212D">
        <w:t xml:space="preserve"> </w:t>
      </w:r>
      <w:r>
        <w:t>é,</w:t>
      </w:r>
      <w:r w:rsidR="007A212D">
        <w:t xml:space="preserve"> </w:t>
      </w:r>
      <w:r>
        <w:t>í,</w:t>
      </w:r>
      <w:r w:rsidR="007A212D">
        <w:t xml:space="preserve"> ó, ú, ý</w:t>
      </w:r>
    </w:p>
    <w:p w14:paraId="5A32B866" w14:textId="07F07200" w:rsidR="00655CBC" w:rsidRDefault="007A212D" w:rsidP="00655CB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="00655CBC">
        <w:rPr>
          <w:b/>
          <w:bCs/>
        </w:rPr>
        <w:t>Dvojhlásky</w:t>
      </w:r>
      <w:r>
        <w:rPr>
          <w:b/>
          <w:bCs/>
        </w:rPr>
        <w:t xml:space="preserve">: </w:t>
      </w:r>
      <w:proofErr w:type="spellStart"/>
      <w:r>
        <w:t>ia</w:t>
      </w:r>
      <w:proofErr w:type="spellEnd"/>
      <w:r>
        <w:t xml:space="preserve">, </w:t>
      </w:r>
      <w:proofErr w:type="spellStart"/>
      <w:r>
        <w:t>ie</w:t>
      </w:r>
      <w:proofErr w:type="spellEnd"/>
      <w:r>
        <w:t xml:space="preserve">, </w:t>
      </w:r>
      <w:proofErr w:type="spellStart"/>
      <w:r>
        <w:t>iu</w:t>
      </w:r>
      <w:proofErr w:type="spellEnd"/>
      <w:r>
        <w:t>, ô</w:t>
      </w:r>
    </w:p>
    <w:p w14:paraId="582661CF" w14:textId="4DA8E334" w:rsidR="00655CBC" w:rsidRDefault="00655CBC" w:rsidP="00655CB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Spoluhlásky</w:t>
      </w:r>
    </w:p>
    <w:p w14:paraId="6CD54AF1" w14:textId="36069358" w:rsidR="00655CBC" w:rsidRDefault="007A212D" w:rsidP="007A212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Pravopisné hľadisko:</w:t>
      </w:r>
    </w:p>
    <w:p w14:paraId="43290C90" w14:textId="6F210FD3" w:rsidR="007A212D" w:rsidRPr="007A212D" w:rsidRDefault="007A212D" w:rsidP="007A212D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Tvrdé: </w:t>
      </w:r>
      <w:r>
        <w:t>d, t, n, l, k, g, h, ch</w:t>
      </w:r>
    </w:p>
    <w:p w14:paraId="66E13852" w14:textId="0188FA04" w:rsidR="007A212D" w:rsidRPr="007A212D" w:rsidRDefault="007A212D" w:rsidP="007A212D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Mäkké: </w:t>
      </w:r>
      <w:r>
        <w:t xml:space="preserve">ď, ť, ň, ľ, č, </w:t>
      </w:r>
      <w:proofErr w:type="spellStart"/>
      <w:r>
        <w:t>dž</w:t>
      </w:r>
      <w:proofErr w:type="spellEnd"/>
      <w:r>
        <w:t xml:space="preserve">, ž, š, c, </w:t>
      </w:r>
      <w:proofErr w:type="spellStart"/>
      <w:r>
        <w:t>dz</w:t>
      </w:r>
      <w:proofErr w:type="spellEnd"/>
      <w:r>
        <w:t>, j</w:t>
      </w:r>
    </w:p>
    <w:p w14:paraId="4204124D" w14:textId="1402EAB5" w:rsidR="007A212D" w:rsidRPr="007A212D" w:rsidRDefault="007A212D" w:rsidP="007A212D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Obojaké:</w:t>
      </w:r>
      <w:r>
        <w:t xml:space="preserve"> b, m, p, r, s, v, z, f</w:t>
      </w:r>
    </w:p>
    <w:p w14:paraId="57830C3B" w14:textId="13EF47E6" w:rsidR="007A212D" w:rsidRDefault="007A212D" w:rsidP="007A212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Z hľadiska </w:t>
      </w:r>
      <w:proofErr w:type="spellStart"/>
      <w:r>
        <w:rPr>
          <w:b/>
          <w:bCs/>
        </w:rPr>
        <w:t>znelostnej</w:t>
      </w:r>
      <w:proofErr w:type="spellEnd"/>
      <w:r>
        <w:rPr>
          <w:b/>
          <w:bCs/>
        </w:rPr>
        <w:t xml:space="preserve"> asimilácie</w:t>
      </w:r>
    </w:p>
    <w:p w14:paraId="4609DDFB" w14:textId="7EE8AA91" w:rsidR="007A212D" w:rsidRPr="000C6946" w:rsidRDefault="007A212D" w:rsidP="000C6946">
      <w:pPr>
        <w:pStyle w:val="ListParagraph"/>
        <w:numPr>
          <w:ilvl w:val="3"/>
          <w:numId w:val="1"/>
        </w:numPr>
        <w:tabs>
          <w:tab w:val="left" w:pos="4678"/>
        </w:tabs>
        <w:rPr>
          <w:rFonts w:ascii="Arial" w:hAnsi="Arial" w:cs="Arial"/>
          <w:b/>
          <w:bCs/>
        </w:rPr>
      </w:pPr>
      <w:r w:rsidRPr="000C6946">
        <w:rPr>
          <w:rFonts w:ascii="Arial" w:hAnsi="Arial" w:cs="Arial"/>
          <w:b/>
          <w:bCs/>
        </w:rPr>
        <w:t xml:space="preserve">Párové znelé: </w:t>
      </w:r>
      <w:r w:rsidRPr="000C6946">
        <w:rPr>
          <w:rFonts w:ascii="Arial" w:hAnsi="Arial" w:cs="Arial"/>
          <w:b/>
          <w:bCs/>
        </w:rPr>
        <w:tab/>
      </w:r>
      <w:r w:rsidRPr="000C6946">
        <w:rPr>
          <w:rFonts w:ascii="Arial" w:hAnsi="Arial" w:cs="Arial"/>
        </w:rPr>
        <w:t xml:space="preserve">b, d, ď, g, </w:t>
      </w:r>
      <w:proofErr w:type="spellStart"/>
      <w:r w:rsidRPr="000C6946">
        <w:rPr>
          <w:rFonts w:ascii="Arial" w:hAnsi="Arial" w:cs="Arial"/>
        </w:rPr>
        <w:t>dz</w:t>
      </w:r>
      <w:proofErr w:type="spellEnd"/>
      <w:r w:rsidRPr="000C6946">
        <w:rPr>
          <w:rFonts w:ascii="Arial" w:hAnsi="Arial" w:cs="Arial"/>
        </w:rPr>
        <w:t xml:space="preserve">, </w:t>
      </w:r>
      <w:proofErr w:type="spellStart"/>
      <w:r w:rsidRPr="000C6946">
        <w:rPr>
          <w:rFonts w:ascii="Arial" w:hAnsi="Arial" w:cs="Arial"/>
        </w:rPr>
        <w:t>dž</w:t>
      </w:r>
      <w:proofErr w:type="spellEnd"/>
      <w:r w:rsidRPr="000C6946">
        <w:rPr>
          <w:rFonts w:ascii="Arial" w:hAnsi="Arial" w:cs="Arial"/>
        </w:rPr>
        <w:t>, z, ž, h, v</w:t>
      </w:r>
    </w:p>
    <w:p w14:paraId="348B4310" w14:textId="74479573" w:rsidR="007A212D" w:rsidRPr="000C6946" w:rsidRDefault="007A212D" w:rsidP="000C6946">
      <w:pPr>
        <w:pStyle w:val="ListParagraph"/>
        <w:numPr>
          <w:ilvl w:val="3"/>
          <w:numId w:val="1"/>
        </w:numPr>
        <w:tabs>
          <w:tab w:val="left" w:pos="4678"/>
        </w:tabs>
        <w:rPr>
          <w:rFonts w:ascii="Arial" w:hAnsi="Arial" w:cs="Arial"/>
          <w:b/>
          <w:bCs/>
        </w:rPr>
      </w:pPr>
      <w:r w:rsidRPr="000C6946">
        <w:rPr>
          <w:rFonts w:ascii="Arial" w:hAnsi="Arial" w:cs="Arial"/>
          <w:b/>
          <w:bCs/>
        </w:rPr>
        <w:t>Párové neznelé:</w:t>
      </w:r>
      <w:r w:rsidRPr="000C6946">
        <w:rPr>
          <w:rFonts w:ascii="Arial" w:hAnsi="Arial" w:cs="Arial"/>
        </w:rPr>
        <w:t xml:space="preserve"> </w:t>
      </w:r>
      <w:r w:rsidRPr="000C6946">
        <w:rPr>
          <w:rFonts w:ascii="Arial" w:hAnsi="Arial" w:cs="Arial"/>
        </w:rPr>
        <w:tab/>
        <w:t>p, t,</w:t>
      </w:r>
      <w:r w:rsidR="000C6946">
        <w:rPr>
          <w:rFonts w:ascii="Arial" w:hAnsi="Arial" w:cs="Arial"/>
        </w:rPr>
        <w:t xml:space="preserve"> </w:t>
      </w:r>
      <w:r w:rsidRPr="000C6946">
        <w:rPr>
          <w:rFonts w:ascii="Arial" w:hAnsi="Arial" w:cs="Arial"/>
        </w:rPr>
        <w:t xml:space="preserve"> ť, </w:t>
      </w:r>
      <w:r w:rsidR="000C6946">
        <w:rPr>
          <w:rFonts w:ascii="Arial" w:hAnsi="Arial" w:cs="Arial"/>
        </w:rPr>
        <w:t xml:space="preserve"> </w:t>
      </w:r>
      <w:r w:rsidR="000C6946" w:rsidRPr="000C6946">
        <w:rPr>
          <w:rFonts w:ascii="Arial" w:hAnsi="Arial" w:cs="Arial"/>
        </w:rPr>
        <w:t xml:space="preserve">k, </w:t>
      </w:r>
      <w:r w:rsidR="000C6946">
        <w:rPr>
          <w:rFonts w:ascii="Arial" w:hAnsi="Arial" w:cs="Arial"/>
        </w:rPr>
        <w:t xml:space="preserve"> </w:t>
      </w:r>
      <w:r w:rsidR="000C6946" w:rsidRPr="000C6946">
        <w:rPr>
          <w:rFonts w:ascii="Arial" w:hAnsi="Arial" w:cs="Arial"/>
        </w:rPr>
        <w:t>c,</w:t>
      </w:r>
      <w:r w:rsidR="000C6946">
        <w:rPr>
          <w:rFonts w:ascii="Arial" w:hAnsi="Arial" w:cs="Arial"/>
        </w:rPr>
        <w:t xml:space="preserve">  </w:t>
      </w:r>
      <w:r w:rsidR="000C6946" w:rsidRPr="000C6946">
        <w:rPr>
          <w:rFonts w:ascii="Arial" w:hAnsi="Arial" w:cs="Arial"/>
        </w:rPr>
        <w:t xml:space="preserve"> č, </w:t>
      </w:r>
      <w:r w:rsidR="000C6946">
        <w:rPr>
          <w:rFonts w:ascii="Arial" w:hAnsi="Arial" w:cs="Arial"/>
        </w:rPr>
        <w:t xml:space="preserve"> </w:t>
      </w:r>
      <w:r w:rsidR="000C6946" w:rsidRPr="000C6946">
        <w:rPr>
          <w:rFonts w:ascii="Arial" w:hAnsi="Arial" w:cs="Arial"/>
        </w:rPr>
        <w:t>s, š, ch, f</w:t>
      </w:r>
    </w:p>
    <w:p w14:paraId="40C90AA7" w14:textId="78E8BFB4" w:rsidR="000C6946" w:rsidRPr="00AD0182" w:rsidRDefault="000C6946" w:rsidP="000C6946">
      <w:pPr>
        <w:pStyle w:val="ListParagraph"/>
        <w:numPr>
          <w:ilvl w:val="3"/>
          <w:numId w:val="1"/>
        </w:numPr>
        <w:tabs>
          <w:tab w:val="left" w:pos="4678"/>
        </w:tabs>
        <w:rPr>
          <w:rFonts w:cstheme="minorHAnsi"/>
          <w:b/>
          <w:bCs/>
        </w:rPr>
      </w:pPr>
      <w:r w:rsidRPr="000C6946">
        <w:rPr>
          <w:rFonts w:cstheme="minorHAnsi"/>
          <w:b/>
          <w:bCs/>
        </w:rPr>
        <w:t>Nepárové znelé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m, n, ň, l, ľ, r, j</w:t>
      </w:r>
    </w:p>
    <w:p w14:paraId="0849383F" w14:textId="4A046020" w:rsidR="00AD0182" w:rsidRPr="00AD0182" w:rsidRDefault="00AD0182" w:rsidP="00AD0182">
      <w:pPr>
        <w:pStyle w:val="ListParagraph"/>
        <w:numPr>
          <w:ilvl w:val="0"/>
          <w:numId w:val="1"/>
        </w:numPr>
        <w:tabs>
          <w:tab w:val="left" w:pos="4678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Ortoepické javy –</w:t>
      </w:r>
      <w:r>
        <w:rPr>
          <w:rFonts w:cstheme="minorHAnsi"/>
        </w:rPr>
        <w:t xml:space="preserve"> nájdete ich na: </w:t>
      </w:r>
      <w:hyperlink r:id="rId6" w:history="1">
        <w:r w:rsidRPr="00AD0182">
          <w:rPr>
            <w:rStyle w:val="Hyperlink"/>
            <w:rFonts w:cstheme="minorHAnsi"/>
          </w:rPr>
          <w:t>https://www.glarchiv.com/sources4.A/Ortoepia_Ortoepicke_javy.pdf</w:t>
        </w:r>
      </w:hyperlink>
    </w:p>
    <w:p w14:paraId="071B7A7E" w14:textId="3326D864" w:rsidR="00AD0182" w:rsidRPr="00AD0182" w:rsidRDefault="00AD0182" w:rsidP="00AD0182">
      <w:pPr>
        <w:pStyle w:val="ListParagraph"/>
        <w:numPr>
          <w:ilvl w:val="0"/>
          <w:numId w:val="1"/>
        </w:numPr>
        <w:tabs>
          <w:tab w:val="left" w:pos="4678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Prozodické vlastnosti reči –</w:t>
      </w:r>
      <w:r>
        <w:rPr>
          <w:rFonts w:cstheme="minorHAnsi"/>
        </w:rPr>
        <w:t xml:space="preserve"> nájdete ich na: </w:t>
      </w:r>
      <w:hyperlink r:id="rId7" w:history="1">
        <w:r w:rsidRPr="00AD0182">
          <w:rPr>
            <w:rStyle w:val="Hyperlink"/>
            <w:rFonts w:cstheme="minorHAnsi"/>
          </w:rPr>
          <w:t>https://www.glarchiv.com/sources4.A/Prozodicke_vlastnosti_reci.pdf</w:t>
        </w:r>
      </w:hyperlink>
    </w:p>
    <w:sectPr w:rsidR="00AD0182" w:rsidRPr="00AD0182" w:rsidSect="005B4E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21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16"/>
    <w:rsid w:val="000C6946"/>
    <w:rsid w:val="000E6123"/>
    <w:rsid w:val="001F40F2"/>
    <w:rsid w:val="003250F7"/>
    <w:rsid w:val="0037525A"/>
    <w:rsid w:val="003A5040"/>
    <w:rsid w:val="005B4E2A"/>
    <w:rsid w:val="00655CBC"/>
    <w:rsid w:val="007A212D"/>
    <w:rsid w:val="009420F5"/>
    <w:rsid w:val="009734B3"/>
    <w:rsid w:val="009F2CFB"/>
    <w:rsid w:val="00AD0182"/>
    <w:rsid w:val="00B63465"/>
    <w:rsid w:val="00C63554"/>
    <w:rsid w:val="00DC422F"/>
    <w:rsid w:val="00FC26E5"/>
    <w:rsid w:val="00FD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5C1A"/>
  <w15:chartTrackingRefBased/>
  <w15:docId w15:val="{29CA9B9C-FC74-41E0-AC4F-10980D4B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2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5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larchiv.com/sources4.A/Prozodicke_vlastnosti_rec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archiv.com/sources4.A/Ortoepia_Ortoepicke_javy.pdf" TargetMode="External"/><Relationship Id="rId5" Type="http://schemas.openxmlformats.org/officeDocument/2006/relationships/hyperlink" Target="https://www.glarchiv.com/sources3.A/Graficka_stranka_jazyka_-_Ortografi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75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9</cp:revision>
  <cp:lastPrinted>2024-02-05T17:40:00Z</cp:lastPrinted>
  <dcterms:created xsi:type="dcterms:W3CDTF">2024-02-05T16:08:00Z</dcterms:created>
  <dcterms:modified xsi:type="dcterms:W3CDTF">2024-03-04T19:49:00Z</dcterms:modified>
</cp:coreProperties>
</file>