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D8F3" w14:textId="3C214E51" w:rsidR="003A5040" w:rsidRDefault="0002356B" w:rsidP="001F40F2">
      <w:pPr>
        <w:pStyle w:val="Nzov"/>
        <w:jc w:val="center"/>
      </w:pPr>
      <w:r>
        <w:t>Ženské pohlavné orgány</w:t>
      </w:r>
    </w:p>
    <w:p w14:paraId="0A2FCC74" w14:textId="77777777" w:rsidR="00B63465" w:rsidRDefault="00B63465" w:rsidP="00B63465"/>
    <w:p w14:paraId="66C34060" w14:textId="165C0895" w:rsidR="00B63465" w:rsidRDefault="0002356B" w:rsidP="00B63465">
      <w:pPr>
        <w:pStyle w:val="Odsekzoznamu"/>
        <w:numPr>
          <w:ilvl w:val="0"/>
          <w:numId w:val="1"/>
        </w:numPr>
      </w:pPr>
      <w:r w:rsidRPr="00713218">
        <w:rPr>
          <w:b/>
          <w:bCs/>
        </w:rPr>
        <w:t>Funkcia</w:t>
      </w:r>
      <w:r>
        <w:t>: Tvorba vajíčok (ženských pohlavných buniek)</w:t>
      </w:r>
      <w:r w:rsidR="00713218">
        <w:t>, tvorba a uvoľňovanie hormónov (estrogénov), oplodnenie, vývin zárodku a plodu</w:t>
      </w:r>
    </w:p>
    <w:p w14:paraId="1AFD15AE" w14:textId="77777777" w:rsidR="00713218" w:rsidRDefault="00713218" w:rsidP="00713218"/>
    <w:p w14:paraId="0676ACE9" w14:textId="2245AA5C" w:rsidR="00713218" w:rsidRDefault="00713218" w:rsidP="00B63465">
      <w:pPr>
        <w:pStyle w:val="Odsekzoznamu"/>
        <w:numPr>
          <w:ilvl w:val="0"/>
          <w:numId w:val="1"/>
        </w:numPr>
      </w:pPr>
      <w:r>
        <w:rPr>
          <w:b/>
          <w:bCs/>
        </w:rPr>
        <w:t>Stavba</w:t>
      </w:r>
      <w:r w:rsidRPr="00713218">
        <w:t>:</w:t>
      </w:r>
      <w:r>
        <w:t xml:space="preserve"> </w:t>
      </w:r>
    </w:p>
    <w:p w14:paraId="0F6ACF3B" w14:textId="7B3B5B8E" w:rsidR="00713218" w:rsidRPr="00713218" w:rsidRDefault="00713218" w:rsidP="00713218">
      <w:pPr>
        <w:pStyle w:val="Odsekzoznamu"/>
        <w:numPr>
          <w:ilvl w:val="1"/>
          <w:numId w:val="1"/>
        </w:numPr>
      </w:pPr>
      <w:r>
        <w:rPr>
          <w:b/>
          <w:bCs/>
        </w:rPr>
        <w:t> Vnútorné orgány</w:t>
      </w:r>
    </w:p>
    <w:p w14:paraId="0E43F6EB" w14:textId="77777777" w:rsidR="00713218" w:rsidRDefault="00713218" w:rsidP="00713218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Vaječníky (Ovaria / Ovarium) </w:t>
      </w:r>
    </w:p>
    <w:p w14:paraId="225F4DCC" w14:textId="77777777" w:rsidR="00713218" w:rsidRDefault="00713218" w:rsidP="00713218">
      <w:pPr>
        <w:pStyle w:val="Odsekzoznamu"/>
        <w:numPr>
          <w:ilvl w:val="3"/>
          <w:numId w:val="1"/>
        </w:numPr>
      </w:pPr>
      <w:r>
        <w:t xml:space="preserve">Párová žľaza </w:t>
      </w:r>
      <w:proofErr w:type="spellStart"/>
      <w:r>
        <w:t>mandľovitého</w:t>
      </w:r>
      <w:proofErr w:type="spellEnd"/>
      <w:r>
        <w:t xml:space="preserve"> tvaru, </w:t>
      </w:r>
    </w:p>
    <w:p w14:paraId="4B0CB9B6" w14:textId="77777777" w:rsidR="00713218" w:rsidRDefault="00713218" w:rsidP="00713218">
      <w:pPr>
        <w:pStyle w:val="Odsekzoznamu"/>
        <w:numPr>
          <w:ilvl w:val="3"/>
          <w:numId w:val="1"/>
        </w:numPr>
      </w:pPr>
      <w:r>
        <w:t>Má veľkosť slivky</w:t>
      </w:r>
    </w:p>
    <w:p w14:paraId="70F99886" w14:textId="47557CA4" w:rsidR="00713218" w:rsidRDefault="00713218" w:rsidP="00713218">
      <w:pPr>
        <w:pStyle w:val="Odsekzoznamu"/>
        <w:numPr>
          <w:ilvl w:val="3"/>
          <w:numId w:val="1"/>
        </w:numPr>
      </w:pPr>
      <w:r>
        <w:t>Je uložená po stranách maternice</w:t>
      </w:r>
    </w:p>
    <w:p w14:paraId="128C983B" w14:textId="23AFA1F3" w:rsidR="00713218" w:rsidRDefault="00713218" w:rsidP="00713218">
      <w:pPr>
        <w:pStyle w:val="Odsekzoznamu"/>
        <w:numPr>
          <w:ilvl w:val="3"/>
          <w:numId w:val="1"/>
        </w:numPr>
      </w:pPr>
      <w:r w:rsidRPr="00713218">
        <w:t>Do pu</w:t>
      </w:r>
      <w:r>
        <w:t xml:space="preserve">berty je povrch hladký, po ovuláciách sa zjazvuje </w:t>
      </w:r>
    </w:p>
    <w:p w14:paraId="187B5CF6" w14:textId="23E8C9D9" w:rsidR="00713218" w:rsidRDefault="00713218" w:rsidP="00713218">
      <w:pPr>
        <w:pStyle w:val="Odsekzoznamu"/>
        <w:numPr>
          <w:ilvl w:val="3"/>
          <w:numId w:val="1"/>
        </w:numPr>
      </w:pPr>
      <w:r>
        <w:t>Funkcia: Produkcia vajíčok, syntéza (tvorba) hormónov, vývin vajíčok (Oogenéza)</w:t>
      </w:r>
    </w:p>
    <w:p w14:paraId="37654156" w14:textId="122865C0" w:rsidR="00713218" w:rsidRDefault="00713218" w:rsidP="00713218">
      <w:pPr>
        <w:pStyle w:val="Odsekzoznamu"/>
        <w:numPr>
          <w:ilvl w:val="3"/>
          <w:numId w:val="1"/>
        </w:numPr>
      </w:pPr>
      <w:r>
        <w:t>Začiatok oogenézy prebieha ešte pred narodením (počas embryonálneho vývinu)</w:t>
      </w:r>
    </w:p>
    <w:p w14:paraId="135302FE" w14:textId="2977FB9A" w:rsidR="00713218" w:rsidRDefault="00713218" w:rsidP="00713218">
      <w:pPr>
        <w:pStyle w:val="Odsekzoznamu"/>
        <w:numPr>
          <w:ilvl w:val="3"/>
          <w:numId w:val="1"/>
        </w:numPr>
      </w:pPr>
      <w:r>
        <w:t>V priebehu reprodukčného obdobia ženy dozrieva približne 400 vajíčok</w:t>
      </w:r>
    </w:p>
    <w:p w14:paraId="3306326B" w14:textId="50F9090E" w:rsidR="00713218" w:rsidRDefault="00713218" w:rsidP="00713218">
      <w:pPr>
        <w:pStyle w:val="Odsekzoznamu"/>
        <w:numPr>
          <w:ilvl w:val="3"/>
          <w:numId w:val="1"/>
        </w:numPr>
      </w:pPr>
      <w:r>
        <w:t>Stavba:</w:t>
      </w:r>
    </w:p>
    <w:p w14:paraId="4C5000EF" w14:textId="43F1E387" w:rsidR="00713218" w:rsidRDefault="00713218" w:rsidP="00713218">
      <w:pPr>
        <w:pStyle w:val="Odsekzoznamu"/>
        <w:numPr>
          <w:ilvl w:val="4"/>
          <w:numId w:val="1"/>
        </w:numPr>
      </w:pPr>
      <w:r>
        <w:t> </w:t>
      </w:r>
      <w:r w:rsidRPr="00713218">
        <w:rPr>
          <w:b/>
          <w:bCs/>
        </w:rPr>
        <w:t>Dreň</w:t>
      </w:r>
      <w:r>
        <w:t xml:space="preserve"> – má vyživovaciu funkciu</w:t>
      </w:r>
    </w:p>
    <w:p w14:paraId="29934FF0" w14:textId="54B46EA6" w:rsidR="00713218" w:rsidRPr="00713218" w:rsidRDefault="00713218" w:rsidP="00713218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 </w:t>
      </w:r>
      <w:r w:rsidRPr="00713218">
        <w:rPr>
          <w:b/>
          <w:bCs/>
        </w:rPr>
        <w:t>Kôra</w:t>
      </w:r>
      <w:r>
        <w:rPr>
          <w:b/>
          <w:bCs/>
        </w:rPr>
        <w:t xml:space="preserve"> </w:t>
      </w:r>
      <w:r>
        <w:t>– v nej prebieha dozrievanie vajíčok (v kôrovej vrstve dievčaťa sa už po narodení nachádza približne 700 000 nezrelých vajíčok - folikul)</w:t>
      </w:r>
    </w:p>
    <w:p w14:paraId="153E3B1E" w14:textId="77777777" w:rsidR="00713218" w:rsidRPr="00713218" w:rsidRDefault="00713218" w:rsidP="00713218">
      <w:pPr>
        <w:rPr>
          <w:b/>
          <w:bCs/>
        </w:rPr>
      </w:pPr>
    </w:p>
    <w:p w14:paraId="45B986ED" w14:textId="797EA3A6" w:rsidR="00713218" w:rsidRDefault="00713218" w:rsidP="00713218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Vajíčkovod (Tuba Uterina)</w:t>
      </w:r>
    </w:p>
    <w:p w14:paraId="29BB79EC" w14:textId="3BD94543" w:rsidR="00713218" w:rsidRPr="00713218" w:rsidRDefault="00713218" w:rsidP="00713218">
      <w:pPr>
        <w:pStyle w:val="Odsekzoznamu"/>
        <w:numPr>
          <w:ilvl w:val="3"/>
          <w:numId w:val="1"/>
        </w:numPr>
        <w:rPr>
          <w:b/>
          <w:bCs/>
        </w:rPr>
      </w:pPr>
      <w:r>
        <w:t>Párová trubica, 10 – 12 cm, priemer 0.5 cm</w:t>
      </w:r>
    </w:p>
    <w:p w14:paraId="35A87B35" w14:textId="3B5CC678" w:rsidR="00713218" w:rsidRPr="00713218" w:rsidRDefault="00713218" w:rsidP="00713218">
      <w:pPr>
        <w:pStyle w:val="Odsekzoznamu"/>
        <w:numPr>
          <w:ilvl w:val="3"/>
          <w:numId w:val="1"/>
        </w:numPr>
        <w:rPr>
          <w:b/>
          <w:bCs/>
        </w:rPr>
      </w:pPr>
      <w:r>
        <w:t>Začína lievikovito rozšírenými strapcovitými výbežkami voľne v brušnej dutine</w:t>
      </w:r>
    </w:p>
    <w:p w14:paraId="5D366805" w14:textId="7A3C1C25" w:rsidR="00713218" w:rsidRPr="00713218" w:rsidRDefault="00713218" w:rsidP="00713218">
      <w:pPr>
        <w:pStyle w:val="Odsekzoznamu"/>
        <w:numPr>
          <w:ilvl w:val="3"/>
          <w:numId w:val="1"/>
        </w:numPr>
        <w:rPr>
          <w:b/>
          <w:bCs/>
        </w:rPr>
      </w:pPr>
      <w:r>
        <w:t>Úloho</w:t>
      </w:r>
      <w:r w:rsidR="004C1958">
        <w:t>u</w:t>
      </w:r>
      <w:r>
        <w:t xml:space="preserve"> je zachytenie a dopravenie zrelého vajíčka do maternice</w:t>
      </w:r>
    </w:p>
    <w:p w14:paraId="18952878" w14:textId="6505DFFE" w:rsidR="00713218" w:rsidRPr="004C1958" w:rsidRDefault="00713218" w:rsidP="00713218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Vnútro </w:t>
      </w:r>
      <w:r w:rsidR="004C1958">
        <w:t>vystiela</w:t>
      </w:r>
      <w:r>
        <w:t xml:space="preserve"> </w:t>
      </w:r>
      <w:r w:rsidRPr="004C1958">
        <w:rPr>
          <w:b/>
          <w:bCs/>
        </w:rPr>
        <w:t>riasinkový epitel</w:t>
      </w:r>
      <w:r>
        <w:t>, ktorý spolu s </w:t>
      </w:r>
      <w:r w:rsidRPr="004C1958">
        <w:rPr>
          <w:b/>
          <w:bCs/>
        </w:rPr>
        <w:t>peristaltickými pohybmi</w:t>
      </w:r>
      <w:r>
        <w:t xml:space="preserve"> zabezpečuje presun </w:t>
      </w:r>
      <w:r w:rsidR="004C1958">
        <w:t>vajíčka</w:t>
      </w:r>
      <w:r>
        <w:t xml:space="preserve"> do maternice</w:t>
      </w:r>
    </w:p>
    <w:p w14:paraId="165CC2C0" w14:textId="77777777" w:rsidR="004C1958" w:rsidRDefault="004C1958" w:rsidP="004C1958">
      <w:pPr>
        <w:rPr>
          <w:b/>
          <w:bCs/>
        </w:rPr>
      </w:pPr>
    </w:p>
    <w:p w14:paraId="74A98249" w14:textId="4B1E8D69" w:rsidR="004C1958" w:rsidRDefault="004C1958" w:rsidP="004C1958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Maternica (Uterus)</w:t>
      </w:r>
    </w:p>
    <w:p w14:paraId="6D69BAFE" w14:textId="36B1E097" w:rsidR="004C1958" w:rsidRPr="004C1958" w:rsidRDefault="004C1958" w:rsidP="004C1958">
      <w:pPr>
        <w:pStyle w:val="Odsekzoznamu"/>
        <w:numPr>
          <w:ilvl w:val="3"/>
          <w:numId w:val="1"/>
        </w:numPr>
        <w:rPr>
          <w:b/>
          <w:bCs/>
        </w:rPr>
      </w:pPr>
      <w:r>
        <w:t>Nepárový, dutý svalový orgán</w:t>
      </w:r>
    </w:p>
    <w:p w14:paraId="1B97D9B9" w14:textId="4EB070A6" w:rsidR="004C1958" w:rsidRPr="004C1958" w:rsidRDefault="004C1958" w:rsidP="004C1958">
      <w:pPr>
        <w:pStyle w:val="Odsekzoznamu"/>
        <w:numPr>
          <w:ilvl w:val="3"/>
          <w:numId w:val="1"/>
        </w:numPr>
        <w:rPr>
          <w:b/>
          <w:bCs/>
        </w:rPr>
      </w:pPr>
      <w:r>
        <w:t>Tvar: hruškovitý</w:t>
      </w:r>
    </w:p>
    <w:p w14:paraId="2FD6B9DE" w14:textId="306A542B" w:rsidR="004C1958" w:rsidRPr="006C400F" w:rsidRDefault="004C1958" w:rsidP="004C1958">
      <w:pPr>
        <w:pStyle w:val="Odsekzoznamu"/>
        <w:numPr>
          <w:ilvl w:val="3"/>
          <w:numId w:val="1"/>
        </w:numPr>
        <w:rPr>
          <w:b/>
          <w:bCs/>
        </w:rPr>
      </w:pPr>
      <w:r>
        <w:t>Stavba: 2 časti - kŕčok maternice a telo maternice</w:t>
      </w:r>
    </w:p>
    <w:p w14:paraId="1802BF72" w14:textId="3FE8E9B6" w:rsidR="006C400F" w:rsidRPr="006C400F" w:rsidRDefault="006C400F" w:rsidP="004C1958">
      <w:pPr>
        <w:pStyle w:val="Odsekzoznamu"/>
        <w:numPr>
          <w:ilvl w:val="3"/>
          <w:numId w:val="1"/>
        </w:numPr>
        <w:rPr>
          <w:b/>
          <w:bCs/>
        </w:rPr>
      </w:pPr>
      <w:r>
        <w:t>Počas tehotenstva sa mnohonásobne zväčší</w:t>
      </w:r>
    </w:p>
    <w:p w14:paraId="656B2660" w14:textId="3EE7F24C" w:rsidR="006C400F" w:rsidRPr="006C400F" w:rsidRDefault="006C400F" w:rsidP="004C1958">
      <w:pPr>
        <w:pStyle w:val="Odsekzoznamu"/>
        <w:numPr>
          <w:ilvl w:val="3"/>
          <w:numId w:val="1"/>
        </w:numPr>
        <w:rPr>
          <w:b/>
          <w:bCs/>
        </w:rPr>
      </w:pPr>
      <w:r>
        <w:t>Funkcia: slúži na nidáciu (uhniezdenie oplodneného vajíčka) + vývin zárodku a plodu</w:t>
      </w:r>
    </w:p>
    <w:p w14:paraId="17F70386" w14:textId="126773B7" w:rsidR="006C400F" w:rsidRPr="006C400F" w:rsidRDefault="006C400F" w:rsidP="004C1958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Vnútro vystiela sliznica </w:t>
      </w:r>
    </w:p>
    <w:p w14:paraId="0F847F66" w14:textId="77777777" w:rsidR="006C400F" w:rsidRDefault="006C400F" w:rsidP="006C400F">
      <w:pPr>
        <w:rPr>
          <w:b/>
          <w:bCs/>
        </w:rPr>
      </w:pPr>
    </w:p>
    <w:p w14:paraId="5F87501D" w14:textId="1F38CDDD" w:rsidR="006C400F" w:rsidRDefault="006C400F" w:rsidP="006C400F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Pošva (</w:t>
      </w:r>
      <w:proofErr w:type="spellStart"/>
      <w:r>
        <w:rPr>
          <w:b/>
          <w:bCs/>
        </w:rPr>
        <w:t>Vagina</w:t>
      </w:r>
      <w:proofErr w:type="spellEnd"/>
      <w:r>
        <w:rPr>
          <w:b/>
          <w:bCs/>
        </w:rPr>
        <w:t>)</w:t>
      </w:r>
    </w:p>
    <w:p w14:paraId="2DB88D29" w14:textId="2B81D100" w:rsidR="006C400F" w:rsidRPr="006C400F" w:rsidRDefault="006C400F" w:rsidP="006C400F">
      <w:pPr>
        <w:pStyle w:val="Odsekzoznamu"/>
        <w:numPr>
          <w:ilvl w:val="3"/>
          <w:numId w:val="1"/>
        </w:numPr>
        <w:rPr>
          <w:b/>
          <w:bCs/>
        </w:rPr>
      </w:pPr>
      <w:r>
        <w:t>Svalovo-väzivová trubica</w:t>
      </w:r>
    </w:p>
    <w:p w14:paraId="45ACBEC3" w14:textId="56AB6C98" w:rsidR="006C400F" w:rsidRPr="006C400F" w:rsidRDefault="006C400F" w:rsidP="006C400F">
      <w:pPr>
        <w:pStyle w:val="Odsekzoznamu"/>
        <w:numPr>
          <w:ilvl w:val="3"/>
          <w:numId w:val="1"/>
        </w:numPr>
        <w:rPr>
          <w:b/>
          <w:bCs/>
        </w:rPr>
      </w:pPr>
      <w:r>
        <w:t>Funkcia: vývodná pôrodná cesta / ženský populačný orgán</w:t>
      </w:r>
    </w:p>
    <w:p w14:paraId="7003BC93" w14:textId="0268A4A9" w:rsidR="006C400F" w:rsidRPr="006C400F" w:rsidRDefault="006C400F" w:rsidP="006C400F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Stavba: vnútorný koniec predstavuje hranicu krčka maternice, vonkajší koniec tvorí hranice predsiene pošvy </w:t>
      </w:r>
    </w:p>
    <w:p w14:paraId="1C2DE510" w14:textId="77777777" w:rsidR="006C400F" w:rsidRDefault="006C400F" w:rsidP="006C400F">
      <w:pPr>
        <w:rPr>
          <w:b/>
          <w:bCs/>
        </w:rPr>
      </w:pPr>
    </w:p>
    <w:p w14:paraId="52871758" w14:textId="1BC201FD" w:rsidR="006C400F" w:rsidRDefault="006C400F" w:rsidP="006C400F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 Vonkajšie orgány</w:t>
      </w:r>
    </w:p>
    <w:p w14:paraId="4926883C" w14:textId="6086420A" w:rsidR="006C400F" w:rsidRDefault="006C400F" w:rsidP="006C400F">
      <w:pPr>
        <w:pStyle w:val="Odsekzoznamu"/>
        <w:numPr>
          <w:ilvl w:val="2"/>
          <w:numId w:val="1"/>
        </w:numPr>
      </w:pPr>
      <w:r w:rsidRPr="006C400F">
        <w:t xml:space="preserve">Vrch </w:t>
      </w:r>
      <w:proofErr w:type="spellStart"/>
      <w:r>
        <w:t>ohambia</w:t>
      </w:r>
      <w:proofErr w:type="spellEnd"/>
      <w:r>
        <w:t xml:space="preserve"> (kožná vyvýšenina)</w:t>
      </w:r>
    </w:p>
    <w:p w14:paraId="3935DD88" w14:textId="455F0E29" w:rsidR="006C400F" w:rsidRDefault="006C400F" w:rsidP="006C400F">
      <w:pPr>
        <w:pStyle w:val="Odsekzoznamu"/>
        <w:numPr>
          <w:ilvl w:val="2"/>
          <w:numId w:val="1"/>
        </w:numPr>
      </w:pPr>
      <w:r>
        <w:t xml:space="preserve">Veľké pysky </w:t>
      </w:r>
      <w:proofErr w:type="spellStart"/>
      <w:r>
        <w:t>ohambia</w:t>
      </w:r>
      <w:proofErr w:type="spellEnd"/>
      <w:r>
        <w:t xml:space="preserve"> (kožné valy s podkladom tukového tkaniva)</w:t>
      </w:r>
    </w:p>
    <w:p w14:paraId="72B7CF3F" w14:textId="261FEB37" w:rsidR="006C400F" w:rsidRDefault="006C400F" w:rsidP="006C400F">
      <w:pPr>
        <w:pStyle w:val="Odsekzoznamu"/>
        <w:numPr>
          <w:ilvl w:val="2"/>
          <w:numId w:val="1"/>
        </w:numPr>
      </w:pPr>
      <w:r>
        <w:t xml:space="preserve">Malé pysky </w:t>
      </w:r>
      <w:proofErr w:type="spellStart"/>
      <w:r>
        <w:t>ohambia</w:t>
      </w:r>
      <w:proofErr w:type="spellEnd"/>
      <w:r>
        <w:t xml:space="preserve"> (tenké kožné valy)</w:t>
      </w:r>
    </w:p>
    <w:p w14:paraId="07BAB3B0" w14:textId="318F661D" w:rsidR="006C400F" w:rsidRDefault="006C400F" w:rsidP="006C400F">
      <w:pPr>
        <w:pStyle w:val="Odsekzoznamu"/>
        <w:numPr>
          <w:ilvl w:val="2"/>
          <w:numId w:val="1"/>
        </w:numPr>
      </w:pPr>
      <w:r>
        <w:t xml:space="preserve">Predsieň pošvy </w:t>
      </w:r>
    </w:p>
    <w:p w14:paraId="161F78BA" w14:textId="56233176" w:rsidR="006C400F" w:rsidRPr="006C400F" w:rsidRDefault="006C400F" w:rsidP="006C400F">
      <w:pPr>
        <w:pStyle w:val="Odsekzoznamu"/>
        <w:numPr>
          <w:ilvl w:val="2"/>
          <w:numId w:val="1"/>
        </w:numPr>
      </w:pPr>
      <w:r>
        <w:t>Dráždec (</w:t>
      </w:r>
      <w:proofErr w:type="spellStart"/>
      <w:r>
        <w:t>clitoris</w:t>
      </w:r>
      <w:proofErr w:type="spellEnd"/>
      <w:r>
        <w:t>)</w:t>
      </w:r>
    </w:p>
    <w:sectPr w:rsidR="006C400F" w:rsidRPr="006C400F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6B"/>
    <w:rsid w:val="0002356B"/>
    <w:rsid w:val="00196C86"/>
    <w:rsid w:val="001F40F2"/>
    <w:rsid w:val="003A5040"/>
    <w:rsid w:val="004C1958"/>
    <w:rsid w:val="006C400F"/>
    <w:rsid w:val="00713218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A464"/>
  <w15:chartTrackingRefBased/>
  <w15:docId w15:val="{B92054FA-42EE-451E-9A71-69857E4E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2023-05-09T20:08:00Z</dcterms:created>
  <dcterms:modified xsi:type="dcterms:W3CDTF">2023-05-09T20:25:00Z</dcterms:modified>
</cp:coreProperties>
</file>