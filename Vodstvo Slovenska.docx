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F422E" w14:textId="3D539B15" w:rsidR="003A5040" w:rsidRDefault="00555A6F" w:rsidP="001F40F2">
      <w:pPr>
        <w:pStyle w:val="Nzov"/>
        <w:jc w:val="center"/>
      </w:pPr>
      <w:r>
        <w:t>Vodstvo Slovenska</w:t>
      </w:r>
    </w:p>
    <w:p w14:paraId="72BAC596" w14:textId="77777777" w:rsidR="00B63465" w:rsidRDefault="00B63465" w:rsidP="00B63465"/>
    <w:p w14:paraId="023AF465" w14:textId="3528C427" w:rsidR="00B63465" w:rsidRDefault="00555A6F" w:rsidP="00B63465">
      <w:pPr>
        <w:pStyle w:val="Odsekzoznamu"/>
        <w:numPr>
          <w:ilvl w:val="0"/>
          <w:numId w:val="1"/>
        </w:numPr>
      </w:pPr>
      <w:r>
        <w:t xml:space="preserve">Cez Slovensko prechádza </w:t>
      </w:r>
      <w:r>
        <w:rPr>
          <w:b/>
          <w:bCs/>
        </w:rPr>
        <w:t>H</w:t>
      </w:r>
      <w:r w:rsidRPr="00555A6F">
        <w:rPr>
          <w:b/>
          <w:bCs/>
        </w:rPr>
        <w:t>lavné európske rozvodie</w:t>
      </w:r>
      <w:r>
        <w:rPr>
          <w:b/>
          <w:bCs/>
        </w:rPr>
        <w:t xml:space="preserve"> </w:t>
      </w:r>
      <w:r>
        <w:t xml:space="preserve">(rozvodie medzi </w:t>
      </w:r>
      <w:r>
        <w:rPr>
          <w:b/>
          <w:bCs/>
        </w:rPr>
        <w:t>B</w:t>
      </w:r>
      <w:r w:rsidRPr="00555A6F">
        <w:rPr>
          <w:b/>
          <w:bCs/>
        </w:rPr>
        <w:t>altským a </w:t>
      </w:r>
      <w:r>
        <w:rPr>
          <w:b/>
          <w:bCs/>
        </w:rPr>
        <w:t>Č</w:t>
      </w:r>
      <w:r w:rsidRPr="00555A6F">
        <w:rPr>
          <w:b/>
          <w:bCs/>
        </w:rPr>
        <w:t>iernym morom</w:t>
      </w:r>
      <w:r>
        <w:t>)</w:t>
      </w:r>
    </w:p>
    <w:p w14:paraId="77F9CD47" w14:textId="6B1F0418" w:rsidR="00555A6F" w:rsidRDefault="00555A6F" w:rsidP="00B63465">
      <w:pPr>
        <w:pStyle w:val="Odsekzoznamu"/>
        <w:numPr>
          <w:ilvl w:val="0"/>
          <w:numId w:val="1"/>
        </w:numPr>
      </w:pPr>
      <w:r>
        <w:t>Všetky toky SR sa vlievajú do 2 úmorí:</w:t>
      </w:r>
    </w:p>
    <w:p w14:paraId="1FED03C8" w14:textId="11285D37" w:rsidR="00555A6F" w:rsidRPr="00555A6F" w:rsidRDefault="00555A6F" w:rsidP="00555A6F">
      <w:pPr>
        <w:pStyle w:val="Odsekzoznamu"/>
        <w:numPr>
          <w:ilvl w:val="1"/>
          <w:numId w:val="1"/>
        </w:numPr>
      </w:pPr>
      <w:r>
        <w:t> </w:t>
      </w:r>
      <w:r w:rsidRPr="00555A6F">
        <w:rPr>
          <w:b/>
          <w:bCs/>
        </w:rPr>
        <w:t>Úmorie Baltského mora</w:t>
      </w:r>
      <w:r>
        <w:t xml:space="preserve"> – </w:t>
      </w:r>
      <w:r w:rsidRPr="00555A6F">
        <w:rPr>
          <w:b/>
          <w:bCs/>
        </w:rPr>
        <w:t>4</w:t>
      </w:r>
      <w:r w:rsidRPr="00555A6F">
        <w:rPr>
          <w:b/>
          <w:bCs/>
          <w:lang w:val="en-US"/>
        </w:rPr>
        <w:t>%</w:t>
      </w:r>
      <w:r w:rsidRPr="00555A6F">
        <w:rPr>
          <w:b/>
          <w:bCs/>
        </w:rPr>
        <w:t xml:space="preserve"> riek</w:t>
      </w:r>
      <w:r>
        <w:t xml:space="preserve">, prostredníctvom rieky </w:t>
      </w:r>
      <w:r w:rsidRPr="00555A6F">
        <w:rPr>
          <w:b/>
          <w:bCs/>
        </w:rPr>
        <w:t>Poprad, Dunaj</w:t>
      </w:r>
      <w:r>
        <w:rPr>
          <w:b/>
          <w:bCs/>
        </w:rPr>
        <w:t>ec</w:t>
      </w:r>
    </w:p>
    <w:p w14:paraId="46F65242" w14:textId="06CAC22F" w:rsidR="00555A6F" w:rsidRPr="00555A6F" w:rsidRDefault="00555A6F" w:rsidP="00555A6F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Úmorie Čierneho mora </w:t>
      </w:r>
      <w:r>
        <w:t xml:space="preserve">– </w:t>
      </w:r>
      <w:r>
        <w:rPr>
          <w:b/>
          <w:bCs/>
        </w:rPr>
        <w:t>96</w:t>
      </w:r>
      <w:r>
        <w:rPr>
          <w:b/>
          <w:bCs/>
          <w:lang w:val="en-US"/>
        </w:rPr>
        <w:t>%</w:t>
      </w:r>
      <w:r>
        <w:rPr>
          <w:b/>
          <w:bCs/>
        </w:rPr>
        <w:t xml:space="preserve"> riek</w:t>
      </w:r>
      <w:r>
        <w:t xml:space="preserve">, prostredníctvom </w:t>
      </w:r>
      <w:r>
        <w:rPr>
          <w:b/>
          <w:bCs/>
        </w:rPr>
        <w:t>Dunaja</w:t>
      </w:r>
    </w:p>
    <w:p w14:paraId="13FDB30D" w14:textId="0E69BAE2" w:rsidR="00555A6F" w:rsidRDefault="00555A6F" w:rsidP="00555A6F"/>
    <w:p w14:paraId="093338B6" w14:textId="0B7B9844" w:rsidR="00555A6F" w:rsidRPr="00555A6F" w:rsidRDefault="00555A6F" w:rsidP="00555A6F">
      <w:pPr>
        <w:pStyle w:val="Odsekzoznamu"/>
        <w:numPr>
          <w:ilvl w:val="0"/>
          <w:numId w:val="1"/>
        </w:numPr>
      </w:pPr>
      <w:r>
        <w:rPr>
          <w:b/>
          <w:bCs/>
        </w:rPr>
        <w:t>Rieky:</w:t>
      </w:r>
    </w:p>
    <w:p w14:paraId="1F8D11FE" w14:textId="02646964" w:rsidR="00555A6F" w:rsidRPr="00555A6F" w:rsidRDefault="00555A6F" w:rsidP="00555A6F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Dunaj </w:t>
      </w:r>
      <w:r>
        <w:t>– prameň – Nemecko (Čierny les), ústie - Čierne more, známe rameno – Malý Dunaj (územie medzi Dunajom a Malým Dunajom – Žitný ostrov – Podunajská nížina)</w:t>
      </w:r>
    </w:p>
    <w:p w14:paraId="3B1802C2" w14:textId="70F2A92E" w:rsidR="00555A6F" w:rsidRDefault="00555A6F" w:rsidP="00555A6F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Morava </w:t>
      </w:r>
      <w:r>
        <w:t xml:space="preserve">– </w:t>
      </w:r>
      <w:r w:rsidRPr="00555A6F">
        <w:t>Tvorí hranic</w:t>
      </w:r>
      <w:r>
        <w:t>u s ČR, vlieva sa do Dunaja po Devínom, známe prítoky – Myjava, Rudava ...</w:t>
      </w:r>
    </w:p>
    <w:p w14:paraId="28513ED4" w14:textId="0DF5EC3A" w:rsidR="00555A6F" w:rsidRDefault="00555A6F" w:rsidP="00555A6F">
      <w:pPr>
        <w:pStyle w:val="Odsekzoznamu"/>
        <w:numPr>
          <w:ilvl w:val="1"/>
          <w:numId w:val="1"/>
        </w:numPr>
      </w:pPr>
      <w:r>
        <w:rPr>
          <w:b/>
          <w:bCs/>
        </w:rPr>
        <w:t> </w:t>
      </w:r>
      <w:r>
        <w:t>Rieky ktoré pramenia pod Kráľovou hoľou</w:t>
      </w:r>
      <w:r w:rsidR="002B0E9C">
        <w:t xml:space="preserve">: </w:t>
      </w:r>
      <w:r w:rsidR="002B0E9C" w:rsidRPr="002B0E9C">
        <w:rPr>
          <w:b/>
          <w:bCs/>
        </w:rPr>
        <w:t>Hron, Hornád, Hnilec a Čierny Váh</w:t>
      </w:r>
    </w:p>
    <w:p w14:paraId="630FB44D" w14:textId="721CBA80" w:rsidR="007E645D" w:rsidRDefault="007E645D" w:rsidP="00555A6F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Režim odtoku rieky </w:t>
      </w:r>
      <w:r>
        <w:t>– udáva ako sa rieka počas roka správa, čiže koľko vody sa nachádza v koryte rieky počas roka, poznáme 3 hlavné režimy odtoku riek na Slovensku:</w:t>
      </w:r>
    </w:p>
    <w:p w14:paraId="532BB7C9" w14:textId="76659C4A" w:rsidR="007E645D" w:rsidRDefault="007E645D" w:rsidP="007E645D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Vysokohorský </w:t>
      </w:r>
      <w:r>
        <w:t>– najviac vody v Lete, najmenej v Zime (napr. Tatranské potoky, Dunaj)</w:t>
      </w:r>
    </w:p>
    <w:p w14:paraId="6D9FB19E" w14:textId="66E4EA57" w:rsidR="007E645D" w:rsidRDefault="007E645D" w:rsidP="007E645D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Stredohorský </w:t>
      </w:r>
      <w:r>
        <w:t>– najviac vody v Jari, najmenej v Zime (napr. Váh, Hron)</w:t>
      </w:r>
    </w:p>
    <w:p w14:paraId="7264F09C" w14:textId="2C6B7A3C" w:rsidR="007E645D" w:rsidRDefault="007E645D" w:rsidP="007E645D">
      <w:pPr>
        <w:pStyle w:val="Odsekzoznamu"/>
        <w:numPr>
          <w:ilvl w:val="2"/>
          <w:numId w:val="1"/>
        </w:numPr>
      </w:pPr>
      <w:r>
        <w:rPr>
          <w:b/>
          <w:bCs/>
        </w:rPr>
        <w:t>Vrchovinno</w:t>
      </w:r>
      <w:r w:rsidRPr="007E645D">
        <w:rPr>
          <w:b/>
          <w:bCs/>
        </w:rPr>
        <w:t>-nížinný</w:t>
      </w:r>
      <w:r>
        <w:t xml:space="preserve"> – najviac vody v Jari, najmenej v Zime (napr. Ondava, Bodrog)</w:t>
      </w:r>
    </w:p>
    <w:p w14:paraId="323D09DE" w14:textId="73577D61" w:rsidR="00DF53B1" w:rsidRDefault="00DF53B1" w:rsidP="00DF53B1"/>
    <w:tbl>
      <w:tblPr>
        <w:tblStyle w:val="Mriekatabuky"/>
        <w:tblW w:w="11116" w:type="dxa"/>
        <w:tblInd w:w="-5" w:type="dxa"/>
        <w:tblLook w:val="04A0" w:firstRow="1" w:lastRow="0" w:firstColumn="1" w:lastColumn="0" w:noHBand="0" w:noVBand="1"/>
      </w:tblPr>
      <w:tblGrid>
        <w:gridCol w:w="2777"/>
        <w:gridCol w:w="2777"/>
        <w:gridCol w:w="2781"/>
        <w:gridCol w:w="2781"/>
      </w:tblGrid>
      <w:tr w:rsidR="00DF53B1" w14:paraId="1E9781FC" w14:textId="77777777" w:rsidTr="00DF53B1">
        <w:trPr>
          <w:trHeight w:val="768"/>
        </w:trPr>
        <w:tc>
          <w:tcPr>
            <w:tcW w:w="2777" w:type="dxa"/>
            <w:vAlign w:val="center"/>
          </w:tcPr>
          <w:p w14:paraId="03507785" w14:textId="198FC2D1" w:rsidR="00DF53B1" w:rsidRPr="008D3EAD" w:rsidRDefault="00DF53B1" w:rsidP="00DF53B1">
            <w:pPr>
              <w:jc w:val="center"/>
              <w:rPr>
                <w:b/>
                <w:bCs/>
              </w:rPr>
            </w:pPr>
            <w:r w:rsidRPr="008D3EAD">
              <w:rPr>
                <w:b/>
                <w:bCs/>
              </w:rPr>
              <w:t>Rieka</w:t>
            </w:r>
          </w:p>
        </w:tc>
        <w:tc>
          <w:tcPr>
            <w:tcW w:w="2777" w:type="dxa"/>
            <w:vAlign w:val="center"/>
          </w:tcPr>
          <w:p w14:paraId="4105EAE1" w14:textId="6BF8FB20" w:rsidR="00DF53B1" w:rsidRPr="008D3EAD" w:rsidRDefault="00DF53B1" w:rsidP="00DF53B1">
            <w:pPr>
              <w:jc w:val="center"/>
              <w:rPr>
                <w:b/>
                <w:bCs/>
                <w:vertAlign w:val="subscript"/>
              </w:rPr>
            </w:pPr>
            <w:r w:rsidRPr="008D3EAD">
              <w:rPr>
                <w:b/>
                <w:bCs/>
              </w:rPr>
              <w:t>Prameň</w:t>
            </w:r>
          </w:p>
        </w:tc>
        <w:tc>
          <w:tcPr>
            <w:tcW w:w="2781" w:type="dxa"/>
            <w:vAlign w:val="center"/>
          </w:tcPr>
          <w:p w14:paraId="1B10911C" w14:textId="10B22CD4" w:rsidR="00DF53B1" w:rsidRPr="008D3EAD" w:rsidRDefault="00DF53B1" w:rsidP="00DF53B1">
            <w:pPr>
              <w:jc w:val="center"/>
              <w:rPr>
                <w:b/>
                <w:bCs/>
              </w:rPr>
            </w:pPr>
            <w:r w:rsidRPr="008D3EAD">
              <w:rPr>
                <w:b/>
                <w:bCs/>
              </w:rPr>
              <w:t>Prítok</w:t>
            </w:r>
          </w:p>
        </w:tc>
        <w:tc>
          <w:tcPr>
            <w:tcW w:w="2781" w:type="dxa"/>
            <w:vAlign w:val="center"/>
          </w:tcPr>
          <w:p w14:paraId="659BA1B5" w14:textId="439294DB" w:rsidR="00DF53B1" w:rsidRPr="008D3EAD" w:rsidRDefault="00DF53B1" w:rsidP="00DF53B1">
            <w:pPr>
              <w:jc w:val="center"/>
              <w:rPr>
                <w:b/>
                <w:bCs/>
              </w:rPr>
            </w:pPr>
            <w:r w:rsidRPr="008D3EAD">
              <w:rPr>
                <w:b/>
                <w:bCs/>
              </w:rPr>
              <w:t>Ústie</w:t>
            </w:r>
          </w:p>
        </w:tc>
      </w:tr>
      <w:tr w:rsidR="00DF53B1" w14:paraId="3D8E3E25" w14:textId="77777777" w:rsidTr="00DF53B1">
        <w:trPr>
          <w:trHeight w:val="768"/>
        </w:trPr>
        <w:tc>
          <w:tcPr>
            <w:tcW w:w="2777" w:type="dxa"/>
            <w:vAlign w:val="center"/>
          </w:tcPr>
          <w:p w14:paraId="581FD55D" w14:textId="1217642C" w:rsidR="00DF53B1" w:rsidRDefault="00DF53B1" w:rsidP="00DF53B1">
            <w:pPr>
              <w:jc w:val="center"/>
            </w:pPr>
            <w:r>
              <w:t>Dunaj</w:t>
            </w:r>
          </w:p>
        </w:tc>
        <w:tc>
          <w:tcPr>
            <w:tcW w:w="2777" w:type="dxa"/>
            <w:vAlign w:val="center"/>
          </w:tcPr>
          <w:p w14:paraId="58493B68" w14:textId="3DAA986D" w:rsidR="00DF53B1" w:rsidRDefault="00DF53B1" w:rsidP="00DF53B1">
            <w:pPr>
              <w:jc w:val="center"/>
            </w:pPr>
            <w:r>
              <w:t>Nemecko</w:t>
            </w:r>
          </w:p>
        </w:tc>
        <w:tc>
          <w:tcPr>
            <w:tcW w:w="2781" w:type="dxa"/>
            <w:vAlign w:val="center"/>
          </w:tcPr>
          <w:p w14:paraId="0C78F0D5" w14:textId="3EF0E2E6" w:rsidR="00DF53B1" w:rsidRDefault="00DF53B1" w:rsidP="00DF53B1">
            <w:pPr>
              <w:jc w:val="center"/>
            </w:pPr>
            <w:r>
              <w:t>Váh, Hron</w:t>
            </w:r>
          </w:p>
        </w:tc>
        <w:tc>
          <w:tcPr>
            <w:tcW w:w="2781" w:type="dxa"/>
            <w:vAlign w:val="center"/>
          </w:tcPr>
          <w:p w14:paraId="16BBCC03" w14:textId="6E22CD32" w:rsidR="00DF53B1" w:rsidRDefault="00DF53B1" w:rsidP="00DF53B1">
            <w:pPr>
              <w:jc w:val="center"/>
            </w:pPr>
            <w:r>
              <w:t>Čierne more</w:t>
            </w:r>
          </w:p>
        </w:tc>
      </w:tr>
      <w:tr w:rsidR="00DF53B1" w14:paraId="32EEA5C4" w14:textId="77777777" w:rsidTr="00DF53B1">
        <w:trPr>
          <w:trHeight w:val="726"/>
        </w:trPr>
        <w:tc>
          <w:tcPr>
            <w:tcW w:w="2777" w:type="dxa"/>
            <w:vAlign w:val="center"/>
          </w:tcPr>
          <w:p w14:paraId="14F2EDFB" w14:textId="63DA30BB" w:rsidR="00DF53B1" w:rsidRDefault="00DF53B1" w:rsidP="00DF53B1">
            <w:pPr>
              <w:jc w:val="center"/>
            </w:pPr>
            <w:r>
              <w:t>Morava</w:t>
            </w:r>
          </w:p>
        </w:tc>
        <w:tc>
          <w:tcPr>
            <w:tcW w:w="2777" w:type="dxa"/>
            <w:vAlign w:val="center"/>
          </w:tcPr>
          <w:p w14:paraId="46A0762C" w14:textId="13BE4637" w:rsidR="00DF53B1" w:rsidRDefault="00DF53B1" w:rsidP="00DF53B1">
            <w:pPr>
              <w:jc w:val="center"/>
            </w:pPr>
            <w:r>
              <w:t>Česko</w:t>
            </w:r>
          </w:p>
        </w:tc>
        <w:tc>
          <w:tcPr>
            <w:tcW w:w="2781" w:type="dxa"/>
            <w:vAlign w:val="center"/>
          </w:tcPr>
          <w:p w14:paraId="14E25479" w14:textId="5E54D5D7" w:rsidR="00DF53B1" w:rsidRDefault="00DF53B1" w:rsidP="00DF53B1">
            <w:pPr>
              <w:jc w:val="center"/>
            </w:pPr>
            <w:r>
              <w:t>Myjava, Rudava</w:t>
            </w:r>
          </w:p>
        </w:tc>
        <w:tc>
          <w:tcPr>
            <w:tcW w:w="2781" w:type="dxa"/>
            <w:vAlign w:val="center"/>
          </w:tcPr>
          <w:p w14:paraId="49CF5B4E" w14:textId="2B29412D" w:rsidR="00DF53B1" w:rsidRDefault="00DF53B1" w:rsidP="00DF53B1">
            <w:pPr>
              <w:jc w:val="center"/>
            </w:pPr>
            <w:r>
              <w:t>Dunaj pri Devíne</w:t>
            </w:r>
          </w:p>
        </w:tc>
      </w:tr>
      <w:tr w:rsidR="00DF53B1" w14:paraId="496ECEF3" w14:textId="77777777" w:rsidTr="00172E89">
        <w:trPr>
          <w:trHeight w:val="768"/>
        </w:trPr>
        <w:tc>
          <w:tcPr>
            <w:tcW w:w="2777" w:type="dxa"/>
            <w:vAlign w:val="center"/>
          </w:tcPr>
          <w:p w14:paraId="085A0F4C" w14:textId="398D38AC" w:rsidR="00DF53B1" w:rsidRDefault="00DF53B1" w:rsidP="00DF53B1">
            <w:pPr>
              <w:jc w:val="center"/>
            </w:pPr>
            <w:r>
              <w:t>Váh</w:t>
            </w:r>
          </w:p>
        </w:tc>
        <w:tc>
          <w:tcPr>
            <w:tcW w:w="5558" w:type="dxa"/>
            <w:gridSpan w:val="2"/>
            <w:vAlign w:val="center"/>
          </w:tcPr>
          <w:p w14:paraId="42AD038B" w14:textId="744CA414" w:rsidR="00DF53B1" w:rsidRDefault="00DF53B1" w:rsidP="00DF53B1">
            <w:pPr>
              <w:jc w:val="center"/>
            </w:pPr>
            <w:r>
              <w:t>Vzniká sútokom Bieleho Váhu (prameň -Tatry) a Čierneho Váhu (prameň -Kráľová hoľa)</w:t>
            </w:r>
          </w:p>
        </w:tc>
        <w:tc>
          <w:tcPr>
            <w:tcW w:w="2781" w:type="dxa"/>
            <w:vAlign w:val="center"/>
          </w:tcPr>
          <w:p w14:paraId="026DCD6F" w14:textId="38ACA36E" w:rsidR="00DF53B1" w:rsidRDefault="00CA4439" w:rsidP="00DF53B1">
            <w:pPr>
              <w:jc w:val="center"/>
            </w:pPr>
            <w:r>
              <w:t>Čierne more</w:t>
            </w:r>
          </w:p>
        </w:tc>
      </w:tr>
      <w:tr w:rsidR="00DF53B1" w14:paraId="5A7988CC" w14:textId="77777777" w:rsidTr="00DF53B1">
        <w:trPr>
          <w:trHeight w:val="726"/>
        </w:trPr>
        <w:tc>
          <w:tcPr>
            <w:tcW w:w="2777" w:type="dxa"/>
            <w:vAlign w:val="center"/>
          </w:tcPr>
          <w:p w14:paraId="3B061FE4" w14:textId="22A4816D" w:rsidR="00DF53B1" w:rsidRDefault="00DF53B1" w:rsidP="00DF53B1">
            <w:pPr>
              <w:jc w:val="center"/>
            </w:pPr>
            <w:r>
              <w:t>Hron</w:t>
            </w:r>
          </w:p>
        </w:tc>
        <w:tc>
          <w:tcPr>
            <w:tcW w:w="2777" w:type="dxa"/>
            <w:vAlign w:val="center"/>
          </w:tcPr>
          <w:p w14:paraId="75022F9D" w14:textId="455E30BD" w:rsidR="00DF53B1" w:rsidRDefault="00DF53B1" w:rsidP="00DF53B1">
            <w:pPr>
              <w:jc w:val="center"/>
            </w:pPr>
            <w:r>
              <w:t>Kráľová hoľa</w:t>
            </w:r>
          </w:p>
        </w:tc>
        <w:tc>
          <w:tcPr>
            <w:tcW w:w="2781" w:type="dxa"/>
            <w:vAlign w:val="center"/>
          </w:tcPr>
          <w:p w14:paraId="6FE9864E" w14:textId="34E51605" w:rsidR="00DF53B1" w:rsidRDefault="00CA4439" w:rsidP="00DF53B1">
            <w:pPr>
              <w:jc w:val="center"/>
            </w:pPr>
            <w:r>
              <w:t>Slatina</w:t>
            </w:r>
          </w:p>
        </w:tc>
        <w:tc>
          <w:tcPr>
            <w:tcW w:w="2781" w:type="dxa"/>
            <w:vAlign w:val="center"/>
          </w:tcPr>
          <w:p w14:paraId="6CD24A4E" w14:textId="734DA511" w:rsidR="00DF53B1" w:rsidRDefault="00DF53B1" w:rsidP="00DF53B1">
            <w:pPr>
              <w:jc w:val="center"/>
            </w:pPr>
            <w:r>
              <w:t>Čierne more</w:t>
            </w:r>
          </w:p>
        </w:tc>
      </w:tr>
      <w:tr w:rsidR="00DF53B1" w14:paraId="4E04D44B" w14:textId="77777777" w:rsidTr="00DF53B1">
        <w:trPr>
          <w:trHeight w:val="768"/>
        </w:trPr>
        <w:tc>
          <w:tcPr>
            <w:tcW w:w="2777" w:type="dxa"/>
            <w:vAlign w:val="center"/>
          </w:tcPr>
          <w:p w14:paraId="0381DAB2" w14:textId="391730B1" w:rsidR="00DF53B1" w:rsidRDefault="00DF53B1" w:rsidP="00DF53B1">
            <w:pPr>
              <w:jc w:val="center"/>
            </w:pPr>
            <w:r>
              <w:t>Hornád</w:t>
            </w:r>
          </w:p>
        </w:tc>
        <w:tc>
          <w:tcPr>
            <w:tcW w:w="2777" w:type="dxa"/>
            <w:vAlign w:val="center"/>
          </w:tcPr>
          <w:p w14:paraId="27AF9750" w14:textId="6038DCAD" w:rsidR="00DF53B1" w:rsidRDefault="00DF53B1" w:rsidP="00DF53B1">
            <w:pPr>
              <w:jc w:val="center"/>
            </w:pPr>
            <w:r>
              <w:t>Kráľová hoľa</w:t>
            </w:r>
          </w:p>
        </w:tc>
        <w:tc>
          <w:tcPr>
            <w:tcW w:w="2781" w:type="dxa"/>
            <w:vAlign w:val="center"/>
          </w:tcPr>
          <w:p w14:paraId="164C97D4" w14:textId="22AE6099" w:rsidR="00DF53B1" w:rsidRDefault="00DF53B1" w:rsidP="00DF53B1">
            <w:pPr>
              <w:jc w:val="center"/>
            </w:pPr>
            <w:r>
              <w:t xml:space="preserve">Hnilec, </w:t>
            </w:r>
            <w:r w:rsidR="00CA4439">
              <w:t>Torysa</w:t>
            </w:r>
          </w:p>
        </w:tc>
        <w:tc>
          <w:tcPr>
            <w:tcW w:w="2781" w:type="dxa"/>
            <w:vAlign w:val="center"/>
          </w:tcPr>
          <w:p w14:paraId="13696999" w14:textId="35F63D2D" w:rsidR="00DF53B1" w:rsidRDefault="00CA4439" w:rsidP="00DF53B1">
            <w:pPr>
              <w:jc w:val="center"/>
            </w:pPr>
            <w:r>
              <w:t>Čierne more</w:t>
            </w:r>
          </w:p>
        </w:tc>
      </w:tr>
      <w:tr w:rsidR="00DF53B1" w14:paraId="4251FD31" w14:textId="77777777" w:rsidTr="00DF53B1">
        <w:trPr>
          <w:trHeight w:val="726"/>
        </w:trPr>
        <w:tc>
          <w:tcPr>
            <w:tcW w:w="2777" w:type="dxa"/>
            <w:vAlign w:val="center"/>
          </w:tcPr>
          <w:p w14:paraId="2A51268D" w14:textId="4CFBAD2B" w:rsidR="00DF53B1" w:rsidRDefault="00DF53B1" w:rsidP="00DF53B1">
            <w:pPr>
              <w:jc w:val="center"/>
            </w:pPr>
            <w:r>
              <w:t>Bodrog</w:t>
            </w:r>
          </w:p>
        </w:tc>
        <w:tc>
          <w:tcPr>
            <w:tcW w:w="2777" w:type="dxa"/>
            <w:vAlign w:val="center"/>
          </w:tcPr>
          <w:p w14:paraId="0640B8E2" w14:textId="77777777" w:rsidR="00DF53B1" w:rsidRDefault="00DF53B1" w:rsidP="00DF53B1">
            <w:pPr>
              <w:jc w:val="center"/>
            </w:pPr>
          </w:p>
        </w:tc>
        <w:tc>
          <w:tcPr>
            <w:tcW w:w="2781" w:type="dxa"/>
            <w:vAlign w:val="center"/>
          </w:tcPr>
          <w:p w14:paraId="7C01586A" w14:textId="506EE47B" w:rsidR="00DF53B1" w:rsidRDefault="00CA4439" w:rsidP="00DF53B1">
            <w:pPr>
              <w:jc w:val="center"/>
            </w:pPr>
            <w:r>
              <w:t>Ondava, Latorica</w:t>
            </w:r>
          </w:p>
        </w:tc>
        <w:tc>
          <w:tcPr>
            <w:tcW w:w="2781" w:type="dxa"/>
            <w:vAlign w:val="center"/>
          </w:tcPr>
          <w:p w14:paraId="5AA9E20D" w14:textId="3BEC8F26" w:rsidR="00DF53B1" w:rsidRDefault="00DF53B1" w:rsidP="00DF53B1">
            <w:pPr>
              <w:jc w:val="center"/>
            </w:pPr>
            <w:r>
              <w:t>Tisa - Maďarsko</w:t>
            </w:r>
          </w:p>
        </w:tc>
      </w:tr>
    </w:tbl>
    <w:p w14:paraId="7E71E1A7" w14:textId="71EAC7C4" w:rsidR="00DF53B1" w:rsidRDefault="00DF53B1" w:rsidP="00DF53B1"/>
    <w:p w14:paraId="56FE8D08" w14:textId="7E755C38" w:rsidR="00DF53B1" w:rsidRDefault="00DF53B1" w:rsidP="00DF53B1"/>
    <w:p w14:paraId="775FDB42" w14:textId="336B6A30" w:rsidR="00DF53B1" w:rsidRDefault="00DF53B1" w:rsidP="00DF53B1"/>
    <w:p w14:paraId="3AD58CFA" w14:textId="2D8E2EFC" w:rsidR="00DF53B1" w:rsidRDefault="00DF53B1" w:rsidP="00DF53B1"/>
    <w:p w14:paraId="42AD3D0F" w14:textId="0B0C352E" w:rsidR="00DF53B1" w:rsidRDefault="00DF53B1" w:rsidP="00DF53B1"/>
    <w:p w14:paraId="6E60D92F" w14:textId="1478D81D" w:rsidR="00DF53B1" w:rsidRDefault="00DF53B1" w:rsidP="00DF53B1"/>
    <w:p w14:paraId="7B0783B5" w14:textId="77777777" w:rsidR="00DF53B1" w:rsidRDefault="00DF53B1" w:rsidP="00DF53B1"/>
    <w:p w14:paraId="79FEA9CB" w14:textId="730CA69A" w:rsidR="007E645D" w:rsidRDefault="00DF53B1" w:rsidP="007E645D"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0E83417F" wp14:editId="64D70155">
                <wp:simplePos x="0" y="0"/>
                <wp:positionH relativeFrom="page">
                  <wp:align>left</wp:align>
                </wp:positionH>
                <wp:positionV relativeFrom="paragraph">
                  <wp:posOffset>139065</wp:posOffset>
                </wp:positionV>
                <wp:extent cx="7963200" cy="3161665"/>
                <wp:effectExtent l="114300" t="0" r="0" b="153035"/>
                <wp:wrapTight wrapText="bothSides">
                  <wp:wrapPolygon edited="0">
                    <wp:start x="620" y="0"/>
                    <wp:lineTo x="413" y="0"/>
                    <wp:lineTo x="413" y="2082"/>
                    <wp:lineTo x="-310" y="2082"/>
                    <wp:lineTo x="-310" y="4165"/>
                    <wp:lineTo x="-52" y="4165"/>
                    <wp:lineTo x="-52" y="6247"/>
                    <wp:lineTo x="620" y="6247"/>
                    <wp:lineTo x="620" y="18741"/>
                    <wp:lineTo x="-155" y="18741"/>
                    <wp:lineTo x="-207" y="22255"/>
                    <wp:lineTo x="13280" y="22515"/>
                    <wp:lineTo x="14056" y="22515"/>
                    <wp:lineTo x="15864" y="22255"/>
                    <wp:lineTo x="19533" y="21344"/>
                    <wp:lineTo x="19481" y="20823"/>
                    <wp:lineTo x="19791" y="18741"/>
                    <wp:lineTo x="21445" y="18351"/>
                    <wp:lineTo x="21393" y="16919"/>
                    <wp:lineTo x="19636" y="16659"/>
                    <wp:lineTo x="19430" y="14707"/>
                    <wp:lineTo x="19378" y="0"/>
                    <wp:lineTo x="620" y="0"/>
                  </wp:wrapPolygon>
                </wp:wrapTight>
                <wp:docPr id="2" name="Skupin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3200" cy="3161665"/>
                          <a:chOff x="0" y="0"/>
                          <a:chExt cx="7963200" cy="3161665"/>
                        </a:xfrm>
                      </wpg:grpSpPr>
                      <wpg:grpSp>
                        <wpg:cNvPr id="16" name="Skupina 16"/>
                        <wpg:cNvGrpSpPr/>
                        <wpg:grpSpPr>
                          <a:xfrm>
                            <a:off x="0" y="0"/>
                            <a:ext cx="7963200" cy="3113640"/>
                            <a:chOff x="0" y="0"/>
                            <a:chExt cx="7963200" cy="3458047"/>
                          </a:xfrm>
                        </wpg:grpSpPr>
                        <wpg:grpSp>
                          <wpg:cNvPr id="15" name="Skupina 15"/>
                          <wpg:cNvGrpSpPr/>
                          <wpg:grpSpPr>
                            <a:xfrm>
                              <a:off x="0" y="0"/>
                              <a:ext cx="7963200" cy="3458047"/>
                              <a:chOff x="0" y="0"/>
                              <a:chExt cx="7963200" cy="3458047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Obrázok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6">
                                        <a14:imgEffect>
                                          <a14:sharpenSoften amount="100000"/>
                                        </a14:imgEffect>
                                        <a14:imgEffect>
                                          <a14:brightnessContrast contrast="10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9938" y="0"/>
                                <a:ext cx="6867525" cy="34556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14:contentPart bwMode="auto" r:id="rId7">
                            <w14:nvContentPartPr>
                              <w14:cNvPr id="14" name="Písanie rukou 14"/>
                              <w14:cNvContentPartPr/>
                            </w14:nvContentPartPr>
                            <w14:xfrm>
                              <a:off x="0" y="343939"/>
                              <a:ext cx="7963200" cy="3114108"/>
                            </w14:xfrm>
                          </w14:contentPart>
                        </wpg:grpSp>
                        <w14:contentPart bwMode="auto" r:id="rId8">
                          <w14:nvContentPartPr>
                            <w14:cNvPr id="4" name="Písanie rukou 4"/>
                            <w14:cNvContentPartPr/>
                          </w14:nvContentPartPr>
                          <w14:xfrm>
                            <a:off x="157917" y="283639"/>
                            <a:ext cx="963000" cy="190080"/>
                          </w14:xfrm>
                        </w14:contentPart>
                      </wpg:grpSp>
                      <w14:contentPart bwMode="auto" r:id="rId9">
                        <w14:nvContentPartPr>
                          <w14:cNvPr id="20" name="Písanie rukou 20"/>
                          <w14:cNvContentPartPr/>
                        </w14:nvContentPartPr>
                        <w14:xfrm>
                          <a:off x="3723640" y="2409825"/>
                          <a:ext cx="3449955" cy="75184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5A1DA297" id="Skupina 2" o:spid="_x0000_s1026" style="position:absolute;margin-left:0;margin-top:10.95pt;width:627pt;height:248.95pt;z-index:-251640832;mso-position-horizontal:left;mso-position-horizontal-relative:page" coordsize="79632,31616" o:gfxdata="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">
                <v:group id="Skupina 16" o:spid="_x0000_s1027" style="position:absolute;width:79632;height:31136" coordsize="79632,3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Skupina 15" o:spid="_x0000_s1028" style="position:absolute;width:79632;height:34580" coordsize="79632,3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Obrázok 1" o:spid="_x0000_s1029" type="#_x0000_t75" style="position:absolute;left:2599;width:68675;height:34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">
                      <v:imagedata r:id="rId10" o:title=""/>
                    </v:shape>
                    <v:shape id="Písanie rukou 14" o:spid="_x0000_s1030" type="#_x0000_t75" style="position:absolute;left:-626;top:2739;width:80888;height:32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">
                      <v:imagedata r:id="rId11" o:title=""/>
                    </v:shape>
                  </v:group>
                  <v:shape id="Písanie rukou 4" o:spid="_x0000_s1031" type="#_x0000_t75" style="position:absolute;left:1219;top:2437;width:10346;height:2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">
                    <v:imagedata r:id="rId12" o:title=""/>
                  </v:shape>
                </v:group>
                <v:shape id="Písanie rukou 20" o:spid="_x0000_s1032" type="#_x0000_t75" style="position:absolute;left:36606;top:23469;width:35756;height:8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">
                  <v:imagedata r:id="rId13" o:title=""/>
                </v:shape>
                <w10:wrap type="tight" anchorx="page"/>
              </v:group>
            </w:pict>
          </mc:Fallback>
        </mc:AlternateContent>
      </w:r>
    </w:p>
    <w:p w14:paraId="7D645710" w14:textId="77777777" w:rsidR="00C05A48" w:rsidRDefault="00C05A48" w:rsidP="00C05A48">
      <w:pPr>
        <w:pStyle w:val="Odsekzoznamu"/>
        <w:numPr>
          <w:ilvl w:val="0"/>
          <w:numId w:val="2"/>
        </w:numPr>
        <w:sectPr w:rsidR="00C05A48" w:rsidSect="001F40F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2536B8" w14:textId="3CAABEBE" w:rsidR="007E645D" w:rsidRDefault="007E645D" w:rsidP="00C05A48">
      <w:pPr>
        <w:pStyle w:val="Odsekzoznamu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257473" wp14:editId="0D8EE124">
                <wp:simplePos x="0" y="0"/>
                <wp:positionH relativeFrom="column">
                  <wp:posOffset>159798</wp:posOffset>
                </wp:positionH>
                <wp:positionV relativeFrom="paragraph">
                  <wp:posOffset>863529</wp:posOffset>
                </wp:positionV>
                <wp:extent cx="360" cy="360"/>
                <wp:effectExtent l="114300" t="114300" r="95250" b="152400"/>
                <wp:wrapNone/>
                <wp:docPr id="5" name="Písanie rukou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70C14" id="Písanie rukou 5" o:spid="_x0000_s1026" type="#_x0000_t75" style="position:absolute;margin-left:7.65pt;margin-top:63.05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">
                <v:imagedata r:id="rId15" o:title=""/>
              </v:shape>
            </w:pict>
          </mc:Fallback>
        </mc:AlternateContent>
      </w:r>
      <w:r w:rsidR="00C05A48">
        <w:t>Gabčíkovo</w:t>
      </w:r>
    </w:p>
    <w:p w14:paraId="652F2AED" w14:textId="16128AC2" w:rsidR="00C05A48" w:rsidRDefault="00C05A48" w:rsidP="00C05A48">
      <w:pPr>
        <w:pStyle w:val="Odsekzoznamu"/>
        <w:numPr>
          <w:ilvl w:val="0"/>
          <w:numId w:val="2"/>
        </w:numPr>
      </w:pPr>
      <w:r>
        <w:t>Kráľová</w:t>
      </w:r>
    </w:p>
    <w:p w14:paraId="76A96F4F" w14:textId="285E1811" w:rsidR="00C05A48" w:rsidRDefault="00C05A48" w:rsidP="00C05A48">
      <w:pPr>
        <w:pStyle w:val="Odsekzoznamu"/>
        <w:numPr>
          <w:ilvl w:val="0"/>
          <w:numId w:val="2"/>
        </w:numPr>
      </w:pPr>
      <w:r>
        <w:t>Turiec</w:t>
      </w:r>
    </w:p>
    <w:p w14:paraId="3677D9B5" w14:textId="1948CB08" w:rsidR="00C05A48" w:rsidRDefault="00C05A48" w:rsidP="00C05A48">
      <w:pPr>
        <w:pStyle w:val="Odsekzoznamu"/>
        <w:numPr>
          <w:ilvl w:val="0"/>
          <w:numId w:val="2"/>
        </w:numPr>
      </w:pPr>
      <w:r>
        <w:t>Orava</w:t>
      </w:r>
    </w:p>
    <w:p w14:paraId="1E5169F3" w14:textId="7C8908DD" w:rsidR="00C05A48" w:rsidRDefault="00C05A48" w:rsidP="00C05A48">
      <w:pPr>
        <w:pStyle w:val="Odsekzoznamu"/>
        <w:numPr>
          <w:ilvl w:val="0"/>
          <w:numId w:val="2"/>
        </w:numPr>
      </w:pPr>
      <w:r>
        <w:t>Liptovská Mara</w:t>
      </w:r>
    </w:p>
    <w:p w14:paraId="4F3F4CBC" w14:textId="5BACD8DC" w:rsidR="00C05A48" w:rsidRDefault="00C05A48" w:rsidP="00C05A48">
      <w:pPr>
        <w:pStyle w:val="Odsekzoznamu"/>
        <w:numPr>
          <w:ilvl w:val="0"/>
          <w:numId w:val="2"/>
        </w:numPr>
      </w:pPr>
      <w:r>
        <w:t xml:space="preserve">Ružín </w:t>
      </w:r>
    </w:p>
    <w:p w14:paraId="183DE54B" w14:textId="395F8902" w:rsidR="00C05A48" w:rsidRDefault="00C05A48" w:rsidP="00C05A48">
      <w:pPr>
        <w:pStyle w:val="Odsekzoznamu"/>
        <w:numPr>
          <w:ilvl w:val="0"/>
          <w:numId w:val="2"/>
        </w:numPr>
      </w:pPr>
      <w:r>
        <w:t>Veľká Domaša / Domaša</w:t>
      </w:r>
    </w:p>
    <w:p w14:paraId="18CE58F8" w14:textId="4F542981" w:rsidR="00C05A48" w:rsidRDefault="00C05A48" w:rsidP="00C05A48">
      <w:pPr>
        <w:pStyle w:val="Odsekzoznamu"/>
        <w:numPr>
          <w:ilvl w:val="0"/>
          <w:numId w:val="2"/>
        </w:numPr>
      </w:pPr>
      <w:r>
        <w:t>Zemplínska šírava</w:t>
      </w:r>
    </w:p>
    <w:p w14:paraId="6AC92276" w14:textId="4A846214" w:rsidR="00C05A48" w:rsidRDefault="00C05A48" w:rsidP="00C05A48">
      <w:pPr>
        <w:pStyle w:val="Odsekzoznamu"/>
        <w:numPr>
          <w:ilvl w:val="0"/>
          <w:numId w:val="3"/>
        </w:numPr>
      </w:pPr>
      <w:r>
        <w:t>Dunaj</w:t>
      </w:r>
    </w:p>
    <w:p w14:paraId="53B3671E" w14:textId="6D77784B" w:rsidR="00C05A48" w:rsidRDefault="00C05A48" w:rsidP="00C05A48">
      <w:pPr>
        <w:pStyle w:val="Odsekzoznamu"/>
        <w:numPr>
          <w:ilvl w:val="0"/>
          <w:numId w:val="3"/>
        </w:numPr>
      </w:pPr>
      <w:r>
        <w:t>Malý Dunaj</w:t>
      </w:r>
    </w:p>
    <w:p w14:paraId="1B4EC7E4" w14:textId="38E8E71F" w:rsidR="00C05A48" w:rsidRDefault="00C05A48" w:rsidP="00C05A48">
      <w:pPr>
        <w:pStyle w:val="Odsekzoznamu"/>
        <w:numPr>
          <w:ilvl w:val="0"/>
          <w:numId w:val="3"/>
        </w:numPr>
      </w:pPr>
      <w:r>
        <w:t>Morava</w:t>
      </w:r>
    </w:p>
    <w:p w14:paraId="11A81871" w14:textId="01F9CDBE" w:rsidR="00C05A48" w:rsidRDefault="00C05A48" w:rsidP="00C05A48">
      <w:pPr>
        <w:pStyle w:val="Odsekzoznamu"/>
        <w:numPr>
          <w:ilvl w:val="0"/>
          <w:numId w:val="3"/>
        </w:numPr>
      </w:pPr>
      <w:r>
        <w:t>Myjava</w:t>
      </w:r>
    </w:p>
    <w:p w14:paraId="6756AAD1" w14:textId="70B9029E" w:rsidR="00C05A48" w:rsidRDefault="00C05A48" w:rsidP="00C05A48">
      <w:pPr>
        <w:pStyle w:val="Odsekzoznamu"/>
        <w:numPr>
          <w:ilvl w:val="0"/>
          <w:numId w:val="3"/>
        </w:numPr>
      </w:pPr>
      <w:r>
        <w:t>Váh</w:t>
      </w:r>
    </w:p>
    <w:p w14:paraId="04A65ED7" w14:textId="711CB596" w:rsidR="00C05A48" w:rsidRDefault="00C05A48" w:rsidP="00C05A48">
      <w:pPr>
        <w:pStyle w:val="Odsekzoznamu"/>
        <w:numPr>
          <w:ilvl w:val="0"/>
          <w:numId w:val="3"/>
        </w:numPr>
      </w:pPr>
      <w:r>
        <w:t xml:space="preserve">Kysuca </w:t>
      </w:r>
    </w:p>
    <w:p w14:paraId="756F3326" w14:textId="5F74054B" w:rsidR="00C05A48" w:rsidRDefault="00C05A48" w:rsidP="00C05A48">
      <w:pPr>
        <w:pStyle w:val="Odsekzoznamu"/>
        <w:numPr>
          <w:ilvl w:val="0"/>
          <w:numId w:val="3"/>
        </w:numPr>
      </w:pPr>
      <w:r>
        <w:t>Orava</w:t>
      </w:r>
    </w:p>
    <w:p w14:paraId="00FC02D7" w14:textId="65CE7EB1" w:rsidR="00C05A48" w:rsidRDefault="00C05A48" w:rsidP="00C05A48">
      <w:pPr>
        <w:pStyle w:val="Odsekzoznamu"/>
        <w:numPr>
          <w:ilvl w:val="0"/>
          <w:numId w:val="3"/>
        </w:numPr>
      </w:pPr>
      <w:r>
        <w:t>Turiec</w:t>
      </w:r>
    </w:p>
    <w:p w14:paraId="3DDF4B61" w14:textId="6A199D9D" w:rsidR="00C05A48" w:rsidRDefault="00C05A48" w:rsidP="00C05A48">
      <w:pPr>
        <w:pStyle w:val="Odsekzoznamu"/>
        <w:numPr>
          <w:ilvl w:val="0"/>
          <w:numId w:val="3"/>
        </w:numPr>
      </w:pPr>
      <w:r>
        <w:t>Nitra</w:t>
      </w:r>
    </w:p>
    <w:p w14:paraId="73C07CAE" w14:textId="2A0E632D" w:rsidR="00C05A48" w:rsidRDefault="00C05A48" w:rsidP="00C05A48">
      <w:pPr>
        <w:pStyle w:val="Odsekzoznamu"/>
        <w:numPr>
          <w:ilvl w:val="0"/>
          <w:numId w:val="3"/>
        </w:numPr>
      </w:pPr>
      <w:r>
        <w:t>Hron</w:t>
      </w:r>
    </w:p>
    <w:p w14:paraId="04FF7D22" w14:textId="0575C7FE" w:rsidR="00C05A48" w:rsidRDefault="00C05A48" w:rsidP="00C05A48">
      <w:pPr>
        <w:pStyle w:val="Odsekzoznamu"/>
        <w:numPr>
          <w:ilvl w:val="0"/>
          <w:numId w:val="3"/>
        </w:numPr>
      </w:pPr>
      <w:r>
        <w:t>Ipeľ</w:t>
      </w:r>
    </w:p>
    <w:p w14:paraId="12861EB6" w14:textId="518A63B9" w:rsidR="00C05A48" w:rsidRDefault="00C05A48" w:rsidP="00C05A48">
      <w:pPr>
        <w:pStyle w:val="Odsekzoznamu"/>
        <w:numPr>
          <w:ilvl w:val="0"/>
          <w:numId w:val="3"/>
        </w:numPr>
      </w:pPr>
      <w:r>
        <w:t>Rimava</w:t>
      </w:r>
    </w:p>
    <w:p w14:paraId="452087F3" w14:textId="2E213F18" w:rsidR="00C05A48" w:rsidRDefault="00C05A48" w:rsidP="00C05A48">
      <w:pPr>
        <w:pStyle w:val="Odsekzoznamu"/>
        <w:numPr>
          <w:ilvl w:val="0"/>
          <w:numId w:val="3"/>
        </w:numPr>
      </w:pPr>
      <w:r>
        <w:t>Slaná</w:t>
      </w:r>
    </w:p>
    <w:p w14:paraId="4C7E4A8B" w14:textId="348057A5" w:rsidR="00C05A48" w:rsidRDefault="00C05A48" w:rsidP="00C05A48">
      <w:pPr>
        <w:pStyle w:val="Odsekzoznamu"/>
        <w:numPr>
          <w:ilvl w:val="0"/>
          <w:numId w:val="3"/>
        </w:numPr>
      </w:pPr>
      <w:r>
        <w:t>Hnilec</w:t>
      </w:r>
    </w:p>
    <w:p w14:paraId="3AAF1E99" w14:textId="03DD121E" w:rsidR="00C05A48" w:rsidRDefault="00C05A48" w:rsidP="00C05A48">
      <w:pPr>
        <w:pStyle w:val="Odsekzoznamu"/>
        <w:numPr>
          <w:ilvl w:val="0"/>
          <w:numId w:val="3"/>
        </w:numPr>
      </w:pPr>
      <w:r>
        <w:t>Hornád</w:t>
      </w:r>
    </w:p>
    <w:p w14:paraId="530CCD3B" w14:textId="20E43CFB" w:rsidR="00C05A48" w:rsidRDefault="00C05A48" w:rsidP="00C05A48">
      <w:pPr>
        <w:pStyle w:val="Odsekzoznamu"/>
        <w:numPr>
          <w:ilvl w:val="0"/>
          <w:numId w:val="3"/>
        </w:numPr>
      </w:pPr>
      <w:r>
        <w:t>Torysa</w:t>
      </w:r>
    </w:p>
    <w:p w14:paraId="6F04354F" w14:textId="4AE7ECE8" w:rsidR="00C05A48" w:rsidRDefault="00C05A48" w:rsidP="00C05A48">
      <w:pPr>
        <w:pStyle w:val="Odsekzoznamu"/>
        <w:numPr>
          <w:ilvl w:val="0"/>
          <w:numId w:val="5"/>
        </w:numPr>
      </w:pPr>
      <w:r>
        <w:t>Topľa</w:t>
      </w:r>
    </w:p>
    <w:p w14:paraId="67CDF5BE" w14:textId="1C5C4D8C" w:rsidR="00C05A48" w:rsidRDefault="00C05A48" w:rsidP="00C05A48">
      <w:pPr>
        <w:pStyle w:val="Odsekzoznamu"/>
        <w:numPr>
          <w:ilvl w:val="0"/>
          <w:numId w:val="5"/>
        </w:numPr>
      </w:pPr>
      <w:r>
        <w:t>Ondava</w:t>
      </w:r>
    </w:p>
    <w:p w14:paraId="1C17C2C3" w14:textId="79D21B83" w:rsidR="00C05A48" w:rsidRDefault="00C05A48" w:rsidP="00C05A48">
      <w:pPr>
        <w:pStyle w:val="Odsekzoznamu"/>
        <w:numPr>
          <w:ilvl w:val="0"/>
          <w:numId w:val="5"/>
        </w:numPr>
      </w:pPr>
      <w:r>
        <w:t>Laborec</w:t>
      </w:r>
    </w:p>
    <w:p w14:paraId="0C766FAC" w14:textId="49523F7E" w:rsidR="00C05A48" w:rsidRDefault="00C05A48" w:rsidP="00C05A48">
      <w:pPr>
        <w:pStyle w:val="Odsekzoznamu"/>
        <w:numPr>
          <w:ilvl w:val="0"/>
          <w:numId w:val="5"/>
        </w:numPr>
      </w:pPr>
      <w:r>
        <w:t>Uh</w:t>
      </w:r>
    </w:p>
    <w:p w14:paraId="17DB72E5" w14:textId="735AA607" w:rsidR="00C05A48" w:rsidRDefault="00C05A48" w:rsidP="00C05A48">
      <w:pPr>
        <w:pStyle w:val="Odsekzoznamu"/>
        <w:numPr>
          <w:ilvl w:val="0"/>
          <w:numId w:val="5"/>
        </w:numPr>
      </w:pPr>
      <w:r>
        <w:t>Latorica</w:t>
      </w:r>
    </w:p>
    <w:p w14:paraId="77A051E7" w14:textId="538A332A" w:rsidR="00C05A48" w:rsidRDefault="00C05A48" w:rsidP="00C05A48">
      <w:pPr>
        <w:pStyle w:val="Odsekzoznamu"/>
        <w:numPr>
          <w:ilvl w:val="0"/>
          <w:numId w:val="4"/>
        </w:numPr>
      </w:pPr>
      <w:r>
        <w:t>Tisa</w:t>
      </w:r>
    </w:p>
    <w:p w14:paraId="10E89CF3" w14:textId="084176BD" w:rsidR="00C05A48" w:rsidRDefault="00C05A48" w:rsidP="00C05A48">
      <w:pPr>
        <w:pStyle w:val="Odsekzoznamu"/>
        <w:numPr>
          <w:ilvl w:val="0"/>
          <w:numId w:val="4"/>
        </w:numPr>
      </w:pPr>
      <w:r>
        <w:t>Dunajec</w:t>
      </w:r>
    </w:p>
    <w:p w14:paraId="26828E2B" w14:textId="614DC1DF" w:rsidR="00C05A48" w:rsidRDefault="00C05A48" w:rsidP="00C05A48">
      <w:pPr>
        <w:pStyle w:val="Odsekzoznamu"/>
        <w:numPr>
          <w:ilvl w:val="0"/>
          <w:numId w:val="4"/>
        </w:numPr>
        <w:sectPr w:rsidR="00C05A48" w:rsidSect="00C05A48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  <w:r>
        <w:t>Poprad</w:t>
      </w:r>
    </w:p>
    <w:p w14:paraId="386F9CF5" w14:textId="0ADB115C" w:rsidR="00C05A48" w:rsidRDefault="00C05A48" w:rsidP="00C05A48"/>
    <w:p w14:paraId="11359F43" w14:textId="512B8097" w:rsidR="00C05A48" w:rsidRPr="00C05A48" w:rsidRDefault="00C05A48" w:rsidP="00C05A48"/>
    <w:p w14:paraId="0CF103FD" w14:textId="1532C04D" w:rsidR="00C05A48" w:rsidRPr="00C05A48" w:rsidRDefault="00C05A48" w:rsidP="00C05A48"/>
    <w:p w14:paraId="57081713" w14:textId="6C6A0A38" w:rsidR="00C05A48" w:rsidRPr="00C05A48" w:rsidRDefault="00C05A48" w:rsidP="00C05A48"/>
    <w:p w14:paraId="3B16E9C6" w14:textId="79132C44" w:rsidR="00C05A48" w:rsidRDefault="00C05A48" w:rsidP="00C05A48"/>
    <w:p w14:paraId="6F9616A6" w14:textId="6BEFD883" w:rsidR="00C05A48" w:rsidRPr="00C05A48" w:rsidRDefault="00C05A48" w:rsidP="00C05A48">
      <w:pPr>
        <w:tabs>
          <w:tab w:val="left" w:pos="2450"/>
        </w:tabs>
      </w:pPr>
      <w:r>
        <w:tab/>
      </w:r>
    </w:p>
    <w:sectPr w:rsidR="00C05A48" w:rsidRPr="00C05A48" w:rsidSect="00C05A4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72C3F"/>
    <w:multiLevelType w:val="hybridMultilevel"/>
    <w:tmpl w:val="FA1EF122"/>
    <w:lvl w:ilvl="0" w:tplc="3F6A2F74">
      <w:start w:val="18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6694A"/>
    <w:multiLevelType w:val="hybridMultilevel"/>
    <w:tmpl w:val="099861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46B2E"/>
    <w:multiLevelType w:val="hybridMultilevel"/>
    <w:tmpl w:val="0532C584"/>
    <w:lvl w:ilvl="0" w:tplc="04090019">
      <w:start w:val="2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D7F3A"/>
    <w:multiLevelType w:val="hybridMultilevel"/>
    <w:tmpl w:val="51EAD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707246">
    <w:abstractNumId w:val="0"/>
  </w:num>
  <w:num w:numId="2" w16cid:durableId="1194731682">
    <w:abstractNumId w:val="4"/>
  </w:num>
  <w:num w:numId="3" w16cid:durableId="126094112">
    <w:abstractNumId w:val="2"/>
  </w:num>
  <w:num w:numId="4" w16cid:durableId="1713070299">
    <w:abstractNumId w:val="3"/>
  </w:num>
  <w:num w:numId="5" w16cid:durableId="793595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6F"/>
    <w:rsid w:val="001F40F2"/>
    <w:rsid w:val="002B0E9C"/>
    <w:rsid w:val="003A5040"/>
    <w:rsid w:val="00555A6F"/>
    <w:rsid w:val="007E645D"/>
    <w:rsid w:val="008D3EAD"/>
    <w:rsid w:val="00A811DF"/>
    <w:rsid w:val="00B63465"/>
    <w:rsid w:val="00C05A48"/>
    <w:rsid w:val="00C63554"/>
    <w:rsid w:val="00CA4439"/>
    <w:rsid w:val="00DF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81A3"/>
  <w15:chartTrackingRefBased/>
  <w15:docId w15:val="{8140613D-D8ED-4760-B3D4-9418D7D5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table" w:styleId="Mriekatabuky">
    <w:name w:val="Table Grid"/>
    <w:basedOn w:val="Normlnatabuka"/>
    <w:uiPriority w:val="39"/>
    <w:rsid w:val="00DF5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7:31:15.66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11111 5495 24575,'29'0'0,"0"2"0,0 0 0,-1 1 0,1 2 0,-1 1 0,52 17 0,-51-15 0,0-1 0,40 5 0,-6-1 0,-35-7 0,1-1 0,-1-1 0,32-2 0,-34 0 0,-1 0 0,1 2 0,-1 0 0,33 7 0,-15-1 0,0-2 0,0-2 0,1-1 0,-1-2 0,50-5 0,105 5 0,-109 13 0,-64-9 0,0-1 0,34 2 0,83 9 0,-97-9 0,65 3 0,-57-9 0,-1 3 0,75 11 0,-93-9 0,63 0 0,-69-5 0,1 1 0,-1 2 0,40 7 0,89 27 0,-115-30 0,1-2 0,0-2 0,0-1 0,68-6 0,-9 2 0,1382 2 0,-1460-2 0,1 0 0,44-10 0,-43 7 0,1 1 0,32-2 0,120 8 0,71-4 0,-170-12 0,-60 9 0,1 1 0,24-1 0,399 2 0,-228 5 0,839-2 0,-1030-1 0,-1-1 0,45-10 0,-43 6 0,1 2 0,32-2 0,120 8 0,71-4 0,-218-2 0,1-2 0,44-13 0,-49 12 0,1 0 0,0 1 0,41-3 0,-45 7 0,49-11 0,-48 8 0,47-5 0,35-5 0,-78 10 0,0 0 0,32 0 0,-18 4 0,-6 1 0,-1-1 0,1-2 0,50-10 0,-81 11 0,-4 1 0,-1 0 0,1 1 0,0-1 0,0 0 0,0 1 0,-1-1 0,1 1 0,0 0 0,0 0 0,0 0 0,0 0 0,0 0 0,0 0 0,2 2 0,-5-2 0,0 0 0,0 1 0,0-1 0,0 1 0,0-1 0,0 1 0,0-1 0,0 0 0,0 1 0,-1-1 0,1 1 0,0-1 0,0 0 0,-1 1 0,1-1 0,0 0 0,-1 1 0,1-1 0,0 0 0,-1 1 0,1-1 0,0 0 0,-1 0 0,1 1 0,-1-1 0,1 0 0,-1 0 0,1 0 0,-1 0 0,1 1 0,0-1 0,-1 0 0,1 0 0,-1 0 0,1 0 0,-2 0 0,-19 6 0,-147 30 0,135-28 0,1 1 0,-41 16 0,50-15 0,1-2 0,-2-1 0,1 0 0,-1-2 0,0 0 0,-27 2 0,10-6 0,1 2 0,-58 11 0,44-7 0,-1-1 0,0-3 0,-109-5 0,43-1 0,-440 3 0,528 2 0,0 1 0,-37 7 0,34-4 0,-55 3 0,-385-8 0,226-3 0,221 1 0,1-2 0,-51-11 0,17 3 0,-7-2 0,43 7 0,-1 1 0,-48-2 0,-59 8 0,-62-2 0,107-13 0,64 9 0,0 1 0,-34-2 0,-105 8 0,-68-4 0,143-12 0,64 9 0,0 1 0,-34-2 0,-4 5 0,7 0 0,-1-2 0,-65-10 0,71 7 0,-1 1 0,0 3 0,-60 4 0,-82-4 0,105-12 0,65 9 0,-1 1 0,-34-2 0,20 5 0,-18 0 0,-112-15 0,55 3 0,-16-4 0,77 10 0,1 2 0,-1 1 0,-94 7 0,36-1 0,-1209-2 0,1295 1 0,0 2 0,-43 8 0,41-6 0,0 0 0,-31 0 0,7-4 0,2540 0-2149,-1147-4 1313,-1234 2 814,125 3 173,-115 13 548,-78-9-644,74 4 1,1063-10 357,-515-1-355,-585-3-265,103-15 0,-143 14 126,47-8-217,-39 5 167,1 2-1,53 0 0,975 7 2895,-1068 2-2763,-13 2 0,-17 5 0,-2-5 0,-53 4 0,-9 2 0,40-5 0,0-1 0,-1-2 0,-48-3 0,-59 4 0,76 9 0,-7 1 0,13-12 0,51-3 0,1 2 0,-1 0 0,1 1 0,0 1 0,0 1 0,-33 9 0,-68 36 0,73-28 0,-105 30 0,107-39-13,-350 69-138,180-41-503,11-1 281,-1 2 378,128-23-100,-194 41-515,164-39-184,14-1 755,-172 13-1,208-27 42,-103 21 1,112-16-27,-1-2 1,-94 4-1,91-11-85,0 2 0,-58 9 0,-129 19 273,132-21 573,0-4 0,-121-8 0,58-1-91,142 2-530,20 0-114,0 1 1,0 0-1,-1 0 0,1 1 0,0 0 1,0 1-1,0 0 0,-18 6 0,29-8-2,0 0 0,0 0 0,-1 0 0,1 0 0,0 0 0,0 0 0,-1 0 0,1 0 0,0 0 0,0 0 0,0 0 0,-1 0 0,1 0 0,0 0 0,0 0 0,0 1 0,0-1 0,-1 0 0,1 0 0,0 0 0,0 0 0,0 0 0,0 1 0,0-1 0,-1 0 0,1 0 0,0 0 0,0 0 0,0 1 0,0-1 0,0 0 0,0 0 0,0 0 0,0 1 0,0-1 0,0 0 0,0 0 0,0 0 0,0 1 0,0-1 0,0 0 0,0 0 0,0 0 0,0 1 0,0-1 0,0 0 0,0 0 0,0 0 0,1 0 0,-1 1 0,14 4 0,21 0 0,390-2-628,-218-6 416,5195 3-4073,-5439 2 5320,-71 12 0,66-8-311,-58 3-1,-706-7-6412,389-4 3331,-291-27 42,-446-34-1102,-520 63 2632,609 2 4023,782 14-1873,-4-1 848,259-15-1630,-60 2 849,82-1-1309,0 0 1,0 0-1,0 0 1,0 1 0,0-1-1,0 1 1,0 0 0,1 1-1,-1 0 1,1-1 0,-7 6-1,12-8-82,-1 0 0,1 1 0,-1-1 0,1 0 0,-1 1 0,1-1 0,0 0 0,-1 1 0,1-1 0,-1 0 0,1 1 0,0-1 0,-1 1 0,1-1 0,0 1 0,0-1 0,-1 1 0,1-1 0,0 1 0,0-1 0,0 1 0,0-1 0,0 1 0,0-1 0,0 1 0,0-1 0,0 1 0,0-1 0,0 1 0,0-1 0,0 1 0,0-1 0,0 1 0,1-1 0,-1 1 0,0-1 0,0 1 0,1-1 0,-1 1-1,0-1 1,1 0 0,-1 1 0,1-1 0,-1 1 0,0-1 0,1 0 0,-1 1 0,1-1 0,-1 0 0,1 0 0,-1 1 0,1-1 0,-1 0 0,1 0 0,0 0 0,-1 0 0,1 1 0,-1-1 0,1 0 0,0 0 0,38 7 1228,265-5-684,-154-4-1762,41 2-796,440-12-701,-168-15-601,-249 16 3334,878-2-3153,-677 16 2680,248-19 63,-16 0-943,55 2 666,37-1 809,782 17 533,-1481-3-671,-5 0 204,48 4 0,-76-2-141,1-1 0,-1 2 0,1-1 0,-1 1 0,0 0 0,1 0 0,-1 1 0,0-1 0,-1 2 0,1-1 0,-1 1 0,8 4 0,-12-6 8,1 0 1,-1 0-1,1 1 1,-1-1-1,0 1 0,0-1 1,0 1-1,-1-1 1,1 1-1,-1 0 1,1 0-1,-1 0 1,0-1-1,0 1 1,0 0-1,-1 0 1,1 0-1,-1 1 1,0-1-1,0 0 1,0 0-1,0 0 0,-1 0 1,1 0-1,-1 0 1,0 0-1,0 0 1,0 0-1,0 0 1,-1-1-1,1 1 1,-3 3-1,-1 0 181,1-1 1,-1 1-1,0-1 0,-1 0 0,1 0 1,-1-1-1,0 1 0,-1-1 0,1 0 1,-1-1-1,0 0 0,0 0 0,-9 3 1,-30 6 916,0-3 0,-1-1 1,-85 4-1,-411-8-5888,285-6 2210,188 2 2447,-459 5 22,2 31-179,242-13-1095,81-8 1313,-42-6 13,77-6-23,17 11 547,-44 1 454,-365-16 6760,528-1-7792,0-1 0,-37-7 0,33 4 0,-54-3 0,58 6 0,-1-1 0,0-1 0,-43-13 0,45 10 0,-1 1 0,0 1 0,-52-3 0,69 9 0,-48-2 0,62 2 0,0 0 0,1 0 0,-1-1 0,0 1 0,1 0 0,-1-1 0,0 1 0,1-1 0,-1 1 0,1-1 0,-1 0 0,1 1 0,-1-1 0,1 0 0,-1 0 0,1 0 0,0 0 0,0 0 0,-1 0 0,1 0 0,0 0 0,0-1 0,0 1 0,0 0 0,1-1 0,-1 1 0,0-1 0,1 1 0,-1-2 0,1 1 0,0 1 0,1-1 0,-1 1 0,1 0 0,-1-1 0,1 1 0,0-1 0,0 1 0,-1 0 0,1 0 0,0-1 0,0 1 0,1 0 0,-1 0 0,0 0 0,0 0 0,0 0 0,1 0 0,1-1 0,35-18 0,-24 13 0,11-4 0,0 1 0,0 1 0,1 1 0,1 1 0,-1 1 0,42-4 0,3 0 0,5-1 0,133-4 0,-175 13 0,0-1 0,0-2 0,59-15 0,-55 11 0,0 1 0,51-3 0,-70 9 0,-28 2 0,-51 1 0,21-1 0,-24 3 0,35-2 0,66-5 0,43-9 0,-56 7 0,46-3 0,44-6 0,-78 8 0,43-2 0,-24 4-147,-1-3 0,0-2 0,55-16 0,9-3-17,15 11 164,-36 6 0,126-17 0,-181 21 0,24-4 0,0 3 0,112-4 0,-179 13 2,0 0 1,0 0-1,0 0 0,0 0 0,0 0 1,-1 0-1,1 0 0,0 0 1,0 1-1,0-1 0,0 0 1,0 0-1,0 0 0,0 0 0,0 0 1,0 0-1,0 0 0,0 0 1,0 0-1,0 0 0,0 0 1,0 0-1,0 0 0,0 0 1,0 0-1,0 1 0,0-1 0,0 0 1,0 0-1,0 0 0,0 0 1,0 0-1,0 0 0,0 0 1,0 0-1,0 0 0,0 0 0,0 0 1,0 0-1,0 0 0,0 0 1,0 0-1,0 1 0,1-1 1,-1 0-1,0 0 0,0 0 1,0 0-1,0 0 0,0 0 0,-13 6 257,-19 5 117,7-4-376,-113 37 0,122-37 0,0 0 0,0 1 0,1 0 0,0 1 0,1 0 0,-16 14 0,-6 7 0,29-26 0,0 0 0,1 1 0,0 0 0,0 0 0,0 1 0,0-1 0,1 1 0,1 0 0,-1 1 0,1-1 0,0 1 0,0-1 0,1 1 0,0 0 0,-2 9 0,3-7 0,0 0 0,1 0 0,0 0 0,1 1 0,0-1 0,0 0 0,1 0 0,1 0 0,-1 1 0,2-1 0,3 10 0,-3-14 0,-1 0 0,1 0 0,1-1 0,-1 1 0,1 0 0,0-1 0,0 0 0,0 0 0,0 0 0,1 0 0,0-1 0,0 1 0,0-1 0,0 0 0,1-1 0,-1 1 0,1-1 0,0 0 0,10 3 0,18 3 0,-1 2 0,0 1 0,-1 1 0,43 24 0,-71-34-151,0 0-1,0 1 0,-1 0 0,1-1 1,-1 1-1,0 1 0,0-1 1,4 7-1</inkml:trace>
  <inkml:trace contextRef="#ctx0" brushRef="#br0" timeOffset="-9936.74">1877 475 24575,'0'-1'0,"-1"-1"0,1 1 0,-1 0 0,0 0 0,0-1 0,1 1 0,-1 0 0,0 0 0,0 0 0,0 0 0,0 0 0,-1 0 0,1 0 0,0 0 0,0 1 0,-1-1 0,1 0 0,0 0 0,-1 1 0,1-1 0,-1 1 0,1-1 0,-1 1 0,1 0 0,-1 0 0,1-1 0,-3 1 0,-50-5 0,48 5 0,-442-4 43,231 7-980,84-2 937,-149-3 0,159-13 0,80 9 0,-71-4 0,-247 12 0,358-2 11,-32 1-36,34-1 30,0 0 1,0-1 0,0 1 0,0 1 0,0-1 0,0 0-1,1 0 1,-1 0 0,0 0 0,0 0 0,0 1 0,0-1 0,0 0-1,0 1 1,0-1 0,1 1 0,-1-1 0,0 1 0,0-1-1,1 1 1,-1-1 0,0 1 0,1 0 0,-1-1 0,1 1-1,-1 0 1,0 1 0,1-2 27,1 1-1,-1 0 1,1 0-1,-1-1 1,1 1 0,0 0-1,-1-1 1,1 1-1,0-1 1,0 1 0,-1-1-1,1 1 1,0-1-1,0 1 1,0-1 0,0 0-1,-1 1 1,1-1-1,0 0 1,0 0 0,0 0-1,0 0 1,1 1-1,28 3-107,-27-4 113,106 6-635,125-7-1,-81-1 713,-77 0-115,105-14 0,26 2-992,-29 3 212,172-42-1334,-91 23 2114,-44 7 0,136-9 0,-105 3 38,-160 16-653,123-4-1,-45 4 604,-15-1 157,-114 13 193,34-1 1076,72 5 1,-102 11 1068,-52-5-2107,-36 5-442,1-1 0,-2-3 0,-93 9 0,104-15-288,-77 3 354,71-5 0,-51 7 0,-24 4-891,-1-5 0,-178-9 0,117-1 385,-885 2 4176,2393 0-5734,-1287 2 2404,0 1 0,45 10 0,-18-2 157,-63-11-472,-1 0 0,1 1 0,-1-1 0,1 1 1,-1-1-1,1 1 0,-1-1 0,1 1 0,-1 0 0,0 0 0,1 0 1,-1 1-1,0-1 0,0 0 0,0 1 0,0-1 0,0 1 0,-1 0 1,1-1-1,0 1 0,-1 0 0,1 0 0,-1 0 0,0 0 0,0 0 0,0 0 1,0 0-1,1 4 0,-2-3-27,0-1-1,0 1 1,-1 0 0,1-1 0,-1 1 0,0 0 0,0-1-1,0 1 1,0-1 0,0 1 0,0-1 0,-1 1-1,0-1 1,1 0 0,-1 0 0,0 0 0,0 0 0,0 0-1,0 0 1,-1 0 0,1-1 0,-1 1 0,1-1-1,-4 2 1,-25 12 2,-2-1 0,0-2 0,-52 14 0,17-6 0,17-6-273,-101 15 0,97-21 209,-84 23 0,79-14 64,-1-3 0,-82 10 0,82-19-26,44-5 142,0 1 1,0 1 0,0 0 0,1 1-1,-23 7 1,38-10-117,1 0 0,0 0 0,0 0 0,0 0 0,0 0 0,0 0 0,0 0 0,-1 0 0,1 0 0,0 0 0,0 0 0,0 0 0,0 0 0,0 0 0,0 0 0,-1 0 0,1 0 0,0 0 0,0 0 0,0 1 0,0-1 0,0 0 0,0 0 0,-1 0 0,1 0 0,0 0 0,0 0 0,0 0 0,0 0 0,0 0 0,0 0 0,0 1 0,0-1 0,0 0 0,0 0 0,0 0 0,0 0 0,0 0 0,0 0 0,-1 0 0,1 1 0,0-1 0,0 0 0,0 0 0,0 0 0,0 0 0,0 0 0,1 0 0,-1 0 0,0 1 0,0-1 0,0 0 0,0 0 0,0 0 0,0 0 0,0 0 0,0 0 0,0 0 0,0 1 0,0-1 0,0 0 0,0 0 0,0 0 0,1 0 0,-1 0 0,14 4 0,19-1 0,537-2 0,-270-3 0,-275 1 0,0-2 0,43-8 0,-41 6 0,0 0 0,30 0 0,-32 4 0,5 2 0,-1-2 0,1-1 0,-1-1 0,0-1 0,0-1 0,55-18 0,-46 12 0,1 0 0,1 2 0,43-4 0,27-6 0,-19 1 0,82-21 0,189-40 0,-346 75 0,1 0 0,-1-1 0,0-1 0,21-11 0,29-10 0,-33 17 0,-13 4 0,0 0 0,0-2 0,-1 1 0,0-2 0,26-16 0,-40 22 0,-1 0 0,0-1 0,0 1 0,0-1 0,0 0 0,-1 0 0,1 0 0,-1-1 0,-1 1 0,1-1 0,-1 1 0,1-1 0,-1 0 0,-1 0 0,1 0 0,-1 0 0,0 0 0,0 0 0,-1 0 0,0 0 0,0-1 0,0 1 0,0 0 0,-1 0 0,-2-8 0,2 9 0,-1 0 0,1 0 0,-1 0 0,0 0 0,0 1 0,0-1 0,-1 0 0,1 1 0,-1 0 0,0-1 0,0 1 0,-1 0 0,1 0 0,0 0 0,-1 1 0,0-1 0,0 1 0,0 0 0,-5-2 0,-10-4 0,0 2 0,0 0 0,-27-5 0,-7-2 0,7 1 0,-1 1 0,0 3 0,-57-5 0,100 12 0,0 1 0,-1 0 0,1 0 0,0 0 0,-1 0 0,1 0 0,0 1 0,0-1 0,0 1 0,0 0 0,0 1 0,0-1 0,0 0 0,0 1 0,0 0 0,-6 4 0,7-3 0,0 0 0,0 0 0,1 1 0,-1-1 0,1 1 0,0-1 0,0 1 0,1 0 0,-1 0 0,1-1 0,0 1 0,0 0 0,0 0 0,0 0 0,1 0 0,0 5 0,0-1 0,0 0 0,0-1 0,1 1 0,0 0 0,0 0 0,1-1 0,0 1 0,1-1 0,0 0 0,0 1 0,1-1 0,0 0 0,0-1 0,1 1 0,-1-1 0,2 1 0,-1-1 0,1-1 0,0 1 0,0-1 0,1 0 0,0 0 0,9 5 0,15 6 0,1-1 0,1-2 0,0-1 0,48 12 0,13 5 0,-73-22 0,1-1 0,-1-2 0,36 5 0,-44-7 0,-10-2 0,1 1 0,-1-1 0,0 1 0,1 0 0,-1 0 0,0 0 0,0 1 0,0-1 0,0 1 0,0-1 0,0 1 0,-1 0 0,1 0 0,-1 0 0,1 0 0,-1 1 0,0-1 0,0 0 0,0 1 0,0-1 0,0 1 0,-1 0 0,1 0 0,-1 0 0,0-1 0,0 1 0,0 0 0,0 0 0,-1 0 0,1 0 0,-1 0 0,0 5 0,0-2 0,0-1 0,-1 1 0,0-1 0,0 1 0,0-1 0,-1 1 0,0-1 0,0 0 0,0 0 0,-1 0 0,0 0 0,0 0 0,0 0 0,-1-1 0,1 1 0,-1-1 0,-7 6 0,-5 2 0,-1-1 0,0-1 0,-1 0 0,0-1 0,-1-1 0,0 0 0,-1-1 0,1-1 0,-1-1 0,-1 0 0,-29 2 0,-25 5 0,45-6 0,1-2 0,-36 2 0,-105-9 0,-89 6 0,253-3 0,0 0 0,1 1 0,-1 0 0,0 0 0,1 0 0,-1 1 0,1 0 0,0 0 0,-1 0 0,-4 3 0,10-5 0,0 1 0,0-1 0,0 0 0,-1 0 0,1 1 0,0-1 0,0 0 0,0 0 0,0 1 0,0-1 0,0 0 0,0 1 0,0-1 0,0 0 0,0 0 0,0 1 0,1-1 0,-1 0 0,0 0 0,0 1 0,0-1 0,0 0 0,0 0 0,0 1 0,1-1 0,-1 0 0,0 0 0,0 0 0,0 1 0,1-1 0,-1 0 0,0 0 0,0 0 0,1 0 0,-1 0 0,0 1 0,0-1 0,1 0 0,-1 0 0,0 0 0,0 0 0,1 0 0,-1 0 0,0 0 0,1 0 0,-1 0 0,0 0 0,0 0 0,1 0 0,-1 0 0,0 0 0,1 0 0,-1 0 0,0 0 0,1 0 0,-1-1 0,21 4 0,-1-5 0,1-1 0,33-9 0,-14 3 0,97-22 0,-111 24 0,50-17 0,18-5 0,39 0 0,87-22 0,-173 36 0,-30 10 0,0-1 0,1 2 0,27-4 0,41-7 0,-58 10 0,54-6 0,-57 9 0,-1-2 0,26-5 0,-31 4 0,-1 2 0,0 0 0,1 1 0,36 0 0,-54 2 0,0-1 0,0 1 0,0 0 0,0 0 0,0 0 0,1 0 0,-1 1 0,0-1 0,0 0 0,0 0 0,0 1 0,0-1 0,0 0 0,0 1 0,0-1 0,0 1 0,0-1 0,0 1 0,0 0 0,0-1 0,0 1 0,0 0 0,-1 0 0,1-1 0,0 1 0,-1 0 0,2 1 0,-2 0 0,0-1 0,-1 0 0,1 1 0,0-1 0,-1 0 0,1 1 0,-1-1 0,1 0 0,-1 1 0,1-1 0,-1 0 0,0 0 0,0 0 0,0 0 0,0 0 0,0 1 0,-1 0 0,-6 5 0,-1 0 0,0 0 0,-20 12 0,-203 91 0,172-88 0,-117 27 0,139-40 0,-108 28 0,121-30 0,-1-1 0,1-1 0,-1-1 0,-44 2 0,-109-8 0,66-1 0,-481 3 0,569-1 0,0-1 0,-43-10 0,41 7 0,0 1 0,-31-2 0,-64 8 0,-52-4 0,94-12 0,59 9 0,1 1 0,-26-2 0,40 6 0,-39-2 0,-81-14 0,-84-14 0,122 13 0,49 9 0,1 1 0,-69-3 0,60 7 0,-65-12 0,40 5 0,-74-18 0,104 18 0,0 2 0,-1 1 0,-46-1 0,51 6 0,-57-11 0,57 7 0,-56-3 0,54 7 0,-51-10 0,52 6 0,-55-3 0,62 8 0,-199 4 0,224-3 0,0 1 0,0 0 0,-1 0 0,1 0 0,0 1 0,1 0 0,-1 0 0,0 1 0,1-1 0,-1 1 0,1 1 0,-10 5 0,13-5 0,-1 0 0,0-1 0,1 1 0,0 1 0,0-1 0,1 0 0,-1 1 0,1-1 0,0 1 0,0-1 0,0 1 0,1 0 0,0 0 0,0 0 0,0 0 0,1 8 0,0-8 0,-1 0 0,2 0 0,-1-1 0,0 1 0,1 0 0,0-1 0,0 1 0,1-1 0,0 1 0,-1-1 0,2 1 0,-1-1 0,0 0 0,1 0 0,5 6 0,-3-5 0,0-1 0,1 1 0,-1-1 0,1-1 0,0 1 0,0-1 0,0 0 0,0 0 0,1-1 0,-1 1 0,9 1 0,25 6 0,-1-1 0,47 4 0,89 11-405,-89-10 17,1-4 1,93 1 0,-67-13 387,136 3 0,-245 0-54,-1-1 0,1 0 1,0 1-1,-1 0 0,1 0 0,-1 0 1,1 0-1,-1 0 0,6 3 0</inkml:trace>
  <inkml:trace contextRef="#ctx0" brushRef="#br0" timeOffset="-6838.33">426 7635 24575,'44'1'0,"-1"-2"0,1-2 0,69-12 0,-59 7 0,0 2 0,0 2 0,1 3 0,58 5 0,8-1 0,-97-2 0,1 1 0,44 10 0,-43-7 0,1 0 0,32 1 0,352-6 0,-194-1 0,-193 0 0,0-2 0,46-9 0,-44 7 0,0 1 0,34-2 0,306 5 0,-171 3 0,-172 0 0,0 1 0,-1 0 0,1 2 0,-1 1 0,0 0 0,-1 1 0,23 11 0,57 17 0,-93-33 0,-1 0 0,1 0 0,-1 1 0,1 0 0,-1 0 0,0 0 0,-1 1 0,1 0 0,-1 0 0,1 1 0,-1-1 0,6 8 0,-12-12 0,0 1 0,0 0 0,1 0 0,-1-1 0,0 1 0,0 0 0,0 0 0,0-1 0,-1 1 0,1 0 0,0 0 0,0-1 0,0 1 0,-1 0 0,1 0 0,0-1 0,-1 1 0,1 0 0,-1-1 0,1 1 0,0 0 0,-1-1 0,0 1 0,1-1 0,-1 1 0,1-1 0,-1 1 0,0-1 0,0 1 0,1-1 0,-1 0 0,0 1 0,-1-1 0,-27 12 0,-1-7 0,0-1 0,-1-1 0,0-1 0,0-1 0,-37-4 0,-3 1 0,59 1 0,1 0 0,-1-1 0,1 0 0,0-1 0,0 1 0,0-2 0,1 0 0,-1 0 0,1 0 0,0-1 0,-14-10 0,-20-8 0,22 14 0,0 0 0,-1 2 0,0 0 0,0 1 0,0 1 0,-1 1 0,-33-1 0,-174 4 0,108 4 0,-933-3 0,1032 1 0,0 2 0,-46 9 0,44-7 0,0-1 0,-34 2 0,-146-8 0,-83 4 0,271 1-94,-1 1 0,1 1 0,-1 0 0,2 1 0,-1 0-1,-27 16 1,28-15-612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7:30:59.23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461 358 24575,'0'0'-8191</inkml:trace>
  <inkml:trace contextRef="#ctx0" brushRef="#br0" timeOffset="1253.12">0 476 24575,'27'-2'0,"1"-1"0,48-10 0,-10 1 0,-25 5 0,47-16 0,-52 13 0,66-11 0,-27 11 0,-27 2 0,73-2 0,-67 9 0,0-3 0,57-9 0,-72 8 0,1 2 0,43 1 0,17-1 0,-64-2 0,-1 0 0,48-15 0,-54 12 0,1 2 0,0 0 0,57-4 0,-47 8 0,53-10 0,-53 6 0,52-2 0,55 9 0,68-2 0,-182-8 0,-25 2 0,-21 0 0,-48-7 0,-72-9 0,51 10 0,42 6 0,-71-3 0,-30-4 0,7 0 0,-494 12-569,357 3 533,285-1 75,32 1 103,0-2-1,-1-2 1,70-12-1,-33 0-141,-47 10 0,-1-2 0,53-17 0,-57 15 0,0 2 0,1 0 0,35-2 0,-12 1 0,32-2 0,-133 21 0,1 1 0,-44 19 0,41-15 0,0-2 0,-75 12 0,-256 32-1725,281-45 1619,62-10 112,1 2-1,-58 14 1,60-11-6,-61 7 0,65-11 0,0 0 0,-53 16 0,81-20 29,0 0 1,1 1-1,-1-1 0,0 1 0,0-1 1,1 1-1,-1 0 0,0-1 0,1 1 1,-1 0-1,1 0 0,-1 0 0,1 0 1,0 0-1,-1 1 0,1-1 1,0 0-1,0 1 0,0-1 0,0 0 1,0 1-1,0-1 0,0 1 0,1-1 1,-1 1-1,1-1 0,-1 1 0,1 0 1,0-1-1,-1 4 0,2-4 7,0 1 1,0 0-1,0 0 0,0-1 1,1 1-1,-1 0 0,0-1 0,1 1 1,-1-1-1,1 0 0,0 1 1,0-1-1,-1 0 0,1 0 0,0 0 1,0 0-1,0 0 0,0 0 1,0 0-1,0-1 0,1 1 0,-1-1 1,0 0-1,4 1 0,45 4-36,0-2 0,0-2 0,52-4 0,13-1 0,33 6 0,154-5 0,-258-1-172,87-21-1,-90 15 48,-1 3 0,64-6 0,-54 9-101,-1-3 1,52-12-1,-52 9-110,102-9 1,-93 13 259,93-18 0,-93 13-69,99-8 1,-83 13 97,88-18 0,29-3 53,-146 26-2,-37 1 5,0 1 0,0-1-1,0-1 1,0 1 0,0-1-1,-1-1 1,1 1 0,0-2-1,0 1 1,-1-1 0,11-5-1,-19 8 8,1 0 0,-1 0 0,0-1 0,0 1 0,0 0 0,0 0 0,0-1 0,0 1 0,0 0 0,0 0 0,0-1 0,0 1 0,0 0 0,0 0 0,-1-1 0,1 1 0,0 0 0,0 0 0,0-1 0,0 1 0,0 0 0,-1 0 0,1-1 0,0 1 0,0 0 0,0 0 0,-1 0 0,1 0 0,0-1 0,0 1 0,0 0 0,-1 0 0,1 0 0,0 0 0,-1 0 0,1 0 0,0-1 0,0 1 0,-1 0 0,1 0 0,0 0 0,-1 0 0,1 0 0,0 0 0,0 0 0,-1 0 0,1 0 0,0 0 0,-1 0 0,1 0 0,0 1 0,0-1 0,-1 0 0,1 0 0,-21-3 778,-378 4 21,255 13-1628,85-7 196,-72 1 0,71-9 616,34-1 0,-1 2 0,0 0-1,1 2 1,0 1 0,-32 6 0,-23 6-1023,55-12-4088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7:40:08.45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2050 533 24575,'-112'-20'0,"100"20"0,4 0 0,1 0 0,-1 0 0,1 0 0,-1-1 0,1-1 0,0 1 0,-1-1 0,1 0 0,-8-4 0,14 6 0,1-1 0,0 1 0,0 0 0,-1 0 0,1 0 0,0 0 0,0 0 0,0 0 0,-1 0 0,1 0 0,0 0 0,0-1 0,0 1 0,-1 0 0,1 0 0,0 0 0,0 0 0,0-1 0,0 1 0,0 0 0,-1 0 0,1 0 0,0-1 0,0 1 0,0 0 0,0 0 0,0-1 0,0 1 0,0 0 0,0 0 0,0 0 0,0-1 0,0 1 0,0 0 0,0 0 0,0-1 0,0 1 0,0 0 0,0 0 0,0-1 0,0 1 0,0 0 0,0 0 0,0 0 0,1-1 0,-1 1 0,0 0 0,0 0 0,0 0 0,0-1 0,1 1 0,15-7 0,21 1 0,47 5 0,-57 2 0,0-1 0,0-1 0,49-9 0,-40 4 0,0 2 0,1 1 0,0 2 0,43 5 0,9-2 0,101-2 0,-1047 0 0,2263 0 0,-1920 0 0,489-1 0,0-2 0,1-1 0,-1-1 0,1-1 0,0-1 0,-30-13 0,17 6 0,-1 1 0,-71-14 0,2 1 0,85 19 0,0 1 0,-1 1 0,1 2 0,-1 0 0,-36 0 0,-132 4 0,1123-1 0,-920 0 0,1-1 0,0 0 0,-1-1 0,1 0 0,-1-1 0,22-8 0,-34 11 0,0 0 0,1 0 0,-1 0 0,0 0 0,0 0 0,1 0 0,-1 0 0,0 0 0,0 0 0,0-1 0,1 1 0,-1 0 0,0 0 0,0 0 0,0 0 0,1 0 0,-1-1 0,0 1 0,0 0 0,0 0 0,0 0 0,1 0 0,-1-1 0,0 1 0,0 0 0,0 0 0,0-1 0,0 1 0,0 0 0,0 0 0,0 0 0,0-1 0,0 1 0,0 0 0,0 0 0,0-1 0,0 1 0,0 0 0,0 0 0,0-1 0,0 1 0,0 0 0,0 0 0,-12-7 0,-30-3 0,31 8 0,-39-9 0,1 2 0,-55-1 0,31 1 0,38 4 0,-43 0 0,-76-6 0,65 3 0,8-1 0,-47-1 0,-1016 11 0,993-21 0,114 19 0,24-1 0,0 1 0,0 1 0,0 0 0,1 1 0,-1 1 0,-21 4 0,32-6 0,1 1 0,0-1 0,0 0 0,0 1 0,0-1 0,0 1 0,0-1 0,0 1 0,0-1 0,0 1 0,0 0 0,0 0 0,0 0 0,0-1 0,1 1 0,-1 0 0,0 0 0,1 0 0,-1 0 0,0 0 0,1 0 0,-1 0 0,1 0 0,0 0 0,-1 1 0,1-1 0,0 0 0,0 0 0,-1 0 0,1 0 0,0 1 0,0-1 0,0 0 0,1 0 0,-1 0 0,0 0 0,0 1 0,1-1 0,-1 0 0,0 0 0,1 0 0,-1 0 0,1 0 0,-1 0 0,1 0 0,0 0 0,0 0 0,-1 0 0,1 0 0,2 1 0,0 2 0,1 0 0,0 0 0,0-1 0,0 1 0,1-1 0,-1 0 0,1 0 0,0 0 0,9 3 0,15 1 0,1-1 0,0-2 0,0-1 0,49-2 0,22 3 0,-28 5 0,-40-4 0,51 0 0,-42-3 0,-30-1 0,0 0 0,1-1 0,-1 0 0,0-1 0,1 0 0,-1-1 0,22-7 0,-31 8 0,-1 0 0,0-1 0,1 0 0,-1 1 0,0-1 0,0 0 0,0 0 0,-1 0 0,1 0 0,0 0 0,-1-1 0,1 1 0,-1-1 0,0 1 0,0-1 0,0 1 0,0-1 0,0 1 0,-1-1 0,1 0 0,-1 0 0,1 1 0,-1-1 0,0 0 0,0 0 0,0 1 0,-1-1 0,1 0 0,-1 1 0,1-1 0,-1 0 0,-1-2 0,-1-4 0,1 1 0,-1 0 0,-1 1 0,1-1 0,-1 0 0,-1 1 0,1 0 0,-1 0 0,-7-8 0,-3 4 0,1 0 0,-1 1 0,-1 1 0,0 0 0,0 1 0,-1 0 0,0 2 0,0 0 0,-26-5 0,23 8 0,-1 1 0,-24 0 0,26 2 0,0-1 0,-35-6 0,36 3 0,1 2 0,0 0 0,-1 1 0,0 0 0,1 2 0,-1 0 0,1 1 0,0 0 0,0 2 0,-1 0 0,2 1 0,-1 1 0,-17 8 0,31-13 0,-14 6 0,1 0 0,0 1 0,0 1 0,-19 14 0,31-20 0,0 1 0,0 0 0,0 0 0,0 0 0,1 1 0,-1-1 0,1 1 0,0 0 0,1 0 0,-1 0 0,1 0 0,0 0 0,0 1 0,1-1 0,-1 0 0,1 1 0,1-1 0,-1 7 0,0-7 0,1 0 0,0 0 0,0 0 0,0 0 0,1 0 0,-1 0 0,1-1 0,1 1 0,-1 0 0,0-1 0,1 1 0,0-1 0,0 1 0,1-1 0,-1 0 0,5 6 0,0-3 0,1 0 0,0-1 0,0 0 0,1 0 0,-1-1 0,18 8 0,2 1 0,2 0 0,0-2 0,0-2 0,63 14 0,-27-6 0,-51-13 0,0 0 0,0-2 0,0 0 0,28 3 0,154 12 0,-32-9 0,4 0 0,532-9 0,-513 20 0,-148-19 0,78 12 0,-88-10 0,0-1 0,55-3 0,30 1 0,-54 9 0,-40-5 0,0-1 0,28 1 0,86 7 0,-61-3 0,34 11 0,-8 0 0,52 0 0,0 0 0,-43-1 0,-76-11 0,0-2 0,57 3 0,100 11 0,-39-1 0,-93-16 0,74 10 0,24 7 0,-127-15 0,0-2 0,37-2 0,-41-1 0,0 1 0,0 2 0,44 7 0,-37-4 0,0-1 0,0-1 0,0-2 0,32-3 0,-29 0 0,0 2 0,0 2 0,40 6 0,-24-1 0,1-3 0,0-2 0,64-5 0,-8 1 0,-29 3 0,88-3 0,-106-7 0,-40 5 0,0 1 0,27-1 0,1299 5 0,-1244 9 0,-72-5 0,44 0 0,35-7 0,121 4 0,-165 7 0,27 1 0,5 0 0,6-1 0,35-11 0,157 4 0,-224 7 0,-38-5 0,49 2 0,600-7 0,-681 1 0,0 0 0,0 0 0,0 0 0,0 0 0,0 0 0,0 0 0,1 1 0,-1-1 0,0 1 0,0-1 0,0 1 0,0 0 0,0 0 0,-1 0 0,1 0 0,0 0 0,0 0 0,0 0 0,-1 1 0,1-1 0,2 3 0,-4-2 0,0-1 0,0 1 0,0-1 0,0 1 0,0-1 0,0 1 0,0-1 0,0 1 0,-1-1 0,1 1 0,-1-1 0,1 0 0,-1 1 0,1-1 0,-1 1 0,0-1 0,1 0 0,-1 0 0,0 0 0,0 1 0,0-1 0,0 0 0,0 0 0,-1 0 0,1 0 0,0 0 0,0-1 0,0 1 0,-1 0 0,1-1 0,-2 2 0,-43 33 0,34-25 0,0 0 0,-1-1 0,0 0 0,-16 7 0,-211 81 0,189-73 0,20-10 0,-1 0 0,-43 11 0,-22 9 0,68-22 0,-54 14 0,-5 2 0,67-19 0,0-2 0,-43 9 0,0-3 0,-84 27 0,51-22 0,65-14 0,-135 15 0,95-13 0,-134-6 0,86-2 0,-430 2 0,399-20 0,120 18 0,0-1 0,-45-11 0,46 8 0,0 1 0,-57-3 0,-64-10 0,42 8 0,71 5 0,-43 0 0,61 4 0,1-1 0,-27-6 0,-1 1 0,-2-1 0,17 3 0,-57-2 0,24 7 0,-99-13 0,95 6 0,0 4 0,-71 6 0,19-1 0,-541-2 0,511 20 0,-995-21 0,1030-8 0,75 4 0,-41 0 0,32 4 0,-89-13 0,-74-7 0,179 18 0,-117-16 0,0 0 0,-39-19 0,57 20 0,79 10 0,24 3 0,-56-1 0,-66-13 0,-436 20 0,437-21 0,-646 21 0,795-1 0,1 0 0,-1 0 0,0 1 0,0-1 0,1 0 0,-1-1 0,0 1 0,0 0 0,1 0 0,-1-1 0,0 1 0,1-1 0,-1 0 0,0 1 0,1-1 0,-1 0 0,1 0 0,-1 0 0,1 0 0,-1 0 0,1 0 0,0 0 0,0-1 0,-1 1 0,1 0 0,0-1 0,0 1 0,0-1 0,1 1 0,-1-1 0,0 1 0,0-3 0,0-1 0,1-1 0,0 1 0,1 0 0,-1 0 0,1 0 0,0 0 0,0 0 0,0 0 0,1 0 0,3-7 0,-4 9 0,1 0 0,0 0 0,-1 0 0,1 1 0,1-1 0,-1 0 0,0 1 0,0-1 0,1 1 0,0 0 0,-1 0 0,1 0 0,0 0 0,0 0 0,0 1 0,0-1 0,0 1 0,0 0 0,1 0 0,-1 0 0,0 0 0,1 1 0,4-1 0,11 0 0,-1 0 0,1 1 0,23 3 0,1 0 0,109 9 0,-133-9 0,226 21 0,-129-6 0,-79-11 0,1-1 0,56 1 0,1158-8 0,-1102 20 0,-83-20 0,-36 0 0,0 1 0,0 1 0,0 2 0,33 6 0,-47-5 0,1-2 0,0 0 0,27-1 0,-74-4 0,1-1 0,-1-2 0,1 0 0,-49-19 0,58 18 0,-33-7 0,-56-9 0,-30-8 0,-9 2 0,139 27 0,-218-35 0,-27 15 0,223 20 0,-105-16 0,92 10 0,-84-3 0,79 8 0,-78-13 0,78 8 0,-84-3 0,-101-8 0,156 9 0,-82 1 0,-8 0 0,1-1 0,127 9 0,-42-7 0,41 3 0,-42 0 0,48-1 0,29 1 0,22 0 0,94 1 0,-81 4 0,1-1 0,49-8 0,56-13 0,-95 13 0,67-22 0,-64 17 0,-13 6 0,0 1 0,1 1 0,57-2 0,99 9 0,-73 1 0,-112-2 0,1 0 0,0 0 0,0 1 0,0-1 0,-1 1 0,1 0 0,0 0 0,-1 0 0,1 0 0,0 1 0,-1 0 0,0-1 0,1 1 0,-1 0 0,0 1 0,0-1 0,0 1 0,0-1 0,-1 1 0,1 0 0,-1 0 0,1 0 0,-1 0 0,0 0 0,0 1 0,-1-1 0,1 0 0,-1 1 0,2 5 0,-1-3 0,-1 0 0,0 0 0,-1 1 0,1-1 0,-1 0 0,0 0 0,-1 1 0,1-1 0,-1 0 0,-1 0 0,1 0 0,-1 0 0,0 0 0,0 0 0,-1 0 0,0-1 0,-5 10 0,-6 2 0,0 0 0,-30 26 0,28-29 0,1 1 0,1 0 0,-16 23 0,-23 35 0,-108 114 0,83-119 0,5-4 0,65-57 0,1-1 0,-2 0 0,1-1 0,0 0 0,-11 5 0,-27 17 0,28-15 0,0-2 0,-1 0 0,0-1 0,-31 11 0,-30 13 0,68-29 0,1 0 0,-1 0 0,-19 2 0,24-5 0,0 0 0,0 0 0,0 1 0,0-1 0,0 1 0,0 1 0,0-1 0,1 1 0,0 1 0,-1-1 0,1 1 0,0 0 0,-8 7 0,14-10 0,0-1 0,-1 1 0,1-1 0,-1 1 0,1-1 0,0 1 0,0-1 0,-1 1 0,1-1 0,0 1 0,0-1 0,-1 1 0,1-1 0,0 1 0,0 0 0,0-1 0,0 1 0,0-1 0,0 1 0,0 0 0,0-1 0,0 1 0,0-1 0,0 1 0,1 0 0,-1-1 0,0 1 0,0-1 0,1 1 0,-1-1 0,0 1 0,1-1 0,0 2 0,22 7 0,32-5 0,-53-4 0,700-2 0,-607-8 0,-68 6 0,44-2 0,1787 7 0,-1661 19 0,1471-20 0,-784-1 0,-734-19 0,-73 19 0,94-12 0,-58 7 0,-82 6 0,0-2 0,40-6 0,8-1 0,-59 7 0,1 0 0,-1-1 0,32-9 0,76-21 0,-93 26 0,-1-1 0,0-2 0,0-2 0,32-15 0,-39 15 0,42-14 0,-48 19 0,1 0 0,-1-2 0,36-20 0,-23 9 0,-26 16 0,-1 0 0,1 0 0,-1-1 0,0 0 0,0 0 0,-1-1 0,11-11 0,-13 13 0,1-1 0,0 1 0,0 0 0,0 0 0,0 1 0,1 0 0,0 0 0,-1 0 0,1 0 0,0 1 0,0 0 0,0 0 0,1 1 0,-1-1 0,11 1 0,13-2 0,0 3 0,34 3 0,-10-1 0,344-2 0,-343-7 0,-47 6 0,0-1 0,0 1 0,1 0 0,-1 1 0,0 0 0,0 0 0,1 1 0,9 1 0,2 6 0,-35-5 0,-52-4 0,47 0 0,-28 1 0,-1-3 0,-51-9 0,-10-2 0,0 6 0,-148 6 0,133 3 0,32-11 0,68 6 0,-45-2 0,29 4 0,29 1 0,-1 0 0,0 1 0,1 0 0,-1 1 0,1 1 0,-1-1 0,-21 8 0,32-9 0,1 1 0,-1-1 0,1 1 0,0-1 0,-1 1 0,1 0 0,0 0 0,-1 0 0,1 0 0,0 0 0,0 0 0,0 0 0,0 0 0,0 0 0,0 0 0,0 1 0,0-1 0,0 0 0,1 1 0,-1-1 0,0 0 0,1 1 0,-1-1 0,1 1 0,0-1 0,-1 1 0,1-1 0,0 1 0,0 0 0,0-1 0,0 1 0,0-1 0,1 1 0,-1-1 0,0 1 0,1-1 0,-1 1 0,1-1 0,-1 0 0,1 1 0,0-1 0,-1 1 0,3 1 0,-1 1 0,1 0 0,0-1 0,0 1 0,1-1 0,-1 1 0,1-1 0,-1 0 0,1 0 0,0-1 0,0 1 0,0-1 0,1 0 0,4 2 0,309 85 0,-136-48 0,-61-24 0,-63-10 0,18 2 0,94 16 0,-136-20 0,52 1 0,10 1 0,32 1 0,-88-7 0,69 9 0,80 13 0,-119-17 0,139-5 0,-90-4 0,-33 1 0,93 4 0,-118 7 0,-39-5 0,0-1 0,25 0 0,-45-3 0,6 0 0,0 0 0,0 0 0,1 1 0,-1 0 0,0 0 0,14 5 0,-20-5 0,0 0 0,0 0 0,-1 0 0,1 0 0,-1 0 0,1 1 0,-1-1 0,1 0 0,-1 1 0,0-1 0,0 1 0,0 0 0,0-1 0,0 1 0,0 0 0,0 0 0,0-1 0,-1 1 0,1 0 0,-1 0 0,1 0 0,-1 0 0,0 0 0,0 0 0,0 0 0,0 0 0,0 0 0,0 0 0,-1 0 0,1 0 0,0 0 0,-1-1 0,0 1 0,-1 3 0,1-1 0,0 0 0,-1 0 0,0 0 0,1 0 0,-2 0 0,1-1 0,0 1 0,-1 0 0,0-1 0,1 0 0,-1 0 0,0 0 0,-1 0 0,1 0 0,-1 0 0,1-1 0,-1 0 0,0 0 0,-5 2 0,-8 3 0,0-1 0,-1-1 0,-27 4 0,30-6 0,0 0 0,0 0 0,1 2 0,-19 7 0,2 3 0,-59 18 0,-1-1 0,56-18 0,-1-3 0,-65 13 0,-22 5 0,96-22 0,-1-2 0,-50 4 0,17-2 0,-35 5 0,-169 30 0,233-37 0,-67 4 0,3-2 0,25 0 0,-136-7 0,87-2 0,-353 2 0,283-20 0,65 18 0,-129 5 0,193 6 0,39-5 0,0-1 0,-24 0 0,-1-2 0,-77 13 0,91-11 0,-57-1 0,63-3 0,1 1 0,-1 2 0,-43 7 0,39-4 0,1-1 0,-1-1 0,-60-4 0,58 0 0,-1 1 0,1 1 0,-37 7 0,37-3 0,-1-2 0,-45 0 0,43-3 0,-64 8 0,-58 15 0,123-19 0,0-2 0,-40-1 0,42-2 0,0 1 0,-55 9 0,53-4 0,0-2 0,-55-2 0,55-1 0,1 0 0,-59 10 0,62-5 0,1-2 0,-34-1 0,32-2 0,-58 9 0,-99 13 0,116-16 0,-133-5 0,87-4 0,75 3 0,14 2 0,0-3 0,0 0 0,-52-10 0,56 6 0,1 2 0,-1 1 0,-33 1 0,31 1 0,-1-1 0,-36-6 0,-18-6 0,-65-16 0,121 21 0,-1 2 0,-45-4 0,13 2 0,-32-2 0,-60-9 0,101 16 0,-72-13 0,74 8 0,-88-3 0,4 2 0,0-1 0,87 11 0,15 1 0,0-2 0,0-1 0,0-2 0,-34-7 0,30 4 0,-1 2 0,1 1 0,-1 2 0,-48 5 0,-5-1 0,-16-2 0,-112-3 0,146-6 0,36 3 0,-49-1 0,-49 7 0,219 0 0,96-3 0,-111-6 0,-37 3 0,51-1 0,710 7 0,-620-20 0,-65 18 0,-24 1 0,88-10 0,22-13 0,-149 18 0,76 3 0,-78 3 0,85-10 0,-54 1 0,0 4 0,93 6 0,-39 0 0,1287-2 0,-1193-20 0,-104 11 0,6 0 0,-47 8 0,90-13 0,-38 7 0,9-1 0,-104 3 0,30-5 0,105-2 0,-126 10 0,74-10 0,-73 7 0,86 4 0,-93 2 0,1-1 0,0-2 0,42-7 0,-48 4 0,0 2 0,0 1 0,49 4 0,54-2 0,-24-19 0,-62 12 0,-8 1 0,51 0 0,-71 5 0,45-9 0,-6 1 0,90-9 0,-62-1 0,-70 14 0,0 0 0,1 2 0,36-3 0,72-3 0,8-1 0,16 11-1365</inkml:trace>
  <inkml:trace contextRef="#ctx0" brushRef="#br0" timeOffset="1364.07">5974 779 24575,'0'3'0,"0"4"0,0 5 0</inkml:trace>
  <inkml:trace contextRef="#ctx0" brushRef="#br0" timeOffset="1693.76">5898 1139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7:31:03.20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43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dcterms:created xsi:type="dcterms:W3CDTF">2022-11-28T17:12:00Z</dcterms:created>
  <dcterms:modified xsi:type="dcterms:W3CDTF">2022-12-05T21:33:00Z</dcterms:modified>
</cp:coreProperties>
</file>