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95A60" w14:textId="098B3ADD" w:rsidR="00150E19" w:rsidRPr="00205D9E" w:rsidRDefault="00930D7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Kostra končatín</w:t>
      </w:r>
    </w:p>
    <w:p w14:paraId="0B3CF875" w14:textId="77777777" w:rsidR="00465E9E" w:rsidRPr="00205D9E" w:rsidRDefault="00465E9E" w:rsidP="00465E9E">
      <w:pPr>
        <w:rPr>
          <w:lang w:val="sk-SK"/>
        </w:rPr>
      </w:pPr>
    </w:p>
    <w:p w14:paraId="3D146357" w14:textId="1F25829C" w:rsidR="00465E9E" w:rsidRDefault="00930D74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Delí sa na:</w:t>
      </w:r>
    </w:p>
    <w:p w14:paraId="7D106BF7" w14:textId="476ADE11" w:rsidR="00930D74" w:rsidRPr="00930D74" w:rsidRDefault="00930D74" w:rsidP="00930D7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Kostra hornej končatiny</w:t>
      </w:r>
    </w:p>
    <w:p w14:paraId="69D6086B" w14:textId="0560D286" w:rsidR="00930D74" w:rsidRPr="00930D74" w:rsidRDefault="00930D74" w:rsidP="00930D7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Kostra dolnej končatiny</w:t>
      </w:r>
    </w:p>
    <w:p w14:paraId="6E791FCA" w14:textId="23EEEA44" w:rsidR="00930D74" w:rsidRDefault="00930D74" w:rsidP="00930D74">
      <w:pPr>
        <w:rPr>
          <w:lang w:val="sk-SK"/>
        </w:rPr>
      </w:pPr>
    </w:p>
    <w:p w14:paraId="1F9DF2B2" w14:textId="1D2DFF82" w:rsidR="00930D74" w:rsidRPr="00930D74" w:rsidRDefault="00930D74" w:rsidP="00930D7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Kostra hornej končatiny</w:t>
      </w:r>
    </w:p>
    <w:p w14:paraId="08AFCDCF" w14:textId="66B87ABC" w:rsidR="00930D74" w:rsidRDefault="00930D74" w:rsidP="00930D7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Skladá sa z 3 funkčných celkov:</w:t>
      </w:r>
    </w:p>
    <w:p w14:paraId="4E497D86" w14:textId="416CFACA" w:rsidR="00930D74" w:rsidRDefault="00930D74" w:rsidP="00930D7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930D74">
        <w:rPr>
          <w:b/>
          <w:bCs/>
          <w:lang w:val="sk-SK"/>
        </w:rPr>
        <w:t>Pletenec hornej končatiny</w:t>
      </w:r>
      <w:r>
        <w:rPr>
          <w:b/>
          <w:bCs/>
          <w:lang w:val="sk-SK"/>
        </w:rPr>
        <w:t>:</w:t>
      </w:r>
    </w:p>
    <w:p w14:paraId="0CDDEED4" w14:textId="19A2B236" w:rsidR="00930D74" w:rsidRP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Kľúčna kosť (Clavicula) </w:t>
      </w:r>
      <w:r>
        <w:rPr>
          <w:lang w:val="sk-SK"/>
        </w:rPr>
        <w:t>– je S-ovite ohnutá, spája hrudnú kosť a lopatku</w:t>
      </w:r>
    </w:p>
    <w:p w14:paraId="544FB082" w14:textId="5D6EEDD9" w:rsidR="00930D74" w:rsidRP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Lopatka (Scapula)</w:t>
      </w:r>
      <w:r>
        <w:rPr>
          <w:lang w:val="sk-SK"/>
        </w:rPr>
        <w:t xml:space="preserve"> – trojuholníkovitý tvar</w:t>
      </w:r>
    </w:p>
    <w:p w14:paraId="03A782B1" w14:textId="337569DB" w:rsidR="00930D74" w:rsidRDefault="00930D74" w:rsidP="00930D7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Voľná horná končatina:</w:t>
      </w:r>
    </w:p>
    <w:p w14:paraId="3A6AC6F5" w14:textId="5CF3DAB3" w:rsid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Ramenná kosť (Humerus)</w:t>
      </w:r>
    </w:p>
    <w:p w14:paraId="70B500AD" w14:textId="24573EC0" w:rsidR="00930D74" w:rsidRP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Vretenná kosť (Radius) </w:t>
      </w:r>
      <w:r>
        <w:rPr>
          <w:lang w:val="sk-SK"/>
        </w:rPr>
        <w:t>– nachádza sa na palcovej strane hornej končatiny</w:t>
      </w:r>
    </w:p>
    <w:p w14:paraId="420F0FB6" w14:textId="2432AABF" w:rsidR="00930D74" w:rsidRP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Lakťová kosť (Ulna) </w:t>
      </w:r>
      <w:r>
        <w:rPr>
          <w:lang w:val="sk-SK"/>
        </w:rPr>
        <w:t>– nachádza sa na malíčkovej strane hornej končatiny</w:t>
      </w:r>
    </w:p>
    <w:p w14:paraId="46CD20B3" w14:textId="385A5117" w:rsidR="00930D74" w:rsidRDefault="00930D74" w:rsidP="00930D74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Kostra ruky:</w:t>
      </w:r>
    </w:p>
    <w:p w14:paraId="7BE5B153" w14:textId="3663D8F2" w:rsid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Kosti zápästia (Ossa Carpi) </w:t>
      </w:r>
      <w:r>
        <w:rPr>
          <w:lang w:val="sk-SK"/>
        </w:rPr>
        <w:t>– ide o 8 kostí v 2 radoch (každý rad má 4 kosti)</w:t>
      </w:r>
    </w:p>
    <w:p w14:paraId="48D43C7D" w14:textId="1F97CB53" w:rsid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Záprstné kosti (Ossa Metacarpi) </w:t>
      </w:r>
      <w:r>
        <w:rPr>
          <w:lang w:val="sk-SK"/>
        </w:rPr>
        <w:t>– 5 kostí, tvoria podklad dlane</w:t>
      </w:r>
    </w:p>
    <w:p w14:paraId="5656C47C" w14:textId="0B63A24D" w:rsidR="00930D74" w:rsidRPr="00930D74" w:rsidRDefault="00930D74" w:rsidP="00930D74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Články prstov (Phalanges) </w:t>
      </w:r>
      <w:r>
        <w:rPr>
          <w:lang w:val="sk-SK"/>
        </w:rPr>
        <w:t xml:space="preserve">– 14 článkov, palec má 2 články, ostatné prsty majú 3 </w:t>
      </w:r>
    </w:p>
    <w:p w14:paraId="4DD913C5" w14:textId="5F66B4DE" w:rsidR="00930D74" w:rsidRDefault="00930D74" w:rsidP="00930D74">
      <w:pPr>
        <w:rPr>
          <w:b/>
          <w:bCs/>
          <w:lang w:val="sk-SK"/>
        </w:rPr>
      </w:pPr>
    </w:p>
    <w:p w14:paraId="0235A0D6" w14:textId="0FC55631" w:rsidR="00930D74" w:rsidRDefault="00930D74" w:rsidP="00930D74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Kostra dolnej končatiny</w:t>
      </w:r>
    </w:p>
    <w:p w14:paraId="20886082" w14:textId="2FAF0889" w:rsidR="00930D74" w:rsidRPr="00030038" w:rsidRDefault="00030038" w:rsidP="00930D74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Skladá sa z 3 funkčných celkov:</w:t>
      </w:r>
    </w:p>
    <w:p w14:paraId="68E74316" w14:textId="59E63AE9" w:rsidR="00030038" w:rsidRDefault="00030038" w:rsidP="00030038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Pletenec dolnej končatiny:</w:t>
      </w:r>
    </w:p>
    <w:p w14:paraId="706EEA43" w14:textId="70B72298" w:rsidR="00030038" w:rsidRPr="00D46307" w:rsidRDefault="00D46307" w:rsidP="00030038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Panva (Pelvis) </w:t>
      </w:r>
      <w:r>
        <w:rPr>
          <w:lang w:val="sk-SK"/>
        </w:rPr>
        <w:t>– vzniká vzrastením bedrovej kosti (Os Ilium), lonovej kosti (Os Pubis) a sedacej kosti (Os Ischii)</w:t>
      </w:r>
    </w:p>
    <w:p w14:paraId="3CB71249" w14:textId="10668B74" w:rsidR="00D46307" w:rsidRDefault="00D46307" w:rsidP="00030038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Voľná dolná končatiny:</w:t>
      </w:r>
    </w:p>
    <w:p w14:paraId="49008EB2" w14:textId="4016861E" w:rsidR="00D46307" w:rsidRPr="00D46307" w:rsidRDefault="00D46307" w:rsidP="00D46307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Stehenná kosť (Femur) </w:t>
      </w:r>
    </w:p>
    <w:p w14:paraId="3B23FA3A" w14:textId="6BECEF44" w:rsidR="00D46307" w:rsidRPr="00D46307" w:rsidRDefault="00D46307" w:rsidP="00D46307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Píšťala (Tibia) </w:t>
      </w:r>
      <w:r>
        <w:rPr>
          <w:lang w:val="sk-SK"/>
        </w:rPr>
        <w:t>– na palcovej strane dolnej končatiny</w:t>
      </w:r>
    </w:p>
    <w:p w14:paraId="7BA3E302" w14:textId="620074B7" w:rsidR="00D46307" w:rsidRPr="00D46307" w:rsidRDefault="00D46307" w:rsidP="00D46307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Ihlica (Fibula) </w:t>
      </w:r>
      <w:r>
        <w:rPr>
          <w:lang w:val="sk-SK"/>
        </w:rPr>
        <w:t>– na malíčkovej strane dolnej končatiny</w:t>
      </w:r>
    </w:p>
    <w:p w14:paraId="468A842B" w14:textId="2DB10784" w:rsidR="00D46307" w:rsidRDefault="00D46307" w:rsidP="00D46307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Kostra </w:t>
      </w:r>
      <w:r w:rsidR="00751794">
        <w:rPr>
          <w:b/>
          <w:bCs/>
          <w:lang w:val="sk-SK"/>
        </w:rPr>
        <w:t>nohy</w:t>
      </w:r>
      <w:r>
        <w:rPr>
          <w:b/>
          <w:bCs/>
          <w:lang w:val="sk-SK"/>
        </w:rPr>
        <w:t>:</w:t>
      </w:r>
    </w:p>
    <w:p w14:paraId="0579F261" w14:textId="64EE273A" w:rsidR="00D46307" w:rsidRPr="00D46307" w:rsidRDefault="00D46307" w:rsidP="00D46307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Kosti priehlavku (Ossa Tarsi) </w:t>
      </w:r>
      <w:r>
        <w:rPr>
          <w:lang w:val="sk-SK"/>
        </w:rPr>
        <w:t>– 7 kostí</w:t>
      </w:r>
    </w:p>
    <w:p w14:paraId="1F63CD11" w14:textId="28A9378B" w:rsidR="00D46307" w:rsidRPr="00D46307" w:rsidRDefault="00D46307" w:rsidP="00D46307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Kosti predpriehlavku (Ossa Metatarsi) </w:t>
      </w:r>
      <w:r>
        <w:rPr>
          <w:lang w:val="sk-SK"/>
        </w:rPr>
        <w:t>– 5 kostí</w:t>
      </w:r>
    </w:p>
    <w:p w14:paraId="7EC4885D" w14:textId="6B35B848" w:rsidR="00D46307" w:rsidRPr="00930D74" w:rsidRDefault="00D46307" w:rsidP="00D46307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Články prstov (Phalanges) </w:t>
      </w:r>
      <w:r>
        <w:rPr>
          <w:lang w:val="sk-SK"/>
        </w:rPr>
        <w:t>– 14 kostí, palec má 2 články, ostatné prsty majú 3</w:t>
      </w:r>
    </w:p>
    <w:sectPr w:rsidR="00D46307" w:rsidRPr="00930D7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74"/>
    <w:rsid w:val="00030038"/>
    <w:rsid w:val="00150E19"/>
    <w:rsid w:val="00205D9E"/>
    <w:rsid w:val="00465E9E"/>
    <w:rsid w:val="006A500F"/>
    <w:rsid w:val="00751794"/>
    <w:rsid w:val="00930D74"/>
    <w:rsid w:val="00D46307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9789"/>
  <w15:chartTrackingRefBased/>
  <w15:docId w15:val="{745E8C43-6C24-4C48-A0C6-1040C64C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2022-10-02T08:40:00Z</dcterms:created>
  <dcterms:modified xsi:type="dcterms:W3CDTF">2022-10-02T10:11:00Z</dcterms:modified>
</cp:coreProperties>
</file>