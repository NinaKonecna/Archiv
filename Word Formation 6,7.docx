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714B1" w14:textId="279457F5" w:rsidR="00150E19" w:rsidRPr="00354B7D" w:rsidRDefault="009A0781" w:rsidP="00465E9E">
      <w:pPr>
        <w:pStyle w:val="Nzov"/>
        <w:jc w:val="center"/>
        <w:rPr>
          <w:b/>
          <w:bCs/>
          <w:lang w:val="en-GB"/>
        </w:rPr>
      </w:pPr>
      <w:r w:rsidRPr="00354B7D">
        <w:rPr>
          <w:b/>
          <w:bCs/>
          <w:lang w:val="en-GB"/>
        </w:rPr>
        <w:t>Word formation</w:t>
      </w:r>
    </w:p>
    <w:p w14:paraId="68917C0D" w14:textId="77777777" w:rsidR="00465E9E" w:rsidRPr="00354B7D" w:rsidRDefault="00465E9E" w:rsidP="003A6E40">
      <w:pPr>
        <w:rPr>
          <w:lang w:val="en-GB"/>
        </w:rPr>
      </w:pPr>
    </w:p>
    <w:p w14:paraId="3050EFF1" w14:textId="62934CCB" w:rsidR="00465E9E" w:rsidRPr="00354B7D" w:rsidRDefault="006D3D5B" w:rsidP="003A6E40">
      <w:pPr>
        <w:pStyle w:val="Odsekzoznamu"/>
        <w:numPr>
          <w:ilvl w:val="0"/>
          <w:numId w:val="3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Repute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reputed</w:t>
      </w:r>
      <w:r w:rsidRPr="00354B7D">
        <w:rPr>
          <w:b/>
          <w:bCs/>
          <w:lang w:val="en-GB"/>
        </w:rPr>
        <w:tab/>
        <w:t>reputation</w:t>
      </w:r>
      <w:r w:rsidRPr="00354B7D">
        <w:rPr>
          <w:b/>
          <w:bCs/>
          <w:lang w:val="en-GB"/>
        </w:rPr>
        <w:tab/>
        <w:t>reputable</w:t>
      </w:r>
    </w:p>
    <w:p w14:paraId="75059AEC" w14:textId="214B192C" w:rsidR="006D3D5B" w:rsidRPr="00354B7D" w:rsidRDefault="006D3D5B" w:rsidP="003A6E40">
      <w:pPr>
        <w:pStyle w:val="Odsekzoznamu"/>
        <w:numPr>
          <w:ilvl w:val="0"/>
          <w:numId w:val="3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Považovať</w:t>
      </w:r>
      <w:proofErr w:type="spellEnd"/>
      <w:r w:rsidRPr="00354B7D">
        <w:rPr>
          <w:lang w:val="en-GB"/>
        </w:rPr>
        <w:tab/>
      </w:r>
      <w:proofErr w:type="spellStart"/>
      <w:r w:rsidR="009A0781" w:rsidRPr="00354B7D">
        <w:rPr>
          <w:lang w:val="en-GB"/>
        </w:rPr>
        <w:t>údaj</w:t>
      </w:r>
      <w:r w:rsidRPr="00354B7D">
        <w:rPr>
          <w:lang w:val="en-GB"/>
        </w:rPr>
        <w:t>ný</w:t>
      </w:r>
      <w:proofErr w:type="spellEnd"/>
      <w:r w:rsidR="003A6E40" w:rsidRPr="00354B7D">
        <w:rPr>
          <w:lang w:val="en-GB"/>
        </w:rPr>
        <w:tab/>
      </w:r>
      <w:r w:rsidR="003A6E40" w:rsidRPr="00354B7D">
        <w:rPr>
          <w:lang w:val="en-GB"/>
        </w:rPr>
        <w:tab/>
      </w:r>
      <w:proofErr w:type="spellStart"/>
      <w:r w:rsidR="009A0781" w:rsidRPr="00354B7D">
        <w:rPr>
          <w:lang w:val="en-GB"/>
        </w:rPr>
        <w:t>rep</w:t>
      </w:r>
      <w:r w:rsidRPr="00354B7D">
        <w:rPr>
          <w:lang w:val="en-GB"/>
        </w:rPr>
        <w:t>utácia</w:t>
      </w:r>
      <w:proofErr w:type="spellEnd"/>
      <w:r w:rsidRPr="00354B7D">
        <w:rPr>
          <w:lang w:val="en-GB"/>
        </w:rPr>
        <w:tab/>
      </w:r>
      <w:proofErr w:type="spellStart"/>
      <w:r w:rsidR="009A0781" w:rsidRPr="00354B7D">
        <w:rPr>
          <w:lang w:val="en-GB"/>
        </w:rPr>
        <w:t>úctyhodný</w:t>
      </w:r>
      <w:proofErr w:type="spellEnd"/>
    </w:p>
    <w:p w14:paraId="5F099B4F" w14:textId="0F56FE4C" w:rsidR="006D3D5B" w:rsidRPr="00354B7D" w:rsidRDefault="006D3D5B" w:rsidP="003A6E40">
      <w:pPr>
        <w:pStyle w:val="Odsekzoznamu"/>
        <w:numPr>
          <w:ilvl w:val="0"/>
          <w:numId w:val="3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Violent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violently</w:t>
      </w:r>
      <w:r w:rsidRPr="00354B7D">
        <w:rPr>
          <w:b/>
          <w:bCs/>
          <w:lang w:val="en-GB"/>
        </w:rPr>
        <w:tab/>
        <w:t>violence</w:t>
      </w:r>
    </w:p>
    <w:p w14:paraId="38EC0BA6" w14:textId="4EBB1E38" w:rsidR="003A6E40" w:rsidRPr="00354B7D" w:rsidRDefault="003A6E40" w:rsidP="003A6E40">
      <w:pPr>
        <w:pStyle w:val="Odsekzoznamu"/>
        <w:numPr>
          <w:ilvl w:val="0"/>
          <w:numId w:val="3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Násilný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="009A0781" w:rsidRPr="00354B7D">
        <w:rPr>
          <w:lang w:val="en-GB"/>
        </w:rPr>
        <w:t>nás</w:t>
      </w:r>
      <w:r w:rsidRPr="00354B7D">
        <w:rPr>
          <w:lang w:val="en-GB"/>
        </w:rPr>
        <w:t>ilne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="009A0781" w:rsidRPr="00354B7D">
        <w:rPr>
          <w:lang w:val="en-GB"/>
        </w:rPr>
        <w:t>násilie</w:t>
      </w:r>
      <w:proofErr w:type="spellEnd"/>
    </w:p>
    <w:p w14:paraId="4E6AF77C" w14:textId="1D5A78AC" w:rsidR="006D3D5B" w:rsidRPr="00354B7D" w:rsidRDefault="006D3D5B" w:rsidP="003A6E40">
      <w:pPr>
        <w:pStyle w:val="Odsekzoznamu"/>
        <w:numPr>
          <w:ilvl w:val="0"/>
          <w:numId w:val="3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Safe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safety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safely</w:t>
      </w:r>
    </w:p>
    <w:p w14:paraId="5A8A2C77" w14:textId="6F896B93" w:rsidR="003A6E40" w:rsidRPr="00354B7D" w:rsidRDefault="003A6E40" w:rsidP="003A6E40">
      <w:pPr>
        <w:pStyle w:val="Odsekzoznamu"/>
        <w:numPr>
          <w:ilvl w:val="0"/>
          <w:numId w:val="3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Bezpečné</w:t>
      </w:r>
      <w:proofErr w:type="spellEnd"/>
      <w:r w:rsidRPr="00354B7D">
        <w:rPr>
          <w:lang w:val="en-GB"/>
        </w:rPr>
        <w:tab/>
      </w:r>
      <w:proofErr w:type="spellStart"/>
      <w:r w:rsidR="009A0781" w:rsidRPr="00354B7D">
        <w:rPr>
          <w:lang w:val="en-GB"/>
        </w:rPr>
        <w:t>bezpe</w:t>
      </w:r>
      <w:r w:rsidRPr="00354B7D">
        <w:rPr>
          <w:lang w:val="en-GB"/>
        </w:rPr>
        <w:t>čnosť</w:t>
      </w:r>
      <w:proofErr w:type="spellEnd"/>
      <w:r w:rsidRPr="00354B7D">
        <w:rPr>
          <w:lang w:val="en-GB"/>
        </w:rPr>
        <w:tab/>
      </w:r>
      <w:proofErr w:type="spellStart"/>
      <w:r w:rsidR="009A0781" w:rsidRPr="00354B7D">
        <w:rPr>
          <w:lang w:val="en-GB"/>
        </w:rPr>
        <w:t>bezpečne</w:t>
      </w:r>
      <w:proofErr w:type="spellEnd"/>
    </w:p>
    <w:p w14:paraId="3C6C0A01" w14:textId="7573D75E" w:rsidR="006D3D5B" w:rsidRPr="00354B7D" w:rsidRDefault="006D3D5B" w:rsidP="003A6E40">
      <w:pPr>
        <w:pStyle w:val="Odsekzoznamu"/>
        <w:numPr>
          <w:ilvl w:val="0"/>
          <w:numId w:val="3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Excite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excited</w:t>
      </w:r>
      <w:r w:rsidR="003A6E40" w:rsidRPr="00354B7D">
        <w:rPr>
          <w:b/>
          <w:bCs/>
          <w:lang w:val="en-GB"/>
        </w:rPr>
        <w:tab/>
      </w:r>
      <w:r w:rsidR="003A6E40" w:rsidRPr="00354B7D">
        <w:rPr>
          <w:b/>
          <w:bCs/>
          <w:lang w:val="en-GB"/>
        </w:rPr>
        <w:tab/>
        <w:t>exciting</w:t>
      </w:r>
      <w:r w:rsidR="003A6E40" w:rsidRPr="00354B7D">
        <w:rPr>
          <w:b/>
          <w:bCs/>
          <w:lang w:val="en-GB"/>
        </w:rPr>
        <w:tab/>
      </w:r>
      <w:r w:rsidR="003A6E40" w:rsidRPr="00354B7D">
        <w:rPr>
          <w:b/>
          <w:bCs/>
          <w:lang w:val="en-GB"/>
        </w:rPr>
        <w:tab/>
        <w:t>excitingly</w:t>
      </w:r>
      <w:r w:rsidR="003A6E40" w:rsidRPr="00354B7D">
        <w:rPr>
          <w:b/>
          <w:bCs/>
          <w:lang w:val="en-GB"/>
        </w:rPr>
        <w:tab/>
        <w:t>excitement</w:t>
      </w:r>
    </w:p>
    <w:p w14:paraId="1A787FBB" w14:textId="20DFE383" w:rsidR="003A6E40" w:rsidRPr="00354B7D" w:rsidRDefault="003A6E40" w:rsidP="003A6E40">
      <w:pPr>
        <w:pStyle w:val="Odsekzoznamu"/>
        <w:numPr>
          <w:ilvl w:val="0"/>
          <w:numId w:val="3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Vzrušiť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="009A0781" w:rsidRPr="00354B7D">
        <w:rPr>
          <w:lang w:val="en-GB"/>
        </w:rPr>
        <w:t>nadšen</w:t>
      </w:r>
      <w:r w:rsidRPr="00354B7D">
        <w:rPr>
          <w:lang w:val="en-GB"/>
        </w:rPr>
        <w:t>ý</w:t>
      </w:r>
      <w:proofErr w:type="spellEnd"/>
      <w:r w:rsidRPr="00354B7D">
        <w:rPr>
          <w:lang w:val="en-GB"/>
        </w:rPr>
        <w:tab/>
      </w:r>
      <w:proofErr w:type="spellStart"/>
      <w:r w:rsidR="009A0781" w:rsidRPr="00354B7D">
        <w:rPr>
          <w:lang w:val="en-GB"/>
        </w:rPr>
        <w:t>vzrušuj</w:t>
      </w:r>
      <w:r w:rsidRPr="00354B7D">
        <w:rPr>
          <w:lang w:val="en-GB"/>
        </w:rPr>
        <w:t>úce</w:t>
      </w:r>
      <w:proofErr w:type="spellEnd"/>
      <w:r w:rsidR="009A0781" w:rsidRPr="00354B7D">
        <w:rPr>
          <w:lang w:val="en-GB"/>
        </w:rPr>
        <w:tab/>
      </w:r>
      <w:proofErr w:type="spellStart"/>
      <w:r w:rsidR="009A0781" w:rsidRPr="00354B7D">
        <w:rPr>
          <w:lang w:val="en-GB"/>
        </w:rPr>
        <w:t>vzrušujúco</w:t>
      </w:r>
      <w:proofErr w:type="spellEnd"/>
      <w:r w:rsidR="009A0781" w:rsidRPr="00354B7D">
        <w:rPr>
          <w:lang w:val="en-GB"/>
        </w:rPr>
        <w:tab/>
      </w:r>
      <w:proofErr w:type="spellStart"/>
      <w:r w:rsidR="009A0781" w:rsidRPr="00354B7D">
        <w:rPr>
          <w:lang w:val="en-GB"/>
        </w:rPr>
        <w:t>vzrušenie</w:t>
      </w:r>
      <w:proofErr w:type="spellEnd"/>
    </w:p>
    <w:p w14:paraId="328BEC05" w14:textId="399B9C0C" w:rsidR="003A6E40" w:rsidRPr="00354B7D" w:rsidRDefault="003A6E40" w:rsidP="003A6E40">
      <w:pPr>
        <w:pStyle w:val="Odsekzoznamu"/>
        <w:numPr>
          <w:ilvl w:val="0"/>
          <w:numId w:val="3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Victory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victorious</w:t>
      </w:r>
      <w:r w:rsidRPr="00354B7D">
        <w:rPr>
          <w:b/>
          <w:bCs/>
          <w:lang w:val="en-GB"/>
        </w:rPr>
        <w:tab/>
        <w:t>victor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</w:r>
      <w:proofErr w:type="spellStart"/>
      <w:r w:rsidR="009A0781" w:rsidRPr="00354B7D">
        <w:rPr>
          <w:b/>
          <w:bCs/>
          <w:lang w:val="en-GB"/>
        </w:rPr>
        <w:t>victorian</w:t>
      </w:r>
      <w:proofErr w:type="spellEnd"/>
    </w:p>
    <w:p w14:paraId="6536D2B7" w14:textId="5F72608C" w:rsidR="006450DA" w:rsidRPr="00354B7D" w:rsidRDefault="006450DA" w:rsidP="003A6E40">
      <w:pPr>
        <w:pStyle w:val="Odsekzoznamu"/>
        <w:numPr>
          <w:ilvl w:val="0"/>
          <w:numId w:val="3"/>
        </w:numPr>
        <w:rPr>
          <w:lang w:val="en-GB"/>
        </w:rPr>
      </w:pPr>
      <w:proofErr w:type="spellStart"/>
      <w:r w:rsidRPr="00354B7D">
        <w:rPr>
          <w:lang w:val="en-GB"/>
        </w:rPr>
        <w:t>V</w:t>
      </w:r>
      <w:r w:rsidRPr="00354B7D">
        <w:rPr>
          <w:lang w:val="en-GB"/>
        </w:rPr>
        <w:t>íťazstvo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víťazný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víťaz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viktoriánsky</w:t>
      </w:r>
      <w:proofErr w:type="spellEnd"/>
    </w:p>
    <w:p w14:paraId="5E560F50" w14:textId="41EEB54C" w:rsidR="003A6E40" w:rsidRPr="00354B7D" w:rsidRDefault="003A6E40" w:rsidP="003A6E40">
      <w:pPr>
        <w:pStyle w:val="Odsekzoznamu"/>
        <w:numPr>
          <w:ilvl w:val="0"/>
          <w:numId w:val="3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Peace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peaceful</w:t>
      </w:r>
      <w:r w:rsidRPr="00354B7D">
        <w:rPr>
          <w:b/>
          <w:bCs/>
          <w:lang w:val="en-GB"/>
        </w:rPr>
        <w:tab/>
        <w:t>peacefully</w:t>
      </w:r>
    </w:p>
    <w:p w14:paraId="7DAE07A9" w14:textId="280F1423" w:rsidR="006450DA" w:rsidRPr="00354B7D" w:rsidRDefault="006450DA" w:rsidP="003A6E40">
      <w:pPr>
        <w:pStyle w:val="Odsekzoznamu"/>
        <w:numPr>
          <w:ilvl w:val="0"/>
          <w:numId w:val="3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Mier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pokojný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pokojne</w:t>
      </w:r>
      <w:proofErr w:type="spellEnd"/>
    </w:p>
    <w:p w14:paraId="5D91CAD1" w14:textId="658452E3" w:rsidR="003A6E40" w:rsidRPr="00354B7D" w:rsidRDefault="003A6E40" w:rsidP="003A6E40">
      <w:pPr>
        <w:pStyle w:val="Odsekzoznamu"/>
        <w:numPr>
          <w:ilvl w:val="0"/>
          <w:numId w:val="3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Important</w:t>
      </w:r>
      <w:r w:rsidRPr="00354B7D">
        <w:rPr>
          <w:b/>
          <w:bCs/>
          <w:lang w:val="en-GB"/>
        </w:rPr>
        <w:tab/>
        <w:t>importance</w:t>
      </w:r>
      <w:r w:rsidRPr="00354B7D">
        <w:rPr>
          <w:b/>
          <w:bCs/>
          <w:lang w:val="en-GB"/>
        </w:rPr>
        <w:tab/>
        <w:t>importantly</w:t>
      </w:r>
      <w:r w:rsidRPr="00354B7D">
        <w:rPr>
          <w:b/>
          <w:bCs/>
          <w:lang w:val="en-GB"/>
        </w:rPr>
        <w:tab/>
        <w:t>unimportant</w:t>
      </w:r>
    </w:p>
    <w:p w14:paraId="206CC172" w14:textId="0C5F8D96" w:rsidR="006450DA" w:rsidRPr="00354B7D" w:rsidRDefault="006450DA" w:rsidP="003A6E40">
      <w:pPr>
        <w:pStyle w:val="Odsekzoznamu"/>
        <w:numPr>
          <w:ilvl w:val="0"/>
          <w:numId w:val="3"/>
        </w:numPr>
        <w:rPr>
          <w:lang w:val="en-GB"/>
        </w:rPr>
      </w:pPr>
      <w:proofErr w:type="spellStart"/>
      <w:r w:rsidRPr="00354B7D">
        <w:rPr>
          <w:lang w:val="en-GB"/>
        </w:rPr>
        <w:t>Dôležitý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význam</w:t>
      </w:r>
      <w:proofErr w:type="spellEnd"/>
      <w:r w:rsidRPr="00354B7D">
        <w:rPr>
          <w:lang w:val="en-GB"/>
        </w:rPr>
        <w:t xml:space="preserve"> </w:t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dôležito</w:t>
      </w:r>
      <w:proofErr w:type="spellEnd"/>
      <w:r w:rsidRPr="00354B7D">
        <w:rPr>
          <w:lang w:val="en-GB"/>
        </w:rPr>
        <w:t xml:space="preserve"> </w:t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nedôležitý</w:t>
      </w:r>
      <w:proofErr w:type="spellEnd"/>
    </w:p>
    <w:p w14:paraId="1CEE353C" w14:textId="48C76D1D" w:rsidR="003A6E40" w:rsidRPr="00354B7D" w:rsidRDefault="003A6E40" w:rsidP="003A6E40">
      <w:pPr>
        <w:pStyle w:val="Odsekzoznamu"/>
        <w:numPr>
          <w:ilvl w:val="0"/>
          <w:numId w:val="3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 xml:space="preserve">Cover 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covered</w:t>
      </w:r>
      <w:r w:rsidRPr="00354B7D">
        <w:rPr>
          <w:b/>
          <w:bCs/>
          <w:lang w:val="en-GB"/>
        </w:rPr>
        <w:tab/>
        <w:t>covering(s)</w:t>
      </w:r>
      <w:r w:rsidRPr="00354B7D">
        <w:rPr>
          <w:b/>
          <w:bCs/>
          <w:lang w:val="en-GB"/>
        </w:rPr>
        <w:tab/>
        <w:t>coverage</w:t>
      </w:r>
    </w:p>
    <w:p w14:paraId="25B1BF2A" w14:textId="0A643579" w:rsidR="006450DA" w:rsidRPr="00354B7D" w:rsidRDefault="006450DA" w:rsidP="003A6E40">
      <w:pPr>
        <w:pStyle w:val="Odsekzoznamu"/>
        <w:numPr>
          <w:ilvl w:val="0"/>
          <w:numId w:val="3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Kryt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krytý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krytina</w:t>
      </w:r>
      <w:proofErr w:type="spellEnd"/>
      <w:r w:rsidRPr="00354B7D">
        <w:rPr>
          <w:lang w:val="en-GB"/>
        </w:rPr>
        <w:t>/y</w:t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pokrytie</w:t>
      </w:r>
      <w:proofErr w:type="spellEnd"/>
    </w:p>
    <w:p w14:paraId="6CBA2D21" w14:textId="416421E6" w:rsidR="003A6E40" w:rsidRPr="00354B7D" w:rsidRDefault="003A6E40" w:rsidP="003A6E40">
      <w:pPr>
        <w:pStyle w:val="Odsekzoznamu"/>
        <w:numPr>
          <w:ilvl w:val="0"/>
          <w:numId w:val="3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Visual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visually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visualize</w:t>
      </w:r>
      <w:r w:rsidRPr="00354B7D">
        <w:rPr>
          <w:b/>
          <w:bCs/>
          <w:lang w:val="en-GB"/>
        </w:rPr>
        <w:tab/>
        <w:t>visualization</w:t>
      </w:r>
      <w:r w:rsidRPr="00354B7D">
        <w:rPr>
          <w:b/>
          <w:bCs/>
          <w:lang w:val="en-GB"/>
        </w:rPr>
        <w:tab/>
      </w:r>
    </w:p>
    <w:p w14:paraId="39753E36" w14:textId="312BA21B" w:rsidR="006450DA" w:rsidRPr="00354B7D" w:rsidRDefault="006450DA" w:rsidP="003A6E40">
      <w:pPr>
        <w:pStyle w:val="Odsekzoznamu"/>
        <w:numPr>
          <w:ilvl w:val="0"/>
          <w:numId w:val="3"/>
        </w:numPr>
        <w:rPr>
          <w:lang w:val="en-GB"/>
        </w:rPr>
      </w:pPr>
      <w:proofErr w:type="spellStart"/>
      <w:r w:rsidRPr="00354B7D">
        <w:rPr>
          <w:lang w:val="en-GB"/>
        </w:rPr>
        <w:t>Vizuáln</w:t>
      </w:r>
      <w:r w:rsidRPr="00354B7D">
        <w:rPr>
          <w:lang w:val="en-GB"/>
        </w:rPr>
        <w:t>y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vizuálne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vizualiz</w:t>
      </w:r>
      <w:r w:rsidRPr="00354B7D">
        <w:rPr>
          <w:lang w:val="en-GB"/>
        </w:rPr>
        <w:t>ovať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vizualizáci</w:t>
      </w:r>
      <w:r w:rsidRPr="00354B7D">
        <w:rPr>
          <w:lang w:val="en-GB"/>
        </w:rPr>
        <w:t>a</w:t>
      </w:r>
      <w:proofErr w:type="spellEnd"/>
    </w:p>
    <w:p w14:paraId="0CE6382C" w14:textId="71F6BCDF" w:rsidR="003A6E40" w:rsidRPr="00354B7D" w:rsidRDefault="003A6E40" w:rsidP="003A6E40">
      <w:pPr>
        <w:pStyle w:val="Odsekzoznamu"/>
        <w:numPr>
          <w:ilvl w:val="0"/>
          <w:numId w:val="3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Initial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initially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initialize</w:t>
      </w:r>
      <w:r w:rsidRPr="00354B7D">
        <w:rPr>
          <w:b/>
          <w:bCs/>
          <w:lang w:val="en-GB"/>
        </w:rPr>
        <w:tab/>
        <w:t>initialization</w:t>
      </w:r>
      <w:r w:rsidRPr="00354B7D">
        <w:rPr>
          <w:b/>
          <w:bCs/>
          <w:lang w:val="en-GB"/>
        </w:rPr>
        <w:tab/>
      </w:r>
    </w:p>
    <w:p w14:paraId="21B8B9C4" w14:textId="606EE719" w:rsidR="006450DA" w:rsidRPr="00354B7D" w:rsidRDefault="006450DA" w:rsidP="003A6E40">
      <w:pPr>
        <w:pStyle w:val="Odsekzoznamu"/>
        <w:numPr>
          <w:ilvl w:val="0"/>
          <w:numId w:val="3"/>
        </w:numPr>
        <w:rPr>
          <w:lang w:val="en-GB"/>
        </w:rPr>
      </w:pPr>
      <w:proofErr w:type="spellStart"/>
      <w:r w:rsidRPr="00354B7D">
        <w:rPr>
          <w:lang w:val="en-GB"/>
        </w:rPr>
        <w:t>Počiatočn</w:t>
      </w:r>
      <w:r w:rsidRPr="00354B7D">
        <w:rPr>
          <w:lang w:val="en-GB"/>
        </w:rPr>
        <w:t>ý</w:t>
      </w:r>
      <w:proofErr w:type="spellEnd"/>
      <w:r w:rsidRPr="00354B7D">
        <w:rPr>
          <w:lang w:val="en-GB"/>
        </w:rPr>
        <w:t xml:space="preserve"> </w:t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počiatočn</w:t>
      </w:r>
      <w:r w:rsidRPr="00354B7D">
        <w:rPr>
          <w:lang w:val="en-GB"/>
        </w:rPr>
        <w:t>e</w:t>
      </w:r>
      <w:proofErr w:type="spellEnd"/>
      <w:r w:rsidRPr="00354B7D">
        <w:rPr>
          <w:lang w:val="en-GB"/>
        </w:rPr>
        <w:t xml:space="preserve"> </w:t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inicializ</w:t>
      </w:r>
      <w:r w:rsidRPr="00354B7D">
        <w:rPr>
          <w:lang w:val="en-GB"/>
        </w:rPr>
        <w:t>ovať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inicializáci</w:t>
      </w:r>
      <w:r w:rsidRPr="00354B7D">
        <w:rPr>
          <w:lang w:val="en-GB"/>
        </w:rPr>
        <w:t>a</w:t>
      </w:r>
      <w:proofErr w:type="spellEnd"/>
    </w:p>
    <w:p w14:paraId="4769D99A" w14:textId="19A4826D" w:rsidR="003A6E40" w:rsidRPr="00354B7D" w:rsidRDefault="003A6E40" w:rsidP="003A6E40">
      <w:pPr>
        <w:pStyle w:val="Odsekzoznamu"/>
        <w:numPr>
          <w:ilvl w:val="0"/>
          <w:numId w:val="3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Vary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various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variously</w:t>
      </w:r>
      <w:r w:rsidRPr="00354B7D">
        <w:rPr>
          <w:b/>
          <w:bCs/>
          <w:lang w:val="en-GB"/>
        </w:rPr>
        <w:tab/>
        <w:t>variation</w:t>
      </w:r>
      <w:r w:rsidRPr="00354B7D">
        <w:rPr>
          <w:b/>
          <w:bCs/>
          <w:lang w:val="en-GB"/>
        </w:rPr>
        <w:tab/>
        <w:t>variety</w:t>
      </w:r>
    </w:p>
    <w:p w14:paraId="572C48FE" w14:textId="5E775796" w:rsidR="006450DA" w:rsidRPr="00354B7D" w:rsidRDefault="006450DA" w:rsidP="003A6E40">
      <w:pPr>
        <w:pStyle w:val="Odsekzoznamu"/>
        <w:numPr>
          <w:ilvl w:val="0"/>
          <w:numId w:val="3"/>
        </w:numPr>
        <w:rPr>
          <w:lang w:val="en-GB"/>
        </w:rPr>
      </w:pPr>
      <w:proofErr w:type="spellStart"/>
      <w:r w:rsidRPr="00354B7D">
        <w:rPr>
          <w:lang w:val="en-GB"/>
        </w:rPr>
        <w:t>Líšiť</w:t>
      </w:r>
      <w:proofErr w:type="spellEnd"/>
      <w:r w:rsidRPr="00354B7D">
        <w:rPr>
          <w:lang w:val="en-GB"/>
        </w:rPr>
        <w:t xml:space="preserve"> </w:t>
      </w:r>
      <w:proofErr w:type="spellStart"/>
      <w:r w:rsidRPr="00354B7D">
        <w:rPr>
          <w:lang w:val="en-GB"/>
        </w:rPr>
        <w:t>sa</w:t>
      </w:r>
      <w:proofErr w:type="spellEnd"/>
      <w:r w:rsidRPr="00354B7D">
        <w:rPr>
          <w:lang w:val="en-GB"/>
        </w:rPr>
        <w:t xml:space="preserve"> </w:t>
      </w:r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rôzn</w:t>
      </w:r>
      <w:r w:rsidRPr="00354B7D">
        <w:rPr>
          <w:lang w:val="en-GB"/>
        </w:rPr>
        <w:t>y</w:t>
      </w:r>
      <w:proofErr w:type="spellEnd"/>
      <w:r w:rsidRPr="00354B7D">
        <w:rPr>
          <w:lang w:val="en-GB"/>
        </w:rPr>
        <w:t xml:space="preserve"> </w:t>
      </w:r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rôzne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variácie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rôznosť</w:t>
      </w:r>
      <w:proofErr w:type="spellEnd"/>
    </w:p>
    <w:p w14:paraId="017B6F60" w14:textId="2367F387" w:rsidR="003A6E40" w:rsidRPr="00354B7D" w:rsidRDefault="003A6E40" w:rsidP="003A6E40">
      <w:pPr>
        <w:pStyle w:val="Odsekzoznamu"/>
        <w:numPr>
          <w:ilvl w:val="0"/>
          <w:numId w:val="3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Bright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brighter</w:t>
      </w:r>
      <w:r w:rsidRPr="00354B7D">
        <w:rPr>
          <w:b/>
          <w:bCs/>
          <w:lang w:val="en-GB"/>
        </w:rPr>
        <w:tab/>
        <w:t>brightly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brighten</w:t>
      </w:r>
      <w:r w:rsidRPr="00354B7D">
        <w:rPr>
          <w:b/>
          <w:bCs/>
          <w:lang w:val="en-GB"/>
        </w:rPr>
        <w:tab/>
        <w:t>brightness</w:t>
      </w:r>
    </w:p>
    <w:p w14:paraId="65F65A4E" w14:textId="66A05A3D" w:rsidR="006450DA" w:rsidRPr="00354B7D" w:rsidRDefault="006450DA" w:rsidP="003A6E40">
      <w:pPr>
        <w:pStyle w:val="Odsekzoznamu"/>
        <w:numPr>
          <w:ilvl w:val="0"/>
          <w:numId w:val="3"/>
        </w:numPr>
        <w:rPr>
          <w:lang w:val="en-GB"/>
        </w:rPr>
      </w:pPr>
      <w:proofErr w:type="spellStart"/>
      <w:r w:rsidRPr="00354B7D">
        <w:rPr>
          <w:lang w:val="en-GB"/>
        </w:rPr>
        <w:t>Jasn</w:t>
      </w:r>
      <w:r w:rsidRPr="00354B7D">
        <w:rPr>
          <w:lang w:val="en-GB"/>
        </w:rPr>
        <w:t>é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jasnejšie</w:t>
      </w:r>
      <w:proofErr w:type="spellEnd"/>
      <w:r w:rsidRPr="00354B7D">
        <w:rPr>
          <w:lang w:val="en-GB"/>
        </w:rPr>
        <w:t xml:space="preserve"> </w:t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jasne</w:t>
      </w:r>
      <w:proofErr w:type="spellEnd"/>
      <w:r w:rsidRPr="00354B7D">
        <w:rPr>
          <w:lang w:val="en-GB"/>
        </w:rPr>
        <w:t xml:space="preserve"> </w:t>
      </w:r>
      <w:r w:rsidR="00A50F4D" w:rsidRPr="00354B7D">
        <w:rPr>
          <w:lang w:val="en-GB"/>
        </w:rPr>
        <w:tab/>
      </w:r>
      <w:r w:rsidR="00A50F4D" w:rsidRPr="00354B7D">
        <w:rPr>
          <w:lang w:val="en-GB"/>
        </w:rPr>
        <w:tab/>
      </w:r>
      <w:proofErr w:type="spellStart"/>
      <w:r w:rsidR="00A50F4D" w:rsidRPr="00354B7D">
        <w:rPr>
          <w:lang w:val="en-GB"/>
        </w:rPr>
        <w:t>vyjasniť</w:t>
      </w:r>
      <w:proofErr w:type="spellEnd"/>
      <w:r w:rsidRPr="00354B7D">
        <w:rPr>
          <w:lang w:val="en-GB"/>
        </w:rPr>
        <w:t xml:space="preserve"> </w:t>
      </w:r>
      <w:r w:rsidR="00A50F4D" w:rsidRPr="00354B7D">
        <w:rPr>
          <w:lang w:val="en-GB"/>
        </w:rPr>
        <w:tab/>
      </w:r>
      <w:proofErr w:type="spellStart"/>
      <w:r w:rsidRPr="00354B7D">
        <w:rPr>
          <w:lang w:val="en-GB"/>
        </w:rPr>
        <w:t>jas</w:t>
      </w:r>
      <w:proofErr w:type="spellEnd"/>
    </w:p>
    <w:p w14:paraId="6D237E60" w14:textId="30B2B326" w:rsidR="003A6E40" w:rsidRPr="00354B7D" w:rsidRDefault="003A6E40" w:rsidP="003A6E40">
      <w:pPr>
        <w:pStyle w:val="Odsekzoznamu"/>
        <w:numPr>
          <w:ilvl w:val="0"/>
          <w:numId w:val="3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Refer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referee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reference</w:t>
      </w:r>
      <w:r w:rsidRPr="00354B7D">
        <w:rPr>
          <w:b/>
          <w:bCs/>
          <w:lang w:val="en-GB"/>
        </w:rPr>
        <w:tab/>
      </w:r>
    </w:p>
    <w:p w14:paraId="528F7C3D" w14:textId="48C041EE" w:rsidR="00A50F4D" w:rsidRPr="00354B7D" w:rsidRDefault="00A50F4D" w:rsidP="003A6E40">
      <w:pPr>
        <w:pStyle w:val="Odsekzoznamu"/>
        <w:numPr>
          <w:ilvl w:val="0"/>
          <w:numId w:val="3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Poukázať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rozhodca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doporučenie</w:t>
      </w:r>
      <w:proofErr w:type="spellEnd"/>
    </w:p>
    <w:p w14:paraId="71F36913" w14:textId="12AE3289" w:rsidR="003A6E40" w:rsidRPr="00354B7D" w:rsidRDefault="003A6E40" w:rsidP="003A6E40">
      <w:pPr>
        <w:pStyle w:val="Odsekzoznamu"/>
        <w:numPr>
          <w:ilvl w:val="0"/>
          <w:numId w:val="3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Teen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teenage</w:t>
      </w:r>
      <w:r w:rsidRPr="00354B7D">
        <w:rPr>
          <w:b/>
          <w:bCs/>
          <w:lang w:val="en-GB"/>
        </w:rPr>
        <w:tab/>
        <w:t>teenager</w:t>
      </w:r>
      <w:r w:rsidRPr="00354B7D">
        <w:rPr>
          <w:b/>
          <w:bCs/>
          <w:lang w:val="en-GB"/>
        </w:rPr>
        <w:tab/>
        <w:t>teenaged</w:t>
      </w:r>
    </w:p>
    <w:p w14:paraId="3FD57AE6" w14:textId="1C532C7D" w:rsidR="00A50F4D" w:rsidRPr="00354B7D" w:rsidRDefault="00A50F4D" w:rsidP="003A6E40">
      <w:pPr>
        <w:pStyle w:val="Odsekzoznamu"/>
        <w:numPr>
          <w:ilvl w:val="0"/>
          <w:numId w:val="3"/>
        </w:numPr>
        <w:rPr>
          <w:lang w:val="en-GB"/>
        </w:rPr>
      </w:pPr>
      <w:proofErr w:type="spellStart"/>
      <w:r w:rsidRPr="00354B7D">
        <w:rPr>
          <w:lang w:val="en-GB"/>
        </w:rPr>
        <w:t>Násťročný</w:t>
      </w:r>
      <w:proofErr w:type="spellEnd"/>
      <w:r w:rsidRPr="00354B7D">
        <w:rPr>
          <w:lang w:val="en-GB"/>
        </w:rPr>
        <w:t xml:space="preserve"> </w:t>
      </w:r>
      <w:r w:rsidRPr="00354B7D">
        <w:rPr>
          <w:lang w:val="en-GB"/>
        </w:rPr>
        <w:tab/>
      </w:r>
      <w:proofErr w:type="spellStart"/>
      <w:r w:rsidR="009A0781" w:rsidRPr="00354B7D">
        <w:rPr>
          <w:lang w:val="en-GB"/>
        </w:rPr>
        <w:t>n</w:t>
      </w:r>
      <w:r w:rsidRPr="00354B7D">
        <w:rPr>
          <w:lang w:val="en-GB"/>
        </w:rPr>
        <w:t>ásťročný</w:t>
      </w:r>
      <w:proofErr w:type="spellEnd"/>
      <w:r w:rsidRPr="00354B7D">
        <w:rPr>
          <w:lang w:val="en-GB"/>
        </w:rPr>
        <w:t xml:space="preserve"> </w:t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tínedžer</w:t>
      </w:r>
      <w:proofErr w:type="spellEnd"/>
      <w:r w:rsidRPr="00354B7D">
        <w:rPr>
          <w:lang w:val="en-GB"/>
        </w:rPr>
        <w:t xml:space="preserve"> </w:t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dospievajúci</w:t>
      </w:r>
      <w:proofErr w:type="spellEnd"/>
    </w:p>
    <w:p w14:paraId="389106A3" w14:textId="19D3EB56" w:rsidR="003A6E40" w:rsidRPr="00354B7D" w:rsidRDefault="003A6E40" w:rsidP="003A6E40">
      <w:pPr>
        <w:pStyle w:val="Odsekzoznamu"/>
        <w:numPr>
          <w:ilvl w:val="0"/>
          <w:numId w:val="3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Mexico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</w:r>
      <w:proofErr w:type="spellStart"/>
      <w:r w:rsidR="009A0781" w:rsidRPr="00354B7D">
        <w:rPr>
          <w:b/>
          <w:bCs/>
          <w:lang w:val="en-GB"/>
        </w:rPr>
        <w:t>mexican</w:t>
      </w:r>
      <w:proofErr w:type="spellEnd"/>
      <w:r w:rsidRPr="00354B7D">
        <w:rPr>
          <w:b/>
          <w:bCs/>
          <w:lang w:val="en-GB"/>
        </w:rPr>
        <w:t xml:space="preserve"> </w:t>
      </w:r>
    </w:p>
    <w:p w14:paraId="7084A108" w14:textId="5E92A8EE" w:rsidR="00A50F4D" w:rsidRPr="00354B7D" w:rsidRDefault="00A50F4D" w:rsidP="003A6E40">
      <w:pPr>
        <w:pStyle w:val="Odsekzoznamu"/>
        <w:numPr>
          <w:ilvl w:val="0"/>
          <w:numId w:val="3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Mexiko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mexický</w:t>
      </w:r>
      <w:proofErr w:type="spellEnd"/>
    </w:p>
    <w:p w14:paraId="002EADDF" w14:textId="3B6791C5" w:rsidR="003A6E40" w:rsidRPr="00354B7D" w:rsidRDefault="003A6E40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Noise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noisy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noisily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noiseless</w:t>
      </w:r>
      <w:r w:rsidRPr="00354B7D">
        <w:rPr>
          <w:b/>
          <w:bCs/>
          <w:lang w:val="en-GB"/>
        </w:rPr>
        <w:tab/>
        <w:t>noiselessly</w:t>
      </w:r>
    </w:p>
    <w:p w14:paraId="0F500E35" w14:textId="3D9D4FCD" w:rsidR="00A50F4D" w:rsidRPr="00354B7D" w:rsidRDefault="00A50F4D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Hluk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hlučný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hlučne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bezhlučný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bezhlučne</w:t>
      </w:r>
      <w:proofErr w:type="spellEnd"/>
    </w:p>
    <w:p w14:paraId="2CB8D52B" w14:textId="570B4C0E" w:rsidR="003A6E40" w:rsidRPr="00354B7D" w:rsidRDefault="003A6E40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Festive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festival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festivity</w:t>
      </w:r>
    </w:p>
    <w:p w14:paraId="67719418" w14:textId="39D82FDB" w:rsidR="00A50F4D" w:rsidRPr="00354B7D" w:rsidRDefault="00A50F4D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Slávnostne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oslava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slávnosť</w:t>
      </w:r>
      <w:proofErr w:type="spellEnd"/>
    </w:p>
    <w:p w14:paraId="2F828631" w14:textId="35B0C73D" w:rsidR="003A6E40" w:rsidRPr="00354B7D" w:rsidRDefault="003A6E40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Confidence</w:t>
      </w:r>
      <w:r w:rsidRPr="00354B7D">
        <w:rPr>
          <w:b/>
          <w:bCs/>
          <w:lang w:val="en-GB"/>
        </w:rPr>
        <w:tab/>
        <w:t>confident</w:t>
      </w:r>
      <w:r w:rsidRPr="00354B7D">
        <w:rPr>
          <w:b/>
          <w:bCs/>
          <w:lang w:val="en-GB"/>
        </w:rPr>
        <w:tab/>
        <w:t>confidently</w:t>
      </w:r>
      <w:r w:rsidRPr="00354B7D">
        <w:rPr>
          <w:b/>
          <w:bCs/>
          <w:lang w:val="en-GB"/>
        </w:rPr>
        <w:tab/>
        <w:t>confidential</w:t>
      </w:r>
      <w:r w:rsidRPr="00354B7D">
        <w:rPr>
          <w:b/>
          <w:bCs/>
          <w:lang w:val="en-GB"/>
        </w:rPr>
        <w:tab/>
        <w:t>confidentially</w:t>
      </w:r>
      <w:r w:rsidRPr="00354B7D">
        <w:rPr>
          <w:b/>
          <w:bCs/>
          <w:lang w:val="en-GB"/>
        </w:rPr>
        <w:tab/>
        <w:t>confidentiality</w:t>
      </w:r>
      <w:r w:rsidRPr="00354B7D">
        <w:rPr>
          <w:b/>
          <w:bCs/>
          <w:lang w:val="en-GB"/>
        </w:rPr>
        <w:tab/>
      </w:r>
    </w:p>
    <w:p w14:paraId="59D85177" w14:textId="439C5CC4" w:rsidR="00A50F4D" w:rsidRPr="00354B7D" w:rsidRDefault="00A50F4D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S</w:t>
      </w:r>
      <w:r w:rsidR="009A0781" w:rsidRPr="00354B7D">
        <w:rPr>
          <w:lang w:val="en-GB"/>
        </w:rPr>
        <w:t>ebaistota</w:t>
      </w:r>
      <w:proofErr w:type="spellEnd"/>
      <w:r w:rsidR="009A0781" w:rsidRPr="00354B7D">
        <w:rPr>
          <w:lang w:val="en-GB"/>
        </w:rPr>
        <w:tab/>
      </w:r>
      <w:proofErr w:type="spellStart"/>
      <w:r w:rsidR="009A0781" w:rsidRPr="00354B7D">
        <w:rPr>
          <w:lang w:val="en-GB"/>
        </w:rPr>
        <w:t>sebaistý</w:t>
      </w:r>
      <w:proofErr w:type="spellEnd"/>
      <w:r w:rsidR="009A0781" w:rsidRPr="00354B7D">
        <w:rPr>
          <w:lang w:val="en-GB"/>
        </w:rPr>
        <w:tab/>
      </w:r>
      <w:proofErr w:type="spellStart"/>
      <w:r w:rsidR="009A0781" w:rsidRPr="00354B7D">
        <w:rPr>
          <w:lang w:val="en-GB"/>
        </w:rPr>
        <w:t>sebaisto</w:t>
      </w:r>
      <w:proofErr w:type="spellEnd"/>
      <w:r w:rsidR="009A0781" w:rsidRPr="00354B7D">
        <w:rPr>
          <w:lang w:val="en-GB"/>
        </w:rPr>
        <w:tab/>
      </w:r>
      <w:proofErr w:type="spellStart"/>
      <w:r w:rsidRPr="00354B7D">
        <w:rPr>
          <w:lang w:val="en-GB"/>
        </w:rPr>
        <w:t>tajný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tajne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diskrétnosť</w:t>
      </w:r>
      <w:proofErr w:type="spellEnd"/>
    </w:p>
    <w:p w14:paraId="02851E5A" w14:textId="7A8BE289" w:rsidR="003A6E40" w:rsidRPr="00354B7D" w:rsidRDefault="003A6E40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Relate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related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relation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relationship</w:t>
      </w:r>
      <w:r w:rsidRPr="00354B7D">
        <w:rPr>
          <w:b/>
          <w:bCs/>
          <w:lang w:val="en-GB"/>
        </w:rPr>
        <w:tab/>
        <w:t>relational</w:t>
      </w:r>
      <w:r w:rsidRPr="00354B7D">
        <w:rPr>
          <w:b/>
          <w:bCs/>
          <w:lang w:val="en-GB"/>
        </w:rPr>
        <w:tab/>
        <w:t>relative</w:t>
      </w:r>
      <w:r w:rsidRPr="00354B7D">
        <w:rPr>
          <w:b/>
          <w:bCs/>
          <w:lang w:val="en-GB"/>
        </w:rPr>
        <w:tab/>
      </w:r>
    </w:p>
    <w:p w14:paraId="637E9E13" w14:textId="50FC6B1B" w:rsidR="00A50F4D" w:rsidRPr="00354B7D" w:rsidRDefault="00A50F4D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Súvisieť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  <w:t>(</w:t>
      </w:r>
      <w:proofErr w:type="spellStart"/>
      <w:r w:rsidRPr="00354B7D">
        <w:rPr>
          <w:lang w:val="en-GB"/>
        </w:rPr>
        <w:t>byť</w:t>
      </w:r>
      <w:proofErr w:type="spellEnd"/>
      <w:r w:rsidRPr="00354B7D">
        <w:rPr>
          <w:lang w:val="en-GB"/>
        </w:rPr>
        <w:t xml:space="preserve">) </w:t>
      </w:r>
      <w:proofErr w:type="spellStart"/>
      <w:r w:rsidRPr="00354B7D">
        <w:rPr>
          <w:lang w:val="en-GB"/>
        </w:rPr>
        <w:t>príbuzný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príbuzenstvo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vzťah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vzťahový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príbuzný</w:t>
      </w:r>
      <w:proofErr w:type="spellEnd"/>
      <w:r w:rsidRPr="00354B7D">
        <w:rPr>
          <w:lang w:val="en-GB"/>
        </w:rPr>
        <w:t xml:space="preserve"> </w:t>
      </w:r>
    </w:p>
    <w:p w14:paraId="0D69782E" w14:textId="7EA5D281" w:rsidR="003A6E40" w:rsidRPr="00354B7D" w:rsidRDefault="003A6E40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Diagnose</w:t>
      </w:r>
      <w:r w:rsidRPr="00354B7D">
        <w:rPr>
          <w:b/>
          <w:bCs/>
          <w:lang w:val="en-GB"/>
        </w:rPr>
        <w:tab/>
        <w:t>diagnosis</w:t>
      </w:r>
      <w:r w:rsidRPr="00354B7D">
        <w:rPr>
          <w:b/>
          <w:bCs/>
          <w:lang w:val="en-GB"/>
        </w:rPr>
        <w:tab/>
        <w:t>diagnostic</w:t>
      </w:r>
      <w:r w:rsidRPr="00354B7D">
        <w:rPr>
          <w:b/>
          <w:bCs/>
          <w:lang w:val="en-GB"/>
        </w:rPr>
        <w:tab/>
        <w:t>diagnostician</w:t>
      </w:r>
      <w:r w:rsidRPr="00354B7D">
        <w:rPr>
          <w:b/>
          <w:bCs/>
          <w:lang w:val="en-GB"/>
        </w:rPr>
        <w:tab/>
        <w:t>diagnostics</w:t>
      </w:r>
      <w:r w:rsidRPr="00354B7D">
        <w:rPr>
          <w:b/>
          <w:bCs/>
          <w:lang w:val="en-GB"/>
        </w:rPr>
        <w:tab/>
      </w:r>
    </w:p>
    <w:p w14:paraId="3A89AE0D" w14:textId="67072E9D" w:rsidR="00A50F4D" w:rsidRPr="00354B7D" w:rsidRDefault="00A50F4D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Diagnostikovať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diagnóza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diagnosti</w:t>
      </w:r>
      <w:r w:rsidR="008C6179" w:rsidRPr="00354B7D">
        <w:rPr>
          <w:lang w:val="en-GB"/>
        </w:rPr>
        <w:t>cký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diagnosti</w:t>
      </w:r>
      <w:r w:rsidR="009A0781" w:rsidRPr="00354B7D">
        <w:rPr>
          <w:lang w:val="en-GB"/>
        </w:rPr>
        <w:t>k</w:t>
      </w:r>
      <w:proofErr w:type="spellEnd"/>
      <w:r w:rsidR="009A0781" w:rsidRPr="00354B7D">
        <w:rPr>
          <w:lang w:val="en-GB"/>
        </w:rPr>
        <w:tab/>
      </w:r>
      <w:proofErr w:type="spellStart"/>
      <w:r w:rsidR="009A0781" w:rsidRPr="00354B7D">
        <w:rPr>
          <w:lang w:val="en-GB"/>
        </w:rPr>
        <w:t>diagnos</w:t>
      </w:r>
      <w:r w:rsidR="008C6179" w:rsidRPr="00354B7D">
        <w:rPr>
          <w:lang w:val="en-GB"/>
        </w:rPr>
        <w:t>tika</w:t>
      </w:r>
      <w:proofErr w:type="spellEnd"/>
      <w:r w:rsidRPr="00354B7D">
        <w:rPr>
          <w:lang w:val="en-GB"/>
        </w:rPr>
        <w:tab/>
      </w:r>
    </w:p>
    <w:p w14:paraId="21CF3398" w14:textId="2D3EB38A" w:rsidR="003A6E40" w:rsidRPr="00354B7D" w:rsidRDefault="003A6E40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Agent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agency</w:t>
      </w:r>
      <w:r w:rsidRPr="00354B7D">
        <w:rPr>
          <w:b/>
          <w:bCs/>
          <w:lang w:val="en-GB"/>
        </w:rPr>
        <w:tab/>
      </w:r>
    </w:p>
    <w:p w14:paraId="597A9364" w14:textId="1E58C2D1" w:rsidR="008C6179" w:rsidRPr="00354B7D" w:rsidRDefault="008C6179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lang w:val="en-GB"/>
        </w:rPr>
        <w:t>Agent</w:t>
      </w:r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agentúra</w:t>
      </w:r>
      <w:proofErr w:type="spellEnd"/>
    </w:p>
    <w:p w14:paraId="0755510D" w14:textId="4E368A57" w:rsidR="003A6E40" w:rsidRPr="00354B7D" w:rsidRDefault="003A6E40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Rely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reliable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reliably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reliability</w:t>
      </w:r>
    </w:p>
    <w:p w14:paraId="1D661136" w14:textId="6F3867FA" w:rsidR="008C6179" w:rsidRPr="00354B7D" w:rsidRDefault="008C6179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Spoliehať</w:t>
      </w:r>
      <w:proofErr w:type="spellEnd"/>
      <w:r w:rsidRPr="00354B7D">
        <w:rPr>
          <w:lang w:val="en-GB"/>
        </w:rPr>
        <w:t xml:space="preserve"> </w:t>
      </w:r>
      <w:proofErr w:type="spellStart"/>
      <w:r w:rsidRPr="00354B7D">
        <w:rPr>
          <w:lang w:val="en-GB"/>
        </w:rPr>
        <w:t>sa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spoľahlivý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spoľahlivo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spoľahlivosť</w:t>
      </w:r>
      <w:proofErr w:type="spellEnd"/>
    </w:p>
    <w:p w14:paraId="61F9E132" w14:textId="77777777" w:rsidR="008C6179" w:rsidRPr="00354B7D" w:rsidRDefault="008C6179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</w:p>
    <w:p w14:paraId="35AE93BE" w14:textId="03ED0646" w:rsidR="003A6E40" w:rsidRPr="00354B7D" w:rsidRDefault="003A6E40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lastRenderedPageBreak/>
        <w:t>Insure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insured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insurer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insurance</w:t>
      </w:r>
    </w:p>
    <w:p w14:paraId="371657F0" w14:textId="2BC84DD6" w:rsidR="008C6179" w:rsidRPr="00354B7D" w:rsidRDefault="008C6179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Poistiť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poistený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poisťovateľ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poistenie</w:t>
      </w:r>
      <w:proofErr w:type="spellEnd"/>
    </w:p>
    <w:p w14:paraId="01AA21E1" w14:textId="3E5EDF56" w:rsidR="003A6E40" w:rsidRPr="00354B7D" w:rsidRDefault="003A6E40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Reduce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reduced</w:t>
      </w:r>
      <w:r w:rsidRPr="00354B7D">
        <w:rPr>
          <w:b/>
          <w:bCs/>
          <w:lang w:val="en-GB"/>
        </w:rPr>
        <w:tab/>
        <w:t>reduction</w:t>
      </w:r>
    </w:p>
    <w:p w14:paraId="58AAC2DA" w14:textId="0475CE7F" w:rsidR="008C6179" w:rsidRPr="00354B7D" w:rsidRDefault="008C6179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Zníž</w:t>
      </w:r>
      <w:r w:rsidR="009A0781" w:rsidRPr="00354B7D">
        <w:rPr>
          <w:lang w:val="en-GB"/>
        </w:rPr>
        <w:t>iť</w:t>
      </w:r>
      <w:proofErr w:type="spellEnd"/>
      <w:r w:rsidR="009A0781" w:rsidRPr="00354B7D">
        <w:rPr>
          <w:lang w:val="en-GB"/>
        </w:rPr>
        <w:tab/>
      </w:r>
      <w:r w:rsidR="009A0781" w:rsidRPr="00354B7D">
        <w:rPr>
          <w:lang w:val="en-GB"/>
        </w:rPr>
        <w:tab/>
      </w:r>
      <w:proofErr w:type="spellStart"/>
      <w:r w:rsidR="009A0781" w:rsidRPr="00354B7D">
        <w:rPr>
          <w:lang w:val="en-GB"/>
        </w:rPr>
        <w:t>znížený</w:t>
      </w:r>
      <w:proofErr w:type="spellEnd"/>
      <w:r w:rsidR="009A0781" w:rsidRPr="00354B7D">
        <w:rPr>
          <w:lang w:val="en-GB"/>
        </w:rPr>
        <w:tab/>
      </w:r>
      <w:r w:rsidR="009A0781" w:rsidRPr="00354B7D">
        <w:rPr>
          <w:lang w:val="en-GB"/>
        </w:rPr>
        <w:tab/>
      </w:r>
      <w:proofErr w:type="spellStart"/>
      <w:r w:rsidR="009A0781" w:rsidRPr="00354B7D">
        <w:rPr>
          <w:lang w:val="en-GB"/>
        </w:rPr>
        <w:t>zníženie</w:t>
      </w:r>
      <w:proofErr w:type="spellEnd"/>
    </w:p>
    <w:p w14:paraId="6CDA4DA3" w14:textId="3AA448EE" w:rsidR="003A6E40" w:rsidRPr="00354B7D" w:rsidRDefault="003A6E40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Automat</w:t>
      </w:r>
      <w:r w:rsidRPr="00354B7D">
        <w:rPr>
          <w:b/>
          <w:bCs/>
          <w:lang w:val="en-GB"/>
        </w:rPr>
        <w:tab/>
        <w:t>automated</w:t>
      </w:r>
      <w:r w:rsidRPr="00354B7D">
        <w:rPr>
          <w:b/>
          <w:bCs/>
          <w:lang w:val="en-GB"/>
        </w:rPr>
        <w:tab/>
      </w:r>
      <w:r w:rsidR="008C6179"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>automatic</w:t>
      </w:r>
      <w:r w:rsidRPr="00354B7D">
        <w:rPr>
          <w:b/>
          <w:bCs/>
          <w:lang w:val="en-GB"/>
        </w:rPr>
        <w:tab/>
        <w:t>automatically</w:t>
      </w:r>
    </w:p>
    <w:p w14:paraId="2F641AF7" w14:textId="074AB52F" w:rsidR="008C6179" w:rsidRPr="00354B7D" w:rsidRDefault="008C6179" w:rsidP="00465E9E">
      <w:pPr>
        <w:pStyle w:val="Odsekzoznamu"/>
        <w:numPr>
          <w:ilvl w:val="0"/>
          <w:numId w:val="1"/>
        </w:numPr>
        <w:rPr>
          <w:lang w:val="en-GB"/>
        </w:rPr>
      </w:pPr>
      <w:r w:rsidRPr="00354B7D">
        <w:rPr>
          <w:lang w:val="en-GB"/>
        </w:rPr>
        <w:t>Automa</w:t>
      </w:r>
      <w:r w:rsidR="009A0781" w:rsidRPr="00354B7D">
        <w:rPr>
          <w:lang w:val="en-GB"/>
        </w:rPr>
        <w:t>t</w:t>
      </w:r>
      <w:r w:rsidR="009A0781" w:rsidRPr="00354B7D">
        <w:rPr>
          <w:lang w:val="en-GB"/>
        </w:rPr>
        <w:tab/>
      </w:r>
      <w:proofErr w:type="spellStart"/>
      <w:r w:rsidR="009A0781" w:rsidRPr="00354B7D">
        <w:rPr>
          <w:lang w:val="en-GB"/>
        </w:rPr>
        <w:t>a</w:t>
      </w:r>
      <w:r w:rsidRPr="00354B7D">
        <w:rPr>
          <w:lang w:val="en-GB"/>
        </w:rPr>
        <w:t>utomatizované</w:t>
      </w:r>
      <w:proofErr w:type="spellEnd"/>
      <w:r w:rsidRPr="00354B7D">
        <w:rPr>
          <w:lang w:val="en-GB"/>
        </w:rPr>
        <w:tab/>
      </w:r>
      <w:proofErr w:type="spellStart"/>
      <w:r w:rsidR="009A0781" w:rsidRPr="00354B7D">
        <w:rPr>
          <w:lang w:val="en-GB"/>
        </w:rPr>
        <w:t>automatické</w:t>
      </w:r>
      <w:proofErr w:type="spellEnd"/>
      <w:r w:rsidR="009A0781" w:rsidRPr="00354B7D">
        <w:rPr>
          <w:lang w:val="en-GB"/>
        </w:rPr>
        <w:tab/>
      </w:r>
      <w:proofErr w:type="spellStart"/>
      <w:r w:rsidR="009A0781" w:rsidRPr="00354B7D">
        <w:rPr>
          <w:lang w:val="en-GB"/>
        </w:rPr>
        <w:t>a</w:t>
      </w:r>
      <w:r w:rsidRPr="00354B7D">
        <w:rPr>
          <w:lang w:val="en-GB"/>
        </w:rPr>
        <w:t>utomaticky</w:t>
      </w:r>
      <w:proofErr w:type="spellEnd"/>
    </w:p>
    <w:p w14:paraId="1120EDBF" w14:textId="4952B259" w:rsidR="003A6E40" w:rsidRPr="00354B7D" w:rsidRDefault="003A6E40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Britain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</w:r>
      <w:proofErr w:type="spellStart"/>
      <w:r w:rsidR="009A0781" w:rsidRPr="00354B7D">
        <w:rPr>
          <w:b/>
          <w:bCs/>
          <w:lang w:val="en-GB"/>
        </w:rPr>
        <w:t>british</w:t>
      </w:r>
      <w:proofErr w:type="spellEnd"/>
      <w:r w:rsidR="009A0781" w:rsidRPr="00354B7D">
        <w:rPr>
          <w:b/>
          <w:bCs/>
          <w:lang w:val="en-GB"/>
        </w:rPr>
        <w:tab/>
      </w:r>
      <w:r w:rsidR="009A0781" w:rsidRPr="00354B7D">
        <w:rPr>
          <w:b/>
          <w:bCs/>
          <w:lang w:val="en-GB"/>
        </w:rPr>
        <w:tab/>
      </w:r>
      <w:proofErr w:type="spellStart"/>
      <w:r w:rsidR="009A0781" w:rsidRPr="00354B7D">
        <w:rPr>
          <w:b/>
          <w:bCs/>
          <w:lang w:val="en-GB"/>
        </w:rPr>
        <w:t>briton</w:t>
      </w:r>
      <w:proofErr w:type="spellEnd"/>
    </w:p>
    <w:p w14:paraId="47DF9147" w14:textId="41E0F4BF" w:rsidR="008C6179" w:rsidRPr="00354B7D" w:rsidRDefault="009A0781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Británia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britský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angličan</w:t>
      </w:r>
      <w:proofErr w:type="spellEnd"/>
    </w:p>
    <w:p w14:paraId="6290EA78" w14:textId="1523AA3D" w:rsidR="003A6E40" w:rsidRPr="00354B7D" w:rsidRDefault="003A6E40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World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worldly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worldwide</w:t>
      </w:r>
    </w:p>
    <w:p w14:paraId="144692E5" w14:textId="101D4BB6" w:rsidR="008C6179" w:rsidRPr="00354B7D" w:rsidRDefault="009A0781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Svet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svet</w:t>
      </w:r>
      <w:r w:rsidR="008C6179" w:rsidRPr="00354B7D">
        <w:rPr>
          <w:lang w:val="en-GB"/>
        </w:rPr>
        <w:t>ský</w:t>
      </w:r>
      <w:proofErr w:type="spellEnd"/>
      <w:r w:rsidR="008C6179" w:rsidRPr="00354B7D">
        <w:rPr>
          <w:lang w:val="en-GB"/>
        </w:rPr>
        <w:tab/>
      </w:r>
      <w:r w:rsidR="008C6179" w:rsidRPr="00354B7D">
        <w:rPr>
          <w:lang w:val="en-GB"/>
        </w:rPr>
        <w:tab/>
      </w:r>
      <w:proofErr w:type="spellStart"/>
      <w:r w:rsidRPr="00354B7D">
        <w:rPr>
          <w:lang w:val="en-GB"/>
        </w:rPr>
        <w:t>celosvetov</w:t>
      </w:r>
      <w:r w:rsidR="008C6179" w:rsidRPr="00354B7D">
        <w:rPr>
          <w:lang w:val="en-GB"/>
        </w:rPr>
        <w:t>ý</w:t>
      </w:r>
      <w:proofErr w:type="spellEnd"/>
    </w:p>
    <w:p w14:paraId="27DE6D39" w14:textId="0AB586C8" w:rsidR="003A6E40" w:rsidRPr="00354B7D" w:rsidRDefault="003A6E40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Convenient</w:t>
      </w:r>
      <w:r w:rsidRPr="00354B7D">
        <w:rPr>
          <w:b/>
          <w:bCs/>
          <w:lang w:val="en-GB"/>
        </w:rPr>
        <w:tab/>
        <w:t>conveniently</w:t>
      </w:r>
      <w:r w:rsidRPr="00354B7D">
        <w:rPr>
          <w:b/>
          <w:bCs/>
          <w:lang w:val="en-GB"/>
        </w:rPr>
        <w:tab/>
        <w:t>convenience</w:t>
      </w:r>
    </w:p>
    <w:p w14:paraId="71006106" w14:textId="019793C9" w:rsidR="00396496" w:rsidRPr="00354B7D" w:rsidRDefault="00396496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Vhodný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vhodne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vhodnosť</w:t>
      </w:r>
      <w:proofErr w:type="spellEnd"/>
    </w:p>
    <w:p w14:paraId="0E5E8616" w14:textId="2F0D3E97" w:rsidR="003A6E40" w:rsidRPr="00354B7D" w:rsidRDefault="003A6E40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Improve</w:t>
      </w:r>
      <w:r w:rsidRPr="00354B7D">
        <w:rPr>
          <w:b/>
          <w:bCs/>
          <w:lang w:val="en-GB"/>
        </w:rPr>
        <w:tab/>
        <w:t>improved</w:t>
      </w:r>
      <w:r w:rsidRPr="00354B7D">
        <w:rPr>
          <w:b/>
          <w:bCs/>
          <w:lang w:val="en-GB"/>
        </w:rPr>
        <w:tab/>
        <w:t>improving</w:t>
      </w:r>
      <w:r w:rsidRPr="00354B7D">
        <w:rPr>
          <w:b/>
          <w:bCs/>
          <w:lang w:val="en-GB"/>
        </w:rPr>
        <w:tab/>
        <w:t>improvement</w:t>
      </w:r>
    </w:p>
    <w:p w14:paraId="2A270604" w14:textId="2223651D" w:rsidR="00396496" w:rsidRPr="00354B7D" w:rsidRDefault="009A0781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Zlepšiť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zlepšené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zlepšovanie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vylepšenie</w:t>
      </w:r>
      <w:proofErr w:type="spellEnd"/>
    </w:p>
    <w:p w14:paraId="03DDE4CB" w14:textId="62580E52" w:rsidR="003A6E40" w:rsidRPr="00354B7D" w:rsidRDefault="003A6E40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Effect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effective</w:t>
      </w:r>
      <w:r w:rsidRPr="00354B7D">
        <w:rPr>
          <w:b/>
          <w:bCs/>
          <w:lang w:val="en-GB"/>
        </w:rPr>
        <w:tab/>
        <w:t>effectively</w:t>
      </w:r>
      <w:r w:rsidRPr="00354B7D">
        <w:rPr>
          <w:b/>
          <w:bCs/>
          <w:lang w:val="en-GB"/>
        </w:rPr>
        <w:tab/>
        <w:t>effectiveness</w:t>
      </w:r>
    </w:p>
    <w:p w14:paraId="672A549A" w14:textId="45E76C74" w:rsidR="00396496" w:rsidRPr="00354B7D" w:rsidRDefault="009A0781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Efekt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efektívny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efekt</w:t>
      </w:r>
      <w:r w:rsidR="00396496" w:rsidRPr="00354B7D">
        <w:rPr>
          <w:lang w:val="en-GB"/>
        </w:rPr>
        <w:t>ívne</w:t>
      </w:r>
      <w:proofErr w:type="spellEnd"/>
      <w:r w:rsidR="00396496" w:rsidRPr="00354B7D">
        <w:rPr>
          <w:lang w:val="en-GB"/>
        </w:rPr>
        <w:tab/>
      </w:r>
      <w:proofErr w:type="spellStart"/>
      <w:r w:rsidRPr="00354B7D">
        <w:rPr>
          <w:lang w:val="en-GB"/>
        </w:rPr>
        <w:t>účinnosť</w:t>
      </w:r>
      <w:proofErr w:type="spellEnd"/>
    </w:p>
    <w:p w14:paraId="2D3302FA" w14:textId="22E6A30F" w:rsidR="003A6E40" w:rsidRPr="00354B7D" w:rsidRDefault="003A6E40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Require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request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requirement</w:t>
      </w:r>
    </w:p>
    <w:p w14:paraId="050A2ECD" w14:textId="21D43864" w:rsidR="00396496" w:rsidRPr="00354B7D" w:rsidRDefault="00396496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Vyžadovať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požiadavka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podmienka</w:t>
      </w:r>
      <w:proofErr w:type="spellEnd"/>
    </w:p>
    <w:p w14:paraId="660CF0AB" w14:textId="65840E65" w:rsidR="003A6E40" w:rsidRPr="00354B7D" w:rsidRDefault="003A6E40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Present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presenting</w:t>
      </w:r>
      <w:r w:rsidRPr="00354B7D">
        <w:rPr>
          <w:b/>
          <w:bCs/>
          <w:lang w:val="en-GB"/>
        </w:rPr>
        <w:tab/>
        <w:t>presenter</w:t>
      </w:r>
      <w:r w:rsidRPr="00354B7D">
        <w:rPr>
          <w:b/>
          <w:bCs/>
          <w:lang w:val="en-GB"/>
        </w:rPr>
        <w:tab/>
        <w:t>presence</w:t>
      </w:r>
      <w:r w:rsidRPr="00354B7D">
        <w:rPr>
          <w:b/>
          <w:bCs/>
          <w:lang w:val="en-GB"/>
        </w:rPr>
        <w:tab/>
        <w:t>presentation</w:t>
      </w:r>
    </w:p>
    <w:p w14:paraId="16293021" w14:textId="0D5AF37F" w:rsidR="00396496" w:rsidRPr="00354B7D" w:rsidRDefault="00396496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Darček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uvádzajúca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prezentujúci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prítomnosť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prezentácia</w:t>
      </w:r>
      <w:proofErr w:type="spellEnd"/>
    </w:p>
    <w:p w14:paraId="542E48C0" w14:textId="753BF9C5" w:rsidR="003A6E40" w:rsidRPr="00354B7D" w:rsidRDefault="003A6E40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Intelligence</w:t>
      </w:r>
      <w:r w:rsidRPr="00354B7D">
        <w:rPr>
          <w:b/>
          <w:bCs/>
          <w:lang w:val="en-GB"/>
        </w:rPr>
        <w:tab/>
        <w:t>intelligent</w:t>
      </w:r>
      <w:r w:rsidRPr="00354B7D">
        <w:rPr>
          <w:b/>
          <w:bCs/>
          <w:lang w:val="en-GB"/>
        </w:rPr>
        <w:tab/>
        <w:t>intelligently</w:t>
      </w:r>
    </w:p>
    <w:p w14:paraId="18E9E1F8" w14:textId="0ED2890E" w:rsidR="00396496" w:rsidRPr="00354B7D" w:rsidRDefault="00396496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Inteligencia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inteligentný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inteligentne</w:t>
      </w:r>
      <w:proofErr w:type="spellEnd"/>
    </w:p>
    <w:p w14:paraId="77AB153E" w14:textId="3DE09B87" w:rsidR="003A6E40" w:rsidRPr="00354B7D" w:rsidRDefault="003A6E40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Enormous</w:t>
      </w:r>
      <w:r w:rsidRPr="00354B7D">
        <w:rPr>
          <w:b/>
          <w:bCs/>
          <w:lang w:val="en-GB"/>
        </w:rPr>
        <w:tab/>
        <w:t>enormously</w:t>
      </w:r>
      <w:r w:rsidRPr="00354B7D">
        <w:rPr>
          <w:b/>
          <w:bCs/>
          <w:lang w:val="en-GB"/>
        </w:rPr>
        <w:tab/>
        <w:t>enormity</w:t>
      </w:r>
    </w:p>
    <w:p w14:paraId="6CBB61C8" w14:textId="4DF0E87F" w:rsidR="00396496" w:rsidRPr="00354B7D" w:rsidRDefault="00396496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Obrovský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enormne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enormnosť</w:t>
      </w:r>
      <w:proofErr w:type="spellEnd"/>
    </w:p>
    <w:p w14:paraId="09B752F6" w14:textId="2E141F30" w:rsidR="003A6E40" w:rsidRPr="00354B7D" w:rsidRDefault="003A6E40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Power(s)</w:t>
      </w:r>
      <w:r w:rsidRPr="00354B7D">
        <w:rPr>
          <w:b/>
          <w:bCs/>
          <w:lang w:val="en-GB"/>
        </w:rPr>
        <w:tab/>
        <w:t>powered</w:t>
      </w:r>
      <w:r w:rsidRPr="00354B7D">
        <w:rPr>
          <w:b/>
          <w:bCs/>
          <w:lang w:val="en-GB"/>
        </w:rPr>
        <w:tab/>
        <w:t>powerful</w:t>
      </w:r>
      <w:r w:rsidRPr="00354B7D">
        <w:rPr>
          <w:b/>
          <w:bCs/>
          <w:lang w:val="en-GB"/>
        </w:rPr>
        <w:tab/>
        <w:t>powerfully</w:t>
      </w:r>
    </w:p>
    <w:p w14:paraId="54FD401D" w14:textId="6C59B7BA" w:rsidR="00396496" w:rsidRPr="00354B7D" w:rsidRDefault="00396496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Moc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poháňaný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mocný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mocne</w:t>
      </w:r>
      <w:proofErr w:type="spellEnd"/>
    </w:p>
    <w:p w14:paraId="53768DB4" w14:textId="48EA3DDA" w:rsidR="003A6E40" w:rsidRPr="00354B7D" w:rsidRDefault="003A6E40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Power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powerless</w:t>
      </w:r>
      <w:r w:rsidRPr="00354B7D">
        <w:rPr>
          <w:b/>
          <w:bCs/>
          <w:lang w:val="en-GB"/>
        </w:rPr>
        <w:tab/>
        <w:t>powerlessly</w:t>
      </w:r>
      <w:r w:rsidRPr="00354B7D">
        <w:rPr>
          <w:b/>
          <w:bCs/>
          <w:lang w:val="en-GB"/>
        </w:rPr>
        <w:tab/>
        <w:t>powerlessness</w:t>
      </w:r>
    </w:p>
    <w:p w14:paraId="5D53A198" w14:textId="4176FFD7" w:rsidR="00396496" w:rsidRPr="00354B7D" w:rsidRDefault="00396496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Moc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="009A0781" w:rsidRPr="00354B7D">
        <w:rPr>
          <w:lang w:val="en-GB"/>
        </w:rPr>
        <w:t>bezmocný</w:t>
      </w:r>
      <w:proofErr w:type="spellEnd"/>
      <w:r w:rsidR="009A0781" w:rsidRPr="00354B7D">
        <w:rPr>
          <w:lang w:val="en-GB"/>
        </w:rPr>
        <w:tab/>
      </w:r>
      <w:proofErr w:type="spellStart"/>
      <w:r w:rsidR="009A0781" w:rsidRPr="00354B7D">
        <w:rPr>
          <w:lang w:val="en-GB"/>
        </w:rPr>
        <w:t>bezmocne</w:t>
      </w:r>
      <w:proofErr w:type="spellEnd"/>
      <w:r w:rsidR="009A0781" w:rsidRPr="00354B7D">
        <w:rPr>
          <w:lang w:val="en-GB"/>
        </w:rPr>
        <w:tab/>
      </w:r>
      <w:proofErr w:type="spellStart"/>
      <w:r w:rsidR="009A0781" w:rsidRPr="00354B7D">
        <w:rPr>
          <w:lang w:val="en-GB"/>
        </w:rPr>
        <w:t>bezmocnosť</w:t>
      </w:r>
      <w:proofErr w:type="spellEnd"/>
    </w:p>
    <w:p w14:paraId="6566C3F7" w14:textId="3B4891B8" w:rsidR="003A6E40" w:rsidRPr="00354B7D" w:rsidRDefault="003A6E40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Compete</w:t>
      </w:r>
      <w:r w:rsidRPr="00354B7D">
        <w:rPr>
          <w:b/>
          <w:bCs/>
          <w:lang w:val="en-GB"/>
        </w:rPr>
        <w:tab/>
        <w:t>competition</w:t>
      </w:r>
      <w:r w:rsidRPr="00354B7D">
        <w:rPr>
          <w:b/>
          <w:bCs/>
          <w:lang w:val="en-GB"/>
        </w:rPr>
        <w:tab/>
        <w:t>competitor</w:t>
      </w:r>
      <w:r w:rsidRPr="00354B7D">
        <w:rPr>
          <w:b/>
          <w:bCs/>
          <w:lang w:val="en-GB"/>
        </w:rPr>
        <w:tab/>
        <w:t>competitive</w:t>
      </w:r>
      <w:r w:rsidRPr="00354B7D">
        <w:rPr>
          <w:b/>
          <w:bCs/>
          <w:lang w:val="en-GB"/>
        </w:rPr>
        <w:tab/>
        <w:t>competitively</w:t>
      </w:r>
    </w:p>
    <w:p w14:paraId="6A0B22D2" w14:textId="0F70EE49" w:rsidR="00396496" w:rsidRPr="00354B7D" w:rsidRDefault="009A0781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Súťažiť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súťaž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súťažiaci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súťaživý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súťaživo</w:t>
      </w:r>
      <w:proofErr w:type="spellEnd"/>
    </w:p>
    <w:p w14:paraId="191CD00F" w14:textId="380AD18A" w:rsidR="003A6E40" w:rsidRPr="00354B7D" w:rsidRDefault="003A6E40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Start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starting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starter</w:t>
      </w:r>
    </w:p>
    <w:p w14:paraId="12155E7F" w14:textId="58703BC4" w:rsidR="00396496" w:rsidRPr="00354B7D" w:rsidRDefault="00396496" w:rsidP="00465E9E">
      <w:pPr>
        <w:pStyle w:val="Odsekzoznamu"/>
        <w:numPr>
          <w:ilvl w:val="0"/>
          <w:numId w:val="1"/>
        </w:numPr>
        <w:rPr>
          <w:lang w:val="en-GB"/>
        </w:rPr>
      </w:pPr>
      <w:proofErr w:type="spellStart"/>
      <w:r w:rsidRPr="00354B7D">
        <w:rPr>
          <w:lang w:val="en-GB"/>
        </w:rPr>
        <w:t>Štart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štartovanie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štartér</w:t>
      </w:r>
      <w:proofErr w:type="spellEnd"/>
    </w:p>
    <w:p w14:paraId="605C362E" w14:textId="64B1C483" w:rsidR="003A6E40" w:rsidRPr="00354B7D" w:rsidRDefault="003A6E40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Possible</w:t>
      </w:r>
      <w:r w:rsidRPr="00354B7D">
        <w:rPr>
          <w:b/>
          <w:bCs/>
          <w:lang w:val="en-GB"/>
        </w:rPr>
        <w:tab/>
        <w:t>possibly</w:t>
      </w:r>
      <w:r w:rsidRPr="00354B7D">
        <w:rPr>
          <w:b/>
          <w:bCs/>
          <w:lang w:val="en-GB"/>
        </w:rPr>
        <w:tab/>
        <w:t>possibility</w:t>
      </w:r>
      <w:r w:rsidRPr="00354B7D">
        <w:rPr>
          <w:b/>
          <w:bCs/>
          <w:lang w:val="en-GB"/>
        </w:rPr>
        <w:tab/>
        <w:t>impossible</w:t>
      </w:r>
      <w:r w:rsidRPr="00354B7D">
        <w:rPr>
          <w:b/>
          <w:bCs/>
          <w:lang w:val="en-GB"/>
        </w:rPr>
        <w:tab/>
        <w:t>impossibly</w:t>
      </w:r>
      <w:r w:rsidRPr="00354B7D">
        <w:rPr>
          <w:b/>
          <w:bCs/>
          <w:lang w:val="en-GB"/>
        </w:rPr>
        <w:tab/>
        <w:t>impossibility</w:t>
      </w:r>
    </w:p>
    <w:p w14:paraId="12CCCE87" w14:textId="2A11A251" w:rsidR="00396496" w:rsidRPr="00354B7D" w:rsidRDefault="009A0781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Možný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možno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možnosť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nemožný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nemožne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nemožnosť</w:t>
      </w:r>
      <w:proofErr w:type="spellEnd"/>
    </w:p>
    <w:p w14:paraId="3E8EF6DA" w14:textId="018CCD61" w:rsidR="003A6E40" w:rsidRPr="00354B7D" w:rsidRDefault="003A6E40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Pack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packed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package</w:t>
      </w:r>
      <w:r w:rsidRPr="00354B7D">
        <w:rPr>
          <w:b/>
          <w:bCs/>
          <w:lang w:val="en-GB"/>
        </w:rPr>
        <w:tab/>
        <w:t>packaging</w:t>
      </w:r>
      <w:r w:rsidRPr="00354B7D">
        <w:rPr>
          <w:b/>
          <w:bCs/>
          <w:lang w:val="en-GB"/>
        </w:rPr>
        <w:tab/>
        <w:t>packet</w:t>
      </w:r>
    </w:p>
    <w:p w14:paraId="11AFAE73" w14:textId="0ED32F0B" w:rsidR="009A0781" w:rsidRPr="00354B7D" w:rsidRDefault="009A0781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bCs/>
          <w:lang w:val="en-GB"/>
        </w:rPr>
        <w:t>Baliť</w:t>
      </w:r>
      <w:proofErr w:type="spellEnd"/>
      <w:r w:rsidRPr="00354B7D">
        <w:rPr>
          <w:bCs/>
          <w:lang w:val="en-GB"/>
        </w:rPr>
        <w:tab/>
      </w:r>
      <w:r w:rsidRPr="00354B7D">
        <w:rPr>
          <w:bCs/>
          <w:lang w:val="en-GB"/>
        </w:rPr>
        <w:tab/>
      </w:r>
      <w:proofErr w:type="spellStart"/>
      <w:r w:rsidRPr="00354B7D">
        <w:rPr>
          <w:bCs/>
          <w:lang w:val="en-GB"/>
        </w:rPr>
        <w:t>zabalené</w:t>
      </w:r>
      <w:proofErr w:type="spellEnd"/>
      <w:r w:rsidRPr="00354B7D">
        <w:rPr>
          <w:bCs/>
          <w:lang w:val="en-GB"/>
        </w:rPr>
        <w:tab/>
      </w:r>
      <w:proofErr w:type="spellStart"/>
      <w:r w:rsidRPr="00354B7D">
        <w:rPr>
          <w:bCs/>
          <w:lang w:val="en-GB"/>
        </w:rPr>
        <w:t>zabaliť</w:t>
      </w:r>
      <w:proofErr w:type="spellEnd"/>
      <w:r w:rsidRPr="00354B7D">
        <w:rPr>
          <w:bCs/>
          <w:lang w:val="en-GB"/>
        </w:rPr>
        <w:tab/>
      </w:r>
      <w:r w:rsidRPr="00354B7D">
        <w:rPr>
          <w:bCs/>
          <w:lang w:val="en-GB"/>
        </w:rPr>
        <w:tab/>
      </w:r>
      <w:proofErr w:type="spellStart"/>
      <w:r w:rsidRPr="00354B7D">
        <w:rPr>
          <w:bCs/>
          <w:lang w:val="en-GB"/>
        </w:rPr>
        <w:t>balenie</w:t>
      </w:r>
      <w:proofErr w:type="spellEnd"/>
      <w:r w:rsidRPr="00354B7D">
        <w:rPr>
          <w:bCs/>
          <w:lang w:val="en-GB"/>
        </w:rPr>
        <w:tab/>
      </w:r>
      <w:r w:rsidRPr="00354B7D">
        <w:rPr>
          <w:bCs/>
          <w:lang w:val="en-GB"/>
        </w:rPr>
        <w:tab/>
      </w:r>
      <w:proofErr w:type="spellStart"/>
      <w:r w:rsidRPr="00354B7D">
        <w:rPr>
          <w:bCs/>
          <w:lang w:val="en-GB"/>
        </w:rPr>
        <w:t>balík</w:t>
      </w:r>
      <w:proofErr w:type="spellEnd"/>
    </w:p>
    <w:p w14:paraId="6DA11DE9" w14:textId="56C06175" w:rsidR="000E4F85" w:rsidRPr="00354B7D" w:rsidRDefault="000E4F85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Account</w:t>
      </w:r>
      <w:r w:rsidRPr="00354B7D">
        <w:rPr>
          <w:b/>
          <w:bCs/>
          <w:lang w:val="en-GB"/>
        </w:rPr>
        <w:tab/>
        <w:t>accountant</w:t>
      </w:r>
      <w:r w:rsidRPr="00354B7D">
        <w:rPr>
          <w:b/>
          <w:bCs/>
          <w:lang w:val="en-GB"/>
        </w:rPr>
        <w:tab/>
        <w:t>accounting</w:t>
      </w:r>
      <w:r w:rsidRPr="00354B7D">
        <w:rPr>
          <w:b/>
          <w:bCs/>
          <w:lang w:val="en-GB"/>
        </w:rPr>
        <w:tab/>
        <w:t>accountancy</w:t>
      </w:r>
    </w:p>
    <w:p w14:paraId="2D67A2A4" w14:textId="5D2C5A4B" w:rsidR="009A0781" w:rsidRPr="00354B7D" w:rsidRDefault="009A0781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Účet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účtovník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účtovníctvo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účtovníctvo</w:t>
      </w:r>
      <w:proofErr w:type="spellEnd"/>
      <w:r w:rsidRPr="00354B7D">
        <w:rPr>
          <w:lang w:val="en-GB"/>
        </w:rPr>
        <w:tab/>
      </w:r>
    </w:p>
    <w:p w14:paraId="7A39D311" w14:textId="0990C797" w:rsidR="000E4F85" w:rsidRPr="00354B7D" w:rsidRDefault="000E4F85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Main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mainly</w:t>
      </w:r>
      <w:r w:rsidRPr="00354B7D">
        <w:rPr>
          <w:b/>
          <w:bCs/>
          <w:lang w:val="en-GB"/>
        </w:rPr>
        <w:tab/>
      </w:r>
    </w:p>
    <w:p w14:paraId="1245A541" w14:textId="2A60E48E" w:rsidR="009A0781" w:rsidRPr="00354B7D" w:rsidRDefault="009A0781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Hlavný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hlavne</w:t>
      </w:r>
      <w:proofErr w:type="spellEnd"/>
    </w:p>
    <w:p w14:paraId="205AA518" w14:textId="622CF280" w:rsidR="000E4F85" w:rsidRPr="00354B7D" w:rsidRDefault="000E4F85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Person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personal</w:t>
      </w:r>
      <w:r w:rsidRPr="00354B7D">
        <w:rPr>
          <w:b/>
          <w:bCs/>
          <w:lang w:val="en-GB"/>
        </w:rPr>
        <w:tab/>
        <w:t>personally</w:t>
      </w:r>
      <w:r w:rsidRPr="00354B7D">
        <w:rPr>
          <w:b/>
          <w:bCs/>
          <w:lang w:val="en-GB"/>
        </w:rPr>
        <w:tab/>
        <w:t>personality</w:t>
      </w:r>
    </w:p>
    <w:p w14:paraId="71600D4F" w14:textId="4A3CB541" w:rsidR="009A0781" w:rsidRPr="00354B7D" w:rsidRDefault="009A0781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Osoba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osobný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osobne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osobnosť</w:t>
      </w:r>
      <w:proofErr w:type="spellEnd"/>
    </w:p>
    <w:p w14:paraId="16A5B492" w14:textId="16025E60" w:rsidR="000E4F85" w:rsidRPr="00354B7D" w:rsidRDefault="000E4F85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Fail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failed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failing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failure</w:t>
      </w:r>
      <w:r w:rsidRPr="00354B7D">
        <w:rPr>
          <w:b/>
          <w:bCs/>
          <w:lang w:val="en-GB"/>
        </w:rPr>
        <w:tab/>
      </w:r>
    </w:p>
    <w:p w14:paraId="73EB5899" w14:textId="05AFA512" w:rsidR="009A0781" w:rsidRPr="00354B7D" w:rsidRDefault="009A0781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Zlyhať</w:t>
      </w:r>
      <w:proofErr w:type="spellEnd"/>
      <w:r w:rsidRPr="00354B7D">
        <w:rPr>
          <w:lang w:val="en-GB"/>
        </w:rPr>
        <w:t xml:space="preserve"> </w:t>
      </w:r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zlyhaný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zlyhanie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zlyhanie</w:t>
      </w:r>
      <w:proofErr w:type="spellEnd"/>
    </w:p>
    <w:p w14:paraId="63246273" w14:textId="3FF94790" w:rsidR="000E4F85" w:rsidRPr="00354B7D" w:rsidRDefault="000E4F85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Need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needful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needless</w:t>
      </w:r>
      <w:r w:rsidRPr="00354B7D">
        <w:rPr>
          <w:b/>
          <w:bCs/>
          <w:lang w:val="en-GB"/>
        </w:rPr>
        <w:tab/>
        <w:t>needlessly</w:t>
      </w:r>
    </w:p>
    <w:p w14:paraId="593B4896" w14:textId="20813093" w:rsidR="009A0781" w:rsidRPr="00354B7D" w:rsidRDefault="009A0781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Potrebovať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nevyhnutný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nepotrebný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nepotrebne</w:t>
      </w:r>
      <w:proofErr w:type="spellEnd"/>
    </w:p>
    <w:p w14:paraId="293ACB95" w14:textId="17314269" w:rsidR="000E4F85" w:rsidRPr="00354B7D" w:rsidRDefault="000E4F85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Allergy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allergic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allergist</w:t>
      </w:r>
    </w:p>
    <w:p w14:paraId="57CD62CD" w14:textId="74AF56C1" w:rsidR="009A0781" w:rsidRPr="00354B7D" w:rsidRDefault="009A0781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Alergia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alergik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alergológ</w:t>
      </w:r>
      <w:proofErr w:type="spellEnd"/>
    </w:p>
    <w:p w14:paraId="05A02F0A" w14:textId="77777777" w:rsidR="009A0781" w:rsidRPr="00354B7D" w:rsidRDefault="009A0781" w:rsidP="009A0781">
      <w:pPr>
        <w:pStyle w:val="Odsekzoznamu"/>
        <w:rPr>
          <w:b/>
          <w:bCs/>
          <w:lang w:val="en-GB"/>
        </w:rPr>
      </w:pPr>
    </w:p>
    <w:p w14:paraId="27D9973B" w14:textId="207ECD95" w:rsidR="000E4F85" w:rsidRPr="00354B7D" w:rsidRDefault="000E4F85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lastRenderedPageBreak/>
        <w:t>Rapid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rapidly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rapidity</w:t>
      </w:r>
    </w:p>
    <w:p w14:paraId="3BA18CE5" w14:textId="2A114C78" w:rsidR="009A0781" w:rsidRPr="00354B7D" w:rsidRDefault="009A0781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Prudký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prudko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prudkosť</w:t>
      </w:r>
      <w:proofErr w:type="spellEnd"/>
    </w:p>
    <w:p w14:paraId="760FC642" w14:textId="7D852279" w:rsidR="000E4F85" w:rsidRPr="00354B7D" w:rsidRDefault="000E4F85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General</w:t>
      </w:r>
      <w:r w:rsidRPr="00354B7D">
        <w:rPr>
          <w:b/>
          <w:bCs/>
          <w:lang w:val="en-GB"/>
        </w:rPr>
        <w:tab/>
        <w:t>generally</w:t>
      </w:r>
      <w:r w:rsidRPr="00354B7D">
        <w:rPr>
          <w:b/>
          <w:bCs/>
          <w:lang w:val="en-GB"/>
        </w:rPr>
        <w:tab/>
        <w:t>generalize</w:t>
      </w:r>
      <w:r w:rsidRPr="00354B7D">
        <w:rPr>
          <w:b/>
          <w:bCs/>
          <w:lang w:val="en-GB"/>
        </w:rPr>
        <w:tab/>
      </w:r>
      <w:r w:rsidR="009A0781"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>generalizing</w:t>
      </w:r>
      <w:r w:rsidRPr="00354B7D">
        <w:rPr>
          <w:b/>
          <w:bCs/>
          <w:lang w:val="en-GB"/>
        </w:rPr>
        <w:tab/>
      </w:r>
      <w:r w:rsidR="009A0781"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>generalization</w:t>
      </w:r>
    </w:p>
    <w:p w14:paraId="4A9C6253" w14:textId="54E5589B" w:rsidR="009A0781" w:rsidRPr="00354B7D" w:rsidRDefault="009A0781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Všeobecný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všeobecne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zovšeobecňovať</w:t>
      </w:r>
      <w:proofErr w:type="spellEnd"/>
      <w:r w:rsidRPr="00354B7D">
        <w:rPr>
          <w:lang w:val="en-GB"/>
        </w:rPr>
        <w:t xml:space="preserve"> </w:t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zovšeobecňova</w:t>
      </w:r>
      <w:r w:rsidRPr="00354B7D">
        <w:rPr>
          <w:lang w:val="en-GB"/>
        </w:rPr>
        <w:t>nie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zovšeobec</w:t>
      </w:r>
      <w:r w:rsidRPr="00354B7D">
        <w:rPr>
          <w:lang w:val="en-GB"/>
        </w:rPr>
        <w:t>nenie</w:t>
      </w:r>
      <w:proofErr w:type="spellEnd"/>
    </w:p>
    <w:p w14:paraId="5C8E5F3D" w14:textId="778878EF" w:rsidR="000E4F85" w:rsidRPr="00354B7D" w:rsidRDefault="000E4F85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Health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healthy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healthily</w:t>
      </w:r>
      <w:r w:rsidRPr="00354B7D">
        <w:rPr>
          <w:b/>
          <w:bCs/>
          <w:lang w:val="en-GB"/>
        </w:rPr>
        <w:tab/>
        <w:t>healthful</w:t>
      </w:r>
    </w:p>
    <w:p w14:paraId="49946821" w14:textId="65C01B76" w:rsidR="009A0781" w:rsidRPr="00354B7D" w:rsidRDefault="009A0781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Zdravie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zdravý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zdravo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zdravý</w:t>
      </w:r>
      <w:proofErr w:type="spellEnd"/>
      <w:r w:rsidRPr="00354B7D">
        <w:rPr>
          <w:lang w:val="en-GB"/>
        </w:rPr>
        <w:t>/</w:t>
      </w:r>
      <w:proofErr w:type="spellStart"/>
      <w:r w:rsidRPr="00354B7D">
        <w:rPr>
          <w:lang w:val="en-GB"/>
        </w:rPr>
        <w:t>plný</w:t>
      </w:r>
      <w:proofErr w:type="spellEnd"/>
      <w:r w:rsidRPr="00354B7D">
        <w:rPr>
          <w:lang w:val="en-GB"/>
        </w:rPr>
        <w:t xml:space="preserve"> </w:t>
      </w:r>
      <w:proofErr w:type="spellStart"/>
      <w:r w:rsidRPr="00354B7D">
        <w:rPr>
          <w:lang w:val="en-GB"/>
        </w:rPr>
        <w:t>zdravia</w:t>
      </w:r>
      <w:proofErr w:type="spellEnd"/>
    </w:p>
    <w:p w14:paraId="4ADAE24D" w14:textId="15EA6CC4" w:rsidR="000E4F85" w:rsidRPr="00354B7D" w:rsidRDefault="000E4F85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Transport</w:t>
      </w:r>
      <w:r w:rsidRPr="00354B7D">
        <w:rPr>
          <w:b/>
          <w:bCs/>
          <w:lang w:val="en-GB"/>
        </w:rPr>
        <w:tab/>
        <w:t>transporter</w:t>
      </w:r>
      <w:r w:rsidRPr="00354B7D">
        <w:rPr>
          <w:b/>
          <w:bCs/>
          <w:lang w:val="en-GB"/>
        </w:rPr>
        <w:tab/>
        <w:t>transportation</w:t>
      </w:r>
      <w:r w:rsidRPr="00354B7D">
        <w:rPr>
          <w:b/>
          <w:bCs/>
          <w:lang w:val="en-GB"/>
        </w:rPr>
        <w:tab/>
      </w:r>
    </w:p>
    <w:p w14:paraId="5D5B4815" w14:textId="6E5A33E9" w:rsidR="009A0781" w:rsidRPr="00354B7D" w:rsidRDefault="009A0781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Transportovať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transportér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doprava</w:t>
      </w:r>
      <w:proofErr w:type="spellEnd"/>
    </w:p>
    <w:p w14:paraId="0FEF2E65" w14:textId="15866EB4" w:rsidR="000E4F85" w:rsidRPr="00354B7D" w:rsidRDefault="000E4F85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Efficient</w:t>
      </w:r>
      <w:r w:rsidRPr="00354B7D">
        <w:rPr>
          <w:b/>
          <w:bCs/>
          <w:lang w:val="en-GB"/>
        </w:rPr>
        <w:tab/>
        <w:t>efficiently</w:t>
      </w:r>
      <w:r w:rsidRPr="00354B7D">
        <w:rPr>
          <w:b/>
          <w:bCs/>
          <w:lang w:val="en-GB"/>
        </w:rPr>
        <w:tab/>
        <w:t>efficiency</w:t>
      </w:r>
    </w:p>
    <w:p w14:paraId="6151A902" w14:textId="0901054D" w:rsidR="009A0781" w:rsidRPr="00354B7D" w:rsidRDefault="009A0781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Efektívny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Efektívne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Efektívnosť</w:t>
      </w:r>
      <w:proofErr w:type="spellEnd"/>
    </w:p>
    <w:p w14:paraId="287E6E82" w14:textId="07351EDD" w:rsidR="000E4F85" w:rsidRPr="00354B7D" w:rsidRDefault="000E4F85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It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its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itself</w:t>
      </w:r>
    </w:p>
    <w:p w14:paraId="1BEDA721" w14:textId="37A10BF6" w:rsidR="009A0781" w:rsidRPr="00354B7D" w:rsidRDefault="009A0781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lang w:val="en-GB"/>
        </w:rPr>
        <w:t>To</w:t>
      </w:r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jeho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="00DE6638" w:rsidRPr="00354B7D">
        <w:rPr>
          <w:lang w:val="en-GB"/>
        </w:rPr>
        <w:t>sebe</w:t>
      </w:r>
      <w:proofErr w:type="spellEnd"/>
    </w:p>
    <w:p w14:paraId="5C041A21" w14:textId="3854A340" w:rsidR="000E4F85" w:rsidRPr="00354B7D" w:rsidRDefault="000E4F85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Produce</w:t>
      </w:r>
      <w:r w:rsidRPr="00354B7D">
        <w:rPr>
          <w:b/>
          <w:bCs/>
          <w:lang w:val="en-GB"/>
        </w:rPr>
        <w:tab/>
        <w:t>product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production</w:t>
      </w:r>
      <w:r w:rsidRPr="00354B7D">
        <w:rPr>
          <w:b/>
          <w:bCs/>
          <w:lang w:val="en-GB"/>
        </w:rPr>
        <w:tab/>
        <w:t>producer</w:t>
      </w:r>
    </w:p>
    <w:p w14:paraId="2207A1A6" w14:textId="7DC207A6" w:rsidR="00DE6638" w:rsidRPr="00354B7D" w:rsidRDefault="00DE6638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Produkovať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produkt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výroba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výrobca</w:t>
      </w:r>
      <w:proofErr w:type="spellEnd"/>
    </w:p>
    <w:p w14:paraId="6F64AE7A" w14:textId="17AC6780" w:rsidR="000E4F85" w:rsidRPr="00354B7D" w:rsidRDefault="000E4F85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Perspire</w:t>
      </w:r>
      <w:r w:rsidRPr="00354B7D">
        <w:rPr>
          <w:b/>
          <w:bCs/>
          <w:lang w:val="en-GB"/>
        </w:rPr>
        <w:tab/>
        <w:t>perspiration</w:t>
      </w:r>
    </w:p>
    <w:p w14:paraId="4C0B62DB" w14:textId="6403EC11" w:rsidR="00DE6638" w:rsidRPr="00354B7D" w:rsidRDefault="00DE6638" w:rsidP="00465E9E">
      <w:pPr>
        <w:pStyle w:val="Odsekzoznamu"/>
        <w:numPr>
          <w:ilvl w:val="0"/>
          <w:numId w:val="1"/>
        </w:numPr>
        <w:rPr>
          <w:lang w:val="en-GB"/>
        </w:rPr>
      </w:pPr>
      <w:proofErr w:type="spellStart"/>
      <w:r w:rsidRPr="00354B7D">
        <w:rPr>
          <w:lang w:val="en-GB"/>
        </w:rPr>
        <w:t>Potiť</w:t>
      </w:r>
      <w:proofErr w:type="spellEnd"/>
      <w:r w:rsidRPr="00354B7D">
        <w:rPr>
          <w:lang w:val="en-GB"/>
        </w:rPr>
        <w:t xml:space="preserve"> </w:t>
      </w:r>
      <w:proofErr w:type="spellStart"/>
      <w:r w:rsidRPr="00354B7D">
        <w:rPr>
          <w:lang w:val="en-GB"/>
        </w:rPr>
        <w:t>sa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  <w:t>pot</w:t>
      </w:r>
    </w:p>
    <w:p w14:paraId="668A1270" w14:textId="05843799" w:rsidR="000E4F85" w:rsidRPr="00354B7D" w:rsidRDefault="000E4F85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Remove</w:t>
      </w:r>
      <w:r w:rsidRPr="00354B7D">
        <w:rPr>
          <w:b/>
          <w:bCs/>
          <w:lang w:val="en-GB"/>
        </w:rPr>
        <w:tab/>
        <w:t>removal</w:t>
      </w:r>
      <w:r w:rsidRPr="00354B7D">
        <w:rPr>
          <w:b/>
          <w:bCs/>
          <w:lang w:val="en-GB"/>
        </w:rPr>
        <w:tab/>
        <w:t>removable</w:t>
      </w:r>
    </w:p>
    <w:p w14:paraId="3C559FE1" w14:textId="40770FF5" w:rsidR="00DE6638" w:rsidRPr="00354B7D" w:rsidRDefault="00DE6638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Odstrániť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odstránenie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odstrániteľný</w:t>
      </w:r>
      <w:proofErr w:type="spellEnd"/>
    </w:p>
    <w:p w14:paraId="28A385C3" w14:textId="2567084A" w:rsidR="000E4F85" w:rsidRPr="00354B7D" w:rsidRDefault="000E4F85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Protect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protected</w:t>
      </w:r>
      <w:r w:rsidRPr="00354B7D">
        <w:rPr>
          <w:b/>
          <w:bCs/>
          <w:lang w:val="en-GB"/>
        </w:rPr>
        <w:tab/>
        <w:t>protection</w:t>
      </w:r>
      <w:r w:rsidRPr="00354B7D">
        <w:rPr>
          <w:b/>
          <w:bCs/>
          <w:lang w:val="en-GB"/>
        </w:rPr>
        <w:tab/>
        <w:t>protective</w:t>
      </w:r>
    </w:p>
    <w:p w14:paraId="7CB5BB92" w14:textId="70A61442" w:rsidR="00C6689A" w:rsidRPr="00354B7D" w:rsidRDefault="00C6689A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Chrániť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chránený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ochrana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ochranný</w:t>
      </w:r>
      <w:proofErr w:type="spellEnd"/>
    </w:p>
    <w:p w14:paraId="5B25E31A" w14:textId="2E640CE8" w:rsidR="000E4F85" w:rsidRPr="00354B7D" w:rsidRDefault="000E4F85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Expose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exposed</w:t>
      </w:r>
      <w:r w:rsidRPr="00354B7D">
        <w:rPr>
          <w:b/>
          <w:bCs/>
          <w:lang w:val="en-GB"/>
        </w:rPr>
        <w:tab/>
        <w:t>exposure</w:t>
      </w:r>
    </w:p>
    <w:p w14:paraId="4F4FED88" w14:textId="4C33BC57" w:rsidR="00C6689A" w:rsidRPr="00354B7D" w:rsidRDefault="00C6689A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Odhaliť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odhalený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odhalenie</w:t>
      </w:r>
      <w:proofErr w:type="spellEnd"/>
    </w:p>
    <w:p w14:paraId="2E9D9E95" w14:textId="77CD3330" w:rsidR="000E4F85" w:rsidRPr="00354B7D" w:rsidRDefault="000E4F85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Extreme</w:t>
      </w:r>
      <w:r w:rsidRPr="00354B7D">
        <w:rPr>
          <w:b/>
          <w:bCs/>
          <w:lang w:val="en-GB"/>
        </w:rPr>
        <w:tab/>
        <w:t>extremely</w:t>
      </w:r>
      <w:r w:rsidRPr="00354B7D">
        <w:rPr>
          <w:b/>
          <w:bCs/>
          <w:lang w:val="en-GB"/>
        </w:rPr>
        <w:tab/>
        <w:t>extremism</w:t>
      </w:r>
      <w:r w:rsidRPr="00354B7D">
        <w:rPr>
          <w:b/>
          <w:bCs/>
          <w:lang w:val="en-GB"/>
        </w:rPr>
        <w:tab/>
        <w:t>extremist</w:t>
      </w:r>
    </w:p>
    <w:p w14:paraId="1631B39F" w14:textId="7B6355A5" w:rsidR="00C6689A" w:rsidRPr="00354B7D" w:rsidRDefault="00C6689A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Extrémny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extrémne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extrémizmus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extrémista</w:t>
      </w:r>
      <w:proofErr w:type="spellEnd"/>
    </w:p>
    <w:p w14:paraId="32B3DB0D" w14:textId="2CD99C7E" w:rsidR="000E4F85" w:rsidRPr="00354B7D" w:rsidRDefault="000E4F85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Heat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heated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heating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heater</w:t>
      </w:r>
    </w:p>
    <w:p w14:paraId="335569DD" w14:textId="4F056449" w:rsidR="00C6689A" w:rsidRPr="00354B7D" w:rsidRDefault="00C6689A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Teplo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="006344FD" w:rsidRPr="00354B7D">
        <w:rPr>
          <w:lang w:val="en-GB"/>
        </w:rPr>
        <w:t>z</w:t>
      </w:r>
      <w:r w:rsidRPr="00354B7D">
        <w:rPr>
          <w:lang w:val="en-GB"/>
        </w:rPr>
        <w:t>ahriatý</w:t>
      </w:r>
      <w:proofErr w:type="spellEnd"/>
      <w:r w:rsidR="006344FD"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="006344FD" w:rsidRPr="00354B7D">
        <w:rPr>
          <w:lang w:val="en-GB"/>
        </w:rPr>
        <w:t>o</w:t>
      </w:r>
      <w:r w:rsidRPr="00354B7D">
        <w:rPr>
          <w:lang w:val="en-GB"/>
        </w:rPr>
        <w:t>hrievanie</w:t>
      </w:r>
      <w:proofErr w:type="spellEnd"/>
      <w:r w:rsidRPr="00354B7D">
        <w:rPr>
          <w:lang w:val="en-GB"/>
        </w:rPr>
        <w:tab/>
      </w:r>
      <w:proofErr w:type="spellStart"/>
      <w:r w:rsidR="006344FD" w:rsidRPr="00354B7D">
        <w:rPr>
          <w:lang w:val="en-GB"/>
        </w:rPr>
        <w:t>o</w:t>
      </w:r>
      <w:r w:rsidRPr="00354B7D">
        <w:rPr>
          <w:lang w:val="en-GB"/>
        </w:rPr>
        <w:t>hrievač</w:t>
      </w:r>
      <w:proofErr w:type="spellEnd"/>
    </w:p>
    <w:p w14:paraId="7CC19155" w14:textId="3B030C58" w:rsidR="000E4F85" w:rsidRPr="00354B7D" w:rsidRDefault="000E4F85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Out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outside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outdoor(s)</w:t>
      </w:r>
      <w:r w:rsidRPr="00354B7D">
        <w:rPr>
          <w:b/>
          <w:bCs/>
          <w:lang w:val="en-GB"/>
        </w:rPr>
        <w:tab/>
        <w:t>outer</w:t>
      </w:r>
    </w:p>
    <w:p w14:paraId="7EFD6B46" w14:textId="32FF1697" w:rsidR="00565669" w:rsidRPr="00354B7D" w:rsidRDefault="00565669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lang w:val="en-GB"/>
        </w:rPr>
        <w:t>Von</w:t>
      </w:r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vonkajšok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vonku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vonkajší</w:t>
      </w:r>
      <w:proofErr w:type="spellEnd"/>
    </w:p>
    <w:p w14:paraId="23D59353" w14:textId="7F12698E" w:rsidR="000E4F85" w:rsidRPr="00354B7D" w:rsidRDefault="000E4F85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Shock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shocked</w:t>
      </w:r>
      <w:r w:rsidRPr="00354B7D">
        <w:rPr>
          <w:b/>
          <w:bCs/>
          <w:lang w:val="en-GB"/>
        </w:rPr>
        <w:tab/>
        <w:t>shocking</w:t>
      </w:r>
      <w:r w:rsidRPr="00354B7D">
        <w:rPr>
          <w:b/>
          <w:bCs/>
          <w:lang w:val="en-GB"/>
        </w:rPr>
        <w:tab/>
        <w:t>shockingly</w:t>
      </w:r>
    </w:p>
    <w:p w14:paraId="00687077" w14:textId="78BE583F" w:rsidR="00565669" w:rsidRPr="00354B7D" w:rsidRDefault="00565669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Šok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šokovaný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šokujúci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šokujúco</w:t>
      </w:r>
      <w:proofErr w:type="spellEnd"/>
    </w:p>
    <w:p w14:paraId="44439340" w14:textId="394C5010" w:rsidR="000E4F85" w:rsidRPr="00354B7D" w:rsidRDefault="000E4F85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Write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written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writing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writer</w:t>
      </w:r>
    </w:p>
    <w:p w14:paraId="3FA8544C" w14:textId="13A99030" w:rsidR="00565669" w:rsidRPr="00354B7D" w:rsidRDefault="00565669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Písať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písaný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písanie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spisovateľ</w:t>
      </w:r>
      <w:proofErr w:type="spellEnd"/>
    </w:p>
    <w:p w14:paraId="336AECD5" w14:textId="6B0D40AD" w:rsidR="000E4F85" w:rsidRPr="00354B7D" w:rsidRDefault="000E4F85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Reflect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reflected</w:t>
      </w:r>
      <w:r w:rsidRPr="00354B7D">
        <w:rPr>
          <w:b/>
          <w:bCs/>
          <w:lang w:val="en-GB"/>
        </w:rPr>
        <w:tab/>
        <w:t>reflection</w:t>
      </w:r>
      <w:r w:rsidRPr="00354B7D">
        <w:rPr>
          <w:b/>
          <w:bCs/>
          <w:lang w:val="en-GB"/>
        </w:rPr>
        <w:tab/>
        <w:t>reflective</w:t>
      </w:r>
    </w:p>
    <w:p w14:paraId="7677125F" w14:textId="55F4158A" w:rsidR="00565669" w:rsidRPr="00354B7D" w:rsidRDefault="00565669" w:rsidP="00465E9E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Odrážať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odrazený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odraz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odrážajúci</w:t>
      </w:r>
      <w:proofErr w:type="spellEnd"/>
    </w:p>
    <w:p w14:paraId="0B9664E5" w14:textId="0FEB3C88" w:rsidR="000E4F85" w:rsidRPr="00354B7D" w:rsidRDefault="000E4F85" w:rsidP="000E4F85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Think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thinking</w:t>
      </w:r>
      <w:r w:rsidRPr="00354B7D">
        <w:rPr>
          <w:b/>
          <w:bCs/>
          <w:lang w:val="en-GB"/>
        </w:rPr>
        <w:tab/>
        <w:t>thinker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thinkable</w:t>
      </w:r>
      <w:r w:rsidRPr="00354B7D">
        <w:rPr>
          <w:b/>
          <w:bCs/>
          <w:lang w:val="en-GB"/>
        </w:rPr>
        <w:tab/>
        <w:t>thought(s)</w:t>
      </w:r>
    </w:p>
    <w:p w14:paraId="4E7DE860" w14:textId="423B6518" w:rsidR="00565669" w:rsidRPr="00354B7D" w:rsidRDefault="00565669" w:rsidP="000E4F85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Myslieť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myslenie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mysliteľ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mysliteľný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myšlienky</w:t>
      </w:r>
      <w:proofErr w:type="spellEnd"/>
    </w:p>
    <w:p w14:paraId="4FBFB902" w14:textId="7BA22AF9" w:rsidR="000E4F85" w:rsidRPr="00354B7D" w:rsidRDefault="000E4F85" w:rsidP="000E4F85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Thought</w:t>
      </w:r>
      <w:r w:rsidRPr="00354B7D">
        <w:rPr>
          <w:b/>
          <w:bCs/>
          <w:lang w:val="en-GB"/>
        </w:rPr>
        <w:tab/>
        <w:t>thoughtful</w:t>
      </w:r>
      <w:r w:rsidRPr="00354B7D">
        <w:rPr>
          <w:b/>
          <w:bCs/>
          <w:lang w:val="en-GB"/>
        </w:rPr>
        <w:tab/>
        <w:t>thoughtfully</w:t>
      </w:r>
      <w:r w:rsidRPr="00354B7D">
        <w:rPr>
          <w:b/>
          <w:bCs/>
          <w:lang w:val="en-GB"/>
        </w:rPr>
        <w:tab/>
        <w:t>thoughtfulness</w:t>
      </w:r>
    </w:p>
    <w:p w14:paraId="175789D2" w14:textId="54C9D6BC" w:rsidR="00565669" w:rsidRPr="00354B7D" w:rsidRDefault="00565669" w:rsidP="000E4F85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Myšlienka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zamyslený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zamyslene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zamyslenosť</w:t>
      </w:r>
      <w:proofErr w:type="spellEnd"/>
    </w:p>
    <w:p w14:paraId="1EEFE7A6" w14:textId="37C1A691" w:rsidR="000E4F85" w:rsidRPr="00354B7D" w:rsidRDefault="000E4F85" w:rsidP="000E4F85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Thought</w:t>
      </w:r>
      <w:r w:rsidRPr="00354B7D">
        <w:rPr>
          <w:b/>
          <w:bCs/>
          <w:lang w:val="en-GB"/>
        </w:rPr>
        <w:tab/>
        <w:t>thoughtless</w:t>
      </w:r>
      <w:r w:rsidRPr="00354B7D">
        <w:rPr>
          <w:b/>
          <w:bCs/>
          <w:lang w:val="en-GB"/>
        </w:rPr>
        <w:tab/>
      </w:r>
      <w:r w:rsidR="00565669"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>thoughtlessly</w:t>
      </w:r>
      <w:r w:rsidRPr="00354B7D">
        <w:rPr>
          <w:b/>
          <w:bCs/>
          <w:lang w:val="en-GB"/>
        </w:rPr>
        <w:tab/>
      </w:r>
      <w:r w:rsidR="00565669"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>thoughtlessness</w:t>
      </w:r>
    </w:p>
    <w:p w14:paraId="50769753" w14:textId="31A92EF8" w:rsidR="00565669" w:rsidRPr="00354B7D" w:rsidRDefault="00565669" w:rsidP="000E4F85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Myšlienka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bezmyšlienkovitý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bezmyšlienkovito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bezmyšlienkovitosť</w:t>
      </w:r>
      <w:proofErr w:type="spellEnd"/>
    </w:p>
    <w:p w14:paraId="74A3CD92" w14:textId="427BBE94" w:rsidR="000E4F85" w:rsidRPr="00354B7D" w:rsidRDefault="000E4F85" w:rsidP="000E4F85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Fame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famed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famous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famously</w:t>
      </w:r>
    </w:p>
    <w:p w14:paraId="204B0F7B" w14:textId="07496C37" w:rsidR="00565669" w:rsidRPr="00354B7D" w:rsidRDefault="00565669" w:rsidP="000E4F85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Sláva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="00E443D8" w:rsidRPr="00354B7D">
        <w:rPr>
          <w:lang w:val="en-GB"/>
        </w:rPr>
        <w:t>povestný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slávny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slávne</w:t>
      </w:r>
      <w:proofErr w:type="spellEnd"/>
    </w:p>
    <w:p w14:paraId="0A2F9DF9" w14:textId="0F322F8F" w:rsidR="000E4F85" w:rsidRPr="00354B7D" w:rsidRDefault="000E4F85" w:rsidP="000E4F85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Sincere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sincerely</w:t>
      </w:r>
      <w:r w:rsidRPr="00354B7D">
        <w:rPr>
          <w:b/>
          <w:bCs/>
          <w:lang w:val="en-GB"/>
        </w:rPr>
        <w:tab/>
        <w:t>sincerity</w:t>
      </w:r>
      <w:r w:rsidRPr="00354B7D">
        <w:rPr>
          <w:b/>
          <w:bCs/>
          <w:lang w:val="en-GB"/>
        </w:rPr>
        <w:tab/>
      </w:r>
    </w:p>
    <w:p w14:paraId="135733AE" w14:textId="47E7528B" w:rsidR="00E443D8" w:rsidRPr="00354B7D" w:rsidRDefault="00E443D8" w:rsidP="000E4F85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Úprimný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úprimne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úprimnosť</w:t>
      </w:r>
      <w:proofErr w:type="spellEnd"/>
    </w:p>
    <w:p w14:paraId="5F58C943" w14:textId="50E1FEC5" w:rsidR="000E4F85" w:rsidRPr="00354B7D" w:rsidRDefault="000E4F85" w:rsidP="000E4F85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Communicate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</w:r>
      <w:r w:rsidR="009A0781" w:rsidRPr="00354B7D">
        <w:rPr>
          <w:b/>
          <w:bCs/>
          <w:lang w:val="en-GB"/>
        </w:rPr>
        <w:t>c</w:t>
      </w:r>
      <w:r w:rsidRPr="00354B7D">
        <w:rPr>
          <w:b/>
          <w:bCs/>
          <w:lang w:val="en-GB"/>
        </w:rPr>
        <w:t>ommunication</w:t>
      </w:r>
      <w:r w:rsidRPr="00354B7D">
        <w:rPr>
          <w:b/>
          <w:bCs/>
          <w:lang w:val="en-GB"/>
        </w:rPr>
        <w:tab/>
      </w:r>
      <w:r w:rsidR="00E443D8"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>communicative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</w:r>
      <w:r w:rsidR="009A0781" w:rsidRPr="00354B7D">
        <w:rPr>
          <w:b/>
          <w:bCs/>
          <w:lang w:val="en-GB"/>
        </w:rPr>
        <w:t>c</w:t>
      </w:r>
      <w:r w:rsidRPr="00354B7D">
        <w:rPr>
          <w:b/>
          <w:bCs/>
          <w:lang w:val="en-GB"/>
        </w:rPr>
        <w:t>ommunicator</w:t>
      </w:r>
    </w:p>
    <w:p w14:paraId="08F7B5BE" w14:textId="54D55C69" w:rsidR="00E443D8" w:rsidRPr="00354B7D" w:rsidRDefault="00E443D8" w:rsidP="000E4F85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Komunikovať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komunikácia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komunikatívny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komunikátor</w:t>
      </w:r>
      <w:proofErr w:type="spellEnd"/>
    </w:p>
    <w:p w14:paraId="00AF8859" w14:textId="18471A30" w:rsidR="000E4F85" w:rsidRPr="00354B7D" w:rsidRDefault="000E4F85" w:rsidP="000E4F85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Beauty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</w:r>
      <w:proofErr w:type="gramStart"/>
      <w:r w:rsidRPr="00354B7D">
        <w:rPr>
          <w:b/>
          <w:bCs/>
          <w:lang w:val="en-GB"/>
        </w:rPr>
        <w:t>beautify</w:t>
      </w:r>
      <w:proofErr w:type="gramEnd"/>
      <w:r w:rsidRPr="00354B7D">
        <w:rPr>
          <w:b/>
          <w:bCs/>
          <w:lang w:val="en-GB"/>
        </w:rPr>
        <w:tab/>
        <w:t>beautiful</w:t>
      </w:r>
      <w:r w:rsidRPr="00354B7D">
        <w:rPr>
          <w:b/>
          <w:bCs/>
          <w:lang w:val="en-GB"/>
        </w:rPr>
        <w:tab/>
        <w:t>beautifully</w:t>
      </w:r>
      <w:r w:rsidRPr="00354B7D">
        <w:rPr>
          <w:b/>
          <w:bCs/>
          <w:lang w:val="en-GB"/>
        </w:rPr>
        <w:tab/>
        <w:t>beautician</w:t>
      </w:r>
      <w:r w:rsidRPr="00354B7D">
        <w:rPr>
          <w:b/>
          <w:bCs/>
          <w:lang w:val="en-GB"/>
        </w:rPr>
        <w:tab/>
      </w:r>
    </w:p>
    <w:p w14:paraId="7AC46871" w14:textId="69356176" w:rsidR="00E443D8" w:rsidRPr="00354B7D" w:rsidRDefault="00E443D8" w:rsidP="000E4F85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Krása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Skrášliť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Krásna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Krásne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Kozmetik</w:t>
      </w:r>
      <w:proofErr w:type="spellEnd"/>
    </w:p>
    <w:p w14:paraId="3FE8D78A" w14:textId="77777777" w:rsidR="00E443D8" w:rsidRPr="00354B7D" w:rsidRDefault="00E443D8" w:rsidP="000E4F85">
      <w:pPr>
        <w:pStyle w:val="Odsekzoznamu"/>
        <w:numPr>
          <w:ilvl w:val="0"/>
          <w:numId w:val="1"/>
        </w:numPr>
        <w:rPr>
          <w:b/>
          <w:bCs/>
          <w:lang w:val="en-GB"/>
        </w:rPr>
      </w:pPr>
    </w:p>
    <w:p w14:paraId="479AB0B4" w14:textId="62A1A3A5" w:rsidR="000E4F85" w:rsidRPr="00354B7D" w:rsidRDefault="000E4F85" w:rsidP="000E4F85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lastRenderedPageBreak/>
        <w:t>South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southern</w:t>
      </w:r>
      <w:r w:rsidRPr="00354B7D">
        <w:rPr>
          <w:b/>
          <w:bCs/>
          <w:lang w:val="en-GB"/>
        </w:rPr>
        <w:tab/>
        <w:t>southerly</w:t>
      </w:r>
      <w:r w:rsidRPr="00354B7D">
        <w:rPr>
          <w:b/>
          <w:bCs/>
          <w:lang w:val="en-GB"/>
        </w:rPr>
        <w:tab/>
        <w:t>southerner</w:t>
      </w:r>
      <w:r w:rsidRPr="00354B7D">
        <w:rPr>
          <w:b/>
          <w:bCs/>
          <w:lang w:val="en-GB"/>
        </w:rPr>
        <w:tab/>
        <w:t>southernmost</w:t>
      </w:r>
    </w:p>
    <w:p w14:paraId="6E0FDAF6" w14:textId="7350DE6D" w:rsidR="00E443D8" w:rsidRPr="00354B7D" w:rsidRDefault="00E443D8" w:rsidP="000E4F85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Juh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južný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="002C3DD6" w:rsidRPr="00354B7D">
        <w:rPr>
          <w:lang w:val="en-GB"/>
        </w:rPr>
        <w:t>južne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južan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najjužnejšie</w:t>
      </w:r>
      <w:proofErr w:type="spellEnd"/>
    </w:p>
    <w:p w14:paraId="082C23E5" w14:textId="0071DEE2" w:rsidR="000E4F85" w:rsidRPr="00354B7D" w:rsidRDefault="000E4F85" w:rsidP="000E4F85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Day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daily</w:t>
      </w:r>
    </w:p>
    <w:p w14:paraId="2B802B24" w14:textId="629316A6" w:rsidR="002C3DD6" w:rsidRPr="00354B7D" w:rsidRDefault="002C3DD6" w:rsidP="000E4F85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Deň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denne</w:t>
      </w:r>
      <w:proofErr w:type="spellEnd"/>
    </w:p>
    <w:p w14:paraId="4A853DA0" w14:textId="3FD8C22F" w:rsidR="000E4F85" w:rsidRPr="00354B7D" w:rsidRDefault="000E4F85" w:rsidP="000E4F85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Contribute</w:t>
      </w:r>
      <w:r w:rsidRPr="00354B7D">
        <w:rPr>
          <w:b/>
          <w:bCs/>
          <w:lang w:val="en-GB"/>
        </w:rPr>
        <w:tab/>
        <w:t>contribution</w:t>
      </w:r>
      <w:r w:rsidRPr="00354B7D">
        <w:rPr>
          <w:b/>
          <w:bCs/>
          <w:lang w:val="en-GB"/>
        </w:rPr>
        <w:tab/>
        <w:t>contributive</w:t>
      </w:r>
      <w:r w:rsidRPr="00354B7D">
        <w:rPr>
          <w:b/>
          <w:bCs/>
          <w:lang w:val="en-GB"/>
        </w:rPr>
        <w:tab/>
        <w:t>contributor</w:t>
      </w:r>
      <w:r w:rsidRPr="00354B7D">
        <w:rPr>
          <w:b/>
          <w:bCs/>
          <w:lang w:val="en-GB"/>
        </w:rPr>
        <w:tab/>
        <w:t>contributory</w:t>
      </w:r>
    </w:p>
    <w:p w14:paraId="799E63C8" w14:textId="36470FA5" w:rsidR="002C3DD6" w:rsidRPr="00354B7D" w:rsidRDefault="002C3DD6" w:rsidP="000E4F85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Prispieť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príspevok</w:t>
      </w:r>
      <w:proofErr w:type="spellEnd"/>
      <w:r w:rsidRPr="00354B7D">
        <w:rPr>
          <w:lang w:val="en-GB"/>
        </w:rPr>
        <w:tab/>
        <w:t>prispievajúci</w:t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prispievateľ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príspevkový</w:t>
      </w:r>
      <w:proofErr w:type="spellEnd"/>
      <w:r w:rsidRPr="00354B7D">
        <w:rPr>
          <w:lang w:val="en-GB"/>
        </w:rPr>
        <w:tab/>
      </w:r>
    </w:p>
    <w:p w14:paraId="7004097A" w14:textId="5F300116" w:rsidR="000E4F85" w:rsidRPr="00354B7D" w:rsidRDefault="000E4F85" w:rsidP="000E4F85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Speak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speaking</w:t>
      </w:r>
      <w:r w:rsidRPr="00354B7D">
        <w:rPr>
          <w:b/>
          <w:bCs/>
          <w:lang w:val="en-GB"/>
        </w:rPr>
        <w:tab/>
        <w:t>speaker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speech</w:t>
      </w:r>
    </w:p>
    <w:p w14:paraId="4FA68228" w14:textId="01652D77" w:rsidR="002C3DD6" w:rsidRPr="00354B7D" w:rsidRDefault="002C3DD6" w:rsidP="000E4F85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Hovoriť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hovorenie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rečník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prejav</w:t>
      </w:r>
      <w:proofErr w:type="spellEnd"/>
    </w:p>
    <w:p w14:paraId="0C47C6FC" w14:textId="5C3DE054" w:rsidR="000E4F85" w:rsidRPr="00354B7D" w:rsidRDefault="000E4F85" w:rsidP="000E4F85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Astronomy</w:t>
      </w:r>
      <w:r w:rsidRPr="00354B7D">
        <w:rPr>
          <w:b/>
          <w:bCs/>
          <w:lang w:val="en-GB"/>
        </w:rPr>
        <w:tab/>
        <w:t>astronomer</w:t>
      </w:r>
      <w:r w:rsidRPr="00354B7D">
        <w:rPr>
          <w:b/>
          <w:bCs/>
          <w:lang w:val="en-GB"/>
        </w:rPr>
        <w:tab/>
        <w:t>astronomical</w:t>
      </w:r>
    </w:p>
    <w:p w14:paraId="4CD3EB54" w14:textId="65D9543C" w:rsidR="002C3DD6" w:rsidRPr="00354B7D" w:rsidRDefault="002C3DD6" w:rsidP="000E4F85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Astronómia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astronóm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astronomický</w:t>
      </w:r>
      <w:proofErr w:type="spellEnd"/>
    </w:p>
    <w:p w14:paraId="21F598D6" w14:textId="5D81715D" w:rsidR="000E4F85" w:rsidRPr="00354B7D" w:rsidRDefault="000E4F85" w:rsidP="000E4F85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Politics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politician</w:t>
      </w:r>
      <w:r w:rsidRPr="00354B7D">
        <w:rPr>
          <w:b/>
          <w:bCs/>
          <w:lang w:val="en-GB"/>
        </w:rPr>
        <w:tab/>
        <w:t>political</w:t>
      </w:r>
      <w:r w:rsidRPr="00354B7D">
        <w:rPr>
          <w:b/>
          <w:bCs/>
          <w:lang w:val="en-GB"/>
        </w:rPr>
        <w:tab/>
        <w:t>politically</w:t>
      </w:r>
    </w:p>
    <w:p w14:paraId="49E6E862" w14:textId="15FC20DA" w:rsidR="002C3DD6" w:rsidRPr="00354B7D" w:rsidRDefault="002C3DD6" w:rsidP="000E4F85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Politika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politik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politický</w:t>
      </w:r>
      <w:proofErr w:type="spellEnd"/>
      <w:r w:rsidRPr="00354B7D">
        <w:rPr>
          <w:lang w:val="en-GB"/>
        </w:rPr>
        <w:tab/>
        <w:t>politicko</w:t>
      </w:r>
    </w:p>
    <w:p w14:paraId="4E37A849" w14:textId="4EA1829F" w:rsidR="000E4F85" w:rsidRPr="00354B7D" w:rsidRDefault="000E4F85" w:rsidP="000E4F85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Chair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chairman</w:t>
      </w:r>
      <w:r w:rsidRPr="00354B7D">
        <w:rPr>
          <w:b/>
          <w:bCs/>
          <w:lang w:val="en-GB"/>
        </w:rPr>
        <w:tab/>
        <w:t>chairwoman</w:t>
      </w:r>
      <w:r w:rsidRPr="00354B7D">
        <w:rPr>
          <w:b/>
          <w:bCs/>
          <w:lang w:val="en-GB"/>
        </w:rPr>
        <w:tab/>
        <w:t>chairperson</w:t>
      </w:r>
      <w:r w:rsidRPr="00354B7D">
        <w:rPr>
          <w:b/>
          <w:bCs/>
          <w:lang w:val="en-GB"/>
        </w:rPr>
        <w:tab/>
      </w:r>
      <w:r w:rsidR="002C3DD6"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>chairmanship</w:t>
      </w:r>
    </w:p>
    <w:p w14:paraId="7D479CDC" w14:textId="5DE27776" w:rsidR="002C3DD6" w:rsidRPr="00354B7D" w:rsidRDefault="002C3DD6" w:rsidP="000E4F85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Stolička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predseda</w:t>
      </w:r>
      <w:proofErr w:type="spellEnd"/>
      <w:r w:rsidRPr="00354B7D">
        <w:rPr>
          <w:lang w:val="en-GB"/>
        </w:rPr>
        <w:t xml:space="preserve"> (</w:t>
      </w:r>
      <w:proofErr w:type="spellStart"/>
      <w:r w:rsidRPr="00354B7D">
        <w:rPr>
          <w:lang w:val="en-GB"/>
        </w:rPr>
        <w:t>muž</w:t>
      </w:r>
      <w:proofErr w:type="spellEnd"/>
      <w:r w:rsidRPr="00354B7D">
        <w:rPr>
          <w:lang w:val="en-GB"/>
        </w:rPr>
        <w:t>)</w:t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predsedníčka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predseda</w:t>
      </w:r>
      <w:proofErr w:type="spellEnd"/>
      <w:r w:rsidRPr="00354B7D">
        <w:rPr>
          <w:lang w:val="en-GB"/>
        </w:rPr>
        <w:t xml:space="preserve"> (bez </w:t>
      </w:r>
      <w:proofErr w:type="spellStart"/>
      <w:r w:rsidRPr="00354B7D">
        <w:rPr>
          <w:lang w:val="en-GB"/>
        </w:rPr>
        <w:t>rodu</w:t>
      </w:r>
      <w:proofErr w:type="spellEnd"/>
      <w:r w:rsidRPr="00354B7D">
        <w:rPr>
          <w:lang w:val="en-GB"/>
        </w:rPr>
        <w:t>)</w:t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predsedníctvo</w:t>
      </w:r>
      <w:proofErr w:type="spellEnd"/>
    </w:p>
    <w:p w14:paraId="18AD48AD" w14:textId="6482BF47" w:rsidR="000E4F85" w:rsidRPr="00354B7D" w:rsidRDefault="000E4F85" w:rsidP="000E4F85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Represent</w:t>
      </w:r>
      <w:r w:rsidRPr="00354B7D">
        <w:rPr>
          <w:b/>
          <w:bCs/>
          <w:lang w:val="en-GB"/>
        </w:rPr>
        <w:tab/>
        <w:t>representation</w:t>
      </w:r>
      <w:r w:rsidRPr="00354B7D">
        <w:rPr>
          <w:b/>
          <w:bCs/>
          <w:lang w:val="en-GB"/>
        </w:rPr>
        <w:tab/>
        <w:t>representative</w:t>
      </w:r>
      <w:r w:rsidRPr="00354B7D">
        <w:rPr>
          <w:b/>
          <w:bCs/>
          <w:lang w:val="en-GB"/>
        </w:rPr>
        <w:tab/>
      </w:r>
      <w:r w:rsidR="002C3DD6"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>representativeness</w:t>
      </w:r>
      <w:r w:rsidRPr="00354B7D">
        <w:rPr>
          <w:b/>
          <w:bCs/>
          <w:lang w:val="en-GB"/>
        </w:rPr>
        <w:tab/>
      </w:r>
    </w:p>
    <w:p w14:paraId="340D7ADC" w14:textId="414DE624" w:rsidR="002C3DD6" w:rsidRPr="00354B7D" w:rsidRDefault="002C3DD6" w:rsidP="000E4F85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Reprezentovať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reprezentácia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reprezentatívny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reprezentatívnosť</w:t>
      </w:r>
      <w:proofErr w:type="spellEnd"/>
    </w:p>
    <w:p w14:paraId="4FC031F4" w14:textId="06F0FC96" w:rsidR="000E4F85" w:rsidRPr="00354B7D" w:rsidRDefault="000E4F85" w:rsidP="000E4F85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Depend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dependent</w:t>
      </w:r>
      <w:r w:rsidRPr="00354B7D">
        <w:rPr>
          <w:b/>
          <w:bCs/>
          <w:lang w:val="en-GB"/>
        </w:rPr>
        <w:tab/>
        <w:t>dependence</w:t>
      </w:r>
      <w:r w:rsidRPr="00354B7D">
        <w:rPr>
          <w:b/>
          <w:bCs/>
          <w:lang w:val="en-GB"/>
        </w:rPr>
        <w:tab/>
        <w:t>dependency</w:t>
      </w:r>
    </w:p>
    <w:p w14:paraId="6616A848" w14:textId="22C13806" w:rsidR="002C3DD6" w:rsidRPr="00354B7D" w:rsidRDefault="002C3DD6" w:rsidP="000E4F85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Závisieť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závislý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závislosť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závislosť</w:t>
      </w:r>
      <w:proofErr w:type="spellEnd"/>
      <w:r w:rsidRPr="00354B7D">
        <w:rPr>
          <w:lang w:val="en-GB"/>
        </w:rPr>
        <w:tab/>
      </w:r>
    </w:p>
    <w:p w14:paraId="17D57715" w14:textId="33FEAD03" w:rsidR="000E4F85" w:rsidRPr="00354B7D" w:rsidRDefault="000E4F85" w:rsidP="000E4F85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Dependent</w:t>
      </w:r>
      <w:r w:rsidRPr="00354B7D">
        <w:rPr>
          <w:b/>
          <w:bCs/>
          <w:lang w:val="en-GB"/>
        </w:rPr>
        <w:tab/>
        <w:t>independent</w:t>
      </w:r>
      <w:r w:rsidRPr="00354B7D">
        <w:rPr>
          <w:b/>
          <w:bCs/>
          <w:lang w:val="en-GB"/>
        </w:rPr>
        <w:tab/>
        <w:t>independently</w:t>
      </w:r>
      <w:r w:rsidRPr="00354B7D">
        <w:rPr>
          <w:b/>
          <w:bCs/>
          <w:lang w:val="en-GB"/>
        </w:rPr>
        <w:tab/>
        <w:t>independence</w:t>
      </w:r>
    </w:p>
    <w:p w14:paraId="4C401286" w14:textId="76C875A0" w:rsidR="002C3DD6" w:rsidRPr="00354B7D" w:rsidRDefault="002C3DD6" w:rsidP="000E4F85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Závislý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nezávislý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nezávisle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nezávislosť</w:t>
      </w:r>
      <w:proofErr w:type="spellEnd"/>
    </w:p>
    <w:p w14:paraId="2E161B44" w14:textId="698EF1CE" w:rsidR="000E4F85" w:rsidRPr="00354B7D" w:rsidRDefault="000E4F85" w:rsidP="000E4F85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Establish</w:t>
      </w:r>
      <w:r w:rsidRPr="00354B7D">
        <w:rPr>
          <w:b/>
          <w:bCs/>
          <w:lang w:val="en-GB"/>
        </w:rPr>
        <w:tab/>
        <w:t>established</w:t>
      </w:r>
      <w:r w:rsidRPr="00354B7D">
        <w:rPr>
          <w:b/>
          <w:bCs/>
          <w:lang w:val="en-GB"/>
        </w:rPr>
        <w:tab/>
        <w:t>establishment</w:t>
      </w:r>
    </w:p>
    <w:p w14:paraId="2BDF4B72" w14:textId="5B8279C0" w:rsidR="002C3DD6" w:rsidRPr="00354B7D" w:rsidRDefault="002C3DD6" w:rsidP="000E4F85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Založiť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zavedená</w:t>
      </w:r>
      <w:proofErr w:type="spellEnd"/>
      <w:r w:rsidRPr="00354B7D">
        <w:rPr>
          <w:lang w:val="en-GB"/>
        </w:rPr>
        <w:tab/>
      </w:r>
      <w:proofErr w:type="spellStart"/>
      <w:r w:rsidR="00F25E17" w:rsidRPr="00354B7D">
        <w:rPr>
          <w:lang w:val="en-GB"/>
        </w:rPr>
        <w:t>zriadenie</w:t>
      </w:r>
      <w:proofErr w:type="spellEnd"/>
    </w:p>
    <w:p w14:paraId="0A463A73" w14:textId="3785914B" w:rsidR="000E4F85" w:rsidRPr="00354B7D" w:rsidRDefault="000E4F85" w:rsidP="000E4F85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Tragic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tragically</w:t>
      </w:r>
      <w:r w:rsidRPr="00354B7D">
        <w:rPr>
          <w:b/>
          <w:bCs/>
          <w:lang w:val="en-GB"/>
        </w:rPr>
        <w:tab/>
        <w:t>tragedy</w:t>
      </w:r>
    </w:p>
    <w:p w14:paraId="1A23BC38" w14:textId="237E24E6" w:rsidR="00F25E17" w:rsidRPr="00354B7D" w:rsidRDefault="00F25E17" w:rsidP="000E4F85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Tragické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tragicky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tragédia</w:t>
      </w:r>
      <w:proofErr w:type="spellEnd"/>
    </w:p>
    <w:p w14:paraId="649BF05E" w14:textId="5A404296" w:rsidR="000E4F85" w:rsidRPr="00354B7D" w:rsidRDefault="000E4F85" w:rsidP="000E4F85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Mystery</w:t>
      </w:r>
      <w:r w:rsidRPr="00354B7D">
        <w:rPr>
          <w:b/>
          <w:bCs/>
          <w:lang w:val="en-GB"/>
        </w:rPr>
        <w:tab/>
        <w:t>mysterious</w:t>
      </w:r>
      <w:r w:rsidRPr="00354B7D">
        <w:rPr>
          <w:b/>
          <w:bCs/>
          <w:lang w:val="en-GB"/>
        </w:rPr>
        <w:tab/>
        <w:t>mysteriously</w:t>
      </w:r>
    </w:p>
    <w:p w14:paraId="6E474B8E" w14:textId="4C5152F6" w:rsidR="00F25E17" w:rsidRPr="00354B7D" w:rsidRDefault="00F25E17" w:rsidP="000E4F85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Záhada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záhadný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záhadne</w:t>
      </w:r>
      <w:proofErr w:type="spellEnd"/>
    </w:p>
    <w:p w14:paraId="569DAA1F" w14:textId="66E894FD" w:rsidR="000E4F85" w:rsidRPr="00354B7D" w:rsidRDefault="000E4F85" w:rsidP="000E4F85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Office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official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officially</w:t>
      </w:r>
      <w:r w:rsidRPr="00354B7D">
        <w:rPr>
          <w:b/>
          <w:bCs/>
          <w:lang w:val="en-GB"/>
        </w:rPr>
        <w:tab/>
        <w:t>officer</w:t>
      </w:r>
      <w:r w:rsidRPr="00354B7D">
        <w:rPr>
          <w:b/>
          <w:bCs/>
          <w:lang w:val="en-GB"/>
        </w:rPr>
        <w:tab/>
      </w:r>
      <w:r w:rsidR="006450DA" w:rsidRPr="00354B7D">
        <w:rPr>
          <w:b/>
          <w:bCs/>
          <w:lang w:val="en-GB"/>
        </w:rPr>
        <w:tab/>
        <w:t>unofficial</w:t>
      </w:r>
      <w:r w:rsidR="006450DA" w:rsidRPr="00354B7D">
        <w:rPr>
          <w:b/>
          <w:bCs/>
          <w:lang w:val="en-GB"/>
        </w:rPr>
        <w:tab/>
        <w:t>unofficially</w:t>
      </w:r>
    </w:p>
    <w:p w14:paraId="03A88940" w14:textId="17611FB7" w:rsidR="00F25E17" w:rsidRPr="00354B7D" w:rsidRDefault="00F25E17" w:rsidP="000E4F85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Kancelár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oficiálny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oficiálne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dôstojník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neoficiálny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neoficiálne</w:t>
      </w:r>
      <w:proofErr w:type="spellEnd"/>
    </w:p>
    <w:p w14:paraId="17CDA93C" w14:textId="040A7C83" w:rsidR="006450DA" w:rsidRPr="00354B7D" w:rsidRDefault="006450DA" w:rsidP="000E4F85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Admire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admired</w:t>
      </w:r>
      <w:r w:rsidRPr="00354B7D">
        <w:rPr>
          <w:b/>
          <w:bCs/>
          <w:lang w:val="en-GB"/>
        </w:rPr>
        <w:tab/>
        <w:t>admiration</w:t>
      </w:r>
      <w:r w:rsidRPr="00354B7D">
        <w:rPr>
          <w:b/>
          <w:bCs/>
          <w:lang w:val="en-GB"/>
        </w:rPr>
        <w:tab/>
        <w:t>admirer</w:t>
      </w:r>
      <w:r w:rsidRPr="00354B7D">
        <w:rPr>
          <w:b/>
          <w:bCs/>
          <w:lang w:val="en-GB"/>
        </w:rPr>
        <w:tab/>
        <w:t>admiring</w:t>
      </w:r>
      <w:r w:rsidRPr="00354B7D">
        <w:rPr>
          <w:b/>
          <w:bCs/>
          <w:lang w:val="en-GB"/>
        </w:rPr>
        <w:tab/>
        <w:t>admiringly</w:t>
      </w:r>
    </w:p>
    <w:p w14:paraId="21575694" w14:textId="3E41259C" w:rsidR="00F25E17" w:rsidRPr="00354B7D" w:rsidRDefault="00F25E17" w:rsidP="000E4F85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Obdivovať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obdivovaný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obdiv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obdivovateľ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obdivovanie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obdivovane</w:t>
      </w:r>
      <w:proofErr w:type="spellEnd"/>
    </w:p>
    <w:p w14:paraId="1D8AE956" w14:textId="644CB972" w:rsidR="006450DA" w:rsidRPr="00354B7D" w:rsidRDefault="006450DA" w:rsidP="000E4F85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Decorate</w:t>
      </w:r>
      <w:r w:rsidRPr="00354B7D">
        <w:rPr>
          <w:b/>
          <w:bCs/>
          <w:lang w:val="en-GB"/>
        </w:rPr>
        <w:tab/>
        <w:t>decorating</w:t>
      </w:r>
      <w:r w:rsidRPr="00354B7D">
        <w:rPr>
          <w:b/>
          <w:bCs/>
          <w:lang w:val="en-GB"/>
        </w:rPr>
        <w:tab/>
        <w:t>decorated</w:t>
      </w:r>
      <w:r w:rsidRPr="00354B7D">
        <w:rPr>
          <w:b/>
          <w:bCs/>
          <w:lang w:val="en-GB"/>
        </w:rPr>
        <w:tab/>
        <w:t>decoration</w:t>
      </w:r>
      <w:r w:rsidRPr="00354B7D">
        <w:rPr>
          <w:b/>
          <w:bCs/>
          <w:lang w:val="en-GB"/>
        </w:rPr>
        <w:tab/>
        <w:t>decorative</w:t>
      </w:r>
      <w:r w:rsidRPr="00354B7D">
        <w:rPr>
          <w:b/>
          <w:bCs/>
          <w:lang w:val="en-GB"/>
        </w:rPr>
        <w:tab/>
        <w:t>decorator</w:t>
      </w:r>
    </w:p>
    <w:p w14:paraId="6E733A34" w14:textId="2C7FBC9C" w:rsidR="00F25E17" w:rsidRPr="00354B7D" w:rsidRDefault="00F25E17" w:rsidP="000E4F85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Dekorovať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dekorovanie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dekorovaný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dekorácia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dekoratívny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dekoratér</w:t>
      </w:r>
      <w:proofErr w:type="spellEnd"/>
    </w:p>
    <w:p w14:paraId="443F133F" w14:textId="20BF9ACE" w:rsidR="006450DA" w:rsidRPr="00354B7D" w:rsidRDefault="006450DA" w:rsidP="000E4F85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Music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musical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musically</w:t>
      </w:r>
      <w:r w:rsidRPr="00354B7D">
        <w:rPr>
          <w:b/>
          <w:bCs/>
          <w:lang w:val="en-GB"/>
        </w:rPr>
        <w:tab/>
        <w:t>musician</w:t>
      </w:r>
    </w:p>
    <w:p w14:paraId="093BE7B4" w14:textId="12B112EF" w:rsidR="00F25E17" w:rsidRPr="00354B7D" w:rsidRDefault="00F25E17" w:rsidP="000E4F85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Hudba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hudobný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hudobne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hudobník</w:t>
      </w:r>
      <w:proofErr w:type="spellEnd"/>
    </w:p>
    <w:p w14:paraId="4F1AAA4D" w14:textId="2E300409" w:rsidR="006450DA" w:rsidRPr="00354B7D" w:rsidRDefault="006450DA" w:rsidP="000E4F85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Celebrate</w:t>
      </w:r>
      <w:r w:rsidRPr="00354B7D">
        <w:rPr>
          <w:b/>
          <w:bCs/>
          <w:lang w:val="en-GB"/>
        </w:rPr>
        <w:tab/>
        <w:t>celebrated</w:t>
      </w:r>
      <w:r w:rsidRPr="00354B7D">
        <w:rPr>
          <w:b/>
          <w:bCs/>
          <w:lang w:val="en-GB"/>
        </w:rPr>
        <w:tab/>
        <w:t>celebration</w:t>
      </w:r>
      <w:r w:rsidRPr="00354B7D">
        <w:rPr>
          <w:b/>
          <w:bCs/>
          <w:lang w:val="en-GB"/>
        </w:rPr>
        <w:tab/>
        <w:t>celebrity</w:t>
      </w:r>
    </w:p>
    <w:p w14:paraId="0317A35E" w14:textId="3B99991A" w:rsidR="00F25E17" w:rsidRPr="00354B7D" w:rsidRDefault="00F25E17" w:rsidP="000E4F85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Osláviť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slávny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oslava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celebrita</w:t>
      </w:r>
      <w:proofErr w:type="spellEnd"/>
    </w:p>
    <w:p w14:paraId="22D0ED70" w14:textId="392A1691" w:rsidR="006450DA" w:rsidRPr="00354B7D" w:rsidRDefault="006450DA" w:rsidP="000E4F85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r w:rsidRPr="00354B7D">
        <w:rPr>
          <w:b/>
          <w:bCs/>
          <w:lang w:val="en-GB"/>
        </w:rPr>
        <w:t>Bore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bored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boring</w:t>
      </w:r>
      <w:r w:rsidRPr="00354B7D">
        <w:rPr>
          <w:b/>
          <w:bCs/>
          <w:lang w:val="en-GB"/>
        </w:rPr>
        <w:tab/>
      </w:r>
      <w:r w:rsidRPr="00354B7D">
        <w:rPr>
          <w:b/>
          <w:bCs/>
          <w:lang w:val="en-GB"/>
        </w:rPr>
        <w:tab/>
        <w:t>boringly</w:t>
      </w:r>
      <w:r w:rsidRPr="00354B7D">
        <w:rPr>
          <w:b/>
          <w:bCs/>
          <w:lang w:val="en-GB"/>
        </w:rPr>
        <w:tab/>
        <w:t>boredom</w:t>
      </w:r>
    </w:p>
    <w:p w14:paraId="53244DC1" w14:textId="71241405" w:rsidR="000E4F85" w:rsidRPr="00354B7D" w:rsidRDefault="00F25E17" w:rsidP="000E4F85">
      <w:pPr>
        <w:pStyle w:val="Odsekzoznamu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54B7D">
        <w:rPr>
          <w:lang w:val="en-GB"/>
        </w:rPr>
        <w:t>Nudiť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znudený</w:t>
      </w:r>
      <w:proofErr w:type="spellEnd"/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nudný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</w:r>
      <w:proofErr w:type="spellStart"/>
      <w:r w:rsidRPr="00354B7D">
        <w:rPr>
          <w:lang w:val="en-GB"/>
        </w:rPr>
        <w:t>nudne</w:t>
      </w:r>
      <w:proofErr w:type="spellEnd"/>
      <w:r w:rsidRPr="00354B7D">
        <w:rPr>
          <w:lang w:val="en-GB"/>
        </w:rPr>
        <w:tab/>
      </w:r>
      <w:r w:rsidRPr="00354B7D">
        <w:rPr>
          <w:lang w:val="en-GB"/>
        </w:rPr>
        <w:tab/>
        <w:t>nuda</w:t>
      </w:r>
    </w:p>
    <w:sectPr w:rsidR="000E4F85" w:rsidRPr="00354B7D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230B73"/>
    <w:multiLevelType w:val="hybridMultilevel"/>
    <w:tmpl w:val="E266E216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B07EF"/>
    <w:multiLevelType w:val="hybridMultilevel"/>
    <w:tmpl w:val="01DCD4E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D5B"/>
    <w:rsid w:val="000E4F85"/>
    <w:rsid w:val="00150E19"/>
    <w:rsid w:val="00205D9E"/>
    <w:rsid w:val="002C3DD6"/>
    <w:rsid w:val="00354B7D"/>
    <w:rsid w:val="00396496"/>
    <w:rsid w:val="003A6E40"/>
    <w:rsid w:val="00465E9E"/>
    <w:rsid w:val="00565669"/>
    <w:rsid w:val="006344FD"/>
    <w:rsid w:val="006450DA"/>
    <w:rsid w:val="006A500F"/>
    <w:rsid w:val="006D3D5B"/>
    <w:rsid w:val="008C6179"/>
    <w:rsid w:val="009A0781"/>
    <w:rsid w:val="00A50F4D"/>
    <w:rsid w:val="00C6689A"/>
    <w:rsid w:val="00D65142"/>
    <w:rsid w:val="00DE6638"/>
    <w:rsid w:val="00E443D8"/>
    <w:rsid w:val="00F2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1F3D3"/>
  <w15:chartTrackingRefBased/>
  <w15:docId w15:val="{9C6424EB-0ED9-4519-9D34-9F2177C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3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207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7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9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121</TotalTime>
  <Pages>4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7</cp:revision>
  <cp:lastPrinted>2022-09-18T13:29:00Z</cp:lastPrinted>
  <dcterms:created xsi:type="dcterms:W3CDTF">2022-09-18T11:28:00Z</dcterms:created>
  <dcterms:modified xsi:type="dcterms:W3CDTF">2022-09-18T13:29:00Z</dcterms:modified>
</cp:coreProperties>
</file>