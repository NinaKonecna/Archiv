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33468" w14:textId="4723C609" w:rsidR="003A5040" w:rsidRDefault="003C54C1" w:rsidP="001F40F2">
      <w:pPr>
        <w:pStyle w:val="Nzov"/>
        <w:jc w:val="center"/>
      </w:pPr>
      <w:r>
        <w:t>Gravitačné pole</w:t>
      </w:r>
    </w:p>
    <w:p w14:paraId="413E2E75" w14:textId="77777777" w:rsidR="00B63465" w:rsidRDefault="00B63465" w:rsidP="00B63465"/>
    <w:p w14:paraId="09890C95" w14:textId="10A03118" w:rsidR="00B63465" w:rsidRDefault="003C54C1" w:rsidP="00B63465">
      <w:pPr>
        <w:pStyle w:val="Odsekzoznamu"/>
        <w:numPr>
          <w:ilvl w:val="0"/>
          <w:numId w:val="1"/>
        </w:numPr>
      </w:pPr>
      <w:r>
        <w:t>Zdrojom gravitačného poľa je každé hmotné teleso</w:t>
      </w:r>
    </w:p>
    <w:p w14:paraId="3B71182B" w14:textId="4D72B872" w:rsidR="00675540" w:rsidRDefault="00675540" w:rsidP="00B63465">
      <w:pPr>
        <w:pStyle w:val="Odsekzoznamu"/>
        <w:numPr>
          <w:ilvl w:val="0"/>
          <w:numId w:val="1"/>
        </w:numPr>
      </w:pPr>
      <w:r>
        <w:t>Newtonov gravitačný zákon</w:t>
      </w:r>
    </w:p>
    <w:p w14:paraId="3ADF9FFD" w14:textId="364268A9" w:rsidR="003C54C1" w:rsidRDefault="003C54C1" w:rsidP="00675540">
      <w:pPr>
        <w:pStyle w:val="Odsekzoznamu"/>
        <w:numPr>
          <w:ilvl w:val="1"/>
          <w:numId w:val="1"/>
        </w:numPr>
      </w:pPr>
      <w:r>
        <w:t>Dve telesá pôsobia na seba rovnako veľkou silou opačného smeru</w:t>
      </w:r>
    </w:p>
    <w:p w14:paraId="5B4033F6" w14:textId="5FB8D43E" w:rsidR="003C54C1" w:rsidRDefault="00675540" w:rsidP="00675540">
      <w:pPr>
        <w:pStyle w:val="Odsekzoznamu"/>
        <w:numPr>
          <w:ilvl w:val="1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0F91FCF" wp14:editId="3399A9DC">
                <wp:simplePos x="0" y="0"/>
                <wp:positionH relativeFrom="column">
                  <wp:posOffset>885825</wp:posOffset>
                </wp:positionH>
                <wp:positionV relativeFrom="paragraph">
                  <wp:posOffset>93345</wp:posOffset>
                </wp:positionV>
                <wp:extent cx="2419350" cy="1181100"/>
                <wp:effectExtent l="0" t="0" r="19050" b="0"/>
                <wp:wrapNone/>
                <wp:docPr id="1501713705" name="Skupin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350" cy="1181100"/>
                          <a:chOff x="0" y="0"/>
                          <a:chExt cx="2419350" cy="1181100"/>
                        </a:xfrm>
                      </wpg:grpSpPr>
                      <wps:wsp>
                        <wps:cNvPr id="1637283803" name="Ovál 1"/>
                        <wps:cNvSpPr/>
                        <wps:spPr>
                          <a:xfrm>
                            <a:off x="0" y="0"/>
                            <a:ext cx="657225" cy="6572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622499" name="Ovál 1"/>
                        <wps:cNvSpPr/>
                        <wps:spPr>
                          <a:xfrm>
                            <a:off x="1762125" y="0"/>
                            <a:ext cx="657225" cy="6572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415" name="Rovná spojnica 2"/>
                        <wps:cNvCnPr/>
                        <wps:spPr>
                          <a:xfrm>
                            <a:off x="333375" y="342900"/>
                            <a:ext cx="17716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216835" name="Rovná spojovacia šípka 3"/>
                        <wps:cNvCnPr/>
                        <wps:spPr>
                          <a:xfrm>
                            <a:off x="333375" y="276225"/>
                            <a:ext cx="7334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1119677" name="Rovná spojovacia šípka 4"/>
                        <wps:cNvCnPr/>
                        <wps:spPr>
                          <a:xfrm flipH="1">
                            <a:off x="1352550" y="276225"/>
                            <a:ext cx="7524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Textové pole 1"/>
                        <wps:cNvSpPr txBox="1"/>
                        <wps:spPr>
                          <a:xfrm>
                            <a:off x="514350" y="9525"/>
                            <a:ext cx="58102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4FE553" w14:textId="77FBA6BF" w:rsidR="003C54C1" w:rsidRPr="003C54C1" w:rsidRDefault="003C54C1" w:rsidP="00C63554">
                              <w:pPr>
                                <w:spacing w:after="0"/>
                                <w:jc w:val="center"/>
                                <w:rPr>
                                  <w:color w:val="FF000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7154277" name="Textové pole 1427154277"/>
                        <wps:cNvSpPr txBox="1"/>
                        <wps:spPr>
                          <a:xfrm>
                            <a:off x="1343025" y="9525"/>
                            <a:ext cx="58102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BEEB9E" w14:textId="74A40871" w:rsidR="003C54C1" w:rsidRPr="003C54C1" w:rsidRDefault="003C54C1" w:rsidP="00C63554">
                              <w:pPr>
                                <w:spacing w:after="0"/>
                                <w:jc w:val="center"/>
                                <w:rPr>
                                  <w:color w:val="00B05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B05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B050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B050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2833122" name="Textové pole 1512833122"/>
                        <wps:cNvSpPr txBox="1"/>
                        <wps:spPr>
                          <a:xfrm>
                            <a:off x="514350" y="571500"/>
                            <a:ext cx="1447800" cy="609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A85A97" w14:textId="28D358B1" w:rsidR="00D76147" w:rsidRPr="00D76147" w:rsidRDefault="00D76147" w:rsidP="00D76147">
                              <w:pPr>
                                <w:spacing w:after="0"/>
                                <w:jc w:val="center"/>
                                <w:rPr>
                                  <w:color w:val="00B05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F91FCF" id="Skupina 5" o:spid="_x0000_s1026" style="position:absolute;left:0;text-align:left;margin-left:69.75pt;margin-top:7.35pt;width:190.5pt;height:93pt;z-index:251670528" coordsize="24193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">
                <v:oval id="Ovál 1" o:spid="_x0000_s1027" style="position:absolute;width:6572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" fillcolor="white [3201]" strokecolor="black [3200]" strokeweight="1pt">
                  <v:stroke joinstyle="miter"/>
                </v:oval>
                <v:oval id="Ovál 1" o:spid="_x0000_s1028" style="position:absolute;left:17621;width:6572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" fillcolor="white [3201]" strokecolor="black [3200]" strokeweight="1pt">
                  <v:stroke joinstyle="miter"/>
                </v:oval>
                <v:line id="Rovná spojnica 2" o:spid="_x0000_s1029" style="position:absolute;visibility:visible;mso-wrap-style:square" from="3333,3429" to="21050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ovná spojovacia šípka 3" o:spid="_x0000_s1030" type="#_x0000_t32" style="position:absolute;left:3333;top:2762;width:73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" strokecolor="red" strokeweight=".5pt">
                  <v:stroke endarrow="block" joinstyle="miter"/>
                </v:shape>
                <v:shape id="Rovná spojovacia šípka 4" o:spid="_x0000_s1031" type="#_x0000_t32" style="position:absolute;left:13525;top:2762;width:752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" strokecolor="#00b050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1" o:spid="_x0000_s1032" type="#_x0000_t202" style="position:absolute;left:5143;top:95;width:5810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" filled="f" stroked="f" strokeweight=".5pt">
                  <v:textbox inset="0,0,0,0">
                    <w:txbxContent>
                      <w:p w14:paraId="5B4FE553" w14:textId="77FBA6BF" w:rsidR="003C54C1" w:rsidRPr="003C54C1" w:rsidRDefault="003C54C1" w:rsidP="00C63554">
                        <w:pPr>
                          <w:spacing w:after="0"/>
                          <w:jc w:val="center"/>
                          <w:rPr>
                            <w:color w:val="FF000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ové pole 1427154277" o:spid="_x0000_s1033" type="#_x0000_t202" style="position:absolute;left:13430;top:95;width:5810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" filled="f" stroked="f" strokeweight=".5pt">
                  <v:textbox inset="0,0,0,0">
                    <w:txbxContent>
                      <w:p w14:paraId="0FBEEB9E" w14:textId="74A40871" w:rsidR="003C54C1" w:rsidRPr="003C54C1" w:rsidRDefault="003C54C1" w:rsidP="00C63554">
                        <w:pPr>
                          <w:spacing w:after="0"/>
                          <w:jc w:val="center"/>
                          <w:rPr>
                            <w:color w:val="00B05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B05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B05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B050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ové pole 1512833122" o:spid="_x0000_s1034" type="#_x0000_t202" style="position:absolute;left:5143;top:5715;width:14478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" filled="f" stroked="f" strokeweight=".5pt">
                  <v:textbox inset="0,0,0,0">
                    <w:txbxContent>
                      <w:p w14:paraId="2AA85A97" w14:textId="28D358B1" w:rsidR="00D76147" w:rsidRPr="00D76147" w:rsidRDefault="00D76147" w:rsidP="00D76147">
                        <w:pPr>
                          <w:spacing w:after="0"/>
                          <w:jc w:val="center"/>
                          <w:rPr>
                            <w:color w:val="00B050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2</m:t>
                              </m:r>
                            </m:sub>
                          </m:sSub>
                        </m:oMath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F3455A5" w14:textId="77777777" w:rsidR="00675540" w:rsidRDefault="00675540" w:rsidP="00675540"/>
    <w:p w14:paraId="6856BD92" w14:textId="77777777" w:rsidR="00675540" w:rsidRDefault="00675540" w:rsidP="00675540"/>
    <w:p w14:paraId="17649C67" w14:textId="77777777" w:rsidR="00675540" w:rsidRDefault="00675540" w:rsidP="00675540"/>
    <w:p w14:paraId="4318C268" w14:textId="37CBCE04" w:rsidR="00675540" w:rsidRPr="00675540" w:rsidRDefault="00675540" w:rsidP="00675540">
      <w:pPr>
        <w:pStyle w:val="Odsekzoznamu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</w:p>
    <w:p w14:paraId="343E1303" w14:textId="744D2A30" w:rsidR="00675540" w:rsidRDefault="00675540" w:rsidP="00675540">
      <w:pPr>
        <w:pStyle w:val="Odsekzoznamu"/>
        <w:numPr>
          <w:ilvl w:val="2"/>
          <w:numId w:val="1"/>
        </w:numPr>
      </w:pPr>
      <w:r>
        <w:t> Veľkosť gravitačnej sily závisí od hmotnosti jedného telesa, od hmotnosti druhého telesa, a od druhej mocniny ich vzájomných vzdialeností</w:t>
      </w:r>
    </w:p>
    <w:p w14:paraId="1089DE9F" w14:textId="5EAEC292" w:rsidR="00675540" w:rsidRPr="00675540" w:rsidRDefault="00675540" w:rsidP="00675540">
      <w:pPr>
        <w:pStyle w:val="Odsekzoznamu"/>
        <w:numPr>
          <w:ilvl w:val="2"/>
          <w:numId w:val="1"/>
        </w:numPr>
      </w:pPr>
      <m:oMath>
        <m:r>
          <w:rPr>
            <w:rFonts w:ascii="Cambria Math" w:hAnsi="Cambria Math"/>
          </w:rPr>
          <m:t> H=</m:t>
        </m:r>
        <m:r>
          <w:rPr>
            <w:rFonts w:ascii="Cambria Math" w:eastAsiaTheme="minorEastAsia" w:hAnsi="Cambria Math"/>
          </w:rPr>
          <m:t>6,67*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-11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N*</m:t>
        </m:r>
        <m:sSup>
          <m:sSup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US"/>
          </w:rPr>
          <m:t>*k</m:t>
        </m:r>
        <m:sSup>
          <m:sSup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-2</m:t>
            </m:r>
          </m:sup>
        </m:sSup>
      </m:oMath>
    </w:p>
    <w:p w14:paraId="3B64F00E" w14:textId="77777777" w:rsidR="00675540" w:rsidRDefault="00675540" w:rsidP="00675540"/>
    <w:p w14:paraId="018F83B3" w14:textId="393A9CD5" w:rsidR="00675540" w:rsidRDefault="00675540" w:rsidP="00675540">
      <w:pPr>
        <w:pStyle w:val="Odsekzoznamu"/>
        <w:numPr>
          <w:ilvl w:val="2"/>
          <w:numId w:val="1"/>
        </w:numPr>
      </w:pPr>
      <w:r>
        <w:t>Gravitačná sila medzi zemou a telesom</w:t>
      </w:r>
    </w:p>
    <w:p w14:paraId="25447E2A" w14:textId="5092BD2D" w:rsidR="00675540" w:rsidRPr="00675540" w:rsidRDefault="00675540" w:rsidP="00675540">
      <w:pPr>
        <w:pStyle w:val="Odsekzoznamu"/>
        <w:numPr>
          <w:ilvl w:val="3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49F9D179" w14:textId="75BCA6EF" w:rsidR="00675540" w:rsidRPr="00675540" w:rsidRDefault="00675540" w:rsidP="00675540">
      <w:pPr>
        <w:pStyle w:val="Odsekzoznamu"/>
        <w:numPr>
          <w:ilvl w:val="3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eastAsiaTheme="minorEastAsia"/>
        </w:rPr>
        <w:t xml:space="preserve"> – Hmotnosť zeme</w:t>
      </w:r>
    </w:p>
    <w:p w14:paraId="49D2E004" w14:textId="2E2F0D67" w:rsidR="00675540" w:rsidRPr="00675540" w:rsidRDefault="00675540" w:rsidP="00675540">
      <w:pPr>
        <w:pStyle w:val="Odsekzoznamu"/>
        <w:numPr>
          <w:ilvl w:val="3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eastAsiaTheme="minorEastAsia"/>
        </w:rPr>
        <w:t xml:space="preserve"> – Polomer zeme</w:t>
      </w:r>
    </w:p>
    <w:p w14:paraId="6BDD9AE8" w14:textId="77777777" w:rsidR="00675540" w:rsidRDefault="00675540" w:rsidP="00675540"/>
    <w:p w14:paraId="6CA3260A" w14:textId="4E23F591" w:rsidR="00675540" w:rsidRDefault="00675540" w:rsidP="00675540">
      <w:pPr>
        <w:pStyle w:val="Odsekzoznamu"/>
        <w:numPr>
          <w:ilvl w:val="2"/>
          <w:numId w:val="1"/>
        </w:numPr>
      </w:pPr>
      <w:r>
        <w:t xml:space="preserve">Gravitačná sila </w:t>
      </w:r>
      <w:r>
        <w:t>v určitej výške nad zemou</w:t>
      </w:r>
    </w:p>
    <w:p w14:paraId="0B9C715B" w14:textId="3064B9DC" w:rsidR="00675540" w:rsidRPr="00675540" w:rsidRDefault="00675540" w:rsidP="00675540">
      <w:pPr>
        <w:pStyle w:val="Odsekzoznamu"/>
        <w:numPr>
          <w:ilvl w:val="3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*m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+h)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4C1A9FBA" w14:textId="77777777" w:rsidR="00675540" w:rsidRDefault="00675540" w:rsidP="00430508"/>
    <w:p w14:paraId="28FF11BE" w14:textId="392017FF" w:rsidR="00430508" w:rsidRDefault="009B1D16" w:rsidP="009B1D16">
      <w:pPr>
        <w:pStyle w:val="Odsekzoznamu"/>
        <w:numPr>
          <w:ilvl w:val="1"/>
          <w:numId w:val="1"/>
        </w:numPr>
      </w:pPr>
      <w:r>
        <w:t xml:space="preserve">Veličina popisujúca vlastnosti gravitačného poľa sa nazýva </w:t>
      </w:r>
      <w:r w:rsidRPr="009B1D16">
        <w:rPr>
          <w:b/>
          <w:bCs/>
        </w:rPr>
        <w:t xml:space="preserve">Intenzita </w:t>
      </w:r>
      <w:r w:rsidRPr="009B1D16">
        <w:rPr>
          <w:b/>
          <w:bCs/>
        </w:rPr>
        <w:t>gravitačného</w:t>
      </w:r>
      <w:r w:rsidRPr="009B1D16">
        <w:rPr>
          <w:b/>
          <w:bCs/>
        </w:rPr>
        <w:t xml:space="preserve"> poľa</w:t>
      </w:r>
    </w:p>
    <w:p w14:paraId="6F8E2137" w14:textId="749E2127" w:rsidR="009B1D16" w:rsidRPr="009B1D16" w:rsidRDefault="009B1D16" w:rsidP="009B1D16">
      <w:pPr>
        <w:pStyle w:val="Odsekzoznamu"/>
        <w:numPr>
          <w:ilvl w:val="2"/>
          <w:numId w:val="1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e>
            </m:acc>
          </m:num>
          <m:den>
            <m:r>
              <w:rPr>
                <w:rFonts w:ascii="Cambria Math" w:hAnsi="Cambria Math"/>
              </w:rPr>
              <m:t>m</m:t>
            </m:r>
          </m:den>
        </m:f>
      </m:oMath>
    </w:p>
    <w:p w14:paraId="289445C3" w14:textId="15B959D5" w:rsidR="009B1D16" w:rsidRDefault="009B1D16" w:rsidP="009B1D16">
      <w:pPr>
        <w:pStyle w:val="Odsekzoznamu"/>
        <w:numPr>
          <w:ilvl w:val="2"/>
          <w:numId w:val="1"/>
        </w:numPr>
      </w:pPr>
      <w:r>
        <w:t>Podiel gravitačnej sily pôsobiacej na teleso a hmotnosti tohto telesa</w:t>
      </w:r>
    </w:p>
    <w:p w14:paraId="1D997FC9" w14:textId="280C5784" w:rsidR="00B14E02" w:rsidRDefault="00B14E02" w:rsidP="009B1D16">
      <w:pPr>
        <w:pStyle w:val="Odsekzoznamu"/>
        <w:numPr>
          <w:ilvl w:val="2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5B8B9DF" wp14:editId="354921AA">
                <wp:simplePos x="0" y="0"/>
                <wp:positionH relativeFrom="column">
                  <wp:posOffset>1955165</wp:posOffset>
                </wp:positionH>
                <wp:positionV relativeFrom="paragraph">
                  <wp:posOffset>201930</wp:posOffset>
                </wp:positionV>
                <wp:extent cx="97790" cy="84455"/>
                <wp:effectExtent l="38100" t="19050" r="35560" b="48895"/>
                <wp:wrapNone/>
                <wp:docPr id="1765574911" name="Písanie rukou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7790" cy="84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25FA0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6" o:spid="_x0000_s1026" type="#_x0000_t75" style="position:absolute;margin-left:153.6pt;margin-top:15.55pt;width:8.35pt;height:7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C8ACE99" wp14:editId="1AAC5688">
                <wp:simplePos x="0" y="0"/>
                <wp:positionH relativeFrom="column">
                  <wp:posOffset>1824152</wp:posOffset>
                </wp:positionH>
                <wp:positionV relativeFrom="paragraph">
                  <wp:posOffset>460375</wp:posOffset>
                </wp:positionV>
                <wp:extent cx="106200" cy="30960"/>
                <wp:effectExtent l="38100" t="38100" r="46355" b="45720"/>
                <wp:wrapNone/>
                <wp:docPr id="1680078058" name="Písanie rukou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62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DA585" id="Písanie rukou 7" o:spid="_x0000_s1026" type="#_x0000_t75" style="position:absolute;margin-left:143.3pt;margin-top:35.9pt;width:9.05pt;height:3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">
                <v:imagedata r:id="rId8" o:title=""/>
              </v:shape>
            </w:pict>
          </mc:Fallback>
        </mc:AlternateContent>
      </w:r>
      <w:r>
        <w:t xml:space="preserve">Smer je totožný so smerom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eastAsiaTheme="minorEastAsia"/>
        </w:rPr>
        <w:t xml:space="preserve"> (do stredu zeme)</w:t>
      </w:r>
    </w:p>
    <w:p w14:paraId="1961E217" w14:textId="2B4AE6E1" w:rsidR="009B1D16" w:rsidRPr="00B14E02" w:rsidRDefault="009B1D16" w:rsidP="009B1D16">
      <w:pPr>
        <w:pStyle w:val="Odsekzoznamu"/>
        <w:numPr>
          <w:ilvl w:val="2"/>
          <w:numId w:val="1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den>
            </m:f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H*m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</w:p>
    <w:p w14:paraId="67FABE42" w14:textId="305E3D6A" w:rsidR="009B1D16" w:rsidRDefault="00B14E02" w:rsidP="009B1D16">
      <w:pPr>
        <w:pStyle w:val="Odsekzoznamu"/>
        <w:numPr>
          <w:ilvl w:val="2"/>
          <w:numId w:val="1"/>
        </w:numPr>
      </w:pPr>
      <w:r>
        <w:t>Intenzita gravitačného poľa Zeme</w:t>
      </w:r>
    </w:p>
    <w:p w14:paraId="5B17BFEC" w14:textId="48DF4F5F" w:rsidR="00B14E02" w:rsidRPr="00B63465" w:rsidRDefault="00B14E02" w:rsidP="00B14E02">
      <w:pPr>
        <w:pStyle w:val="Odsekzoznamu"/>
        <w:numPr>
          <w:ilvl w:val="2"/>
          <w:numId w:val="1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+h)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</w:p>
    <w:p w14:paraId="46573193" w14:textId="392ABA92" w:rsidR="00B14E02" w:rsidRDefault="00B14E02" w:rsidP="00B14E02"/>
    <w:p w14:paraId="3E38D4AE" w14:textId="46CE92BA" w:rsidR="00B14E02" w:rsidRDefault="00B14E02" w:rsidP="00B14E02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6EDC75" wp14:editId="33D9E35A">
                <wp:simplePos x="0" y="0"/>
                <wp:positionH relativeFrom="column">
                  <wp:posOffset>1341932</wp:posOffset>
                </wp:positionH>
                <wp:positionV relativeFrom="paragraph">
                  <wp:posOffset>165100</wp:posOffset>
                </wp:positionV>
                <wp:extent cx="0" cy="212141"/>
                <wp:effectExtent l="76200" t="0" r="57150" b="54610"/>
                <wp:wrapNone/>
                <wp:docPr id="629930561" name="Rovná spojovacia šípk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7C0A3" id="Rovná spojovacia šípka 8" o:spid="_x0000_s1026" type="#_x0000_t32" style="position:absolute;margin-left:105.65pt;margin-top:13pt;width:0;height:16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49BB56" wp14:editId="48F3CEBC">
                <wp:simplePos x="0" y="0"/>
                <wp:positionH relativeFrom="column">
                  <wp:posOffset>683971</wp:posOffset>
                </wp:positionH>
                <wp:positionV relativeFrom="paragraph">
                  <wp:posOffset>165252</wp:posOffset>
                </wp:positionV>
                <wp:extent cx="0" cy="212141"/>
                <wp:effectExtent l="76200" t="0" r="57150" b="54610"/>
                <wp:wrapNone/>
                <wp:docPr id="240586787" name="Rovná spojovacia šípk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44E4E" id="Rovná spojovacia šípka 8" o:spid="_x0000_s1026" type="#_x0000_t32" style="position:absolute;margin-left:53.85pt;margin-top:13pt;width:0;height:16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B14E02">
        <w:rPr>
          <w:b/>
          <w:bCs/>
        </w:rPr>
        <w:t>Tiažová</w:t>
      </w:r>
      <w:r w:rsidRPr="00B14E02">
        <w:rPr>
          <w:b/>
          <w:bCs/>
        </w:rPr>
        <w:t xml:space="preserve"> a gravitačná sila</w:t>
      </w:r>
    </w:p>
    <w:p w14:paraId="137F2073" w14:textId="4CB2995E" w:rsidR="00B14E02" w:rsidRDefault="00B14E02" w:rsidP="00B14E02">
      <w:pPr>
        <w:pStyle w:val="Odsekzoznamu"/>
        <w:rPr>
          <w:b/>
          <w:bCs/>
        </w:rPr>
      </w:pPr>
    </w:p>
    <w:p w14:paraId="4FBCCDDB" w14:textId="23A85EEC" w:rsidR="00B14E02" w:rsidRPr="00B14E02" w:rsidRDefault="00B14E02" w:rsidP="00B14E02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 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sub>
        </m:sSub>
      </m:oMath>
      <w:r>
        <w:rPr>
          <w:rFonts w:eastAsiaTheme="minorEastAsia"/>
          <w:b/>
          <w:bCs/>
        </w:rPr>
        <w:tab/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     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sub>
        </m:sSub>
      </m:oMath>
      <w:r>
        <w:rPr>
          <w:rFonts w:eastAsiaTheme="minorEastAsia"/>
          <w:b/>
          <w:bCs/>
        </w:rPr>
        <w:tab/>
      </w:r>
    </w:p>
    <w:p w14:paraId="4391E9A2" w14:textId="5935D78A" w:rsidR="00B14E02" w:rsidRPr="00341F5E" w:rsidRDefault="00B14E02" w:rsidP="00B14E02">
      <w:pPr>
        <w:pStyle w:val="Odsekzoznamu"/>
        <w:numPr>
          <w:ilvl w:val="1"/>
          <w:numId w:val="1"/>
        </w:numPr>
        <w:rPr>
          <w:b/>
          <w:bCs/>
        </w:rPr>
      </w:pPr>
      <w:r>
        <w:t> 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sub>
        </m:sSub>
      </m:oMath>
      <w:r>
        <w:rPr>
          <w:rFonts w:eastAsiaTheme="minorEastAsia"/>
          <w:b/>
          <w:bCs/>
        </w:rPr>
        <w:t xml:space="preserve"> - </w:t>
      </w:r>
      <w:r>
        <w:t>Výslednica gravitačnej a odstredivej sily</w:t>
      </w:r>
    </w:p>
    <w:p w14:paraId="14F64D96" w14:textId="77777777" w:rsidR="00341F5E" w:rsidRDefault="00341F5E" w:rsidP="00341F5E">
      <w:pPr>
        <w:rPr>
          <w:b/>
          <w:bCs/>
        </w:rPr>
      </w:pPr>
    </w:p>
    <w:p w14:paraId="4AE2B6CA" w14:textId="77777777" w:rsidR="00341F5E" w:rsidRDefault="00341F5E" w:rsidP="00341F5E">
      <w:pPr>
        <w:rPr>
          <w:b/>
          <w:bCs/>
        </w:rPr>
      </w:pPr>
    </w:p>
    <w:p w14:paraId="19723136" w14:textId="3A962145" w:rsidR="00341F5E" w:rsidRPr="00341F5E" w:rsidRDefault="00341F5E" w:rsidP="00341F5E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rFonts w:eastAsia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437CCF" wp14:editId="25BCD2FB">
                <wp:simplePos x="0" y="0"/>
                <wp:positionH relativeFrom="column">
                  <wp:posOffset>5112714</wp:posOffset>
                </wp:positionH>
                <wp:positionV relativeFrom="paragraph">
                  <wp:posOffset>924916</wp:posOffset>
                </wp:positionV>
                <wp:extent cx="223723" cy="212140"/>
                <wp:effectExtent l="38100" t="0" r="24130" b="54610"/>
                <wp:wrapNone/>
                <wp:docPr id="841130179" name="Rovná spojovacia šípk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723" cy="212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C06B" id="Rovná spojovacia šípka 11" o:spid="_x0000_s1026" type="#_x0000_t32" style="position:absolute;margin-left:402.6pt;margin-top:72.85pt;width:17.6pt;height:16.7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6D5345" wp14:editId="194667AA">
                <wp:simplePos x="0" y="0"/>
                <wp:positionH relativeFrom="column">
                  <wp:posOffset>4875581</wp:posOffset>
                </wp:positionH>
                <wp:positionV relativeFrom="paragraph">
                  <wp:posOffset>665074</wp:posOffset>
                </wp:positionV>
                <wp:extent cx="0" cy="263347"/>
                <wp:effectExtent l="76200" t="0" r="57150" b="60960"/>
                <wp:wrapNone/>
                <wp:docPr id="1748285321" name="Rovná spojovacia šípk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3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E79B1" id="Rovná spojovacia šípka 11" o:spid="_x0000_s1026" type="#_x0000_t32" style="position:absolute;margin-left:383.9pt;margin-top:52.35pt;width:0;height:20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" strokecolor="red" strokeweight=".5pt">
                <v:stroke endarrow="block" joinstyle="miter"/>
              </v:shape>
            </w:pict>
          </mc:Fallback>
        </mc:AlternateContent>
      </w:r>
      <w:r w:rsidRPr="00341F5E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F1D27D" wp14:editId="1108F56D">
                <wp:simplePos x="0" y="0"/>
                <wp:positionH relativeFrom="column">
                  <wp:posOffset>4448276</wp:posOffset>
                </wp:positionH>
                <wp:positionV relativeFrom="paragraph">
                  <wp:posOffset>596672</wp:posOffset>
                </wp:positionV>
                <wp:extent cx="1447800" cy="609600"/>
                <wp:effectExtent l="0" t="0" r="0" b="0"/>
                <wp:wrapNone/>
                <wp:docPr id="58903791" name="Textové pole 58903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BAD99B" w14:textId="77777777" w:rsidR="00341F5E" w:rsidRPr="00341F5E" w:rsidRDefault="00341F5E" w:rsidP="00C63554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g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1D27D" id="Textové pole 58903791" o:spid="_x0000_s1035" type="#_x0000_t202" style="position:absolute;left:0;text-align:left;margin-left:350.25pt;margin-top:47pt;width:114pt;height:4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" filled="f" stroked="f" strokeweight=".5pt">
                <v:textbox inset="0,0,0,0">
                  <w:txbxContent>
                    <w:p w14:paraId="4ABAD99B" w14:textId="77777777" w:rsidR="00341F5E" w:rsidRPr="00341F5E" w:rsidRDefault="00341F5E" w:rsidP="00C63554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g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341F5E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9CF1F9" wp14:editId="56BF7EB0">
                <wp:simplePos x="0" y="0"/>
                <wp:positionH relativeFrom="column">
                  <wp:posOffset>4003091</wp:posOffset>
                </wp:positionH>
                <wp:positionV relativeFrom="paragraph">
                  <wp:posOffset>576478</wp:posOffset>
                </wp:positionV>
                <wp:extent cx="1447800" cy="609600"/>
                <wp:effectExtent l="0" t="0" r="0" b="0"/>
                <wp:wrapNone/>
                <wp:docPr id="949336802" name="Textové pole 949336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FE11FE" w14:textId="31134B09" w:rsidR="00341F5E" w:rsidRPr="00341F5E" w:rsidRDefault="00341F5E" w:rsidP="00C63554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g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CF1F9" id="Textové pole 949336802" o:spid="_x0000_s1036" type="#_x0000_t202" style="position:absolute;left:0;text-align:left;margin-left:315.2pt;margin-top:45.4pt;width:114pt;height:4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" filled="f" stroked="f" strokeweight=".5pt">
                <v:textbox inset="0,0,0,0">
                  <w:txbxContent>
                    <w:p w14:paraId="35FE11FE" w14:textId="31134B09" w:rsidR="00341F5E" w:rsidRPr="00341F5E" w:rsidRDefault="00341F5E" w:rsidP="00C63554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g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DD9A88" wp14:editId="6439BDE0">
                <wp:simplePos x="0" y="0"/>
                <wp:positionH relativeFrom="column">
                  <wp:posOffset>5335905</wp:posOffset>
                </wp:positionH>
                <wp:positionV relativeFrom="paragraph">
                  <wp:posOffset>929462</wp:posOffset>
                </wp:positionV>
                <wp:extent cx="395021" cy="0"/>
                <wp:effectExtent l="0" t="76200" r="24130" b="95250"/>
                <wp:wrapNone/>
                <wp:docPr id="898317094" name="Rovná spojovacia šípk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02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E00D8" id="Rovná spojovacia šípka 10" o:spid="_x0000_s1026" type="#_x0000_t32" style="position:absolute;margin-left:420.15pt;margin-top:73.2pt;width:31.1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" strokecolor="#00b050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FAA91F" wp14:editId="585DD7CD">
                <wp:simplePos x="0" y="0"/>
                <wp:positionH relativeFrom="column">
                  <wp:posOffset>4875581</wp:posOffset>
                </wp:positionH>
                <wp:positionV relativeFrom="paragraph">
                  <wp:posOffset>662026</wp:posOffset>
                </wp:positionV>
                <wp:extent cx="395021" cy="0"/>
                <wp:effectExtent l="0" t="76200" r="24130" b="95250"/>
                <wp:wrapNone/>
                <wp:docPr id="173404763" name="Rovná spojovacia šípk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02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A401C" id="Rovná spojovacia šípka 10" o:spid="_x0000_s1026" type="#_x0000_t32" style="position:absolute;margin-left:383.9pt;margin-top:52.15pt;width:31.1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" strokecolor="#00b050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8C454E" wp14:editId="739E9CD9">
                <wp:simplePos x="0" y="0"/>
                <wp:positionH relativeFrom="column">
                  <wp:posOffset>4111676</wp:posOffset>
                </wp:positionH>
                <wp:positionV relativeFrom="paragraph">
                  <wp:posOffset>666039</wp:posOffset>
                </wp:positionV>
                <wp:extent cx="1399718" cy="1399718"/>
                <wp:effectExtent l="0" t="0" r="10160" b="10160"/>
                <wp:wrapNone/>
                <wp:docPr id="238785034" name="Ová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718" cy="139971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0BC5F2" id="Ovál 9" o:spid="_x0000_s1026" style="position:absolute;margin-left:323.75pt;margin-top:52.45pt;width:110.2pt;height:110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" filled="f" strokecolor="black [3200]" strokeweight="1pt">
                <v:stroke joinstyle="miter"/>
              </v:oval>
            </w:pict>
          </mc:Fallback>
        </mc:AlternateContent>
      </w:r>
      <w:r w:rsidRPr="00341F5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89CFAA" wp14:editId="7109277F">
                <wp:simplePos x="0" y="0"/>
                <wp:positionH relativeFrom="column">
                  <wp:posOffset>5158105</wp:posOffset>
                </wp:positionH>
                <wp:positionV relativeFrom="paragraph">
                  <wp:posOffset>1036752</wp:posOffset>
                </wp:positionV>
                <wp:extent cx="1037844" cy="370332"/>
                <wp:effectExtent l="0" t="0" r="10160" b="10795"/>
                <wp:wrapNone/>
                <wp:docPr id="166470460" name="Textové pole 166470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844" cy="370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DC2E5D" w14:textId="5AB3BD78" w:rsidR="00341F5E" w:rsidRPr="00341F5E" w:rsidRDefault="00341F5E" w:rsidP="00341F5E">
                            <w:pPr>
                              <w:spacing w:after="0"/>
                              <w:jc w:val="center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 w:rsidRPr="00341F5E">
                              <w:rPr>
                                <w:color w:val="000000" w:themeColor="text1"/>
                              </w:rPr>
                              <w:t xml:space="preserve">)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od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9CFAA" id="Textové pole 166470460" o:spid="_x0000_s1037" type="#_x0000_t202" style="position:absolute;left:0;text-align:left;margin-left:406.15pt;margin-top:81.65pt;width:81.7pt;height:29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" filled="f" stroked="f" strokeweight=".5pt">
                <v:textbox inset="0,0,0,0">
                  <w:txbxContent>
                    <w:p w14:paraId="7EDC2E5D" w14:textId="5AB3BD78" w:rsidR="00341F5E" w:rsidRPr="00341F5E" w:rsidRDefault="00341F5E" w:rsidP="00341F5E">
                      <w:pPr>
                        <w:spacing w:after="0"/>
                        <w:jc w:val="center"/>
                        <w:rPr>
                          <w:color w:val="00B050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r w:rsidRPr="00341F5E">
                        <w:rPr>
                          <w:color w:val="000000" w:themeColor="text1"/>
                        </w:rPr>
                        <w:t xml:space="preserve">)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5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50"/>
                              </w:rPr>
                              <m:t>od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  <w:r w:rsidRPr="00341F5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640CCB" wp14:editId="751E1A13">
                <wp:simplePos x="0" y="0"/>
                <wp:positionH relativeFrom="column">
                  <wp:posOffset>5071720</wp:posOffset>
                </wp:positionH>
                <wp:positionV relativeFrom="paragraph">
                  <wp:posOffset>572592</wp:posOffset>
                </wp:positionV>
                <wp:extent cx="1037844" cy="370332"/>
                <wp:effectExtent l="0" t="0" r="10160" b="10795"/>
                <wp:wrapNone/>
                <wp:docPr id="894804401" name="Textové pole 894804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844" cy="370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BDE88B" w14:textId="33F68698" w:rsidR="00341F5E" w:rsidRPr="00341F5E" w:rsidRDefault="00341F5E" w:rsidP="00341F5E">
                            <w:pPr>
                              <w:spacing w:after="0"/>
                              <w:jc w:val="center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341F5E">
                              <w:rPr>
                                <w:color w:val="000000" w:themeColor="text1"/>
                              </w:rPr>
                              <w:t xml:space="preserve">)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od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40CCB" id="Textové pole 894804401" o:spid="_x0000_s1038" type="#_x0000_t202" style="position:absolute;left:0;text-align:left;margin-left:399.35pt;margin-top:45.1pt;width:81.7pt;height:29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" filled="f" stroked="f" strokeweight=".5pt">
                <v:textbox inset="0,0,0,0">
                  <w:txbxContent>
                    <w:p w14:paraId="4EBDE88B" w14:textId="33F68698" w:rsidR="00341F5E" w:rsidRPr="00341F5E" w:rsidRDefault="00341F5E" w:rsidP="00341F5E">
                      <w:pPr>
                        <w:spacing w:after="0"/>
                        <w:jc w:val="center"/>
                        <w:rPr>
                          <w:color w:val="00B050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 w:rsidRPr="00341F5E">
                        <w:rPr>
                          <w:color w:val="000000" w:themeColor="text1"/>
                        </w:rPr>
                        <w:t xml:space="preserve">)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5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50"/>
                              </w:rPr>
                              <m:t>od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  <w:r w:rsidRPr="00341F5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C10A95" wp14:editId="2D74104F">
                <wp:simplePos x="0" y="0"/>
                <wp:positionH relativeFrom="column">
                  <wp:posOffset>4571619</wp:posOffset>
                </wp:positionH>
                <wp:positionV relativeFrom="paragraph">
                  <wp:posOffset>341859</wp:posOffset>
                </wp:positionV>
                <wp:extent cx="1037844" cy="370332"/>
                <wp:effectExtent l="0" t="0" r="10160" b="10795"/>
                <wp:wrapNone/>
                <wp:docPr id="1219502931" name="Textové pole 1219502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844" cy="370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4DC0F1" w14:textId="0F039D19" w:rsidR="00341F5E" w:rsidRPr="00341F5E" w:rsidRDefault="00341F5E" w:rsidP="00C63554">
                            <w:pPr>
                              <w:spacing w:after="0"/>
                              <w:jc w:val="center"/>
                              <w:rPr>
                                <w:color w:val="00B050"/>
                              </w:rPr>
                            </w:pPr>
                            <w:r w:rsidRPr="00341F5E">
                              <w:rPr>
                                <w:color w:val="000000" w:themeColor="text1"/>
                              </w:rPr>
                              <w:t xml:space="preserve">1)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od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10A95" id="Textové pole 1219502931" o:spid="_x0000_s1039" type="#_x0000_t202" style="position:absolute;left:0;text-align:left;margin-left:359.95pt;margin-top:26.9pt;width:81.7pt;height:2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" filled="f" stroked="f" strokeweight=".5pt">
                <v:textbox inset="0,0,0,0">
                  <w:txbxContent>
                    <w:p w14:paraId="4A4DC0F1" w14:textId="0F039D19" w:rsidR="00341F5E" w:rsidRPr="00341F5E" w:rsidRDefault="00341F5E" w:rsidP="00C63554">
                      <w:pPr>
                        <w:spacing w:after="0"/>
                        <w:jc w:val="center"/>
                        <w:rPr>
                          <w:color w:val="00B050"/>
                        </w:rPr>
                      </w:pPr>
                      <w:r w:rsidRPr="00341F5E">
                        <w:rPr>
                          <w:color w:val="000000" w:themeColor="text1"/>
                        </w:rPr>
                        <w:t xml:space="preserve">1)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5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50"/>
                              </w:rPr>
                              <m:t>od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t> Póly zeme</w:t>
      </w:r>
    </w:p>
    <w:p w14:paraId="28D54985" w14:textId="0C7F9008" w:rsidR="00341F5E" w:rsidRPr="00341F5E" w:rsidRDefault="00341F5E" w:rsidP="00341F5E">
      <w:pPr>
        <w:pStyle w:val="Odsekzoznamu"/>
        <w:numPr>
          <w:ilvl w:val="2"/>
          <w:numId w:val="1"/>
        </w:num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od</m:t>
            </m:r>
          </m:sub>
        </m:sSub>
        <m:r>
          <w:rPr>
            <w:rFonts w:ascii="Cambria Math" w:hAnsi="Cambria Math"/>
          </w:rPr>
          <m:t>=min=0 N</m:t>
        </m:r>
      </m:oMath>
    </w:p>
    <w:p w14:paraId="6F33E335" w14:textId="0E963858" w:rsidR="00341F5E" w:rsidRPr="00341F5E" w:rsidRDefault="00341F5E" w:rsidP="00341F5E">
      <w:pPr>
        <w:pStyle w:val="Odsekzoznamu"/>
        <w:numPr>
          <w:ilvl w:val="2"/>
          <w:numId w:val="1"/>
        </w:numPr>
      </w:pPr>
      <m:oMath>
        <m:r>
          <w:rPr>
            <w:rFonts w:ascii="Cambria Math" w:hAnsi="Cambria Math"/>
          </w:rPr>
          <m:t>g=</m:t>
        </m:r>
        <m:r>
          <w:rPr>
            <w:rFonts w:ascii="Cambria Math" w:eastAsiaTheme="minorEastAsia" w:hAnsi="Cambria Math"/>
          </w:rPr>
          <m:t>9, 83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</m:oMath>
    </w:p>
    <w:p w14:paraId="6E75D69A" w14:textId="62C9568B" w:rsidR="00341F5E" w:rsidRPr="00341F5E" w:rsidRDefault="00341F5E" w:rsidP="00341F5E">
      <w:pPr>
        <w:pStyle w:val="Odsekzoznamu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=max</m:t>
        </m:r>
      </m:oMath>
    </w:p>
    <w:p w14:paraId="00DE6743" w14:textId="295982F4" w:rsidR="00341F5E" w:rsidRDefault="00341F5E" w:rsidP="00F84350">
      <w:pPr>
        <w:pStyle w:val="Odsekzoznamu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</w:p>
    <w:p w14:paraId="7660BC07" w14:textId="69E6CC91" w:rsidR="00341F5E" w:rsidRDefault="00341F5E" w:rsidP="00341F5E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42C1E6" wp14:editId="4D1F0881">
                <wp:simplePos x="0" y="0"/>
                <wp:positionH relativeFrom="column">
                  <wp:posOffset>5226710</wp:posOffset>
                </wp:positionH>
                <wp:positionV relativeFrom="paragraph">
                  <wp:posOffset>264947</wp:posOffset>
                </wp:positionV>
                <wp:extent cx="287630" cy="0"/>
                <wp:effectExtent l="38100" t="76200" r="0" b="95250"/>
                <wp:wrapNone/>
                <wp:docPr id="1165922564" name="Rovná spojovacia šíp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6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26473" id="Rovná spojovacia šípka 12" o:spid="_x0000_s1026" type="#_x0000_t32" style="position:absolute;margin-left:411.55pt;margin-top:20.85pt;width:22.65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" strokecolor="red" strokeweight=".5pt">
                <v:stroke endarrow="block" joinstyle="miter"/>
              </v:shape>
            </w:pict>
          </mc:Fallback>
        </mc:AlternateContent>
      </w:r>
      <w:r w:rsidRPr="00341F5E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B5E043" wp14:editId="246C92F1">
                <wp:simplePos x="0" y="0"/>
                <wp:positionH relativeFrom="column">
                  <wp:posOffset>3679063</wp:posOffset>
                </wp:positionH>
                <wp:positionV relativeFrom="paragraph">
                  <wp:posOffset>209550</wp:posOffset>
                </wp:positionV>
                <wp:extent cx="1447800" cy="609600"/>
                <wp:effectExtent l="0" t="0" r="0" b="0"/>
                <wp:wrapNone/>
                <wp:docPr id="430136574" name="Textové pole 430136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7A9507" w14:textId="78B90F84" w:rsidR="00341F5E" w:rsidRPr="00341F5E" w:rsidRDefault="00341F5E" w:rsidP="00C6355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41F5E">
                              <w:rPr>
                                <w:color w:val="000000" w:themeColor="text1"/>
                              </w:rPr>
                              <w:t>Zem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5E043" id="Textové pole 430136574" o:spid="_x0000_s1040" type="#_x0000_t202" style="position:absolute;margin-left:289.7pt;margin-top:16.5pt;width:114pt;height:4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" filled="f" stroked="f" strokeweight=".5pt">
                <v:textbox inset="0,0,0,0">
                  <w:txbxContent>
                    <w:p w14:paraId="2A7A9507" w14:textId="78B90F84" w:rsidR="00341F5E" w:rsidRPr="00341F5E" w:rsidRDefault="00341F5E" w:rsidP="00C6355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341F5E">
                        <w:rPr>
                          <w:color w:val="000000" w:themeColor="text1"/>
                        </w:rPr>
                        <w:t>Zem</w:t>
                      </w:r>
                    </w:p>
                  </w:txbxContent>
                </v:textbox>
              </v:shape>
            </w:pict>
          </mc:Fallback>
        </mc:AlternateContent>
      </w:r>
      <w:r w:rsidRPr="00341F5E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6045E4" wp14:editId="471E3673">
                <wp:simplePos x="0" y="0"/>
                <wp:positionH relativeFrom="column">
                  <wp:posOffset>4616399</wp:posOffset>
                </wp:positionH>
                <wp:positionV relativeFrom="paragraph">
                  <wp:posOffset>100610</wp:posOffset>
                </wp:positionV>
                <wp:extent cx="1447800" cy="609600"/>
                <wp:effectExtent l="0" t="0" r="0" b="0"/>
                <wp:wrapNone/>
                <wp:docPr id="1289703104" name="Textové pole 1289703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54D69A" w14:textId="77777777" w:rsidR="00341F5E" w:rsidRPr="00341F5E" w:rsidRDefault="00341F5E" w:rsidP="00C63554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g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045E4" id="Textové pole 1289703104" o:spid="_x0000_s1041" type="#_x0000_t202" style="position:absolute;margin-left:363.5pt;margin-top:7.9pt;width:114pt;height:4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" filled="f" stroked="f" strokeweight=".5pt">
                <v:textbox inset="0,0,0,0">
                  <w:txbxContent>
                    <w:p w14:paraId="4B54D69A" w14:textId="77777777" w:rsidR="00341F5E" w:rsidRPr="00341F5E" w:rsidRDefault="00341F5E" w:rsidP="00C63554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g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DBAD32" wp14:editId="154EFD59">
                <wp:simplePos x="0" y="0"/>
                <wp:positionH relativeFrom="column">
                  <wp:posOffset>5523179</wp:posOffset>
                </wp:positionH>
                <wp:positionV relativeFrom="paragraph">
                  <wp:posOffset>265100</wp:posOffset>
                </wp:positionV>
                <wp:extent cx="395021" cy="0"/>
                <wp:effectExtent l="0" t="76200" r="24130" b="95250"/>
                <wp:wrapNone/>
                <wp:docPr id="835147877" name="Rovná spojovacia šípk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02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50008" id="Rovná spojovacia šípka 10" o:spid="_x0000_s1026" type="#_x0000_t32" style="position:absolute;margin-left:434.9pt;margin-top:20.85pt;width:31.1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" strokecolor="#00b050" strokeweight=".5pt">
                <v:stroke endarrow="block" joinstyle="miter"/>
              </v:shape>
            </w:pict>
          </mc:Fallback>
        </mc:AlternateContent>
      </w:r>
    </w:p>
    <w:p w14:paraId="58219314" w14:textId="62F49AF8" w:rsidR="00341F5E" w:rsidRPr="00341F5E" w:rsidRDefault="00341F5E" w:rsidP="00341F5E">
      <w:pPr>
        <w:pStyle w:val="Odsekzoznamu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EA036B" wp14:editId="76BCA8E1">
                <wp:simplePos x="0" y="0"/>
                <wp:positionH relativeFrom="column">
                  <wp:posOffset>1334271</wp:posOffset>
                </wp:positionH>
                <wp:positionV relativeFrom="paragraph">
                  <wp:posOffset>277325</wp:posOffset>
                </wp:positionV>
                <wp:extent cx="45719" cy="214791"/>
                <wp:effectExtent l="95250" t="0" r="50165" b="90170"/>
                <wp:wrapNone/>
                <wp:docPr id="1070959899" name="Spojnica: zalomená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4791"/>
                        </a:xfrm>
                        <a:prstGeom prst="bentConnector3">
                          <a:avLst>
                            <a:gd name="adj1" fmla="val 3049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4C26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pojnica: zalomená 14" o:spid="_x0000_s1026" type="#_x0000_t34" style="position:absolute;margin-left:105.05pt;margin-top:21.85pt;width:3.6pt;height:16.9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" adj="65864" strokecolor="black [3200]" strokeweight=".5pt">
                <v:stroke endarrow="block"/>
              </v:shape>
            </w:pict>
          </mc:Fallback>
        </mc:AlternateContent>
      </w:r>
      <w:r>
        <w:rPr>
          <w:rFonts w:eastAsiaTheme="minorEastAsia"/>
          <w:b/>
          <w:bCs/>
        </w:rPr>
        <w:t> Ľubovoľná zemepisná šírka</w:t>
      </w:r>
    </w:p>
    <w:p w14:paraId="6D7BAE60" w14:textId="31D4FFF9" w:rsidR="00341F5E" w:rsidRDefault="00341F5E" w:rsidP="00341F5E">
      <w:pPr>
        <w:pStyle w:val="Odsekzoznamu"/>
        <w:numPr>
          <w:ilvl w:val="2"/>
          <w:numId w:val="1"/>
        </w:num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</m:e>
        </m:acc>
        <m:r>
          <w:rPr>
            <w:rFonts w:ascii="Cambria Math" w:eastAsiaTheme="minorEastAsia" w:hAnsi="Cambria Math"/>
          </w:rPr>
          <m:t>-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od</m:t>
                </m:r>
              </m:sub>
            </m:sSub>
          </m:e>
        </m:acc>
      </m:oMath>
    </w:p>
    <w:p w14:paraId="3E7D7DFD" w14:textId="6C7F8D67" w:rsidR="00341F5E" w:rsidRDefault="00341F5E" w:rsidP="00341F5E">
      <w:pPr>
        <w:pStyle w:val="Odsekzoznamu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Smer – zvislý nadol</w:t>
      </w:r>
    </w:p>
    <w:p w14:paraId="1B55D440" w14:textId="6EE35462" w:rsidR="00341F5E" w:rsidRPr="00341F5E" w:rsidRDefault="00341F5E" w:rsidP="00341F5E">
      <w:pPr>
        <w:pStyle w:val="Odsekzoznamu"/>
        <w:numPr>
          <w:ilvl w:val="2"/>
          <w:numId w:val="1"/>
        </w:numPr>
      </w:pPr>
      <m:oMath>
        <m:r>
          <w:rPr>
            <w:rFonts w:ascii="Cambria Math" w:hAnsi="Cambria Math"/>
          </w:rPr>
          <m:t>g=</m:t>
        </m:r>
        <m:r>
          <w:rPr>
            <w:rFonts w:ascii="Cambria Math" w:eastAsiaTheme="minorEastAsia" w:hAnsi="Cambria Math"/>
          </w:rPr>
          <m:t>9, 83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</m:oMath>
    </w:p>
    <w:p w14:paraId="67E93DD9" w14:textId="416217B1" w:rsidR="00341F5E" w:rsidRPr="00341F5E" w:rsidRDefault="00341F5E" w:rsidP="00341F5E">
      <w:pPr>
        <w:rPr>
          <w:rFonts w:eastAsiaTheme="minorEastAsia"/>
        </w:rPr>
      </w:pPr>
    </w:p>
    <w:p w14:paraId="3C830A94" w14:textId="117C886E" w:rsidR="00341F5E" w:rsidRPr="00341F5E" w:rsidRDefault="00341F5E" w:rsidP="00341F5E">
      <w:pPr>
        <w:pStyle w:val="Odsekzoznamu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  <w:b/>
          <w:bCs/>
        </w:rPr>
        <w:t xml:space="preserve"> Rovník </w:t>
      </w:r>
    </w:p>
    <w:p w14:paraId="1F2300AA" w14:textId="28C3E7DA" w:rsidR="00341F5E" w:rsidRDefault="00341F5E" w:rsidP="00341F5E">
      <w:pPr>
        <w:pStyle w:val="Odsekzoznamu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od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max</m:t>
        </m:r>
      </m:oMath>
    </w:p>
    <w:p w14:paraId="5CCC4945" w14:textId="02A48E0C" w:rsidR="00341F5E" w:rsidRPr="00341F5E" w:rsidRDefault="00341F5E" w:rsidP="00341F5E">
      <w:pPr>
        <w:pStyle w:val="Odsekzoznamu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  <w:lang w:val="en-US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od</m:t>
            </m:r>
          </m:sub>
        </m:sSub>
      </m:oMath>
    </w:p>
    <w:p w14:paraId="52A9F296" w14:textId="7814E8E7" w:rsidR="00341F5E" w:rsidRPr="00341F5E" w:rsidRDefault="00341F5E" w:rsidP="00341F5E">
      <w:pPr>
        <w:pStyle w:val="Odsekzoznamu"/>
        <w:numPr>
          <w:ilvl w:val="2"/>
          <w:numId w:val="1"/>
        </w:numPr>
      </w:pPr>
      <m:oMath>
        <m:r>
          <w:rPr>
            <w:rFonts w:ascii="Cambria Math" w:hAnsi="Cambria Math"/>
          </w:rPr>
          <m:t>g=</m:t>
        </m:r>
        <m:r>
          <w:rPr>
            <w:rFonts w:ascii="Cambria Math" w:eastAsiaTheme="minorEastAsia" w:hAnsi="Cambria Math"/>
          </w:rPr>
          <m:t xml:space="preserve">9, </m:t>
        </m:r>
        <m:r>
          <w:rPr>
            <w:rFonts w:ascii="Cambria Math" w:eastAsiaTheme="minorEastAsia" w:hAnsi="Cambria Math"/>
          </w:rPr>
          <m:t>78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</m:oMath>
    </w:p>
    <w:sectPr w:rsidR="00341F5E" w:rsidRPr="00341F5E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605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C1"/>
    <w:rsid w:val="001F40F2"/>
    <w:rsid w:val="00341F5E"/>
    <w:rsid w:val="003A5040"/>
    <w:rsid w:val="003C54C1"/>
    <w:rsid w:val="00430508"/>
    <w:rsid w:val="00675540"/>
    <w:rsid w:val="009B1D16"/>
    <w:rsid w:val="00B14E02"/>
    <w:rsid w:val="00B63465"/>
    <w:rsid w:val="00C63554"/>
    <w:rsid w:val="00D7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AB122"/>
  <w15:chartTrackingRefBased/>
  <w15:docId w15:val="{60E448B4-9EBB-4C13-9708-CFC096687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D761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8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9:27:19.1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1 235 24575,'5'-2'0,"-1"1"0,1-1 0,-1-1 0,0 1 0,1-1 0,-1 1 0,0-1 0,5-6 0,8-4 0,22-14 0,0-3 0,64-62 0,-78 56-1365,-17 27-5461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9:27:20.0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88 24575,'24'0'-124,"-1"-1"0,1-2 0,-1 0 0,0-1 0,0-2 0,0 0-1,-1-2 1,0-1 0,0 0 0,31-19 0,-40 17-6702</inkml:trace>
</inkml:ink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82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5</cp:revision>
  <dcterms:created xsi:type="dcterms:W3CDTF">2023-10-09T18:20:00Z</dcterms:created>
  <dcterms:modified xsi:type="dcterms:W3CDTF">2023-10-09T19:42:00Z</dcterms:modified>
</cp:coreProperties>
</file>