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7C333" w14:textId="77777777" w:rsidR="003965AB" w:rsidRDefault="003965AB" w:rsidP="001F40F2">
      <w:pPr>
        <w:pStyle w:val="Nzov"/>
        <w:jc w:val="center"/>
      </w:pPr>
      <w:r>
        <w:t xml:space="preserve">Poškodenia a ochorenia obehovej sústavy </w:t>
      </w:r>
    </w:p>
    <w:p w14:paraId="2084D80A" w14:textId="2F871DAE" w:rsidR="003A5040" w:rsidRDefault="003965AB" w:rsidP="001F40F2">
      <w:pPr>
        <w:pStyle w:val="Nzov"/>
        <w:jc w:val="center"/>
      </w:pPr>
      <w:r>
        <w:t>(Kardiovaskulárne ochorenia)</w:t>
      </w:r>
    </w:p>
    <w:p w14:paraId="2360C423" w14:textId="77777777" w:rsidR="00B63465" w:rsidRDefault="00B63465" w:rsidP="00B63465"/>
    <w:p w14:paraId="0A15AC26" w14:textId="77777777" w:rsidR="00C0749E" w:rsidRDefault="00C0749E" w:rsidP="00B63465">
      <w:pPr>
        <w:pStyle w:val="Odsekzoznamu"/>
        <w:numPr>
          <w:ilvl w:val="0"/>
          <w:numId w:val="1"/>
        </w:numPr>
      </w:pPr>
      <w:r>
        <w:t xml:space="preserve">Príčiny: </w:t>
      </w:r>
    </w:p>
    <w:p w14:paraId="525137A6" w14:textId="4245C7FA" w:rsidR="00B63465" w:rsidRDefault="00C0749E" w:rsidP="00C0749E">
      <w:pPr>
        <w:pStyle w:val="Odsekzoznamu"/>
        <w:numPr>
          <w:ilvl w:val="1"/>
          <w:numId w:val="1"/>
        </w:numPr>
      </w:pPr>
      <w:r>
        <w:t>Nesprávny životný štýl (napr. alkohol, nezdravé jedlá, obezita)</w:t>
      </w:r>
    </w:p>
    <w:p w14:paraId="0E4EB5C3" w14:textId="1E639FE8" w:rsidR="00C0749E" w:rsidRDefault="00C0749E" w:rsidP="00C0749E">
      <w:pPr>
        <w:pStyle w:val="Odsekzoznamu"/>
        <w:numPr>
          <w:ilvl w:val="1"/>
          <w:numId w:val="1"/>
        </w:numPr>
      </w:pPr>
      <w:r>
        <w:t> Nedostatok spánku</w:t>
      </w:r>
    </w:p>
    <w:p w14:paraId="6EFA41CC" w14:textId="388BC96E" w:rsidR="00C0749E" w:rsidRDefault="00C0749E" w:rsidP="00C0749E">
      <w:pPr>
        <w:pStyle w:val="Odsekzoznamu"/>
        <w:numPr>
          <w:ilvl w:val="1"/>
          <w:numId w:val="1"/>
        </w:numPr>
      </w:pPr>
      <w:r>
        <w:t> Stres</w:t>
      </w:r>
    </w:p>
    <w:p w14:paraId="2F5A5C18" w14:textId="55BF48A7" w:rsidR="00C0749E" w:rsidRDefault="00C0749E" w:rsidP="00C0749E"/>
    <w:p w14:paraId="265313D3" w14:textId="5B61CD5E" w:rsidR="00C0749E" w:rsidRDefault="00C0749E" w:rsidP="00C0749E">
      <w:pPr>
        <w:pStyle w:val="Odsekzoznamu"/>
        <w:numPr>
          <w:ilvl w:val="0"/>
          <w:numId w:val="1"/>
        </w:numPr>
      </w:pPr>
      <w:r>
        <w:t>Dôsledky:</w:t>
      </w:r>
    </w:p>
    <w:p w14:paraId="52106863" w14:textId="566C9A9E" w:rsidR="00C0749E" w:rsidRDefault="00C0749E" w:rsidP="00C0749E">
      <w:pPr>
        <w:pStyle w:val="Odsekzoznamu"/>
        <w:numPr>
          <w:ilvl w:val="1"/>
          <w:numId w:val="1"/>
        </w:numPr>
        <w:rPr>
          <w:b/>
          <w:bCs/>
        </w:rPr>
      </w:pPr>
      <w:r>
        <w:t> </w:t>
      </w:r>
      <w:r w:rsidRPr="00C0749E">
        <w:rPr>
          <w:b/>
          <w:bCs/>
        </w:rPr>
        <w:t>Hyp</w:t>
      </w:r>
      <w:r w:rsidR="004B2A7F">
        <w:rPr>
          <w:b/>
          <w:bCs/>
        </w:rPr>
        <w:t>er</w:t>
      </w:r>
      <w:r w:rsidRPr="00C0749E">
        <w:rPr>
          <w:b/>
          <w:bCs/>
        </w:rPr>
        <w:t xml:space="preserve">tenzia </w:t>
      </w:r>
      <w:r>
        <w:t>(Vysoký krvný tlak)</w:t>
      </w:r>
    </w:p>
    <w:p w14:paraId="1EE25F02" w14:textId="128E4375" w:rsidR="00C0749E" w:rsidRPr="00F569AC" w:rsidRDefault="00C0749E" w:rsidP="00C0749E">
      <w:pPr>
        <w:pStyle w:val="Odsekzoznamu"/>
        <w:numPr>
          <w:ilvl w:val="2"/>
          <w:numId w:val="1"/>
        </w:numPr>
        <w:rPr>
          <w:b/>
          <w:bCs/>
        </w:rPr>
      </w:pPr>
      <w:r>
        <w:t>Spôsobené dlhodobým pôsobením tlaku na steny ciev</w:t>
      </w:r>
    </w:p>
    <w:p w14:paraId="76BEA316" w14:textId="04B04132" w:rsidR="00F569AC" w:rsidRPr="00C0749E" w:rsidRDefault="00F569AC" w:rsidP="00C0749E">
      <w:pPr>
        <w:pStyle w:val="Odsekzoznamu"/>
        <w:numPr>
          <w:ilvl w:val="2"/>
          <w:numId w:val="1"/>
        </w:numPr>
        <w:rPr>
          <w:b/>
          <w:bCs/>
        </w:rPr>
      </w:pPr>
      <w:r>
        <w:t>Označuje sa aj termínom „tichý zabijak“</w:t>
      </w:r>
    </w:p>
    <w:p w14:paraId="11F200AE" w14:textId="77777777" w:rsidR="00C0749E" w:rsidRPr="00C0749E" w:rsidRDefault="00C0749E" w:rsidP="00F569AC">
      <w:pPr>
        <w:pStyle w:val="Odsekzoznamu"/>
        <w:numPr>
          <w:ilvl w:val="1"/>
          <w:numId w:val="1"/>
        </w:numPr>
        <w:rPr>
          <w:b/>
          <w:bCs/>
        </w:rPr>
      </w:pPr>
      <w:r>
        <w:t>Tlak</w:t>
      </w:r>
    </w:p>
    <w:p w14:paraId="12CE58EB" w14:textId="19CDDBA8" w:rsidR="00C0749E" w:rsidRPr="00C0749E" w:rsidRDefault="00C0749E" w:rsidP="00F569AC">
      <w:pPr>
        <w:pStyle w:val="Odsekzoznamu"/>
        <w:numPr>
          <w:ilvl w:val="2"/>
          <w:numId w:val="1"/>
        </w:numPr>
        <w:rPr>
          <w:b/>
          <w:bCs/>
        </w:rPr>
      </w:pPr>
      <w:r>
        <w:t>Hodnota krvného tlaku sa udáva v mm ortuti (mm/Hg)</w:t>
      </w:r>
    </w:p>
    <w:p w14:paraId="4B2BE34E" w14:textId="5F23D8C5" w:rsidR="00C0749E" w:rsidRPr="00C0749E" w:rsidRDefault="00C0749E" w:rsidP="00F569AC">
      <w:pPr>
        <w:pStyle w:val="Odsekzoznamu"/>
        <w:numPr>
          <w:ilvl w:val="2"/>
          <w:numId w:val="1"/>
        </w:numPr>
        <w:rPr>
          <w:b/>
          <w:bCs/>
        </w:rPr>
      </w:pPr>
      <w:r>
        <w:t>Má 2 čísla:</w:t>
      </w:r>
    </w:p>
    <w:p w14:paraId="7D3FE364" w14:textId="10260772" w:rsidR="00C0749E" w:rsidRPr="00C0749E" w:rsidRDefault="00F569AC" w:rsidP="00F569AC">
      <w:pPr>
        <w:pStyle w:val="Odsekzoznamu"/>
        <w:numPr>
          <w:ilvl w:val="3"/>
          <w:numId w:val="1"/>
        </w:numPr>
        <w:rPr>
          <w:b/>
          <w:bCs/>
        </w:rPr>
      </w:pPr>
      <w:r>
        <w:rPr>
          <w:b/>
          <w:bCs/>
        </w:rPr>
        <w:t xml:space="preserve"> </w:t>
      </w:r>
      <w:r w:rsidR="00C0749E">
        <w:rPr>
          <w:b/>
          <w:bCs/>
        </w:rPr>
        <w:t xml:space="preserve">Vyššie </w:t>
      </w:r>
      <w:r w:rsidR="00C0749E">
        <w:t>– systolický tlak, tlak v tepnách v momente úderu srdca</w:t>
      </w:r>
    </w:p>
    <w:p w14:paraId="63BDE7E2" w14:textId="3F0230D7" w:rsidR="00C0749E" w:rsidRPr="00F569AC" w:rsidRDefault="00C0749E" w:rsidP="00F569AC">
      <w:pPr>
        <w:pStyle w:val="Odsekzoznamu"/>
        <w:numPr>
          <w:ilvl w:val="3"/>
          <w:numId w:val="1"/>
        </w:numPr>
        <w:rPr>
          <w:b/>
          <w:bCs/>
        </w:rPr>
      </w:pPr>
      <w:r>
        <w:rPr>
          <w:b/>
          <w:bCs/>
        </w:rPr>
        <w:t xml:space="preserve"> Nižšie – </w:t>
      </w:r>
      <w:r>
        <w:t xml:space="preserve">diastolický tlak, </w:t>
      </w:r>
      <w:r w:rsidR="00F569AC">
        <w:t>tlak v tepnách medzi jednotlivými údermi srdca</w:t>
      </w:r>
    </w:p>
    <w:p w14:paraId="52188AB6" w14:textId="105B495B" w:rsidR="00F569AC" w:rsidRDefault="00F569AC" w:rsidP="004B2A7F">
      <w:pPr>
        <w:rPr>
          <w:b/>
          <w:bCs/>
        </w:rPr>
      </w:pPr>
    </w:p>
    <w:p w14:paraId="1919E56D" w14:textId="1310EDF9" w:rsidR="004B2A7F" w:rsidRPr="004B2A7F" w:rsidRDefault="004B2A7F" w:rsidP="004B2A7F">
      <w:pPr>
        <w:pStyle w:val="Odsekzoznamu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 Hypotenzia </w:t>
      </w:r>
      <w:r>
        <w:t>(Nízky krvný tlak)</w:t>
      </w:r>
    </w:p>
    <w:p w14:paraId="0B8621D8" w14:textId="5747FE53" w:rsidR="004B2A7F" w:rsidRPr="004B2A7F" w:rsidRDefault="004B2A7F" w:rsidP="004B2A7F">
      <w:pPr>
        <w:pStyle w:val="Odsekzoznamu"/>
        <w:numPr>
          <w:ilvl w:val="2"/>
          <w:numId w:val="1"/>
        </w:numPr>
        <w:rPr>
          <w:b/>
          <w:bCs/>
        </w:rPr>
      </w:pPr>
      <w:r>
        <w:t>Keď sú dlhodobo a opakovane namerané hodnoty nižšie ako 100/60</w:t>
      </w:r>
    </w:p>
    <w:p w14:paraId="7FF4893F" w14:textId="48CE5883" w:rsidR="004B2A7F" w:rsidRPr="004B2A7F" w:rsidRDefault="004B2A7F" w:rsidP="004B2A7F">
      <w:pPr>
        <w:pStyle w:val="Odsekzoznamu"/>
        <w:numPr>
          <w:ilvl w:val="2"/>
          <w:numId w:val="1"/>
        </w:numPr>
        <w:rPr>
          <w:b/>
          <w:bCs/>
        </w:rPr>
      </w:pPr>
      <w:r>
        <w:t>Príznaky:</w:t>
      </w:r>
    </w:p>
    <w:p w14:paraId="2F26662B" w14:textId="0FE7B448" w:rsidR="004B2A7F" w:rsidRPr="004B2A7F" w:rsidRDefault="004B2A7F" w:rsidP="004B2A7F">
      <w:pPr>
        <w:pStyle w:val="Odsekzoznamu"/>
        <w:numPr>
          <w:ilvl w:val="3"/>
          <w:numId w:val="1"/>
        </w:numPr>
        <w:rPr>
          <w:b/>
          <w:bCs/>
        </w:rPr>
      </w:pPr>
      <w:r>
        <w:t>Závraty</w:t>
      </w:r>
    </w:p>
    <w:p w14:paraId="46FBF171" w14:textId="62A4EB13" w:rsidR="004B2A7F" w:rsidRPr="004B2A7F" w:rsidRDefault="004B2A7F" w:rsidP="004B2A7F">
      <w:pPr>
        <w:pStyle w:val="Odsekzoznamu"/>
        <w:numPr>
          <w:ilvl w:val="3"/>
          <w:numId w:val="1"/>
        </w:numPr>
        <w:rPr>
          <w:b/>
          <w:bCs/>
        </w:rPr>
      </w:pPr>
      <w:r>
        <w:t>Mihanie pred očami</w:t>
      </w:r>
    </w:p>
    <w:p w14:paraId="6BDB1C4E" w14:textId="3FBAC05D" w:rsidR="004B2A7F" w:rsidRPr="004B2A7F" w:rsidRDefault="004B2A7F" w:rsidP="004B2A7F">
      <w:pPr>
        <w:pStyle w:val="Odsekzoznamu"/>
        <w:numPr>
          <w:ilvl w:val="3"/>
          <w:numId w:val="1"/>
        </w:numPr>
        <w:rPr>
          <w:b/>
          <w:bCs/>
        </w:rPr>
      </w:pPr>
      <w:r>
        <w:t>Studený pot</w:t>
      </w:r>
    </w:p>
    <w:p w14:paraId="7A729370" w14:textId="2B4D1BD0" w:rsidR="004B2A7F" w:rsidRPr="004E0C14" w:rsidRDefault="004B2A7F" w:rsidP="004B2A7F">
      <w:pPr>
        <w:pStyle w:val="Odsekzoznamu"/>
        <w:numPr>
          <w:ilvl w:val="3"/>
          <w:numId w:val="1"/>
        </w:numPr>
        <w:rPr>
          <w:b/>
          <w:bCs/>
        </w:rPr>
      </w:pPr>
      <w:r>
        <w:t>Hučanie v</w:t>
      </w:r>
      <w:r w:rsidR="004E0C14">
        <w:t> </w:t>
      </w:r>
      <w:r>
        <w:t>ušiach</w:t>
      </w:r>
    </w:p>
    <w:p w14:paraId="4D2A9F1D" w14:textId="6C32DF4A" w:rsidR="004E0C14" w:rsidRDefault="004E0C14" w:rsidP="004E0C14">
      <w:pPr>
        <w:rPr>
          <w:b/>
          <w:bCs/>
        </w:rPr>
      </w:pPr>
    </w:p>
    <w:p w14:paraId="76AD1A88" w14:textId="25C956C0" w:rsidR="004E0C14" w:rsidRPr="004E0C14" w:rsidRDefault="004E0C14" w:rsidP="004E0C14">
      <w:pPr>
        <w:pStyle w:val="Odsekzoznamu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 Ateroskleróza </w:t>
      </w:r>
      <w:r w:rsidRPr="004E0C14">
        <w:t>(</w:t>
      </w:r>
      <w:r>
        <w:t>Artérioskleróza</w:t>
      </w:r>
      <w:r w:rsidRPr="004E0C14">
        <w:t>)</w:t>
      </w:r>
    </w:p>
    <w:p w14:paraId="3E624C1E" w14:textId="040E55AF" w:rsidR="004E0C14" w:rsidRPr="004E0C14" w:rsidRDefault="004E0C14" w:rsidP="004E0C14">
      <w:pPr>
        <w:pStyle w:val="Odsekzoznamu"/>
        <w:numPr>
          <w:ilvl w:val="2"/>
          <w:numId w:val="1"/>
        </w:numPr>
        <w:rPr>
          <w:b/>
          <w:bCs/>
        </w:rPr>
      </w:pPr>
      <w:r>
        <w:t>Kôrnatenie tepien (ukladanie tuku v stenách tepien)</w:t>
      </w:r>
    </w:p>
    <w:p w14:paraId="34F9D8EA" w14:textId="5BAF7935" w:rsidR="004E0C14" w:rsidRPr="004E0C14" w:rsidRDefault="004E0C14" w:rsidP="004E0C14">
      <w:pPr>
        <w:pStyle w:val="Odsekzoznamu"/>
        <w:numPr>
          <w:ilvl w:val="2"/>
          <w:numId w:val="1"/>
        </w:numPr>
        <w:rPr>
          <w:b/>
          <w:bCs/>
        </w:rPr>
      </w:pPr>
      <w:r>
        <w:t>V dôsledku tohto ochorenia môže vzniknúť:</w:t>
      </w:r>
    </w:p>
    <w:p w14:paraId="75C9C82F" w14:textId="1B21E720" w:rsidR="004E0C14" w:rsidRPr="004E0C14" w:rsidRDefault="004E0C14" w:rsidP="004E0C14">
      <w:pPr>
        <w:pStyle w:val="Odsekzoznamu"/>
        <w:numPr>
          <w:ilvl w:val="3"/>
          <w:numId w:val="1"/>
        </w:numPr>
        <w:rPr>
          <w:b/>
          <w:bCs/>
        </w:rPr>
      </w:pPr>
      <w:r>
        <w:t>Infarkt myokardu</w:t>
      </w:r>
    </w:p>
    <w:p w14:paraId="7F5EDB75" w14:textId="4F55D080" w:rsidR="004E0C14" w:rsidRPr="004E0C14" w:rsidRDefault="004E0C14" w:rsidP="004E0C14">
      <w:pPr>
        <w:pStyle w:val="Odsekzoznamu"/>
        <w:numPr>
          <w:ilvl w:val="3"/>
          <w:numId w:val="1"/>
        </w:numPr>
        <w:rPr>
          <w:b/>
          <w:bCs/>
        </w:rPr>
      </w:pPr>
      <w:r>
        <w:t>Mozgová príhoda</w:t>
      </w:r>
    </w:p>
    <w:p w14:paraId="2A2C9C3D" w14:textId="7EAC86F2" w:rsidR="004E0C14" w:rsidRPr="004E0C14" w:rsidRDefault="004E0C14" w:rsidP="004E0C14">
      <w:pPr>
        <w:pStyle w:val="Odsekzoznamu"/>
        <w:numPr>
          <w:ilvl w:val="3"/>
          <w:numId w:val="1"/>
        </w:numPr>
        <w:rPr>
          <w:b/>
          <w:bCs/>
        </w:rPr>
      </w:pPr>
      <w:r>
        <w:t xml:space="preserve">Pľúcna embólia </w:t>
      </w:r>
    </w:p>
    <w:p w14:paraId="3BC1E754" w14:textId="6DB85129" w:rsidR="004E0C14" w:rsidRDefault="004E0C14" w:rsidP="004E0C14">
      <w:pPr>
        <w:rPr>
          <w:b/>
          <w:bCs/>
        </w:rPr>
      </w:pPr>
    </w:p>
    <w:p w14:paraId="530E8835" w14:textId="0FE0ED63" w:rsidR="004E0C14" w:rsidRDefault="004E0C14" w:rsidP="004E0C14">
      <w:pPr>
        <w:pStyle w:val="Odsekzoznamu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 Kŕčové žily</w:t>
      </w:r>
      <w:r w:rsidR="00602993">
        <w:rPr>
          <w:b/>
          <w:bCs/>
        </w:rPr>
        <w:t xml:space="preserve"> </w:t>
      </w:r>
      <w:r w:rsidR="00602993">
        <w:t>(Varixy)</w:t>
      </w:r>
    </w:p>
    <w:p w14:paraId="589FF064" w14:textId="77777777" w:rsidR="00602993" w:rsidRPr="00602993" w:rsidRDefault="00602993" w:rsidP="004E0C14">
      <w:pPr>
        <w:pStyle w:val="Odsekzoznamu"/>
        <w:numPr>
          <w:ilvl w:val="2"/>
          <w:numId w:val="1"/>
        </w:numPr>
        <w:rPr>
          <w:b/>
          <w:bCs/>
        </w:rPr>
      </w:pPr>
      <w:r>
        <w:t>Spôsobuje ich nedostatočné odtekanie krvi, čím sa zvyšuje tlak na steny ciev a tie sa rozširujú (Prevažne na dolných končatinách)</w:t>
      </w:r>
    </w:p>
    <w:p w14:paraId="52BB4AF1" w14:textId="5E905ACF" w:rsidR="00602993" w:rsidRPr="00602993" w:rsidRDefault="00602993" w:rsidP="004E0C14">
      <w:pPr>
        <w:pStyle w:val="Odsekzoznamu"/>
        <w:numPr>
          <w:ilvl w:val="2"/>
          <w:numId w:val="1"/>
        </w:numPr>
        <w:rPr>
          <w:b/>
          <w:bCs/>
        </w:rPr>
      </w:pPr>
      <w:r>
        <w:t>Ich vznik je podmienený radom faktorov:</w:t>
      </w:r>
    </w:p>
    <w:p w14:paraId="13579978" w14:textId="53F50E75" w:rsidR="004E0C14" w:rsidRPr="00602993" w:rsidRDefault="00602993" w:rsidP="00602993">
      <w:pPr>
        <w:pStyle w:val="Odsekzoznamu"/>
        <w:numPr>
          <w:ilvl w:val="3"/>
          <w:numId w:val="1"/>
        </w:numPr>
        <w:rPr>
          <w:b/>
          <w:bCs/>
        </w:rPr>
      </w:pPr>
      <w:r>
        <w:t xml:space="preserve"> Dedičnosť</w:t>
      </w:r>
    </w:p>
    <w:p w14:paraId="7B388C45" w14:textId="020AC5E2" w:rsidR="00602993" w:rsidRPr="00602993" w:rsidRDefault="00602993" w:rsidP="00602993">
      <w:pPr>
        <w:pStyle w:val="Odsekzoznamu"/>
        <w:numPr>
          <w:ilvl w:val="3"/>
          <w:numId w:val="1"/>
        </w:numPr>
        <w:rPr>
          <w:b/>
          <w:bCs/>
        </w:rPr>
      </w:pPr>
      <w:r>
        <w:t xml:space="preserve"> Nadváha</w:t>
      </w:r>
    </w:p>
    <w:p w14:paraId="75CF279C" w14:textId="72561D1B" w:rsidR="00602993" w:rsidRPr="00602993" w:rsidRDefault="00602993" w:rsidP="00602993">
      <w:pPr>
        <w:pStyle w:val="Odsekzoznamu"/>
        <w:numPr>
          <w:ilvl w:val="3"/>
          <w:numId w:val="1"/>
        </w:numPr>
        <w:rPr>
          <w:b/>
          <w:bCs/>
        </w:rPr>
      </w:pPr>
      <w:r>
        <w:t xml:space="preserve"> Dlhodobé státie/sedenie</w:t>
      </w:r>
    </w:p>
    <w:p w14:paraId="6A77692D" w14:textId="1C718D38" w:rsidR="00602993" w:rsidRDefault="00602993" w:rsidP="00C847CF">
      <w:pPr>
        <w:rPr>
          <w:b/>
          <w:bCs/>
        </w:rPr>
      </w:pPr>
    </w:p>
    <w:p w14:paraId="4B4369D8" w14:textId="17EC4122" w:rsidR="00C847CF" w:rsidRPr="00C847CF" w:rsidRDefault="00C847CF" w:rsidP="00C847CF">
      <w:pPr>
        <w:pStyle w:val="Odsekzoznamu"/>
        <w:numPr>
          <w:ilvl w:val="1"/>
          <w:numId w:val="1"/>
        </w:numPr>
        <w:rPr>
          <w:b/>
          <w:bCs/>
        </w:rPr>
      </w:pPr>
      <w:r>
        <w:rPr>
          <w:b/>
          <w:bCs/>
        </w:rPr>
        <w:lastRenderedPageBreak/>
        <w:t xml:space="preserve"> Mozgová mŕtvica </w:t>
      </w:r>
      <w:r w:rsidRPr="00C847CF">
        <w:t>(</w:t>
      </w:r>
      <w:r>
        <w:t>Mozgový infarkt</w:t>
      </w:r>
      <w:r w:rsidRPr="00C847CF">
        <w:t>)</w:t>
      </w:r>
    </w:p>
    <w:p w14:paraId="5D8B6A53" w14:textId="2875C2FA" w:rsidR="00C847CF" w:rsidRPr="00C847CF" w:rsidRDefault="00C847CF" w:rsidP="00C847CF">
      <w:pPr>
        <w:pStyle w:val="Odsekzoznamu"/>
        <w:numPr>
          <w:ilvl w:val="2"/>
          <w:numId w:val="1"/>
        </w:numPr>
        <w:rPr>
          <w:b/>
          <w:bCs/>
        </w:rPr>
      </w:pPr>
      <w:r>
        <w:t>Ide o stav, kedy krvná zrazenina alebo artériosklerotický plát v cieve zablokuje prívod krvi do mozgu</w:t>
      </w:r>
    </w:p>
    <w:p w14:paraId="48C5CC02" w14:textId="4E28EB52" w:rsidR="00C847CF" w:rsidRPr="00C847CF" w:rsidRDefault="00C847CF" w:rsidP="00C847CF">
      <w:pPr>
        <w:pStyle w:val="Odsekzoznamu"/>
        <w:numPr>
          <w:ilvl w:val="2"/>
          <w:numId w:val="1"/>
        </w:numPr>
        <w:rPr>
          <w:b/>
          <w:bCs/>
        </w:rPr>
      </w:pPr>
      <w:r>
        <w:t>Dôsledky:</w:t>
      </w:r>
    </w:p>
    <w:p w14:paraId="7B9F8A17" w14:textId="6724CCAB" w:rsidR="00C847CF" w:rsidRPr="00C847CF" w:rsidRDefault="00C847CF" w:rsidP="00C847CF">
      <w:pPr>
        <w:pStyle w:val="Odsekzoznamu"/>
        <w:numPr>
          <w:ilvl w:val="3"/>
          <w:numId w:val="1"/>
        </w:numPr>
        <w:rPr>
          <w:b/>
          <w:bCs/>
        </w:rPr>
      </w:pPr>
      <w:r>
        <w:t xml:space="preserve">Porušenie centier mozgu </w:t>
      </w:r>
    </w:p>
    <w:p w14:paraId="09CCB330" w14:textId="5CE15F42" w:rsidR="00C847CF" w:rsidRPr="00C847CF" w:rsidRDefault="00C847CF" w:rsidP="00C847CF">
      <w:pPr>
        <w:pStyle w:val="Odsekzoznamu"/>
        <w:numPr>
          <w:ilvl w:val="3"/>
          <w:numId w:val="1"/>
        </w:numPr>
        <w:rPr>
          <w:b/>
          <w:bCs/>
        </w:rPr>
      </w:pPr>
      <w:r>
        <w:t>Smrť</w:t>
      </w:r>
    </w:p>
    <w:p w14:paraId="4D104982" w14:textId="7197B11A" w:rsidR="00C847CF" w:rsidRDefault="00C847CF" w:rsidP="00C847CF">
      <w:pPr>
        <w:rPr>
          <w:b/>
          <w:bCs/>
        </w:rPr>
      </w:pPr>
    </w:p>
    <w:p w14:paraId="6372362B" w14:textId="6238F7B6" w:rsidR="00C847CF" w:rsidRDefault="00C847CF" w:rsidP="00C847CF">
      <w:pPr>
        <w:pStyle w:val="Odsekzoznamu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 Srdcový infarkt</w:t>
      </w:r>
    </w:p>
    <w:p w14:paraId="3E83E107" w14:textId="17AF5486" w:rsidR="00C847CF" w:rsidRPr="00C847CF" w:rsidRDefault="00C847CF" w:rsidP="00C847CF">
      <w:pPr>
        <w:pStyle w:val="Odsekzoznamu"/>
        <w:numPr>
          <w:ilvl w:val="2"/>
          <w:numId w:val="1"/>
        </w:numPr>
        <w:rPr>
          <w:b/>
          <w:bCs/>
        </w:rPr>
      </w:pPr>
      <w:r>
        <w:t>Nedostatočné zásobenie krvou, upchatím koronárnych ciev (tukom - cholesterolom)</w:t>
      </w:r>
    </w:p>
    <w:p w14:paraId="3C4A658F" w14:textId="7253BBAF" w:rsidR="00C847CF" w:rsidRPr="00C847CF" w:rsidRDefault="00C847CF" w:rsidP="00C847CF">
      <w:pPr>
        <w:pStyle w:val="Odsekzoznamu"/>
        <w:numPr>
          <w:ilvl w:val="2"/>
          <w:numId w:val="1"/>
        </w:numPr>
        <w:rPr>
          <w:b/>
          <w:bCs/>
        </w:rPr>
      </w:pPr>
      <w:r>
        <w:t>Dôsledok:</w:t>
      </w:r>
    </w:p>
    <w:p w14:paraId="56255C53" w14:textId="6264667E" w:rsidR="00C847CF" w:rsidRPr="00C847CF" w:rsidRDefault="00C847CF" w:rsidP="00C847CF">
      <w:pPr>
        <w:pStyle w:val="Odsekzoznamu"/>
        <w:numPr>
          <w:ilvl w:val="3"/>
          <w:numId w:val="1"/>
        </w:numPr>
      </w:pPr>
      <w:r w:rsidRPr="00C847CF">
        <w:t>Odumretie okolitej časti srdcového svalu</w:t>
      </w:r>
    </w:p>
    <w:sectPr w:rsidR="00C847CF" w:rsidRPr="00C847CF" w:rsidSect="001F40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80798"/>
    <w:multiLevelType w:val="hybridMultilevel"/>
    <w:tmpl w:val="9578C6A6"/>
    <w:lvl w:ilvl="0" w:tplc="BAF254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0361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5AB"/>
    <w:rsid w:val="001F40F2"/>
    <w:rsid w:val="003965AB"/>
    <w:rsid w:val="003A5040"/>
    <w:rsid w:val="004B2A7F"/>
    <w:rsid w:val="004E0C14"/>
    <w:rsid w:val="00602993"/>
    <w:rsid w:val="00B63465"/>
    <w:rsid w:val="00BA04C2"/>
    <w:rsid w:val="00C0749E"/>
    <w:rsid w:val="00C63554"/>
    <w:rsid w:val="00C847CF"/>
    <w:rsid w:val="00F56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316DF"/>
  <w15:chartTrackingRefBased/>
  <w15:docId w15:val="{8988A94A-04F0-4060-A4BD-98D265D1D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1F40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1F40F2"/>
    <w:rPr>
      <w:rFonts w:asciiTheme="majorHAnsi" w:eastAsiaTheme="majorEastAsia" w:hAnsiTheme="majorHAnsi" w:cstheme="majorBidi"/>
      <w:spacing w:val="-10"/>
      <w:kern w:val="28"/>
      <w:sz w:val="56"/>
      <w:szCs w:val="56"/>
      <w:lang w:val="sk-SK"/>
    </w:rPr>
  </w:style>
  <w:style w:type="paragraph" w:styleId="Odsekzoznamu">
    <w:name w:val="List Paragraph"/>
    <w:basedOn w:val="Normlny"/>
    <w:uiPriority w:val="34"/>
    <w:qFormat/>
    <w:rsid w:val="00B63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%20enhanced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 enhanced.dotx</Template>
  <TotalTime>30</TotalTime>
  <Pages>2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6</cp:revision>
  <dcterms:created xsi:type="dcterms:W3CDTF">2023-01-10T15:49:00Z</dcterms:created>
  <dcterms:modified xsi:type="dcterms:W3CDTF">2023-01-10T16:28:00Z</dcterms:modified>
</cp:coreProperties>
</file>