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5710" w14:textId="39866D54" w:rsidR="003A5040" w:rsidRPr="004C7250" w:rsidRDefault="004124C5" w:rsidP="001F40F2">
      <w:pPr>
        <w:pStyle w:val="Nzov"/>
        <w:jc w:val="center"/>
      </w:pPr>
      <w:r w:rsidRPr="004C7250">
        <w:t>Prešovský kraj</w:t>
      </w:r>
    </w:p>
    <w:p w14:paraId="5166DF25" w14:textId="77777777" w:rsidR="00B63465" w:rsidRPr="004C7250" w:rsidRDefault="00B63465" w:rsidP="00B63465"/>
    <w:p w14:paraId="2DF31C9B" w14:textId="7A4040FE" w:rsidR="00D703F6" w:rsidRPr="004C7250" w:rsidRDefault="00D703F6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4C7250">
        <w:rPr>
          <w:b/>
          <w:bCs/>
        </w:rPr>
        <w:t>Základné informácie</w:t>
      </w:r>
    </w:p>
    <w:p w14:paraId="728B8294" w14:textId="56199196" w:rsidR="00B63465" w:rsidRPr="004C7250" w:rsidRDefault="004124C5" w:rsidP="00D703F6">
      <w:pPr>
        <w:pStyle w:val="Odsekzoznamu"/>
        <w:numPr>
          <w:ilvl w:val="1"/>
          <w:numId w:val="1"/>
        </w:numPr>
      </w:pPr>
      <w:r w:rsidRPr="004C7250">
        <w:t>Rozloha – takmer 9000 km</w:t>
      </w:r>
      <w:r w:rsidRPr="004C7250">
        <w:rPr>
          <w:vertAlign w:val="superscript"/>
        </w:rPr>
        <w:t>2</w:t>
      </w:r>
    </w:p>
    <w:p w14:paraId="4DECB7F1" w14:textId="5006C8DC" w:rsidR="004124C5" w:rsidRPr="004C7250" w:rsidRDefault="004124C5" w:rsidP="00D703F6">
      <w:pPr>
        <w:pStyle w:val="Odsekzoznamu"/>
        <w:numPr>
          <w:ilvl w:val="1"/>
          <w:numId w:val="1"/>
        </w:numPr>
      </w:pPr>
      <w:r w:rsidRPr="004C7250">
        <w:t>Počet obyvateľov – cca 800 000</w:t>
      </w:r>
    </w:p>
    <w:p w14:paraId="577997E1" w14:textId="340CF42C" w:rsidR="004124C5" w:rsidRPr="004C7250" w:rsidRDefault="004124C5" w:rsidP="00D703F6">
      <w:pPr>
        <w:pStyle w:val="Odsekzoznamu"/>
        <w:numPr>
          <w:ilvl w:val="1"/>
          <w:numId w:val="1"/>
        </w:numPr>
      </w:pPr>
      <w:r w:rsidRPr="004C7250">
        <w:t>Hustota zaľudnenia – 92 obyv./km</w:t>
      </w:r>
    </w:p>
    <w:p w14:paraId="10B86E50" w14:textId="7E45AC3D" w:rsidR="004124C5" w:rsidRPr="004C7250" w:rsidRDefault="004124C5" w:rsidP="00D703F6">
      <w:pPr>
        <w:pStyle w:val="Odsekzoznamu"/>
        <w:numPr>
          <w:ilvl w:val="1"/>
          <w:numId w:val="1"/>
        </w:numPr>
      </w:pPr>
      <w:r w:rsidRPr="004C7250">
        <w:t xml:space="preserve">Okresy: </w:t>
      </w:r>
      <w:r w:rsidRPr="004C7250">
        <w:t>Prešov</w:t>
      </w:r>
      <w:r w:rsidRPr="004C7250">
        <w:t xml:space="preserve">, </w:t>
      </w:r>
      <w:r w:rsidRPr="004C7250">
        <w:t>Bardejov, Humenné, Kežmarok, Levoča, Medzilaborce, Poprad, Sabinov, Snina, Stará Ľubovňa, Stropkov, Svidník, Vranov nad Topľou</w:t>
      </w:r>
    </w:p>
    <w:p w14:paraId="4DD39704" w14:textId="2CB1EF28" w:rsidR="004124C5" w:rsidRPr="004C7250" w:rsidRDefault="004124C5" w:rsidP="00D703F6">
      <w:pPr>
        <w:pStyle w:val="Odsekzoznamu"/>
        <w:numPr>
          <w:ilvl w:val="1"/>
          <w:numId w:val="1"/>
        </w:numPr>
      </w:pPr>
      <w:r w:rsidRPr="004C7250">
        <w:t>Susedné štáty – Poľsko, Ukrajina</w:t>
      </w:r>
    </w:p>
    <w:p w14:paraId="02453789" w14:textId="1E5BBB95" w:rsidR="004124C5" w:rsidRPr="004C7250" w:rsidRDefault="004124C5" w:rsidP="00D703F6">
      <w:pPr>
        <w:pStyle w:val="Odsekzoznamu"/>
        <w:numPr>
          <w:ilvl w:val="1"/>
          <w:numId w:val="1"/>
        </w:numPr>
      </w:pPr>
      <w:r w:rsidRPr="004C7250">
        <w:t>Susedné kraje – Žilinský, Banskobystrický, Košický</w:t>
      </w:r>
    </w:p>
    <w:p w14:paraId="3F441B3D" w14:textId="77777777" w:rsidR="004124C5" w:rsidRPr="004C7250" w:rsidRDefault="004124C5" w:rsidP="004124C5"/>
    <w:p w14:paraId="2734112E" w14:textId="190A312A" w:rsidR="004124C5" w:rsidRPr="004C7250" w:rsidRDefault="004124C5" w:rsidP="004124C5">
      <w:pPr>
        <w:pStyle w:val="Odsekzoznamu"/>
        <w:numPr>
          <w:ilvl w:val="0"/>
          <w:numId w:val="1"/>
        </w:numPr>
        <w:rPr>
          <w:b/>
          <w:bCs/>
        </w:rPr>
      </w:pPr>
      <w:r w:rsidRPr="004C7250">
        <w:rPr>
          <w:b/>
          <w:bCs/>
        </w:rPr>
        <w:t>Poloha:</w:t>
      </w:r>
    </w:p>
    <w:p w14:paraId="7D89B6BB" w14:textId="75213F5E" w:rsidR="004124C5" w:rsidRPr="004C7250" w:rsidRDefault="004124C5" w:rsidP="004124C5">
      <w:pPr>
        <w:pStyle w:val="Odsekzoznamu"/>
        <w:numPr>
          <w:ilvl w:val="1"/>
          <w:numId w:val="1"/>
        </w:numPr>
        <w:rPr>
          <w:b/>
          <w:bCs/>
        </w:rPr>
      </w:pPr>
      <w:r w:rsidRPr="004C7250">
        <w:t> Leží v Severovýchodnej časti Slovenska</w:t>
      </w:r>
    </w:p>
    <w:p w14:paraId="7BC76F8A" w14:textId="7018B259" w:rsidR="004124C5" w:rsidRPr="004C7250" w:rsidRDefault="004124C5" w:rsidP="004124C5">
      <w:pPr>
        <w:pStyle w:val="Odsekzoznamu"/>
        <w:numPr>
          <w:ilvl w:val="1"/>
          <w:numId w:val="1"/>
        </w:numPr>
        <w:rPr>
          <w:b/>
          <w:bCs/>
        </w:rPr>
      </w:pPr>
      <w:r w:rsidRPr="004C7250">
        <w:t> Najväčší kraj podľa počtu obyvateľov</w:t>
      </w:r>
    </w:p>
    <w:p w14:paraId="6A135034" w14:textId="36621427" w:rsidR="004124C5" w:rsidRPr="004C7250" w:rsidRDefault="004124C5" w:rsidP="004124C5">
      <w:pPr>
        <w:pStyle w:val="Odsekzoznamu"/>
        <w:numPr>
          <w:ilvl w:val="1"/>
          <w:numId w:val="1"/>
        </w:numPr>
        <w:rPr>
          <w:b/>
          <w:bCs/>
        </w:rPr>
      </w:pPr>
      <w:r w:rsidRPr="004C7250">
        <w:t> 2. najväčší podľa rozlohy</w:t>
      </w:r>
    </w:p>
    <w:p w14:paraId="3B82E502" w14:textId="77777777" w:rsidR="004124C5" w:rsidRPr="004C7250" w:rsidRDefault="004124C5" w:rsidP="004124C5">
      <w:pPr>
        <w:rPr>
          <w:b/>
          <w:bCs/>
        </w:rPr>
      </w:pPr>
    </w:p>
    <w:p w14:paraId="1F824F2B" w14:textId="21A37874" w:rsidR="004124C5" w:rsidRPr="004C7250" w:rsidRDefault="004124C5" w:rsidP="004124C5">
      <w:pPr>
        <w:pStyle w:val="Odsekzoznamu"/>
        <w:numPr>
          <w:ilvl w:val="0"/>
          <w:numId w:val="1"/>
        </w:numPr>
        <w:rPr>
          <w:b/>
          <w:bCs/>
        </w:rPr>
      </w:pPr>
      <w:r w:rsidRPr="004C7250">
        <w:rPr>
          <w:b/>
          <w:bCs/>
        </w:rPr>
        <w:t>Povrch</w:t>
      </w:r>
    </w:p>
    <w:p w14:paraId="1237947E" w14:textId="0C920017" w:rsidR="004124C5" w:rsidRPr="004C7250" w:rsidRDefault="004124C5" w:rsidP="004124C5">
      <w:pPr>
        <w:pStyle w:val="Odsekzoznamu"/>
        <w:numPr>
          <w:ilvl w:val="1"/>
          <w:numId w:val="1"/>
        </w:numPr>
        <w:rPr>
          <w:b/>
          <w:bCs/>
        </w:rPr>
      </w:pPr>
      <w:r w:rsidRPr="004C7250">
        <w:t> Členitý</w:t>
      </w:r>
    </w:p>
    <w:p w14:paraId="75488C59" w14:textId="0B2BA354" w:rsidR="00D703F6" w:rsidRPr="004C7250" w:rsidRDefault="00D703F6" w:rsidP="004124C5">
      <w:pPr>
        <w:pStyle w:val="Odsekzoznamu"/>
        <w:numPr>
          <w:ilvl w:val="1"/>
          <w:numId w:val="1"/>
        </w:numPr>
        <w:rPr>
          <w:b/>
          <w:bCs/>
        </w:rPr>
      </w:pPr>
      <w:r w:rsidRPr="004C7250">
        <w:rPr>
          <w:b/>
          <w:bCs/>
        </w:rPr>
        <w:t xml:space="preserve">Pohoria: </w:t>
      </w:r>
    </w:p>
    <w:p w14:paraId="1144843E" w14:textId="2EF2B1FB" w:rsidR="004124C5" w:rsidRPr="004C7250" w:rsidRDefault="004124C5" w:rsidP="00D703F6">
      <w:pPr>
        <w:pStyle w:val="Odsekzoznamu"/>
        <w:numPr>
          <w:ilvl w:val="2"/>
          <w:numId w:val="1"/>
        </w:numPr>
        <w:rPr>
          <w:b/>
          <w:bCs/>
        </w:rPr>
      </w:pPr>
      <w:r w:rsidRPr="004C7250">
        <w:t xml:space="preserve"> Zasahuje tu najvyššie pohorie </w:t>
      </w:r>
      <w:r w:rsidRPr="004C7250">
        <w:rPr>
          <w:b/>
          <w:bCs/>
        </w:rPr>
        <w:t xml:space="preserve">Tatry </w:t>
      </w:r>
      <w:r w:rsidRPr="004C7250">
        <w:t>(Jadrové pohorie)</w:t>
      </w:r>
      <w:r w:rsidRPr="004C7250">
        <w:rPr>
          <w:b/>
          <w:bCs/>
        </w:rPr>
        <w:t xml:space="preserve"> </w:t>
      </w:r>
      <w:r w:rsidRPr="004C7250">
        <w:t xml:space="preserve">s najvyšším vrchom – </w:t>
      </w:r>
      <w:r w:rsidRPr="004C7250">
        <w:rPr>
          <w:b/>
          <w:bCs/>
        </w:rPr>
        <w:t>Gerlachovský štít (2655)</w:t>
      </w:r>
    </w:p>
    <w:p w14:paraId="102A842B" w14:textId="1A8056AB" w:rsidR="004124C5" w:rsidRPr="004C7250" w:rsidRDefault="004124C5" w:rsidP="00D703F6">
      <w:pPr>
        <w:pStyle w:val="Odsekzoznamu"/>
        <w:numPr>
          <w:ilvl w:val="2"/>
          <w:numId w:val="1"/>
        </w:numPr>
      </w:pPr>
      <w:r w:rsidRPr="004C7250">
        <w:t>+ ďalšie pohoria:</w:t>
      </w:r>
    </w:p>
    <w:p w14:paraId="61D9DE49" w14:textId="6032D290" w:rsidR="004124C5" w:rsidRPr="004C7250" w:rsidRDefault="004124C5" w:rsidP="00D703F6">
      <w:pPr>
        <w:pStyle w:val="Odsekzoznamu"/>
        <w:numPr>
          <w:ilvl w:val="3"/>
          <w:numId w:val="1"/>
        </w:numPr>
      </w:pPr>
      <w:r w:rsidRPr="004C7250">
        <w:t xml:space="preserve">Sopečné pohoria – </w:t>
      </w:r>
      <w:r w:rsidRPr="004C7250">
        <w:rPr>
          <w:b/>
          <w:bCs/>
        </w:rPr>
        <w:t>Vihorlat, Slanské vrchy</w:t>
      </w:r>
    </w:p>
    <w:p w14:paraId="52B349F8" w14:textId="0EF021FA" w:rsidR="004124C5" w:rsidRPr="004C7250" w:rsidRDefault="004124C5" w:rsidP="00D703F6">
      <w:pPr>
        <w:pStyle w:val="Odsekzoznamu"/>
        <w:numPr>
          <w:ilvl w:val="3"/>
          <w:numId w:val="1"/>
        </w:numPr>
      </w:pPr>
      <w:r w:rsidRPr="004C7250">
        <w:t xml:space="preserve">Bradlové pohoria – </w:t>
      </w:r>
      <w:r w:rsidRPr="004C7250">
        <w:rPr>
          <w:b/>
          <w:bCs/>
        </w:rPr>
        <w:t>Pieniny</w:t>
      </w:r>
      <w:r w:rsidRPr="004C7250">
        <w:t xml:space="preserve"> </w:t>
      </w:r>
    </w:p>
    <w:p w14:paraId="56E78B71" w14:textId="0F4243C0" w:rsidR="004124C5" w:rsidRPr="004C7250" w:rsidRDefault="004124C5" w:rsidP="00D703F6">
      <w:pPr>
        <w:pStyle w:val="Odsekzoznamu"/>
        <w:numPr>
          <w:ilvl w:val="3"/>
          <w:numId w:val="1"/>
        </w:numPr>
      </w:pPr>
      <w:r w:rsidRPr="004C7250">
        <w:t xml:space="preserve">Flyšové pohoria – </w:t>
      </w:r>
      <w:r w:rsidRPr="004C7250">
        <w:rPr>
          <w:b/>
          <w:bCs/>
        </w:rPr>
        <w:t>Levočské vrchy</w:t>
      </w:r>
    </w:p>
    <w:p w14:paraId="05354BC3" w14:textId="5EAB2AA6" w:rsidR="004124C5" w:rsidRPr="004C7250" w:rsidRDefault="004124C5" w:rsidP="00D703F6">
      <w:pPr>
        <w:pStyle w:val="Odsekzoznamu"/>
        <w:numPr>
          <w:ilvl w:val="3"/>
          <w:numId w:val="1"/>
        </w:numPr>
        <w:rPr>
          <w:b/>
          <w:bCs/>
        </w:rPr>
      </w:pPr>
      <w:r w:rsidRPr="004C7250">
        <w:t xml:space="preserve">Pohorie </w:t>
      </w:r>
      <w:r w:rsidRPr="004C7250">
        <w:rPr>
          <w:b/>
          <w:bCs/>
        </w:rPr>
        <w:t>Bukovské vrchy</w:t>
      </w:r>
      <w:r w:rsidRPr="004C7250">
        <w:t xml:space="preserve"> – na ich území sa nachádza </w:t>
      </w:r>
      <w:r w:rsidRPr="004C7250">
        <w:rPr>
          <w:b/>
          <w:bCs/>
        </w:rPr>
        <w:t>NP Poloniny</w:t>
      </w:r>
    </w:p>
    <w:p w14:paraId="10797CEF" w14:textId="4034D341" w:rsidR="00D703F6" w:rsidRPr="004C7250" w:rsidRDefault="00D703F6" w:rsidP="00D703F6">
      <w:pPr>
        <w:pStyle w:val="Odsekzoznamu"/>
        <w:numPr>
          <w:ilvl w:val="1"/>
          <w:numId w:val="1"/>
        </w:numPr>
        <w:rPr>
          <w:b/>
          <w:bCs/>
        </w:rPr>
      </w:pPr>
      <w:r w:rsidRPr="004C7250">
        <w:rPr>
          <w:b/>
          <w:bCs/>
        </w:rPr>
        <w:t xml:space="preserve"> Kotliny: </w:t>
      </w:r>
      <w:r w:rsidRPr="004C7250">
        <w:t>Popradská, Hornádska, Košická</w:t>
      </w:r>
    </w:p>
    <w:p w14:paraId="1FBA8D74" w14:textId="0E79D18B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rPr>
          <w:b/>
          <w:bCs/>
        </w:rPr>
        <w:t>Rieky</w:t>
      </w:r>
      <w:r w:rsidRPr="00D703F6">
        <w:rPr>
          <w:b/>
          <w:bCs/>
        </w:rPr>
        <w:t xml:space="preserve">: </w:t>
      </w:r>
      <w:r w:rsidRPr="00D703F6">
        <w:t>Poprad a Dunajec (Baltské more), Torysa, Topľa, Ondava, Laborec, Cirocha (Čierne more)</w:t>
      </w:r>
    </w:p>
    <w:p w14:paraId="52D1708F" w14:textId="489AFB4D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rPr>
          <w:b/>
          <w:bCs/>
        </w:rPr>
        <w:t>V</w:t>
      </w:r>
      <w:r w:rsidRPr="00D703F6">
        <w:rPr>
          <w:b/>
          <w:bCs/>
        </w:rPr>
        <w:t xml:space="preserve">odné nádrže: </w:t>
      </w:r>
      <w:r w:rsidRPr="00D703F6">
        <w:t>Starina, Veľká Domaša</w:t>
      </w:r>
    </w:p>
    <w:p w14:paraId="331137BE" w14:textId="3EF2CF0E" w:rsidR="00D703F6" w:rsidRPr="004C7250" w:rsidRDefault="00D703F6" w:rsidP="00D703F6">
      <w:pPr>
        <w:pStyle w:val="Odsekzoznamu"/>
        <w:numPr>
          <w:ilvl w:val="1"/>
          <w:numId w:val="1"/>
        </w:numPr>
        <w:rPr>
          <w:b/>
          <w:bCs/>
        </w:rPr>
      </w:pPr>
      <w:r w:rsidRPr="004C7250">
        <w:rPr>
          <w:b/>
          <w:bCs/>
        </w:rPr>
        <w:t> Podnebie:</w:t>
      </w:r>
    </w:p>
    <w:p w14:paraId="2A78CE92" w14:textId="06B3323D" w:rsidR="00D703F6" w:rsidRPr="00D703F6" w:rsidRDefault="00D703F6" w:rsidP="00D703F6">
      <w:pPr>
        <w:pStyle w:val="Odsekzoznamu"/>
        <w:numPr>
          <w:ilvl w:val="2"/>
          <w:numId w:val="1"/>
        </w:numPr>
      </w:pPr>
      <w:r w:rsidRPr="004C7250">
        <w:t>P</w:t>
      </w:r>
      <w:r w:rsidRPr="00D703F6">
        <w:t>revažne mierne teplé, chladné (najvyššie pohoria), teplé (výbežok Východoslovenskej nížiny)</w:t>
      </w:r>
    </w:p>
    <w:p w14:paraId="37EDD1C5" w14:textId="3E90C59A" w:rsidR="00D703F6" w:rsidRPr="00D703F6" w:rsidRDefault="00D703F6" w:rsidP="00D703F6">
      <w:pPr>
        <w:pStyle w:val="Odsekzoznamu"/>
        <w:numPr>
          <w:ilvl w:val="2"/>
          <w:numId w:val="1"/>
        </w:numPr>
      </w:pPr>
      <w:r w:rsidRPr="004C7250">
        <w:t>N</w:t>
      </w:r>
      <w:r w:rsidRPr="00D703F6">
        <w:t>ajchladnejšia a najdaždivejšia oblasť SR</w:t>
      </w:r>
    </w:p>
    <w:p w14:paraId="49ED50A8" w14:textId="29D84E18" w:rsidR="00D703F6" w:rsidRPr="004C7250" w:rsidRDefault="00D703F6" w:rsidP="00D703F6">
      <w:pPr>
        <w:pStyle w:val="Odsekzoznamu"/>
        <w:numPr>
          <w:ilvl w:val="2"/>
          <w:numId w:val="1"/>
        </w:numPr>
      </w:pPr>
      <w:r w:rsidRPr="004C7250">
        <w:t>Ú</w:t>
      </w:r>
      <w:r w:rsidRPr="004C7250">
        <w:t>zemie je značne zalesnené</w:t>
      </w:r>
    </w:p>
    <w:p w14:paraId="1DFD3870" w14:textId="77777777" w:rsidR="00D703F6" w:rsidRPr="004C7250" w:rsidRDefault="00D703F6" w:rsidP="00D703F6"/>
    <w:p w14:paraId="5083DCA4" w14:textId="5088B2F9" w:rsidR="00D703F6" w:rsidRPr="004C7250" w:rsidRDefault="00D703F6" w:rsidP="00D703F6">
      <w:pPr>
        <w:pStyle w:val="Odsekzoznamu"/>
        <w:numPr>
          <w:ilvl w:val="0"/>
          <w:numId w:val="1"/>
        </w:numPr>
      </w:pPr>
      <w:r w:rsidRPr="004C7250">
        <w:rPr>
          <w:b/>
          <w:bCs/>
        </w:rPr>
        <w:t>Obyvateľstvo</w:t>
      </w:r>
    </w:p>
    <w:p w14:paraId="48C33340" w14:textId="4DA9EE80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V</w:t>
      </w:r>
      <w:r w:rsidRPr="00D703F6">
        <w:t xml:space="preserve"> kraji žije najviac obyvateľov SR</w:t>
      </w:r>
    </w:p>
    <w:p w14:paraId="0391F685" w14:textId="77777777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D703F6">
        <w:t>Hustota zaľudnenia:</w:t>
      </w:r>
    </w:p>
    <w:p w14:paraId="11AAFEBF" w14:textId="5292DA4E" w:rsidR="00D703F6" w:rsidRPr="00D703F6" w:rsidRDefault="00D703F6" w:rsidP="00D703F6">
      <w:pPr>
        <w:pStyle w:val="Odsekzoznamu"/>
        <w:numPr>
          <w:ilvl w:val="2"/>
          <w:numId w:val="1"/>
        </w:numPr>
      </w:pPr>
      <w:r w:rsidRPr="004C7250">
        <w:rPr>
          <w:b/>
          <w:bCs/>
        </w:rPr>
        <w:t>N</w:t>
      </w:r>
      <w:r w:rsidRPr="00D703F6">
        <w:rPr>
          <w:b/>
          <w:bCs/>
        </w:rPr>
        <w:t>ízka</w:t>
      </w:r>
      <w:r w:rsidRPr="00D703F6">
        <w:t xml:space="preserve"> (2.najnižšia hustota po BB kraji) – väčšina obyvateľov žije v kotlinách, SV časť je vyľudnená</w:t>
      </w:r>
    </w:p>
    <w:p w14:paraId="67FBA23A" w14:textId="77777777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D703F6">
        <w:t>Národnosti:</w:t>
      </w:r>
    </w:p>
    <w:p w14:paraId="3B8B77CB" w14:textId="7CCD269F" w:rsidR="00D703F6" w:rsidRPr="004C7250" w:rsidRDefault="00D703F6" w:rsidP="00D703F6">
      <w:pPr>
        <w:pStyle w:val="Odsekzoznamu"/>
        <w:numPr>
          <w:ilvl w:val="2"/>
          <w:numId w:val="1"/>
        </w:numPr>
      </w:pPr>
      <w:r w:rsidRPr="004C7250">
        <w:t>P</w:t>
      </w:r>
      <w:r w:rsidRPr="00D703F6">
        <w:t xml:space="preserve">revláda </w:t>
      </w:r>
      <w:r w:rsidRPr="004C7250">
        <w:rPr>
          <w:b/>
          <w:bCs/>
        </w:rPr>
        <w:t>slovenská národnosť</w:t>
      </w:r>
      <w:r w:rsidRPr="00D703F6">
        <w:t xml:space="preserve">, ďalšími v poradí sú </w:t>
      </w:r>
      <w:r w:rsidRPr="004C7250">
        <w:rPr>
          <w:b/>
          <w:bCs/>
        </w:rPr>
        <w:t>rómska, rusínska a ukrajinská národnosť</w:t>
      </w:r>
    </w:p>
    <w:p w14:paraId="72F95AB6" w14:textId="38A7A51F" w:rsidR="00D703F6" w:rsidRPr="004C7250" w:rsidRDefault="00D703F6" w:rsidP="00D703F6">
      <w:pPr>
        <w:pStyle w:val="Odsekzoznamu"/>
        <w:numPr>
          <w:ilvl w:val="1"/>
          <w:numId w:val="1"/>
        </w:numPr>
      </w:pPr>
      <w:r w:rsidRPr="004C7250">
        <w:t> Náboženstvo:</w:t>
      </w:r>
    </w:p>
    <w:p w14:paraId="7A97F626" w14:textId="07F8DD34" w:rsidR="00D703F6" w:rsidRPr="004C7250" w:rsidRDefault="00D703F6" w:rsidP="00D703F6">
      <w:pPr>
        <w:pStyle w:val="Odsekzoznamu"/>
        <w:numPr>
          <w:ilvl w:val="2"/>
          <w:numId w:val="1"/>
        </w:numPr>
      </w:pPr>
      <w:r w:rsidRPr="00D703F6">
        <w:t xml:space="preserve">prevláda </w:t>
      </w:r>
      <w:r w:rsidRPr="00D703F6">
        <w:rPr>
          <w:b/>
          <w:bCs/>
        </w:rPr>
        <w:t>rímskokatolícke</w:t>
      </w:r>
      <w:r w:rsidRPr="00D703F6">
        <w:t xml:space="preserve">, ale veľké zastúpenie tu má aj </w:t>
      </w:r>
      <w:r w:rsidRPr="00D703F6">
        <w:rPr>
          <w:b/>
          <w:bCs/>
        </w:rPr>
        <w:t>gréckokatolícke</w:t>
      </w:r>
      <w:r w:rsidRPr="00D703F6">
        <w:t>, menej pravoslávne a</w:t>
      </w:r>
      <w:r w:rsidRPr="004C7250">
        <w:t> </w:t>
      </w:r>
      <w:r w:rsidRPr="00D703F6">
        <w:t>evanjelické</w:t>
      </w:r>
    </w:p>
    <w:p w14:paraId="7C6CDBFF" w14:textId="77777777" w:rsidR="00D703F6" w:rsidRPr="004C7250" w:rsidRDefault="00D703F6" w:rsidP="00D703F6"/>
    <w:p w14:paraId="496FC560" w14:textId="76ECBFA7" w:rsidR="00D703F6" w:rsidRPr="00D703F6" w:rsidRDefault="00D703F6" w:rsidP="006B6F46">
      <w:pPr>
        <w:pStyle w:val="Odsekzoznamu"/>
        <w:numPr>
          <w:ilvl w:val="1"/>
          <w:numId w:val="1"/>
        </w:numPr>
      </w:pPr>
      <w:r w:rsidRPr="004C7250">
        <w:t> Tradičné historické regióny:</w:t>
      </w:r>
    </w:p>
    <w:p w14:paraId="5FF3D01C" w14:textId="77777777" w:rsidR="00D703F6" w:rsidRPr="00D703F6" w:rsidRDefault="00D703F6" w:rsidP="00D703F6">
      <w:pPr>
        <w:pStyle w:val="Odsekzoznamu"/>
        <w:numPr>
          <w:ilvl w:val="2"/>
          <w:numId w:val="1"/>
        </w:numPr>
      </w:pPr>
      <w:r w:rsidRPr="00D703F6">
        <w:rPr>
          <w:b/>
          <w:bCs/>
        </w:rPr>
        <w:t>Spiš, Šariš, Zemplín</w:t>
      </w:r>
    </w:p>
    <w:p w14:paraId="0585E923" w14:textId="2BAAE601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Sídla</w:t>
      </w:r>
      <w:r w:rsidRPr="00D703F6">
        <w:t>:</w:t>
      </w:r>
    </w:p>
    <w:p w14:paraId="7D4D8EB8" w14:textId="77777777" w:rsidR="00D703F6" w:rsidRPr="00D703F6" w:rsidRDefault="00D703F6" w:rsidP="00D703F6">
      <w:pPr>
        <w:pStyle w:val="Odsekzoznamu"/>
        <w:numPr>
          <w:ilvl w:val="2"/>
          <w:numId w:val="1"/>
        </w:numPr>
      </w:pPr>
      <w:r w:rsidRPr="00D703F6">
        <w:t>666 obcí, 23 miest</w:t>
      </w:r>
    </w:p>
    <w:p w14:paraId="23693317" w14:textId="1C215959" w:rsidR="00D703F6" w:rsidRPr="00D703F6" w:rsidRDefault="00D703F6" w:rsidP="00D703F6">
      <w:pPr>
        <w:pStyle w:val="Odsekzoznamu"/>
        <w:numPr>
          <w:ilvl w:val="2"/>
          <w:numId w:val="1"/>
        </w:numPr>
      </w:pPr>
      <w:r w:rsidRPr="004C7250">
        <w:t>Prešov</w:t>
      </w:r>
      <w:r w:rsidRPr="00D703F6">
        <w:t xml:space="preserve"> (89 tis. obyv.) je tretie najväčšie mesto SR</w:t>
      </w:r>
    </w:p>
    <w:p w14:paraId="15D9B1C8" w14:textId="67F31ECA" w:rsidR="00D703F6" w:rsidRPr="00D703F6" w:rsidRDefault="00D703F6" w:rsidP="00D703F6">
      <w:pPr>
        <w:pStyle w:val="Odsekzoznamu"/>
        <w:numPr>
          <w:ilvl w:val="2"/>
          <w:numId w:val="1"/>
        </w:numPr>
      </w:pPr>
      <w:r w:rsidRPr="004C7250">
        <w:t>Ď</w:t>
      </w:r>
      <w:r w:rsidRPr="00D703F6">
        <w:t xml:space="preserve">alšie mestá: </w:t>
      </w:r>
      <w:r w:rsidRPr="00D703F6">
        <w:rPr>
          <w:b/>
          <w:bCs/>
        </w:rPr>
        <w:t>Poprad, Spišská Nová Ves, Levoča, Bardejov, Humenné, Vranov nad Topľou</w:t>
      </w:r>
    </w:p>
    <w:p w14:paraId="63501748" w14:textId="77777777" w:rsidR="00D703F6" w:rsidRPr="004C7250" w:rsidRDefault="00D703F6" w:rsidP="00D703F6"/>
    <w:p w14:paraId="093672DE" w14:textId="73A2CECC" w:rsidR="00D703F6" w:rsidRPr="004C7250" w:rsidRDefault="00D703F6" w:rsidP="00D703F6">
      <w:pPr>
        <w:pStyle w:val="Odsekzoznamu"/>
        <w:numPr>
          <w:ilvl w:val="0"/>
          <w:numId w:val="1"/>
        </w:numPr>
        <w:rPr>
          <w:b/>
          <w:bCs/>
        </w:rPr>
      </w:pPr>
      <w:r w:rsidRPr="004C7250">
        <w:rPr>
          <w:b/>
          <w:bCs/>
        </w:rPr>
        <w:t>Hospodárstvo</w:t>
      </w:r>
    </w:p>
    <w:p w14:paraId="0694562F" w14:textId="0A9F71D6" w:rsidR="00D703F6" w:rsidRPr="00D703F6" w:rsidRDefault="00D703F6" w:rsidP="00D703F6">
      <w:pPr>
        <w:pStyle w:val="Odsekzoznamu"/>
        <w:numPr>
          <w:ilvl w:val="1"/>
          <w:numId w:val="1"/>
        </w:numPr>
        <w:rPr>
          <w:lang w:val="en-US"/>
        </w:rPr>
      </w:pPr>
      <w:r w:rsidRPr="004C7250">
        <w:t>N</w:t>
      </w:r>
      <w:r w:rsidRPr="00D703F6">
        <w:t>ajmenej výkonný región SR</w:t>
      </w:r>
    </w:p>
    <w:p w14:paraId="3936CE47" w14:textId="7E7DE5A1" w:rsidR="00D703F6" w:rsidRPr="004C7250" w:rsidRDefault="00D703F6" w:rsidP="00D703F6">
      <w:pPr>
        <w:pStyle w:val="Odsekzoznamu"/>
        <w:numPr>
          <w:ilvl w:val="1"/>
          <w:numId w:val="1"/>
        </w:numPr>
        <w:rPr>
          <w:lang w:val="en-US"/>
        </w:rPr>
      </w:pPr>
      <w:r w:rsidRPr="004C7250">
        <w:t>K</w:t>
      </w:r>
      <w:r w:rsidRPr="00D703F6">
        <w:t xml:space="preserve"> najvýznamnejším hospodárskym odvetviam patrí spracovateľský priemysel - potravinársky, založený na poľnohospodárskej produkcii, odevný, textilný, drevospracujúci, strojársky, elektrotechnický, chemický a farmaceutický priemysel</w:t>
      </w:r>
    </w:p>
    <w:p w14:paraId="39D658E0" w14:textId="22A2B9BF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P</w:t>
      </w:r>
      <w:r w:rsidRPr="00D703F6">
        <w:t>otenciál v oblasti cestovného ruchu</w:t>
      </w:r>
    </w:p>
    <w:p w14:paraId="6F1C4FE1" w14:textId="773EF4BF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N</w:t>
      </w:r>
      <w:r w:rsidRPr="00D703F6">
        <w:t>edostatok pracovných príležitostí a najnižšia priemerná mzda v SR spôsobuje odchod mladých ľudí z regiónu</w:t>
      </w:r>
    </w:p>
    <w:p w14:paraId="70F42DAA" w14:textId="77777777" w:rsidR="00D703F6" w:rsidRPr="004C7250" w:rsidRDefault="00D703F6" w:rsidP="00D703F6">
      <w:pPr>
        <w:rPr>
          <w:b/>
          <w:bCs/>
        </w:rPr>
      </w:pPr>
    </w:p>
    <w:p w14:paraId="4C719B62" w14:textId="2D3552D9" w:rsidR="00D703F6" w:rsidRPr="004C7250" w:rsidRDefault="00D703F6" w:rsidP="00D703F6">
      <w:pPr>
        <w:pStyle w:val="Odsekzoznamu"/>
        <w:numPr>
          <w:ilvl w:val="0"/>
          <w:numId w:val="1"/>
        </w:numPr>
        <w:rPr>
          <w:b/>
          <w:bCs/>
        </w:rPr>
      </w:pPr>
      <w:r w:rsidRPr="004C7250">
        <w:rPr>
          <w:b/>
          <w:bCs/>
        </w:rPr>
        <w:t>Poľnohospodárstvo</w:t>
      </w:r>
    </w:p>
    <w:p w14:paraId="26172091" w14:textId="336BBF77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N</w:t>
      </w:r>
      <w:r w:rsidRPr="00D703F6">
        <w:t>epriaznivé prírodné podmienky</w:t>
      </w:r>
    </w:p>
    <w:p w14:paraId="60490F59" w14:textId="6E74FD99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P</w:t>
      </w:r>
      <w:r w:rsidRPr="00D703F6">
        <w:t>estovanie zemiakov (najväčší producent na Slovensku)</w:t>
      </w:r>
    </w:p>
    <w:p w14:paraId="6DDEBDC5" w14:textId="26B95DF9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K</w:t>
      </w:r>
      <w:r w:rsidRPr="00D703F6">
        <w:t>rmoviny, obilniny, olejniny</w:t>
      </w:r>
    </w:p>
    <w:p w14:paraId="152312C0" w14:textId="124AA196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C</w:t>
      </w:r>
      <w:r w:rsidRPr="00D703F6">
        <w:t>hov hovädzieho dobytka</w:t>
      </w:r>
    </w:p>
    <w:p w14:paraId="7D92FDAD" w14:textId="465E83C5" w:rsidR="00D703F6" w:rsidRPr="00D703F6" w:rsidRDefault="00D703F6" w:rsidP="00D703F6">
      <w:pPr>
        <w:pStyle w:val="Odsekzoznamu"/>
        <w:numPr>
          <w:ilvl w:val="1"/>
          <w:numId w:val="1"/>
        </w:numPr>
      </w:pPr>
      <w:r w:rsidRPr="004C7250">
        <w:t>V</w:t>
      </w:r>
      <w:r w:rsidRPr="00D703F6">
        <w:t>eľká lesnatosť územia</w:t>
      </w:r>
    </w:p>
    <w:p w14:paraId="3DEC6376" w14:textId="77777777" w:rsidR="00D703F6" w:rsidRPr="004C7250" w:rsidRDefault="00D703F6" w:rsidP="00D703F6">
      <w:pPr>
        <w:rPr>
          <w:b/>
          <w:bCs/>
        </w:rPr>
      </w:pPr>
    </w:p>
    <w:p w14:paraId="3B2AB780" w14:textId="26E191D9" w:rsidR="00D703F6" w:rsidRPr="004C7250" w:rsidRDefault="00D703F6" w:rsidP="00D703F6">
      <w:pPr>
        <w:pStyle w:val="Odsekzoznamu"/>
        <w:numPr>
          <w:ilvl w:val="0"/>
          <w:numId w:val="1"/>
        </w:numPr>
        <w:rPr>
          <w:b/>
          <w:bCs/>
        </w:rPr>
      </w:pPr>
      <w:r w:rsidRPr="004C7250">
        <w:rPr>
          <w:b/>
          <w:bCs/>
        </w:rPr>
        <w:t>Priemysel</w:t>
      </w:r>
    </w:p>
    <w:p w14:paraId="39AD426A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Strojárstvo:</w:t>
      </w:r>
    </w:p>
    <w:p w14:paraId="2A043CB2" w14:textId="382BE570" w:rsidR="004C7250" w:rsidRPr="004C7250" w:rsidRDefault="004C7250" w:rsidP="004C7250">
      <w:pPr>
        <w:pStyle w:val="Odsekzoznamu"/>
        <w:numPr>
          <w:ilvl w:val="2"/>
          <w:numId w:val="1"/>
        </w:numPr>
        <w:rPr>
          <w:lang w:val="en-US"/>
        </w:rPr>
      </w:pPr>
      <w:r w:rsidRPr="004C7250">
        <w:rPr>
          <w:b/>
          <w:bCs/>
        </w:rPr>
        <w:t xml:space="preserve">Poprad – </w:t>
      </w:r>
      <w:r w:rsidRPr="004C7250">
        <w:t>Tatravagónka</w:t>
      </w:r>
      <w:r w:rsidRPr="004C7250">
        <w:t xml:space="preserve"> - v</w:t>
      </w:r>
      <w:r w:rsidRPr="004C7250">
        <w:t>ýroba vagónov</w:t>
      </w:r>
    </w:p>
    <w:p w14:paraId="7F9935E0" w14:textId="1741B3D7" w:rsidR="004C7250" w:rsidRPr="004C7250" w:rsidRDefault="004C7250" w:rsidP="004C7250">
      <w:pPr>
        <w:pStyle w:val="Odsekzoznamu"/>
        <w:numPr>
          <w:ilvl w:val="2"/>
          <w:numId w:val="1"/>
        </w:numPr>
        <w:rPr>
          <w:lang w:val="en-US"/>
        </w:rPr>
      </w:pPr>
      <w:r w:rsidRPr="004C7250">
        <w:rPr>
          <w:b/>
          <w:bCs/>
        </w:rPr>
        <w:t xml:space="preserve">Poprad (Matejovce) – </w:t>
      </w:r>
      <w:r w:rsidRPr="004C7250">
        <w:t>biela technika - Whir</w:t>
      </w:r>
      <w:r w:rsidRPr="004C7250">
        <w:t>l</w:t>
      </w:r>
      <w:r w:rsidRPr="004C7250">
        <w:t>pool</w:t>
      </w:r>
    </w:p>
    <w:p w14:paraId="0A90230E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Chemický priemysel:</w:t>
      </w:r>
    </w:p>
    <w:p w14:paraId="569D74CD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lang w:val="en-US"/>
        </w:rPr>
      </w:pPr>
      <w:r w:rsidRPr="004C7250">
        <w:rPr>
          <w:b/>
          <w:bCs/>
        </w:rPr>
        <w:t xml:space="preserve">Humenné – </w:t>
      </w:r>
      <w:r w:rsidRPr="004C7250">
        <w:t>priemyselné vlákna</w:t>
      </w:r>
    </w:p>
    <w:p w14:paraId="7196B675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Svit – </w:t>
      </w:r>
      <w:r w:rsidRPr="004C7250">
        <w:t>Chemosvit</w:t>
      </w:r>
    </w:p>
    <w:p w14:paraId="268AF627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Elektrotechnický priemysel:</w:t>
      </w:r>
    </w:p>
    <w:p w14:paraId="3C11F662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Prešov – </w:t>
      </w:r>
      <w:r w:rsidRPr="004C7250">
        <w:t>registračné pokladnice</w:t>
      </w:r>
    </w:p>
    <w:p w14:paraId="1825DAA1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lang w:val="en-US"/>
        </w:rPr>
      </w:pPr>
      <w:r w:rsidRPr="004C7250">
        <w:rPr>
          <w:b/>
          <w:bCs/>
        </w:rPr>
        <w:t xml:space="preserve">Stropkov – </w:t>
      </w:r>
      <w:r w:rsidRPr="004C7250">
        <w:t>telekomunikácia, výroba transformátorov a cievok</w:t>
      </w:r>
    </w:p>
    <w:p w14:paraId="7F4121D5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Farmaceutický priemysel:</w:t>
      </w:r>
    </w:p>
    <w:p w14:paraId="00BBF64C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lang w:val="en-US"/>
        </w:rPr>
      </w:pPr>
      <w:r w:rsidRPr="004C7250">
        <w:rPr>
          <w:b/>
          <w:bCs/>
        </w:rPr>
        <w:t xml:space="preserve">Šarišské Michaľany – </w:t>
      </w:r>
      <w:r w:rsidRPr="004C7250">
        <w:t>výroba liekov - Imuna</w:t>
      </w:r>
    </w:p>
    <w:p w14:paraId="476A98C7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Drevársky priemysel:</w:t>
      </w:r>
    </w:p>
    <w:p w14:paraId="5F73DBF7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Vranov nad Topľou – </w:t>
      </w:r>
      <w:r w:rsidRPr="004C7250">
        <w:t>stavebné drevo</w:t>
      </w:r>
    </w:p>
    <w:p w14:paraId="7ACA6C1E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lang w:val="en-US"/>
        </w:rPr>
      </w:pPr>
      <w:r w:rsidRPr="004C7250">
        <w:rPr>
          <w:b/>
          <w:bCs/>
        </w:rPr>
        <w:t xml:space="preserve">Hencovce – </w:t>
      </w:r>
      <w:r w:rsidRPr="004C7250">
        <w:t>výroba buničiny</w:t>
      </w:r>
    </w:p>
    <w:p w14:paraId="42A2AF7D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Ďalšia výroba:</w:t>
      </w:r>
    </w:p>
    <w:p w14:paraId="76331A29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Prešov - </w:t>
      </w:r>
      <w:r w:rsidRPr="004C7250">
        <w:t>autosedačky</w:t>
      </w:r>
    </w:p>
    <w:p w14:paraId="3AF91C4F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Potravinárstvo:</w:t>
      </w:r>
    </w:p>
    <w:p w14:paraId="01BFC4F1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Humenné</w:t>
      </w:r>
      <w:r w:rsidRPr="004C7250">
        <w:rPr>
          <w:b/>
          <w:bCs/>
        </w:rPr>
        <w:t xml:space="preserve"> – </w:t>
      </w:r>
      <w:r w:rsidRPr="004C7250">
        <w:t>mäsové výrobky</w:t>
      </w:r>
    </w:p>
    <w:p w14:paraId="34F2F48B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Prešov, Sabinov, Kežmarok </w:t>
      </w:r>
      <w:r w:rsidRPr="004C7250">
        <w:rPr>
          <w:b/>
          <w:bCs/>
        </w:rPr>
        <w:t xml:space="preserve">– </w:t>
      </w:r>
      <w:r w:rsidRPr="004C7250">
        <w:t>mliečne výrobky</w:t>
      </w:r>
    </w:p>
    <w:p w14:paraId="679C4BAB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Poprad </w:t>
      </w:r>
      <w:r w:rsidRPr="004C7250">
        <w:rPr>
          <w:b/>
          <w:bCs/>
        </w:rPr>
        <w:t xml:space="preserve">– </w:t>
      </w:r>
      <w:r w:rsidRPr="004C7250">
        <w:t>konzerváreň, čaj a káva</w:t>
      </w:r>
    </w:p>
    <w:p w14:paraId="720FC16D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lastRenderedPageBreak/>
        <w:t>Baldovce</w:t>
      </w:r>
      <w:r w:rsidRPr="004C7250">
        <w:rPr>
          <w:b/>
          <w:bCs/>
        </w:rPr>
        <w:t xml:space="preserve"> – </w:t>
      </w:r>
      <w:r w:rsidRPr="004C7250">
        <w:t>minerálna voda</w:t>
      </w:r>
    </w:p>
    <w:p w14:paraId="617C586C" w14:textId="77777777" w:rsidR="004C7250" w:rsidRPr="004C7250" w:rsidRDefault="004C7250" w:rsidP="004C7250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>Veľký Šariš</w:t>
      </w:r>
      <w:r w:rsidRPr="004C7250">
        <w:rPr>
          <w:b/>
          <w:bCs/>
        </w:rPr>
        <w:t xml:space="preserve"> – </w:t>
      </w:r>
      <w:r w:rsidRPr="004C7250">
        <w:t>výroba piva</w:t>
      </w:r>
    </w:p>
    <w:p w14:paraId="70DDE3C5" w14:textId="77777777" w:rsidR="00D703F6" w:rsidRDefault="00D703F6" w:rsidP="004C7250">
      <w:pPr>
        <w:rPr>
          <w:b/>
          <w:bCs/>
        </w:rPr>
      </w:pPr>
    </w:p>
    <w:p w14:paraId="60BC1485" w14:textId="76E72743" w:rsidR="004C7250" w:rsidRDefault="004C7250" w:rsidP="004C725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Kúpele</w:t>
      </w:r>
    </w:p>
    <w:p w14:paraId="2E55F1A0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Vysoké Tatry – </w:t>
      </w:r>
      <w:r w:rsidRPr="004C7250">
        <w:t>choroby dýchacích ciest</w:t>
      </w:r>
    </w:p>
    <w:p w14:paraId="3223660F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Bardejov – </w:t>
      </w:r>
      <w:r w:rsidRPr="004C7250">
        <w:t>choroby tráviaceho ústrojenstva</w:t>
      </w:r>
    </w:p>
    <w:p w14:paraId="130F2C9C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Vyšné Ružbachy - </w:t>
      </w:r>
      <w:r w:rsidRPr="004C7250">
        <w:t>choroby obehového ústrojenstva</w:t>
      </w:r>
    </w:p>
    <w:p w14:paraId="482F2A5F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4C7250">
        <w:rPr>
          <w:b/>
          <w:bCs/>
        </w:rPr>
        <w:t xml:space="preserve">Červený Kláštor – </w:t>
      </w:r>
      <w:r w:rsidRPr="004C7250">
        <w:t>kožné choroby</w:t>
      </w:r>
    </w:p>
    <w:p w14:paraId="7A2268CB" w14:textId="77777777" w:rsidR="004C7250" w:rsidRDefault="004C7250" w:rsidP="004C7250">
      <w:pPr>
        <w:rPr>
          <w:b/>
          <w:bCs/>
        </w:rPr>
      </w:pPr>
    </w:p>
    <w:p w14:paraId="43497DE9" w14:textId="6FA92F97" w:rsidR="004C7250" w:rsidRDefault="004C7250" w:rsidP="004C725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Doprava</w:t>
      </w:r>
    </w:p>
    <w:p w14:paraId="44AFB9E9" w14:textId="01336618" w:rsidR="004C7250" w:rsidRPr="004C7250" w:rsidRDefault="004C7250" w:rsidP="004C7250">
      <w:pPr>
        <w:pStyle w:val="Odsekzoznamu"/>
        <w:numPr>
          <w:ilvl w:val="1"/>
          <w:numId w:val="1"/>
        </w:numPr>
        <w:rPr>
          <w:lang w:val="en-US"/>
        </w:rPr>
      </w:pPr>
      <w:r w:rsidRPr="004C7250">
        <w:t>D</w:t>
      </w:r>
      <w:r w:rsidRPr="004C7250">
        <w:t xml:space="preserve">iaľnica </w:t>
      </w:r>
      <w:r w:rsidRPr="004C7250">
        <w:rPr>
          <w:b/>
          <w:bCs/>
        </w:rPr>
        <w:t>D1</w:t>
      </w:r>
      <w:r w:rsidRPr="004C7250">
        <w:t xml:space="preserve"> (z Bratislavy do Košíc) </w:t>
      </w:r>
    </w:p>
    <w:p w14:paraId="247BF118" w14:textId="0E67907B" w:rsidR="004C7250" w:rsidRPr="004C7250" w:rsidRDefault="004C7250" w:rsidP="004C7250">
      <w:pPr>
        <w:pStyle w:val="Odsekzoznamu"/>
        <w:numPr>
          <w:ilvl w:val="2"/>
          <w:numId w:val="1"/>
        </w:numPr>
        <w:rPr>
          <w:lang w:val="en-US"/>
        </w:rPr>
      </w:pPr>
      <w:r>
        <w:t>N</w:t>
      </w:r>
      <w:r w:rsidRPr="004C7250">
        <w:t xml:space="preserve">ie je dobudovaná </w:t>
      </w:r>
    </w:p>
    <w:p w14:paraId="41DCEA34" w14:textId="49FA15F6" w:rsidR="004C7250" w:rsidRPr="004C7250" w:rsidRDefault="004C7250" w:rsidP="004C7250">
      <w:pPr>
        <w:pStyle w:val="Odsekzoznamu"/>
        <w:numPr>
          <w:ilvl w:val="1"/>
          <w:numId w:val="1"/>
        </w:numPr>
        <w:rPr>
          <w:lang w:val="en-US"/>
        </w:rPr>
      </w:pPr>
      <w:r>
        <w:t>T</w:t>
      </w:r>
      <w:r w:rsidRPr="004C7250">
        <w:t>unely: Branisko, Bôrik, Šibenik, Prešov (vo výstavbe)</w:t>
      </w:r>
    </w:p>
    <w:p w14:paraId="5311A77A" w14:textId="40322F07" w:rsidR="004C7250" w:rsidRPr="004C7250" w:rsidRDefault="004C7250" w:rsidP="004C7250">
      <w:pPr>
        <w:pStyle w:val="Odsekzoznamu"/>
        <w:numPr>
          <w:ilvl w:val="1"/>
          <w:numId w:val="1"/>
        </w:numPr>
        <w:rPr>
          <w:lang w:val="en-US"/>
        </w:rPr>
      </w:pPr>
      <w:r>
        <w:t>Ž</w:t>
      </w:r>
      <w:r w:rsidRPr="004C7250">
        <w:t xml:space="preserve">elezničná doprava: v okresoch Svidník a Stropkov </w:t>
      </w:r>
      <w:r w:rsidRPr="004C7250">
        <w:rPr>
          <w:i/>
          <w:iCs/>
        </w:rPr>
        <w:t>nie je vôbec železničná trať</w:t>
      </w:r>
      <w:r w:rsidRPr="004C7250">
        <w:t>!</w:t>
      </w:r>
    </w:p>
    <w:p w14:paraId="6752E44F" w14:textId="22F2DD0B" w:rsidR="004C7250" w:rsidRPr="004C7250" w:rsidRDefault="004C7250" w:rsidP="004C7250">
      <w:pPr>
        <w:pStyle w:val="Odsekzoznamu"/>
        <w:numPr>
          <w:ilvl w:val="1"/>
          <w:numId w:val="1"/>
        </w:numPr>
        <w:rPr>
          <w:lang w:val="en-US"/>
        </w:rPr>
      </w:pPr>
      <w:r>
        <w:t>M</w:t>
      </w:r>
      <w:r w:rsidRPr="004C7250">
        <w:t xml:space="preserve">edzinárodné letisko </w:t>
      </w:r>
      <w:r w:rsidRPr="004C7250">
        <w:rPr>
          <w:b/>
          <w:bCs/>
        </w:rPr>
        <w:t>Poprad - Tatry</w:t>
      </w:r>
    </w:p>
    <w:p w14:paraId="63A0AA17" w14:textId="77777777" w:rsidR="004C7250" w:rsidRDefault="004C7250" w:rsidP="004C7250">
      <w:pPr>
        <w:rPr>
          <w:b/>
          <w:bCs/>
        </w:rPr>
      </w:pPr>
    </w:p>
    <w:p w14:paraId="2BFD7C0F" w14:textId="77777777" w:rsidR="004C7250" w:rsidRPr="004C7250" w:rsidRDefault="004C7250" w:rsidP="004C7250">
      <w:pPr>
        <w:pStyle w:val="Odsekzoznamu"/>
        <w:numPr>
          <w:ilvl w:val="0"/>
          <w:numId w:val="1"/>
        </w:numPr>
        <w:rPr>
          <w:b/>
          <w:bCs/>
        </w:rPr>
      </w:pPr>
      <w:r w:rsidRPr="004C7250">
        <w:rPr>
          <w:b/>
          <w:bCs/>
        </w:rPr>
        <w:t>SOLIVAR</w:t>
      </w:r>
    </w:p>
    <w:p w14:paraId="1F467A53" w14:textId="67BC9500" w:rsidR="004C7250" w:rsidRPr="004C7250" w:rsidRDefault="004C7250" w:rsidP="004C7250">
      <w:pPr>
        <w:pStyle w:val="Odsekzoznamu"/>
        <w:numPr>
          <w:ilvl w:val="1"/>
          <w:numId w:val="1"/>
        </w:numPr>
      </w:pPr>
      <w:r w:rsidRPr="004C7250">
        <w:t>Mestská časť Prešova</w:t>
      </w:r>
      <w:r>
        <w:t xml:space="preserve">. </w:t>
      </w:r>
      <w:r w:rsidRPr="004C7250">
        <w:t>Nachádza sa tu súbor 17 technických pamiatkových objektov. Od 16. stor.</w:t>
      </w:r>
      <w:r>
        <w:t xml:space="preserve"> </w:t>
      </w:r>
      <w:r w:rsidRPr="004C7250">
        <w:t>sa tu ťažila soľ hlbinným</w:t>
      </w:r>
      <w:r w:rsidRPr="004C7250">
        <w:t xml:space="preserve"> </w:t>
      </w:r>
      <w:r w:rsidRPr="004C7250">
        <w:t>spôsobom.</w:t>
      </w:r>
    </w:p>
    <w:p w14:paraId="2720C803" w14:textId="09A5A6E1" w:rsidR="004C7250" w:rsidRPr="004C7250" w:rsidRDefault="004C7250" w:rsidP="00931F63">
      <w:pPr>
        <w:pStyle w:val="Odsekzoznamu"/>
        <w:numPr>
          <w:ilvl w:val="1"/>
          <w:numId w:val="1"/>
        </w:numPr>
        <w:rPr>
          <w:lang w:val="en-US"/>
        </w:rPr>
      </w:pPr>
      <w:r w:rsidRPr="004C7250">
        <w:t>V súčasnosti sa soľ</w:t>
      </w:r>
      <w:r w:rsidRPr="00D74238">
        <w:t xml:space="preserve"> </w:t>
      </w:r>
      <w:r w:rsidRPr="004C7250">
        <w:t>v okolí Prešova neťaží.</w:t>
      </w:r>
      <w:r w:rsidRPr="00D74238">
        <w:t xml:space="preserve"> </w:t>
      </w:r>
      <w:r w:rsidRPr="004C7250">
        <w:t>Firmu Solivary</w:t>
      </w:r>
      <w:r w:rsidRPr="00D74238">
        <w:t xml:space="preserve"> </w:t>
      </w:r>
      <w:r w:rsidRPr="004C7250">
        <w:t>odkúpila rakúska firma</w:t>
      </w:r>
      <w:r w:rsidRPr="00D74238">
        <w:t xml:space="preserve"> </w:t>
      </w:r>
      <w:r w:rsidRPr="004C7250">
        <w:t>Salinen Austria AG,</w:t>
      </w:r>
      <w:r w:rsidRPr="00D74238">
        <w:t xml:space="preserve"> </w:t>
      </w:r>
      <w:r w:rsidRPr="004C7250">
        <w:t>ktorá má zastúpenie</w:t>
      </w:r>
      <w:r w:rsidRPr="00D74238">
        <w:t xml:space="preserve"> </w:t>
      </w:r>
      <w:r w:rsidRPr="004C7250">
        <w:t>až v 8 krajinách Európy.</w:t>
      </w:r>
      <w:r w:rsidRPr="00D74238">
        <w:t xml:space="preserve"> </w:t>
      </w:r>
      <w:r w:rsidRPr="004C7250">
        <w:t>Na slovenskom trhu</w:t>
      </w:r>
      <w:r w:rsidRPr="00D74238">
        <w:t xml:space="preserve"> </w:t>
      </w:r>
      <w:r w:rsidRPr="004C7250">
        <w:t>predáva stále pod</w:t>
      </w:r>
      <w:r w:rsidRPr="00D74238">
        <w:t xml:space="preserve"> </w:t>
      </w:r>
      <w:r w:rsidRPr="004C7250">
        <w:t xml:space="preserve">značkou </w:t>
      </w:r>
      <w:r w:rsidRPr="004C7250">
        <w:rPr>
          <w:b/>
          <w:bCs/>
        </w:rPr>
        <w:t>SOLIVARY</w:t>
      </w:r>
      <w:r w:rsidRPr="004C7250">
        <w:t>.</w:t>
      </w:r>
    </w:p>
    <w:p w14:paraId="6DCF9206" w14:textId="77777777" w:rsidR="004C7250" w:rsidRPr="004C7250" w:rsidRDefault="004C7250" w:rsidP="004C7250">
      <w:pPr>
        <w:pStyle w:val="Odsekzoznamu"/>
        <w:numPr>
          <w:ilvl w:val="1"/>
          <w:numId w:val="1"/>
        </w:numPr>
        <w:rPr>
          <w:b/>
          <w:bCs/>
        </w:rPr>
      </w:pPr>
    </w:p>
    <w:p w14:paraId="145F3B01" w14:textId="07470B3B" w:rsidR="004C7250" w:rsidRDefault="004C7250" w:rsidP="00D74238">
      <w:pPr>
        <w:rPr>
          <w:b/>
          <w:bCs/>
        </w:rPr>
      </w:pPr>
    </w:p>
    <w:p w14:paraId="7DFDB221" w14:textId="6353481D" w:rsidR="00D74238" w:rsidRDefault="00D74238" w:rsidP="00D7423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Zaujímavosti</w:t>
      </w:r>
    </w:p>
    <w:p w14:paraId="11E84C59" w14:textId="77777777" w:rsidR="00D74238" w:rsidRPr="00D74238" w:rsidRDefault="00D74238" w:rsidP="00D74238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D74238">
        <w:rPr>
          <w:b/>
          <w:bCs/>
        </w:rPr>
        <w:t>5 národných parkov:</w:t>
      </w:r>
    </w:p>
    <w:p w14:paraId="17C5B41F" w14:textId="77777777" w:rsidR="00D74238" w:rsidRPr="00D74238" w:rsidRDefault="00D74238" w:rsidP="00D74238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D74238">
        <w:rPr>
          <w:b/>
          <w:bCs/>
        </w:rPr>
        <w:t>TANAP</w:t>
      </w:r>
    </w:p>
    <w:p w14:paraId="169BCF2C" w14:textId="77777777" w:rsidR="00D74238" w:rsidRPr="00D74238" w:rsidRDefault="00D74238" w:rsidP="00D74238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D74238">
        <w:rPr>
          <w:b/>
          <w:bCs/>
        </w:rPr>
        <w:t>PIENAP</w:t>
      </w:r>
    </w:p>
    <w:p w14:paraId="72679084" w14:textId="77777777" w:rsidR="00D74238" w:rsidRPr="00D74238" w:rsidRDefault="00D74238" w:rsidP="00D74238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D74238">
        <w:rPr>
          <w:b/>
          <w:bCs/>
        </w:rPr>
        <w:t>NP Slovenský raj</w:t>
      </w:r>
    </w:p>
    <w:p w14:paraId="0A200760" w14:textId="77777777" w:rsidR="00D74238" w:rsidRPr="00D74238" w:rsidRDefault="00D74238" w:rsidP="00D74238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D74238">
        <w:rPr>
          <w:b/>
          <w:bCs/>
        </w:rPr>
        <w:t xml:space="preserve">NAPANT </w:t>
      </w:r>
    </w:p>
    <w:p w14:paraId="09C7A540" w14:textId="77777777" w:rsidR="00D74238" w:rsidRPr="00D74238" w:rsidRDefault="00D74238" w:rsidP="00D74238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D74238">
        <w:rPr>
          <w:b/>
          <w:bCs/>
        </w:rPr>
        <w:t xml:space="preserve">NP Poloniny </w:t>
      </w:r>
    </w:p>
    <w:p w14:paraId="576CCE90" w14:textId="77777777" w:rsidR="00D74238" w:rsidRPr="00D74238" w:rsidRDefault="00D74238" w:rsidP="00D74238">
      <w:pPr>
        <w:pStyle w:val="Odsekzoznamu"/>
        <w:numPr>
          <w:ilvl w:val="2"/>
          <w:numId w:val="1"/>
        </w:numPr>
        <w:rPr>
          <w:lang w:val="en-US"/>
        </w:rPr>
      </w:pPr>
      <w:r w:rsidRPr="00D74238">
        <w:rPr>
          <w:b/>
          <w:bCs/>
        </w:rPr>
        <w:t xml:space="preserve">POLONINY – </w:t>
      </w:r>
      <w:r w:rsidRPr="00D74238">
        <w:t>zubor európsky, park tmavej oblohy</w:t>
      </w:r>
    </w:p>
    <w:p w14:paraId="0FD22ACB" w14:textId="77777777" w:rsidR="00D74238" w:rsidRPr="00D74238" w:rsidRDefault="00D74238" w:rsidP="00D74238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D74238">
        <w:rPr>
          <w:b/>
          <w:bCs/>
        </w:rPr>
        <w:t xml:space="preserve">PIENINY – </w:t>
      </w:r>
      <w:r w:rsidRPr="00D74238">
        <w:t>Dunajec, pltníctvo, Tri koruny (Poľsko)</w:t>
      </w:r>
    </w:p>
    <w:p w14:paraId="4931C58B" w14:textId="77777777" w:rsidR="00D74238" w:rsidRPr="00D74238" w:rsidRDefault="00D74238" w:rsidP="00D74238">
      <w:pPr>
        <w:pStyle w:val="Odsekzoznamu"/>
        <w:numPr>
          <w:ilvl w:val="2"/>
          <w:numId w:val="1"/>
        </w:numPr>
        <w:rPr>
          <w:b/>
          <w:bCs/>
          <w:lang w:val="en-US"/>
        </w:rPr>
      </w:pPr>
    </w:p>
    <w:p w14:paraId="2EB68206" w14:textId="32E07C20" w:rsidR="00D74238" w:rsidRDefault="00D74238" w:rsidP="00D7423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Múzeum </w:t>
      </w:r>
      <w:r w:rsidRPr="00D74238">
        <w:rPr>
          <w:b/>
          <w:bCs/>
        </w:rPr>
        <w:t>Andyho Warhola</w:t>
      </w:r>
    </w:p>
    <w:p w14:paraId="23B0299B" w14:textId="60F2810E" w:rsidR="00D74238" w:rsidRPr="00D74238" w:rsidRDefault="00D74238" w:rsidP="00D21EFC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D74238">
        <w:t>Andy Warhol bol americký maliar (pop art), filmový tvorca. Narodil sa slovenským prisťahovalcom do USA rusínskej národnosti z dediny Miková v okrese Stropkov</w:t>
      </w:r>
      <w:r w:rsidRPr="00D74238">
        <w:rPr>
          <w:b/>
          <w:bCs/>
        </w:rPr>
        <w:t>.</w:t>
      </w:r>
    </w:p>
    <w:p w14:paraId="25350DC4" w14:textId="7D6029E4" w:rsidR="00D74238" w:rsidRDefault="00D74238" w:rsidP="00D74238">
      <w:pPr>
        <w:pStyle w:val="Odsekzoznamu"/>
        <w:numPr>
          <w:ilvl w:val="1"/>
          <w:numId w:val="1"/>
        </w:numPr>
        <w:rPr>
          <w:b/>
          <w:bCs/>
        </w:rPr>
      </w:pPr>
      <w:r w:rsidRPr="00D74238">
        <w:drawing>
          <wp:anchor distT="0" distB="0" distL="114300" distR="114300" simplePos="0" relativeHeight="251658240" behindDoc="0" locked="0" layoutInCell="1" allowOverlap="1" wp14:anchorId="182577F4" wp14:editId="324ADF2A">
            <wp:simplePos x="0" y="0"/>
            <wp:positionH relativeFrom="column">
              <wp:posOffset>1071084</wp:posOffset>
            </wp:positionH>
            <wp:positionV relativeFrom="paragraph">
              <wp:posOffset>116054</wp:posOffset>
            </wp:positionV>
            <wp:extent cx="2902585" cy="1544955"/>
            <wp:effectExtent l="0" t="0" r="0" b="0"/>
            <wp:wrapSquare wrapText="bothSides"/>
            <wp:docPr id="201170637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63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</w:t>
      </w:r>
    </w:p>
    <w:p w14:paraId="022F6B08" w14:textId="77777777" w:rsidR="00D74238" w:rsidRDefault="00D74238" w:rsidP="00D74238">
      <w:pPr>
        <w:rPr>
          <w:b/>
          <w:bCs/>
        </w:rPr>
      </w:pPr>
    </w:p>
    <w:p w14:paraId="2FC95A1C" w14:textId="77777777" w:rsidR="00D74238" w:rsidRDefault="00D74238" w:rsidP="00D74238">
      <w:pPr>
        <w:rPr>
          <w:b/>
          <w:bCs/>
        </w:rPr>
      </w:pPr>
    </w:p>
    <w:p w14:paraId="46B09761" w14:textId="77777777" w:rsidR="00D74238" w:rsidRDefault="00D74238" w:rsidP="00D74238">
      <w:pPr>
        <w:rPr>
          <w:b/>
          <w:bCs/>
        </w:rPr>
      </w:pPr>
    </w:p>
    <w:p w14:paraId="0E1E33B5" w14:textId="77777777" w:rsidR="00D74238" w:rsidRDefault="00D74238" w:rsidP="00D74238">
      <w:pPr>
        <w:rPr>
          <w:b/>
          <w:bCs/>
        </w:rPr>
      </w:pPr>
    </w:p>
    <w:p w14:paraId="51FCC6EE" w14:textId="77777777" w:rsidR="00D74238" w:rsidRDefault="00D74238" w:rsidP="00D74238">
      <w:pPr>
        <w:rPr>
          <w:b/>
          <w:bCs/>
        </w:rPr>
      </w:pPr>
    </w:p>
    <w:p w14:paraId="6848F662" w14:textId="69C176DF" w:rsidR="00D74238" w:rsidRPr="00D74238" w:rsidRDefault="00D74238" w:rsidP="00D7423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3259CA" wp14:editId="3E22C5E7">
            <wp:extent cx="6858000" cy="4650740"/>
            <wp:effectExtent l="0" t="0" r="0" b="0"/>
            <wp:docPr id="19147219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E657" w14:textId="39DA5FEE" w:rsidR="00D703F6" w:rsidRPr="004C7250" w:rsidRDefault="00D703F6" w:rsidP="00D703F6"/>
    <w:sectPr w:rsidR="00D703F6" w:rsidRPr="004C7250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711"/>
    <w:multiLevelType w:val="hybridMultilevel"/>
    <w:tmpl w:val="4B3838FC"/>
    <w:lvl w:ilvl="0" w:tplc="A9B86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6D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1A3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4E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8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8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0B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E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05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D6746"/>
    <w:multiLevelType w:val="hybridMultilevel"/>
    <w:tmpl w:val="7166CD42"/>
    <w:lvl w:ilvl="0" w:tplc="1496F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C9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00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46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6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D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4E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80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CF33CD"/>
    <w:multiLevelType w:val="hybridMultilevel"/>
    <w:tmpl w:val="1CB4869C"/>
    <w:lvl w:ilvl="0" w:tplc="7F3A6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F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4CA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AA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C0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E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CC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ED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A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995622"/>
    <w:multiLevelType w:val="hybridMultilevel"/>
    <w:tmpl w:val="4462F050"/>
    <w:lvl w:ilvl="0" w:tplc="F1B2B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C1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C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23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40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EC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6C8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E5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20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2D3C77"/>
    <w:multiLevelType w:val="hybridMultilevel"/>
    <w:tmpl w:val="DA2A24D8"/>
    <w:lvl w:ilvl="0" w:tplc="C1882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7A9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22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82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E47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44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6A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21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CF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C008E"/>
    <w:multiLevelType w:val="hybridMultilevel"/>
    <w:tmpl w:val="CFBE34EC"/>
    <w:lvl w:ilvl="0" w:tplc="B48E3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A9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6C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CF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2C0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38F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E62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0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2E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30514F"/>
    <w:multiLevelType w:val="hybridMultilevel"/>
    <w:tmpl w:val="F96A1034"/>
    <w:lvl w:ilvl="0" w:tplc="156C2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A2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92E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2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22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23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D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EF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42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A579D5"/>
    <w:multiLevelType w:val="hybridMultilevel"/>
    <w:tmpl w:val="76DE8694"/>
    <w:lvl w:ilvl="0" w:tplc="4D426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EE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83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00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C0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4C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48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89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AA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E25BA5"/>
    <w:multiLevelType w:val="hybridMultilevel"/>
    <w:tmpl w:val="3450495A"/>
    <w:lvl w:ilvl="0" w:tplc="94726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E0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A1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E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0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44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09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EC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6E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A33B19"/>
    <w:multiLevelType w:val="hybridMultilevel"/>
    <w:tmpl w:val="0002CAA6"/>
    <w:lvl w:ilvl="0" w:tplc="DD5A8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0F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C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87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65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87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08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66F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C4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A16D59"/>
    <w:multiLevelType w:val="hybridMultilevel"/>
    <w:tmpl w:val="5DBECF8A"/>
    <w:lvl w:ilvl="0" w:tplc="5A504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6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04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40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F8D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4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E0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2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2E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A54EB5"/>
    <w:multiLevelType w:val="hybridMultilevel"/>
    <w:tmpl w:val="86A03E34"/>
    <w:lvl w:ilvl="0" w:tplc="DA2C6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2A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F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A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6C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EB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3EF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E6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CF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117165"/>
    <w:multiLevelType w:val="hybridMultilevel"/>
    <w:tmpl w:val="1CCC16CE"/>
    <w:lvl w:ilvl="0" w:tplc="40AA0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3AD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84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04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1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05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42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E9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09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330154"/>
    <w:multiLevelType w:val="hybridMultilevel"/>
    <w:tmpl w:val="69404ED0"/>
    <w:lvl w:ilvl="0" w:tplc="EA544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D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6A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04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E3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67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2A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E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3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9917DE"/>
    <w:multiLevelType w:val="hybridMultilevel"/>
    <w:tmpl w:val="B9D475A4"/>
    <w:lvl w:ilvl="0" w:tplc="9BAE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6C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E0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46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82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EA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E5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A3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3514825">
    <w:abstractNumId w:val="5"/>
  </w:num>
  <w:num w:numId="2" w16cid:durableId="843937792">
    <w:abstractNumId w:val="10"/>
  </w:num>
  <w:num w:numId="3" w16cid:durableId="1811900836">
    <w:abstractNumId w:val="7"/>
  </w:num>
  <w:num w:numId="4" w16cid:durableId="376005247">
    <w:abstractNumId w:val="2"/>
  </w:num>
  <w:num w:numId="5" w16cid:durableId="1282568422">
    <w:abstractNumId w:val="14"/>
  </w:num>
  <w:num w:numId="6" w16cid:durableId="699404283">
    <w:abstractNumId w:val="8"/>
  </w:num>
  <w:num w:numId="7" w16cid:durableId="1183399455">
    <w:abstractNumId w:val="11"/>
  </w:num>
  <w:num w:numId="8" w16cid:durableId="1968927735">
    <w:abstractNumId w:val="12"/>
  </w:num>
  <w:num w:numId="9" w16cid:durableId="370346212">
    <w:abstractNumId w:val="13"/>
  </w:num>
  <w:num w:numId="10" w16cid:durableId="1338078565">
    <w:abstractNumId w:val="0"/>
  </w:num>
  <w:num w:numId="11" w16cid:durableId="1321810738">
    <w:abstractNumId w:val="9"/>
  </w:num>
  <w:num w:numId="12" w16cid:durableId="934947292">
    <w:abstractNumId w:val="15"/>
  </w:num>
  <w:num w:numId="13" w16cid:durableId="581960220">
    <w:abstractNumId w:val="1"/>
  </w:num>
  <w:num w:numId="14" w16cid:durableId="166098713">
    <w:abstractNumId w:val="6"/>
  </w:num>
  <w:num w:numId="15" w16cid:durableId="765659276">
    <w:abstractNumId w:val="4"/>
  </w:num>
  <w:num w:numId="16" w16cid:durableId="1034036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C5"/>
    <w:rsid w:val="001F40F2"/>
    <w:rsid w:val="003A5040"/>
    <w:rsid w:val="004124C5"/>
    <w:rsid w:val="004C7250"/>
    <w:rsid w:val="00B63465"/>
    <w:rsid w:val="00C63554"/>
    <w:rsid w:val="00D703F6"/>
    <w:rsid w:val="00D7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C51B"/>
  <w15:chartTrackingRefBased/>
  <w15:docId w15:val="{FC1C02FB-09D5-40F7-94CA-7076FEE5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1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4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2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27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2023-05-14T19:24:00Z</cp:lastPrinted>
  <dcterms:created xsi:type="dcterms:W3CDTF">2023-05-14T18:56:00Z</dcterms:created>
  <dcterms:modified xsi:type="dcterms:W3CDTF">2023-05-14T19:24:00Z</dcterms:modified>
</cp:coreProperties>
</file>