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8E19" w14:textId="26D5DBA2" w:rsidR="003A5040" w:rsidRDefault="00676960" w:rsidP="001F40F2">
      <w:pPr>
        <w:pStyle w:val="Title"/>
        <w:jc w:val="center"/>
      </w:pPr>
      <w:r>
        <w:t>Literárna moderna</w:t>
      </w:r>
    </w:p>
    <w:p w14:paraId="67965296" w14:textId="77777777" w:rsidR="00B63465" w:rsidRDefault="00B63465" w:rsidP="00B63465"/>
    <w:p w14:paraId="7BBD48F2" w14:textId="000DAB5B" w:rsidR="00B5282D" w:rsidRPr="00B5282D" w:rsidRDefault="00B5282D" w:rsidP="00B5282D">
      <w:pPr>
        <w:pStyle w:val="ListParagraph"/>
        <w:numPr>
          <w:ilvl w:val="0"/>
          <w:numId w:val="1"/>
        </w:numPr>
      </w:pPr>
      <w:r>
        <w:t>S</w:t>
      </w:r>
      <w:r w:rsidRPr="00B5282D">
        <w:t>poločenská situácia:</w:t>
      </w:r>
    </w:p>
    <w:p w14:paraId="27A46407" w14:textId="77777777" w:rsidR="00B5282D" w:rsidRPr="00B5282D" w:rsidRDefault="00B5282D" w:rsidP="00B5282D">
      <w:pPr>
        <w:pStyle w:val="ListParagraph"/>
        <w:numPr>
          <w:ilvl w:val="1"/>
          <w:numId w:val="1"/>
        </w:numPr>
      </w:pPr>
      <w:r w:rsidRPr="00B5282D">
        <w:t>Ide o koniec 19. a začiatok 20. storočia, prudko sa rozvíja priemysel, mení sa životný štýl / veľkomestá, anonymita života v mestách, rýchle tempo života, opúšťanie vidieka, sociálne problémy, pesimizmus, beznádej, strata istôt, kríza myslenia, kultúry, umenia.</w:t>
      </w:r>
    </w:p>
    <w:p w14:paraId="689E1A9C" w14:textId="77777777" w:rsidR="00B5282D" w:rsidRPr="00B5282D" w:rsidRDefault="00B5282D" w:rsidP="00B5282D">
      <w:pPr>
        <w:pStyle w:val="ListParagraph"/>
        <w:numPr>
          <w:ilvl w:val="0"/>
          <w:numId w:val="1"/>
        </w:numPr>
      </w:pPr>
      <w:r w:rsidRPr="00B5282D">
        <w:t xml:space="preserve">Moderna: </w:t>
      </w:r>
    </w:p>
    <w:p w14:paraId="146FCA1C" w14:textId="77777777" w:rsidR="00B5282D" w:rsidRPr="00B5282D" w:rsidRDefault="00B5282D" w:rsidP="00B5282D">
      <w:pPr>
        <w:pStyle w:val="ListParagraph"/>
        <w:numPr>
          <w:ilvl w:val="1"/>
          <w:numId w:val="1"/>
        </w:numPr>
      </w:pPr>
      <w:r w:rsidRPr="00B5282D">
        <w:rPr>
          <w:b/>
          <w:bCs/>
        </w:rPr>
        <w:t>Je to súhrn moderných smerov</w:t>
      </w:r>
      <w:r w:rsidRPr="00B5282D">
        <w:t xml:space="preserve"> v umení na konci 19. storočia a na začiatku 20. storočia.</w:t>
      </w:r>
    </w:p>
    <w:p w14:paraId="1FA95C2E" w14:textId="77777777" w:rsidR="00B5282D" w:rsidRPr="00B5282D" w:rsidRDefault="00B5282D" w:rsidP="00B5282D">
      <w:pPr>
        <w:pStyle w:val="ListParagraph"/>
        <w:numPr>
          <w:ilvl w:val="0"/>
          <w:numId w:val="1"/>
        </w:numPr>
      </w:pPr>
      <w:r w:rsidRPr="00B5282D">
        <w:t>Literárna moderna:</w:t>
      </w:r>
    </w:p>
    <w:p w14:paraId="74785CB5" w14:textId="332DDA39" w:rsidR="00B5282D" w:rsidRPr="00B5282D" w:rsidRDefault="00B5282D" w:rsidP="00B5282D">
      <w:pPr>
        <w:pStyle w:val="ListParagraph"/>
        <w:numPr>
          <w:ilvl w:val="1"/>
          <w:numId w:val="1"/>
        </w:numPr>
      </w:pPr>
      <w:r w:rsidRPr="00B5282D">
        <w:t>Je to súhrn moderných LITERÁRNYCH SMEROV v tomto období, najmä:</w:t>
      </w:r>
    </w:p>
    <w:p w14:paraId="05421A54" w14:textId="1D135C22" w:rsidR="00B5282D" w:rsidRPr="00B5282D" w:rsidRDefault="00B5282D" w:rsidP="00B5282D">
      <w:pPr>
        <w:pStyle w:val="ListParagraph"/>
        <w:numPr>
          <w:ilvl w:val="2"/>
          <w:numId w:val="1"/>
        </w:numPr>
      </w:pPr>
      <w:r w:rsidRPr="00B5282D">
        <w:t xml:space="preserve">a) </w:t>
      </w:r>
      <w:r w:rsidRPr="00B5282D">
        <w:rPr>
          <w:b/>
          <w:u w:val="single"/>
        </w:rPr>
        <w:t>SYMBOLIZMUS</w:t>
      </w:r>
      <w:r w:rsidRPr="00B5282D">
        <w:t xml:space="preserve"> – literárny smer konca 19. storočia a zač. 20. storočia, v ktorom sa autor nevyjadruje priamo, ale prostredníctvom symbolov (znak , napr. holubica – mier). Symbol mal zvýrazniť viacvýznamovosť výpovede básnika. Takáto báseň je založená na predstavivosti, zmyslovom vnímaní skutočnosti, hudobnosti verša.</w:t>
      </w:r>
    </w:p>
    <w:p w14:paraId="6FB65CF3" w14:textId="52EE3821" w:rsidR="00B5282D" w:rsidRPr="00B5282D" w:rsidRDefault="00B5282D" w:rsidP="00B5282D">
      <w:pPr>
        <w:pStyle w:val="ListParagraph"/>
        <w:numPr>
          <w:ilvl w:val="2"/>
          <w:numId w:val="1"/>
        </w:numPr>
      </w:pPr>
      <w:r w:rsidRPr="00B5282D">
        <w:t xml:space="preserve">b) </w:t>
      </w:r>
      <w:r w:rsidRPr="00B5282D">
        <w:rPr>
          <w:b/>
          <w:bCs/>
          <w:u w:val="single"/>
        </w:rPr>
        <w:t>DEKADENCIA</w:t>
      </w:r>
      <w:r w:rsidRPr="00B5282D">
        <w:rPr>
          <w:u w:val="single"/>
        </w:rPr>
        <w:t xml:space="preserve"> </w:t>
      </w:r>
      <w:r w:rsidRPr="00B5282D">
        <w:t>–  (d. – úpadok), je to literárny smer z konca 19. storočia, jeho tvorcovia boli považovaní za skazených, pretože využívali témy smrti, pesimizmu, hazardu so životom,</w:t>
      </w:r>
      <w:r>
        <w:t xml:space="preserve"> </w:t>
      </w:r>
      <w:r w:rsidRPr="00B5282D">
        <w:t xml:space="preserve">erotiky, </w:t>
      </w:r>
      <w:r>
        <w:t>m</w:t>
      </w:r>
      <w:r w:rsidRPr="00B5282D">
        <w:t>orbidity...</w:t>
      </w:r>
      <w:r>
        <w:t xml:space="preserve"> </w:t>
      </w:r>
      <w:r w:rsidRPr="00B5282D">
        <w:t>neexistuje nič, v čom by nachádzali zmysel života  (nihilizmus).</w:t>
      </w:r>
    </w:p>
    <w:p w14:paraId="4218D86E" w14:textId="77777777" w:rsidR="00B5282D" w:rsidRPr="00B5282D" w:rsidRDefault="00B5282D" w:rsidP="00B5282D">
      <w:pPr>
        <w:pStyle w:val="ListParagraph"/>
        <w:numPr>
          <w:ilvl w:val="2"/>
          <w:numId w:val="1"/>
        </w:numPr>
      </w:pPr>
      <w:r w:rsidRPr="00B5282D">
        <w:t xml:space="preserve">c/ </w:t>
      </w:r>
      <w:r w:rsidRPr="00B5282D">
        <w:rPr>
          <w:b/>
          <w:bCs/>
          <w:u w:val="single"/>
        </w:rPr>
        <w:t>IMPRESIONIZMUS</w:t>
      </w:r>
      <w:r w:rsidRPr="00B5282D">
        <w:rPr>
          <w:u w:val="single"/>
        </w:rPr>
        <w:t xml:space="preserve"> –</w:t>
      </w:r>
      <w:r w:rsidRPr="00B5282D">
        <w:t xml:space="preserve"> (i. – dojem), je to výtvarný a hudobný smer, ktorí ovplyvnil aj literárnu tvorbu, autorom šlo o zachytenie prchavosti chvíle, o zachytenie dojmu, najmä sluchové a zrakové dojmy z prírody a krajiny.</w:t>
      </w:r>
    </w:p>
    <w:p w14:paraId="60A1126B" w14:textId="77777777" w:rsidR="00B5282D" w:rsidRDefault="00B5282D" w:rsidP="00B5282D"/>
    <w:p w14:paraId="4E33BB11" w14:textId="6B70C777" w:rsidR="00B5282D" w:rsidRPr="00B5282D" w:rsidRDefault="00B5282D" w:rsidP="00B5282D">
      <w:pPr>
        <w:pStyle w:val="ListParagraph"/>
        <w:numPr>
          <w:ilvl w:val="1"/>
          <w:numId w:val="1"/>
        </w:numPr>
      </w:pPr>
      <w:r w:rsidRPr="00B5282D">
        <w:t xml:space="preserve">Prehľad svetových autorov: </w:t>
      </w:r>
    </w:p>
    <w:p w14:paraId="319C637A" w14:textId="77777777" w:rsidR="00B5282D" w:rsidRPr="00B5282D" w:rsidRDefault="00B5282D" w:rsidP="00B5282D">
      <w:pPr>
        <w:pStyle w:val="ListParagraph"/>
        <w:numPr>
          <w:ilvl w:val="2"/>
          <w:numId w:val="1"/>
        </w:numPr>
      </w:pPr>
      <w:r w:rsidRPr="00B5282D">
        <w:t>Charles Baudelaire – francúzska literatúra, zb. KVETY ZLA  (názov je protikladný – je to spojenie predstavy krásy a zla)</w:t>
      </w:r>
    </w:p>
    <w:p w14:paraId="57A1132A" w14:textId="77777777" w:rsidR="00B5282D" w:rsidRPr="00B5282D" w:rsidRDefault="00B5282D" w:rsidP="00B5282D">
      <w:pPr>
        <w:pStyle w:val="ListParagraph"/>
        <w:numPr>
          <w:ilvl w:val="2"/>
          <w:numId w:val="1"/>
        </w:numPr>
      </w:pPr>
      <w:r w:rsidRPr="00B5282D">
        <w:t>Paul Verlaine – francúzska literatúra, b. BÁSNICKÉ UMENIE – programová báseň, v ktorej formuluje princípy symbolizmu.</w:t>
      </w:r>
    </w:p>
    <w:p w14:paraId="596915E9" w14:textId="77777777" w:rsidR="00B5282D" w:rsidRPr="00B5282D" w:rsidRDefault="00B5282D" w:rsidP="00B5282D">
      <w:pPr>
        <w:pStyle w:val="ListParagraph"/>
        <w:numPr>
          <w:ilvl w:val="2"/>
          <w:numId w:val="1"/>
        </w:numPr>
      </w:pPr>
      <w:r w:rsidRPr="00B5282D">
        <w:t xml:space="preserve">Jean Arthur </w:t>
      </w:r>
      <w:proofErr w:type="spellStart"/>
      <w:r w:rsidRPr="00B5282D">
        <w:t>Rimbaud</w:t>
      </w:r>
      <w:proofErr w:type="spellEnd"/>
      <w:r w:rsidRPr="00B5282D">
        <w:t xml:space="preserve"> – francúzska literatúra, všetci traja autori dostali pomenovanie prekliati básnici.</w:t>
      </w:r>
    </w:p>
    <w:p w14:paraId="2F7A7BD0" w14:textId="7AB636CA" w:rsidR="00B5282D" w:rsidRPr="00B5282D" w:rsidRDefault="00B5282D" w:rsidP="00B5282D">
      <w:pPr>
        <w:pStyle w:val="ListParagraph"/>
        <w:numPr>
          <w:ilvl w:val="2"/>
          <w:numId w:val="1"/>
        </w:numPr>
        <w:rPr>
          <w:lang w:val="cs-CZ"/>
        </w:rPr>
      </w:pPr>
      <w:r w:rsidRPr="00B5282D">
        <w:t xml:space="preserve">Ch. Baudelaire – zb. Kvety zla, </w:t>
      </w:r>
      <w:proofErr w:type="spellStart"/>
      <w:r w:rsidRPr="00B5282D">
        <w:rPr>
          <w:b/>
          <w:bCs/>
          <w:lang w:val="cs-CZ"/>
        </w:rPr>
        <w:t>Mrcina</w:t>
      </w:r>
      <w:proofErr w:type="spellEnd"/>
      <w:r>
        <w:rPr>
          <w:b/>
          <w:bCs/>
          <w:lang w:val="cs-CZ"/>
        </w:rPr>
        <w:t>:</w:t>
      </w:r>
    </w:p>
    <w:p w14:paraId="08ECB12F" w14:textId="77777777" w:rsidR="00B5282D" w:rsidRPr="00B5282D" w:rsidRDefault="00B5282D" w:rsidP="00B5282D">
      <w:pPr>
        <w:pStyle w:val="ListParagraph"/>
        <w:numPr>
          <w:ilvl w:val="3"/>
          <w:numId w:val="1"/>
        </w:numPr>
        <w:rPr>
          <w:lang w:val="cs-CZ"/>
        </w:rPr>
      </w:pPr>
      <w:proofErr w:type="spellStart"/>
      <w:r w:rsidRPr="00B5282D">
        <w:rPr>
          <w:lang w:val="cs-CZ"/>
        </w:rPr>
        <w:t>Rozpamätajme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sa</w:t>
      </w:r>
      <w:proofErr w:type="spellEnd"/>
      <w:r w:rsidRPr="00B5282D">
        <w:rPr>
          <w:lang w:val="cs-CZ"/>
        </w:rPr>
        <w:t xml:space="preserve">, </w:t>
      </w:r>
      <w:proofErr w:type="spellStart"/>
      <w:r w:rsidRPr="00B5282D">
        <w:rPr>
          <w:lang w:val="cs-CZ"/>
        </w:rPr>
        <w:t>čo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videli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sme</w:t>
      </w:r>
      <w:proofErr w:type="spellEnd"/>
      <w:r w:rsidRPr="00B5282D">
        <w:rPr>
          <w:lang w:val="cs-CZ"/>
        </w:rPr>
        <w:t>, milá</w:t>
      </w:r>
      <w:r w:rsidRPr="00B5282D">
        <w:rPr>
          <w:lang w:val="cs-CZ"/>
        </w:rPr>
        <w:br/>
        <w:t>v to sladké ráno leta raz:</w:t>
      </w:r>
      <w:r w:rsidRPr="00B5282D">
        <w:rPr>
          <w:lang w:val="cs-CZ"/>
        </w:rPr>
        <w:br/>
      </w:r>
      <w:proofErr w:type="spellStart"/>
      <w:r w:rsidRPr="00B5282D">
        <w:rPr>
          <w:lang w:val="cs-CZ"/>
        </w:rPr>
        <w:t>Mrcina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príšerná</w:t>
      </w:r>
      <w:proofErr w:type="spellEnd"/>
      <w:r w:rsidRPr="00B5282D">
        <w:rPr>
          <w:lang w:val="cs-CZ"/>
        </w:rPr>
        <w:t xml:space="preserve"> v zákrute cesty hnila</w:t>
      </w:r>
      <w:r w:rsidRPr="00B5282D">
        <w:rPr>
          <w:lang w:val="cs-CZ"/>
        </w:rPr>
        <w:br/>
        <w:t xml:space="preserve">na </w:t>
      </w:r>
      <w:proofErr w:type="spellStart"/>
      <w:r w:rsidRPr="00B5282D">
        <w:rPr>
          <w:lang w:val="cs-CZ"/>
        </w:rPr>
        <w:t>márach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štrku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mraziac</w:t>
      </w:r>
      <w:proofErr w:type="spellEnd"/>
      <w:r w:rsidRPr="00B5282D">
        <w:rPr>
          <w:lang w:val="cs-CZ"/>
        </w:rPr>
        <w:t xml:space="preserve"> nás.</w:t>
      </w:r>
    </w:p>
    <w:p w14:paraId="7B560AA6" w14:textId="77777777" w:rsidR="00B5282D" w:rsidRPr="00B5282D" w:rsidRDefault="00B5282D" w:rsidP="00B5282D">
      <w:pPr>
        <w:pStyle w:val="ListParagraph"/>
        <w:numPr>
          <w:ilvl w:val="3"/>
          <w:numId w:val="1"/>
        </w:numPr>
        <w:rPr>
          <w:lang w:val="cs-CZ"/>
        </w:rPr>
      </w:pPr>
      <w:r w:rsidRPr="00B5282D">
        <w:rPr>
          <w:lang w:val="cs-CZ"/>
        </w:rPr>
        <w:t xml:space="preserve">A </w:t>
      </w:r>
      <w:proofErr w:type="spellStart"/>
      <w:r w:rsidRPr="00B5282D">
        <w:rPr>
          <w:lang w:val="cs-CZ"/>
        </w:rPr>
        <w:t>slnce</w:t>
      </w:r>
      <w:proofErr w:type="spellEnd"/>
      <w:r w:rsidRPr="00B5282D">
        <w:rPr>
          <w:lang w:val="cs-CZ"/>
        </w:rPr>
        <w:t xml:space="preserve"> pražilo do </w:t>
      </w:r>
      <w:proofErr w:type="spellStart"/>
      <w:r w:rsidRPr="00B5282D">
        <w:rPr>
          <w:lang w:val="cs-CZ"/>
        </w:rPr>
        <w:t>tejto</w:t>
      </w:r>
      <w:proofErr w:type="spellEnd"/>
      <w:r w:rsidRPr="00B5282D">
        <w:rPr>
          <w:lang w:val="cs-CZ"/>
        </w:rPr>
        <w:t xml:space="preserve"> prašiviny,</w:t>
      </w:r>
      <w:r w:rsidRPr="00B5282D">
        <w:rPr>
          <w:lang w:val="cs-CZ"/>
        </w:rPr>
        <w:br/>
      </w:r>
      <w:proofErr w:type="spellStart"/>
      <w:r w:rsidRPr="00B5282D">
        <w:rPr>
          <w:lang w:val="cs-CZ"/>
        </w:rPr>
        <w:t>sťa</w:t>
      </w:r>
      <w:proofErr w:type="spellEnd"/>
      <w:r w:rsidRPr="00B5282D">
        <w:rPr>
          <w:lang w:val="cs-CZ"/>
        </w:rPr>
        <w:t xml:space="preserve"> rozpad </w:t>
      </w:r>
      <w:proofErr w:type="spellStart"/>
      <w:r w:rsidRPr="00B5282D">
        <w:rPr>
          <w:lang w:val="cs-CZ"/>
        </w:rPr>
        <w:t>zrýchliť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chcelo</w:t>
      </w:r>
      <w:proofErr w:type="spellEnd"/>
      <w:r w:rsidRPr="00B5282D">
        <w:rPr>
          <w:lang w:val="cs-CZ"/>
        </w:rPr>
        <w:t xml:space="preserve"> by</w:t>
      </w:r>
      <w:r w:rsidRPr="00B5282D">
        <w:rPr>
          <w:lang w:val="cs-CZ"/>
        </w:rPr>
        <w:br/>
        <w:t xml:space="preserve">a </w:t>
      </w:r>
      <w:proofErr w:type="spellStart"/>
      <w:r w:rsidRPr="00B5282D">
        <w:rPr>
          <w:lang w:val="cs-CZ"/>
        </w:rPr>
        <w:t>vrátiť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prírode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pôvodné</w:t>
      </w:r>
      <w:proofErr w:type="spellEnd"/>
      <w:r w:rsidRPr="00B5282D">
        <w:rPr>
          <w:lang w:val="cs-CZ"/>
        </w:rPr>
        <w:t xml:space="preserve"> prvky </w:t>
      </w:r>
      <w:proofErr w:type="spellStart"/>
      <w:r w:rsidRPr="00B5282D">
        <w:rPr>
          <w:lang w:val="cs-CZ"/>
        </w:rPr>
        <w:t>hliny</w:t>
      </w:r>
      <w:proofErr w:type="spellEnd"/>
      <w:r w:rsidRPr="00B5282D">
        <w:rPr>
          <w:lang w:val="cs-CZ"/>
        </w:rPr>
        <w:br/>
        <w:t xml:space="preserve">z </w:t>
      </w:r>
      <w:proofErr w:type="spellStart"/>
      <w:r w:rsidRPr="00B5282D">
        <w:rPr>
          <w:lang w:val="cs-CZ"/>
        </w:rPr>
        <w:t>demontovanej</w:t>
      </w:r>
      <w:proofErr w:type="spellEnd"/>
      <w:r w:rsidRPr="00B5282D">
        <w:rPr>
          <w:lang w:val="cs-CZ"/>
        </w:rPr>
        <w:t xml:space="preserve"> podoby.</w:t>
      </w:r>
    </w:p>
    <w:p w14:paraId="2EE37373" w14:textId="77777777" w:rsidR="00B5282D" w:rsidRPr="00B5282D" w:rsidRDefault="00B5282D" w:rsidP="00B5282D">
      <w:pPr>
        <w:pStyle w:val="ListParagraph"/>
        <w:numPr>
          <w:ilvl w:val="3"/>
          <w:numId w:val="1"/>
        </w:numPr>
        <w:rPr>
          <w:lang w:val="cs-CZ"/>
        </w:rPr>
      </w:pPr>
      <w:r w:rsidRPr="00B5282D">
        <w:rPr>
          <w:lang w:val="cs-CZ"/>
        </w:rPr>
        <w:t xml:space="preserve">A </w:t>
      </w:r>
      <w:proofErr w:type="spellStart"/>
      <w:r w:rsidRPr="00B5282D">
        <w:rPr>
          <w:lang w:val="cs-CZ"/>
        </w:rPr>
        <w:t>muchy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bzučali</w:t>
      </w:r>
      <w:proofErr w:type="spellEnd"/>
      <w:r w:rsidRPr="00B5282D">
        <w:rPr>
          <w:lang w:val="cs-CZ"/>
        </w:rPr>
        <w:t xml:space="preserve"> v </w:t>
      </w:r>
      <w:proofErr w:type="spellStart"/>
      <w:r w:rsidRPr="00B5282D">
        <w:rPr>
          <w:lang w:val="cs-CZ"/>
        </w:rPr>
        <w:t>hnilobnom</w:t>
      </w:r>
      <w:proofErr w:type="spellEnd"/>
      <w:r w:rsidRPr="00B5282D">
        <w:rPr>
          <w:lang w:val="cs-CZ"/>
        </w:rPr>
        <w:t xml:space="preserve"> puchu </w:t>
      </w:r>
      <w:proofErr w:type="spellStart"/>
      <w:r w:rsidRPr="00B5282D">
        <w:rPr>
          <w:lang w:val="cs-CZ"/>
        </w:rPr>
        <w:t>brucha</w:t>
      </w:r>
      <w:proofErr w:type="spellEnd"/>
      <w:r w:rsidRPr="00B5282D">
        <w:rPr>
          <w:lang w:val="cs-CZ"/>
        </w:rPr>
        <w:t>.</w:t>
      </w:r>
      <w:r w:rsidRPr="00B5282D">
        <w:rPr>
          <w:lang w:val="cs-CZ"/>
        </w:rPr>
        <w:br/>
        <w:t xml:space="preserve">Batalióny </w:t>
      </w:r>
      <w:proofErr w:type="spellStart"/>
      <w:r w:rsidRPr="00B5282D">
        <w:rPr>
          <w:lang w:val="cs-CZ"/>
        </w:rPr>
        <w:t>čiernych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lárv</w:t>
      </w:r>
      <w:proofErr w:type="spellEnd"/>
      <w:r w:rsidRPr="00B5282D">
        <w:rPr>
          <w:lang w:val="cs-CZ"/>
        </w:rPr>
        <w:br/>
        <w:t xml:space="preserve">dali </w:t>
      </w:r>
      <w:proofErr w:type="spellStart"/>
      <w:r w:rsidRPr="00B5282D">
        <w:rPr>
          <w:lang w:val="cs-CZ"/>
        </w:rPr>
        <w:t>sa</w:t>
      </w:r>
      <w:proofErr w:type="spellEnd"/>
      <w:r w:rsidRPr="00B5282D">
        <w:rPr>
          <w:lang w:val="cs-CZ"/>
        </w:rPr>
        <w:t xml:space="preserve"> na pochod a </w:t>
      </w:r>
      <w:proofErr w:type="spellStart"/>
      <w:r w:rsidRPr="00B5282D">
        <w:rPr>
          <w:lang w:val="cs-CZ"/>
        </w:rPr>
        <w:t>tiekli</w:t>
      </w:r>
      <w:proofErr w:type="spellEnd"/>
      <w:r w:rsidRPr="00B5282D">
        <w:rPr>
          <w:lang w:val="cs-CZ"/>
        </w:rPr>
        <w:t xml:space="preserve"> husto </w:t>
      </w:r>
      <w:proofErr w:type="spellStart"/>
      <w:r w:rsidRPr="00B5282D">
        <w:rPr>
          <w:lang w:val="cs-CZ"/>
        </w:rPr>
        <w:t>zdnuka</w:t>
      </w:r>
      <w:proofErr w:type="spellEnd"/>
      <w:r w:rsidRPr="00B5282D">
        <w:rPr>
          <w:lang w:val="cs-CZ"/>
        </w:rPr>
        <w:br/>
        <w:t xml:space="preserve">z útroby, </w:t>
      </w:r>
      <w:proofErr w:type="spellStart"/>
      <w:r w:rsidRPr="00B5282D">
        <w:rPr>
          <w:lang w:val="cs-CZ"/>
        </w:rPr>
        <w:t>ktorou</w:t>
      </w:r>
      <w:proofErr w:type="spellEnd"/>
      <w:r w:rsidRPr="00B5282D">
        <w:rPr>
          <w:lang w:val="cs-CZ"/>
        </w:rPr>
        <w:t xml:space="preserve"> hýbal zmar.</w:t>
      </w:r>
    </w:p>
    <w:p w14:paraId="66D0C10A" w14:textId="77777777" w:rsidR="00B5282D" w:rsidRPr="00B5282D" w:rsidRDefault="00B5282D" w:rsidP="00B5282D">
      <w:pPr>
        <w:pStyle w:val="ListParagraph"/>
        <w:numPr>
          <w:ilvl w:val="3"/>
          <w:numId w:val="1"/>
        </w:numPr>
        <w:rPr>
          <w:lang w:val="cs-CZ"/>
        </w:rPr>
      </w:pPr>
      <w:r w:rsidRPr="00B5282D">
        <w:rPr>
          <w:lang w:val="cs-CZ"/>
        </w:rPr>
        <w:t xml:space="preserve">To </w:t>
      </w:r>
      <w:proofErr w:type="spellStart"/>
      <w:r w:rsidRPr="00B5282D">
        <w:rPr>
          <w:lang w:val="cs-CZ"/>
        </w:rPr>
        <w:t>všetko</w:t>
      </w:r>
      <w:proofErr w:type="spellEnd"/>
      <w:r w:rsidRPr="00B5282D">
        <w:rPr>
          <w:lang w:val="cs-CZ"/>
        </w:rPr>
        <w:t xml:space="preserve"> klesalo a </w:t>
      </w:r>
      <w:proofErr w:type="spellStart"/>
      <w:r w:rsidRPr="00B5282D">
        <w:rPr>
          <w:lang w:val="cs-CZ"/>
        </w:rPr>
        <w:t>stúpalo</w:t>
      </w:r>
      <w:proofErr w:type="spellEnd"/>
      <w:r w:rsidRPr="00B5282D">
        <w:rPr>
          <w:lang w:val="cs-CZ"/>
        </w:rPr>
        <w:t xml:space="preserve"> jak vlna,</w:t>
      </w:r>
      <w:r w:rsidRPr="00B5282D">
        <w:rPr>
          <w:lang w:val="cs-CZ"/>
        </w:rPr>
        <w:br/>
      </w:r>
      <w:proofErr w:type="spellStart"/>
      <w:r w:rsidRPr="00B5282D">
        <w:rPr>
          <w:lang w:val="cs-CZ"/>
        </w:rPr>
        <w:t>šumelo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ľahko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výsmech</w:t>
      </w:r>
      <w:proofErr w:type="spellEnd"/>
      <w:r w:rsidRPr="00B5282D">
        <w:rPr>
          <w:lang w:val="cs-CZ"/>
        </w:rPr>
        <w:t xml:space="preserve"> tmám,</w:t>
      </w:r>
      <w:r w:rsidRPr="00B5282D">
        <w:rPr>
          <w:lang w:val="cs-CZ"/>
        </w:rPr>
        <w:br/>
      </w:r>
      <w:proofErr w:type="spellStart"/>
      <w:r w:rsidRPr="00B5282D">
        <w:rPr>
          <w:lang w:val="cs-CZ"/>
        </w:rPr>
        <w:t>akoby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mrcina</w:t>
      </w:r>
      <w:proofErr w:type="spellEnd"/>
      <w:r w:rsidRPr="00B5282D">
        <w:rPr>
          <w:lang w:val="cs-CZ"/>
        </w:rPr>
        <w:t xml:space="preserve">, </w:t>
      </w:r>
      <w:proofErr w:type="spellStart"/>
      <w:r w:rsidRPr="00B5282D">
        <w:rPr>
          <w:lang w:val="cs-CZ"/>
        </w:rPr>
        <w:t>tajomným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dychom</w:t>
      </w:r>
      <w:proofErr w:type="spellEnd"/>
      <w:r w:rsidRPr="00B5282D">
        <w:rPr>
          <w:lang w:val="cs-CZ"/>
        </w:rPr>
        <w:t xml:space="preserve"> plná,</w:t>
      </w:r>
      <w:r w:rsidRPr="00B5282D">
        <w:rPr>
          <w:lang w:val="cs-CZ"/>
        </w:rPr>
        <w:br/>
        <w:t>znásobovala život sám.</w:t>
      </w:r>
    </w:p>
    <w:p w14:paraId="718A9AA9" w14:textId="77777777" w:rsidR="00B5282D" w:rsidRPr="00B5282D" w:rsidRDefault="00B5282D" w:rsidP="00B5282D">
      <w:pPr>
        <w:pStyle w:val="ListParagraph"/>
        <w:numPr>
          <w:ilvl w:val="3"/>
          <w:numId w:val="1"/>
        </w:numPr>
        <w:rPr>
          <w:lang w:val="cs-CZ"/>
        </w:rPr>
      </w:pPr>
      <w:r w:rsidRPr="00B5282D">
        <w:rPr>
          <w:lang w:val="cs-CZ"/>
        </w:rPr>
        <w:lastRenderedPageBreak/>
        <w:t xml:space="preserve">-Ach, takou budete i vy raz </w:t>
      </w:r>
      <w:proofErr w:type="spellStart"/>
      <w:r w:rsidRPr="00B5282D">
        <w:rPr>
          <w:lang w:val="cs-CZ"/>
        </w:rPr>
        <w:t>celkom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iste</w:t>
      </w:r>
      <w:proofErr w:type="spellEnd"/>
      <w:r w:rsidRPr="00B5282D">
        <w:rPr>
          <w:lang w:val="cs-CZ"/>
        </w:rPr>
        <w:br/>
        <w:t xml:space="preserve">jak puchu plná </w:t>
      </w:r>
      <w:proofErr w:type="spellStart"/>
      <w:r w:rsidRPr="00B5282D">
        <w:rPr>
          <w:lang w:val="cs-CZ"/>
        </w:rPr>
        <w:t>mrcina</w:t>
      </w:r>
      <w:proofErr w:type="spellEnd"/>
      <w:r w:rsidRPr="00B5282D">
        <w:rPr>
          <w:lang w:val="cs-CZ"/>
        </w:rPr>
        <w:t>,</w:t>
      </w:r>
      <w:r w:rsidRPr="00B5282D">
        <w:rPr>
          <w:lang w:val="cs-CZ"/>
        </w:rPr>
        <w:br/>
      </w:r>
      <w:proofErr w:type="spellStart"/>
      <w:r w:rsidRPr="00B5282D">
        <w:rPr>
          <w:lang w:val="cs-CZ"/>
        </w:rPr>
        <w:t>hviezdička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mojich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snov</w:t>
      </w:r>
      <w:proofErr w:type="spellEnd"/>
      <w:r w:rsidRPr="00B5282D">
        <w:rPr>
          <w:lang w:val="cs-CZ"/>
        </w:rPr>
        <w:t xml:space="preserve">, </w:t>
      </w:r>
      <w:proofErr w:type="spellStart"/>
      <w:r w:rsidRPr="00B5282D">
        <w:rPr>
          <w:lang w:val="cs-CZ"/>
        </w:rPr>
        <w:t>slniečko</w:t>
      </w:r>
      <w:proofErr w:type="spellEnd"/>
      <w:r w:rsidRPr="00B5282D">
        <w:rPr>
          <w:lang w:val="cs-CZ"/>
        </w:rPr>
        <w:t xml:space="preserve"> moje čisté,</w:t>
      </w:r>
      <w:r w:rsidRPr="00B5282D">
        <w:rPr>
          <w:lang w:val="cs-CZ"/>
        </w:rPr>
        <w:br/>
      </w:r>
      <w:proofErr w:type="spellStart"/>
      <w:r w:rsidRPr="00B5282D">
        <w:rPr>
          <w:lang w:val="cs-CZ"/>
        </w:rPr>
        <w:t>anjel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môj</w:t>
      </w:r>
      <w:proofErr w:type="spellEnd"/>
      <w:r w:rsidRPr="00B5282D">
        <w:rPr>
          <w:lang w:val="cs-CZ"/>
        </w:rPr>
        <w:t xml:space="preserve">, </w:t>
      </w:r>
      <w:proofErr w:type="spellStart"/>
      <w:r w:rsidRPr="00B5282D">
        <w:rPr>
          <w:lang w:val="cs-CZ"/>
        </w:rPr>
        <w:t>moja</w:t>
      </w:r>
      <w:proofErr w:type="spellEnd"/>
      <w:r w:rsidRPr="00B5282D">
        <w:rPr>
          <w:lang w:val="cs-CZ"/>
        </w:rPr>
        <w:t xml:space="preserve"> jediná.</w:t>
      </w:r>
    </w:p>
    <w:p w14:paraId="6D5C3329" w14:textId="77777777" w:rsidR="00B5282D" w:rsidRPr="00B5282D" w:rsidRDefault="00B5282D" w:rsidP="00B5282D">
      <w:pPr>
        <w:pStyle w:val="ListParagraph"/>
        <w:numPr>
          <w:ilvl w:val="3"/>
          <w:numId w:val="1"/>
        </w:numPr>
        <w:rPr>
          <w:lang w:val="cs-CZ"/>
        </w:rPr>
      </w:pPr>
      <w:proofErr w:type="spellStart"/>
      <w:r w:rsidRPr="00B5282D">
        <w:rPr>
          <w:lang w:val="cs-CZ"/>
        </w:rPr>
        <w:t>Kráľovná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krásoty</w:t>
      </w:r>
      <w:proofErr w:type="spellEnd"/>
      <w:r w:rsidRPr="00B5282D">
        <w:rPr>
          <w:lang w:val="cs-CZ"/>
        </w:rPr>
        <w:t>, budete takou i vy,</w:t>
      </w:r>
      <w:r w:rsidRPr="00B5282D">
        <w:rPr>
          <w:lang w:val="cs-CZ"/>
        </w:rPr>
        <w:br/>
        <w:t xml:space="preserve">úniku z </w:t>
      </w:r>
      <w:proofErr w:type="spellStart"/>
      <w:r w:rsidRPr="00B5282D">
        <w:rPr>
          <w:lang w:val="cs-CZ"/>
        </w:rPr>
        <w:t>tejto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hrôzy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niet</w:t>
      </w:r>
      <w:proofErr w:type="spellEnd"/>
      <w:r w:rsidRPr="00B5282D">
        <w:rPr>
          <w:lang w:val="cs-CZ"/>
        </w:rPr>
        <w:t>,</w:t>
      </w:r>
      <w:r w:rsidRPr="00B5282D">
        <w:rPr>
          <w:lang w:val="cs-CZ"/>
        </w:rPr>
        <w:br/>
      </w:r>
      <w:proofErr w:type="spellStart"/>
      <w:r w:rsidRPr="00B5282D">
        <w:rPr>
          <w:lang w:val="cs-CZ"/>
        </w:rPr>
        <w:t>keď</w:t>
      </w:r>
      <w:proofErr w:type="spellEnd"/>
      <w:r w:rsidRPr="00B5282D">
        <w:rPr>
          <w:lang w:val="cs-CZ"/>
        </w:rPr>
        <w:t xml:space="preserve"> pod rov </w:t>
      </w:r>
      <w:proofErr w:type="spellStart"/>
      <w:r w:rsidRPr="00B5282D">
        <w:rPr>
          <w:lang w:val="cs-CZ"/>
        </w:rPr>
        <w:t>zídete</w:t>
      </w:r>
      <w:proofErr w:type="spellEnd"/>
      <w:r w:rsidRPr="00B5282D">
        <w:rPr>
          <w:lang w:val="cs-CZ"/>
        </w:rPr>
        <w:t xml:space="preserve">, </w:t>
      </w:r>
      <w:proofErr w:type="spellStart"/>
      <w:r w:rsidRPr="00B5282D">
        <w:rPr>
          <w:lang w:val="cs-CZ"/>
        </w:rPr>
        <w:t>čo</w:t>
      </w:r>
      <w:proofErr w:type="spellEnd"/>
      <w:r w:rsidRPr="00B5282D">
        <w:rPr>
          <w:lang w:val="cs-CZ"/>
        </w:rPr>
        <w:t xml:space="preserve"> slizké </w:t>
      </w:r>
      <w:proofErr w:type="spellStart"/>
      <w:r w:rsidRPr="00B5282D">
        <w:rPr>
          <w:lang w:val="cs-CZ"/>
        </w:rPr>
        <w:t>kvety</w:t>
      </w:r>
      <w:proofErr w:type="spellEnd"/>
      <w:r w:rsidRPr="00B5282D">
        <w:rPr>
          <w:lang w:val="cs-CZ"/>
        </w:rPr>
        <w:t xml:space="preserve"> živí,</w:t>
      </w:r>
      <w:r w:rsidRPr="00B5282D">
        <w:rPr>
          <w:lang w:val="cs-CZ"/>
        </w:rPr>
        <w:br/>
        <w:t xml:space="preserve">v </w:t>
      </w:r>
      <w:proofErr w:type="spellStart"/>
      <w:r w:rsidRPr="00B5282D">
        <w:rPr>
          <w:lang w:val="cs-CZ"/>
        </w:rPr>
        <w:t>zmäť</w:t>
      </w:r>
      <w:proofErr w:type="spellEnd"/>
      <w:r w:rsidRPr="00B5282D">
        <w:rPr>
          <w:lang w:val="cs-CZ"/>
        </w:rPr>
        <w:t xml:space="preserve"> starých kostí </w:t>
      </w:r>
      <w:proofErr w:type="spellStart"/>
      <w:r w:rsidRPr="00B5282D">
        <w:rPr>
          <w:lang w:val="cs-CZ"/>
        </w:rPr>
        <w:t>plesnivieť</w:t>
      </w:r>
      <w:proofErr w:type="spellEnd"/>
      <w:r w:rsidRPr="00B5282D">
        <w:rPr>
          <w:lang w:val="cs-CZ"/>
        </w:rPr>
        <w:t>.</w:t>
      </w:r>
    </w:p>
    <w:p w14:paraId="0523B026" w14:textId="77777777" w:rsidR="00B5282D" w:rsidRPr="00B5282D" w:rsidRDefault="00B5282D" w:rsidP="00B5282D">
      <w:pPr>
        <w:pStyle w:val="ListParagraph"/>
        <w:numPr>
          <w:ilvl w:val="3"/>
          <w:numId w:val="1"/>
        </w:numPr>
        <w:rPr>
          <w:lang w:val="cs-CZ"/>
        </w:rPr>
      </w:pPr>
      <w:r w:rsidRPr="00B5282D">
        <w:rPr>
          <w:lang w:val="cs-CZ"/>
        </w:rPr>
        <w:t xml:space="preserve">No </w:t>
      </w:r>
      <w:proofErr w:type="spellStart"/>
      <w:r w:rsidRPr="00B5282D">
        <w:rPr>
          <w:lang w:val="cs-CZ"/>
        </w:rPr>
        <w:t>predsa</w:t>
      </w:r>
      <w:proofErr w:type="spellEnd"/>
      <w:r w:rsidRPr="00B5282D">
        <w:rPr>
          <w:lang w:val="cs-CZ"/>
        </w:rPr>
        <w:t xml:space="preserve">, </w:t>
      </w:r>
      <w:proofErr w:type="spellStart"/>
      <w:r w:rsidRPr="00B5282D">
        <w:rPr>
          <w:lang w:val="cs-CZ"/>
        </w:rPr>
        <w:t>ľúbezná</w:t>
      </w:r>
      <w:proofErr w:type="spellEnd"/>
      <w:r w:rsidRPr="00B5282D">
        <w:rPr>
          <w:lang w:val="cs-CZ"/>
        </w:rPr>
        <w:t xml:space="preserve">, </w:t>
      </w:r>
      <w:proofErr w:type="spellStart"/>
      <w:r w:rsidRPr="00B5282D">
        <w:rPr>
          <w:lang w:val="cs-CZ"/>
        </w:rPr>
        <w:t>červači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recte</w:t>
      </w:r>
      <w:proofErr w:type="spellEnd"/>
      <w:r w:rsidRPr="00B5282D">
        <w:rPr>
          <w:lang w:val="cs-CZ"/>
        </w:rPr>
        <w:t xml:space="preserve"> dolu,</w:t>
      </w:r>
      <w:r w:rsidRPr="00B5282D">
        <w:rPr>
          <w:lang w:val="cs-CZ"/>
        </w:rPr>
        <w:br/>
      </w:r>
      <w:proofErr w:type="spellStart"/>
      <w:r w:rsidRPr="00B5282D">
        <w:rPr>
          <w:lang w:val="cs-CZ"/>
        </w:rPr>
        <w:t>keď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zbozkáva</w:t>
      </w:r>
      <w:proofErr w:type="spellEnd"/>
      <w:r w:rsidRPr="00B5282D">
        <w:rPr>
          <w:lang w:val="cs-CZ"/>
        </w:rPr>
        <w:t xml:space="preserve"> vás do kostí,</w:t>
      </w:r>
      <w:r w:rsidRPr="00B5282D">
        <w:rPr>
          <w:lang w:val="cs-CZ"/>
        </w:rPr>
        <w:br/>
        <w:t xml:space="preserve">že </w:t>
      </w:r>
      <w:proofErr w:type="spellStart"/>
      <w:r w:rsidRPr="00B5282D">
        <w:rPr>
          <w:lang w:val="cs-CZ"/>
        </w:rPr>
        <w:t>vylúpol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som</w:t>
      </w:r>
      <w:proofErr w:type="spellEnd"/>
      <w:r w:rsidRPr="00B5282D">
        <w:rPr>
          <w:lang w:val="cs-CZ"/>
        </w:rPr>
        <w:t xml:space="preserve"> tvar, podstatu, pravdu </w:t>
      </w:r>
      <w:proofErr w:type="spellStart"/>
      <w:r w:rsidRPr="00B5282D">
        <w:rPr>
          <w:lang w:val="cs-CZ"/>
        </w:rPr>
        <w:t>holú</w:t>
      </w:r>
      <w:proofErr w:type="spellEnd"/>
      <w:r w:rsidRPr="00B5282D">
        <w:rPr>
          <w:lang w:val="cs-CZ"/>
        </w:rPr>
        <w:br/>
        <w:t xml:space="preserve">z rozpadu </w:t>
      </w:r>
      <w:proofErr w:type="spellStart"/>
      <w:r w:rsidRPr="00B5282D">
        <w:rPr>
          <w:lang w:val="cs-CZ"/>
        </w:rPr>
        <w:t>svojich</w:t>
      </w:r>
      <w:proofErr w:type="spellEnd"/>
      <w:r w:rsidRPr="00B5282D">
        <w:rPr>
          <w:lang w:val="cs-CZ"/>
        </w:rPr>
        <w:t xml:space="preserve"> </w:t>
      </w:r>
      <w:proofErr w:type="spellStart"/>
      <w:r w:rsidRPr="00B5282D">
        <w:rPr>
          <w:lang w:val="cs-CZ"/>
        </w:rPr>
        <w:t>ľúbostí</w:t>
      </w:r>
      <w:proofErr w:type="spellEnd"/>
      <w:r w:rsidRPr="00B5282D">
        <w:rPr>
          <w:lang w:val="cs-CZ"/>
        </w:rPr>
        <w:t>.</w:t>
      </w:r>
    </w:p>
    <w:p w14:paraId="452945D8" w14:textId="77777777" w:rsidR="00B5282D" w:rsidRPr="00B5282D" w:rsidRDefault="00B5282D" w:rsidP="00B5282D">
      <w:pPr>
        <w:pStyle w:val="ListParagraph"/>
        <w:numPr>
          <w:ilvl w:val="3"/>
          <w:numId w:val="1"/>
        </w:numPr>
      </w:pPr>
      <w:r w:rsidRPr="00B5282D">
        <w:rPr>
          <w:lang w:val="cs-CZ"/>
        </w:rPr>
        <w:t>(</w:t>
      </w:r>
      <w:proofErr w:type="spellStart"/>
      <w:r w:rsidRPr="00B5282D">
        <w:rPr>
          <w:lang w:val="cs-CZ"/>
        </w:rPr>
        <w:t>Preložil</w:t>
      </w:r>
      <w:proofErr w:type="spellEnd"/>
      <w:r w:rsidRPr="00B5282D">
        <w:rPr>
          <w:lang w:val="cs-CZ"/>
        </w:rPr>
        <w:t xml:space="preserve"> </w:t>
      </w:r>
      <w:r w:rsidRPr="00B5282D">
        <w:rPr>
          <w:i/>
          <w:iCs/>
          <w:lang w:val="cs-CZ"/>
        </w:rPr>
        <w:t>Ján Kostra</w:t>
      </w:r>
      <w:r w:rsidRPr="00B5282D">
        <w:rPr>
          <w:lang w:val="cs-CZ"/>
        </w:rPr>
        <w:t xml:space="preserve">) </w:t>
      </w:r>
    </w:p>
    <w:p w14:paraId="7198268C" w14:textId="77777777" w:rsidR="004C244D" w:rsidRPr="004C244D" w:rsidRDefault="004C244D" w:rsidP="004C244D">
      <w:pPr>
        <w:rPr>
          <w:b/>
        </w:rPr>
      </w:pPr>
    </w:p>
    <w:p w14:paraId="734D74ED" w14:textId="21FB9D38" w:rsidR="00B5282D" w:rsidRPr="004C244D" w:rsidRDefault="00B5282D" w:rsidP="004C244D">
      <w:pPr>
        <w:pStyle w:val="ListParagraph"/>
        <w:numPr>
          <w:ilvl w:val="1"/>
          <w:numId w:val="1"/>
        </w:numPr>
        <w:rPr>
          <w:b/>
        </w:rPr>
      </w:pPr>
      <w:r w:rsidRPr="00B5282D">
        <w:rPr>
          <w:b/>
        </w:rPr>
        <w:t xml:space="preserve">Slovenská literárna moderna (1900 – 1918) </w:t>
      </w:r>
    </w:p>
    <w:p w14:paraId="7D8B9C3C" w14:textId="77777777" w:rsidR="00B5282D" w:rsidRPr="00B5282D" w:rsidRDefault="00B5282D" w:rsidP="004C244D">
      <w:pPr>
        <w:pStyle w:val="ListParagraph"/>
        <w:numPr>
          <w:ilvl w:val="2"/>
          <w:numId w:val="1"/>
        </w:numPr>
      </w:pPr>
      <w:r w:rsidRPr="00B5282D">
        <w:t>Spoločenská situácia:</w:t>
      </w:r>
    </w:p>
    <w:p w14:paraId="6FF5989D" w14:textId="77777777" w:rsidR="00B5282D" w:rsidRPr="00B5282D" w:rsidRDefault="00B5282D" w:rsidP="004C244D">
      <w:pPr>
        <w:pStyle w:val="ListParagraph"/>
        <w:numPr>
          <w:ilvl w:val="3"/>
          <w:numId w:val="1"/>
        </w:numPr>
      </w:pPr>
      <w:r w:rsidRPr="00B5282D">
        <w:t xml:space="preserve">Začiatkom 20. storočia sa v Rakúsku-Uhorsku a taktiež na Slovensku rozvíja priemysel, hospodárstvo, budujú sa železnice. Podmienky života slovenských roľníkov sú stále ťažšie. </w:t>
      </w:r>
    </w:p>
    <w:p w14:paraId="3BECB1C0" w14:textId="77777777" w:rsidR="00B5282D" w:rsidRPr="00B5282D" w:rsidRDefault="00B5282D" w:rsidP="004C244D">
      <w:pPr>
        <w:pStyle w:val="ListParagraph"/>
        <w:numPr>
          <w:ilvl w:val="3"/>
          <w:numId w:val="1"/>
        </w:numPr>
      </w:pPr>
      <w:r w:rsidRPr="00B5282D">
        <w:t>Nastáva vysťahovalectvo, národnostný útlak, vypukla 1. svetová vojna. Narastá pesimizmus a smútok.</w:t>
      </w:r>
    </w:p>
    <w:p w14:paraId="026BF031" w14:textId="77777777" w:rsidR="00B5282D" w:rsidRPr="00B5282D" w:rsidRDefault="00B5282D" w:rsidP="004C244D">
      <w:pPr>
        <w:pStyle w:val="ListParagraph"/>
        <w:numPr>
          <w:ilvl w:val="3"/>
          <w:numId w:val="1"/>
        </w:numPr>
      </w:pPr>
      <w:r w:rsidRPr="00B5282D">
        <w:t xml:space="preserve">Moderné smery začali prenikať aj do slovenskej literatúry, preto hovoríme o slovenskej literárnej moderne. Medzi jej predstaviteľov patrili: Ivan Krasko, Vladimír </w:t>
      </w:r>
      <w:proofErr w:type="spellStart"/>
      <w:r w:rsidRPr="00B5282D">
        <w:t>Roy</w:t>
      </w:r>
      <w:proofErr w:type="spellEnd"/>
      <w:r w:rsidRPr="00B5282D">
        <w:t xml:space="preserve">, Janko </w:t>
      </w:r>
      <w:proofErr w:type="spellStart"/>
      <w:r w:rsidRPr="00B5282D">
        <w:t>Jesenský</w:t>
      </w:r>
      <w:proofErr w:type="spellEnd"/>
      <w:r w:rsidRPr="00B5282D">
        <w:t xml:space="preserve">, Ivan </w:t>
      </w:r>
      <w:proofErr w:type="spellStart"/>
      <w:r w:rsidRPr="00B5282D">
        <w:t>Gall</w:t>
      </w:r>
      <w:proofErr w:type="spellEnd"/>
      <w:r w:rsidRPr="00B5282D">
        <w:t>...</w:t>
      </w:r>
    </w:p>
    <w:p w14:paraId="01EA2853" w14:textId="77777777" w:rsidR="00B5282D" w:rsidRPr="00B5282D" w:rsidRDefault="00B5282D" w:rsidP="004C244D">
      <w:pPr>
        <w:pStyle w:val="ListParagraph"/>
        <w:numPr>
          <w:ilvl w:val="3"/>
          <w:numId w:val="1"/>
        </w:numPr>
      </w:pPr>
      <w:r w:rsidRPr="00B5282D">
        <w:t>Autori nezavrhovali tradíciu, ale chceli ju prekonať novými umeleckými postupmi. Viac sa zameriavali na stavy vlastného vnútra, básne sú ponuré, smutné, životným pocitom autorov je nenaplnenie, citové zlyhanie, intelektuálna kríza.</w:t>
      </w:r>
    </w:p>
    <w:p w14:paraId="0F19A531" w14:textId="77777777" w:rsidR="00B5282D" w:rsidRPr="00B5282D" w:rsidRDefault="00B5282D" w:rsidP="004C244D">
      <w:pPr>
        <w:pStyle w:val="ListParagraph"/>
        <w:numPr>
          <w:ilvl w:val="1"/>
          <w:numId w:val="1"/>
        </w:numPr>
      </w:pPr>
      <w:r w:rsidRPr="00B5282D">
        <w:t>IVAN KRASKO – vlastným menom Ján Botto, pochádzal z </w:t>
      </w:r>
      <w:proofErr w:type="spellStart"/>
      <w:r w:rsidRPr="00B5282D">
        <w:t>Gemera</w:t>
      </w:r>
      <w:proofErr w:type="spellEnd"/>
      <w:r w:rsidRPr="00B5282D">
        <w:t>, povolaním bol chemický inžinier.  Básnickú tvorbu predstavujú 2 básnické zbierky: NOX ET SOLITUDO     (Noc a samota) a VERŠE.</w:t>
      </w:r>
    </w:p>
    <w:p w14:paraId="65E2F347" w14:textId="77777777" w:rsidR="00B5282D" w:rsidRPr="00B5282D" w:rsidRDefault="00B5282D" w:rsidP="004C244D">
      <w:pPr>
        <w:pStyle w:val="ListParagraph"/>
        <w:numPr>
          <w:ilvl w:val="2"/>
          <w:numId w:val="1"/>
        </w:numPr>
      </w:pPr>
      <w:r w:rsidRPr="00B5282D">
        <w:t xml:space="preserve">Zbierka </w:t>
      </w:r>
      <w:proofErr w:type="spellStart"/>
      <w:r w:rsidRPr="00B5282D">
        <w:t>Nox</w:t>
      </w:r>
      <w:proofErr w:type="spellEnd"/>
      <w:r w:rsidRPr="00B5282D">
        <w:t xml:space="preserve"> et </w:t>
      </w:r>
      <w:proofErr w:type="spellStart"/>
      <w:r w:rsidRPr="00B5282D">
        <w:t>solitudo</w:t>
      </w:r>
      <w:proofErr w:type="spellEnd"/>
      <w:r w:rsidRPr="00B5282D">
        <w:t xml:space="preserve">: obsahuje 28 básní, prevažujú v nej subjektívne pocity autora, ktorý pôsobí po skončení štúdií ďaleko od domova v českom meste </w:t>
      </w:r>
      <w:proofErr w:type="spellStart"/>
      <w:r w:rsidRPr="00B5282D">
        <w:t>Klobouky</w:t>
      </w:r>
      <w:proofErr w:type="spellEnd"/>
      <w:r w:rsidRPr="00B5282D">
        <w:t>.</w:t>
      </w:r>
    </w:p>
    <w:p w14:paraId="11D4296E" w14:textId="77777777" w:rsidR="004C244D" w:rsidRDefault="00B5282D" w:rsidP="004C244D">
      <w:pPr>
        <w:pStyle w:val="ListParagraph"/>
        <w:numPr>
          <w:ilvl w:val="3"/>
          <w:numId w:val="1"/>
        </w:numPr>
      </w:pPr>
      <w:r w:rsidRPr="00B5282D">
        <w:t>b.</w:t>
      </w:r>
      <w:r w:rsidR="004C244D">
        <w:t xml:space="preserve"> </w:t>
      </w:r>
      <w:r w:rsidRPr="00B5282D">
        <w:t xml:space="preserve">Topole  (topoľ – symbol samoty), </w:t>
      </w:r>
    </w:p>
    <w:p w14:paraId="4E9BE2FF" w14:textId="15FC79AA" w:rsidR="00B5282D" w:rsidRPr="00B5282D" w:rsidRDefault="00B5282D" w:rsidP="004C244D">
      <w:pPr>
        <w:pStyle w:val="ListParagraph"/>
        <w:numPr>
          <w:ilvl w:val="4"/>
          <w:numId w:val="1"/>
        </w:numPr>
      </w:pPr>
      <w:r w:rsidRPr="00B5282D">
        <w:t>...Hej, topole, tie topole bez lístia...</w:t>
      </w:r>
    </w:p>
    <w:p w14:paraId="72474A47" w14:textId="77777777" w:rsidR="004C244D" w:rsidRDefault="00B5282D" w:rsidP="004C244D">
      <w:pPr>
        <w:pStyle w:val="ListParagraph"/>
        <w:numPr>
          <w:ilvl w:val="4"/>
          <w:numId w:val="1"/>
        </w:numPr>
      </w:pPr>
      <w:r w:rsidRPr="00B5282D">
        <w:t xml:space="preserve">...Hej, topole, tie topole bez žitia..., </w:t>
      </w:r>
    </w:p>
    <w:p w14:paraId="7E21F24A" w14:textId="008465F0" w:rsidR="00B5282D" w:rsidRPr="004C244D" w:rsidRDefault="00B5282D" w:rsidP="004C244D">
      <w:pPr>
        <w:pStyle w:val="ListParagraph"/>
        <w:numPr>
          <w:ilvl w:val="4"/>
          <w:numId w:val="1"/>
        </w:numPr>
        <w:rPr>
          <w:b/>
          <w:bCs/>
        </w:rPr>
      </w:pPr>
      <w:r w:rsidRPr="004C244D">
        <w:rPr>
          <w:b/>
          <w:bCs/>
        </w:rPr>
        <w:t>prírodné motívy vyjadrujú jeho vnútro.</w:t>
      </w:r>
    </w:p>
    <w:p w14:paraId="03D56F7E" w14:textId="5ECB6BD0" w:rsidR="004C244D" w:rsidRDefault="00B5282D" w:rsidP="004C244D">
      <w:pPr>
        <w:pStyle w:val="ListParagraph"/>
        <w:numPr>
          <w:ilvl w:val="3"/>
          <w:numId w:val="1"/>
        </w:numPr>
      </w:pPr>
      <w:r w:rsidRPr="00B5282D">
        <w:t xml:space="preserve">b. Zmráka sa       </w:t>
      </w:r>
    </w:p>
    <w:p w14:paraId="6FD62B8B" w14:textId="77777777" w:rsidR="004C244D" w:rsidRDefault="00B5282D" w:rsidP="004C244D">
      <w:pPr>
        <w:pStyle w:val="ListParagraph"/>
        <w:numPr>
          <w:ilvl w:val="4"/>
          <w:numId w:val="1"/>
        </w:numPr>
      </w:pPr>
      <w:r w:rsidRPr="00B5282D">
        <w:t>... Zmráka sa, stmieva sa, k noci sa chýli..</w:t>
      </w:r>
    </w:p>
    <w:p w14:paraId="6A4D2B0C" w14:textId="12A21A43" w:rsidR="00B5282D" w:rsidRPr="00B5282D" w:rsidRDefault="00B5282D" w:rsidP="004C244D">
      <w:pPr>
        <w:pStyle w:val="ListParagraph"/>
        <w:numPr>
          <w:ilvl w:val="4"/>
          <w:numId w:val="1"/>
        </w:numPr>
      </w:pPr>
      <w:r w:rsidRPr="00B5282D">
        <w:t>... Vyplniť nádeje nebolo sily –</w:t>
      </w:r>
    </w:p>
    <w:p w14:paraId="465FCEF7" w14:textId="77777777" w:rsidR="004C244D" w:rsidRDefault="00B5282D" w:rsidP="004C244D">
      <w:pPr>
        <w:pStyle w:val="ListParagraph"/>
        <w:numPr>
          <w:ilvl w:val="4"/>
          <w:numId w:val="1"/>
        </w:numPr>
      </w:pPr>
      <w:r w:rsidRPr="00B5282D">
        <w:t xml:space="preserve">zapadli, zapadli, vo zhone žitia..., </w:t>
      </w:r>
    </w:p>
    <w:p w14:paraId="2D7959CE" w14:textId="230D0AB0" w:rsidR="00B5282D" w:rsidRPr="00B5282D" w:rsidRDefault="00B5282D" w:rsidP="004C244D">
      <w:pPr>
        <w:pStyle w:val="ListParagraph"/>
        <w:numPr>
          <w:ilvl w:val="4"/>
          <w:numId w:val="1"/>
        </w:numPr>
        <w:rPr>
          <w:b/>
          <w:bCs/>
        </w:rPr>
      </w:pPr>
      <w:r w:rsidRPr="00B5282D">
        <w:rPr>
          <w:b/>
          <w:bCs/>
        </w:rPr>
        <w:t>prírodné motívy slúžia na vyjadrenie plynutia času, zároveň tiež premeškaných šancí.</w:t>
      </w:r>
    </w:p>
    <w:p w14:paraId="7573DF3B" w14:textId="77777777" w:rsidR="004C244D" w:rsidRDefault="00B5282D" w:rsidP="004C244D">
      <w:pPr>
        <w:pStyle w:val="ListParagraph"/>
        <w:numPr>
          <w:ilvl w:val="3"/>
          <w:numId w:val="1"/>
        </w:numPr>
      </w:pPr>
      <w:r w:rsidRPr="00B5282D">
        <w:t xml:space="preserve">b. </w:t>
      </w:r>
      <w:proofErr w:type="spellStart"/>
      <w:r w:rsidRPr="00B5282D">
        <w:t>Vesper</w:t>
      </w:r>
      <w:proofErr w:type="spellEnd"/>
      <w:r w:rsidRPr="00B5282D">
        <w:t xml:space="preserve"> </w:t>
      </w:r>
      <w:proofErr w:type="spellStart"/>
      <w:r w:rsidRPr="00B5282D">
        <w:t>dominicae</w:t>
      </w:r>
      <w:proofErr w:type="spellEnd"/>
      <w:r w:rsidRPr="00B5282D">
        <w:t xml:space="preserve"> (Nedeľný večer)</w:t>
      </w:r>
    </w:p>
    <w:p w14:paraId="237703A3" w14:textId="3CF3F111" w:rsidR="00B5282D" w:rsidRPr="00B5282D" w:rsidRDefault="00B5282D" w:rsidP="004C244D">
      <w:pPr>
        <w:pStyle w:val="ListParagraph"/>
        <w:numPr>
          <w:ilvl w:val="4"/>
          <w:numId w:val="1"/>
        </w:numPr>
      </w:pPr>
      <w:r w:rsidRPr="00B5282D">
        <w:t>...Tam niekde v diaľke         Z tých v jednom iste</w:t>
      </w:r>
    </w:p>
    <w:p w14:paraId="27D348DA" w14:textId="77777777" w:rsidR="00B5282D" w:rsidRPr="00B5282D" w:rsidRDefault="00B5282D" w:rsidP="004C244D">
      <w:pPr>
        <w:pStyle w:val="ListParagraph"/>
      </w:pPr>
      <w:r w:rsidRPr="00B5282D">
        <w:t xml:space="preserve">                                                                 v </w:t>
      </w:r>
      <w:proofErr w:type="spellStart"/>
      <w:r w:rsidRPr="00B5282D">
        <w:t>čierňavých</w:t>
      </w:r>
      <w:proofErr w:type="spellEnd"/>
      <w:r w:rsidRPr="00B5282D">
        <w:t xml:space="preserve"> horách           ustarostená</w:t>
      </w:r>
    </w:p>
    <w:p w14:paraId="6F9E955B" w14:textId="77777777" w:rsidR="00B5282D" w:rsidRPr="00B5282D" w:rsidRDefault="00B5282D" w:rsidP="004C244D">
      <w:pPr>
        <w:pStyle w:val="ListParagraph"/>
      </w:pPr>
      <w:r w:rsidRPr="00B5282D">
        <w:t xml:space="preserve">                                                                  dedinka biela                     matička moja</w:t>
      </w:r>
    </w:p>
    <w:p w14:paraId="31D4ACCF" w14:textId="77777777" w:rsidR="00B5282D" w:rsidRPr="00B5282D" w:rsidRDefault="00B5282D" w:rsidP="004C244D">
      <w:pPr>
        <w:pStyle w:val="ListParagraph"/>
      </w:pPr>
      <w:r w:rsidRPr="00B5282D">
        <w:t xml:space="preserve">                                                                  túli sa k zemi                     samotná sedí</w:t>
      </w:r>
    </w:p>
    <w:p w14:paraId="19B74217" w14:textId="77777777" w:rsidR="004C244D" w:rsidRDefault="00B5282D" w:rsidP="004C244D">
      <w:pPr>
        <w:pStyle w:val="ListParagraph"/>
      </w:pPr>
      <w:r w:rsidRPr="00B5282D">
        <w:t xml:space="preserve">                                                                  pokojná tichá.                    pri starom stole,... </w:t>
      </w:r>
    </w:p>
    <w:p w14:paraId="46F658A4" w14:textId="41D14E25" w:rsidR="00B5282D" w:rsidRPr="00B5282D" w:rsidRDefault="00B5282D" w:rsidP="004C244D">
      <w:pPr>
        <w:pStyle w:val="ListParagraph"/>
        <w:numPr>
          <w:ilvl w:val="4"/>
          <w:numId w:val="1"/>
        </w:numPr>
        <w:rPr>
          <w:b/>
          <w:bCs/>
        </w:rPr>
      </w:pPr>
      <w:r w:rsidRPr="00B5282D">
        <w:rPr>
          <w:b/>
          <w:bCs/>
        </w:rPr>
        <w:lastRenderedPageBreak/>
        <w:t>v cudzine spomína na svoju matku. Autor je často smutný, krajina a počasie v ňom vyvolávajú predstavy a asociácie.</w:t>
      </w:r>
    </w:p>
    <w:p w14:paraId="73B36471" w14:textId="77777777" w:rsidR="00B5282D" w:rsidRPr="00B5282D" w:rsidRDefault="00B5282D" w:rsidP="004C244D">
      <w:pPr>
        <w:pStyle w:val="ListParagraph"/>
        <w:numPr>
          <w:ilvl w:val="3"/>
          <w:numId w:val="1"/>
        </w:numPr>
      </w:pPr>
      <w:proofErr w:type="spellStart"/>
      <w:r w:rsidRPr="00B5282D">
        <w:t>b.Jehovah</w:t>
      </w:r>
      <w:proofErr w:type="spellEnd"/>
      <w:r w:rsidRPr="00B5282D">
        <w:t xml:space="preserve"> (starozákonný boh sa volal Jahve, </w:t>
      </w:r>
      <w:proofErr w:type="spellStart"/>
      <w:r w:rsidRPr="00B5282D">
        <w:t>Jehovah</w:t>
      </w:r>
      <w:proofErr w:type="spellEnd"/>
      <w:r w:rsidRPr="00B5282D">
        <w:t>)</w:t>
      </w:r>
    </w:p>
    <w:p w14:paraId="44212D39" w14:textId="15AFBFB4" w:rsidR="00B5282D" w:rsidRPr="00B5282D" w:rsidRDefault="00B5282D" w:rsidP="004C244D">
      <w:pPr>
        <w:pStyle w:val="ListParagraph"/>
        <w:numPr>
          <w:ilvl w:val="4"/>
          <w:numId w:val="1"/>
        </w:numPr>
      </w:pPr>
      <w:r w:rsidRPr="00B5282D">
        <w:t xml:space="preserve">...Ó, hrozný </w:t>
      </w:r>
      <w:proofErr w:type="spellStart"/>
      <w:r w:rsidRPr="00B5282D">
        <w:t>Jehovah</w:t>
      </w:r>
      <w:proofErr w:type="spellEnd"/>
      <w:r w:rsidRPr="00B5282D">
        <w:t>! Ty bez milosrdenstva,</w:t>
      </w:r>
    </w:p>
    <w:p w14:paraId="47D0CC62" w14:textId="125A2333" w:rsidR="00B5282D" w:rsidRPr="00B5282D" w:rsidRDefault="00B5282D" w:rsidP="004C244D">
      <w:pPr>
        <w:pStyle w:val="ListParagraph"/>
        <w:numPr>
          <w:ilvl w:val="4"/>
          <w:numId w:val="1"/>
        </w:numPr>
      </w:pPr>
      <w:r w:rsidRPr="00B5282D">
        <w:t>ja pravicu Ti trestajúcu vzývam,</w:t>
      </w:r>
    </w:p>
    <w:p w14:paraId="5D37CF40" w14:textId="77777777" w:rsidR="004C244D" w:rsidRDefault="00B5282D" w:rsidP="004C244D">
      <w:pPr>
        <w:pStyle w:val="ListParagraph"/>
        <w:numPr>
          <w:ilvl w:val="4"/>
          <w:numId w:val="1"/>
        </w:numPr>
      </w:pPr>
      <w:r w:rsidRPr="00B5282D">
        <w:t xml:space="preserve">na vlastné plemä Tvoju prosím, pomstu!, </w:t>
      </w:r>
    </w:p>
    <w:p w14:paraId="303D9BED" w14:textId="0BDA9FF9" w:rsidR="00B5282D" w:rsidRPr="00B5282D" w:rsidRDefault="00B5282D" w:rsidP="004C244D">
      <w:pPr>
        <w:pStyle w:val="ListParagraph"/>
        <w:numPr>
          <w:ilvl w:val="4"/>
          <w:numId w:val="1"/>
        </w:numPr>
        <w:rPr>
          <w:b/>
          <w:bCs/>
        </w:rPr>
      </w:pPr>
      <w:r w:rsidRPr="00B5282D">
        <w:rPr>
          <w:b/>
          <w:bCs/>
        </w:rPr>
        <w:t>jediná báseň, v ktorej kritizoval pasivitu, nečinnosť vlastného národa.</w:t>
      </w:r>
    </w:p>
    <w:p w14:paraId="4693A226" w14:textId="77777777" w:rsidR="00B5282D" w:rsidRPr="00B5282D" w:rsidRDefault="00B5282D" w:rsidP="004C244D">
      <w:pPr>
        <w:pStyle w:val="ListParagraph"/>
        <w:numPr>
          <w:ilvl w:val="2"/>
          <w:numId w:val="1"/>
        </w:numPr>
      </w:pPr>
      <w:r w:rsidRPr="00B5282D">
        <w:t>Zbierka Verše obsahuje rôzne básne, no najznámejšie sú básne s nadosobnou tematikou:</w:t>
      </w:r>
    </w:p>
    <w:p w14:paraId="048E1C42" w14:textId="77777777" w:rsidR="004C244D" w:rsidRDefault="00B5282D" w:rsidP="004C244D">
      <w:pPr>
        <w:pStyle w:val="ListParagraph"/>
        <w:numPr>
          <w:ilvl w:val="3"/>
          <w:numId w:val="1"/>
        </w:numPr>
      </w:pPr>
      <w:r w:rsidRPr="00B5282D">
        <w:t xml:space="preserve">b. Otcova roľa, </w:t>
      </w:r>
    </w:p>
    <w:p w14:paraId="28C0577C" w14:textId="33F9786F" w:rsidR="00B5282D" w:rsidRPr="00B5282D" w:rsidRDefault="00B5282D" w:rsidP="004C244D">
      <w:pPr>
        <w:pStyle w:val="ListParagraph"/>
        <w:numPr>
          <w:ilvl w:val="4"/>
          <w:numId w:val="1"/>
        </w:numPr>
      </w:pPr>
      <w:r w:rsidRPr="00B5282D">
        <w:t>...Z cudziny tulák pod hruškou stál som...</w:t>
      </w:r>
    </w:p>
    <w:p w14:paraId="75E8F50E" w14:textId="5ADED2F6" w:rsidR="00B5282D" w:rsidRPr="00B5282D" w:rsidRDefault="00B5282D" w:rsidP="004C244D">
      <w:pPr>
        <w:pStyle w:val="ListParagraph"/>
        <w:numPr>
          <w:ilvl w:val="4"/>
          <w:numId w:val="1"/>
        </w:numPr>
      </w:pPr>
      <w:r w:rsidRPr="00B5282D">
        <w:t>...Poddaných krvou napitá pôda</w:t>
      </w:r>
    </w:p>
    <w:p w14:paraId="050DFF18" w14:textId="3150100B" w:rsidR="00B5282D" w:rsidRPr="00B5282D" w:rsidRDefault="00B5282D" w:rsidP="004C244D">
      <w:pPr>
        <w:pStyle w:val="ListParagraph"/>
        <w:numPr>
          <w:ilvl w:val="4"/>
          <w:numId w:val="1"/>
        </w:numPr>
      </w:pPr>
      <w:r w:rsidRPr="00B5282D">
        <w:t>domov ma volá...</w:t>
      </w:r>
    </w:p>
    <w:p w14:paraId="04FFE981" w14:textId="67844651" w:rsidR="00B5282D" w:rsidRPr="00B5282D" w:rsidRDefault="00B5282D" w:rsidP="004C244D">
      <w:pPr>
        <w:pStyle w:val="ListParagraph"/>
        <w:numPr>
          <w:ilvl w:val="4"/>
          <w:numId w:val="1"/>
        </w:numPr>
      </w:pPr>
      <w:r w:rsidRPr="00B5282D">
        <w:t>...Vyklíčia ešte zubále dračie</w:t>
      </w:r>
    </w:p>
    <w:p w14:paraId="68ADACAA" w14:textId="588A86D6" w:rsidR="00B5282D" w:rsidRPr="00B5282D" w:rsidRDefault="00B5282D" w:rsidP="004C244D">
      <w:pPr>
        <w:pStyle w:val="ListParagraph"/>
        <w:numPr>
          <w:ilvl w:val="4"/>
          <w:numId w:val="1"/>
        </w:numPr>
      </w:pPr>
      <w:r w:rsidRPr="00B5282D">
        <w:t xml:space="preserve">z poddaných zeme? </w:t>
      </w:r>
    </w:p>
    <w:p w14:paraId="69C5D570" w14:textId="77777777" w:rsidR="00B5282D" w:rsidRPr="00B5282D" w:rsidRDefault="00B5282D" w:rsidP="004C244D">
      <w:pPr>
        <w:pStyle w:val="ListParagraph"/>
        <w:numPr>
          <w:ilvl w:val="4"/>
          <w:numId w:val="1"/>
        </w:numPr>
        <w:rPr>
          <w:b/>
          <w:bCs/>
        </w:rPr>
      </w:pPr>
      <w:r w:rsidRPr="00B5282D">
        <w:rPr>
          <w:b/>
          <w:bCs/>
        </w:rPr>
        <w:t>V básni nájdeme rôzne symboly/tulák – človek vracajúci sa po rokoch domov, otcova roľa – domov, (autor hovorí o ťažkom postavení vlastného národa)</w:t>
      </w:r>
    </w:p>
    <w:p w14:paraId="6CA83107" w14:textId="77777777" w:rsidR="004C244D" w:rsidRDefault="00B5282D" w:rsidP="004C244D">
      <w:pPr>
        <w:pStyle w:val="ListParagraph"/>
        <w:numPr>
          <w:ilvl w:val="3"/>
          <w:numId w:val="1"/>
        </w:numPr>
      </w:pPr>
      <w:r w:rsidRPr="00B5282D">
        <w:t xml:space="preserve">b. Otrok, </w:t>
      </w:r>
    </w:p>
    <w:p w14:paraId="659A282A" w14:textId="5563B1C8" w:rsidR="00B5282D" w:rsidRPr="00B5282D" w:rsidRDefault="00B5282D" w:rsidP="004C244D">
      <w:pPr>
        <w:pStyle w:val="ListParagraph"/>
        <w:numPr>
          <w:ilvl w:val="4"/>
          <w:numId w:val="1"/>
        </w:numPr>
      </w:pPr>
      <w:r w:rsidRPr="00B5282D">
        <w:t>...Som ten, ktorému v uši znela pieseň matky – otrokyne...</w:t>
      </w:r>
    </w:p>
    <w:p w14:paraId="6603C479" w14:textId="0B6DBE8D" w:rsidR="00B5282D" w:rsidRPr="00B5282D" w:rsidRDefault="00B5282D" w:rsidP="004C244D">
      <w:pPr>
        <w:pStyle w:val="ListParagraph"/>
        <w:numPr>
          <w:ilvl w:val="4"/>
          <w:numId w:val="1"/>
        </w:numPr>
      </w:pPr>
      <w:r w:rsidRPr="00B5282D">
        <w:t>...Som ten, čo čaká na ston poplašného zvona,</w:t>
      </w:r>
    </w:p>
    <w:p w14:paraId="1017E45B" w14:textId="5A97B2A0" w:rsidR="00B5282D" w:rsidRPr="00B5282D" w:rsidRDefault="00B5282D" w:rsidP="004C244D">
      <w:pPr>
        <w:pStyle w:val="ListParagraph"/>
        <w:numPr>
          <w:ilvl w:val="4"/>
          <w:numId w:val="1"/>
        </w:numPr>
      </w:pPr>
      <w:r w:rsidRPr="00B5282D">
        <w:t>bo ťažko zhynúť otrokovi, pokiaľ pomstu nevykoná.</w:t>
      </w:r>
    </w:p>
    <w:p w14:paraId="7FA02A3B" w14:textId="77777777" w:rsidR="00B5282D" w:rsidRPr="00B5282D" w:rsidRDefault="00B5282D" w:rsidP="004C244D"/>
    <w:p w14:paraId="0B2CA585" w14:textId="77777777" w:rsidR="004C244D" w:rsidRDefault="00B5282D" w:rsidP="00B5282D">
      <w:pPr>
        <w:pStyle w:val="ListParagraph"/>
        <w:numPr>
          <w:ilvl w:val="0"/>
          <w:numId w:val="1"/>
        </w:numPr>
      </w:pPr>
      <w:r w:rsidRPr="00B5282D">
        <w:rPr>
          <w:b/>
        </w:rPr>
        <w:t>Avantgardné smery</w:t>
      </w:r>
      <w:r w:rsidRPr="00B5282D">
        <w:t xml:space="preserve"> (začiatok  20. storočia)</w:t>
      </w:r>
    </w:p>
    <w:p w14:paraId="3E811BF6" w14:textId="4B6E95DD" w:rsidR="00B5282D" w:rsidRPr="00B5282D" w:rsidRDefault="004C244D" w:rsidP="004C244D">
      <w:pPr>
        <w:pStyle w:val="ListParagraph"/>
        <w:numPr>
          <w:ilvl w:val="1"/>
          <w:numId w:val="1"/>
        </w:numPr>
      </w:pPr>
      <w:r>
        <w:t>Z</w:t>
      </w:r>
      <w:r w:rsidR="00B5282D" w:rsidRPr="00B5282D">
        <w:t>ačiatkom 20. storočia sa umelecké smery z 19. storočia prispôsobujú novej spoločenskej situácii / napr. realizmus silnie, dekadencia slabne, symbolizmus, impresionizmus našli miesto vo výtvarnom umení, teda mimo literatúry. /</w:t>
      </w:r>
    </w:p>
    <w:p w14:paraId="4E0FE718" w14:textId="77777777" w:rsidR="004C244D" w:rsidRDefault="00B5282D" w:rsidP="004C244D">
      <w:pPr>
        <w:pStyle w:val="ListParagraph"/>
        <w:numPr>
          <w:ilvl w:val="1"/>
          <w:numId w:val="1"/>
        </w:numPr>
      </w:pPr>
      <w:r w:rsidRPr="00B5282D">
        <w:t>Pojem avantgarda – z </w:t>
      </w:r>
      <w:proofErr w:type="spellStart"/>
      <w:r w:rsidRPr="00B5282D">
        <w:t>fr</w:t>
      </w:r>
      <w:proofErr w:type="spellEnd"/>
      <w:r w:rsidRPr="00B5282D">
        <w:t xml:space="preserve">. l' </w:t>
      </w:r>
      <w:proofErr w:type="spellStart"/>
      <w:r w:rsidRPr="00B5282D">
        <w:t>avant</w:t>
      </w:r>
      <w:proofErr w:type="spellEnd"/>
      <w:r w:rsidRPr="00B5282D">
        <w:t xml:space="preserve">- garde znamená predvoj je jedna z etáp moderného umenia 20. storočia, vyznačuje sa 2 znakmi: </w:t>
      </w:r>
    </w:p>
    <w:p w14:paraId="7A1A7006" w14:textId="58E115D8" w:rsidR="00B5282D" w:rsidRPr="00B5282D" w:rsidRDefault="00B5282D" w:rsidP="004C244D">
      <w:pPr>
        <w:pStyle w:val="ListParagraph"/>
        <w:numPr>
          <w:ilvl w:val="2"/>
          <w:numId w:val="1"/>
        </w:numPr>
      </w:pPr>
      <w:r w:rsidRPr="00B5282D">
        <w:t>a) kolektivizmus – skupinové vystúpenie</w:t>
      </w:r>
    </w:p>
    <w:p w14:paraId="72DD9DFF" w14:textId="304D01C9" w:rsidR="00B5282D" w:rsidRPr="00B5282D" w:rsidRDefault="00B5282D" w:rsidP="004C244D">
      <w:pPr>
        <w:pStyle w:val="ListParagraph"/>
        <w:numPr>
          <w:ilvl w:val="2"/>
          <w:numId w:val="1"/>
        </w:numPr>
      </w:pPr>
      <w:r w:rsidRPr="00B5282D">
        <w:t xml:space="preserve">b) </w:t>
      </w:r>
      <w:proofErr w:type="spellStart"/>
      <w:r w:rsidRPr="00B5282D">
        <w:t>programotvorné</w:t>
      </w:r>
      <w:proofErr w:type="spellEnd"/>
      <w:r w:rsidRPr="00B5282D">
        <w:t xml:space="preserve"> úsilie – vlastné programy, umelecké manifesty</w:t>
      </w:r>
    </w:p>
    <w:p w14:paraId="3B03465C" w14:textId="77777777" w:rsidR="00B5282D" w:rsidRPr="00B5282D" w:rsidRDefault="00B5282D" w:rsidP="004C244D">
      <w:pPr>
        <w:pStyle w:val="ListParagraph"/>
        <w:numPr>
          <w:ilvl w:val="1"/>
          <w:numId w:val="1"/>
        </w:numPr>
      </w:pPr>
      <w:r w:rsidRPr="00B5282D">
        <w:t>Avantgarda predstavuje širokú škálu ideovo-estetických programov, ktoré pôsobili v umení v prvých desaťročiach 20. storočia súčasne. Spoločným znakom týchto programov bol odmietavý postoj k meštiackej spoločnosti a jej hodnotám.</w:t>
      </w:r>
    </w:p>
    <w:p w14:paraId="07AF01AE" w14:textId="77777777" w:rsidR="00B5282D" w:rsidRPr="00B5282D" w:rsidRDefault="00B5282D" w:rsidP="004C244D">
      <w:pPr>
        <w:pStyle w:val="ListParagraph"/>
        <w:numPr>
          <w:ilvl w:val="1"/>
          <w:numId w:val="1"/>
        </w:numPr>
      </w:pPr>
      <w:r w:rsidRPr="00B5282D">
        <w:t xml:space="preserve">FUTURIZMUS – (lat. </w:t>
      </w:r>
      <w:proofErr w:type="spellStart"/>
      <w:r w:rsidRPr="00B5282D">
        <w:t>futurus</w:t>
      </w:r>
      <w:proofErr w:type="spellEnd"/>
      <w:r w:rsidRPr="00B5282D">
        <w:t xml:space="preserve"> – budúci), umelecký smer, ktorý vznikol zač. 20. storočia, v roku 1919 uverejnil taliansky básnik </w:t>
      </w:r>
      <w:proofErr w:type="spellStart"/>
      <w:r w:rsidRPr="00B5282D">
        <w:t>Tomaso</w:t>
      </w:r>
      <w:proofErr w:type="spellEnd"/>
      <w:r w:rsidRPr="00B5282D">
        <w:t xml:space="preserve"> </w:t>
      </w:r>
      <w:proofErr w:type="spellStart"/>
      <w:r w:rsidRPr="00B5282D">
        <w:t>Marinetti</w:t>
      </w:r>
      <w:proofErr w:type="spellEnd"/>
      <w:r w:rsidRPr="00B5282D">
        <w:t xml:space="preserve"> Manifest futurizmu. V ňom hlásal dynamické umenie zodpovedajúce súčasnému rozvoju techniky a civilizácie. Básnici chceli odsúdiť slovo od zaužívaných gramatických konštrukcií, využívali zvukomaľbu, zrušili interpunkciu, pravidelný rytmus a rým, obmedzili prídavné mená, príslovky a preferovali slovesá, ktoré vyjadrovali dynamickosť sveta.</w:t>
      </w:r>
    </w:p>
    <w:p w14:paraId="5FE023E9" w14:textId="77777777" w:rsidR="00B5282D" w:rsidRPr="00B5282D" w:rsidRDefault="00B5282D" w:rsidP="004C244D">
      <w:pPr>
        <w:pStyle w:val="ListParagraph"/>
        <w:numPr>
          <w:ilvl w:val="1"/>
          <w:numId w:val="1"/>
        </w:numPr>
      </w:pPr>
      <w:r w:rsidRPr="00B5282D">
        <w:t xml:space="preserve">KUBIZMUS  - (lat. </w:t>
      </w:r>
      <w:proofErr w:type="spellStart"/>
      <w:r w:rsidRPr="00B5282D">
        <w:t>cubus</w:t>
      </w:r>
      <w:proofErr w:type="spellEnd"/>
      <w:r w:rsidRPr="00B5282D">
        <w:t xml:space="preserve"> – kocka), je to umelecký smer, v maliarstve, v sochárstve, v literatúre. Vznikol v Paríži, asi v roku 1910. Významný predstaviteľ P. Picasso                   (1. kubistický obraz – Slečny z </w:t>
      </w:r>
      <w:proofErr w:type="spellStart"/>
      <w:r w:rsidRPr="00B5282D">
        <w:t>Avignonu</w:t>
      </w:r>
      <w:proofErr w:type="spellEnd"/>
      <w:r w:rsidRPr="00B5282D">
        <w:t>). Autori nechceli napodobňovať a opisovať prírodu, ale skutočnosť zobrazovali pomocou základných stereometrických útvarov. Literárny kubizmus zdôrazňoval obraz alebo slovo, ktoré vyvolá nečakané asociácie.</w:t>
      </w:r>
    </w:p>
    <w:p w14:paraId="34CE8839" w14:textId="77777777" w:rsidR="00B5282D" w:rsidRPr="00B5282D" w:rsidRDefault="00B5282D" w:rsidP="004C244D">
      <w:pPr>
        <w:pStyle w:val="ListParagraph"/>
        <w:numPr>
          <w:ilvl w:val="1"/>
          <w:numId w:val="1"/>
        </w:numPr>
      </w:pPr>
      <w:r w:rsidRPr="00B5282D">
        <w:rPr>
          <w:b/>
          <w:bCs/>
        </w:rPr>
        <w:t>EXPRESIONIZMUS</w:t>
      </w:r>
      <w:r w:rsidRPr="00B5282D">
        <w:t xml:space="preserve"> – (lat. </w:t>
      </w:r>
      <w:proofErr w:type="spellStart"/>
      <w:r w:rsidRPr="00B5282D">
        <w:t>expressus</w:t>
      </w:r>
      <w:proofErr w:type="spellEnd"/>
      <w:r w:rsidRPr="00B5282D">
        <w:t xml:space="preserve"> – ostrý), je to umelecký smer, ktorý sa rozvíjal v literatúre, v hudbe, vo výtvarnom umení. Vznikol v Nemecku zač. 20. storočia. Člení sa na 3 obdobia, napr. 3 obdobie (po r. 1918) predstavujú autori, ktorí prežili 1. svetovú vojnu a zobrazovali zážitky z nej. Zveličovali záporné javy, skutočnosť zachytávali v grotesknej alebo karikatúrnej podobe.</w:t>
      </w:r>
    </w:p>
    <w:p w14:paraId="724CBFBB" w14:textId="77777777" w:rsidR="00B5282D" w:rsidRPr="00B5282D" w:rsidRDefault="00B5282D" w:rsidP="004C244D">
      <w:pPr>
        <w:pStyle w:val="ListParagraph"/>
        <w:numPr>
          <w:ilvl w:val="1"/>
          <w:numId w:val="1"/>
        </w:numPr>
      </w:pPr>
      <w:r w:rsidRPr="00B5282D">
        <w:lastRenderedPageBreak/>
        <w:t xml:space="preserve">KONŠTRUKTIVIZMUS – (lat. </w:t>
      </w:r>
      <w:proofErr w:type="spellStart"/>
      <w:r w:rsidRPr="00B5282D">
        <w:t>constructio</w:t>
      </w:r>
      <w:proofErr w:type="spellEnd"/>
      <w:r w:rsidRPr="00B5282D">
        <w:t xml:space="preserve"> – zostrojenie), je to umelecký smer v literatúre, vo filme, vo výtv. umení, vznikol v Rusku v roku 1915. Tento smer kládol dôraz na racionalizáciu a na konštrukciu umeleckého diela. Spisovatelia zdôrazňovali významovú stránku diela, námet a úsporné vyjadrovanie.</w:t>
      </w:r>
    </w:p>
    <w:p w14:paraId="05645EA6" w14:textId="77777777" w:rsidR="00B5282D" w:rsidRPr="00B5282D" w:rsidRDefault="00B5282D" w:rsidP="004C244D">
      <w:pPr>
        <w:pStyle w:val="ListParagraph"/>
        <w:numPr>
          <w:ilvl w:val="1"/>
          <w:numId w:val="1"/>
        </w:numPr>
      </w:pPr>
      <w:r w:rsidRPr="00B5282D">
        <w:rPr>
          <w:b/>
          <w:bCs/>
        </w:rPr>
        <w:t>DADAIZMUS</w:t>
      </w:r>
      <w:r w:rsidRPr="00B5282D">
        <w:t xml:space="preserve"> – (z </w:t>
      </w:r>
      <w:proofErr w:type="spellStart"/>
      <w:r w:rsidRPr="00B5282D">
        <w:t>fr</w:t>
      </w:r>
      <w:proofErr w:type="spellEnd"/>
      <w:r w:rsidRPr="00B5282D">
        <w:t xml:space="preserve">. – v detskej reči koníček, hračka), je to umelecké hnutie v Európe a v USA. Program sformuloval </w:t>
      </w:r>
      <w:proofErr w:type="spellStart"/>
      <w:r w:rsidRPr="00B5282D">
        <w:t>Tristan</w:t>
      </w:r>
      <w:proofErr w:type="spellEnd"/>
      <w:r w:rsidRPr="00B5282D">
        <w:t xml:space="preserve"> </w:t>
      </w:r>
      <w:proofErr w:type="spellStart"/>
      <w:r w:rsidRPr="00B5282D">
        <w:t>Tzara</w:t>
      </w:r>
      <w:proofErr w:type="spellEnd"/>
      <w:r w:rsidRPr="00B5282D">
        <w:t xml:space="preserve"> v roku 1916 v </w:t>
      </w:r>
      <w:proofErr w:type="spellStart"/>
      <w:r w:rsidRPr="00B5282D">
        <w:t>Zurichu</w:t>
      </w:r>
      <w:proofErr w:type="spellEnd"/>
      <w:r w:rsidRPr="00B5282D">
        <w:t>. Hlásal nezlučiteľnosť umenia s logikou, spontánnosť a deštrukciu (rozklad) jazyka. Básnici zaraďovali slová do veršov bez zmyslu, rušili vetnú stavbu.</w:t>
      </w:r>
    </w:p>
    <w:p w14:paraId="768FC790" w14:textId="38CE56A6" w:rsidR="00B5282D" w:rsidRPr="00B5282D" w:rsidRDefault="00B5282D" w:rsidP="004C244D">
      <w:pPr>
        <w:pStyle w:val="ListParagraph"/>
        <w:numPr>
          <w:ilvl w:val="1"/>
          <w:numId w:val="1"/>
        </w:numPr>
      </w:pPr>
      <w:r w:rsidRPr="00B5282D">
        <w:t xml:space="preserve">KUBOFUTURIZMUS – (lat. </w:t>
      </w:r>
      <w:proofErr w:type="spellStart"/>
      <w:r w:rsidRPr="00B5282D">
        <w:t>cubus</w:t>
      </w:r>
      <w:proofErr w:type="spellEnd"/>
      <w:r w:rsidRPr="00B5282D">
        <w:t xml:space="preserve"> – kocka, </w:t>
      </w:r>
      <w:proofErr w:type="spellStart"/>
      <w:r w:rsidRPr="00B5282D">
        <w:t>futurus</w:t>
      </w:r>
      <w:proofErr w:type="spellEnd"/>
      <w:r w:rsidRPr="00B5282D">
        <w:t xml:space="preserve"> – budúci), umelecký smer, ktorého zakladateľom v literatúre bol G. </w:t>
      </w:r>
      <w:proofErr w:type="spellStart"/>
      <w:r w:rsidRPr="00B5282D">
        <w:t>Apollinaire</w:t>
      </w:r>
      <w:proofErr w:type="spellEnd"/>
      <w:r w:rsidRPr="00B5282D">
        <w:t>,</w:t>
      </w:r>
      <w:r w:rsidR="00EC74A6">
        <w:t xml:space="preserve"> </w:t>
      </w:r>
      <w:r w:rsidR="00EC74A6">
        <w:t>(pásmo ako žáner = žáner veľkého obsahu, každý verš iná myšlienka, chýba tradičné členenie na strofy, interpunkčné znamienka)</w:t>
      </w:r>
      <w:r w:rsidRPr="00B5282D">
        <w:t xml:space="preserve"> ktorý zdôrazňoval bezprostredné zážitky a spomienky a spájal ich s básnickou predstavivosťou. Vytvoril nový veršovaný útvar báseň – pásmo / voľné spájanie zážitkov z rôznych miest, medzi ktorými nie je priamy vzťah /. Využíva asociatívnu (zlučovaciu)  metódu, odstránil interpunkčné znamienka.</w:t>
      </w:r>
    </w:p>
    <w:p w14:paraId="04E7E789" w14:textId="77777777" w:rsidR="00B5282D" w:rsidRPr="00B5282D" w:rsidRDefault="00B5282D" w:rsidP="004C244D">
      <w:pPr>
        <w:pStyle w:val="ListParagraph"/>
        <w:numPr>
          <w:ilvl w:val="1"/>
          <w:numId w:val="1"/>
        </w:numPr>
      </w:pPr>
      <w:r w:rsidRPr="00B5282D">
        <w:t xml:space="preserve">EXISTENCIALIZMUS – (lat. </w:t>
      </w:r>
      <w:proofErr w:type="spellStart"/>
      <w:r w:rsidRPr="00B5282D">
        <w:t>existentia</w:t>
      </w:r>
      <w:proofErr w:type="spellEnd"/>
      <w:r w:rsidRPr="00B5282D">
        <w:t xml:space="preserve"> – bytie) je to filozofický a literárny smer, vznikol po 1. sv. vojne v Nemecku a po 2. sv. vojne sa rozšíril vo Francúzsku. Všíma si vnútorný svet človeka, osobnú slobodu, pocity vzťah jednotlivca k svetu (J.P. </w:t>
      </w:r>
      <w:proofErr w:type="spellStart"/>
      <w:r w:rsidRPr="00B5282D">
        <w:t>Sartre</w:t>
      </w:r>
      <w:proofErr w:type="spellEnd"/>
      <w:r w:rsidRPr="00B5282D">
        <w:t xml:space="preserve">, A. </w:t>
      </w:r>
      <w:proofErr w:type="spellStart"/>
      <w:r w:rsidRPr="00B5282D">
        <w:t>Camus</w:t>
      </w:r>
      <w:proofErr w:type="spellEnd"/>
      <w:r w:rsidRPr="00B5282D">
        <w:t xml:space="preserve">). </w:t>
      </w:r>
    </w:p>
    <w:p w14:paraId="4FAA2EF0" w14:textId="77777777" w:rsidR="00B5282D" w:rsidRPr="00B5282D" w:rsidRDefault="00B5282D" w:rsidP="004C244D">
      <w:pPr>
        <w:pStyle w:val="ListParagraph"/>
        <w:numPr>
          <w:ilvl w:val="1"/>
          <w:numId w:val="1"/>
        </w:numPr>
      </w:pPr>
      <w:r w:rsidRPr="00B5282D">
        <w:rPr>
          <w:b/>
          <w:bCs/>
        </w:rPr>
        <w:t>VITALIZMUS</w:t>
      </w:r>
      <w:r w:rsidRPr="00B5282D">
        <w:t xml:space="preserve"> – (lat. </w:t>
      </w:r>
      <w:proofErr w:type="spellStart"/>
      <w:r w:rsidRPr="00B5282D">
        <w:t>vita</w:t>
      </w:r>
      <w:proofErr w:type="spellEnd"/>
      <w:r w:rsidRPr="00B5282D">
        <w:t xml:space="preserve"> – život), je to literárny smer v slov. a českej literatúre, vznikol po 1. sv. vojne, rozvíja radosť zo života, z existencie človeka  - J. Smrek.</w:t>
      </w:r>
    </w:p>
    <w:p w14:paraId="4ED7818E" w14:textId="77777777" w:rsidR="00B5282D" w:rsidRPr="00B5282D" w:rsidRDefault="00B5282D" w:rsidP="004C244D">
      <w:pPr>
        <w:pStyle w:val="ListParagraph"/>
        <w:numPr>
          <w:ilvl w:val="1"/>
          <w:numId w:val="1"/>
        </w:numPr>
      </w:pPr>
      <w:r w:rsidRPr="00B5282D">
        <w:rPr>
          <w:b/>
          <w:bCs/>
        </w:rPr>
        <w:t>SURREALIZMUS</w:t>
      </w:r>
      <w:r w:rsidRPr="00B5282D">
        <w:t xml:space="preserve"> – </w:t>
      </w:r>
      <w:proofErr w:type="spellStart"/>
      <w:r w:rsidRPr="00B5282D">
        <w:t>fr</w:t>
      </w:r>
      <w:proofErr w:type="spellEnd"/>
      <w:r w:rsidRPr="00B5282D">
        <w:t xml:space="preserve">. la </w:t>
      </w:r>
      <w:proofErr w:type="spellStart"/>
      <w:r w:rsidRPr="00B5282D">
        <w:t>surrealité</w:t>
      </w:r>
      <w:proofErr w:type="spellEnd"/>
      <w:r w:rsidRPr="00B5282D">
        <w:t xml:space="preserve"> – </w:t>
      </w:r>
      <w:proofErr w:type="spellStart"/>
      <w:r w:rsidRPr="00B5282D">
        <w:t>nadreálno</w:t>
      </w:r>
      <w:proofErr w:type="spellEnd"/>
      <w:r w:rsidRPr="00B5282D">
        <w:t xml:space="preserve">, je to umelecký smer, vznikol vo Francúzsku zač. 20. storočia. Zakladateľom bol A. </w:t>
      </w:r>
      <w:proofErr w:type="spellStart"/>
      <w:r w:rsidRPr="00B5282D">
        <w:t>Breton</w:t>
      </w:r>
      <w:proofErr w:type="spellEnd"/>
      <w:r w:rsidRPr="00B5282D">
        <w:t xml:space="preserve">. Poézia sa chápala ako prelínanie sna a skutočnosti, prúd obrazov, ktoré vychádzajú z podvedomia. A voľne sa k sebe priraďujú. Opierali sa o psychoanalýzu S. </w:t>
      </w:r>
      <w:proofErr w:type="spellStart"/>
      <w:r w:rsidRPr="00B5282D">
        <w:t>Freuda</w:t>
      </w:r>
      <w:proofErr w:type="spellEnd"/>
      <w:r w:rsidRPr="00B5282D">
        <w:t>. Poézia strácala pravidelný rytmus a rým.</w:t>
      </w:r>
    </w:p>
    <w:p w14:paraId="3C9212A8" w14:textId="77777777" w:rsidR="00B5282D" w:rsidRPr="00B5282D" w:rsidRDefault="00B5282D" w:rsidP="004C244D">
      <w:pPr>
        <w:pStyle w:val="ListParagraph"/>
        <w:numPr>
          <w:ilvl w:val="1"/>
          <w:numId w:val="1"/>
        </w:numPr>
      </w:pPr>
      <w:r w:rsidRPr="00B5282D">
        <w:t xml:space="preserve">POETIZMUS – vznikol v Čechách v 20. rokoch 20. storočia. Mal aktívny vzťah k životu, zachytával ho prostredníctvom emócií, fantázie a asociácií autora. Často využívali motívy exotických krajín  (J. </w:t>
      </w:r>
      <w:proofErr w:type="spellStart"/>
      <w:r w:rsidRPr="00B5282D">
        <w:t>Seifert</w:t>
      </w:r>
      <w:proofErr w:type="spellEnd"/>
      <w:r w:rsidRPr="00B5282D">
        <w:t>, V. Nezval).</w:t>
      </w:r>
    </w:p>
    <w:p w14:paraId="6FE277EF" w14:textId="6C93FD78" w:rsidR="00B5282D" w:rsidRPr="00B5282D" w:rsidRDefault="00B5282D" w:rsidP="004C244D">
      <w:pPr>
        <w:pStyle w:val="ListParagraph"/>
        <w:numPr>
          <w:ilvl w:val="1"/>
          <w:numId w:val="1"/>
        </w:numPr>
      </w:pPr>
      <w:r w:rsidRPr="00B5282D">
        <w:rPr>
          <w:b/>
          <w:bCs/>
        </w:rPr>
        <w:t>NADREALIZMUS</w:t>
      </w:r>
      <w:r w:rsidRPr="00B5282D">
        <w:t xml:space="preserve"> – (</w:t>
      </w:r>
      <w:proofErr w:type="spellStart"/>
      <w:r w:rsidRPr="00B5282D">
        <w:t>fr</w:t>
      </w:r>
      <w:proofErr w:type="spellEnd"/>
      <w:r w:rsidRPr="00B5282D">
        <w:t xml:space="preserve">. la </w:t>
      </w:r>
      <w:proofErr w:type="spellStart"/>
      <w:r w:rsidRPr="00B5282D">
        <w:t>surrealité</w:t>
      </w:r>
      <w:proofErr w:type="spellEnd"/>
      <w:r w:rsidRPr="00B5282D">
        <w:t xml:space="preserve"> – nadrealizmus),  je to literárny smer v slovenskej poézii a próze, vznikol v pol 30. rokov 20. storočia. Vychádzal z </w:t>
      </w:r>
      <w:proofErr w:type="spellStart"/>
      <w:r w:rsidRPr="00B5282D">
        <w:t>fr</w:t>
      </w:r>
      <w:proofErr w:type="spellEnd"/>
      <w:r w:rsidRPr="00B5282D">
        <w:t xml:space="preserve">. surrealizmu, no mal svoje špecifické črty. Vyznačoval sa spoločenskou aktivitou a kladným pomerom k literárnym tradíciám (napr. tvorba I. Kraska). V poézii sa kládol dôraz na podvedomie,  využívajú báseň – pásmo, voľný verš, genitívnu metaforu... (R. </w:t>
      </w:r>
      <w:proofErr w:type="spellStart"/>
      <w:r w:rsidRPr="00B5282D">
        <w:t>Fabry</w:t>
      </w:r>
      <w:proofErr w:type="spellEnd"/>
      <w:r w:rsidRPr="00B5282D">
        <w:t xml:space="preserve">, V. </w:t>
      </w:r>
      <w:proofErr w:type="spellStart"/>
      <w:r w:rsidRPr="00B5282D">
        <w:t>Reisel</w:t>
      </w:r>
      <w:proofErr w:type="spellEnd"/>
      <w:r w:rsidRPr="00B5282D">
        <w:t xml:space="preserve">, J. </w:t>
      </w:r>
      <w:proofErr w:type="spellStart"/>
      <w:r w:rsidRPr="00B5282D">
        <w:t>Lenko</w:t>
      </w:r>
      <w:proofErr w:type="spellEnd"/>
      <w:r w:rsidRPr="00B5282D">
        <w:t>...)</w:t>
      </w:r>
    </w:p>
    <w:p w14:paraId="5E1FF279" w14:textId="77777777" w:rsidR="00B5282D" w:rsidRPr="00B5282D" w:rsidRDefault="00B5282D" w:rsidP="004C244D"/>
    <w:p w14:paraId="1E52DC66" w14:textId="19DA5192" w:rsidR="00B5282D" w:rsidRPr="00B5282D" w:rsidRDefault="00B5282D" w:rsidP="004C244D">
      <w:pPr>
        <w:pStyle w:val="ListParagraph"/>
        <w:numPr>
          <w:ilvl w:val="1"/>
          <w:numId w:val="1"/>
        </w:numPr>
      </w:pPr>
      <w:r w:rsidRPr="00B5282D">
        <w:t xml:space="preserve">G. APOLLINAIRE – </w:t>
      </w:r>
      <w:proofErr w:type="spellStart"/>
      <w:r w:rsidRPr="00B5282D">
        <w:t>kubofuturizmus</w:t>
      </w:r>
      <w:proofErr w:type="spellEnd"/>
    </w:p>
    <w:p w14:paraId="3C0EB0FE" w14:textId="7038C42D" w:rsidR="00B5282D" w:rsidRPr="00B5282D" w:rsidRDefault="00B5282D" w:rsidP="004C244D">
      <w:pPr>
        <w:pStyle w:val="ListParagraph"/>
        <w:numPr>
          <w:ilvl w:val="2"/>
          <w:numId w:val="1"/>
        </w:numPr>
      </w:pPr>
      <w:r w:rsidRPr="00B5282D">
        <w:t>Bol vedúcou osobnosťou avantgardy zač. 20. storočia. Jeho priateľom bol P. Picasso. V roku 1913 vydal zbierku ALKOHOLY, úvodná báseň sa volá PÁSMO</w:t>
      </w:r>
      <w:r w:rsidR="00EC74A6">
        <w:t xml:space="preserve"> </w:t>
      </w:r>
      <w:r w:rsidRPr="00B5282D">
        <w:t>– predstavuje prevrat v modernej poézii 20 storočia. Vyjadruje dramatický rytmus modernej doby. Celá zbierka je reťazcom rozličných dojmov, postrehov, videní. Ústredná myšlienka sa rozvíja do ďalších / vedľajších / a tie sa osamostatňujú do nových celkov. V Alkoholoch nájdeme prírodné, civilizačné motívy, básnický slovník obsahuje hovorové slová, technické termíny neologizmy, archaizmy.</w:t>
      </w:r>
    </w:p>
    <w:p w14:paraId="58857612" w14:textId="01B0E2B6" w:rsidR="00B5282D" w:rsidRPr="00B5282D" w:rsidRDefault="00B5282D" w:rsidP="00EA76D4">
      <w:pPr>
        <w:pStyle w:val="ListParagraph"/>
        <w:numPr>
          <w:ilvl w:val="2"/>
          <w:numId w:val="1"/>
        </w:numPr>
      </w:pPr>
      <w:r w:rsidRPr="00B5282D">
        <w:t>„ Básnici sú nielen tvorcami krásy, sú taktiež a predovšetkým tvorcami pravdy.”</w:t>
      </w:r>
    </w:p>
    <w:p w14:paraId="54287D9D" w14:textId="7DBA8A20" w:rsidR="00B5282D" w:rsidRPr="00B5282D" w:rsidRDefault="00B5282D" w:rsidP="00EA76D4">
      <w:pPr>
        <w:pStyle w:val="ListParagraph"/>
        <w:numPr>
          <w:ilvl w:val="2"/>
          <w:numId w:val="1"/>
        </w:numPr>
      </w:pPr>
      <w:r w:rsidRPr="00B5282D">
        <w:t>Ďalšia jeho básnická zbierka dostala názov KALIGRAMY (</w:t>
      </w:r>
      <w:proofErr w:type="spellStart"/>
      <w:r w:rsidRPr="00B5282D">
        <w:t>kaligram</w:t>
      </w:r>
      <w:proofErr w:type="spellEnd"/>
      <w:r w:rsidRPr="00B5282D">
        <w:t xml:space="preserve"> – grafická báseň), pomocou grafického usporiadania textu</w:t>
      </w:r>
      <w:r w:rsidR="00072F85">
        <w:t xml:space="preserve"> (text usporiadaný do obrázku)</w:t>
      </w:r>
      <w:r w:rsidRPr="00B5282D">
        <w:t xml:space="preserve"> </w:t>
      </w:r>
      <w:proofErr w:type="spellStart"/>
      <w:r w:rsidRPr="00B5282D">
        <w:t>Apollinaire</w:t>
      </w:r>
      <w:proofErr w:type="spellEnd"/>
      <w:r w:rsidRPr="00B5282D">
        <w:t xml:space="preserve"> vytvoril napr. báseň Eiffelova veža / pred čitateľom sa objaví obraz veže /.</w:t>
      </w:r>
    </w:p>
    <w:p w14:paraId="3067C993" w14:textId="77777777" w:rsidR="00B5282D" w:rsidRPr="00B5282D" w:rsidRDefault="00B5282D" w:rsidP="00EA76D4">
      <w:pPr>
        <w:pStyle w:val="ListParagraph"/>
        <w:numPr>
          <w:ilvl w:val="1"/>
          <w:numId w:val="1"/>
        </w:numPr>
      </w:pPr>
      <w:r w:rsidRPr="00B5282D">
        <w:t xml:space="preserve">Z ostatných literatúr predstaviteľmi avantgardy boli: </w:t>
      </w:r>
      <w:proofErr w:type="spellStart"/>
      <w:r w:rsidRPr="00B5282D">
        <w:t>Chlebnikov</w:t>
      </w:r>
      <w:proofErr w:type="spellEnd"/>
      <w:r w:rsidRPr="00B5282D">
        <w:t xml:space="preserve"> – ruská literatúra, </w:t>
      </w:r>
      <w:proofErr w:type="spellStart"/>
      <w:r w:rsidRPr="00B5282D">
        <w:t>Majakovskij</w:t>
      </w:r>
      <w:proofErr w:type="spellEnd"/>
      <w:r w:rsidRPr="00B5282D">
        <w:t xml:space="preserve"> – ruská literatúra, </w:t>
      </w:r>
      <w:proofErr w:type="spellStart"/>
      <w:r w:rsidRPr="00B5282D">
        <w:t>Jesenin</w:t>
      </w:r>
      <w:proofErr w:type="spellEnd"/>
      <w:r w:rsidRPr="00B5282D">
        <w:t xml:space="preserve"> – ruská literatúra, F. X. </w:t>
      </w:r>
      <w:proofErr w:type="spellStart"/>
      <w:r w:rsidRPr="00B5282D">
        <w:t>Šalda</w:t>
      </w:r>
      <w:proofErr w:type="spellEnd"/>
      <w:r w:rsidRPr="00B5282D">
        <w:t xml:space="preserve"> – česká literatúra.                           </w:t>
      </w:r>
    </w:p>
    <w:p w14:paraId="0CEB27DA" w14:textId="18ACE891" w:rsidR="00B63465" w:rsidRPr="00B63465" w:rsidRDefault="00B63465" w:rsidP="00EA76D4"/>
    <w:sectPr w:rsidR="00B63465" w:rsidRPr="00B63465" w:rsidSect="008E62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02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60"/>
    <w:rsid w:val="00072F85"/>
    <w:rsid w:val="001F40F2"/>
    <w:rsid w:val="002B4FA5"/>
    <w:rsid w:val="00374C2B"/>
    <w:rsid w:val="003A5040"/>
    <w:rsid w:val="004C244D"/>
    <w:rsid w:val="00676960"/>
    <w:rsid w:val="008E62EC"/>
    <w:rsid w:val="00B5282D"/>
    <w:rsid w:val="00B63465"/>
    <w:rsid w:val="00C63554"/>
    <w:rsid w:val="00EA76D4"/>
    <w:rsid w:val="00EC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0502"/>
  <w15:chartTrackingRefBased/>
  <w15:docId w15:val="{0D99EFBC-6396-4C7B-AAC2-B978CB0D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20</TotalTime>
  <Pages>4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cp:lastPrinted>2024-03-06T20:01:00Z</cp:lastPrinted>
  <dcterms:created xsi:type="dcterms:W3CDTF">2024-03-04T19:23:00Z</dcterms:created>
  <dcterms:modified xsi:type="dcterms:W3CDTF">2024-03-06T20:01:00Z</dcterms:modified>
</cp:coreProperties>
</file>