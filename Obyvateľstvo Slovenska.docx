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DB58" w14:textId="18D18AE2" w:rsidR="003A5040" w:rsidRDefault="006D1EDA" w:rsidP="001F40F2">
      <w:pPr>
        <w:pStyle w:val="Nzov"/>
        <w:jc w:val="center"/>
      </w:pPr>
      <w:r>
        <w:t>Obyvateľstvo Slovenska</w:t>
      </w:r>
    </w:p>
    <w:p w14:paraId="78DCB92C" w14:textId="77777777" w:rsidR="00B63465" w:rsidRDefault="00B63465" w:rsidP="00B63465"/>
    <w:p w14:paraId="46B8D701" w14:textId="0C4560B9" w:rsidR="00B63465" w:rsidRDefault="006D1EDA" w:rsidP="00B63465">
      <w:pPr>
        <w:pStyle w:val="Odsekzoznamu"/>
        <w:numPr>
          <w:ilvl w:val="0"/>
          <w:numId w:val="1"/>
        </w:numPr>
      </w:pPr>
      <w:r>
        <w:t xml:space="preserve">Počet obyvateľov: 5,46 miliónov </w:t>
      </w:r>
    </w:p>
    <w:p w14:paraId="6F6FAFD8" w14:textId="62361E0B" w:rsidR="006D1EDA" w:rsidRDefault="006D1EDA" w:rsidP="00B63465">
      <w:pPr>
        <w:pStyle w:val="Odsekzoznamu"/>
        <w:numPr>
          <w:ilvl w:val="0"/>
          <w:numId w:val="1"/>
        </w:numPr>
      </w:pPr>
      <w:r>
        <w:t>49% mužov, 51% žien</w:t>
      </w:r>
    </w:p>
    <w:p w14:paraId="512B6A41" w14:textId="42AA4177" w:rsidR="006D1EDA" w:rsidRDefault="006D1EDA" w:rsidP="00B63465">
      <w:pPr>
        <w:pStyle w:val="Odsekzoznamu"/>
        <w:numPr>
          <w:ilvl w:val="0"/>
          <w:numId w:val="1"/>
        </w:numPr>
      </w:pPr>
      <w:r>
        <w:t>Stredná dĺžka života – 73,5 rokov u mužov, 80 rokov u žien</w:t>
      </w:r>
    </w:p>
    <w:p w14:paraId="6D628FE2" w14:textId="55EBECDA" w:rsidR="006D1EDA" w:rsidRDefault="006D1EDA" w:rsidP="00B63465">
      <w:pPr>
        <w:pStyle w:val="Odsekzoznamu"/>
        <w:numPr>
          <w:ilvl w:val="0"/>
          <w:numId w:val="1"/>
        </w:numPr>
      </w:pPr>
      <w:r>
        <w:t>Priemerný vek – 40 rokov u mužov, 43 rokov u žien</w:t>
      </w:r>
    </w:p>
    <w:p w14:paraId="1E390C27" w14:textId="5CE01C5F" w:rsidR="006D1EDA" w:rsidRDefault="006D1EDA" w:rsidP="00B63465">
      <w:pPr>
        <w:pStyle w:val="Odsekzoznamu"/>
        <w:numPr>
          <w:ilvl w:val="0"/>
          <w:numId w:val="1"/>
        </w:numPr>
      </w:pPr>
      <w:r>
        <w:t>Posledných 30 rokov sa počet obyvateľov veľmi nemenil, rástol iba mierne</w:t>
      </w:r>
    </w:p>
    <w:p w14:paraId="79C0093E" w14:textId="1CAD62DF" w:rsidR="006D1EDA" w:rsidRDefault="006D1EDA" w:rsidP="00B63465">
      <w:pPr>
        <w:pStyle w:val="Odsekzoznamu"/>
        <w:numPr>
          <w:ilvl w:val="0"/>
          <w:numId w:val="1"/>
        </w:numPr>
      </w:pPr>
      <w:r>
        <w:t>Na základe prirodzeného pohybu má klesajúcu tendenciu</w:t>
      </w:r>
    </w:p>
    <w:p w14:paraId="42B6D03D" w14:textId="09CC2DD3" w:rsidR="006D1EDA" w:rsidRDefault="006D1EDA" w:rsidP="006D1EDA"/>
    <w:p w14:paraId="56DD3B2E" w14:textId="6554B29B" w:rsidR="006D1EDA" w:rsidRPr="006D1EDA" w:rsidRDefault="006D1EDA" w:rsidP="006D1EDA">
      <w:pPr>
        <w:pStyle w:val="Odsekzoznamu"/>
        <w:numPr>
          <w:ilvl w:val="0"/>
          <w:numId w:val="1"/>
        </w:numPr>
        <w:rPr>
          <w:b/>
          <w:bCs/>
        </w:rPr>
      </w:pPr>
      <w:r w:rsidRPr="006D1EDA">
        <w:rPr>
          <w:b/>
          <w:bCs/>
        </w:rPr>
        <w:t>Hustota zaľudnenia</w:t>
      </w:r>
    </w:p>
    <w:p w14:paraId="11D9429D" w14:textId="1CAB287D" w:rsidR="006D1EDA" w:rsidRDefault="006D1EDA" w:rsidP="006D1EDA">
      <w:pPr>
        <w:pStyle w:val="Odsekzoznamu"/>
        <w:numPr>
          <w:ilvl w:val="1"/>
          <w:numId w:val="1"/>
        </w:numPr>
      </w:pPr>
      <w:r>
        <w:t> 111 obyv./km</w:t>
      </w:r>
      <w:r>
        <w:rPr>
          <w:vertAlign w:val="superscript"/>
        </w:rPr>
        <w:t>2</w:t>
      </w:r>
    </w:p>
    <w:p w14:paraId="6D3CF349" w14:textId="461B328A" w:rsidR="006D1EDA" w:rsidRDefault="006D1EDA" w:rsidP="006D1EDA">
      <w:pPr>
        <w:pStyle w:val="Odsekzoznamu"/>
        <w:numPr>
          <w:ilvl w:val="1"/>
          <w:numId w:val="1"/>
        </w:numPr>
      </w:pPr>
      <w:r>
        <w:t> Najväčšia: veľké mestá, okolie Bratislavy, západ Slovenska, kotliny SR (Košická, Popradská)</w:t>
      </w:r>
    </w:p>
    <w:p w14:paraId="1C6EA10A" w14:textId="13CFEDC3" w:rsidR="006D1EDA" w:rsidRDefault="006D1EDA" w:rsidP="006D1EDA">
      <w:pPr>
        <w:pStyle w:val="Odsekzoznamu"/>
        <w:numPr>
          <w:ilvl w:val="1"/>
          <w:numId w:val="1"/>
        </w:numPr>
      </w:pPr>
      <w:r>
        <w:t> Najmenšia: Vidiecke oblasti, stredné Slovensko, okrajové časti východného Slovenska (hranice s Poľskom a Ukrajinou), horské oblasti</w:t>
      </w:r>
    </w:p>
    <w:p w14:paraId="2AE10D09" w14:textId="04926CCF" w:rsidR="006D1EDA" w:rsidRDefault="006D1EDA" w:rsidP="006D1EDA"/>
    <w:p w14:paraId="006502EA" w14:textId="4E5B7F58" w:rsidR="006D1EDA" w:rsidRPr="006D1EDA" w:rsidRDefault="006D1EDA" w:rsidP="006D1EDA">
      <w:pPr>
        <w:pStyle w:val="Odsekzoznamu"/>
        <w:numPr>
          <w:ilvl w:val="0"/>
          <w:numId w:val="1"/>
        </w:numPr>
        <w:rPr>
          <w:b/>
          <w:bCs/>
        </w:rPr>
      </w:pPr>
      <w:r w:rsidRPr="006D1EDA">
        <w:rPr>
          <w:b/>
          <w:bCs/>
        </w:rPr>
        <w:t>Prirodzený pohyb</w:t>
      </w:r>
    </w:p>
    <w:p w14:paraId="27313880" w14:textId="25BA0259" w:rsidR="006D1EDA" w:rsidRDefault="006D1EDA" w:rsidP="006D1EDA">
      <w:pPr>
        <w:pStyle w:val="Odsekzoznamu"/>
        <w:numPr>
          <w:ilvl w:val="1"/>
          <w:numId w:val="1"/>
        </w:numPr>
      </w:pPr>
      <w:r>
        <w:t> Rozdiel medzi Natalitou a Mortalitou (N-M)</w:t>
      </w:r>
    </w:p>
    <w:p w14:paraId="6BF8CA53" w14:textId="6C31B50C" w:rsidR="006D1EDA" w:rsidRDefault="006D1EDA" w:rsidP="006D1EDA">
      <w:pPr>
        <w:pStyle w:val="Odsekzoznamu"/>
        <w:numPr>
          <w:ilvl w:val="1"/>
          <w:numId w:val="1"/>
        </w:numPr>
      </w:pPr>
      <w:r>
        <w:t> Ak je výsledok kladný – prirodzený prírastok</w:t>
      </w:r>
    </w:p>
    <w:p w14:paraId="49FB8864" w14:textId="7E97448D" w:rsidR="006D1EDA" w:rsidRDefault="006D1EDA" w:rsidP="006D1EDA">
      <w:pPr>
        <w:pStyle w:val="Odsekzoznamu"/>
        <w:numPr>
          <w:ilvl w:val="1"/>
          <w:numId w:val="1"/>
        </w:numPr>
      </w:pPr>
      <w:r>
        <w:t> Ak je výsledok záporný – prirodzený úbytok</w:t>
      </w:r>
    </w:p>
    <w:p w14:paraId="0C2DD401" w14:textId="2CDB7F58" w:rsidR="006D1EDA" w:rsidRDefault="006D1EDA" w:rsidP="006D1EDA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6D1EDA">
        <w:rPr>
          <w:b/>
          <w:bCs/>
        </w:rPr>
        <w:t xml:space="preserve">Natalita </w:t>
      </w:r>
    </w:p>
    <w:p w14:paraId="7BB11DBE" w14:textId="74D6D527" w:rsidR="006D1EDA" w:rsidRPr="006D1EDA" w:rsidRDefault="006D1EDA" w:rsidP="006D1EDA">
      <w:pPr>
        <w:pStyle w:val="Odsekzoznamu"/>
        <w:numPr>
          <w:ilvl w:val="2"/>
          <w:numId w:val="1"/>
        </w:numPr>
        <w:rPr>
          <w:b/>
          <w:bCs/>
        </w:rPr>
      </w:pPr>
      <w:r>
        <w:t>Počet narodených detí na 1000 obyv. počas 1 roka</w:t>
      </w:r>
    </w:p>
    <w:p w14:paraId="70BC2031" w14:textId="467D0B60" w:rsidR="006D1EDA" w:rsidRPr="006D1EDA" w:rsidRDefault="006D1EDA" w:rsidP="006D1EDA">
      <w:pPr>
        <w:pStyle w:val="Odsekzoznamu"/>
        <w:numPr>
          <w:ilvl w:val="2"/>
          <w:numId w:val="1"/>
        </w:numPr>
        <w:rPr>
          <w:b/>
          <w:bCs/>
        </w:rPr>
      </w:pPr>
      <w:r>
        <w:t>Vyjadruje sa v promile (</w:t>
      </w:r>
      <w:r w:rsidRPr="006D1EDA">
        <w:t>‰</w:t>
      </w:r>
      <w:r>
        <w:t>)</w:t>
      </w:r>
    </w:p>
    <w:p w14:paraId="462A3DD0" w14:textId="42DCD40F" w:rsidR="006D1EDA" w:rsidRPr="006D1EDA" w:rsidRDefault="006D1EDA" w:rsidP="006D1EDA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SR </w:t>
      </w:r>
      <w:r w:rsidRPr="006D1EDA">
        <w:rPr>
          <w:rFonts w:ascii="Cambria Math" w:hAnsi="Cambria Math" w:cs="Cambria Math"/>
        </w:rPr>
        <w:t>≐</w:t>
      </w:r>
      <w:r>
        <w:rPr>
          <w:rFonts w:ascii="Cambria Math" w:hAnsi="Cambria Math" w:cs="Cambria Math"/>
        </w:rPr>
        <w:t xml:space="preserve"> 11</w:t>
      </w:r>
      <w:r w:rsidRPr="006D1EDA">
        <w:t>‰</w:t>
      </w:r>
      <w:r>
        <w:t xml:space="preserve"> dlhodobo</w:t>
      </w:r>
    </w:p>
    <w:p w14:paraId="2CC012CD" w14:textId="4BE7ACB2" w:rsidR="006D1EDA" w:rsidRPr="006D1EDA" w:rsidRDefault="006D1EDA" w:rsidP="006D1EDA">
      <w:pPr>
        <w:pStyle w:val="Odsekzoznamu"/>
        <w:numPr>
          <w:ilvl w:val="2"/>
          <w:numId w:val="1"/>
        </w:numPr>
        <w:rPr>
          <w:b/>
          <w:bCs/>
        </w:rPr>
      </w:pPr>
      <w:r>
        <w:t>Výpočet = (Počet narodených / celkový počet obyv.) * 1000</w:t>
      </w:r>
    </w:p>
    <w:p w14:paraId="11D90235" w14:textId="4C519C70" w:rsidR="006D1EDA" w:rsidRDefault="006D1EDA" w:rsidP="006D1EDA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Mortalita</w:t>
      </w:r>
    </w:p>
    <w:p w14:paraId="32BE5F0F" w14:textId="739C580C" w:rsidR="006D1EDA" w:rsidRPr="006D1EDA" w:rsidRDefault="006D1EDA" w:rsidP="006D1EDA">
      <w:pPr>
        <w:pStyle w:val="Odsekzoznamu"/>
        <w:numPr>
          <w:ilvl w:val="2"/>
          <w:numId w:val="1"/>
        </w:numPr>
        <w:rPr>
          <w:b/>
          <w:bCs/>
        </w:rPr>
      </w:pPr>
      <w:r>
        <w:t>Počet umretých na 1000 obyv. počas 1 roka</w:t>
      </w:r>
    </w:p>
    <w:p w14:paraId="3D3A1687" w14:textId="77777777" w:rsidR="006D1EDA" w:rsidRPr="006D1EDA" w:rsidRDefault="006D1EDA" w:rsidP="006D1EDA">
      <w:pPr>
        <w:pStyle w:val="Odsekzoznamu"/>
        <w:numPr>
          <w:ilvl w:val="2"/>
          <w:numId w:val="1"/>
        </w:numPr>
        <w:rPr>
          <w:b/>
          <w:bCs/>
        </w:rPr>
      </w:pPr>
      <w:r>
        <w:t>Vyjadruje sa v promile (</w:t>
      </w:r>
      <w:r w:rsidRPr="006D1EDA">
        <w:t>‰</w:t>
      </w:r>
      <w:r>
        <w:t>)</w:t>
      </w:r>
    </w:p>
    <w:p w14:paraId="3AAE802F" w14:textId="77777777" w:rsidR="006D1EDA" w:rsidRPr="006D1EDA" w:rsidRDefault="006D1EDA" w:rsidP="006D1EDA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SR </w:t>
      </w:r>
      <w:r w:rsidRPr="006D1EDA">
        <w:rPr>
          <w:rFonts w:ascii="Cambria Math" w:hAnsi="Cambria Math" w:cs="Cambria Math"/>
        </w:rPr>
        <w:t>≐</w:t>
      </w:r>
      <w:r>
        <w:rPr>
          <w:rFonts w:ascii="Cambria Math" w:hAnsi="Cambria Math" w:cs="Cambria Math"/>
        </w:rPr>
        <w:t xml:space="preserve"> 11</w:t>
      </w:r>
      <w:r w:rsidRPr="006D1EDA">
        <w:t>‰</w:t>
      </w:r>
      <w:r>
        <w:t xml:space="preserve"> dlhodobo</w:t>
      </w:r>
    </w:p>
    <w:p w14:paraId="4FEAA877" w14:textId="5A0B9408" w:rsidR="006D1EDA" w:rsidRPr="006D1EDA" w:rsidRDefault="006D1EDA" w:rsidP="006D1EDA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>
        <w:t>V roku 2020 bol na Slovensku zaznamenaný po 17 rokoch prirodzený úbytok obyvateľstva</w:t>
      </w:r>
    </w:p>
    <w:p w14:paraId="093ADA1D" w14:textId="1C896E48" w:rsidR="006D1EDA" w:rsidRDefault="006D1EDA" w:rsidP="006D1EDA">
      <w:pPr>
        <w:rPr>
          <w:b/>
          <w:bCs/>
        </w:rPr>
      </w:pPr>
    </w:p>
    <w:p w14:paraId="5F588D55" w14:textId="03147B22" w:rsidR="006D1EDA" w:rsidRPr="006D1EDA" w:rsidRDefault="006D1EDA" w:rsidP="006D1EDA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Mechanický pohyb </w:t>
      </w:r>
      <w:r>
        <w:t>– migrácia (sťahovanie)</w:t>
      </w:r>
    </w:p>
    <w:p w14:paraId="43C48C5D" w14:textId="4D02130C" w:rsidR="006D1EDA" w:rsidRPr="006D1EDA" w:rsidRDefault="006D1EDA" w:rsidP="006D1EDA">
      <w:pPr>
        <w:pStyle w:val="Odsekzoznamu"/>
        <w:numPr>
          <w:ilvl w:val="1"/>
          <w:numId w:val="1"/>
        </w:numPr>
        <w:rPr>
          <w:b/>
          <w:bCs/>
        </w:rPr>
      </w:pPr>
      <w:r>
        <w:t> Vypočíta sa ako rozdiel imigrantov a emigrantov počas časového obdobia (napr. rok)</w:t>
      </w:r>
    </w:p>
    <w:p w14:paraId="63A1985C" w14:textId="1FBABE2E" w:rsidR="006D1EDA" w:rsidRPr="006D1EDA" w:rsidRDefault="006D1EDA" w:rsidP="006D1EDA">
      <w:pPr>
        <w:pStyle w:val="Odsekzoznamu"/>
        <w:numPr>
          <w:ilvl w:val="1"/>
          <w:numId w:val="1"/>
        </w:numPr>
        <w:rPr>
          <w:b/>
          <w:bCs/>
        </w:rPr>
      </w:pPr>
      <w:r>
        <w:t> I – imigrácia (prisťahovalectvo)</w:t>
      </w:r>
    </w:p>
    <w:p w14:paraId="5A1EBF9A" w14:textId="4B35F316" w:rsidR="006D1EDA" w:rsidRPr="006D1EDA" w:rsidRDefault="006D1EDA" w:rsidP="006D1EDA">
      <w:pPr>
        <w:pStyle w:val="Odsekzoznamu"/>
        <w:numPr>
          <w:ilvl w:val="1"/>
          <w:numId w:val="1"/>
        </w:numPr>
        <w:rPr>
          <w:b/>
          <w:bCs/>
        </w:rPr>
      </w:pPr>
      <w:r>
        <w:t> E – emigrácia (vysťahovalectvo)</w:t>
      </w:r>
    </w:p>
    <w:p w14:paraId="6FBB64F6" w14:textId="7B33C789" w:rsidR="006D1EDA" w:rsidRPr="006D1EDA" w:rsidRDefault="006D1EDA" w:rsidP="006D1EDA">
      <w:pPr>
        <w:pStyle w:val="Odsekzoznamu"/>
        <w:numPr>
          <w:ilvl w:val="1"/>
          <w:numId w:val="1"/>
        </w:numPr>
        <w:rPr>
          <w:b/>
          <w:bCs/>
        </w:rPr>
      </w:pPr>
      <w:r>
        <w:t> R – reemigrácia</w:t>
      </w:r>
    </w:p>
    <w:p w14:paraId="52F7AE24" w14:textId="6D9273AA" w:rsidR="006D1EDA" w:rsidRDefault="006D1EDA" w:rsidP="006D1EDA">
      <w:pPr>
        <w:rPr>
          <w:b/>
          <w:bCs/>
        </w:rPr>
      </w:pPr>
    </w:p>
    <w:p w14:paraId="266C21DE" w14:textId="1C86B69D" w:rsidR="006D1EDA" w:rsidRDefault="006D1EDA" w:rsidP="006D1EDA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Celkový počet obyv.</w:t>
      </w:r>
    </w:p>
    <w:p w14:paraId="77185EA7" w14:textId="73276E5B" w:rsidR="006D1EDA" w:rsidRPr="00EC5DF3" w:rsidRDefault="00EC5DF3" w:rsidP="006D1EDA">
      <w:pPr>
        <w:pStyle w:val="Odsekzoznamu"/>
        <w:numPr>
          <w:ilvl w:val="1"/>
          <w:numId w:val="1"/>
        </w:numPr>
        <w:rPr>
          <w:b/>
          <w:bCs/>
        </w:rPr>
      </w:pPr>
      <w:r>
        <w:t> Súčet prirodzeného a mechanického pohybu</w:t>
      </w:r>
    </w:p>
    <w:p w14:paraId="4AC19D88" w14:textId="67012045" w:rsidR="00EC5DF3" w:rsidRPr="00EC5DF3" w:rsidRDefault="00EC5DF3" w:rsidP="006D1EDA">
      <w:pPr>
        <w:pStyle w:val="Odsekzoznamu"/>
        <w:numPr>
          <w:ilvl w:val="1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Cp=Pp+Mp</m:t>
        </m:r>
      </m:oMath>
    </w:p>
    <w:p w14:paraId="313FEE81" w14:textId="5254764F" w:rsidR="00EC5DF3" w:rsidRPr="006D1EDA" w:rsidRDefault="00EC5DF3" w:rsidP="006D1EDA">
      <w:pPr>
        <w:pStyle w:val="Odsekzoznamu"/>
        <w:numPr>
          <w:ilvl w:val="1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 Cp=N-M+I-E</m:t>
        </m:r>
      </m:oMath>
    </w:p>
    <w:sectPr w:rsidR="00EC5DF3" w:rsidRPr="006D1EDA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57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DA"/>
    <w:rsid w:val="001F40F2"/>
    <w:rsid w:val="003A5040"/>
    <w:rsid w:val="006D1EDA"/>
    <w:rsid w:val="00B63465"/>
    <w:rsid w:val="00C63554"/>
    <w:rsid w:val="00E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06FB"/>
  <w15:chartTrackingRefBased/>
  <w15:docId w15:val="{C795BFEA-9945-4019-A508-BC61254F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D1E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12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2023-01-16T23:32:00Z</dcterms:created>
  <dcterms:modified xsi:type="dcterms:W3CDTF">2023-01-16T23:44:00Z</dcterms:modified>
</cp:coreProperties>
</file>