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64F0" w14:textId="4FF593C1" w:rsidR="00150E19" w:rsidRPr="00205D9E" w:rsidRDefault="006F4E13" w:rsidP="00465E9E">
      <w:pPr>
        <w:pStyle w:val="Title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Andrej Sládkovič  - Marína</w:t>
      </w:r>
    </w:p>
    <w:p w14:paraId="14271B51" w14:textId="0B34850F" w:rsidR="00465E9E" w:rsidRDefault="00465E9E" w:rsidP="00D107E0">
      <w:pPr>
        <w:rPr>
          <w:lang w:val="sk-SK"/>
        </w:rPr>
      </w:pPr>
    </w:p>
    <w:p w14:paraId="5C357164" w14:textId="1739B47C" w:rsidR="007A2907" w:rsidRDefault="007A2907" w:rsidP="00D107E0">
      <w:pPr>
        <w:pStyle w:val="ListParagraph"/>
        <w:numPr>
          <w:ilvl w:val="0"/>
          <w:numId w:val="4"/>
        </w:numPr>
        <w:rPr>
          <w:b/>
          <w:bCs/>
          <w:lang w:val="sk-SK"/>
        </w:rPr>
      </w:pPr>
      <w:r>
        <w:rPr>
          <w:b/>
          <w:bCs/>
          <w:lang w:val="sk-SK"/>
        </w:rPr>
        <w:t>Autor:</w:t>
      </w:r>
    </w:p>
    <w:p w14:paraId="3F3FBB54" w14:textId="46517EF0" w:rsidR="007A2907" w:rsidRDefault="007A2907" w:rsidP="007A2907">
      <w:pPr>
        <w:pStyle w:val="ListParagraph"/>
        <w:numPr>
          <w:ilvl w:val="1"/>
          <w:numId w:val="4"/>
        </w:numPr>
        <w:rPr>
          <w:b/>
          <w:bCs/>
          <w:lang w:val="sk-SK"/>
        </w:rPr>
      </w:pPr>
      <w:r>
        <w:rPr>
          <w:lang w:val="sk-SK"/>
        </w:rPr>
        <w:t xml:space="preserve"> Slovenská literatúra, romantizmus, 1. polovica 19. storočia (Štúrovská </w:t>
      </w:r>
      <w:proofErr w:type="spellStart"/>
      <w:r>
        <w:rPr>
          <w:lang w:val="sk-SK"/>
        </w:rPr>
        <w:t>generacia</w:t>
      </w:r>
      <w:proofErr w:type="spellEnd"/>
      <w:r>
        <w:rPr>
          <w:lang w:val="sk-SK"/>
        </w:rPr>
        <w:t>)</w:t>
      </w:r>
    </w:p>
    <w:p w14:paraId="7430C1D1" w14:textId="21EFE2FF" w:rsidR="007A2907" w:rsidRDefault="007A2907" w:rsidP="007A2907">
      <w:pPr>
        <w:pStyle w:val="ListParagraph"/>
        <w:numPr>
          <w:ilvl w:val="1"/>
          <w:numId w:val="4"/>
        </w:numPr>
        <w:rPr>
          <w:b/>
          <w:bCs/>
          <w:lang w:val="sk-SK"/>
        </w:rPr>
      </w:pPr>
      <w:r>
        <w:rPr>
          <w:lang w:val="sk-SK"/>
        </w:rPr>
        <w:t> Básnik životného optimizmu</w:t>
      </w:r>
    </w:p>
    <w:p w14:paraId="4278C0A3" w14:textId="61C94E48" w:rsidR="007A2907" w:rsidRDefault="007A2907" w:rsidP="007A2907">
      <w:pPr>
        <w:pStyle w:val="ListParagraph"/>
        <w:numPr>
          <w:ilvl w:val="1"/>
          <w:numId w:val="4"/>
        </w:numPr>
        <w:rPr>
          <w:b/>
          <w:bCs/>
          <w:lang w:val="sk-SK"/>
        </w:rPr>
      </w:pPr>
      <w:r>
        <w:rPr>
          <w:lang w:val="sk-SK"/>
        </w:rPr>
        <w:t> Pripomínal Kollára</w:t>
      </w:r>
    </w:p>
    <w:p w14:paraId="64E93C3C" w14:textId="77777777" w:rsidR="007A2907" w:rsidRPr="007A2907" w:rsidRDefault="007A2907" w:rsidP="007A2907">
      <w:pPr>
        <w:rPr>
          <w:b/>
          <w:bCs/>
          <w:lang w:val="sk-SK"/>
        </w:rPr>
      </w:pPr>
    </w:p>
    <w:p w14:paraId="0F23D26C" w14:textId="1BCDB43E" w:rsidR="004B2F78" w:rsidRPr="004B2F78" w:rsidRDefault="004B2F78" w:rsidP="00D107E0">
      <w:pPr>
        <w:pStyle w:val="ListParagraph"/>
        <w:numPr>
          <w:ilvl w:val="0"/>
          <w:numId w:val="4"/>
        </w:numPr>
        <w:rPr>
          <w:b/>
          <w:bCs/>
          <w:lang w:val="sk-SK"/>
        </w:rPr>
      </w:pPr>
      <w:r w:rsidRPr="004B2F78">
        <w:rPr>
          <w:b/>
          <w:bCs/>
          <w:lang w:val="sk-SK"/>
        </w:rPr>
        <w:t>Marína</w:t>
      </w:r>
      <w:r w:rsidR="007A2907">
        <w:rPr>
          <w:b/>
          <w:bCs/>
          <w:lang w:val="sk-SK"/>
        </w:rPr>
        <w:t>:</w:t>
      </w:r>
    </w:p>
    <w:p w14:paraId="3A863950" w14:textId="77777777" w:rsidR="007A2907" w:rsidRDefault="00EA6D44" w:rsidP="004B2F78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Lyrická básnická skladba</w:t>
      </w:r>
    </w:p>
    <w:p w14:paraId="7F22A264" w14:textId="3B2DB3CC" w:rsidR="00EA6D44" w:rsidRDefault="007A2907" w:rsidP="004B2F78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Napísaná v roku 1846</w:t>
      </w:r>
    </w:p>
    <w:p w14:paraId="2E3D764D" w14:textId="44DF2ADD" w:rsidR="007A2907" w:rsidRDefault="007A2907" w:rsidP="004B2F78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 Spracováva ľúbostné téma + dodnes považovaná za vrcholné dielo slovenskej ľúbostnej poézie</w:t>
      </w:r>
    </w:p>
    <w:p w14:paraId="7288135A" w14:textId="4F39FDE1" w:rsidR="00EA6D44" w:rsidRPr="00EA6D44" w:rsidRDefault="00EA6D44" w:rsidP="004B2F78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Každá strofa má 10 veršov, dielo obsahuje 291 strof</w:t>
      </w:r>
    </w:p>
    <w:p w14:paraId="78E13D1A" w14:textId="0BA9760E" w:rsidR="00D107E0" w:rsidRPr="00D107E0" w:rsidRDefault="00D107E0" w:rsidP="004B2F78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Delenie diela na tematické okruhy</w:t>
      </w:r>
    </w:p>
    <w:p w14:paraId="45FBB8A9" w14:textId="79EE5170" w:rsidR="00D107E0" w:rsidRDefault="00D107E0" w:rsidP="00D107E0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Krása</w:t>
      </w:r>
    </w:p>
    <w:p w14:paraId="46B73B22" w14:textId="10F243BD" w:rsidR="00D107E0" w:rsidRDefault="00D107E0" w:rsidP="00D107E0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Láska k žene – vyvrcholenie v 41. strofe</w:t>
      </w:r>
    </w:p>
    <w:p w14:paraId="391D672D" w14:textId="205EF588" w:rsidR="00D107E0" w:rsidRDefault="00D107E0" w:rsidP="00D107E0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Láska k vlasti – vyvrcholenie vo veršoch: „Vlasť drahú ľúbiť v peknej Maríne,“ „Marínu drahú v peknej otčine,“ „a obe v jednom objímať!“</w:t>
      </w:r>
    </w:p>
    <w:p w14:paraId="75FE2FE2" w14:textId="7A29CCE3" w:rsidR="00E701E0" w:rsidRDefault="00E701E0" w:rsidP="00D107E0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Mladosť</w:t>
      </w:r>
    </w:p>
    <w:p w14:paraId="30A61880" w14:textId="5FB0A199" w:rsidR="00E701E0" w:rsidRDefault="00EA6D44" w:rsidP="004B2F78">
      <w:pPr>
        <w:pStyle w:val="ListParagraph"/>
        <w:numPr>
          <w:ilvl w:val="2"/>
          <w:numId w:val="4"/>
        </w:numPr>
        <w:rPr>
          <w:lang w:val="sk-SK"/>
        </w:rPr>
      </w:pPr>
      <w:r>
        <w:rPr>
          <w:lang w:val="sk-SK"/>
        </w:rPr>
        <w:t xml:space="preserve">Posledný bod v skladbe je </w:t>
      </w:r>
      <w:r w:rsidR="00E701E0">
        <w:rPr>
          <w:lang w:val="sk-SK"/>
        </w:rPr>
        <w:t>Smrť lásky (Marína)</w:t>
      </w:r>
    </w:p>
    <w:p w14:paraId="05071DA8" w14:textId="7ECD775A" w:rsidR="00E701E0" w:rsidRDefault="00E701E0" w:rsidP="00E701E0">
      <w:pPr>
        <w:rPr>
          <w:lang w:val="sk-SK"/>
        </w:rPr>
      </w:pPr>
    </w:p>
    <w:p w14:paraId="2B68B700" w14:textId="42DF2036" w:rsidR="00EA6D44" w:rsidRPr="007A2907" w:rsidRDefault="00EA6D44" w:rsidP="004B2F78">
      <w:pPr>
        <w:pStyle w:val="ListParagraph"/>
        <w:numPr>
          <w:ilvl w:val="1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Rozbor:</w:t>
      </w:r>
    </w:p>
    <w:p w14:paraId="04E39428" w14:textId="3168AB80" w:rsidR="00EA6D44" w:rsidRPr="007A2907" w:rsidRDefault="00EA6D44" w:rsidP="004B2F78">
      <w:pPr>
        <w:pStyle w:val="ListParagraph"/>
        <w:numPr>
          <w:ilvl w:val="2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 Strofa 1:</w:t>
      </w:r>
    </w:p>
    <w:p w14:paraId="7C93E4F0" w14:textId="316F46BA" w:rsidR="00EA6D44" w:rsidRPr="007A2907" w:rsidRDefault="00EA6D44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Krása</w:t>
      </w:r>
    </w:p>
    <w:p w14:paraId="56A6E7A8" w14:textId="6FEC017D" w:rsidR="00EA6D44" w:rsidRPr="007A2907" w:rsidRDefault="00EA6D44" w:rsidP="004B2F78">
      <w:pPr>
        <w:pStyle w:val="ListParagraph"/>
        <w:numPr>
          <w:ilvl w:val="2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 Strofa 41:</w:t>
      </w:r>
    </w:p>
    <w:p w14:paraId="2DC40BF4" w14:textId="59BDE795" w:rsidR="00EA6D44" w:rsidRPr="007A2907" w:rsidRDefault="00EA6D44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Láska k žene, jej vyvrcholenie</w:t>
      </w:r>
    </w:p>
    <w:p w14:paraId="72F75DF1" w14:textId="48781CFF" w:rsidR="00EA6D44" w:rsidRPr="007A2907" w:rsidRDefault="00EA6D44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Jedno z najoriginálnejších vyznaní lásky k žene</w:t>
      </w:r>
    </w:p>
    <w:p w14:paraId="36FB5DD6" w14:textId="6D61F83D" w:rsidR="00EA6D44" w:rsidRPr="007A2907" w:rsidRDefault="00EA6D44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 xml:space="preserve">9 krát hovorí „možno mi“ (Anafora) </w:t>
      </w:r>
    </w:p>
    <w:p w14:paraId="030EE724" w14:textId="3BAAE9F8" w:rsidR="00EA6D44" w:rsidRPr="007A2907" w:rsidRDefault="00EA6D44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Na konci strofy sa nachádza litotes (dvojitý zápor) – „Nemožno mi ťa neľúbiť“</w:t>
      </w:r>
    </w:p>
    <w:p w14:paraId="4221A7A5" w14:textId="7482E001" w:rsidR="00EA6D44" w:rsidRPr="007A2907" w:rsidRDefault="00EA6D44" w:rsidP="004B2F78">
      <w:pPr>
        <w:pStyle w:val="ListParagraph"/>
        <w:numPr>
          <w:ilvl w:val="2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 Strofy 72/73:</w:t>
      </w:r>
    </w:p>
    <w:p w14:paraId="6709A144" w14:textId="55F32EE6" w:rsidR="00EA6D44" w:rsidRPr="007A2907" w:rsidRDefault="00EA6D44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Láska k vlasti sa spája s láskou k žene</w:t>
      </w:r>
    </w:p>
    <w:p w14:paraId="16726678" w14:textId="77777777" w:rsidR="00EA6D44" w:rsidRPr="007A2907" w:rsidRDefault="00EA6D44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Nachádza sa tu vyvrcholenie lásky k vlasti, vo veršoch : „Vlasť drahú ľúbiť v peknej Maríne,“ „Marínu drahú v peknej otčine,“ „a obe v jednom objímať!“</w:t>
      </w:r>
    </w:p>
    <w:p w14:paraId="5F5743A6" w14:textId="212D8BEF" w:rsidR="00EA6D44" w:rsidRPr="007A2907" w:rsidRDefault="00EA6D44" w:rsidP="004B2F78">
      <w:pPr>
        <w:pStyle w:val="ListParagraph"/>
        <w:numPr>
          <w:ilvl w:val="2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 Strofy 184/185:</w:t>
      </w:r>
    </w:p>
    <w:p w14:paraId="6B5E1235" w14:textId="401B3012" w:rsidR="00EA6D44" w:rsidRPr="007A2907" w:rsidRDefault="00EA6D44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Preberajú mladosť</w:t>
      </w:r>
    </w:p>
    <w:p w14:paraId="6E1000B9" w14:textId="2317F001" w:rsidR="00EA6D44" w:rsidRPr="007A2907" w:rsidRDefault="00EA6D44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Autor si kladie básnické otázky:</w:t>
      </w:r>
    </w:p>
    <w:p w14:paraId="68631AB8" w14:textId="77777777" w:rsidR="00EA6D44" w:rsidRPr="007A2907" w:rsidRDefault="00EA6D44" w:rsidP="004B2F78">
      <w:pPr>
        <w:pStyle w:val="ListParagraph"/>
        <w:numPr>
          <w:ilvl w:val="4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A čo je mladosť ? 25 rokov ? Rúžových tvárí hlaď jará ?</w:t>
      </w:r>
    </w:p>
    <w:p w14:paraId="4089614B" w14:textId="75F1A1AA" w:rsidR="00EA6D44" w:rsidRPr="007A2907" w:rsidRDefault="00EA6D44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Odpovedá si na nich:</w:t>
      </w:r>
    </w:p>
    <w:p w14:paraId="685F1B72" w14:textId="48F9223F" w:rsidR="00EA6D44" w:rsidRPr="007A2907" w:rsidRDefault="00EA6D44" w:rsidP="004B2F78">
      <w:pPr>
        <w:pStyle w:val="ListParagraph"/>
        <w:numPr>
          <w:ilvl w:val="4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 xml:space="preserve"> Nepokoj duši svätý – Mladý vždy chcú niečo zažiť, sú nepokojný</w:t>
      </w:r>
    </w:p>
    <w:p w14:paraId="18A3B9A2" w14:textId="193EA0EB" w:rsidR="00EA6D44" w:rsidRPr="007A2907" w:rsidRDefault="008932BE" w:rsidP="004B2F78">
      <w:pPr>
        <w:pStyle w:val="ListParagraph"/>
        <w:numPr>
          <w:ilvl w:val="4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 xml:space="preserve"> Kvetín lásky rajská záhrada – Chcieť lásku</w:t>
      </w:r>
    </w:p>
    <w:p w14:paraId="12B01D0F" w14:textId="464B0CA8" w:rsidR="008932BE" w:rsidRPr="007A2907" w:rsidRDefault="008932BE" w:rsidP="004B2F78">
      <w:pPr>
        <w:pStyle w:val="ListParagraph"/>
        <w:numPr>
          <w:ilvl w:val="4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 xml:space="preserve"> Anjel v prachu zaviaty – Anjel je metafora pre nevinnosť mladých, ktorá je zavitá v prachu</w:t>
      </w:r>
    </w:p>
    <w:p w14:paraId="1D652F8C" w14:textId="76A5BE26" w:rsidR="008932BE" w:rsidRPr="007A2907" w:rsidRDefault="008932BE" w:rsidP="004B2F78">
      <w:pPr>
        <w:pStyle w:val="ListParagraph"/>
        <w:numPr>
          <w:ilvl w:val="2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 Strofa 222:</w:t>
      </w:r>
    </w:p>
    <w:p w14:paraId="4F7CBB4E" w14:textId="3C9DF7AD" w:rsidR="008932BE" w:rsidRPr="007A2907" w:rsidRDefault="008932BE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Jedna z posledných</w:t>
      </w:r>
    </w:p>
    <w:p w14:paraId="45B3BBC7" w14:textId="2A3D6894" w:rsidR="008932BE" w:rsidRPr="007A2907" w:rsidRDefault="008932BE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Autor si uvedomuje stratu Maríny</w:t>
      </w:r>
    </w:p>
    <w:p w14:paraId="10E1CD49" w14:textId="02237164" w:rsidR="008932BE" w:rsidRPr="007A2907" w:rsidRDefault="008932BE" w:rsidP="004B2F78">
      <w:pPr>
        <w:pStyle w:val="ListParagraph"/>
        <w:numPr>
          <w:ilvl w:val="2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 Strofa 291:</w:t>
      </w:r>
    </w:p>
    <w:p w14:paraId="24C1BB75" w14:textId="0A2EA69B" w:rsidR="008932BE" w:rsidRPr="007A2907" w:rsidRDefault="008932BE" w:rsidP="004B2F78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Konštatuje že záleží na jednotlivcovi aby svoj život žil naplno</w:t>
      </w:r>
    </w:p>
    <w:p w14:paraId="19337297" w14:textId="5A94C969" w:rsidR="00EA6D44" w:rsidRPr="007A2907" w:rsidRDefault="008932BE" w:rsidP="00EA6D44">
      <w:pPr>
        <w:pStyle w:val="ListParagraph"/>
        <w:numPr>
          <w:ilvl w:val="3"/>
          <w:numId w:val="4"/>
        </w:numPr>
        <w:rPr>
          <w:sz w:val="20"/>
          <w:szCs w:val="20"/>
          <w:lang w:val="sk-SK"/>
        </w:rPr>
      </w:pPr>
      <w:r w:rsidRPr="007A2907">
        <w:rPr>
          <w:sz w:val="20"/>
          <w:szCs w:val="20"/>
          <w:lang w:val="sk-SK"/>
        </w:rPr>
        <w:t>Básnická skladba skončí optimisticky, A. Sládkoviča nazývali „básnik životného optimizmu“</w:t>
      </w:r>
    </w:p>
    <w:sectPr w:rsidR="00EA6D44" w:rsidRPr="007A2907" w:rsidSect="00964A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2F4A"/>
    <w:multiLevelType w:val="hybridMultilevel"/>
    <w:tmpl w:val="9C0AB27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B7F31"/>
    <w:multiLevelType w:val="hybridMultilevel"/>
    <w:tmpl w:val="515CB3D6"/>
    <w:lvl w:ilvl="0" w:tplc="05FAC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B05454"/>
    <w:multiLevelType w:val="hybridMultilevel"/>
    <w:tmpl w:val="F71220DE"/>
    <w:lvl w:ilvl="0" w:tplc="CD560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1368">
    <w:abstractNumId w:val="1"/>
  </w:num>
  <w:num w:numId="2" w16cid:durableId="2004046911">
    <w:abstractNumId w:val="2"/>
  </w:num>
  <w:num w:numId="3" w16cid:durableId="1787846860">
    <w:abstractNumId w:val="0"/>
  </w:num>
  <w:num w:numId="4" w16cid:durableId="888999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E0"/>
    <w:rsid w:val="00150E19"/>
    <w:rsid w:val="001D683F"/>
    <w:rsid w:val="00205D9E"/>
    <w:rsid w:val="00465E9E"/>
    <w:rsid w:val="004B2F78"/>
    <w:rsid w:val="006A500F"/>
    <w:rsid w:val="006F4E13"/>
    <w:rsid w:val="007A2907"/>
    <w:rsid w:val="008932BE"/>
    <w:rsid w:val="00964A4D"/>
    <w:rsid w:val="00BB0875"/>
    <w:rsid w:val="00D107E0"/>
    <w:rsid w:val="00D65142"/>
    <w:rsid w:val="00DC2DD9"/>
    <w:rsid w:val="00E701E0"/>
    <w:rsid w:val="00EA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9797"/>
  <w15:chartTrackingRefBased/>
  <w15:docId w15:val="{E4A74E7C-08D1-4E4A-A9B3-DDBD5381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2022-05-20T17:10:00Z</cp:lastPrinted>
  <dcterms:created xsi:type="dcterms:W3CDTF">2024-01-23T14:16:00Z</dcterms:created>
  <dcterms:modified xsi:type="dcterms:W3CDTF">2024-01-23T14:20:00Z</dcterms:modified>
</cp:coreProperties>
</file>