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A9D2" w14:textId="307C1436" w:rsidR="003A5040" w:rsidRDefault="00365508" w:rsidP="001F40F2">
      <w:pPr>
        <w:pStyle w:val="Nzov"/>
        <w:jc w:val="center"/>
      </w:pPr>
      <w:r>
        <w:t>Jazerá + Umelé vodné nádrže</w:t>
      </w:r>
    </w:p>
    <w:p w14:paraId="7E6FDA31" w14:textId="77777777" w:rsidR="00B63465" w:rsidRDefault="00B63465" w:rsidP="00B63465"/>
    <w:p w14:paraId="24128236" w14:textId="56588430" w:rsidR="00B63465" w:rsidRDefault="00B37C37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B37C37">
        <w:rPr>
          <w:b/>
          <w:bCs/>
        </w:rPr>
        <w:t>Jazerá</w:t>
      </w:r>
    </w:p>
    <w:p w14:paraId="1CD41B74" w14:textId="377782D7" w:rsidR="00B37C37" w:rsidRPr="00B37C37" w:rsidRDefault="00B37C37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t> Umelé vodné plochy</w:t>
      </w:r>
    </w:p>
    <w:p w14:paraId="7EE331F1" w14:textId="1CD76A99" w:rsidR="00B37C37" w:rsidRPr="00B37C37" w:rsidRDefault="00B37C37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t> Delenie podľa pôvodu:</w:t>
      </w:r>
    </w:p>
    <w:p w14:paraId="3CBF3FA3" w14:textId="6C7E91C1" w:rsidR="00B37C37" w:rsidRP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Ľadovcové (=plesá) </w:t>
      </w:r>
      <w:r>
        <w:t xml:space="preserve">– vznikli roztopením ľadovca, na SR v Tatrách okolo 175 plies, najznámejšie – </w:t>
      </w:r>
      <w:r>
        <w:rPr>
          <w:b/>
          <w:bCs/>
        </w:rPr>
        <w:t xml:space="preserve">Veľké Hincovo pleso </w:t>
      </w:r>
      <w:r w:rsidRPr="00B37C37">
        <w:t>(</w:t>
      </w:r>
      <w:r>
        <w:t>Najväčšie</w:t>
      </w:r>
      <w:r w:rsidRPr="00B37C37">
        <w:t>)</w:t>
      </w:r>
      <w:r>
        <w:t xml:space="preserve">, </w:t>
      </w:r>
      <w:r>
        <w:rPr>
          <w:b/>
          <w:bCs/>
        </w:rPr>
        <w:t>Štrbské pleso</w:t>
      </w:r>
      <w:r>
        <w:t xml:space="preserve">, </w:t>
      </w:r>
      <w:r>
        <w:rPr>
          <w:b/>
          <w:bCs/>
        </w:rPr>
        <w:t>Zelené pleso</w:t>
      </w:r>
      <w:r>
        <w:t xml:space="preserve">, </w:t>
      </w:r>
      <w:r>
        <w:rPr>
          <w:b/>
          <w:bCs/>
        </w:rPr>
        <w:t>Skalnaté pleso</w:t>
      </w:r>
      <w:r>
        <w:t xml:space="preserve"> ... </w:t>
      </w:r>
    </w:p>
    <w:p w14:paraId="788CB2C4" w14:textId="667DCBE6" w:rsidR="00B37C37" w:rsidRP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Krasové </w:t>
      </w:r>
      <w:r>
        <w:t xml:space="preserve">– vznikajú na vápencoch (napr. </w:t>
      </w:r>
      <w:r>
        <w:rPr>
          <w:b/>
          <w:bCs/>
        </w:rPr>
        <w:t xml:space="preserve">Jašteričie jazero </w:t>
      </w:r>
      <w:r>
        <w:t>v Slov. krase)</w:t>
      </w:r>
    </w:p>
    <w:p w14:paraId="24F7FA47" w14:textId="7ACE633C" w:rsid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Eolické (=veterné) </w:t>
      </w:r>
      <w:r>
        <w:t xml:space="preserve">– na Záhorskej nížine, napr. </w:t>
      </w:r>
      <w:r>
        <w:rPr>
          <w:b/>
          <w:bCs/>
        </w:rPr>
        <w:t>Lakšárske jazero</w:t>
      </w:r>
    </w:p>
    <w:p w14:paraId="049A60FA" w14:textId="12745782" w:rsid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Zosunové </w:t>
      </w:r>
      <w:r>
        <w:t xml:space="preserve">– vzniklo zosuvom, napr. </w:t>
      </w:r>
      <w:r>
        <w:rPr>
          <w:b/>
          <w:bCs/>
        </w:rPr>
        <w:t>Morské oko</w:t>
      </w:r>
      <w:r>
        <w:t xml:space="preserve"> (v pohorí Vihorlat)</w:t>
      </w:r>
    </w:p>
    <w:p w14:paraId="13DD08E7" w14:textId="0AEF75C7" w:rsidR="00B37C37" w:rsidRP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Riečne </w:t>
      </w:r>
      <w:r>
        <w:t xml:space="preserve">– vznikli </w:t>
      </w:r>
      <w:r w:rsidRPr="00B37C37">
        <w:rPr>
          <w:b/>
          <w:bCs/>
        </w:rPr>
        <w:t>upchatím koryta rieky</w:t>
      </w:r>
      <w:r>
        <w:t xml:space="preserve">, veľa riečnych jazier na </w:t>
      </w:r>
      <w:r w:rsidRPr="00B37C37">
        <w:rPr>
          <w:b/>
          <w:bCs/>
        </w:rPr>
        <w:t>Žitnom ostrove</w:t>
      </w:r>
    </w:p>
    <w:p w14:paraId="33363028" w14:textId="2ABEA77A" w:rsidR="00B37C37" w:rsidRDefault="00B37C37" w:rsidP="00B37C37">
      <w:pPr>
        <w:rPr>
          <w:b/>
          <w:bCs/>
        </w:rPr>
      </w:pPr>
    </w:p>
    <w:p w14:paraId="6F2BAF43" w14:textId="4C68A95A" w:rsidR="00B37C37" w:rsidRDefault="00B37C37" w:rsidP="00B37C37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Umelé vodné nádrže</w:t>
      </w:r>
    </w:p>
    <w:p w14:paraId="6635B936" w14:textId="063E437A" w:rsidR="00B37C37" w:rsidRPr="00B37C37" w:rsidRDefault="00B37C37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t> Zakladá ich človek za istým účelom, napr.</w:t>
      </w:r>
    </w:p>
    <w:p w14:paraId="1DAF5E56" w14:textId="05C2CCE3" w:rsid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Klauzy </w:t>
      </w:r>
      <w:r>
        <w:t xml:space="preserve">(tie slúžili na </w:t>
      </w:r>
      <w:r w:rsidRPr="00B37C37">
        <w:rPr>
          <w:b/>
          <w:bCs/>
        </w:rPr>
        <w:t>splavenie dreva</w:t>
      </w:r>
      <w:r>
        <w:t>)</w:t>
      </w:r>
    </w:p>
    <w:p w14:paraId="119648BB" w14:textId="69141862" w:rsid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Tajchy </w:t>
      </w:r>
      <w:r w:rsidRPr="00B37C37">
        <w:t>(</w:t>
      </w:r>
      <w:r>
        <w:t xml:space="preserve">vznikali s banskou činnosťou, veľa ich je </w:t>
      </w:r>
      <w:r w:rsidRPr="00B37C37">
        <w:rPr>
          <w:b/>
          <w:bCs/>
        </w:rPr>
        <w:t>v okolí Banskej Štiavnice</w:t>
      </w:r>
      <w:r>
        <w:t xml:space="preserve">, napr. </w:t>
      </w:r>
      <w:r w:rsidRPr="00B37C37">
        <w:rPr>
          <w:b/>
          <w:bCs/>
        </w:rPr>
        <w:t>Počúvadlo</w:t>
      </w:r>
      <w:r w:rsidRPr="00B37C37">
        <w:t>)</w:t>
      </w:r>
    </w:p>
    <w:p w14:paraId="49A3F36D" w14:textId="46C54EC2" w:rsid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Rybníky </w:t>
      </w:r>
      <w:r>
        <w:t>(chov rýb)</w:t>
      </w:r>
    </w:p>
    <w:p w14:paraId="6E9B6B7E" w14:textId="3CEC97C0" w:rsid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Štrkoviská </w:t>
      </w:r>
      <w:r>
        <w:t xml:space="preserve">(napr. </w:t>
      </w:r>
      <w:r w:rsidR="006F54D6">
        <w:t>Z</w:t>
      </w:r>
      <w:r>
        <w:t>laté piesky</w:t>
      </w:r>
      <w:r w:rsidR="006F54D6">
        <w:t>, Slnečné jazerá</w:t>
      </w:r>
      <w:r>
        <w:t>)</w:t>
      </w:r>
    </w:p>
    <w:p w14:paraId="3F6D945A" w14:textId="414B85FD" w:rsidR="00B37C37" w:rsidRPr="00B37C37" w:rsidRDefault="00B37C37" w:rsidP="00B37C3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Priehrady </w:t>
      </w:r>
      <w:r>
        <w:t>(v súvislosti s výrobou elektrickej energie, najviac ich je na rieke Váh, napr. Sĺňava, Liptovská Mara...)</w:t>
      </w:r>
    </w:p>
    <w:p w14:paraId="3EFEFA08" w14:textId="54E98BC1" w:rsidR="00B37C37" w:rsidRDefault="00B37C37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Najväčšia umelá vodná nádrž (objem vody) – </w:t>
      </w:r>
      <w:r>
        <w:rPr>
          <w:b/>
          <w:bCs/>
        </w:rPr>
        <w:t>Liptovská Mara</w:t>
      </w:r>
    </w:p>
    <w:p w14:paraId="1EA33ECF" w14:textId="4228C834" w:rsidR="00B37C37" w:rsidRDefault="00B37C37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Najväčšia umelá </w:t>
      </w:r>
      <w:r w:rsidR="006F54D6">
        <w:t xml:space="preserve">vodná nádrž (rozloha) – </w:t>
      </w:r>
      <w:r w:rsidR="006F54D6">
        <w:rPr>
          <w:b/>
          <w:bCs/>
        </w:rPr>
        <w:t>Orava (Oravská priehrada)</w:t>
      </w:r>
    </w:p>
    <w:p w14:paraId="31954384" w14:textId="5B86666F" w:rsidR="006F54D6" w:rsidRPr="006F54D6" w:rsidRDefault="006F54D6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Váh </w:t>
      </w:r>
      <w:r>
        <w:t>– Liptovská Mara, Nosice, Kráľová</w:t>
      </w:r>
    </w:p>
    <w:p w14:paraId="4E148751" w14:textId="02B40D15" w:rsidR="006F54D6" w:rsidRPr="006F54D6" w:rsidRDefault="006F54D6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Orava </w:t>
      </w:r>
      <w:r>
        <w:t>– Oravská priehrada</w:t>
      </w:r>
    </w:p>
    <w:p w14:paraId="506685BE" w14:textId="1F81856A" w:rsidR="006F54D6" w:rsidRPr="006F54D6" w:rsidRDefault="006F54D6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Dunaj </w:t>
      </w:r>
      <w:r>
        <w:t>– Gabčíkovo</w:t>
      </w:r>
    </w:p>
    <w:p w14:paraId="1E8227CF" w14:textId="44F798C8" w:rsidR="006F54D6" w:rsidRPr="006F54D6" w:rsidRDefault="006F54D6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Hornád </w:t>
      </w:r>
      <w:r>
        <w:t>– Ružín</w:t>
      </w:r>
    </w:p>
    <w:p w14:paraId="306EA453" w14:textId="08E0DD3D" w:rsidR="006F54D6" w:rsidRPr="006F54D6" w:rsidRDefault="006F54D6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Hnilec </w:t>
      </w:r>
      <w:r>
        <w:t>– Palcmanská maša</w:t>
      </w:r>
    </w:p>
    <w:p w14:paraId="35942D73" w14:textId="1A02C3D0" w:rsidR="006F54D6" w:rsidRPr="006F54D6" w:rsidRDefault="006F54D6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Laborec </w:t>
      </w:r>
      <w:r>
        <w:t>– Zemplínska šírava</w:t>
      </w:r>
    </w:p>
    <w:p w14:paraId="771EB4E9" w14:textId="318463A0" w:rsidR="006F54D6" w:rsidRPr="006F54D6" w:rsidRDefault="006F54D6" w:rsidP="00B37C3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Cirocha </w:t>
      </w:r>
      <w:r>
        <w:t>– Starina</w:t>
      </w:r>
    </w:p>
    <w:p w14:paraId="1923491B" w14:textId="3936B678" w:rsidR="006F54D6" w:rsidRDefault="006F54D6" w:rsidP="00CC6932">
      <w:pPr>
        <w:rPr>
          <w:b/>
          <w:bCs/>
        </w:rPr>
      </w:pPr>
    </w:p>
    <w:p w14:paraId="0302F90E" w14:textId="07B03183" w:rsidR="00CC6932" w:rsidRDefault="00CC6932" w:rsidP="00CC693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Podzemná voda</w:t>
      </w:r>
    </w:p>
    <w:p w14:paraId="0D683480" w14:textId="31D4A494" w:rsidR="00CC6932" w:rsidRPr="00CC6932" w:rsidRDefault="00CC6932" w:rsidP="00CC6932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 SR je jej výskyt </w:t>
      </w:r>
      <w:r w:rsidRPr="00CC6932">
        <w:rPr>
          <w:b/>
          <w:bCs/>
        </w:rPr>
        <w:t>nerovnomerný</w:t>
      </w:r>
      <w:r>
        <w:t xml:space="preserve"> (lebo závisí od geologického podložia)</w:t>
      </w:r>
    </w:p>
    <w:p w14:paraId="45BA8F9E" w14:textId="39B4E961" w:rsidR="00CC6932" w:rsidRPr="00CC6932" w:rsidRDefault="00CC6932" w:rsidP="00CC6932">
      <w:pPr>
        <w:pStyle w:val="Odsekzoznamu"/>
        <w:numPr>
          <w:ilvl w:val="1"/>
          <w:numId w:val="1"/>
        </w:numPr>
        <w:rPr>
          <w:b/>
          <w:bCs/>
        </w:rPr>
      </w:pPr>
      <w:r>
        <w:t> Podzemná voda sa delí na:</w:t>
      </w:r>
    </w:p>
    <w:p w14:paraId="6C69F604" w14:textId="034D88AC" w:rsidR="00CC6932" w:rsidRDefault="00CC6932" w:rsidP="00CC693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Podzemnú vodu s plytkým obehom </w:t>
      </w:r>
      <w:r>
        <w:t>(typ podzemnej vody, ktorá nejde do veľkej hĺbky)</w:t>
      </w:r>
    </w:p>
    <w:p w14:paraId="5E194BB3" w14:textId="00C843E3" w:rsidR="00CC6932" w:rsidRPr="00CC6932" w:rsidRDefault="00CC6932" w:rsidP="00CC693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Podzemnú vodu s hlbokým obehom </w:t>
      </w:r>
      <w:r>
        <w:t xml:space="preserve">(patrí sem: minerálna voda (voda s obsahom </w:t>
      </w:r>
      <w:r w:rsidRPr="00CC6932">
        <w:rPr>
          <w:b/>
          <w:bCs/>
        </w:rPr>
        <w:t>minerálnych</w:t>
      </w:r>
      <w:r>
        <w:t xml:space="preserve"> </w:t>
      </w:r>
      <w:r w:rsidRPr="00CC6932">
        <w:rPr>
          <w:b/>
          <w:bCs/>
        </w:rPr>
        <w:t>látok</w:t>
      </w:r>
      <w:r>
        <w:t xml:space="preserve">), </w:t>
      </w:r>
      <w:r w:rsidRPr="00CC6932">
        <w:rPr>
          <w:b/>
          <w:bCs/>
        </w:rPr>
        <w:t>termálna</w:t>
      </w:r>
      <w:r>
        <w:t xml:space="preserve"> </w:t>
      </w:r>
      <w:r w:rsidRPr="00CC6932">
        <w:rPr>
          <w:b/>
          <w:bCs/>
        </w:rPr>
        <w:t>voda</w:t>
      </w:r>
      <w:r>
        <w:t xml:space="preserve"> (voda s teplotou nad </w:t>
      </w:r>
      <w:r w:rsidRPr="00CC6932">
        <w:rPr>
          <w:b/>
          <w:bCs/>
        </w:rPr>
        <w:t>25°C</w:t>
      </w:r>
      <w:r>
        <w:t>) )</w:t>
      </w:r>
    </w:p>
    <w:p w14:paraId="1DE0F9AA" w14:textId="74FB1789" w:rsidR="00CC6932" w:rsidRPr="00CC6932" w:rsidRDefault="00CC6932" w:rsidP="00CC6932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Najviac podzemných vôd majú na SR </w:t>
      </w:r>
      <w:r w:rsidRPr="00CC6932">
        <w:rPr>
          <w:b/>
          <w:bCs/>
        </w:rPr>
        <w:t>nížiny</w:t>
      </w:r>
      <w:r>
        <w:t xml:space="preserve"> (najmä </w:t>
      </w:r>
      <w:r w:rsidRPr="00CC6932">
        <w:rPr>
          <w:b/>
          <w:bCs/>
        </w:rPr>
        <w:t>Podunajská nížina – Žitný ostrov</w:t>
      </w:r>
      <w:r>
        <w:t>)</w:t>
      </w:r>
    </w:p>
    <w:sectPr w:rsidR="00CC6932" w:rsidRPr="00CC6932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8"/>
    <w:rsid w:val="001F40F2"/>
    <w:rsid w:val="00365508"/>
    <w:rsid w:val="003A5040"/>
    <w:rsid w:val="006F54D6"/>
    <w:rsid w:val="00B37C37"/>
    <w:rsid w:val="00B63465"/>
    <w:rsid w:val="00C63554"/>
    <w:rsid w:val="00CC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7FE8"/>
  <w15:chartTrackingRefBased/>
  <w15:docId w15:val="{4C85B042-4CB5-419F-A52F-8A9CCF10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2022-11-28T16:48:00Z</dcterms:created>
  <dcterms:modified xsi:type="dcterms:W3CDTF">2022-11-28T17:12:00Z</dcterms:modified>
</cp:coreProperties>
</file>