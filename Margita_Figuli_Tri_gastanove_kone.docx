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CBE20" w14:textId="7BA9371D" w:rsidR="00150E19" w:rsidRPr="004452A2" w:rsidRDefault="000316E1" w:rsidP="00465E9E">
      <w:pPr>
        <w:pStyle w:val="Nzov"/>
        <w:jc w:val="center"/>
        <w:rPr>
          <w:b/>
          <w:bCs/>
        </w:rPr>
      </w:pPr>
      <w:r w:rsidRPr="004452A2">
        <w:rPr>
          <w:b/>
          <w:bCs/>
        </w:rPr>
        <w:t>Margita Figuli  - Tri gaštanové kone</w:t>
      </w:r>
    </w:p>
    <w:p w14:paraId="10969BCF" w14:textId="77777777" w:rsidR="00465E9E" w:rsidRPr="004452A2" w:rsidRDefault="00465E9E" w:rsidP="00465E9E"/>
    <w:p w14:paraId="48185FA4" w14:textId="77777777" w:rsidR="004452A2" w:rsidRDefault="004452A2" w:rsidP="0039309D">
      <w:pPr>
        <w:pStyle w:val="Odsekzoznamu"/>
        <w:numPr>
          <w:ilvl w:val="0"/>
          <w:numId w:val="1"/>
        </w:numPr>
      </w:pPr>
      <w:r w:rsidRPr="004452A2">
        <w:rPr>
          <w:b/>
          <w:bCs/>
        </w:rPr>
        <w:t>A</w:t>
      </w:r>
      <w:r w:rsidR="0039309D" w:rsidRPr="004452A2">
        <w:rPr>
          <w:b/>
          <w:bCs/>
        </w:rPr>
        <w:t>utorka – zaradenie, národný a literárny kontext</w:t>
      </w:r>
      <w:r w:rsidR="0039309D" w:rsidRPr="004452A2">
        <w:t xml:space="preserve"> </w:t>
      </w:r>
    </w:p>
    <w:p w14:paraId="175BB33E" w14:textId="064F2A98" w:rsidR="004452A2" w:rsidRDefault="0039309D" w:rsidP="004452A2">
      <w:pPr>
        <w:pStyle w:val="Odsekzoznamu"/>
        <w:numPr>
          <w:ilvl w:val="1"/>
          <w:numId w:val="1"/>
        </w:numPr>
      </w:pPr>
      <w:r w:rsidRPr="004452A2">
        <w:t>M. Figuli – literatúra medzivojnového obdobia (1918 - 1945), predstaviteľka lyrizovanej prózy (prózy naturizmu)</w:t>
      </w:r>
    </w:p>
    <w:p w14:paraId="4FE9DFE2" w14:textId="77777777" w:rsidR="004452A2" w:rsidRDefault="0039309D" w:rsidP="004452A2">
      <w:pPr>
        <w:pStyle w:val="Odsekzoznamu"/>
        <w:numPr>
          <w:ilvl w:val="0"/>
          <w:numId w:val="1"/>
        </w:numPr>
      </w:pPr>
      <w:r w:rsidRPr="004452A2">
        <w:rPr>
          <w:b/>
          <w:bCs/>
        </w:rPr>
        <w:t>dejová línia – miesto, čas deja</w:t>
      </w:r>
      <w:r w:rsidRPr="004452A2">
        <w:t xml:space="preserve"> </w:t>
      </w:r>
    </w:p>
    <w:p w14:paraId="341D9B25" w14:textId="77777777" w:rsidR="004452A2" w:rsidRDefault="0039309D" w:rsidP="004452A2">
      <w:pPr>
        <w:pStyle w:val="Odsekzoznamu"/>
        <w:numPr>
          <w:ilvl w:val="1"/>
          <w:numId w:val="1"/>
        </w:numPr>
      </w:pPr>
      <w:r w:rsidRPr="004452A2">
        <w:t xml:space="preserve">slovenská dedina Leštiny – Orava </w:t>
      </w:r>
    </w:p>
    <w:p w14:paraId="419A81AD" w14:textId="77777777" w:rsidR="004452A2" w:rsidRDefault="0039309D" w:rsidP="004452A2">
      <w:pPr>
        <w:pStyle w:val="Odsekzoznamu"/>
        <w:numPr>
          <w:ilvl w:val="1"/>
          <w:numId w:val="1"/>
        </w:numPr>
      </w:pPr>
      <w:r w:rsidRPr="004452A2">
        <w:t xml:space="preserve">minulosť (čas bližšie neurčený) a nie je podstatný </w:t>
      </w:r>
    </w:p>
    <w:p w14:paraId="65B370DD" w14:textId="77777777" w:rsidR="004452A2" w:rsidRDefault="0039309D" w:rsidP="004452A2">
      <w:pPr>
        <w:pStyle w:val="Odsekzoznamu"/>
        <w:numPr>
          <w:ilvl w:val="1"/>
          <w:numId w:val="1"/>
        </w:numPr>
      </w:pPr>
      <w:r w:rsidRPr="004452A2">
        <w:t>Peter, nemajetný mládenec ľúbil Magdalénu, no Magdalénina matka chcela, aby sa jej dcéra vydala za bohatého sedliaka Jána Zápotočného. Magdaléna Petrovi sľúbila, že ak si postaví dom a príde na troch gaštanových koňoch, tak sa zaňho vydá. Kým sa Peter snaží plniť dohodu, Magdaléna sa z prinútenia vydala za Zápotočného. Neskôr Magdaléna ochorela, pretože ju kopol kôň. Chodil ju navštevovať aj Peter a Jána to hnevalo. Raz sa strašne nahneval a išiel si vybiť zlosť. Prvý mu do oka padol kôň, začal ho týrať. Chcel mu žeravým kutáčom vypáliť oko.</w:t>
      </w:r>
    </w:p>
    <w:p w14:paraId="7CE400EE" w14:textId="2FFDAA39" w:rsidR="00465E9E" w:rsidRDefault="0039309D" w:rsidP="004452A2">
      <w:pPr>
        <w:pStyle w:val="Odsekzoznamu"/>
        <w:numPr>
          <w:ilvl w:val="1"/>
          <w:numId w:val="1"/>
        </w:numPr>
      </w:pPr>
      <w:r w:rsidRPr="004452A2">
        <w:t>Kôň sa splašil a udupal Jána k smrti. Na tretí deň Jána pochovali. Peter sa Magdalény opýtal, či chce ešte s ním odísť. Magdaléna nariekala, že ona je žena Zápotočného a vraj čakajú dieťa. Peter jej povedal, že mu to nevadí pristala. Matka jej však prikázala, aby zostala na pozemku Zápotočného, Magdaléna nechcela pristať a neskôr sa s Petrom tajne zosobášili. Chvíľu ešte pobudli v Leštinách, dva gaštanové kone dali Jožkovi Gregušovi a potom sa vybrali domov do Turca k Petrovi.</w:t>
      </w:r>
    </w:p>
    <w:p w14:paraId="4D0E7F82" w14:textId="77777777" w:rsidR="004452A2" w:rsidRDefault="004452A2" w:rsidP="004452A2">
      <w:pPr>
        <w:pStyle w:val="Odsekzoznamu"/>
        <w:numPr>
          <w:ilvl w:val="0"/>
          <w:numId w:val="1"/>
        </w:numPr>
      </w:pPr>
      <w:r>
        <w:rPr>
          <w:b/>
          <w:bCs/>
        </w:rPr>
        <w:t>P</w:t>
      </w:r>
      <w:r w:rsidRPr="004452A2">
        <w:rPr>
          <w:b/>
          <w:bCs/>
        </w:rPr>
        <w:t>ostavy – Peter, Magdaléna, Zápotočný</w:t>
      </w:r>
      <w:r>
        <w:t xml:space="preserve"> </w:t>
      </w:r>
    </w:p>
    <w:p w14:paraId="074FF110" w14:textId="7777777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PETER</w:t>
      </w:r>
      <w:r>
        <w:t xml:space="preserve"> – mladý človek – sirota, je veľmi odvážny, skromný, charakterný, pracovitý a vytrvalý, čestný, úprimný, láskavý, nadovšetko verný svojim mravným zásadám, stelesňuje dobro, ale nie je ideálny, aj on má pokušenie porušiť svoje zásady, je zžitý s prírodou, nachádza v nej priateľa a útočisko – má rád prírodu a zvieratá; kupec dreva a koní, má rád Magdalénu </w:t>
      </w:r>
    </w:p>
    <w:p w14:paraId="3C94123B" w14:textId="6B94F6D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Magdaléna</w:t>
      </w:r>
      <w:r>
        <w:t xml:space="preserve"> – jemná, nežná, citlivá, nevinná, poslušná, pracovitá, túži po skutočnej a úprimnej láske, po šťastí, vnútorne čisté, smelé, nepoškvrnené dievča, verné svojej láske, milé a pracovité; má rada Petra </w:t>
      </w:r>
    </w:p>
    <w:p w14:paraId="317821AD" w14:textId="178C3A60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Jano Zápotočný</w:t>
      </w:r>
      <w:r>
        <w:t xml:space="preserve"> – Petrov pravý opak, je síce bohatý, ale zato surový k zvieratám aj ľuďom, bezcitný, sebecký, neverný, nemravný, je beštia – krutý a pomstychtivý, pijan, príležitostný pašerák koní; opovrhoval Magdalénou</w:t>
      </w:r>
    </w:p>
    <w:p w14:paraId="5CC36560" w14:textId="77777777" w:rsidR="004452A2" w:rsidRDefault="004452A2" w:rsidP="004452A2">
      <w:pPr>
        <w:pStyle w:val="Odsekzoznamu"/>
        <w:numPr>
          <w:ilvl w:val="0"/>
          <w:numId w:val="1"/>
        </w:numPr>
      </w:pPr>
      <w:r>
        <w:rPr>
          <w:b/>
          <w:bCs/>
        </w:rPr>
        <w:t>S</w:t>
      </w:r>
      <w:r w:rsidRPr="004452A2">
        <w:rPr>
          <w:b/>
          <w:bCs/>
        </w:rPr>
        <w:t>ociálny konflikt (rôznorodé sociálne postavenie postáv)</w:t>
      </w:r>
      <w:r>
        <w:t xml:space="preserve"> </w:t>
      </w:r>
    </w:p>
    <w:p w14:paraId="3E10461B" w14:textId="7777777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Peter</w:t>
      </w:r>
      <w:r>
        <w:t xml:space="preserve"> – sirota, je odkázaný sám na seba, pretĺka sa životom, pracuje ako predajca dreva, málo sa o ňom vie, volajú ho tulák, popolvár </w:t>
      </w:r>
    </w:p>
    <w:p w14:paraId="79A83FA6" w14:textId="115E403F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Zápotočný</w:t>
      </w:r>
      <w:r>
        <w:t xml:space="preserve"> – najbohatší gazda z dediny, bohatol pašovaním koní (!), surovec, násilník</w:t>
      </w:r>
    </w:p>
    <w:p w14:paraId="4BE05362" w14:textId="77777777" w:rsidR="004452A2" w:rsidRDefault="004452A2" w:rsidP="004452A2">
      <w:pPr>
        <w:pStyle w:val="Odsekzoznamu"/>
        <w:numPr>
          <w:ilvl w:val="0"/>
          <w:numId w:val="1"/>
        </w:numPr>
      </w:pPr>
      <w:r>
        <w:rPr>
          <w:b/>
          <w:bCs/>
        </w:rPr>
        <w:t>E</w:t>
      </w:r>
      <w:r w:rsidRPr="004452A2">
        <w:rPr>
          <w:b/>
          <w:bCs/>
        </w:rPr>
        <w:t>tický konflikt</w:t>
      </w:r>
      <w:r>
        <w:t xml:space="preserve"> </w:t>
      </w:r>
    </w:p>
    <w:p w14:paraId="167BC28D" w14:textId="2E7B510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 xml:space="preserve">Peter (kladná postava) </w:t>
      </w:r>
      <w:r>
        <w:t xml:space="preserve">– je veľmi odvážny, skromný, charakterný, pracovitý a vytrvalý, čestný, úprimný, láskavý, nadovšetko verný svojim mravným zásadám, stelesňuje dobro, ale nie je ideálny, aj on má pokušenie porušiť svoje zásady, je zžitý s prírodou, nachádza v nej priateľa a útočisko – má rád prírodu a zvieratá, má rád Magdalénu, úprimne ľúbi, </w:t>
      </w:r>
    </w:p>
    <w:p w14:paraId="597CFA41" w14:textId="510DB8EA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Zápotočný – (záporná postava)</w:t>
      </w:r>
      <w:r>
        <w:t xml:space="preserve"> – Petrov pravý opak, surový k zvieratám, aj ľuďom, bezcitný, sebecký, neverný, nemravný, je beštia – krutý a pomstychtivý, pijan, opovrhoval Magdalénou </w:t>
      </w:r>
    </w:p>
    <w:p w14:paraId="67D35A78" w14:textId="77EBA845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Magdaléna</w:t>
      </w:r>
      <w:r>
        <w:t xml:space="preserve"> – jemná, nežná, citlivá, nevinná, poslušná, pracovitá, túži po skutočnej a úprimnej láske, po šťastí, verné svojej láske, má rada Petra, podriaďuje sa však okolnostiam, keď ju donútili vydať sa za Jana, v manželstve trpí, ale je pasívna (!)</w:t>
      </w:r>
    </w:p>
    <w:p w14:paraId="5B4E3237" w14:textId="501E1DF7" w:rsidR="004452A2" w:rsidRDefault="004452A2" w:rsidP="004452A2">
      <w:pPr>
        <w:pStyle w:val="Odsekzoznamu"/>
        <w:numPr>
          <w:ilvl w:val="0"/>
          <w:numId w:val="1"/>
        </w:numPr>
      </w:pPr>
      <w:r>
        <w:rPr>
          <w:b/>
          <w:bCs/>
        </w:rPr>
        <w:t>F</w:t>
      </w:r>
      <w:r w:rsidRPr="004452A2">
        <w:rPr>
          <w:b/>
          <w:bCs/>
        </w:rPr>
        <w:t>orma – literárny druh, literárny žáner, rozprávač, kompozícia</w:t>
      </w:r>
      <w:r>
        <w:t xml:space="preserve"> </w:t>
      </w:r>
    </w:p>
    <w:p w14:paraId="28BCE4FB" w14:textId="7777777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Literárny druh</w:t>
      </w:r>
      <w:r>
        <w:t xml:space="preserve">: epika </w:t>
      </w:r>
    </w:p>
    <w:p w14:paraId="0400F5C4" w14:textId="7777777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Literárny žáner</w:t>
      </w:r>
      <w:r>
        <w:t xml:space="preserve">: psychologická (skôr vnútorný svet postáv, dej oslabený) novela, označovaná aj ako rozprávka pre dospelých </w:t>
      </w:r>
    </w:p>
    <w:p w14:paraId="26A35ED2" w14:textId="33E106CB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lastRenderedPageBreak/>
        <w:t>Rozprávač</w:t>
      </w:r>
      <w:r>
        <w:t>: Peter</w:t>
      </w:r>
    </w:p>
    <w:p w14:paraId="57051913" w14:textId="77777777" w:rsidR="004452A2" w:rsidRDefault="004452A2" w:rsidP="004452A2">
      <w:pPr>
        <w:pStyle w:val="Odsekzoznamu"/>
        <w:numPr>
          <w:ilvl w:val="0"/>
          <w:numId w:val="1"/>
        </w:numPr>
      </w:pPr>
      <w:r>
        <w:rPr>
          <w:b/>
          <w:bCs/>
        </w:rPr>
        <w:t>R</w:t>
      </w:r>
      <w:r w:rsidRPr="004452A2">
        <w:rPr>
          <w:b/>
          <w:bCs/>
        </w:rPr>
        <w:t>ozprávkový motív</w:t>
      </w:r>
      <w:r>
        <w:t xml:space="preserve"> </w:t>
      </w:r>
    </w:p>
    <w:p w14:paraId="64350E12" w14:textId="7777777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Peter</w:t>
      </w:r>
      <w:r>
        <w:t xml:space="preserve"> – tulák, popolvár </w:t>
      </w:r>
    </w:p>
    <w:p w14:paraId="7DA01950" w14:textId="7777777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Kôň Petra</w:t>
      </w:r>
      <w:r>
        <w:t xml:space="preserve"> – tátoš </w:t>
      </w:r>
    </w:p>
    <w:p w14:paraId="03A10D75" w14:textId="7777777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„</w:t>
      </w:r>
      <w:r w:rsidRPr="004452A2">
        <w:rPr>
          <w:b/>
          <w:bCs/>
        </w:rPr>
        <w:t>3</w:t>
      </w:r>
      <w:r w:rsidRPr="004452A2">
        <w:rPr>
          <w:b/>
          <w:bCs/>
        </w:rPr>
        <w:t>“</w:t>
      </w:r>
      <w:r>
        <w:t xml:space="preserve"> – magické číslo </w:t>
      </w:r>
    </w:p>
    <w:p w14:paraId="57AF4030" w14:textId="77777777" w:rsidR="004452A2" w:rsidRDefault="004452A2" w:rsidP="004452A2">
      <w:pPr>
        <w:pStyle w:val="Odsekzoznamu"/>
        <w:numPr>
          <w:ilvl w:val="1"/>
          <w:numId w:val="1"/>
        </w:numPr>
      </w:pPr>
      <w:r w:rsidRPr="004452A2">
        <w:rPr>
          <w:b/>
          <w:bCs/>
        </w:rPr>
        <w:t>Boj dobra a zla (kladné a záporné postavy)</w:t>
      </w:r>
      <w:r>
        <w:t xml:space="preserve"> </w:t>
      </w:r>
    </w:p>
    <w:p w14:paraId="5ACE6220" w14:textId="793E5D8E" w:rsidR="004452A2" w:rsidRDefault="004452A2" w:rsidP="004452A2">
      <w:pPr>
        <w:pStyle w:val="Odsekzoznamu"/>
        <w:numPr>
          <w:ilvl w:val="1"/>
          <w:numId w:val="1"/>
        </w:numPr>
      </w:pPr>
      <w:r>
        <w:t>Hlavný hrdina musí zvládnuť reťaz skúšok</w:t>
      </w:r>
    </w:p>
    <w:p w14:paraId="116D479A" w14:textId="77777777" w:rsidR="004452A2" w:rsidRDefault="004452A2" w:rsidP="004452A2">
      <w:pPr>
        <w:pStyle w:val="Odsekzoznamu"/>
        <w:numPr>
          <w:ilvl w:val="0"/>
          <w:numId w:val="1"/>
        </w:numPr>
      </w:pPr>
      <w:r>
        <w:rPr>
          <w:b/>
          <w:bCs/>
        </w:rPr>
        <w:t>L</w:t>
      </w:r>
      <w:r w:rsidRPr="004452A2">
        <w:rPr>
          <w:b/>
          <w:bCs/>
        </w:rPr>
        <w:t>yrizácia textu</w:t>
      </w:r>
      <w:r>
        <w:t xml:space="preserve"> </w:t>
      </w:r>
    </w:p>
    <w:p w14:paraId="1B261330" w14:textId="77777777" w:rsidR="004452A2" w:rsidRDefault="004452A2" w:rsidP="004452A2">
      <w:pPr>
        <w:pStyle w:val="Odsekzoznamu"/>
        <w:numPr>
          <w:ilvl w:val="1"/>
          <w:numId w:val="1"/>
        </w:numPr>
      </w:pPr>
      <w:r>
        <w:t xml:space="preserve">dielo nesie stopy lyrizovanej prózy (nádherné lyrické opisy prostredia a charakterov), avantgárd a experimentovania. </w:t>
      </w:r>
    </w:p>
    <w:p w14:paraId="236992F4" w14:textId="6A441D56" w:rsidR="004452A2" w:rsidRDefault="004452A2" w:rsidP="004452A2">
      <w:pPr>
        <w:pStyle w:val="Odsekzoznamu"/>
        <w:numPr>
          <w:ilvl w:val="1"/>
          <w:numId w:val="1"/>
        </w:numPr>
      </w:pPr>
      <w:r>
        <w:t>Vyskytujú sa tu básnické figúry, metafory</w:t>
      </w:r>
    </w:p>
    <w:p w14:paraId="689814E8" w14:textId="51590378" w:rsidR="004452A2" w:rsidRDefault="004452A2" w:rsidP="004452A2">
      <w:pPr>
        <w:pStyle w:val="Odsekzoznamu"/>
        <w:numPr>
          <w:ilvl w:val="1"/>
          <w:numId w:val="1"/>
        </w:numPr>
      </w:pPr>
      <w:r>
        <w:t>B</w:t>
      </w:r>
      <w:r>
        <w:t>iblické motívy a odkazy na Sv. písmo</w:t>
      </w:r>
    </w:p>
    <w:p w14:paraId="51655318" w14:textId="77777777" w:rsidR="00DE654C" w:rsidRDefault="00DE654C" w:rsidP="00DE654C">
      <w:pPr>
        <w:pStyle w:val="Odsekzoznamu"/>
        <w:numPr>
          <w:ilvl w:val="0"/>
          <w:numId w:val="1"/>
        </w:numPr>
      </w:pPr>
      <w:r>
        <w:rPr>
          <w:b/>
          <w:bCs/>
        </w:rPr>
        <w:t>M</w:t>
      </w:r>
      <w:r w:rsidRPr="00DE654C">
        <w:rPr>
          <w:b/>
          <w:bCs/>
        </w:rPr>
        <w:t>otív troch gaštanových koní</w:t>
      </w:r>
      <w:r>
        <w:t xml:space="preserve"> </w:t>
      </w:r>
    </w:p>
    <w:p w14:paraId="06852410" w14:textId="77777777" w:rsidR="00DE654C" w:rsidRDefault="00DE654C" w:rsidP="00DE654C">
      <w:pPr>
        <w:pStyle w:val="Odsekzoznamu"/>
        <w:numPr>
          <w:ilvl w:val="1"/>
          <w:numId w:val="1"/>
        </w:numPr>
      </w:pPr>
      <w:r>
        <w:t xml:space="preserve">Motív je aj v názve diela </w:t>
      </w:r>
    </w:p>
    <w:p w14:paraId="3C9704C2" w14:textId="77777777" w:rsidR="00DE654C" w:rsidRDefault="00DE654C" w:rsidP="00DE654C">
      <w:pPr>
        <w:pStyle w:val="Odsekzoznamu"/>
        <w:numPr>
          <w:ilvl w:val="1"/>
          <w:numId w:val="1"/>
        </w:numPr>
      </w:pPr>
      <w:r>
        <w:t xml:space="preserve">Kone rámcujú začiatok a koniec príbehu </w:t>
      </w:r>
    </w:p>
    <w:p w14:paraId="2C5C2F0F" w14:textId="77777777" w:rsidR="00DE654C" w:rsidRDefault="00DE654C" w:rsidP="00DE654C">
      <w:pPr>
        <w:pStyle w:val="Odsekzoznamu"/>
        <w:numPr>
          <w:ilvl w:val="1"/>
          <w:numId w:val="1"/>
        </w:numPr>
      </w:pPr>
      <w:r>
        <w:t xml:space="preserve">Ako sa človek správa k zvieratám, taká je hodnota človeka </w:t>
      </w:r>
      <w:r>
        <w:t>ň</w:t>
      </w:r>
    </w:p>
    <w:p w14:paraId="46A99C03" w14:textId="77777777" w:rsidR="00DE654C" w:rsidRPr="00DE654C" w:rsidRDefault="00DE654C" w:rsidP="00DE654C">
      <w:pPr>
        <w:pStyle w:val="Odsekzoznamu"/>
        <w:numPr>
          <w:ilvl w:val="1"/>
          <w:numId w:val="1"/>
        </w:numPr>
        <w:rPr>
          <w:b/>
          <w:bCs/>
        </w:rPr>
      </w:pPr>
      <w:r w:rsidRPr="00DE654C">
        <w:rPr>
          <w:b/>
          <w:bCs/>
        </w:rPr>
        <w:t xml:space="preserve">SMRŤ - ŽIVOT </w:t>
      </w:r>
    </w:p>
    <w:p w14:paraId="2F519A15" w14:textId="77777777" w:rsidR="00DE654C" w:rsidRDefault="00DE654C" w:rsidP="00DE654C">
      <w:pPr>
        <w:pStyle w:val="Odsekzoznamu"/>
        <w:numPr>
          <w:ilvl w:val="2"/>
          <w:numId w:val="1"/>
        </w:numPr>
      </w:pPr>
      <w:r>
        <w:t xml:space="preserve">(kone/príroda sa pomstili Zápotočnému, zabil ho vlastný kôň) (začiatok nového života Petra a Magdalény) </w:t>
      </w:r>
    </w:p>
    <w:p w14:paraId="18929C8A" w14:textId="77777777" w:rsidR="00DE654C" w:rsidRPr="00DE654C" w:rsidRDefault="00DE654C" w:rsidP="00DE654C">
      <w:pPr>
        <w:pStyle w:val="Odsekzoznamu"/>
        <w:numPr>
          <w:ilvl w:val="1"/>
          <w:numId w:val="1"/>
        </w:numPr>
      </w:pPr>
      <w:r w:rsidRPr="00DE654C">
        <w:rPr>
          <w:b/>
          <w:bCs/>
        </w:rPr>
        <w:t xml:space="preserve">LÁSKA </w:t>
      </w:r>
    </w:p>
    <w:p w14:paraId="578AA082" w14:textId="4B8C1F11" w:rsidR="00DE654C" w:rsidRDefault="00DE654C" w:rsidP="00DE654C">
      <w:pPr>
        <w:pStyle w:val="Odsekzoznamu"/>
        <w:numPr>
          <w:ilvl w:val="2"/>
          <w:numId w:val="1"/>
        </w:numPr>
      </w:pPr>
      <w:r>
        <w:t>(láska ako vášeň, ktorá vedie človeka k zločinu) (úprimná láska, ktorá sa realizuje v medziach etiky)</w:t>
      </w:r>
    </w:p>
    <w:p w14:paraId="1383E197" w14:textId="77777777" w:rsidR="00DE654C" w:rsidRDefault="00DE654C" w:rsidP="00DE654C">
      <w:pPr>
        <w:pStyle w:val="Odsekzoznamu"/>
        <w:numPr>
          <w:ilvl w:val="0"/>
          <w:numId w:val="1"/>
        </w:numPr>
      </w:pPr>
      <w:r>
        <w:rPr>
          <w:b/>
          <w:bCs/>
        </w:rPr>
        <w:t>T</w:t>
      </w:r>
      <w:r w:rsidRPr="00DE654C">
        <w:rPr>
          <w:b/>
          <w:bCs/>
        </w:rPr>
        <w:t>éma, idea, aktualizácia</w:t>
      </w:r>
      <w:r>
        <w:t xml:space="preserve"> </w:t>
      </w:r>
    </w:p>
    <w:p w14:paraId="454BED53" w14:textId="36278BD0" w:rsidR="00DE654C" w:rsidRDefault="00DE654C" w:rsidP="00DE654C">
      <w:pPr>
        <w:pStyle w:val="Odsekzoznamu"/>
        <w:numPr>
          <w:ilvl w:val="0"/>
          <w:numId w:val="1"/>
        </w:numPr>
      </w:pPr>
      <w:r w:rsidRPr="00DE654C">
        <w:rPr>
          <w:b/>
          <w:bCs/>
        </w:rPr>
        <w:t>Téma</w:t>
      </w:r>
      <w:r>
        <w:t xml:space="preserve">: príbeh lásky 2 mladých ľudí, ktorí musia prekonať nejednu prekážku, aby našli svoje vysnívané šťastie </w:t>
      </w:r>
    </w:p>
    <w:p w14:paraId="7ECB7090" w14:textId="65672C7A" w:rsidR="00DE654C" w:rsidRDefault="00DE654C" w:rsidP="00DE654C">
      <w:pPr>
        <w:pStyle w:val="Odsekzoznamu"/>
        <w:numPr>
          <w:ilvl w:val="0"/>
          <w:numId w:val="1"/>
        </w:numPr>
      </w:pPr>
      <w:r w:rsidRPr="00DE654C">
        <w:rPr>
          <w:b/>
          <w:bCs/>
        </w:rPr>
        <w:t>Idea</w:t>
      </w:r>
      <w:r>
        <w:t xml:space="preserve">: iba húževnatosťou, vytrvalosťou a čestnosťou môžeme dosiahnuť svoj vytúžený cieľ, svoje šťastie </w:t>
      </w:r>
    </w:p>
    <w:p w14:paraId="5990AD36" w14:textId="0CDC6997" w:rsidR="00DE654C" w:rsidRPr="004452A2" w:rsidRDefault="00DE654C" w:rsidP="00DE654C">
      <w:pPr>
        <w:pStyle w:val="Odsekzoznamu"/>
        <w:numPr>
          <w:ilvl w:val="0"/>
          <w:numId w:val="1"/>
        </w:numPr>
      </w:pPr>
      <w:r w:rsidRPr="00DE654C">
        <w:rPr>
          <w:b/>
          <w:bCs/>
        </w:rPr>
        <w:t>Aktualizácia</w:t>
      </w:r>
      <w:r>
        <w:t>: Človek je vždy súčasťou širšieho sveta, spoločnosti, mal by žiť v harmónii s ostatnými, mal by žiť mravne, konať dobro</w:t>
      </w:r>
    </w:p>
    <w:sectPr w:rsidR="00DE654C" w:rsidRPr="004452A2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E1"/>
    <w:rsid w:val="000316E1"/>
    <w:rsid w:val="00150E19"/>
    <w:rsid w:val="00205D9E"/>
    <w:rsid w:val="0039309D"/>
    <w:rsid w:val="004452A2"/>
    <w:rsid w:val="00465E9E"/>
    <w:rsid w:val="006A500F"/>
    <w:rsid w:val="00D65142"/>
    <w:rsid w:val="00D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128D"/>
  <w15:chartTrackingRefBased/>
  <w15:docId w15:val="{2C12DFDA-E018-4B58-8B83-A4E7FF83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9</TotalTime>
  <Pages>2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2022-10-12T15:54:00Z</dcterms:created>
  <dcterms:modified xsi:type="dcterms:W3CDTF">2022-10-12T16:03:00Z</dcterms:modified>
</cp:coreProperties>
</file>