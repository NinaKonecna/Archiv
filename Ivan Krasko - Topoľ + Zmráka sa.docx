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4801" w14:textId="6E94BB0F" w:rsidR="003A5040" w:rsidRDefault="00123F35" w:rsidP="001F40F2">
      <w:pPr>
        <w:pStyle w:val="Nzov"/>
        <w:jc w:val="center"/>
      </w:pPr>
      <w:r>
        <w:t>Ivan Krasko  - Topoľ</w:t>
      </w:r>
      <w:r w:rsidR="00367B32">
        <w:t xml:space="preserve"> + Zmráka sa</w:t>
      </w:r>
    </w:p>
    <w:p w14:paraId="13391D0B" w14:textId="77777777" w:rsidR="00B63465" w:rsidRDefault="00B63465" w:rsidP="00B63465"/>
    <w:p w14:paraId="111BD7D6" w14:textId="60F26398" w:rsidR="00B63465" w:rsidRDefault="00123F35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123F35">
        <w:rPr>
          <w:b/>
          <w:bCs/>
        </w:rPr>
        <w:t>Autor</w:t>
      </w:r>
      <w:r>
        <w:rPr>
          <w:b/>
          <w:bCs/>
        </w:rPr>
        <w:t>:</w:t>
      </w:r>
    </w:p>
    <w:p w14:paraId="327504C8" w14:textId="44D6792D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Slovenská literatúra, literárna moderna (prelom 19. a 20. storočia) – moderné smery v lit.</w:t>
      </w:r>
    </w:p>
    <w:p w14:paraId="06E36070" w14:textId="57FE4F73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Symbolizmus (Symbol/Znak – nepriame pomenovanie):</w:t>
      </w:r>
    </w:p>
    <w:p w14:paraId="489733AB" w14:textId="5A6DFE90" w:rsidR="00123F35" w:rsidRPr="00123F35" w:rsidRDefault="00123F35" w:rsidP="00123F35">
      <w:pPr>
        <w:pStyle w:val="Odsekzoznamu"/>
        <w:numPr>
          <w:ilvl w:val="2"/>
          <w:numId w:val="1"/>
        </w:numPr>
        <w:rPr>
          <w:b/>
          <w:bCs/>
        </w:rPr>
      </w:pPr>
      <w:r>
        <w:t>Smutná poézia, pesimistická – čierna / sivá farba</w:t>
      </w:r>
    </w:p>
    <w:p w14:paraId="4A12EA9B" w14:textId="03F7DC59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Básnik, vydal 2 básnické zbierky:</w:t>
      </w:r>
    </w:p>
    <w:p w14:paraId="0E07CE82" w14:textId="4E3C4EA4" w:rsidR="00123F35" w:rsidRPr="00123F35" w:rsidRDefault="00123F35" w:rsidP="00123F35">
      <w:pPr>
        <w:pStyle w:val="Odsekzoznamu"/>
        <w:numPr>
          <w:ilvl w:val="2"/>
          <w:numId w:val="1"/>
        </w:numPr>
        <w:rPr>
          <w:b/>
          <w:bCs/>
        </w:rPr>
      </w:pPr>
      <w:proofErr w:type="spellStart"/>
      <w:r>
        <w:t>No</w:t>
      </w:r>
      <w:r w:rsidR="00FB591F">
        <w:t>x</w:t>
      </w:r>
      <w:proofErr w:type="spellEnd"/>
      <w:r>
        <w:t xml:space="preserve"> et </w:t>
      </w:r>
      <w:proofErr w:type="spellStart"/>
      <w:r>
        <w:t>Soliudo</w:t>
      </w:r>
      <w:proofErr w:type="spellEnd"/>
      <w:r>
        <w:t xml:space="preserve"> (Noc a samota)</w:t>
      </w:r>
    </w:p>
    <w:p w14:paraId="639978E3" w14:textId="1EA8EDA9" w:rsidR="00123F35" w:rsidRPr="00123F35" w:rsidRDefault="00123F35" w:rsidP="00123F35">
      <w:pPr>
        <w:pStyle w:val="Odsekzoznamu"/>
        <w:numPr>
          <w:ilvl w:val="2"/>
          <w:numId w:val="1"/>
        </w:numPr>
        <w:rPr>
          <w:b/>
          <w:bCs/>
        </w:rPr>
      </w:pPr>
      <w:r>
        <w:t>Verše</w:t>
      </w:r>
    </w:p>
    <w:p w14:paraId="3B326C07" w14:textId="4A3E9025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Osobná poézia – osobné smútky autora</w:t>
      </w:r>
    </w:p>
    <w:p w14:paraId="18FF4823" w14:textId="592E4E54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Nadosobná poézia – smútky ktoré sa dotýkali celého národa</w:t>
      </w:r>
    </w:p>
    <w:p w14:paraId="21B299AE" w14:textId="77777777" w:rsidR="00123F35" w:rsidRDefault="00123F35" w:rsidP="00123F35">
      <w:pPr>
        <w:rPr>
          <w:b/>
          <w:bCs/>
        </w:rPr>
      </w:pPr>
    </w:p>
    <w:p w14:paraId="058B2078" w14:textId="4668629A" w:rsidR="00123F35" w:rsidRDefault="00123F35" w:rsidP="00123F3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Topoľ</w:t>
      </w:r>
    </w:p>
    <w:p w14:paraId="42B21BD2" w14:textId="0F5886A2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863023">
        <w:rPr>
          <w:b/>
          <w:bCs/>
        </w:rPr>
        <w:t>Žáner</w:t>
      </w:r>
      <w:r>
        <w:t xml:space="preserve"> – lyrická báseň, prírodná poézia</w:t>
      </w:r>
    </w:p>
    <w:p w14:paraId="55B1B495" w14:textId="22BD626C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863023">
        <w:rPr>
          <w:b/>
          <w:bCs/>
        </w:rPr>
        <w:t>Kompozícia</w:t>
      </w:r>
      <w:r>
        <w:t xml:space="preserve"> – 4 strofy, 20 veršov, každá strofa 5 veršov, ABCB – prerývaný rým </w:t>
      </w:r>
    </w:p>
    <w:p w14:paraId="767FE9CB" w14:textId="33F1F4D7" w:rsidR="00123F35" w:rsidRPr="00123F35" w:rsidRDefault="00123F35" w:rsidP="00123F35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863023">
        <w:rPr>
          <w:b/>
          <w:bCs/>
        </w:rPr>
        <w:t>Umelecké prostriedky</w:t>
      </w:r>
      <w:r>
        <w:t>:</w:t>
      </w:r>
    </w:p>
    <w:p w14:paraId="22386AD2" w14:textId="362C4B29" w:rsidR="00123F35" w:rsidRPr="00123F35" w:rsidRDefault="00123F35" w:rsidP="00123F35">
      <w:pPr>
        <w:pStyle w:val="Odsekzoznamu"/>
        <w:numPr>
          <w:ilvl w:val="2"/>
          <w:numId w:val="1"/>
        </w:numPr>
        <w:rPr>
          <w:b/>
          <w:bCs/>
        </w:rPr>
      </w:pPr>
      <w:r w:rsidRPr="00863023">
        <w:rPr>
          <w:b/>
          <w:bCs/>
        </w:rPr>
        <w:t>Prirovnanie</w:t>
      </w:r>
      <w:r>
        <w:t xml:space="preserve"> – príznaky sťa nirvány, duch jak čísi špatnej vôle</w:t>
      </w:r>
    </w:p>
    <w:p w14:paraId="7003B3D8" w14:textId="44855D34" w:rsidR="00123F35" w:rsidRPr="00367B32" w:rsidRDefault="00367B32" w:rsidP="00123F35">
      <w:pPr>
        <w:pStyle w:val="Odsekzoznamu"/>
        <w:numPr>
          <w:ilvl w:val="2"/>
          <w:numId w:val="1"/>
        </w:numPr>
        <w:rPr>
          <w:b/>
          <w:bCs/>
        </w:rPr>
      </w:pPr>
      <w:r w:rsidRPr="00863023">
        <w:rPr>
          <w:b/>
          <w:bCs/>
        </w:rPr>
        <w:t>Epiteton</w:t>
      </w:r>
      <w:r w:rsidR="00123F35">
        <w:t xml:space="preserve"> – holé</w:t>
      </w:r>
      <w:r>
        <w:t xml:space="preserve"> topole</w:t>
      </w:r>
    </w:p>
    <w:p w14:paraId="351DADB0" w14:textId="44258C23" w:rsidR="00367B32" w:rsidRPr="003E5F05" w:rsidRDefault="00367B32" w:rsidP="00123F35">
      <w:pPr>
        <w:pStyle w:val="Odsekzoznamu"/>
        <w:numPr>
          <w:ilvl w:val="2"/>
          <w:numId w:val="1"/>
        </w:numPr>
        <w:rPr>
          <w:b/>
          <w:bCs/>
        </w:rPr>
      </w:pPr>
      <w:r w:rsidRPr="00863023">
        <w:rPr>
          <w:b/>
          <w:bCs/>
        </w:rPr>
        <w:t>Personifikácia</w:t>
      </w:r>
      <w:r>
        <w:t xml:space="preserve"> – topole hrdo stoja</w:t>
      </w:r>
    </w:p>
    <w:p w14:paraId="6455719A" w14:textId="77777777" w:rsidR="003E5F05" w:rsidRPr="003E5F05" w:rsidRDefault="003E5F05" w:rsidP="003E5F05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A3238A">
        <w:rPr>
          <w:b/>
          <w:bCs/>
        </w:rPr>
        <w:t>Symboly</w:t>
      </w:r>
      <w:r>
        <w:t xml:space="preserve">:  </w:t>
      </w:r>
    </w:p>
    <w:p w14:paraId="2FC1C010" w14:textId="3E4B284A" w:rsidR="003E5F05" w:rsidRPr="003E5F05" w:rsidRDefault="003E5F05" w:rsidP="003E5F05">
      <w:pPr>
        <w:pStyle w:val="Odsekzoznamu"/>
        <w:numPr>
          <w:ilvl w:val="2"/>
          <w:numId w:val="1"/>
        </w:numPr>
        <w:rPr>
          <w:b/>
          <w:bCs/>
        </w:rPr>
      </w:pPr>
      <w:r w:rsidRPr="003E5F05">
        <w:rPr>
          <w:b/>
          <w:bCs/>
        </w:rPr>
        <w:t>Topoľ</w:t>
      </w:r>
      <w:r>
        <w:t xml:space="preserve"> – samota, osamelosť</w:t>
      </w:r>
    </w:p>
    <w:p w14:paraId="2CB88821" w14:textId="1E5FF3F1" w:rsidR="003E5F05" w:rsidRPr="003E5F05" w:rsidRDefault="003E5F05" w:rsidP="003E5F0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Havrany </w:t>
      </w:r>
      <w:r>
        <w:t>– smrť</w:t>
      </w:r>
    </w:p>
    <w:p w14:paraId="2FCD0F77" w14:textId="5914B667" w:rsidR="003E5F05" w:rsidRPr="003E5F05" w:rsidRDefault="003E5F05" w:rsidP="003E5F0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Mráz, vietor </w:t>
      </w:r>
      <w:r>
        <w:t>– nepriazeň, ťažké časy</w:t>
      </w:r>
    </w:p>
    <w:p w14:paraId="309FB4F0" w14:textId="4410B9C2" w:rsidR="003E5F05" w:rsidRPr="003E5F05" w:rsidRDefault="003E5F05" w:rsidP="003E5F05">
      <w:pPr>
        <w:pStyle w:val="Odsekzoznamu"/>
        <w:numPr>
          <w:ilvl w:val="2"/>
          <w:numId w:val="1"/>
        </w:numPr>
        <w:rPr>
          <w:b/>
          <w:bCs/>
        </w:rPr>
      </w:pPr>
      <w:r>
        <w:t>Paralela medzi človekom a topoľom – osamelosť, smútok, navonok môže pôsobiť že všetko zvláda, ale naozaj to tak nemusí byť</w:t>
      </w:r>
    </w:p>
    <w:p w14:paraId="018823D2" w14:textId="77777777" w:rsidR="003E5F05" w:rsidRDefault="003E5F05" w:rsidP="003E5F05">
      <w:pPr>
        <w:rPr>
          <w:b/>
          <w:bCs/>
        </w:rPr>
      </w:pPr>
    </w:p>
    <w:p w14:paraId="00B4A0EF" w14:textId="73E80915" w:rsidR="003E5F05" w:rsidRDefault="003E5F05" w:rsidP="003E5F0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Zmráka sa</w:t>
      </w:r>
    </w:p>
    <w:p w14:paraId="5AE68FF0" w14:textId="68585688" w:rsidR="003E5F05" w:rsidRPr="00863023" w:rsidRDefault="00863023" w:rsidP="003E5F0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Žáner </w:t>
      </w:r>
      <w:r>
        <w:t>– lyrická báseň, poézia</w:t>
      </w:r>
    </w:p>
    <w:p w14:paraId="359022DE" w14:textId="37DA91E8" w:rsidR="00863023" w:rsidRPr="00863023" w:rsidRDefault="00863023" w:rsidP="003E5F0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Kompozícia </w:t>
      </w:r>
      <w:r>
        <w:t>– striedavý rým ABAB, 5 strof, 2. 3. a 4. sú 4-veršové</w:t>
      </w:r>
    </w:p>
    <w:p w14:paraId="744F6C5C" w14:textId="442C6D62" w:rsidR="00863023" w:rsidRPr="00863023" w:rsidRDefault="00863023" w:rsidP="003E5F0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Umelecké prostriedky</w:t>
      </w:r>
      <w:r w:rsidRPr="00863023">
        <w:t>:</w:t>
      </w:r>
    </w:p>
    <w:p w14:paraId="33363F0C" w14:textId="0DC0C601" w:rsidR="00863023" w:rsidRPr="00A3238A" w:rsidRDefault="00863023" w:rsidP="00863023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Prírodn</w:t>
      </w:r>
      <w:r w:rsidR="00A3238A">
        <w:rPr>
          <w:b/>
          <w:bCs/>
        </w:rPr>
        <w:t xml:space="preserve">e motívy </w:t>
      </w:r>
      <w:r w:rsidR="00A3238A">
        <w:t>– zmrákanie, hory, lesy, oblaky</w:t>
      </w:r>
    </w:p>
    <w:p w14:paraId="331283B1" w14:textId="781C93E2" w:rsidR="00A3238A" w:rsidRPr="00A3238A" w:rsidRDefault="00A3238A" w:rsidP="00863023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Personifikácia </w:t>
      </w:r>
      <w:r>
        <w:t>– havrany veslujú</w:t>
      </w:r>
    </w:p>
    <w:p w14:paraId="0112B53B" w14:textId="67B68024" w:rsidR="00A3238A" w:rsidRPr="00A3238A" w:rsidRDefault="00A3238A" w:rsidP="00863023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Metafora </w:t>
      </w:r>
      <w:r>
        <w:t>– výčitky sa chytia duše</w:t>
      </w:r>
    </w:p>
    <w:p w14:paraId="518706C4" w14:textId="48AE1ED1" w:rsidR="00A3238A" w:rsidRDefault="00A3238A" w:rsidP="00863023">
      <w:pPr>
        <w:pStyle w:val="Odsekzoznamu"/>
        <w:numPr>
          <w:ilvl w:val="2"/>
          <w:numId w:val="1"/>
        </w:numPr>
      </w:pPr>
      <w:r w:rsidRPr="00A3238A">
        <w:t>Zmráka sa, stmieva sa</w:t>
      </w:r>
    </w:p>
    <w:p w14:paraId="517AA85F" w14:textId="4593F85D" w:rsidR="00A3238A" w:rsidRPr="00132BC3" w:rsidRDefault="00132BC3" w:rsidP="00A3238A">
      <w:pPr>
        <w:pStyle w:val="Odsekzoznamu"/>
        <w:numPr>
          <w:ilvl w:val="1"/>
          <w:numId w:val="1"/>
        </w:numPr>
      </w:pPr>
      <w:r>
        <w:rPr>
          <w:b/>
          <w:bCs/>
        </w:rPr>
        <w:t> Symbol</w:t>
      </w:r>
    </w:p>
    <w:p w14:paraId="050901BA" w14:textId="28EC4A40" w:rsidR="00132BC3" w:rsidRDefault="00132BC3" w:rsidP="00132BC3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Havran </w:t>
      </w:r>
      <w:r>
        <w:t>– smrť</w:t>
      </w:r>
    </w:p>
    <w:p w14:paraId="409B912F" w14:textId="4FBB2753" w:rsidR="00132BC3" w:rsidRDefault="00132BC3" w:rsidP="00132BC3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Zmrákanie, stmievanie </w:t>
      </w:r>
      <w:r>
        <w:t>– postup času</w:t>
      </w:r>
    </w:p>
    <w:p w14:paraId="59385684" w14:textId="22416797" w:rsidR="00FB591F" w:rsidRDefault="00FB591F" w:rsidP="00FB591F">
      <w:pPr>
        <w:pStyle w:val="Odsekzoznamu"/>
        <w:numPr>
          <w:ilvl w:val="1"/>
          <w:numId w:val="1"/>
        </w:numPr>
      </w:pPr>
      <w:r>
        <w:rPr>
          <w:b/>
          <w:bCs/>
        </w:rPr>
        <w:t> Hl. myšlienka</w:t>
      </w:r>
      <w:r>
        <w:t>: Treba si plniť ciele</w:t>
      </w:r>
    </w:p>
    <w:p w14:paraId="12E98677" w14:textId="09423A27" w:rsidR="00132BC3" w:rsidRPr="00A3238A" w:rsidRDefault="00FB591F" w:rsidP="00132BC3">
      <w:pPr>
        <w:pStyle w:val="Odsekzoznamu"/>
        <w:numPr>
          <w:ilvl w:val="1"/>
          <w:numId w:val="1"/>
        </w:numPr>
      </w:pPr>
      <w:r>
        <w:rPr>
          <w:b/>
          <w:bCs/>
        </w:rPr>
        <w:t> Osobné motívy</w:t>
      </w:r>
      <w:r>
        <w:t>: čaká, verí, starne, výčitky</w:t>
      </w:r>
    </w:p>
    <w:sectPr w:rsidR="00132BC3" w:rsidRPr="00A3238A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6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5"/>
    <w:rsid w:val="00123F35"/>
    <w:rsid w:val="00132BC3"/>
    <w:rsid w:val="001F40F2"/>
    <w:rsid w:val="00367B32"/>
    <w:rsid w:val="003A5040"/>
    <w:rsid w:val="003E5F05"/>
    <w:rsid w:val="00863023"/>
    <w:rsid w:val="00A3238A"/>
    <w:rsid w:val="00B63465"/>
    <w:rsid w:val="00C63554"/>
    <w:rsid w:val="00F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B33E"/>
  <w15:chartTrackingRefBased/>
  <w15:docId w15:val="{8E4487CE-DF8C-4985-97EF-1216815F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2023-09-07T21:03:00Z</dcterms:created>
  <dcterms:modified xsi:type="dcterms:W3CDTF">2023-09-08T15:05:00Z</dcterms:modified>
</cp:coreProperties>
</file>