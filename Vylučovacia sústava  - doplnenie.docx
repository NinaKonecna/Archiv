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0DF16" w14:textId="2552B9CF" w:rsidR="003A5040" w:rsidRDefault="00641AF2" w:rsidP="001F40F2">
      <w:pPr>
        <w:pStyle w:val="Nzov"/>
        <w:jc w:val="center"/>
      </w:pPr>
      <w:r>
        <w:t>Vylučovacia sústava  - doplnenie</w:t>
      </w:r>
    </w:p>
    <w:p w14:paraId="3E1B2CF4" w14:textId="77777777" w:rsidR="00B63465" w:rsidRDefault="00B63465" w:rsidP="00B63465"/>
    <w:p w14:paraId="62E39148" w14:textId="0377A853" w:rsidR="00343ED4" w:rsidRDefault="00343ED4" w:rsidP="00B63465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Tvorba moču </w:t>
      </w:r>
      <w:r>
        <w:t>zahŕňa 2 fázy:</w:t>
      </w:r>
    </w:p>
    <w:p w14:paraId="4127FE2F" w14:textId="52EC6AF5" w:rsidR="00343ED4" w:rsidRPr="00EA1845" w:rsidRDefault="00343ED4" w:rsidP="00343ED4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Glomerulárna filtrácia </w:t>
      </w:r>
      <w:r>
        <w:t>– prebieha v </w:t>
      </w:r>
      <w:r w:rsidRPr="00343ED4">
        <w:rPr>
          <w:b/>
          <w:bCs/>
        </w:rPr>
        <w:t>Malpigiho teliesku</w:t>
      </w:r>
      <w:r>
        <w:t xml:space="preserve">, vzniká pri nej </w:t>
      </w:r>
      <w:r w:rsidRPr="00EA1845">
        <w:rPr>
          <w:b/>
          <w:bCs/>
        </w:rPr>
        <w:t>primárny moč</w:t>
      </w:r>
      <w:r>
        <w:t xml:space="preserve"> (170 l/deň)</w:t>
      </w:r>
    </w:p>
    <w:p w14:paraId="52D0250D" w14:textId="6A03AD27" w:rsidR="00EA1845" w:rsidRDefault="00EA1845" w:rsidP="00EA1845">
      <w:pPr>
        <w:pStyle w:val="Odsekzoznamu"/>
        <w:numPr>
          <w:ilvl w:val="2"/>
          <w:numId w:val="1"/>
        </w:numPr>
        <w:rPr>
          <w:b/>
          <w:bCs/>
        </w:rPr>
      </w:pPr>
      <w:r>
        <w:t>Zloženie: voda, soli, kyselina močová, glukóza, vitamín C</w:t>
      </w:r>
    </w:p>
    <w:p w14:paraId="48412272" w14:textId="77777777" w:rsidR="00EA1845" w:rsidRDefault="00343ED4" w:rsidP="00343ED4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Spätná resorbcia</w:t>
      </w:r>
      <w:r w:rsidR="00EA1845">
        <w:rPr>
          <w:b/>
          <w:bCs/>
        </w:rPr>
        <w:t xml:space="preserve"> </w:t>
      </w:r>
      <w:r w:rsidR="00EA1845">
        <w:t>– prebieha v </w:t>
      </w:r>
      <w:r w:rsidR="00EA1845" w:rsidRPr="00EA1845">
        <w:rPr>
          <w:b/>
          <w:bCs/>
        </w:rPr>
        <w:t>obličkových kanálikoch</w:t>
      </w:r>
      <w:r w:rsidR="00EA1845">
        <w:t xml:space="preserve">, dochádza ku vstrebávaniu </w:t>
      </w:r>
      <w:r w:rsidR="00EA1845" w:rsidRPr="00EA1845">
        <w:rPr>
          <w:b/>
          <w:bCs/>
        </w:rPr>
        <w:t>vody, niektorých solí, vitamínov, enzýmov</w:t>
      </w:r>
      <w:r w:rsidR="00EA1845">
        <w:t xml:space="preserve">, pričom vzniká </w:t>
      </w:r>
      <w:r w:rsidR="00EA1845" w:rsidRPr="00EA1845">
        <w:rPr>
          <w:b/>
          <w:bCs/>
        </w:rPr>
        <w:t>sekundárny (definitívny) moč</w:t>
      </w:r>
      <w:r w:rsidR="00EA1845">
        <w:t>, ktorý sa skladá z:</w:t>
      </w:r>
      <w:r w:rsidR="00EA1845" w:rsidRPr="00EA1845">
        <w:rPr>
          <w:b/>
          <w:bCs/>
        </w:rPr>
        <w:t> 95% vod</w:t>
      </w:r>
      <w:r w:rsidR="00EA1845">
        <w:rPr>
          <w:b/>
          <w:bCs/>
        </w:rPr>
        <w:t>a</w:t>
      </w:r>
      <w:r w:rsidR="00EA1845" w:rsidRPr="00EA1845">
        <w:rPr>
          <w:b/>
          <w:bCs/>
        </w:rPr>
        <w:t>, kyselina močová, kreatinín, amoniak</w:t>
      </w:r>
    </w:p>
    <w:p w14:paraId="6FB1DA90" w14:textId="77777777" w:rsidR="00EA1845" w:rsidRDefault="00EA1845" w:rsidP="00EA1845">
      <w:pPr>
        <w:rPr>
          <w:b/>
          <w:bCs/>
        </w:rPr>
      </w:pPr>
    </w:p>
    <w:p w14:paraId="5C440111" w14:textId="77777777" w:rsidR="00EA1845" w:rsidRDefault="00EA1845" w:rsidP="00EA1845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Močové cesty</w:t>
      </w:r>
    </w:p>
    <w:p w14:paraId="23D26538" w14:textId="1C889D98" w:rsidR="00EA1845" w:rsidRPr="0088780A" w:rsidRDefault="00EA1845" w:rsidP="00EA1845">
      <w:pPr>
        <w:pStyle w:val="Odsekzoznamu"/>
        <w:numPr>
          <w:ilvl w:val="1"/>
          <w:numId w:val="1"/>
        </w:numPr>
        <w:rPr>
          <w:b/>
          <w:bCs/>
        </w:rPr>
      </w:pPr>
      <w:r>
        <w:t> </w:t>
      </w:r>
      <w:r w:rsidRPr="0088780A">
        <w:rPr>
          <w:b/>
          <w:bCs/>
        </w:rPr>
        <w:t>Definitívny moč</w:t>
      </w:r>
      <w:r>
        <w:t xml:space="preserve"> sa odvádza </w:t>
      </w:r>
      <w:r w:rsidR="0088780A" w:rsidRPr="0088780A">
        <w:rPr>
          <w:b/>
          <w:bCs/>
        </w:rPr>
        <w:t>zbernými kanálikmi</w:t>
      </w:r>
      <w:r w:rsidR="0088780A">
        <w:t xml:space="preserve">, kt. sa spájajú a ústia do </w:t>
      </w:r>
      <w:r w:rsidR="0088780A" w:rsidRPr="0088780A">
        <w:rPr>
          <w:b/>
          <w:bCs/>
        </w:rPr>
        <w:t>obličkových kalichov</w:t>
      </w:r>
      <w:r w:rsidR="0088780A">
        <w:t xml:space="preserve">, tie sa rozširujú do </w:t>
      </w:r>
      <w:r w:rsidR="0088780A" w:rsidRPr="0088780A">
        <w:rPr>
          <w:b/>
          <w:bCs/>
        </w:rPr>
        <w:t>obličkovej panvičky</w:t>
      </w:r>
    </w:p>
    <w:p w14:paraId="081C09D4" w14:textId="77777777" w:rsidR="0088780A" w:rsidRDefault="0088780A" w:rsidP="0088780A">
      <w:pPr>
        <w:rPr>
          <w:b/>
          <w:bCs/>
        </w:rPr>
      </w:pPr>
    </w:p>
    <w:p w14:paraId="387C7310" w14:textId="2129317C" w:rsidR="0088780A" w:rsidRPr="0088780A" w:rsidRDefault="0088780A" w:rsidP="0088780A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Močovod (Ureter) </w:t>
      </w:r>
      <w:r>
        <w:t>– párová svalová trubica (25 – 30 cm dlhá)</w:t>
      </w:r>
    </w:p>
    <w:p w14:paraId="1B417043" w14:textId="19C76690" w:rsidR="0088780A" w:rsidRPr="0088780A" w:rsidRDefault="0088780A" w:rsidP="0088780A">
      <w:pPr>
        <w:pStyle w:val="Odsekzoznamu"/>
        <w:numPr>
          <w:ilvl w:val="2"/>
          <w:numId w:val="1"/>
        </w:numPr>
        <w:rPr>
          <w:b/>
          <w:bCs/>
        </w:rPr>
      </w:pPr>
      <w:r>
        <w:t xml:space="preserve">Na močovode sa nachádzajú </w:t>
      </w:r>
      <w:r w:rsidR="0003316C" w:rsidRPr="0003316C">
        <w:rPr>
          <w:b/>
          <w:bCs/>
        </w:rPr>
        <w:t>3 zúženiny</w:t>
      </w:r>
      <w:r w:rsidR="0003316C">
        <w:t xml:space="preserve">, ktoré môžu spôsobovať zdravotné problémy, lebo sa v nich môžu zdržiavať </w:t>
      </w:r>
      <w:r w:rsidR="0003316C" w:rsidRPr="0003316C">
        <w:rPr>
          <w:b/>
          <w:bCs/>
        </w:rPr>
        <w:t>močové kamene</w:t>
      </w:r>
    </w:p>
    <w:p w14:paraId="1E387457" w14:textId="0E88FEB8" w:rsidR="0088780A" w:rsidRDefault="0088780A" w:rsidP="0088780A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Močový mechúr (Vesica Urinaria)</w:t>
      </w:r>
      <w:r w:rsidR="0003316C">
        <w:rPr>
          <w:b/>
          <w:bCs/>
        </w:rPr>
        <w:t xml:space="preserve"> </w:t>
      </w:r>
      <w:r w:rsidR="0003316C">
        <w:t>– dutý svalový orgán, ktorý je uložený v </w:t>
      </w:r>
      <w:r w:rsidR="0003316C" w:rsidRPr="0003316C">
        <w:rPr>
          <w:b/>
          <w:bCs/>
        </w:rPr>
        <w:t>malej panve</w:t>
      </w:r>
    </w:p>
    <w:p w14:paraId="38A09E27" w14:textId="578C978B" w:rsidR="0003316C" w:rsidRPr="0003316C" w:rsidRDefault="0003316C" w:rsidP="0003316C">
      <w:pPr>
        <w:pStyle w:val="Odsekzoznamu"/>
        <w:numPr>
          <w:ilvl w:val="2"/>
          <w:numId w:val="1"/>
        </w:numPr>
        <w:rPr>
          <w:b/>
          <w:bCs/>
        </w:rPr>
      </w:pPr>
      <w:r>
        <w:t>Je rezervoárom moču (jeho veľkosť závisí od pohlavia a od stupňa naplnenia)</w:t>
      </w:r>
    </w:p>
    <w:p w14:paraId="479E8943" w14:textId="126B9429" w:rsidR="0003316C" w:rsidRDefault="0003316C" w:rsidP="0003316C">
      <w:pPr>
        <w:pStyle w:val="Odsekzoznamu"/>
        <w:numPr>
          <w:ilvl w:val="2"/>
          <w:numId w:val="1"/>
        </w:numPr>
        <w:rPr>
          <w:b/>
          <w:bCs/>
        </w:rPr>
      </w:pPr>
      <w:r>
        <w:t>Kapacita – 250-400 cm</w:t>
      </w:r>
      <w:r>
        <w:rPr>
          <w:vertAlign w:val="superscript"/>
        </w:rPr>
        <w:t>3</w:t>
      </w:r>
    </w:p>
    <w:p w14:paraId="33985DF0" w14:textId="3DCB7E46" w:rsidR="00B63465" w:rsidRPr="0088780A" w:rsidRDefault="0088780A" w:rsidP="0088780A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Močová rúra (Urethra)</w:t>
      </w:r>
      <w:r w:rsidR="0003316C">
        <w:rPr>
          <w:b/>
          <w:bCs/>
        </w:rPr>
        <w:t xml:space="preserve"> </w:t>
      </w:r>
      <w:r w:rsidR="0003316C">
        <w:t xml:space="preserve">– </w:t>
      </w:r>
      <w:r w:rsidR="0003316C" w:rsidRPr="0003316C">
        <w:rPr>
          <w:b/>
          <w:bCs/>
        </w:rPr>
        <w:t>posledná</w:t>
      </w:r>
      <w:r w:rsidR="0003316C">
        <w:t xml:space="preserve"> časť močových ciest, kt. sa vylučujú z tela </w:t>
      </w:r>
      <w:r w:rsidR="0003316C" w:rsidRPr="0003316C">
        <w:rPr>
          <w:b/>
          <w:bCs/>
        </w:rPr>
        <w:t>odpadové látky</w:t>
      </w:r>
      <w:r w:rsidR="0003316C">
        <w:t xml:space="preserve"> v podobe </w:t>
      </w:r>
      <w:r w:rsidR="0003316C" w:rsidRPr="0003316C">
        <w:rPr>
          <w:b/>
          <w:bCs/>
        </w:rPr>
        <w:t>definitívneho moču</w:t>
      </w:r>
      <w:r w:rsidR="00343ED4" w:rsidRPr="0088780A">
        <w:rPr>
          <w:b/>
          <w:bCs/>
        </w:rPr>
        <w:br/>
      </w:r>
    </w:p>
    <w:sectPr w:rsidR="00B63465" w:rsidRPr="0088780A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6CE6A" w14:textId="77777777" w:rsidR="00AF6C09" w:rsidRDefault="00AF6C09" w:rsidP="00641AF2">
      <w:pPr>
        <w:spacing w:after="0" w:line="240" w:lineRule="auto"/>
      </w:pPr>
      <w:r>
        <w:separator/>
      </w:r>
    </w:p>
  </w:endnote>
  <w:endnote w:type="continuationSeparator" w:id="0">
    <w:p w14:paraId="4B89A944" w14:textId="77777777" w:rsidR="00AF6C09" w:rsidRDefault="00AF6C09" w:rsidP="00641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BA561" w14:textId="77777777" w:rsidR="00AF6C09" w:rsidRDefault="00AF6C09" w:rsidP="00641AF2">
      <w:pPr>
        <w:spacing w:after="0" w:line="240" w:lineRule="auto"/>
      </w:pPr>
      <w:r>
        <w:separator/>
      </w:r>
    </w:p>
  </w:footnote>
  <w:footnote w:type="continuationSeparator" w:id="0">
    <w:p w14:paraId="5315E94D" w14:textId="77777777" w:rsidR="00AF6C09" w:rsidRDefault="00AF6C09" w:rsidP="00641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677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F2"/>
    <w:rsid w:val="0003316C"/>
    <w:rsid w:val="001F40F2"/>
    <w:rsid w:val="00343ED4"/>
    <w:rsid w:val="003A5040"/>
    <w:rsid w:val="00641AF2"/>
    <w:rsid w:val="0088780A"/>
    <w:rsid w:val="00AF6C09"/>
    <w:rsid w:val="00B63465"/>
    <w:rsid w:val="00C63554"/>
    <w:rsid w:val="00EA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AAEA"/>
  <w15:chartTrackingRefBased/>
  <w15:docId w15:val="{9B3477D4-D87F-4937-9A20-CB934FC5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641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41AF2"/>
    <w:rPr>
      <w:lang w:val="sk-SK"/>
    </w:rPr>
  </w:style>
  <w:style w:type="paragraph" w:styleId="Pta">
    <w:name w:val="footer"/>
    <w:basedOn w:val="Normlny"/>
    <w:link w:val="PtaChar"/>
    <w:uiPriority w:val="99"/>
    <w:unhideWhenUsed/>
    <w:rsid w:val="00641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41AF2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13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4</cp:revision>
  <dcterms:created xsi:type="dcterms:W3CDTF">2023-01-22T13:30:00Z</dcterms:created>
  <dcterms:modified xsi:type="dcterms:W3CDTF">2023-01-22T13:44:00Z</dcterms:modified>
</cp:coreProperties>
</file>