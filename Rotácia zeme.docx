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AFC5C" w14:textId="6F9CF0DC" w:rsidR="00150E19" w:rsidRPr="00205D9E" w:rsidRDefault="0014416C" w:rsidP="00465E9E">
      <w:pPr>
        <w:pStyle w:val="Nzov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>Rotácia zeme</w:t>
      </w:r>
    </w:p>
    <w:p w14:paraId="335057F3" w14:textId="423DE14B" w:rsidR="00465E9E" w:rsidRPr="00205D9E" w:rsidRDefault="00465E9E" w:rsidP="00465E9E">
      <w:pPr>
        <w:rPr>
          <w:lang w:val="sk-SK"/>
        </w:rPr>
      </w:pPr>
    </w:p>
    <w:p w14:paraId="2C4AC8F0" w14:textId="3CCDDE01" w:rsidR="00465E9E" w:rsidRDefault="0014416C" w:rsidP="00465E9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Od západu na východ (preto Slnko vychádza na východe a zapadá na západe)</w:t>
      </w:r>
    </w:p>
    <w:p w14:paraId="2EEFC1A1" w14:textId="64AF020E" w:rsidR="0014416C" w:rsidRDefault="0014416C" w:rsidP="00465E9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  <w:bCs/>
          <w:lang w:val="sk-SK"/>
        </w:rPr>
        <w:t xml:space="preserve">Hviezdny deň </w:t>
      </w:r>
      <w:r>
        <w:rPr>
          <w:lang w:val="sk-SK"/>
        </w:rPr>
        <w:t>– doba za ktorú sa otočí zem raz okolo svojej osi (23 hod. 56m. 4s.)</w:t>
      </w:r>
    </w:p>
    <w:p w14:paraId="28EECF8B" w14:textId="482CC77C" w:rsidR="0014416C" w:rsidRDefault="0014416C" w:rsidP="00465E9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  <w:bCs/>
          <w:lang w:val="sk-SK"/>
        </w:rPr>
        <w:t xml:space="preserve">Slnečný deň </w:t>
      </w:r>
      <w:r>
        <w:rPr>
          <w:lang w:val="sk-SK"/>
        </w:rPr>
        <w:t>– čas medzi 2 maximálnymi výškami slnka na oblohe (24 hod.)</w:t>
      </w:r>
    </w:p>
    <w:p w14:paraId="78EDC220" w14:textId="53D5E4EF" w:rsidR="0014416C" w:rsidRDefault="0014416C" w:rsidP="00465E9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  <w:bCs/>
          <w:lang w:val="sk-SK"/>
        </w:rPr>
        <w:t>Zem sa otočí za</w:t>
      </w:r>
      <w:r w:rsidRPr="0014416C">
        <w:rPr>
          <w:lang w:val="sk-SK"/>
        </w:rPr>
        <w:t>:</w:t>
      </w:r>
    </w:p>
    <w:p w14:paraId="435C34D0" w14:textId="0BB8AEF7" w:rsidR="0014416C" w:rsidRPr="0014416C" w:rsidRDefault="0014416C" w:rsidP="0014416C">
      <w:pPr>
        <w:pStyle w:val="Odsekzoznamu"/>
        <w:numPr>
          <w:ilvl w:val="1"/>
          <w:numId w:val="1"/>
        </w:numPr>
        <w:rPr>
          <w:lang w:val="sk-SK"/>
        </w:rPr>
      </w:pPr>
      <w:r>
        <w:rPr>
          <w:b/>
          <w:bCs/>
          <w:lang w:val="sk-SK"/>
        </w:rPr>
        <w:t xml:space="preserve"> 24 hod. </w:t>
      </w:r>
      <w:r>
        <w:rPr>
          <w:lang w:val="sk-SK"/>
        </w:rPr>
        <w:t>o </w:t>
      </w:r>
      <w:r>
        <w:rPr>
          <w:b/>
          <w:bCs/>
          <w:lang w:val="sk-SK"/>
        </w:rPr>
        <w:t>360°</w:t>
      </w:r>
    </w:p>
    <w:p w14:paraId="0061B49B" w14:textId="5A622C07" w:rsidR="0014416C" w:rsidRPr="0014416C" w:rsidRDefault="0014416C" w:rsidP="0014416C">
      <w:pPr>
        <w:pStyle w:val="Odsekzoznamu"/>
        <w:numPr>
          <w:ilvl w:val="1"/>
          <w:numId w:val="1"/>
        </w:numPr>
        <w:rPr>
          <w:lang w:val="sk-SK"/>
        </w:rPr>
      </w:pPr>
      <w:r>
        <w:rPr>
          <w:b/>
          <w:bCs/>
          <w:lang w:val="sk-SK"/>
        </w:rPr>
        <w:t> </w:t>
      </w:r>
      <w:r>
        <w:rPr>
          <w:b/>
          <w:bCs/>
          <w:lang w:val="sk-SK"/>
        </w:rPr>
        <w:t>1</w:t>
      </w:r>
      <w:r>
        <w:rPr>
          <w:b/>
          <w:bCs/>
          <w:lang w:val="sk-SK"/>
        </w:rPr>
        <w:t xml:space="preserve"> hod</w:t>
      </w:r>
      <w:r>
        <w:rPr>
          <w:b/>
          <w:bCs/>
          <w:lang w:val="sk-SK"/>
        </w:rPr>
        <w:t>.</w:t>
      </w:r>
      <w:r>
        <w:rPr>
          <w:b/>
          <w:bCs/>
          <w:lang w:val="sk-SK"/>
        </w:rPr>
        <w:t xml:space="preserve"> </w:t>
      </w:r>
      <w:r>
        <w:rPr>
          <w:lang w:val="sk-SK"/>
        </w:rPr>
        <w:t>o </w:t>
      </w:r>
      <w:r>
        <w:rPr>
          <w:b/>
          <w:bCs/>
          <w:lang w:val="sk-SK"/>
        </w:rPr>
        <w:t>15</w:t>
      </w:r>
      <w:r>
        <w:rPr>
          <w:b/>
          <w:bCs/>
          <w:lang w:val="sk-SK"/>
        </w:rPr>
        <w:t>°</w:t>
      </w:r>
    </w:p>
    <w:p w14:paraId="3F5A48B8" w14:textId="7AC38617" w:rsidR="0014416C" w:rsidRPr="0014416C" w:rsidRDefault="0014416C" w:rsidP="0014416C">
      <w:pPr>
        <w:pStyle w:val="Odsekzoznamu"/>
        <w:numPr>
          <w:ilvl w:val="1"/>
          <w:numId w:val="1"/>
        </w:numPr>
        <w:rPr>
          <w:lang w:val="sk-SK"/>
        </w:rPr>
      </w:pPr>
      <w:r>
        <w:rPr>
          <w:b/>
          <w:bCs/>
          <w:lang w:val="sk-SK"/>
        </w:rPr>
        <w:t> 4 min.</w:t>
      </w:r>
      <w:r>
        <w:rPr>
          <w:b/>
          <w:bCs/>
          <w:lang w:val="sk-SK"/>
        </w:rPr>
        <w:t xml:space="preserve"> </w:t>
      </w:r>
      <w:r>
        <w:rPr>
          <w:lang w:val="sk-SK"/>
        </w:rPr>
        <w:t>o </w:t>
      </w:r>
      <w:r>
        <w:rPr>
          <w:b/>
          <w:bCs/>
          <w:lang w:val="sk-SK"/>
        </w:rPr>
        <w:t>1</w:t>
      </w:r>
      <w:r>
        <w:rPr>
          <w:b/>
          <w:bCs/>
          <w:lang w:val="sk-SK"/>
        </w:rPr>
        <w:t>°</w:t>
      </w:r>
    </w:p>
    <w:p w14:paraId="05A48D58" w14:textId="7A21ADC8" w:rsidR="0014416C" w:rsidRPr="0014416C" w:rsidRDefault="0014416C" w:rsidP="0014416C">
      <w:pPr>
        <w:pStyle w:val="Odsekzoznamu"/>
        <w:numPr>
          <w:ilvl w:val="1"/>
          <w:numId w:val="1"/>
        </w:numPr>
        <w:rPr>
          <w:lang w:val="sk-SK"/>
        </w:rPr>
      </w:pPr>
      <w:r>
        <w:rPr>
          <w:b/>
          <w:bCs/>
          <w:lang w:val="sk-SK"/>
        </w:rPr>
        <w:t xml:space="preserve"> 4 sek. </w:t>
      </w:r>
      <w:r>
        <w:rPr>
          <w:lang w:val="sk-SK"/>
        </w:rPr>
        <w:t>o</w:t>
      </w:r>
      <w:r>
        <w:rPr>
          <w:lang w:val="sk-SK"/>
        </w:rPr>
        <w:t> </w:t>
      </w:r>
      <w:r>
        <w:rPr>
          <w:b/>
          <w:bCs/>
          <w:lang w:val="sk-SK"/>
        </w:rPr>
        <w:t>1'</w:t>
      </w:r>
    </w:p>
    <w:p w14:paraId="5AB5E17A" w14:textId="6A6D48A5" w:rsidR="0014416C" w:rsidRDefault="0014416C" w:rsidP="0014416C">
      <w:pPr>
        <w:rPr>
          <w:lang w:val="sk-SK"/>
        </w:rPr>
      </w:pPr>
    </w:p>
    <w:p w14:paraId="426EE4EC" w14:textId="47161B45" w:rsidR="0014416C" w:rsidRDefault="0014416C" w:rsidP="0014416C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  <w:bCs/>
          <w:lang w:val="sk-SK"/>
        </w:rPr>
        <w:t xml:space="preserve">Miestny čas </w:t>
      </w:r>
      <w:r>
        <w:rPr>
          <w:lang w:val="sk-SK"/>
        </w:rPr>
        <w:t>– čas rovnaký len na 1 poludníku (každým poludníkom sa čas mení)</w:t>
      </w:r>
    </w:p>
    <w:p w14:paraId="71059E39" w14:textId="3616C0CE" w:rsidR="008B1E62" w:rsidRPr="008B1E62" w:rsidRDefault="008B1E62" w:rsidP="0014416C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  <w:bCs/>
          <w:lang w:val="sk-SK"/>
        </w:rPr>
        <w:t xml:space="preserve">Pásmový čas </w:t>
      </w:r>
      <w:r>
        <w:rPr>
          <w:lang w:val="sk-SK"/>
        </w:rPr>
        <w:t xml:space="preserve">– rovnaký v celom pásme o šírke </w:t>
      </w:r>
      <w:r w:rsidRPr="008B1E62">
        <w:rPr>
          <w:b/>
          <w:bCs/>
          <w:lang w:val="sk-SK"/>
        </w:rPr>
        <w:t>15°</w:t>
      </w:r>
      <w:r>
        <w:rPr>
          <w:b/>
          <w:bCs/>
          <w:lang w:val="sk-SK"/>
        </w:rPr>
        <w:t xml:space="preserve">. </w:t>
      </w:r>
      <w:r>
        <w:rPr>
          <w:lang w:val="sk-SK"/>
        </w:rPr>
        <w:t xml:space="preserve">Naša zem je rozdelená na 24 časových pasiem. Krajina, ktorá ma najviac časových pasiem je </w:t>
      </w:r>
      <w:r w:rsidRPr="008B1E62">
        <w:rPr>
          <w:b/>
          <w:bCs/>
          <w:lang w:val="sk-SK"/>
        </w:rPr>
        <w:t>Rusko</w:t>
      </w:r>
    </w:p>
    <w:p w14:paraId="5A22E57E" w14:textId="08715F07" w:rsidR="008B1E62" w:rsidRPr="00B70FF0" w:rsidRDefault="00B70FF0" w:rsidP="0014416C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  <w:bCs/>
          <w:lang w:val="sk-SK"/>
        </w:rPr>
        <w:t>Nákres:</w:t>
      </w:r>
    </w:p>
    <w:p w14:paraId="445AA8D6" w14:textId="5340FA6B" w:rsidR="00B70FF0" w:rsidRPr="00B70FF0" w:rsidRDefault="00B70FF0" w:rsidP="00B70FF0">
      <w:pPr>
        <w:pStyle w:val="Odsekzoznamu"/>
        <w:numPr>
          <w:ilvl w:val="0"/>
          <w:numId w:val="1"/>
        </w:numPr>
        <w:jc w:val="center"/>
        <w:rPr>
          <w:lang w:val="sk-SK"/>
        </w:rPr>
      </w:pP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E7117B" wp14:editId="235118DA">
                <wp:simplePos x="0" y="0"/>
                <wp:positionH relativeFrom="column">
                  <wp:posOffset>2722879</wp:posOffset>
                </wp:positionH>
                <wp:positionV relativeFrom="paragraph">
                  <wp:posOffset>1965010</wp:posOffset>
                </wp:positionV>
                <wp:extent cx="253526" cy="663416"/>
                <wp:effectExtent l="4763" t="0" r="18097" b="94298"/>
                <wp:wrapNone/>
                <wp:docPr id="2" name="Pravá zložená zátvork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3526" cy="663416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5E3D8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ravá zložená zátvorka 2" o:spid="_x0000_s1026" type="#_x0000_t88" style="position:absolute;margin-left:214.4pt;margin-top:154.75pt;width:19.95pt;height:52.2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" adj="688" strokecolor="black [3200]" strokeweight="1pt">
                <v:stroke joinstyle="miter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560919" wp14:editId="7675E573">
                <wp:simplePos x="0" y="0"/>
                <wp:positionH relativeFrom="column">
                  <wp:posOffset>3465828</wp:posOffset>
                </wp:positionH>
                <wp:positionV relativeFrom="paragraph">
                  <wp:posOffset>1974535</wp:posOffset>
                </wp:positionV>
                <wp:extent cx="263051" cy="711041"/>
                <wp:effectExtent l="4762" t="0" r="27623" b="103822"/>
                <wp:wrapNone/>
                <wp:docPr id="3" name="Pravá zložená zátvork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3051" cy="711041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0D5D0" id="Pravá zložená zátvorka 3" o:spid="_x0000_s1026" type="#_x0000_t88" style="position:absolute;margin-left:272.9pt;margin-top:155.5pt;width:20.7pt;height:56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" adj="666" strokecolor="black [3200]" strokeweight="1pt">
                <v:stroke joinstyle="miter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F0B103" wp14:editId="26B9ECA9">
                <wp:simplePos x="0" y="0"/>
                <wp:positionH relativeFrom="column">
                  <wp:posOffset>4194491</wp:posOffset>
                </wp:positionH>
                <wp:positionV relativeFrom="paragraph">
                  <wp:posOffset>1998347</wp:posOffset>
                </wp:positionV>
                <wp:extent cx="253526" cy="682466"/>
                <wp:effectExtent l="0" t="4762" r="27622" b="103823"/>
                <wp:wrapNone/>
                <wp:docPr id="4" name="Pravá zložená zátvork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3526" cy="682466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43979" id="Pravá zložená zátvorka 4" o:spid="_x0000_s1026" type="#_x0000_t88" style="position:absolute;margin-left:330.25pt;margin-top:157.35pt;width:19.95pt;height:53.7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" adj="669" strokecolor="black [3200]" strokeweight="1pt">
                <v:stroke joinstyle="miter"/>
              </v:shape>
            </w:pict>
          </mc:Fallback>
        </mc:AlternateContent>
      </w:r>
      <w:r w:rsidRPr="00B70FF0">
        <w:rPr>
          <w:lang w:val="sk-SK"/>
        </w:rPr>
        <w:drawing>
          <wp:inline distT="0" distB="0" distL="0" distR="0" wp14:anchorId="40D97CE9" wp14:editId="5D977BD1">
            <wp:extent cx="3502756" cy="3024188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984" cy="30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5B29" w14:textId="5E4B5530" w:rsidR="00B70FF0" w:rsidRDefault="00B70FF0" w:rsidP="00B70FF0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  <w:bCs/>
          <w:lang w:val="sk-SK"/>
        </w:rPr>
        <w:t xml:space="preserve">UTC </w:t>
      </w:r>
      <w:r>
        <w:rPr>
          <w:lang w:val="sk-SK"/>
        </w:rPr>
        <w:t>– Svetový čas, čas v pásme v okolí nultého poludníka</w:t>
      </w:r>
    </w:p>
    <w:p w14:paraId="0B1000CF" w14:textId="15E1CEFB" w:rsidR="00B70FF0" w:rsidRDefault="00B70FF0" w:rsidP="00B70FF0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Platí že, smetom na východ čas pribúda, smerom na západ čas ubúda</w:t>
      </w:r>
    </w:p>
    <w:p w14:paraId="12CE3772" w14:textId="2E7C8864" w:rsidR="00B70FF0" w:rsidRDefault="00B70FF0" w:rsidP="00B70FF0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  <w:bCs/>
          <w:lang w:val="sk-SK"/>
        </w:rPr>
        <w:t xml:space="preserve">Sezónny čas </w:t>
      </w:r>
      <w:r>
        <w:rPr>
          <w:lang w:val="sk-SK"/>
        </w:rPr>
        <w:t>– zmena času z letného na zimný a naopak</w:t>
      </w:r>
    </w:p>
    <w:p w14:paraId="720FE3FD" w14:textId="6654ED36" w:rsidR="00B70FF0" w:rsidRDefault="00B70FF0" w:rsidP="00B70FF0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  <w:bCs/>
          <w:lang w:val="sk-SK"/>
        </w:rPr>
        <w:t xml:space="preserve">Dátumová hranica </w:t>
      </w:r>
      <w:r>
        <w:rPr>
          <w:lang w:val="sk-SK"/>
        </w:rPr>
        <w:t xml:space="preserve">– prechádza </w:t>
      </w:r>
      <w:r>
        <w:rPr>
          <w:b/>
          <w:bCs/>
          <w:lang w:val="sk-SK"/>
        </w:rPr>
        <w:t xml:space="preserve">180° </w:t>
      </w:r>
      <w:r>
        <w:rPr>
          <w:lang w:val="sk-SK"/>
        </w:rPr>
        <w:t xml:space="preserve">poludníkom (hranica je </w:t>
      </w:r>
      <w:r>
        <w:rPr>
          <w:b/>
          <w:bCs/>
          <w:lang w:val="sk-SK"/>
        </w:rPr>
        <w:t xml:space="preserve">kľukatá </w:t>
      </w:r>
      <w:r>
        <w:rPr>
          <w:lang w:val="sk-SK"/>
        </w:rPr>
        <w:t>– vyhýba sa obývaným miestam)</w:t>
      </w:r>
    </w:p>
    <w:p w14:paraId="631D2C8C" w14:textId="716A4C80" w:rsidR="00B70FF0" w:rsidRDefault="00B70FF0" w:rsidP="00B70FF0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  <w:bCs/>
          <w:lang w:val="sk-SK"/>
        </w:rPr>
        <w:t>Dôsledky rotácie zeme</w:t>
      </w:r>
      <w:r w:rsidRPr="00B70FF0">
        <w:rPr>
          <w:lang w:val="sk-SK"/>
        </w:rPr>
        <w:t>:</w:t>
      </w:r>
    </w:p>
    <w:p w14:paraId="1605C47C" w14:textId="76FE4460" w:rsidR="00B70FF0" w:rsidRPr="00B70FF0" w:rsidRDefault="00B70FF0" w:rsidP="00B70FF0">
      <w:pPr>
        <w:pStyle w:val="Odsekzoznamu"/>
        <w:numPr>
          <w:ilvl w:val="1"/>
          <w:numId w:val="1"/>
        </w:numPr>
        <w:rPr>
          <w:lang w:val="sk-SK"/>
        </w:rPr>
      </w:pPr>
      <w:r>
        <w:rPr>
          <w:b/>
          <w:bCs/>
          <w:lang w:val="sk-SK"/>
        </w:rPr>
        <w:t> Striedanie dňa a noci</w:t>
      </w:r>
    </w:p>
    <w:p w14:paraId="68A6DC05" w14:textId="66166881" w:rsidR="00B70FF0" w:rsidRPr="00B70FF0" w:rsidRDefault="00B70FF0" w:rsidP="00B70FF0">
      <w:pPr>
        <w:pStyle w:val="Odsekzoznamu"/>
        <w:numPr>
          <w:ilvl w:val="1"/>
          <w:numId w:val="1"/>
        </w:numPr>
        <w:rPr>
          <w:lang w:val="sk-SK"/>
        </w:rPr>
      </w:pPr>
      <w:r>
        <w:rPr>
          <w:b/>
          <w:bCs/>
          <w:lang w:val="sk-SK"/>
        </w:rPr>
        <w:t> Rozdielny čas</w:t>
      </w:r>
    </w:p>
    <w:p w14:paraId="04B4004C" w14:textId="12C59E26" w:rsidR="00B70FF0" w:rsidRPr="00B70FF0" w:rsidRDefault="00B70FF0" w:rsidP="00B70FF0">
      <w:pPr>
        <w:pStyle w:val="Odsekzoznamu"/>
        <w:numPr>
          <w:ilvl w:val="1"/>
          <w:numId w:val="1"/>
        </w:numPr>
        <w:rPr>
          <w:lang w:val="sk-SK"/>
        </w:rPr>
      </w:pPr>
      <w:r>
        <w:rPr>
          <w:b/>
          <w:bCs/>
          <w:lang w:val="sk-SK"/>
        </w:rPr>
        <w:t xml:space="preserve"> Coriolisova sila </w:t>
      </w:r>
      <w:r>
        <w:rPr>
          <w:lang w:val="sk-SK"/>
        </w:rPr>
        <w:t>(rôzne body na Zemi majú rozdielnu rotačnú rýchlosť)</w:t>
      </w:r>
    </w:p>
    <w:sectPr w:rsidR="00B70FF0" w:rsidRPr="00B70FF0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16C"/>
    <w:rsid w:val="0014416C"/>
    <w:rsid w:val="00150E19"/>
    <w:rsid w:val="00205D9E"/>
    <w:rsid w:val="00465E9E"/>
    <w:rsid w:val="006A500F"/>
    <w:rsid w:val="008B1E62"/>
    <w:rsid w:val="00B70FF0"/>
    <w:rsid w:val="00D6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E71CA"/>
  <w15:chartTrackingRefBased/>
  <w15:docId w15:val="{EAD8E09C-6528-4F6D-BE50-6BE928411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21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dcterms:created xsi:type="dcterms:W3CDTF">2022-10-10T17:41:00Z</dcterms:created>
  <dcterms:modified xsi:type="dcterms:W3CDTF">2022-10-10T18:05:00Z</dcterms:modified>
</cp:coreProperties>
</file>