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A7B80" w14:textId="77777777" w:rsidR="003A5040" w:rsidRDefault="00E2053E" w:rsidP="001F40F2">
      <w:pPr>
        <w:pStyle w:val="Nzov"/>
        <w:jc w:val="center"/>
      </w:pPr>
      <w:r>
        <w:t>Dôležité dátumy</w:t>
      </w:r>
    </w:p>
    <w:p w14:paraId="69F0B6D0" w14:textId="77777777" w:rsidR="00B63465" w:rsidRDefault="00B63465" w:rsidP="00B63465"/>
    <w:p w14:paraId="52A2372F" w14:textId="4E2F5D3E" w:rsidR="00E2053E" w:rsidRPr="00C60B48" w:rsidRDefault="00E2053E" w:rsidP="00B63465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r w:rsidRPr="00C60B48">
        <w:rPr>
          <w:strike/>
          <w:color w:val="000000" w:themeColor="text1"/>
        </w:rPr>
        <w:t>1</w:t>
      </w:r>
      <w:r w:rsidR="009A2A18" w:rsidRPr="00C60B48">
        <w:rPr>
          <w:strike/>
          <w:color w:val="000000" w:themeColor="text1"/>
        </w:rPr>
        <w:t>9</w:t>
      </w:r>
      <w:r w:rsidRPr="00C60B48">
        <w:rPr>
          <w:strike/>
          <w:color w:val="000000" w:themeColor="text1"/>
        </w:rPr>
        <w:t xml:space="preserve">.9.2023 – </w:t>
      </w:r>
      <w:r w:rsidR="009A2A18" w:rsidRPr="00C60B48">
        <w:rPr>
          <w:strike/>
          <w:color w:val="000000" w:themeColor="text1"/>
        </w:rPr>
        <w:t xml:space="preserve">Slovíčka </w:t>
      </w:r>
      <w:r w:rsidRPr="00C60B48">
        <w:rPr>
          <w:strike/>
          <w:color w:val="000000" w:themeColor="text1"/>
        </w:rPr>
        <w:t xml:space="preserve">– RUJ – Slovná zásoba, lekcia 21  </w:t>
      </w:r>
    </w:p>
    <w:p w14:paraId="7745F240" w14:textId="10F23D05" w:rsidR="009A2A18" w:rsidRPr="00C60B48" w:rsidRDefault="009A2A18" w:rsidP="00B63465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r w:rsidRPr="00C60B48">
        <w:rPr>
          <w:strike/>
          <w:color w:val="000000" w:themeColor="text1"/>
        </w:rPr>
        <w:t>19.9.2023 – Písomka – ANJ – Členy (Articles)</w:t>
      </w:r>
    </w:p>
    <w:p w14:paraId="342BD5F3" w14:textId="77777777" w:rsidR="00B63465" w:rsidRDefault="00E2053E" w:rsidP="00B63465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r w:rsidRPr="00C60B48">
        <w:rPr>
          <w:strike/>
          <w:color w:val="000000" w:themeColor="text1"/>
        </w:rPr>
        <w:t>19.9.2023 – Ústne skúšanie – LIT - Periodizácia literárneho vývoja</w:t>
      </w:r>
    </w:p>
    <w:p w14:paraId="41FE9165" w14:textId="7E657091" w:rsidR="00C60B48" w:rsidRPr="00820032" w:rsidRDefault="00C60B48" w:rsidP="00C60B48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r w:rsidRPr="00820032">
        <w:rPr>
          <w:strike/>
          <w:color w:val="000000" w:themeColor="text1"/>
        </w:rPr>
        <w:t>21.9.2023 – Písomka – ANJ – Prídavné mená</w:t>
      </w:r>
    </w:p>
    <w:p w14:paraId="3BC8EE92" w14:textId="662F5C8E" w:rsidR="00C60B48" w:rsidRPr="0041554B" w:rsidRDefault="00C60B48" w:rsidP="00C60B48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r w:rsidRPr="0041554B">
        <w:rPr>
          <w:strike/>
          <w:color w:val="000000" w:themeColor="text1"/>
        </w:rPr>
        <w:t>22.9.2023 – Písomka – FYZ – Príklady z Kinematiky</w:t>
      </w:r>
    </w:p>
    <w:p w14:paraId="10BB96E2" w14:textId="77777777" w:rsidR="00E2053E" w:rsidRPr="0041554B" w:rsidRDefault="00E2053E" w:rsidP="00B63465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r w:rsidRPr="0041554B">
        <w:rPr>
          <w:strike/>
          <w:color w:val="000000" w:themeColor="text1"/>
        </w:rPr>
        <w:t>22.9.2023 – Písomka – LIT – Umenie, Estetika, literatúra ako druh umenia</w:t>
      </w:r>
    </w:p>
    <w:p w14:paraId="261C6579" w14:textId="0F07CB2C" w:rsidR="00935993" w:rsidRDefault="00935993" w:rsidP="00935993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r w:rsidRPr="00713D1B">
        <w:rPr>
          <w:strike/>
          <w:color w:val="000000" w:themeColor="text1"/>
        </w:rPr>
        <w:t>2</w:t>
      </w:r>
      <w:r w:rsidR="00F42008" w:rsidRPr="00713D1B">
        <w:rPr>
          <w:strike/>
          <w:color w:val="000000" w:themeColor="text1"/>
        </w:rPr>
        <w:t>7</w:t>
      </w:r>
      <w:r w:rsidRPr="00713D1B">
        <w:rPr>
          <w:strike/>
          <w:color w:val="000000" w:themeColor="text1"/>
        </w:rPr>
        <w:t>.9.2023 – Test</w:t>
      </w:r>
      <w:r w:rsidR="00755556" w:rsidRPr="00713D1B">
        <w:rPr>
          <w:strike/>
          <w:color w:val="000000" w:themeColor="text1"/>
        </w:rPr>
        <w:t xml:space="preserve"> </w:t>
      </w:r>
      <w:r w:rsidRPr="00713D1B">
        <w:rPr>
          <w:strike/>
          <w:color w:val="000000" w:themeColor="text1"/>
        </w:rPr>
        <w:t>– RUJ</w:t>
      </w:r>
      <w:r w:rsidR="004F28BE" w:rsidRPr="00713D1B">
        <w:rPr>
          <w:strike/>
          <w:color w:val="000000" w:themeColor="text1"/>
        </w:rPr>
        <w:t xml:space="preserve"> </w:t>
      </w:r>
      <w:r w:rsidRPr="00713D1B">
        <w:rPr>
          <w:strike/>
          <w:color w:val="000000" w:themeColor="text1"/>
        </w:rPr>
        <w:t>– 21. lekcia</w:t>
      </w:r>
    </w:p>
    <w:p w14:paraId="7B69271A" w14:textId="15AE9E33" w:rsidR="00BF1EAC" w:rsidRPr="00BF1EAC" w:rsidRDefault="00BF1EAC" w:rsidP="00BF1EAC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r w:rsidRPr="00713D1B">
        <w:rPr>
          <w:strike/>
          <w:color w:val="000000" w:themeColor="text1"/>
        </w:rPr>
        <w:t>2</w:t>
      </w:r>
      <w:r>
        <w:rPr>
          <w:strike/>
          <w:color w:val="000000" w:themeColor="text1"/>
        </w:rPr>
        <w:t>9</w:t>
      </w:r>
      <w:r w:rsidRPr="00713D1B">
        <w:rPr>
          <w:strike/>
          <w:color w:val="000000" w:themeColor="text1"/>
        </w:rPr>
        <w:t xml:space="preserve">.9.2023 – </w:t>
      </w:r>
      <w:r>
        <w:rPr>
          <w:strike/>
          <w:color w:val="000000" w:themeColor="text1"/>
        </w:rPr>
        <w:t xml:space="preserve">Písomka </w:t>
      </w:r>
      <w:r w:rsidRPr="00713D1B">
        <w:rPr>
          <w:strike/>
          <w:color w:val="000000" w:themeColor="text1"/>
        </w:rPr>
        <w:t xml:space="preserve">– </w:t>
      </w:r>
      <w:r>
        <w:rPr>
          <w:strike/>
          <w:color w:val="000000" w:themeColor="text1"/>
        </w:rPr>
        <w:t xml:space="preserve">ANJ </w:t>
      </w:r>
      <w:r w:rsidRPr="00713D1B">
        <w:rPr>
          <w:strike/>
          <w:color w:val="000000" w:themeColor="text1"/>
        </w:rPr>
        <w:t xml:space="preserve">– </w:t>
      </w:r>
      <w:r>
        <w:rPr>
          <w:strike/>
          <w:color w:val="000000" w:themeColor="text1"/>
        </w:rPr>
        <w:t>Noun formation</w:t>
      </w:r>
      <w:r w:rsidR="0009433C">
        <w:rPr>
          <w:strike/>
          <w:color w:val="000000" w:themeColor="text1"/>
        </w:rPr>
        <w:t xml:space="preserve"> – 1. Polovica</w:t>
      </w:r>
    </w:p>
    <w:p w14:paraId="07981A25" w14:textId="6D1B1B95" w:rsidR="00E2053E" w:rsidRPr="00014FAF" w:rsidRDefault="00E2053E" w:rsidP="00B63465">
      <w:pPr>
        <w:pStyle w:val="Odsekzoznamu"/>
        <w:numPr>
          <w:ilvl w:val="0"/>
          <w:numId w:val="1"/>
        </w:numPr>
        <w:rPr>
          <w:color w:val="FF0000"/>
        </w:rPr>
      </w:pPr>
      <w:r w:rsidRPr="00014FAF">
        <w:rPr>
          <w:color w:val="FF0000"/>
        </w:rPr>
        <w:t>30.9.2023 – Slovíčka – RUJ - Slovník A2 – Stravovanie</w:t>
      </w:r>
    </w:p>
    <w:p w14:paraId="77B3A388" w14:textId="2BE9991B" w:rsidR="00713D1B" w:rsidRPr="00014FAF" w:rsidRDefault="00713D1B" w:rsidP="00713D1B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r w:rsidRPr="00014FAF">
        <w:rPr>
          <w:strike/>
          <w:color w:val="000000" w:themeColor="text1"/>
        </w:rPr>
        <w:t>2.10.2023 – Mať vymyslenú tému prejavu – SJL</w:t>
      </w:r>
    </w:p>
    <w:p w14:paraId="24B38D3B" w14:textId="11370936" w:rsidR="00713D1B" w:rsidRDefault="00713D1B" w:rsidP="00713D1B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bookmarkStart w:id="0" w:name="_Hlk147954007"/>
      <w:r w:rsidRPr="00014FAF">
        <w:rPr>
          <w:strike/>
          <w:color w:val="000000" w:themeColor="text1"/>
        </w:rPr>
        <w:t>2.10.2023 – Slovíčka – ANJ –</w:t>
      </w:r>
      <w:r w:rsidR="00DA39CA" w:rsidRPr="00014FAF">
        <w:rPr>
          <w:strike/>
          <w:color w:val="000000" w:themeColor="text1"/>
        </w:rPr>
        <w:t xml:space="preserve"> F</w:t>
      </w:r>
      <w:r w:rsidRPr="00014FAF">
        <w:rPr>
          <w:strike/>
          <w:color w:val="000000" w:themeColor="text1"/>
        </w:rPr>
        <w:t>amily, strana 9 a</w:t>
      </w:r>
      <w:r w:rsidR="00014FAF">
        <w:rPr>
          <w:strike/>
          <w:color w:val="000000" w:themeColor="text1"/>
        </w:rPr>
        <w:t> </w:t>
      </w:r>
      <w:r w:rsidRPr="00014FAF">
        <w:rPr>
          <w:strike/>
          <w:color w:val="000000" w:themeColor="text1"/>
        </w:rPr>
        <w:t>13</w:t>
      </w:r>
    </w:p>
    <w:bookmarkEnd w:id="0"/>
    <w:p w14:paraId="6C12B499" w14:textId="021BEE5F" w:rsidR="00014FAF" w:rsidRDefault="00014FAF" w:rsidP="00014FAF">
      <w:pPr>
        <w:pStyle w:val="Odsekzoznamu"/>
        <w:numPr>
          <w:ilvl w:val="0"/>
          <w:numId w:val="1"/>
        </w:numPr>
        <w:rPr>
          <w:strike/>
        </w:rPr>
      </w:pPr>
      <w:r w:rsidRPr="002E1B3D">
        <w:rPr>
          <w:strike/>
        </w:rPr>
        <w:t>3.10.2023 – Písomka – ANJ – Noun formation – 2. Polovica</w:t>
      </w:r>
    </w:p>
    <w:p w14:paraId="04982A3A" w14:textId="33C9DB90" w:rsidR="00491072" w:rsidRPr="00491072" w:rsidRDefault="00491072" w:rsidP="00491072">
      <w:pPr>
        <w:pStyle w:val="Odsekzoznamu"/>
        <w:numPr>
          <w:ilvl w:val="0"/>
          <w:numId w:val="1"/>
        </w:numPr>
        <w:rPr>
          <w:strike/>
        </w:rPr>
      </w:pPr>
      <w:r w:rsidRPr="002E1B3D">
        <w:rPr>
          <w:strike/>
        </w:rPr>
        <w:t xml:space="preserve">3.10.2023 – Písomka – </w:t>
      </w:r>
      <w:r>
        <w:rPr>
          <w:strike/>
        </w:rPr>
        <w:t>FYZ</w:t>
      </w:r>
      <w:r w:rsidRPr="002E1B3D">
        <w:rPr>
          <w:strike/>
        </w:rPr>
        <w:t xml:space="preserve"> – </w:t>
      </w:r>
      <w:r w:rsidRPr="00491072">
        <w:rPr>
          <w:strike/>
        </w:rPr>
        <w:t>Dynamika + Práca a výkon</w:t>
      </w:r>
    </w:p>
    <w:p w14:paraId="4634A0D1" w14:textId="4388AA0D" w:rsidR="007A75B8" w:rsidRPr="000C62C8" w:rsidRDefault="007A75B8" w:rsidP="007A75B8">
      <w:pPr>
        <w:pStyle w:val="Odsekzoznamu"/>
        <w:numPr>
          <w:ilvl w:val="0"/>
          <w:numId w:val="1"/>
        </w:numPr>
        <w:rPr>
          <w:strike/>
        </w:rPr>
      </w:pPr>
      <w:r w:rsidRPr="000C62C8">
        <w:rPr>
          <w:strike/>
        </w:rPr>
        <w:t>5.10.2023 – SJL – Spracovať úvod rečníckeho prejavu + osnovu jadra v bodoch</w:t>
      </w:r>
    </w:p>
    <w:p w14:paraId="68441E6E" w14:textId="2F7F6AE5" w:rsidR="0095527E" w:rsidRPr="00EE3BC3" w:rsidRDefault="0095527E" w:rsidP="0095527E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r w:rsidRPr="00EE3BC3">
        <w:rPr>
          <w:strike/>
          <w:color w:val="000000" w:themeColor="text1"/>
        </w:rPr>
        <w:t xml:space="preserve">6.10.2023 – Písomka – LIT – Lit. Druhy + lit. </w:t>
      </w:r>
      <w:r w:rsidR="007A75B8" w:rsidRPr="00EE3BC3">
        <w:rPr>
          <w:strike/>
          <w:color w:val="000000" w:themeColor="text1"/>
        </w:rPr>
        <w:t>Ž</w:t>
      </w:r>
      <w:r w:rsidRPr="00EE3BC3">
        <w:rPr>
          <w:strike/>
          <w:color w:val="000000" w:themeColor="text1"/>
        </w:rPr>
        <w:t>ánre</w:t>
      </w:r>
    </w:p>
    <w:p w14:paraId="37020C68" w14:textId="58A557C5" w:rsidR="00491072" w:rsidRDefault="00491072" w:rsidP="00491072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r w:rsidRPr="00EE3BC3">
        <w:rPr>
          <w:strike/>
          <w:color w:val="000000" w:themeColor="text1"/>
        </w:rPr>
        <w:t>6.10.2023 – Písomka – FYZ – Príklady Dynamika + Práca a</w:t>
      </w:r>
      <w:r w:rsidR="00EE3BC3">
        <w:rPr>
          <w:strike/>
          <w:color w:val="000000" w:themeColor="text1"/>
        </w:rPr>
        <w:t> </w:t>
      </w:r>
      <w:r w:rsidRPr="00EE3BC3">
        <w:rPr>
          <w:strike/>
          <w:color w:val="000000" w:themeColor="text1"/>
        </w:rPr>
        <w:t>výkon</w:t>
      </w:r>
    </w:p>
    <w:p w14:paraId="0FC2E260" w14:textId="54863F77" w:rsidR="00EE3BC3" w:rsidRPr="00CA64DB" w:rsidRDefault="00EE3BC3" w:rsidP="00EE3BC3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r w:rsidRPr="00CA64DB">
        <w:rPr>
          <w:strike/>
          <w:color w:val="000000" w:themeColor="text1"/>
        </w:rPr>
        <w:t>9.10.2023 – ANJ – Vypracované body 1, 2, 4, 5 Culture and Art</w:t>
      </w:r>
    </w:p>
    <w:p w14:paraId="4C678638" w14:textId="2DBC3CBF" w:rsidR="007A75B8" w:rsidRPr="00CA64DB" w:rsidRDefault="007A75B8" w:rsidP="007A75B8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r w:rsidRPr="00CA64DB">
        <w:rPr>
          <w:strike/>
          <w:color w:val="000000" w:themeColor="text1"/>
        </w:rPr>
        <w:t>9.10.2023 – SJL – Jadro a záver rečníckeho prejavu</w:t>
      </w:r>
    </w:p>
    <w:p w14:paraId="410D2386" w14:textId="12D520AC" w:rsidR="007A75B8" w:rsidRDefault="007A75B8" w:rsidP="007A75B8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r w:rsidRPr="00CA64DB">
        <w:rPr>
          <w:strike/>
          <w:color w:val="000000" w:themeColor="text1"/>
        </w:rPr>
        <w:t xml:space="preserve">9.10.2023 – Písomka – SJL – Rečnícky štýl a jeho žánre </w:t>
      </w:r>
    </w:p>
    <w:p w14:paraId="01F3F63C" w14:textId="0856D494" w:rsidR="004C64F9" w:rsidRPr="004C64F9" w:rsidRDefault="004C64F9" w:rsidP="004C64F9">
      <w:pPr>
        <w:pStyle w:val="Odsekzoznamu"/>
        <w:numPr>
          <w:ilvl w:val="0"/>
          <w:numId w:val="1"/>
        </w:numPr>
        <w:rPr>
          <w:strike/>
          <w:color w:val="FF0000"/>
        </w:rPr>
      </w:pPr>
      <w:r w:rsidRPr="004C64F9">
        <w:rPr>
          <w:strike/>
          <w:color w:val="000000" w:themeColor="text1"/>
        </w:rPr>
        <w:t>11.10.2023 – Prečítať – LIT – str. 46 – 47 čítanka 1</w:t>
      </w:r>
    </w:p>
    <w:p w14:paraId="0409CA46" w14:textId="5CCB4602" w:rsidR="000D5D2A" w:rsidRPr="004C64F9" w:rsidRDefault="000D5D2A" w:rsidP="000D5D2A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r w:rsidRPr="004C64F9">
        <w:rPr>
          <w:strike/>
          <w:color w:val="000000" w:themeColor="text1"/>
        </w:rPr>
        <w:t>10.10.2023 – Písomka – ANJ – Slovotvorba prídavných mien (učebnica gramatiky str. 60 - 67)</w:t>
      </w:r>
    </w:p>
    <w:p w14:paraId="5CDED8E3" w14:textId="72A922C8" w:rsidR="00554B1A" w:rsidRPr="00F67DF9" w:rsidRDefault="00554B1A" w:rsidP="00554B1A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r w:rsidRPr="00F67DF9">
        <w:rPr>
          <w:strike/>
          <w:color w:val="000000" w:themeColor="text1"/>
        </w:rPr>
        <w:t>13.10.2023 – Písomka – LIT – Periodizácia, umenie a estetika, literárne druhy a</w:t>
      </w:r>
      <w:r w:rsidR="004B557B" w:rsidRPr="00F67DF9">
        <w:rPr>
          <w:strike/>
          <w:color w:val="000000" w:themeColor="text1"/>
        </w:rPr>
        <w:t> </w:t>
      </w:r>
      <w:r w:rsidRPr="00F67DF9">
        <w:rPr>
          <w:strike/>
          <w:color w:val="000000" w:themeColor="text1"/>
        </w:rPr>
        <w:t>žánre</w:t>
      </w:r>
    </w:p>
    <w:p w14:paraId="15396819" w14:textId="033FA2B8" w:rsidR="00F67DF9" w:rsidRPr="009F4C66" w:rsidRDefault="004C64F9" w:rsidP="00F67DF9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r w:rsidRPr="009F4C66">
        <w:rPr>
          <w:strike/>
          <w:color w:val="000000" w:themeColor="text1"/>
        </w:rPr>
        <w:t xml:space="preserve">16.10.2023 – Projekt – RUJ – doniesť veci na projekt o elektrických spotrebičoch </w:t>
      </w:r>
    </w:p>
    <w:p w14:paraId="5A0A8BD0" w14:textId="2B8D6D07" w:rsidR="00F67DF9" w:rsidRPr="009F4C66" w:rsidRDefault="00F67DF9" w:rsidP="00F67DF9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r w:rsidRPr="009F4C66">
        <w:rPr>
          <w:strike/>
          <w:color w:val="000000" w:themeColor="text1"/>
        </w:rPr>
        <w:t>16.10.2023 – Rečnícky prejav – SJL</w:t>
      </w:r>
    </w:p>
    <w:p w14:paraId="59225306" w14:textId="495C9B04" w:rsidR="004C64F9" w:rsidRDefault="004C64F9" w:rsidP="004C64F9">
      <w:pPr>
        <w:pStyle w:val="Odsekzoznamu"/>
        <w:numPr>
          <w:ilvl w:val="0"/>
          <w:numId w:val="1"/>
        </w:numPr>
        <w:rPr>
          <w:strike/>
          <w:color w:val="000000" w:themeColor="text1"/>
        </w:rPr>
      </w:pPr>
      <w:r w:rsidRPr="009F4C66">
        <w:rPr>
          <w:strike/>
          <w:color w:val="000000" w:themeColor="text1"/>
        </w:rPr>
        <w:t>16.10.2023 – Slovíčka – ANJ – Culture and art, strana 24 a</w:t>
      </w:r>
      <w:r w:rsidR="009F4C66">
        <w:rPr>
          <w:strike/>
          <w:color w:val="000000" w:themeColor="text1"/>
        </w:rPr>
        <w:t> </w:t>
      </w:r>
      <w:r w:rsidRPr="009F4C66">
        <w:rPr>
          <w:strike/>
          <w:color w:val="000000" w:themeColor="text1"/>
        </w:rPr>
        <w:t>28</w:t>
      </w:r>
    </w:p>
    <w:p w14:paraId="75D5C505" w14:textId="2DD33605" w:rsidR="009F4C66" w:rsidRPr="009F4C66" w:rsidRDefault="009F4C66" w:rsidP="009F4C66">
      <w:pPr>
        <w:pStyle w:val="Odsekzoznamu"/>
        <w:numPr>
          <w:ilvl w:val="0"/>
          <w:numId w:val="1"/>
        </w:numPr>
        <w:rPr>
          <w:color w:val="FF0000"/>
        </w:rPr>
      </w:pPr>
      <w:r w:rsidRPr="009F4C66">
        <w:rPr>
          <w:color w:val="FF0000"/>
        </w:rPr>
        <w:t>1</w:t>
      </w:r>
      <w:r w:rsidRPr="009F4C66">
        <w:rPr>
          <w:color w:val="FF0000"/>
        </w:rPr>
        <w:t>8</w:t>
      </w:r>
      <w:r w:rsidRPr="009F4C66">
        <w:rPr>
          <w:color w:val="FF0000"/>
        </w:rPr>
        <w:t xml:space="preserve">.10.2023 – ANJ – </w:t>
      </w:r>
      <w:r w:rsidRPr="009F4C66">
        <w:rPr>
          <w:color w:val="FF0000"/>
        </w:rPr>
        <w:t>Mať vypracované všetky body Culture and Art, aj roleplay</w:t>
      </w:r>
    </w:p>
    <w:p w14:paraId="6F8F4570" w14:textId="2D6194C4" w:rsidR="009F4C66" w:rsidRDefault="009F4C66" w:rsidP="009F4C66">
      <w:pPr>
        <w:pStyle w:val="Odsekzoznamu"/>
        <w:numPr>
          <w:ilvl w:val="0"/>
          <w:numId w:val="1"/>
        </w:numPr>
        <w:rPr>
          <w:color w:val="000000" w:themeColor="text1"/>
        </w:rPr>
      </w:pPr>
      <w:r w:rsidRPr="009F4C66">
        <w:rPr>
          <w:color w:val="000000" w:themeColor="text1"/>
        </w:rPr>
        <w:t>1</w:t>
      </w:r>
      <w:r>
        <w:rPr>
          <w:color w:val="000000" w:themeColor="text1"/>
        </w:rPr>
        <w:t>9</w:t>
      </w:r>
      <w:r w:rsidRPr="009F4C66">
        <w:rPr>
          <w:color w:val="000000" w:themeColor="text1"/>
        </w:rPr>
        <w:t xml:space="preserve">.10.2023 – </w:t>
      </w:r>
      <w:r>
        <w:rPr>
          <w:color w:val="000000" w:themeColor="text1"/>
        </w:rPr>
        <w:t xml:space="preserve">SJL </w:t>
      </w:r>
      <w:r w:rsidRPr="009F4C66">
        <w:rPr>
          <w:color w:val="000000" w:themeColor="text1"/>
        </w:rPr>
        <w:t>– Mať vypracovan</w:t>
      </w:r>
      <w:r>
        <w:rPr>
          <w:color w:val="000000" w:themeColor="text1"/>
        </w:rPr>
        <w:t>ú maturitu</w:t>
      </w:r>
    </w:p>
    <w:p w14:paraId="1AB53C38" w14:textId="6FAE062B" w:rsidR="009F4C66" w:rsidRPr="009F4C66" w:rsidRDefault="009F4C66" w:rsidP="009F4C66">
      <w:pPr>
        <w:pStyle w:val="Odsekzoznamu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24</w:t>
      </w:r>
      <w:r w:rsidRPr="009F4C66">
        <w:rPr>
          <w:color w:val="000000" w:themeColor="text1"/>
        </w:rPr>
        <w:t xml:space="preserve">.10.2023 – </w:t>
      </w:r>
      <w:r>
        <w:rPr>
          <w:color w:val="000000" w:themeColor="text1"/>
        </w:rPr>
        <w:t>Písomka – LIT</w:t>
      </w:r>
      <w:r>
        <w:rPr>
          <w:color w:val="000000" w:themeColor="text1"/>
        </w:rPr>
        <w:t xml:space="preserve"> </w:t>
      </w:r>
      <w:r w:rsidRPr="009F4C66">
        <w:rPr>
          <w:color w:val="000000" w:themeColor="text1"/>
        </w:rPr>
        <w:t xml:space="preserve">– </w:t>
      </w:r>
      <w:r>
        <w:rPr>
          <w:color w:val="000000" w:themeColor="text1"/>
        </w:rPr>
        <w:t>Staroveká literatúra</w:t>
      </w:r>
    </w:p>
    <w:p w14:paraId="712FC033" w14:textId="016F9D34" w:rsidR="00E2053E" w:rsidRPr="00E2053E" w:rsidRDefault="00E2053E" w:rsidP="00E2053E">
      <w:pPr>
        <w:pStyle w:val="Odsekzoznamu"/>
        <w:numPr>
          <w:ilvl w:val="0"/>
          <w:numId w:val="1"/>
        </w:numPr>
        <w:rPr>
          <w:color w:val="FF0000"/>
        </w:rPr>
      </w:pPr>
      <w:r>
        <w:rPr>
          <w:color w:val="000000" w:themeColor="text1"/>
        </w:rPr>
        <w:t>31.10.2023 – Slovíčka – RUJ - Slovník A2 – Mult</w:t>
      </w:r>
      <w:r w:rsidR="00CD0F06">
        <w:rPr>
          <w:color w:val="000000" w:themeColor="text1"/>
        </w:rPr>
        <w:t>i</w:t>
      </w:r>
    </w:p>
    <w:p w14:paraId="4FED5EA9" w14:textId="31EE8EEF" w:rsidR="00E2053E" w:rsidRPr="00E2053E" w:rsidRDefault="00E2053E" w:rsidP="00E2053E">
      <w:pPr>
        <w:pStyle w:val="Odsekzoznamu"/>
        <w:numPr>
          <w:ilvl w:val="0"/>
          <w:numId w:val="1"/>
        </w:numPr>
        <w:rPr>
          <w:color w:val="FF0000"/>
        </w:rPr>
      </w:pPr>
      <w:r>
        <w:rPr>
          <w:color w:val="000000" w:themeColor="text1"/>
        </w:rPr>
        <w:t>30.11.2023 – Slovíčka – RUJ - Slovník A2 – Obliekanie</w:t>
      </w:r>
    </w:p>
    <w:p w14:paraId="6055563B" w14:textId="27EE45C3" w:rsidR="00E2053E" w:rsidRPr="00E2053E" w:rsidRDefault="00E2053E" w:rsidP="00E2053E">
      <w:pPr>
        <w:pStyle w:val="Odsekzoznamu"/>
        <w:numPr>
          <w:ilvl w:val="0"/>
          <w:numId w:val="1"/>
        </w:numPr>
        <w:rPr>
          <w:color w:val="FF0000"/>
        </w:rPr>
      </w:pPr>
      <w:r>
        <w:rPr>
          <w:color w:val="000000" w:themeColor="text1"/>
        </w:rPr>
        <w:t xml:space="preserve">31.12.2023 – Slovíčka – RUJ - Slovník A2 – </w:t>
      </w:r>
      <w:r w:rsidR="006F2BAD">
        <w:rPr>
          <w:color w:val="000000" w:themeColor="text1"/>
        </w:rPr>
        <w:t>Šport</w:t>
      </w:r>
    </w:p>
    <w:p w14:paraId="44D9F14C" w14:textId="7AF70E22" w:rsidR="00E2053E" w:rsidRPr="00E2053E" w:rsidRDefault="00E2053E" w:rsidP="00E2053E">
      <w:pPr>
        <w:pStyle w:val="Odsekzoznamu"/>
        <w:numPr>
          <w:ilvl w:val="0"/>
          <w:numId w:val="1"/>
        </w:numPr>
        <w:rPr>
          <w:color w:val="FF0000"/>
        </w:rPr>
      </w:pPr>
      <w:r>
        <w:rPr>
          <w:color w:val="000000" w:themeColor="text1"/>
        </w:rPr>
        <w:t xml:space="preserve">31.1.2024 – Slovíčka – RUJ - Slovník A2 – </w:t>
      </w:r>
      <w:r w:rsidR="006F2BAD">
        <w:rPr>
          <w:color w:val="000000" w:themeColor="text1"/>
        </w:rPr>
        <w:t>Obchod</w:t>
      </w:r>
    </w:p>
    <w:p w14:paraId="780ABE9B" w14:textId="72E63110" w:rsidR="00E2053E" w:rsidRPr="00E2053E" w:rsidRDefault="00E2053E" w:rsidP="00E2053E">
      <w:pPr>
        <w:pStyle w:val="Odsekzoznamu"/>
        <w:numPr>
          <w:ilvl w:val="0"/>
          <w:numId w:val="1"/>
        </w:numPr>
        <w:rPr>
          <w:color w:val="FF0000"/>
        </w:rPr>
      </w:pPr>
      <w:r>
        <w:rPr>
          <w:color w:val="000000" w:themeColor="text1"/>
        </w:rPr>
        <w:t xml:space="preserve">28.2.2024 – Slovíčka – RUJ - Slovník A2 – </w:t>
      </w:r>
      <w:r w:rsidR="006F2BAD">
        <w:rPr>
          <w:color w:val="000000" w:themeColor="text1"/>
        </w:rPr>
        <w:t>Krajiny</w:t>
      </w:r>
    </w:p>
    <w:p w14:paraId="4F3F43E2" w14:textId="77777777" w:rsidR="00E2053E" w:rsidRPr="00E2053E" w:rsidRDefault="00E2053E" w:rsidP="00E2053E">
      <w:pPr>
        <w:rPr>
          <w:color w:val="FF0000"/>
        </w:rPr>
      </w:pPr>
    </w:p>
    <w:sectPr w:rsidR="00E2053E" w:rsidRPr="00E2053E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E592B17A"/>
    <w:lvl w:ilvl="0" w:tplc="3CE693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876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3E"/>
    <w:rsid w:val="00014FAF"/>
    <w:rsid w:val="00060762"/>
    <w:rsid w:val="0007690C"/>
    <w:rsid w:val="0009433C"/>
    <w:rsid w:val="000C62C8"/>
    <w:rsid w:val="000D5D2A"/>
    <w:rsid w:val="001F40F2"/>
    <w:rsid w:val="002E1B3D"/>
    <w:rsid w:val="003A5040"/>
    <w:rsid w:val="0041554B"/>
    <w:rsid w:val="00491072"/>
    <w:rsid w:val="004B557B"/>
    <w:rsid w:val="004C64F9"/>
    <w:rsid w:val="004F28BE"/>
    <w:rsid w:val="00554B1A"/>
    <w:rsid w:val="006F2BAD"/>
    <w:rsid w:val="00713D1B"/>
    <w:rsid w:val="00755556"/>
    <w:rsid w:val="007A75B8"/>
    <w:rsid w:val="00820032"/>
    <w:rsid w:val="00935993"/>
    <w:rsid w:val="0095527E"/>
    <w:rsid w:val="009A2A18"/>
    <w:rsid w:val="009F4C66"/>
    <w:rsid w:val="00B63465"/>
    <w:rsid w:val="00BF1EAC"/>
    <w:rsid w:val="00C60B48"/>
    <w:rsid w:val="00C63554"/>
    <w:rsid w:val="00CA64DB"/>
    <w:rsid w:val="00CD0F06"/>
    <w:rsid w:val="00DA39CA"/>
    <w:rsid w:val="00E2053E"/>
    <w:rsid w:val="00EA72D6"/>
    <w:rsid w:val="00EE3BC3"/>
    <w:rsid w:val="00F42008"/>
    <w:rsid w:val="00F6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C87CF"/>
  <w15:chartTrackingRefBased/>
  <w15:docId w15:val="{FBDB9B41-4B12-4D10-B692-437519A8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38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31</cp:revision>
  <dcterms:created xsi:type="dcterms:W3CDTF">2023-09-17T13:18:00Z</dcterms:created>
  <dcterms:modified xsi:type="dcterms:W3CDTF">2023-10-16T13:32:00Z</dcterms:modified>
</cp:coreProperties>
</file>