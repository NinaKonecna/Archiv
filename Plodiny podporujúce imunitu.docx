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9A63" w14:textId="79EF4F6E" w:rsidR="003A5040" w:rsidRPr="0053385C" w:rsidRDefault="00FE0B41" w:rsidP="001F40F2">
      <w:pPr>
        <w:pStyle w:val="Nzov"/>
        <w:jc w:val="center"/>
      </w:pPr>
      <w:r w:rsidRPr="0053385C">
        <w:t>Plodiny podporujúce imunitu</w:t>
      </w:r>
    </w:p>
    <w:p w14:paraId="21967F57" w14:textId="77777777" w:rsidR="00B63465" w:rsidRPr="0053385C" w:rsidRDefault="00B63465" w:rsidP="00B63465"/>
    <w:p w14:paraId="259FE900" w14:textId="5E6322EC" w:rsidR="00B63465" w:rsidRPr="0053385C" w:rsidRDefault="004A276F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53385C">
        <w:rPr>
          <w:b/>
          <w:bCs/>
        </w:rPr>
        <w:t xml:space="preserve">Brokolica </w:t>
      </w:r>
      <w:r w:rsidRPr="0053385C">
        <w:t>– vysoký obsah vitamínu C (2x viac ako pomaranč)</w:t>
      </w:r>
    </w:p>
    <w:p w14:paraId="526C5046" w14:textId="690BD159" w:rsidR="004A276F" w:rsidRPr="0053385C" w:rsidRDefault="004A276F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53385C">
        <w:rPr>
          <w:b/>
          <w:bCs/>
        </w:rPr>
        <w:t xml:space="preserve">Cesnak </w:t>
      </w:r>
      <w:r w:rsidRPr="0053385C">
        <w:t>– upravuje hladinu cholesterolu a tukov, znižuje krvný tlak, protizápalové a antibakteriálne účinky</w:t>
      </w:r>
    </w:p>
    <w:p w14:paraId="77AAC3BB" w14:textId="59F7A6B6" w:rsidR="004A276F" w:rsidRPr="0053385C" w:rsidRDefault="004A276F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53385C">
        <w:rPr>
          <w:b/>
          <w:bCs/>
        </w:rPr>
        <w:t>Červená paprika</w:t>
      </w:r>
      <w:r w:rsidRPr="0053385C">
        <w:t xml:space="preserve"> – najmä vitamín C</w:t>
      </w:r>
    </w:p>
    <w:p w14:paraId="40F67AD2" w14:textId="06DCC32B" w:rsidR="004A276F" w:rsidRPr="0053385C" w:rsidRDefault="004A276F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53385C">
        <w:rPr>
          <w:b/>
          <w:bCs/>
        </w:rPr>
        <w:t xml:space="preserve">Fazuľa </w:t>
      </w:r>
      <w:r w:rsidRPr="0053385C">
        <w:t>– Horčík (Mg) + Antioxidant</w:t>
      </w:r>
    </w:p>
    <w:p w14:paraId="2530D85C" w14:textId="76DD21A4" w:rsidR="004A276F" w:rsidRPr="0053385C" w:rsidRDefault="004A276F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53385C">
        <w:rPr>
          <w:b/>
          <w:bCs/>
        </w:rPr>
        <w:t xml:space="preserve">Grapefruit </w:t>
      </w:r>
      <w:r w:rsidRPr="0053385C">
        <w:t>– posilňuje imunitný systém a podporuje trávenie</w:t>
      </w:r>
    </w:p>
    <w:p w14:paraId="79E06BEE" w14:textId="4FA006E2" w:rsidR="004A276F" w:rsidRPr="0053385C" w:rsidRDefault="004A276F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53385C">
        <w:rPr>
          <w:b/>
          <w:bCs/>
        </w:rPr>
        <w:t xml:space="preserve">Hrozienka </w:t>
      </w:r>
      <w:r w:rsidRPr="0053385C">
        <w:t>– rýchly zdroj energie, zdravšie maškrta</w:t>
      </w:r>
    </w:p>
    <w:p w14:paraId="10CFF8E9" w14:textId="7E41D29F" w:rsidR="004A276F" w:rsidRPr="0053385C" w:rsidRDefault="004A276F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53385C">
        <w:rPr>
          <w:b/>
          <w:bCs/>
        </w:rPr>
        <w:t xml:space="preserve">Jablko </w:t>
      </w:r>
      <w:r w:rsidRPr="0053385C">
        <w:t>– antioxidant (odbúrava karcinogény), pôsobí protizápalovo, posilňuje imunitný systém</w:t>
      </w:r>
    </w:p>
    <w:p w14:paraId="586569FD" w14:textId="56029885" w:rsidR="004A276F" w:rsidRPr="0053385C" w:rsidRDefault="004A276F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53385C">
        <w:rPr>
          <w:b/>
          <w:bCs/>
        </w:rPr>
        <w:t xml:space="preserve">Ryby </w:t>
      </w:r>
      <w:r w:rsidRPr="0053385C">
        <w:t>– vitamíny skupiny B, zdroj omega-3-mastných kyselín, zlepšuje pamäť</w:t>
      </w:r>
    </w:p>
    <w:p w14:paraId="300C2EC4" w14:textId="2743B846" w:rsidR="004A276F" w:rsidRPr="0053385C" w:rsidRDefault="004A276F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53385C">
        <w:rPr>
          <w:b/>
          <w:bCs/>
        </w:rPr>
        <w:t xml:space="preserve">Kyslá kapusta </w:t>
      </w:r>
      <w:r w:rsidRPr="0053385C">
        <w:t>– zlepšuje obranyschopnosť organizmu, priaznivý očisťujúci účinok</w:t>
      </w:r>
    </w:p>
    <w:p w14:paraId="03EF8235" w14:textId="0C333D9A" w:rsidR="004A276F" w:rsidRPr="0053385C" w:rsidRDefault="0053385C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53385C">
        <w:rPr>
          <w:b/>
          <w:bCs/>
        </w:rPr>
        <w:t>Zelený</w:t>
      </w:r>
      <w:r w:rsidR="004A276F" w:rsidRPr="0053385C">
        <w:rPr>
          <w:b/>
          <w:bCs/>
        </w:rPr>
        <w:t xml:space="preserve"> čaj</w:t>
      </w:r>
      <w:r w:rsidRPr="0053385C">
        <w:rPr>
          <w:b/>
          <w:bCs/>
        </w:rPr>
        <w:t xml:space="preserve"> </w:t>
      </w:r>
      <w:r>
        <w:t>– prevencia pred cievnymi ochoreniami</w:t>
      </w:r>
    </w:p>
    <w:p w14:paraId="114B4BE7" w14:textId="64ED6F1A" w:rsidR="0053385C" w:rsidRPr="0053385C" w:rsidRDefault="0053385C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Škorica </w:t>
      </w:r>
      <w:r>
        <w:t>– pôsobí pri prechladnutí</w:t>
      </w:r>
    </w:p>
    <w:p w14:paraId="4B921664" w14:textId="2F42DDAE" w:rsidR="0053385C" w:rsidRPr="0053385C" w:rsidRDefault="0053385C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Šípky </w:t>
      </w:r>
      <w:r>
        <w:t>– posilňuje imunitný systém kvôli vitamínu C</w:t>
      </w:r>
    </w:p>
    <w:p w14:paraId="18857F5E" w14:textId="22A55CD1" w:rsidR="0053385C" w:rsidRPr="0053385C" w:rsidRDefault="0053385C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Morčacie mäso </w:t>
      </w:r>
      <w:r>
        <w:t>– Fe, Zn, Ca</w:t>
      </w:r>
    </w:p>
    <w:sectPr w:rsidR="0053385C" w:rsidRPr="0053385C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1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41"/>
    <w:rsid w:val="001F40F2"/>
    <w:rsid w:val="003A5040"/>
    <w:rsid w:val="004A276F"/>
    <w:rsid w:val="0053385C"/>
    <w:rsid w:val="00B63465"/>
    <w:rsid w:val="00C63554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375A"/>
  <w15:chartTrackingRefBased/>
  <w15:docId w15:val="{C35B2C8C-9E9F-40C3-9BAE-28D2936E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2023-04-23T17:22:00Z</dcterms:created>
  <dcterms:modified xsi:type="dcterms:W3CDTF">2023-04-23T17:28:00Z</dcterms:modified>
</cp:coreProperties>
</file>