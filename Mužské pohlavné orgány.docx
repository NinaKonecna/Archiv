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2AA8" w14:textId="10EF3AFC" w:rsidR="003A5040" w:rsidRDefault="00D051DE" w:rsidP="001F40F2">
      <w:pPr>
        <w:pStyle w:val="Nzov"/>
        <w:jc w:val="center"/>
      </w:pPr>
      <w:r>
        <w:t>Mužské pohlavné orgány</w:t>
      </w:r>
    </w:p>
    <w:p w14:paraId="0BDE5F81" w14:textId="77777777" w:rsidR="00B63465" w:rsidRDefault="00B63465" w:rsidP="00B63465"/>
    <w:p w14:paraId="6D027DB3" w14:textId="2D87D8A1" w:rsidR="00B63465" w:rsidRDefault="00D051DE" w:rsidP="00B63465">
      <w:pPr>
        <w:pStyle w:val="Odsekzoznamu"/>
        <w:numPr>
          <w:ilvl w:val="0"/>
          <w:numId w:val="1"/>
        </w:numPr>
      </w:pPr>
      <w:r w:rsidRPr="00D051DE">
        <w:rPr>
          <w:b/>
          <w:bCs/>
        </w:rPr>
        <w:t>Funkcia</w:t>
      </w:r>
      <w:r>
        <w:t>:</w:t>
      </w:r>
    </w:p>
    <w:p w14:paraId="27770A2C" w14:textId="5F4A47ED" w:rsidR="00D051DE" w:rsidRDefault="00D051DE" w:rsidP="00D051DE">
      <w:pPr>
        <w:pStyle w:val="Odsekzoznamu"/>
        <w:numPr>
          <w:ilvl w:val="1"/>
          <w:numId w:val="1"/>
        </w:numPr>
      </w:pPr>
      <w:r>
        <w:t> Tvorba mužských pohlavných buniek (spermii) a hormónov</w:t>
      </w:r>
    </w:p>
    <w:p w14:paraId="7DF53B2F" w14:textId="3EF3E8D2" w:rsidR="00D051DE" w:rsidRDefault="00D051DE" w:rsidP="00D051DE">
      <w:pPr>
        <w:pStyle w:val="Odsekzoznamu"/>
        <w:numPr>
          <w:ilvl w:val="1"/>
          <w:numId w:val="1"/>
        </w:numPr>
      </w:pPr>
      <w:r>
        <w:t> Transport spermii</w:t>
      </w:r>
    </w:p>
    <w:p w14:paraId="26C76E29" w14:textId="64FFEBAA" w:rsidR="00D051DE" w:rsidRDefault="00D051DE" w:rsidP="00D051DE">
      <w:pPr>
        <w:pStyle w:val="Odsekzoznamu"/>
        <w:numPr>
          <w:ilvl w:val="1"/>
          <w:numId w:val="1"/>
        </w:numPr>
      </w:pPr>
      <w:r>
        <w:t> Pohlavné spojenie</w:t>
      </w:r>
    </w:p>
    <w:p w14:paraId="3EAA5CE5" w14:textId="09A32C02" w:rsidR="00D051DE" w:rsidRDefault="00D051DE" w:rsidP="00D051DE">
      <w:pPr>
        <w:pStyle w:val="Odsekzoznamu"/>
        <w:numPr>
          <w:ilvl w:val="1"/>
          <w:numId w:val="1"/>
        </w:numPr>
      </w:pPr>
      <w:r>
        <w:t> Oplodnenie</w:t>
      </w:r>
    </w:p>
    <w:p w14:paraId="6C8A1DB9" w14:textId="77777777" w:rsidR="00D051DE" w:rsidRDefault="00D051DE" w:rsidP="00D051DE"/>
    <w:p w14:paraId="60040F29" w14:textId="60F1FA5A" w:rsidR="00D051DE" w:rsidRDefault="00D051DE" w:rsidP="00D051DE">
      <w:pPr>
        <w:pStyle w:val="Odsekzoznamu"/>
        <w:numPr>
          <w:ilvl w:val="0"/>
          <w:numId w:val="1"/>
        </w:numPr>
      </w:pPr>
      <w:r>
        <w:rPr>
          <w:b/>
          <w:bCs/>
        </w:rPr>
        <w:t>Stavba</w:t>
      </w:r>
      <w:r>
        <w:t>:</w:t>
      </w:r>
    </w:p>
    <w:p w14:paraId="2675FC66" w14:textId="76EB9E68" w:rsidR="00D051DE" w:rsidRPr="00D051DE" w:rsidRDefault="00D051DE" w:rsidP="00D051DE">
      <w:pPr>
        <w:pStyle w:val="Odsekzoznamu"/>
        <w:numPr>
          <w:ilvl w:val="1"/>
          <w:numId w:val="1"/>
        </w:numPr>
      </w:pPr>
      <w:r>
        <w:rPr>
          <w:b/>
          <w:bCs/>
        </w:rPr>
        <w:t> Vnútorné orgány</w:t>
      </w:r>
    </w:p>
    <w:p w14:paraId="66271200" w14:textId="03B123A5" w:rsidR="00D051DE" w:rsidRDefault="00D051DE" w:rsidP="00D051DE">
      <w:pPr>
        <w:pStyle w:val="Odsekzoznamu"/>
        <w:numPr>
          <w:ilvl w:val="2"/>
          <w:numId w:val="1"/>
        </w:numPr>
        <w:rPr>
          <w:b/>
          <w:bCs/>
        </w:rPr>
      </w:pPr>
      <w:r w:rsidRPr="00D051DE">
        <w:rPr>
          <w:b/>
          <w:bCs/>
        </w:rPr>
        <w:t>Semenníky</w:t>
      </w:r>
      <w:r>
        <w:rPr>
          <w:b/>
          <w:bCs/>
        </w:rPr>
        <w:t xml:space="preserve"> (Testes)</w:t>
      </w:r>
    </w:p>
    <w:p w14:paraId="4EBAFAF5" w14:textId="34046E1E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Párová žľaza v dolnej časti mieška</w:t>
      </w:r>
    </w:p>
    <w:p w14:paraId="2FFD53F1" w14:textId="6C4E1636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Funkcia: produkcia spermii, tvorba mužských hormónov – androgénov (testosterónov)</w:t>
      </w:r>
    </w:p>
    <w:p w14:paraId="2B1AEC47" w14:textId="4EED40EA" w:rsid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Vývin spermii sa nazýva </w:t>
      </w:r>
      <w:r w:rsidRPr="00D051DE">
        <w:rPr>
          <w:b/>
          <w:bCs/>
        </w:rPr>
        <w:t>spermatogenéza</w:t>
      </w:r>
    </w:p>
    <w:p w14:paraId="7BAA180A" w14:textId="523483C9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Teplota semenníkov je o 2°C – 4°C nižšia ako teplota tela</w:t>
      </w:r>
    </w:p>
    <w:p w14:paraId="688E70F4" w14:textId="60F1EC2E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Tvorba spermii prebieha od začiatku puberty až do konca života</w:t>
      </w:r>
    </w:p>
    <w:p w14:paraId="1885FA3E" w14:textId="77777777" w:rsidR="00D051DE" w:rsidRPr="00D051DE" w:rsidRDefault="00D051DE" w:rsidP="00D051DE">
      <w:pPr>
        <w:rPr>
          <w:b/>
          <w:bCs/>
        </w:rPr>
      </w:pPr>
    </w:p>
    <w:p w14:paraId="30B83678" w14:textId="00887275" w:rsidR="00D051DE" w:rsidRDefault="00D051DE" w:rsidP="00D051DE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Nadsemenníky (</w:t>
      </w:r>
      <w:r w:rsidRPr="00D051DE">
        <w:rPr>
          <w:b/>
          <w:bCs/>
        </w:rPr>
        <w:t>Epididymis</w:t>
      </w:r>
      <w:r>
        <w:rPr>
          <w:b/>
          <w:bCs/>
        </w:rPr>
        <w:t xml:space="preserve">) </w:t>
      </w:r>
    </w:p>
    <w:p w14:paraId="28D0ADA0" w14:textId="0A7045FE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Párový orgán</w:t>
      </w:r>
    </w:p>
    <w:p w14:paraId="1652F389" w14:textId="6E1EB3A3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Funkcia: produkuje látku na zrelosť spermii</w:t>
      </w:r>
    </w:p>
    <w:p w14:paraId="31DD4D5D" w14:textId="47CF4FB5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V dolnej časti sa nachádza zásobáreň spermii</w:t>
      </w:r>
    </w:p>
    <w:p w14:paraId="4A68F5DA" w14:textId="77777777" w:rsidR="00D051DE" w:rsidRDefault="00D051DE" w:rsidP="00D051DE">
      <w:pPr>
        <w:rPr>
          <w:b/>
          <w:bCs/>
        </w:rPr>
      </w:pPr>
    </w:p>
    <w:p w14:paraId="3039264E" w14:textId="5B212B17" w:rsidR="00D051DE" w:rsidRDefault="00D051DE" w:rsidP="00D051DE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Semenovody (Ductus deferens) </w:t>
      </w:r>
    </w:p>
    <w:p w14:paraId="7AA453B3" w14:textId="095D62F3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Párová trubica so svalovou vrstvou v stene</w:t>
      </w:r>
    </w:p>
    <w:p w14:paraId="3EAE6C32" w14:textId="6BC2C368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Funkcia: nasávanie a transport spermii</w:t>
      </w:r>
    </w:p>
    <w:p w14:paraId="11CEFCC0" w14:textId="77777777" w:rsidR="00D051DE" w:rsidRDefault="00D051DE" w:rsidP="00D051DE">
      <w:pPr>
        <w:rPr>
          <w:b/>
          <w:bCs/>
        </w:rPr>
      </w:pPr>
    </w:p>
    <w:p w14:paraId="327AF5F0" w14:textId="7AF47D63" w:rsidR="00D051DE" w:rsidRDefault="00D051DE" w:rsidP="00D051DE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Semenný mechúrik (</w:t>
      </w:r>
      <w:proofErr w:type="spellStart"/>
      <w:r>
        <w:rPr>
          <w:b/>
          <w:bCs/>
        </w:rPr>
        <w:t>Vesicula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seminalis</w:t>
      </w:r>
      <w:proofErr w:type="spellEnd"/>
      <w:r>
        <w:rPr>
          <w:b/>
          <w:bCs/>
        </w:rPr>
        <w:t>)</w:t>
      </w:r>
    </w:p>
    <w:p w14:paraId="6219730A" w14:textId="11657C35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Svalová žľaza </w:t>
      </w:r>
    </w:p>
    <w:p w14:paraId="7F7242DB" w14:textId="4A2DBB88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Funkcia: produkuje alkalický sekrét, ktorý vplýva na pohyblivosť spermii a vyživuje ich</w:t>
      </w:r>
    </w:p>
    <w:p w14:paraId="6AFE4343" w14:textId="4002020F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(Poznámka: Semenovody a semenný mechúrik ústia do močovej rúry)</w:t>
      </w:r>
    </w:p>
    <w:p w14:paraId="656F110C" w14:textId="73750787" w:rsidR="00D051DE" w:rsidRDefault="00D051DE" w:rsidP="00D051DE">
      <w:pPr>
        <w:rPr>
          <w:b/>
          <w:bCs/>
        </w:rPr>
      </w:pPr>
    </w:p>
    <w:p w14:paraId="2BB5A54B" w14:textId="295B04FE" w:rsidR="00D051DE" w:rsidRDefault="00D051DE" w:rsidP="00D051DE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Predstojnica (Prostata)</w:t>
      </w:r>
    </w:p>
    <w:p w14:paraId="3120D6EF" w14:textId="491ED926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Nepárový svalovo-žľaznatý orgán</w:t>
      </w:r>
    </w:p>
    <w:p w14:paraId="4847A7BC" w14:textId="517684D5" w:rsidR="00D051DE" w:rsidRPr="00D051DE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Funkcia: vylučuje sekrét, ktorý vplýva na životnosť a pohyblivosť spermii</w:t>
      </w:r>
    </w:p>
    <w:p w14:paraId="13DB8B34" w14:textId="55C91B27" w:rsidR="00D051DE" w:rsidRPr="004A2E1D" w:rsidRDefault="00D051DE" w:rsidP="00D051DE">
      <w:pPr>
        <w:pStyle w:val="Odsekzoznamu"/>
        <w:numPr>
          <w:ilvl w:val="3"/>
          <w:numId w:val="1"/>
        </w:numPr>
        <w:rPr>
          <w:b/>
          <w:bCs/>
        </w:rPr>
      </w:pPr>
      <w:r>
        <w:t>V starobe hypertrofuje (zväčšuje sa) – stláča močovú rúru – vyvoláva poruchy močenia</w:t>
      </w:r>
    </w:p>
    <w:p w14:paraId="23023CE1" w14:textId="77777777" w:rsidR="004A2E1D" w:rsidRDefault="004A2E1D" w:rsidP="004A2E1D">
      <w:pPr>
        <w:rPr>
          <w:b/>
          <w:bCs/>
        </w:rPr>
      </w:pPr>
    </w:p>
    <w:p w14:paraId="427D25E2" w14:textId="46F3ABFA" w:rsidR="004A2E1D" w:rsidRDefault="004A2E1D" w:rsidP="004A2E1D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Vonkajšie orgány</w:t>
      </w:r>
    </w:p>
    <w:p w14:paraId="2264E903" w14:textId="03A0A209" w:rsidR="004A2E1D" w:rsidRDefault="004A2E1D" w:rsidP="004A2E1D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Pohlavný úd (Penis) </w:t>
      </w:r>
    </w:p>
    <w:p w14:paraId="566B6089" w14:textId="69CCEBD4" w:rsidR="004A2E1D" w:rsidRPr="004A2E1D" w:rsidRDefault="004A2E1D" w:rsidP="004A2E1D">
      <w:pPr>
        <w:pStyle w:val="Odsekzoznamu"/>
        <w:numPr>
          <w:ilvl w:val="3"/>
          <w:numId w:val="1"/>
        </w:numPr>
        <w:rPr>
          <w:b/>
          <w:bCs/>
        </w:rPr>
      </w:pPr>
      <w:r>
        <w:t>Funkcia: umožňuje pohlavné spojenie</w:t>
      </w:r>
    </w:p>
    <w:p w14:paraId="593B89F9" w14:textId="77777777" w:rsidR="004A2E1D" w:rsidRPr="004A2E1D" w:rsidRDefault="004A2E1D" w:rsidP="004A2E1D">
      <w:pPr>
        <w:rPr>
          <w:b/>
          <w:bCs/>
        </w:rPr>
      </w:pPr>
    </w:p>
    <w:p w14:paraId="4DFAA109" w14:textId="2D673B7A" w:rsidR="004A2E1D" w:rsidRDefault="004A2E1D" w:rsidP="004A2E1D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Miešok (Scrotum)</w:t>
      </w:r>
    </w:p>
    <w:p w14:paraId="1E15B8D7" w14:textId="77777777" w:rsidR="004A2E1D" w:rsidRPr="004A2E1D" w:rsidRDefault="004A2E1D" w:rsidP="004A2E1D">
      <w:pPr>
        <w:pStyle w:val="Odsekzoznamu"/>
        <w:numPr>
          <w:ilvl w:val="3"/>
          <w:numId w:val="1"/>
        </w:numPr>
        <w:rPr>
          <w:b/>
          <w:bCs/>
        </w:rPr>
      </w:pPr>
      <w:r>
        <w:t>Kožno-svalový vak</w:t>
      </w:r>
    </w:p>
    <w:p w14:paraId="72560E3E" w14:textId="4260CB60" w:rsidR="004A2E1D" w:rsidRPr="004A2E1D" w:rsidRDefault="004A2E1D" w:rsidP="004A2E1D">
      <w:pPr>
        <w:pStyle w:val="Odsekzoznamu"/>
        <w:numPr>
          <w:ilvl w:val="3"/>
          <w:numId w:val="1"/>
        </w:numPr>
        <w:rPr>
          <w:b/>
          <w:bCs/>
        </w:rPr>
      </w:pPr>
      <w:r>
        <w:t>Obsahuje semenníky, nadsemenníky a začiatok semenovodu</w:t>
      </w:r>
    </w:p>
    <w:p w14:paraId="05F9227F" w14:textId="674662F9" w:rsidR="004A2E1D" w:rsidRPr="004A2E1D" w:rsidRDefault="004A2E1D" w:rsidP="004A2E1D">
      <w:pPr>
        <w:pStyle w:val="Odsekzoznamu"/>
        <w:numPr>
          <w:ilvl w:val="3"/>
          <w:numId w:val="1"/>
        </w:numPr>
        <w:rPr>
          <w:b/>
          <w:bCs/>
        </w:rPr>
      </w:pPr>
      <w:r>
        <w:t>Koža je pigmentovaná, obsahuje mazové a potné žľazy</w:t>
      </w:r>
    </w:p>
    <w:p w14:paraId="1C66440A" w14:textId="14E37F48" w:rsidR="004A2E1D" w:rsidRPr="004A2E1D" w:rsidRDefault="004A2E1D" w:rsidP="004A2E1D">
      <w:pPr>
        <w:pStyle w:val="Odsekzoznamu"/>
        <w:numPr>
          <w:ilvl w:val="3"/>
          <w:numId w:val="1"/>
        </w:numPr>
        <w:rPr>
          <w:b/>
          <w:bCs/>
        </w:rPr>
      </w:pPr>
      <w:r>
        <w:t>Funkcia: regulácia teploty semenníka</w:t>
      </w:r>
    </w:p>
    <w:p w14:paraId="74A37F3C" w14:textId="77777777" w:rsidR="00D051DE" w:rsidRPr="00D051DE" w:rsidRDefault="00D051DE" w:rsidP="00D051DE"/>
    <w:p w14:paraId="402D6B55" w14:textId="7639B83D" w:rsidR="00D051DE" w:rsidRPr="00D051DE" w:rsidRDefault="00D051DE" w:rsidP="00D051DE"/>
    <w:p w14:paraId="7D3829DA" w14:textId="1268871F" w:rsidR="00D051DE" w:rsidRPr="00D051DE" w:rsidRDefault="001B094E" w:rsidP="00D051D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14798A" wp14:editId="3DBAEDBB">
                <wp:simplePos x="0" y="0"/>
                <wp:positionH relativeFrom="column">
                  <wp:posOffset>3743864</wp:posOffset>
                </wp:positionH>
                <wp:positionV relativeFrom="paragraph">
                  <wp:posOffset>70868</wp:posOffset>
                </wp:positionV>
                <wp:extent cx="17253" cy="508863"/>
                <wp:effectExtent l="57150" t="38100" r="59055" b="24765"/>
                <wp:wrapNone/>
                <wp:docPr id="1431736733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508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DAC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8" o:spid="_x0000_s1026" type="#_x0000_t32" style="position:absolute;margin-left:294.8pt;margin-top:5.6pt;width:1.35pt;height:40.0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FEAF3" wp14:editId="265EE34C">
                <wp:simplePos x="0" y="0"/>
                <wp:positionH relativeFrom="column">
                  <wp:posOffset>3122762</wp:posOffset>
                </wp:positionH>
                <wp:positionV relativeFrom="paragraph">
                  <wp:posOffset>67274</wp:posOffset>
                </wp:positionV>
                <wp:extent cx="17253" cy="388189"/>
                <wp:effectExtent l="76200" t="38100" r="59055" b="12065"/>
                <wp:wrapNone/>
                <wp:docPr id="1387101052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ED827" id="Rovná spojovacia šípka 17" o:spid="_x0000_s1026" type="#_x0000_t32" style="position:absolute;margin-left:245.9pt;margin-top:5.3pt;width:1.35pt;height:30.5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77B6B" wp14:editId="0325E6FE">
                <wp:simplePos x="0" y="0"/>
                <wp:positionH relativeFrom="column">
                  <wp:posOffset>2225615</wp:posOffset>
                </wp:positionH>
                <wp:positionV relativeFrom="paragraph">
                  <wp:posOffset>179417</wp:posOffset>
                </wp:positionV>
                <wp:extent cx="474453" cy="644106"/>
                <wp:effectExtent l="38100" t="38100" r="20955" b="22860"/>
                <wp:wrapNone/>
                <wp:docPr id="48843279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453" cy="644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06A18" id="Rovná spojovacia šípka 16" o:spid="_x0000_s1026" type="#_x0000_t32" style="position:absolute;margin-left:175.25pt;margin-top:14.15pt;width:37.35pt;height:50.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CCAD5E" wp14:editId="37EAB9D5">
                <wp:simplePos x="0" y="0"/>
                <wp:positionH relativeFrom="column">
                  <wp:posOffset>1414732</wp:posOffset>
                </wp:positionH>
                <wp:positionV relativeFrom="paragraph">
                  <wp:posOffset>205297</wp:posOffset>
                </wp:positionV>
                <wp:extent cx="345057" cy="370936"/>
                <wp:effectExtent l="0" t="38100" r="55245" b="29210"/>
                <wp:wrapNone/>
                <wp:docPr id="1256399209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57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B32A4" id="Rovná spojovacia šípka 14" o:spid="_x0000_s1026" type="#_x0000_t32" style="position:absolute;margin-left:111.4pt;margin-top:16.15pt;width:27.15pt;height:29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954B3" wp14:editId="3F0C9297">
                <wp:simplePos x="0" y="0"/>
                <wp:positionH relativeFrom="column">
                  <wp:posOffset>2409909</wp:posOffset>
                </wp:positionH>
                <wp:positionV relativeFrom="paragraph">
                  <wp:posOffset>211383</wp:posOffset>
                </wp:positionV>
                <wp:extent cx="1447800" cy="609600"/>
                <wp:effectExtent l="0" t="0" r="0" b="0"/>
                <wp:wrapNone/>
                <wp:docPr id="1256046032" name="Textové pole 1256046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5B5B1" w14:textId="793C9E24" w:rsidR="001B094E" w:rsidRDefault="001B094E" w:rsidP="00C63554">
                            <w:pPr>
                              <w:spacing w:after="0"/>
                              <w:jc w:val="center"/>
                            </w:pPr>
                            <w:r>
                              <w:t>Krček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954B3" id="_x0000_t202" coordsize="21600,21600" o:spt="202" path="m,l,21600r21600,l21600,xe">
                <v:stroke joinstyle="miter"/>
                <v:path gradientshapeok="t" o:connecttype="rect"/>
              </v:shapetype>
              <v:shape id="Textové pole 1256046032" o:spid="_x0000_s1026" type="#_x0000_t202" style="position:absolute;margin-left:189.75pt;margin-top:16.65pt;width:114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" filled="f" stroked="f" strokeweight=".5pt">
                <v:textbox inset="0,0,0,0">
                  <w:txbxContent>
                    <w:p w14:paraId="4A35B5B1" w14:textId="793C9E24" w:rsidR="001B094E" w:rsidRDefault="001B094E" w:rsidP="00C63554">
                      <w:pPr>
                        <w:spacing w:after="0"/>
                        <w:jc w:val="center"/>
                      </w:pPr>
                      <w:r>
                        <w:t>Krček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17419E" wp14:editId="586A5833">
                <wp:simplePos x="0" y="0"/>
                <wp:positionH relativeFrom="column">
                  <wp:posOffset>1671955</wp:posOffset>
                </wp:positionH>
                <wp:positionV relativeFrom="paragraph">
                  <wp:posOffset>-100965</wp:posOffset>
                </wp:positionV>
                <wp:extent cx="684485" cy="410845"/>
                <wp:effectExtent l="38100" t="38100" r="40005" b="46355"/>
                <wp:wrapNone/>
                <wp:docPr id="1804861352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4485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1FA3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3" o:spid="_x0000_s1026" type="#_x0000_t75" style="position:absolute;margin-left:130.95pt;margin-top:-8.65pt;width:55.3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EED87D" wp14:editId="2630195B">
                <wp:simplePos x="0" y="0"/>
                <wp:positionH relativeFrom="column">
                  <wp:posOffset>2932519</wp:posOffset>
                </wp:positionH>
                <wp:positionV relativeFrom="paragraph">
                  <wp:posOffset>-122860</wp:posOffset>
                </wp:positionV>
                <wp:extent cx="2378520" cy="795960"/>
                <wp:effectExtent l="57150" t="38100" r="41275" b="42545"/>
                <wp:wrapNone/>
                <wp:docPr id="2085315077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78520" cy="7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629E3" id="Písanie rukou 9" o:spid="_x0000_s1026" type="#_x0000_t75" style="position:absolute;margin-left:230.2pt;margin-top:-10.35pt;width:188.7pt;height:6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CFDFCA" wp14:editId="247819AF">
                <wp:simplePos x="0" y="0"/>
                <wp:positionH relativeFrom="column">
                  <wp:posOffset>1500439</wp:posOffset>
                </wp:positionH>
                <wp:positionV relativeFrom="paragraph">
                  <wp:posOffset>-271900</wp:posOffset>
                </wp:positionV>
                <wp:extent cx="1474920" cy="822600"/>
                <wp:effectExtent l="38100" t="38100" r="30480" b="53975"/>
                <wp:wrapNone/>
                <wp:docPr id="1793725310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74920" cy="82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5C2EA" id="Písanie rukou 7" o:spid="_x0000_s1026" type="#_x0000_t75" style="position:absolute;margin-left:117.45pt;margin-top:-22.1pt;width:117.55pt;height:6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">
                <v:imagedata r:id="rId10" o:title=""/>
              </v:shape>
            </w:pict>
          </mc:Fallback>
        </mc:AlternateContent>
      </w:r>
    </w:p>
    <w:p w14:paraId="21723F38" w14:textId="0280D89C" w:rsidR="00D051DE" w:rsidRPr="00D051DE" w:rsidRDefault="001B094E" w:rsidP="00D051D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02919F" wp14:editId="657CA983">
                <wp:simplePos x="0" y="0"/>
                <wp:positionH relativeFrom="column">
                  <wp:posOffset>5089585</wp:posOffset>
                </wp:positionH>
                <wp:positionV relativeFrom="paragraph">
                  <wp:posOffset>204218</wp:posOffset>
                </wp:positionV>
                <wp:extent cx="17049" cy="534838"/>
                <wp:effectExtent l="57150" t="38100" r="59690" b="17780"/>
                <wp:wrapNone/>
                <wp:docPr id="748315584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B7DC4" id="Rovná spojovacia šípka 19" o:spid="_x0000_s1026" type="#_x0000_t32" style="position:absolute;margin-left:400.75pt;margin-top:16.1pt;width:1.35pt;height:42.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31D2A" wp14:editId="18990DB9">
                <wp:simplePos x="0" y="0"/>
                <wp:positionH relativeFrom="column">
                  <wp:posOffset>2154017</wp:posOffset>
                </wp:positionH>
                <wp:positionV relativeFrom="paragraph">
                  <wp:posOffset>264794</wp:posOffset>
                </wp:positionV>
                <wp:extent cx="45719" cy="348447"/>
                <wp:effectExtent l="57150" t="38100" r="50165" b="13970"/>
                <wp:wrapNone/>
                <wp:docPr id="1884945090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6D6C" id="Rovná spojovacia šípka 15" o:spid="_x0000_s1026" type="#_x0000_t32" style="position:absolute;margin-left:169.6pt;margin-top:20.85pt;width:3.6pt;height:27.4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37FBE" wp14:editId="04A1CAB9">
                <wp:simplePos x="0" y="0"/>
                <wp:positionH relativeFrom="column">
                  <wp:posOffset>213684</wp:posOffset>
                </wp:positionH>
                <wp:positionV relativeFrom="paragraph">
                  <wp:posOffset>82035</wp:posOffset>
                </wp:positionV>
                <wp:extent cx="2216989" cy="609600"/>
                <wp:effectExtent l="0" t="0" r="12065" b="0"/>
                <wp:wrapNone/>
                <wp:docPr id="1046576180" name="Textové pole 1046576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989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3760" w14:textId="1F7D705A" w:rsidR="001B094E" w:rsidRDefault="001B094E" w:rsidP="00C63554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Akrozóm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37FBE" id="Textové pole 1046576180" o:spid="_x0000_s1027" type="#_x0000_t202" style="position:absolute;margin-left:16.85pt;margin-top:6.45pt;width:174.55pt;height:4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" filled="f" stroked="f" strokeweight=".5pt">
                <v:textbox inset="0,0,0,0">
                  <w:txbxContent>
                    <w:p w14:paraId="74AC3760" w14:textId="1F7D705A" w:rsidR="001B094E" w:rsidRDefault="001B094E" w:rsidP="00C63554">
                      <w:pPr>
                        <w:spacing w:after="0"/>
                        <w:jc w:val="center"/>
                      </w:pPr>
                      <w:proofErr w:type="spellStart"/>
                      <w:r>
                        <w:t>Akrozóm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79EB9" wp14:editId="17F7DC21">
                <wp:simplePos x="0" y="0"/>
                <wp:positionH relativeFrom="column">
                  <wp:posOffset>2889430</wp:posOffset>
                </wp:positionH>
                <wp:positionV relativeFrom="paragraph">
                  <wp:posOffset>74391</wp:posOffset>
                </wp:positionV>
                <wp:extent cx="2216989" cy="609600"/>
                <wp:effectExtent l="0" t="0" r="12065" b="0"/>
                <wp:wrapNone/>
                <wp:docPr id="30649784" name="Textové pole 30649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989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58D94" w14:textId="5C9CAD86" w:rsidR="001B094E" w:rsidRDefault="001B094E" w:rsidP="00C63554">
                            <w:pPr>
                              <w:spacing w:after="0"/>
                              <w:jc w:val="center"/>
                            </w:pPr>
                            <w:r>
                              <w:t xml:space="preserve">Stredná časť s mitochondriami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79EB9" id="Textové pole 30649784" o:spid="_x0000_s1028" type="#_x0000_t202" style="position:absolute;margin-left:227.5pt;margin-top:5.85pt;width:174.55pt;height:4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" filled="f" stroked="f" strokeweight=".5pt">
                <v:textbox inset="0,0,0,0">
                  <w:txbxContent>
                    <w:p w14:paraId="70258D94" w14:textId="5C9CAD86" w:rsidR="001B094E" w:rsidRDefault="001B094E" w:rsidP="00C63554">
                      <w:pPr>
                        <w:spacing w:after="0"/>
                        <w:jc w:val="center"/>
                      </w:pPr>
                      <w:r>
                        <w:t xml:space="preserve">Stredná časť s mitochondriami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AA845B" wp14:editId="5923AD08">
                <wp:simplePos x="0" y="0"/>
                <wp:positionH relativeFrom="column">
                  <wp:posOffset>2976079</wp:posOffset>
                </wp:positionH>
                <wp:positionV relativeFrom="paragraph">
                  <wp:posOffset>-150130</wp:posOffset>
                </wp:positionV>
                <wp:extent cx="2300760" cy="516600"/>
                <wp:effectExtent l="57150" t="38100" r="42545" b="55245"/>
                <wp:wrapNone/>
                <wp:docPr id="1986656450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0076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A9E04" id="Písanie rukou 8" o:spid="_x0000_s1026" type="#_x0000_t75" style="position:absolute;margin-left:233.65pt;margin-top:-12.5pt;width:182.55pt;height:4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">
                <v:imagedata r:id="rId12" o:title=""/>
              </v:shape>
            </w:pict>
          </mc:Fallback>
        </mc:AlternateContent>
      </w:r>
    </w:p>
    <w:p w14:paraId="31EE7F83" w14:textId="4810E8CA" w:rsidR="00D051DE" w:rsidRPr="00D051DE" w:rsidRDefault="001B094E" w:rsidP="00D051D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BF6C17" wp14:editId="4C885A2D">
                <wp:simplePos x="0" y="0"/>
                <wp:positionH relativeFrom="column">
                  <wp:posOffset>2030382</wp:posOffset>
                </wp:positionH>
                <wp:positionV relativeFrom="paragraph">
                  <wp:posOffset>1845</wp:posOffset>
                </wp:positionV>
                <wp:extent cx="1447800" cy="609600"/>
                <wp:effectExtent l="0" t="0" r="0" b="0"/>
                <wp:wrapNone/>
                <wp:docPr id="669157731" name="Textové pole 669157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4BB36" w14:textId="74C0A4FD" w:rsidR="001B094E" w:rsidRDefault="001B094E" w:rsidP="00C63554">
                            <w:pPr>
                              <w:spacing w:after="0"/>
                              <w:jc w:val="center"/>
                            </w:pPr>
                            <w:r>
                              <w:t>Jadro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F6C17" id="Textové pole 669157731" o:spid="_x0000_s1029" type="#_x0000_t202" style="position:absolute;margin-left:159.85pt;margin-top:.15pt;width:114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SFEgIAACUEAAAOAAAAZHJzL2Uyb0RvYy54bWysU99v2yAQfp+0/wHxvthpu6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" filled="f" stroked="f" strokeweight=".5pt">
                <v:textbox inset="0,0,0,0">
                  <w:txbxContent>
                    <w:p w14:paraId="5494BB36" w14:textId="74C0A4FD" w:rsidR="001B094E" w:rsidRDefault="001B094E" w:rsidP="00C63554">
                      <w:pPr>
                        <w:spacing w:after="0"/>
                        <w:jc w:val="center"/>
                      </w:pPr>
                      <w:r>
                        <w:t>Jadro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CA9FD" wp14:editId="7826C538">
                <wp:simplePos x="0" y="0"/>
                <wp:positionH relativeFrom="column">
                  <wp:posOffset>1531213</wp:posOffset>
                </wp:positionH>
                <wp:positionV relativeFrom="paragraph">
                  <wp:posOffset>62577</wp:posOffset>
                </wp:positionV>
                <wp:extent cx="1447800" cy="60960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E281D" w14:textId="6F04BCBD" w:rsidR="001B094E" w:rsidRDefault="001B094E" w:rsidP="00C63554">
                            <w:pPr>
                              <w:spacing w:after="0"/>
                              <w:jc w:val="center"/>
                            </w:pPr>
                            <w:r>
                              <w:t>Hlavička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CA9FD" id="Textové pole 1" o:spid="_x0000_s1030" type="#_x0000_t202" style="position:absolute;margin-left:120.55pt;margin-top:4.95pt;width:114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" filled="f" stroked="f" strokeweight=".5pt">
                <v:textbox inset="0,0,0,0">
                  <w:txbxContent>
                    <w:p w14:paraId="0B4E281D" w14:textId="6F04BCBD" w:rsidR="001B094E" w:rsidRDefault="001B094E" w:rsidP="00C63554">
                      <w:pPr>
                        <w:spacing w:after="0"/>
                        <w:jc w:val="center"/>
                      </w:pPr>
                      <w:r>
                        <w:t>Hlavička</w:t>
                      </w:r>
                    </w:p>
                  </w:txbxContent>
                </v:textbox>
              </v:shape>
            </w:pict>
          </mc:Fallback>
        </mc:AlternateContent>
      </w:r>
    </w:p>
    <w:p w14:paraId="4D7C1E4F" w14:textId="0510EA51" w:rsidR="00D051DE" w:rsidRPr="00D051DE" w:rsidRDefault="001B094E" w:rsidP="00D051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DE604" wp14:editId="32CFA4E1">
                <wp:simplePos x="0" y="0"/>
                <wp:positionH relativeFrom="column">
                  <wp:posOffset>4035988</wp:posOffset>
                </wp:positionH>
                <wp:positionV relativeFrom="paragraph">
                  <wp:posOffset>11274</wp:posOffset>
                </wp:positionV>
                <wp:extent cx="2216989" cy="609600"/>
                <wp:effectExtent l="0" t="0" r="12065" b="0"/>
                <wp:wrapNone/>
                <wp:docPr id="1439793418" name="Textové pole 1439793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989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BCC54" w14:textId="6E37DE07" w:rsidR="001B094E" w:rsidRDefault="001B094E" w:rsidP="00C63554">
                            <w:pPr>
                              <w:spacing w:after="0"/>
                              <w:jc w:val="center"/>
                            </w:pPr>
                            <w:r>
                              <w:t>Bičík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DE604" id="Textové pole 1439793418" o:spid="_x0000_s1031" type="#_x0000_t202" style="position:absolute;margin-left:317.8pt;margin-top:.9pt;width:174.55pt;height:4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" filled="f" stroked="f" strokeweight=".5pt">
                <v:textbox inset="0,0,0,0">
                  <w:txbxContent>
                    <w:p w14:paraId="4D0BCC54" w14:textId="6E37DE07" w:rsidR="001B094E" w:rsidRDefault="001B094E" w:rsidP="00C63554">
                      <w:pPr>
                        <w:spacing w:after="0"/>
                        <w:jc w:val="center"/>
                      </w:pPr>
                      <w:r>
                        <w:t>Bičík</w:t>
                      </w:r>
                    </w:p>
                  </w:txbxContent>
                </v:textbox>
              </v:shape>
            </w:pict>
          </mc:Fallback>
        </mc:AlternateContent>
      </w:r>
    </w:p>
    <w:p w14:paraId="7A56E0D5" w14:textId="474F952C" w:rsidR="00D051DE" w:rsidRDefault="00D051DE" w:rsidP="00D051DE"/>
    <w:p w14:paraId="767F29C9" w14:textId="39D6EB62" w:rsidR="00D051DE" w:rsidRPr="00D051DE" w:rsidRDefault="00D051DE" w:rsidP="00D051DE">
      <w:pPr>
        <w:tabs>
          <w:tab w:val="left" w:pos="6524"/>
        </w:tabs>
      </w:pPr>
    </w:p>
    <w:sectPr w:rsidR="00D051DE" w:rsidRPr="00D051D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90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DE"/>
    <w:rsid w:val="001B094E"/>
    <w:rsid w:val="001F40F2"/>
    <w:rsid w:val="003A5040"/>
    <w:rsid w:val="004A2E1D"/>
    <w:rsid w:val="00B63465"/>
    <w:rsid w:val="00C63554"/>
    <w:rsid w:val="00D0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E716"/>
  <w15:chartTrackingRefBased/>
  <w15:docId w15:val="{96BCB52E-1A16-42D1-BE72-6F32B271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6T12:45:31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37 24575,'-31'-1'0,"12"1"0,0 0 0,-1 1 0,-19 4 0,32-4 0,1 1 0,-1 0 0,1 0 0,-1 1 0,1 0 0,0 0 0,0 0 0,0 1 0,0 0 0,1 0 0,0 0 0,-7 7 0,5-3 0,1 0 0,-1 0 0,1 1 0,1-1 0,0 1 0,0 1 0,1-1 0,0 1 0,0-1 0,-3 18 0,2 3 0,1 0 0,0 39 0,1-5 0,-8 9 0,6-50 0,2 0 0,-1 26 0,3 19 0,4 128 0,-2-186 0,1 1 0,1-1 0,-1 0 0,2 0 0,-1-1 0,2 1 0,-1-1 0,8 12 0,2 1 0,1-1 0,21 21 0,-29-35 0,-1-2 0,2 1 0,-1-1 0,0 0 0,1 0 0,16 6 0,26 18 0,-35-21 0,0 0 0,0-1 0,0-1 0,1 0 0,-1-1 0,1-1 0,1 0 0,-1-1 0,1-1 0,-1-1 0,1 0 0,28-3 0,-42 2 0,-1 0 0,1-1 0,0 0 0,-1 0 0,1 0 0,-1 0 0,0 0 0,1 0 0,-1 0 0,0-1 0,0 0 0,0 1 0,0-1 0,0 0 0,0 0 0,0 0 0,0 0 0,-1 0 0,1 0 0,-1 0 0,0-1 0,0 1 0,1 0 0,-2-1 0,1 1 0,0-1 0,0 0 0,-1 1 0,1-1 0,-1-4 0,2-11 0,-1 0 0,-1 0 0,-4-29 0,2 15 0,1 12 0,0-1 0,-1 1 0,-6-27 0,5 39 0,0 0 0,0 0 0,0 0 0,-1 0 0,0 0 0,-1 1 0,0 0 0,0 0 0,0 0 0,-10-9 0,-2 0 0,1-1 0,1-1 0,-24-35 0,28 28 0,0-1 0,1 0 0,-7-35 0,-7-16 0,18 50 0,1 1 0,1-2 0,1 1 0,2 0 0,0 0 0,2-1 0,5-30 0,-5 50 0,0 0 0,0 1 0,1-1 0,0 1 0,0 0 0,1-1 0,0 1 0,0 0 0,0 1 0,1-1 0,0 1 0,1-1 0,0 1 0,0 0 0,0 1 0,0-1 0,1 1 0,0 0 0,8-5 0,23-23-1365,-26 23-5461</inkml:trace>
  <inkml:trace contextRef="#ctx0" brushRef="#br0" timeOffset="2901.24">1417 347 24575,'-1'-1'0,"1"0"0,-1 0 0,1 0 0,-1 0 0,1 0 0,-1 0 0,1 0 0,-1 0 0,0 0 0,0 0 0,1 1 0,-1-1 0,0 0 0,0 0 0,0 1 0,0-1 0,0 1 0,0-1 0,0 0 0,0 1 0,0 0 0,0-1 0,0 1 0,0 0 0,-1 0 0,1-1 0,-2 1 0,-36-4 0,34 3 0,-2 1 0,-1-1 0,0 1 0,1 1 0,-1 0 0,1 0 0,-1 0 0,1 1 0,-1 0 0,1 0 0,0 0 0,0 1 0,0 1 0,1-1 0,-1 1 0,1 0 0,-1 0 0,1 1 0,1 0 0,-1 0 0,1 1 0,-10 11 0,-8 7 0,1 1 0,2 1 0,-25 40 0,37-53 0,2 1 0,0-1 0,0 1 0,1 1 0,1-1 0,1 1 0,0 0 0,0 0 0,0 28 0,2-6 0,0-17 0,0-1 0,4 33 0,-2-47 0,0 1 0,0-1 0,0 0 0,1 0 0,0-1 0,0 1 0,0 0 0,0 0 0,1-1 0,0 0 0,0 1 0,0-1 0,0 0 0,7 6 0,0-3 0,-1 0 0,1-1 0,18 8 0,21 14 0,-40-22 0,1-1 0,-1 0 0,1 0 0,0-1 0,1-1 0,-1 1 0,0-2 0,15 3 0,4-1 0,55 0 0,-18-2 0,-38 0 0,0-2 0,0 0 0,0-2 0,30-6 0,-40 1 0,1 0 0,-2-2 0,1 0 0,-2-1 0,23-16 0,-28 17 0,0 1 0,-1-1 0,0 0 0,0-1 0,-1 0 0,-1-1 0,0 0 0,0 0 0,-1-1 0,0 0 0,-1 0 0,-1-1 0,0 1 0,-1-1 0,0 0 0,4-24 0,-2 1 0,-2 1 0,-2-2 0,-1 1 0,-6-63 0,4 93 0,-1 0 0,0 1 0,0-1 0,0 0 0,-1 1 0,0-1 0,0 1 0,0 0 0,-1 0 0,0 0 0,0 1 0,0-1 0,0 1 0,-1 0 0,-6-5 0,1 2 0,1 0 0,-1 0 0,-1 1 0,1 1 0,-1 0 0,-23-8 0,-34-7 190,42 12-449,0 0 0,0 2-1,-1 1 1,0 1 0,-27-1 0,33 5-6567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6T12:45:22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97 24575,'0'2'0,"1"0"0,-1 0 0,1 0 0,0 0 0,0 0 0,0 0 0,0 0 0,0 0 0,0 0 0,1-1 0,-1 1 0,1 0 0,-1-1 0,1 1 0,0-1 0,-1 0 0,1 1 0,3 1 0,40 21 0,-37-20 0,6 2 0,2 0 0,-1 0 0,1-2 0,0 0 0,0 0 0,31 1 0,103-6 0,-62-1 0,36 4 0,134-5 0,-238 0 0,0 0 0,0-2 0,20-8 0,-24 8 0,1 0 0,0 0 0,0 2 0,32-3 0,5 2 0,108-20 0,59-14 0,-145 30 0,20-3 0,-69 6 0,0 2 0,48-1 0,-48 4 0,-1-1 0,0-1 0,30-7 0,4-3 0,0 2 0,1 4 0,108 1 0,670 5 0,-811 2 0,0 1 0,0 2 0,47 13 0,4 1 0,-53-13 0,1 2 0,35 15 0,-35-12 0,48 13 0,-24-10 0,0 3 0,59 27 0,45 41 0,-116-66 0,11 6 0,96 32 0,-138-54 0,0 1 0,0 0 0,-1 0 0,1 0 0,-1 1 0,8 7 0,-7-6 0,-1 0 0,1-1 0,1 0 0,-1 0 0,10 4 0,58 23 0,-54-22 0,1 0 0,46 13 0,-43-17 0,1 2 0,-1 2 0,0 0 0,25 14 0,-16-6 0,53 18 0,-25-12 0,153 72 0,-137-63 0,-44-17 0,39 12 0,-42-17 0,0 2 0,-1 2 0,0 0 0,44 32 0,-70-44 0,43 18 0,-41-19 0,0 0 0,0 1 0,-1 0 0,1 0 0,-1 1 0,0-1 0,0 1 0,7 6 0,0 2 0,1-1 0,0-1 0,1 0 0,22 10 0,-20-11 0,-1 0 0,-1 1 0,1 1 0,13 12 0,151 133 0,-121-86 0,74 52 0,-89-77 0,58 76 0,-78-86 0,38 70 0,-49-81 0,68 96 0,-16-26 0,36 90-1365,-94-171-5461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6T12:45:10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4027 534 24575,'-51'-18'0,"-49"-8"0,65 15 0,-43-6 0,46 10 0,0-1 0,-48-19 0,22 7 0,-11 0 0,-115-18 0,157 32 0,1-1 0,-39-16 0,19 7 0,-62-13 0,75 22 0,1-1 0,-57-23 0,53 17 0,-67-18 0,25 9 0,9-3 0,51 18 0,0 1 0,-1 0 0,0 2 0,0 0 0,-40-5 0,-29-2 0,62 8 0,-51-4 0,41 6 0,1-1 0,-1-3 0,-63-16 0,80 17 0,-17-1 0,0 1 0,-1 2 0,0 2 0,-52 5 0,-3-2 0,-25-4 0,-125 5 0,212 1 0,0 2 0,-30 10 0,-35 6 0,-48 2 0,127-21 0,0 1 0,0 1 0,0 0 0,-25 13 0,-32 10 0,54-23 0,1 1 0,-1 0 0,1 2 0,1 0 0,0 1 0,0 1 0,0 0 0,1 1 0,-15 14 0,-62 44 0,63-44 0,-44 28 0,54-39 0,7-6 0,1 0 0,0 1 0,0 1 0,1 0 0,1 0 0,-1 1 0,-11 17 0,16-19 0,-1 0 0,0-1 0,-1 0 0,0 0 0,-9 6 0,8-7 0,1 1 0,-1 0 0,1 1 0,-10 14 0,-20 34 0,18-32 0,2 2 0,1 0 0,2 1 0,0 1 0,2 0 0,-18 59 0,23-48 0,1 0 0,2 0 0,0 57 0,5-80 0,0 17 0,2 1 0,7 48 0,-6-71 0,0 0 0,0 0 0,1 0 0,1-1 0,0 0 0,1 0 0,0 0 0,0-1 0,1 0 0,13 15 0,36 42 0,-39-45 0,1 0 0,1-1 0,1-1 0,40 32 0,-11-13 0,-35-27 0,0 0 0,25 15 0,153 93 0,32-8 0,-161-81 0,-46-21 0,0-1 0,1-1 0,30 9 0,174 49 0,-151-47 0,0-4 0,89 9 0,-23 1 0,-11-2 0,-67-12 0,-39-7 0,-1 0 0,27 1 0,58 7 0,-72-7 0,48 2 0,-44-6 0,45 9 0,-46-4 0,52 0 0,5-5 0,104-4 0,-28-21 0,-25 2 0,-124 18 0,0-1 0,29-11 0,-30 9 0,1 1 0,25-5 0,-4 3 0,-1-2 0,75-30 0,-93 31 0,1 0 0,33-23 0,-47 27 0,0-1 0,-1 0 0,0 0 0,-1 0 0,1-1 0,-1 0 0,0 0 0,-1-1 0,8-13 0,80-127 0,-55 93 0,-30 45 0,-1 1 0,0-1 0,0 0 0,-1-1 0,-1 1 0,9-23 0,-8 10 0,2 1 0,0-1 0,2 1 0,14-24 0,10-30 0,-28 60 0,0 1 0,1 0 0,1 0 0,17-25 0,9-15 0,-29 46 0,-1 1 0,1-1 0,0 1 0,1 0 0,0 1 0,0-1 0,1 1 0,-1 1 0,10-8 0,37-29 245,-45 35-406,1 0 0,0 0 0,1 1 0,-1 0 0,1 0 0,1 1 0,-1 1 0,1 0 0,21-7 0,-15 9-6665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6T12:45:16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24575,'50'19'0,"0"-13"0,0-2 0,0-2 0,53-6 0,3 1 0,-30 2 0,87 3 0,-155 0 0,0 0 0,0 0 0,0 1 0,0 0 0,-1 1 0,1-1 0,-1 2 0,0-1 0,0 1 0,0 0 0,8 8 0,38 24 0,-28-23 0,0 1 0,40 33 0,-15-14 0,-36-25 0,0 0 0,-1 1 0,18 17 0,-20-17 0,1 0 0,0-1 0,17 10 0,21 15 0,-25-15 0,0-2 0,33 16 0,-2-1 0,-28-17 0,1-1 0,60 19 0,-48-19 0,-4-3 0,0-2 0,1-2 0,1-1 0,-1-2 0,0-2 0,58-4 0,-50 2 0,65 2 0,113-5 0,-153-8 0,-49 7 0,1 0 0,29 0 0,-20 1 0,0-1 0,0-1 0,34-10 0,35-6 0,-79 16 0,-1 0 0,0-2 0,35-15 0,20-7 0,-16 8 0,82-41 0,-140 61 0,72-27 0,-51 20 0,0-1 0,28-14 0,-22 10 0,0 1 0,1 2 0,0 1 0,1 1 0,0 1 0,33-1 0,21-15 0,-69 17 0,1 1 0,-1 0 0,1 2 0,23-3 0,342 4 0,-188 4 0,-164 0 0,-1 1 0,33 8 0,-15-3 0,-19-2 0,1 2 0,-1 1 0,42 19 0,24 8 0,5-14 0,-78-19 0,0 1 0,-1 1 0,1 0 0,-1 2 0,35 16 0,131 65 0,-110-50 0,-55-25 0,0-2 0,31 11 0,-1-2 0,-1 2 0,70 41 0,-92-46 0,5 3 0,0-1 0,41 16 0,-23-5 0,-13-6 0,-1-5 0,0 3 0,-2 1 0,44 36 0,-45-30 0,-1-1 0,52 36 0,-71-53 0,-1 0 0,0 0 0,-1 1 0,-1 1 0,12 15 0,12 14 0,1-4 0,-17-19 0,0 0 0,-1 2 0,-1 0 0,-1 1 0,-1 0 0,-1 1 0,12 26 0,-10-9-1365,-9-22-5461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2023-05-14T13:38:00Z</dcterms:created>
  <dcterms:modified xsi:type="dcterms:W3CDTF">2023-05-16T12:48:00Z</dcterms:modified>
</cp:coreProperties>
</file>