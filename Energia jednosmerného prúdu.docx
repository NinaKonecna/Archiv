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D084" w14:textId="1AE0DD02" w:rsidR="003A5040" w:rsidRDefault="003C2203" w:rsidP="001F40F2">
      <w:pPr>
        <w:pStyle w:val="Nzov"/>
        <w:jc w:val="center"/>
      </w:pPr>
      <w:r>
        <w:t>Energia jednosmerného prúdu</w:t>
      </w:r>
    </w:p>
    <w:p w14:paraId="6423FA32" w14:textId="77777777" w:rsidR="00B63465" w:rsidRDefault="00B63465" w:rsidP="00B63465"/>
    <w:p w14:paraId="53422A60" w14:textId="29412D39" w:rsidR="00B63465" w:rsidRPr="00B51C6A" w:rsidRDefault="00B51C6A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B51C6A">
        <w:rPr>
          <w:b/>
          <w:bCs/>
        </w:rPr>
        <w:t>Elektrická práca</w:t>
      </w:r>
    </w:p>
    <w:p w14:paraId="30B1FD3C" w14:textId="6CBF0530" w:rsidR="00B51C6A" w:rsidRDefault="00B51C6A" w:rsidP="00B51C6A">
      <w:pPr>
        <w:pStyle w:val="Odsekzoznamu"/>
        <w:numPr>
          <w:ilvl w:val="1"/>
          <w:numId w:val="1"/>
        </w:numPr>
      </w:pPr>
      <w:r>
        <w:t> Množstvo spotrebovanej elektrickej energie, za ktorú platíme</w:t>
      </w:r>
    </w:p>
    <w:p w14:paraId="13114F0D" w14:textId="7D1817BE" w:rsidR="00B51C6A" w:rsidRPr="00B51C6A" w:rsidRDefault="00B51C6A" w:rsidP="00B51C6A">
      <w:pPr>
        <w:pStyle w:val="Odsekzoznamu"/>
        <w:numPr>
          <w:ilvl w:val="1"/>
          <w:numId w:val="1"/>
        </w:numPr>
      </w:pPr>
      <m:oMath>
        <m:r>
          <w:rPr>
            <w:rFonts w:ascii="Cambria Math" w:hAnsi="Cambria Math"/>
          </w:rPr>
          <m:t> W=Q*U</m:t>
        </m:r>
        <m:r>
          <w:rPr>
            <w:rFonts w:ascii="Cambria Math" w:eastAsiaTheme="minorEastAsia" w:hAnsi="Cambria Math"/>
          </w:rPr>
          <m:t>=I*t*U=U*I*t</m:t>
        </m:r>
      </m:oMath>
      <w:r w:rsidRPr="00B51C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4BA27F93" w14:textId="4B1335BD" w:rsidR="00B51C6A" w:rsidRPr="00B51C6A" w:rsidRDefault="00B51C6A" w:rsidP="00B51C6A">
      <w:pPr>
        <w:pStyle w:val="Odsekzoznamu"/>
        <w:numPr>
          <w:ilvl w:val="1"/>
          <w:numId w:val="1"/>
        </w:numPr>
      </w:pPr>
      <w:r>
        <w:t xml:space="preserve"> Jednotkou je Joule </w:t>
      </w:r>
      <w:r>
        <w:rPr>
          <w:lang w:val="en-US"/>
        </w:rPr>
        <w:t>[J]</w:t>
      </w:r>
    </w:p>
    <w:p w14:paraId="69DA4DAE" w14:textId="77777777" w:rsidR="00B51C6A" w:rsidRPr="00B51C6A" w:rsidRDefault="00B51C6A" w:rsidP="00B51C6A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>Q – Náboj, U – Napätie</w:t>
      </w:r>
    </w:p>
    <w:p w14:paraId="48AACEAB" w14:textId="77777777" w:rsidR="00B51C6A" w:rsidRDefault="00B51C6A" w:rsidP="00B51C6A"/>
    <w:p w14:paraId="6BA4C8D0" w14:textId="21A7D0DE" w:rsidR="00B51C6A" w:rsidRDefault="00B51C6A" w:rsidP="00B51C6A">
      <w:pPr>
        <w:pStyle w:val="Odsekzoznamu"/>
        <w:numPr>
          <w:ilvl w:val="0"/>
          <w:numId w:val="1"/>
        </w:numPr>
        <w:rPr>
          <w:b/>
          <w:bCs/>
        </w:rPr>
      </w:pPr>
      <w:r w:rsidRPr="00B51C6A">
        <w:rPr>
          <w:b/>
          <w:bCs/>
        </w:rPr>
        <w:t>Elektrický výkon</w:t>
      </w:r>
    </w:p>
    <w:p w14:paraId="5C7A57C0" w14:textId="26B4E11D" w:rsidR="00B51C6A" w:rsidRPr="00B51C6A" w:rsidRDefault="00B51C6A" w:rsidP="00B51C6A">
      <w:pPr>
        <w:pStyle w:val="Odsekzoznamu"/>
        <w:numPr>
          <w:ilvl w:val="1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U*I*t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=U*I</m:t>
        </m:r>
      </m:oMath>
    </w:p>
    <w:p w14:paraId="05C90BC9" w14:textId="2EEBCA1A" w:rsidR="00B51C6A" w:rsidRPr="00B51C6A" w:rsidRDefault="00B51C6A" w:rsidP="00B51C6A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 xml:space="preserve"> Jednotkou je Watt </w:t>
      </w:r>
      <w:r>
        <w:rPr>
          <w:rFonts w:eastAsiaTheme="minorEastAsia"/>
          <w:lang w:val="en-US"/>
        </w:rPr>
        <w:t>[W]</w:t>
      </w:r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[J/s]</w:t>
      </w:r>
    </w:p>
    <w:p w14:paraId="0D6BE376" w14:textId="1B789E41" w:rsidR="00B51C6A" w:rsidRPr="00B51C6A" w:rsidRDefault="00B51C6A" w:rsidP="00B51C6A">
      <w:pPr>
        <w:pStyle w:val="Odsekzoznamu"/>
        <w:numPr>
          <w:ilvl w:val="1"/>
          <w:numId w:val="1"/>
        </w:numPr>
      </w:pPr>
      <m:oMath>
        <m:r>
          <w:rPr>
            <w:rFonts w:ascii="Cambria Math" w:hAnsi="Cambria Math"/>
          </w:rPr>
          <m:t> W=P*t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  <w:lang w:val="en-US"/>
        </w:rPr>
        <w:t>[J] = [W*s]</w:t>
      </w:r>
    </w:p>
    <w:p w14:paraId="4862B300" w14:textId="77777777" w:rsidR="00B51C6A" w:rsidRDefault="00B51C6A" w:rsidP="00B51C6A"/>
    <w:p w14:paraId="44B777F7" w14:textId="4BE84E9D" w:rsidR="00B51C6A" w:rsidRPr="00B51C6A" w:rsidRDefault="00B51C6A" w:rsidP="00B51C6A">
      <w:pPr>
        <w:pStyle w:val="Odsekzoznamu"/>
        <w:numPr>
          <w:ilvl w:val="0"/>
          <w:numId w:val="1"/>
        </w:numPr>
      </w:pPr>
      <w:r>
        <w:t>Platíme za kWh</w:t>
      </w:r>
    </w:p>
    <w:sectPr w:rsidR="00B51C6A" w:rsidRPr="00B51C6A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24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03"/>
    <w:rsid w:val="001F40F2"/>
    <w:rsid w:val="003A5040"/>
    <w:rsid w:val="003C2203"/>
    <w:rsid w:val="00B51C6A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561E"/>
  <w15:chartTrackingRefBased/>
  <w15:docId w15:val="{1B506698-DF69-4B15-9B3C-36C988D3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B51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2023-04-25T17:43:00Z</dcterms:created>
  <dcterms:modified xsi:type="dcterms:W3CDTF">2023-04-25T17:47:00Z</dcterms:modified>
</cp:coreProperties>
</file>