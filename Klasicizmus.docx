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777F" w14:textId="5A01733B" w:rsidR="003A5040" w:rsidRPr="0054317F" w:rsidRDefault="00F61692" w:rsidP="001F40F2">
      <w:pPr>
        <w:pStyle w:val="Title"/>
        <w:jc w:val="center"/>
      </w:pPr>
      <w:r w:rsidRPr="0054317F">
        <w:t>Klasicizmus</w:t>
      </w:r>
      <w:r w:rsidR="001E6C40" w:rsidRPr="0054317F">
        <w:t xml:space="preserve"> (svetová literatúra  -  17. - 18. storočie)</w:t>
      </w:r>
    </w:p>
    <w:p w14:paraId="72F00525" w14:textId="77777777" w:rsidR="00B63465" w:rsidRPr="0054317F" w:rsidRDefault="00B63465" w:rsidP="00B63465"/>
    <w:p w14:paraId="1228E73D" w14:textId="77777777" w:rsidR="00F428AB" w:rsidRPr="0054317F" w:rsidRDefault="00F428AB" w:rsidP="00F428AB">
      <w:pPr>
        <w:pStyle w:val="ListParagraph"/>
        <w:numPr>
          <w:ilvl w:val="0"/>
          <w:numId w:val="1"/>
        </w:numPr>
        <w:rPr>
          <w:rFonts w:cstheme="minorHAnsi"/>
        </w:rPr>
      </w:pPr>
      <w:r w:rsidRPr="0054317F">
        <w:rPr>
          <w:rFonts w:cstheme="minorHAnsi"/>
        </w:rPr>
        <w:t>Klasicizmus sa chápe ako ostrý opak baroka. Rozvíjal sa súbežne s myšlienkovým hnutím osvietenstvo (viera v osvietený rozum, ten je možné ,,osvietiť“ poznatkami, vedomosťami). Vzniklo v Anglicku a najviac sa rozvinulo vo Francúzsku. U nás bola osvietenou panovníčkou Mária Terézia.</w:t>
      </w:r>
    </w:p>
    <w:p w14:paraId="20F255C3" w14:textId="77777777" w:rsidR="00F428AB" w:rsidRPr="0054317F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r w:rsidRPr="0054317F">
        <w:rPr>
          <w:rFonts w:cstheme="minorHAnsi"/>
        </w:rPr>
        <w:t xml:space="preserve">Ľudovít XIV. (kráľ Slnko) </w:t>
      </w:r>
    </w:p>
    <w:p w14:paraId="716FB23C" w14:textId="0DAC2ACB" w:rsidR="00F428AB" w:rsidRPr="0054317F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54317F">
        <w:rPr>
          <w:rFonts w:cstheme="minorHAnsi"/>
        </w:rPr>
        <w:t>Cogito</w:t>
      </w:r>
      <w:proofErr w:type="spellEnd"/>
      <w:r w:rsidRPr="0054317F">
        <w:rPr>
          <w:rFonts w:cstheme="minorHAnsi"/>
        </w:rPr>
        <w:t xml:space="preserve"> ergo </w:t>
      </w:r>
      <w:proofErr w:type="spellStart"/>
      <w:r w:rsidRPr="0054317F">
        <w:rPr>
          <w:rFonts w:cstheme="minorHAnsi"/>
        </w:rPr>
        <w:t>sum</w:t>
      </w:r>
      <w:proofErr w:type="spellEnd"/>
      <w:r w:rsidRPr="0054317F">
        <w:rPr>
          <w:rFonts w:cstheme="minorHAnsi"/>
        </w:rPr>
        <w:t>! (Myslím, teda som) – R. Descartes</w:t>
      </w:r>
    </w:p>
    <w:p w14:paraId="46025440" w14:textId="77777777" w:rsidR="00F428AB" w:rsidRPr="0054317F" w:rsidRDefault="00F428AB" w:rsidP="00F428AB">
      <w:pPr>
        <w:jc w:val="both"/>
        <w:rPr>
          <w:rFonts w:cstheme="minorHAnsi"/>
        </w:rPr>
      </w:pPr>
    </w:p>
    <w:p w14:paraId="1165AB56" w14:textId="77777777" w:rsidR="00F428AB" w:rsidRPr="0054317F" w:rsidRDefault="00F428AB" w:rsidP="00F428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>Klasicizmus zdôrazňoval prísne pravidlá aj v umeleckej tvorbe (</w:t>
      </w:r>
      <w:proofErr w:type="spellStart"/>
      <w:r w:rsidRPr="0054317F">
        <w:rPr>
          <w:rFonts w:cstheme="minorHAnsi"/>
        </w:rPr>
        <w:t>classicus</w:t>
      </w:r>
      <w:proofErr w:type="spellEnd"/>
      <w:r w:rsidRPr="0054317F">
        <w:rPr>
          <w:rFonts w:cstheme="minorHAnsi"/>
        </w:rPr>
        <w:t xml:space="preserve"> – dokonalý, vzorový), vzorom dokonalosti zo všetkých predchádzajúcich období sa stala antika. Autori využívali 3 jednoty drámy, členenie žánrov na vysoké a nízke, typizácia postáv, časomiera, písali sa eposy, idyly, ódy, bájky...</w:t>
      </w:r>
    </w:p>
    <w:p w14:paraId="101FDF1C" w14:textId="77777777" w:rsidR="00F428AB" w:rsidRPr="0054317F" w:rsidRDefault="00F428AB" w:rsidP="00F428AB">
      <w:pPr>
        <w:jc w:val="both"/>
        <w:rPr>
          <w:rFonts w:cstheme="minorHAnsi"/>
        </w:rPr>
      </w:pPr>
    </w:p>
    <w:p w14:paraId="1ED8841A" w14:textId="295C2984" w:rsidR="00F428AB" w:rsidRPr="0054317F" w:rsidRDefault="00F428AB" w:rsidP="00F428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Francúzska literatúra: </w:t>
      </w:r>
    </w:p>
    <w:p w14:paraId="7527542D" w14:textId="77777777" w:rsidR="00F428AB" w:rsidRPr="0054317F" w:rsidRDefault="00F428AB" w:rsidP="00F428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P. </w:t>
      </w:r>
      <w:proofErr w:type="spellStart"/>
      <w:r w:rsidRPr="0054317F">
        <w:rPr>
          <w:rFonts w:cstheme="minorHAnsi"/>
        </w:rPr>
        <w:t>Corneille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Cid</w:t>
      </w:r>
      <w:proofErr w:type="spellEnd"/>
      <w:r w:rsidRPr="0054317F">
        <w:rPr>
          <w:rFonts w:cstheme="minorHAnsi"/>
        </w:rPr>
        <w:t xml:space="preserve"> – tragédia</w:t>
      </w:r>
    </w:p>
    <w:p w14:paraId="00DE7F73" w14:textId="77777777" w:rsidR="00F428AB" w:rsidRPr="0054317F" w:rsidRDefault="00F428AB" w:rsidP="00F428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J. B. P. </w:t>
      </w:r>
      <w:proofErr w:type="spellStart"/>
      <w:r w:rsidRPr="0054317F">
        <w:rPr>
          <w:rFonts w:cstheme="minorHAnsi"/>
        </w:rPr>
        <w:t>Moliére</w:t>
      </w:r>
      <w:proofErr w:type="spellEnd"/>
      <w:r w:rsidRPr="0054317F">
        <w:rPr>
          <w:rFonts w:cstheme="minorHAnsi"/>
        </w:rPr>
        <w:t xml:space="preserve"> – Lakomec – komédia </w:t>
      </w:r>
    </w:p>
    <w:p w14:paraId="7CCAD162" w14:textId="77777777" w:rsidR="00F428AB" w:rsidRPr="0054317F" w:rsidRDefault="00F428AB" w:rsidP="00F428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La </w:t>
      </w:r>
      <w:proofErr w:type="spellStart"/>
      <w:r w:rsidRPr="0054317F">
        <w:rPr>
          <w:rFonts w:cstheme="minorHAnsi"/>
        </w:rPr>
        <w:t>Fontaine</w:t>
      </w:r>
      <w:proofErr w:type="spellEnd"/>
      <w:r w:rsidRPr="0054317F">
        <w:rPr>
          <w:rFonts w:cstheme="minorHAnsi"/>
        </w:rPr>
        <w:t xml:space="preserve"> – bájky </w:t>
      </w:r>
    </w:p>
    <w:p w14:paraId="33E53D6F" w14:textId="77777777" w:rsidR="00F428AB" w:rsidRPr="0054317F" w:rsidRDefault="00F428AB" w:rsidP="00F428AB">
      <w:pPr>
        <w:jc w:val="both"/>
        <w:rPr>
          <w:rFonts w:cstheme="minorHAnsi"/>
        </w:rPr>
      </w:pPr>
    </w:p>
    <w:p w14:paraId="3DCC7ECA" w14:textId="77777777" w:rsidR="00F428AB" w:rsidRPr="0054317F" w:rsidRDefault="00F428AB" w:rsidP="00F428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Z tohto obdobia sú tiež zaujímavé diel detskej literatúry – </w:t>
      </w:r>
    </w:p>
    <w:p w14:paraId="0D08A23C" w14:textId="77777777" w:rsidR="00F428AB" w:rsidRPr="0054317F" w:rsidRDefault="00F428AB" w:rsidP="00F428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D. </w:t>
      </w:r>
      <w:proofErr w:type="spellStart"/>
      <w:r w:rsidRPr="0054317F">
        <w:rPr>
          <w:rFonts w:cstheme="minorHAnsi"/>
        </w:rPr>
        <w:t>Defoe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Robinson</w:t>
      </w:r>
      <w:proofErr w:type="spellEnd"/>
      <w:r w:rsidRPr="0054317F">
        <w:rPr>
          <w:rFonts w:cstheme="minorHAnsi"/>
        </w:rPr>
        <w:t xml:space="preserve"> </w:t>
      </w:r>
      <w:proofErr w:type="spellStart"/>
      <w:r w:rsidRPr="0054317F">
        <w:rPr>
          <w:rFonts w:cstheme="minorHAnsi"/>
        </w:rPr>
        <w:t>Crusoe</w:t>
      </w:r>
      <w:proofErr w:type="spellEnd"/>
      <w:r w:rsidRPr="0054317F">
        <w:rPr>
          <w:rFonts w:cstheme="minorHAnsi"/>
        </w:rPr>
        <w:t xml:space="preserve">, </w:t>
      </w:r>
    </w:p>
    <w:p w14:paraId="02344BA8" w14:textId="1CDAB2C3" w:rsidR="00F428AB" w:rsidRPr="0054317F" w:rsidRDefault="00F428AB" w:rsidP="00F428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J. </w:t>
      </w:r>
      <w:proofErr w:type="spellStart"/>
      <w:r w:rsidRPr="0054317F">
        <w:rPr>
          <w:rFonts w:cstheme="minorHAnsi"/>
        </w:rPr>
        <w:t>Swift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Gulliverove</w:t>
      </w:r>
      <w:proofErr w:type="spellEnd"/>
      <w:r w:rsidRPr="0054317F">
        <w:rPr>
          <w:rFonts w:cstheme="minorHAnsi"/>
        </w:rPr>
        <w:t xml:space="preserve"> cesty</w:t>
      </w:r>
    </w:p>
    <w:p w14:paraId="3A3C6A71" w14:textId="77777777" w:rsidR="00F428AB" w:rsidRPr="0054317F" w:rsidRDefault="00F428AB" w:rsidP="00F428AB">
      <w:pPr>
        <w:rPr>
          <w:rFonts w:cstheme="minorHAnsi"/>
        </w:rPr>
      </w:pPr>
    </w:p>
    <w:p w14:paraId="2BACD588" w14:textId="77777777" w:rsidR="00F428AB" w:rsidRPr="00F428AB" w:rsidRDefault="00F428AB" w:rsidP="00F428A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428AB">
        <w:rPr>
          <w:rFonts w:cstheme="minorHAnsi"/>
          <w:b/>
        </w:rPr>
        <w:t>Klasicizmus – slovenská literatúra (1780 – 1830)</w:t>
      </w:r>
    </w:p>
    <w:p w14:paraId="2F1C2565" w14:textId="2FC70FB2" w:rsidR="00F428AB" w:rsidRPr="0054317F" w:rsidRDefault="00F428AB" w:rsidP="00F428AB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54317F">
        <w:rPr>
          <w:rFonts w:cstheme="minorHAnsi"/>
        </w:rPr>
        <w:t xml:space="preserve">V tomto období sa začala šíriť </w:t>
      </w:r>
      <w:r w:rsidRPr="0054317F">
        <w:rPr>
          <w:rFonts w:cstheme="minorHAnsi"/>
          <w:b/>
        </w:rPr>
        <w:t xml:space="preserve">myšlienka slovanskej vzájomnosti (idea slovanstva), </w:t>
      </w:r>
      <w:r w:rsidRPr="0054317F">
        <w:rPr>
          <w:rFonts w:cstheme="minorHAnsi"/>
        </w:rPr>
        <w:t xml:space="preserve"> boli to myšlienky, o ktoré sa opieralo národné hnutie. Zdôrazňovala sa spolupatričnosť slovanských národov, prejavoval sa záujem o slovanské dejiny, slovanskú kultúru a jazyky. Zrod tejto idey nebol náhodný, ale súvisel s tým faktom, že Rusko zvíťazilo v boji proti Napoleonovi, čo vyvolávalo v ostatných slovanských národoch nádej v lepšiu budúcnosť. </w:t>
      </w:r>
    </w:p>
    <w:p w14:paraId="65D35BB2" w14:textId="2D834B07" w:rsidR="00F428AB" w:rsidRPr="0054317F" w:rsidRDefault="00F428AB" w:rsidP="00F428A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4317F">
        <w:rPr>
          <w:rFonts w:cstheme="minorHAnsi"/>
        </w:rPr>
        <w:t xml:space="preserve">Šíriteľmi tejto myšlienky u nás boli: </w:t>
      </w:r>
      <w:r w:rsidRPr="0054317F">
        <w:rPr>
          <w:rFonts w:cstheme="minorHAnsi"/>
          <w:b/>
          <w:bCs/>
        </w:rPr>
        <w:t>P. J. Šafárik, J. Kollár.</w:t>
      </w:r>
    </w:p>
    <w:p w14:paraId="7871AADB" w14:textId="77777777" w:rsidR="00F428AB" w:rsidRPr="0054317F" w:rsidRDefault="00F428AB" w:rsidP="00F428AB">
      <w:pPr>
        <w:rPr>
          <w:rFonts w:cstheme="minorHAnsi"/>
          <w:b/>
          <w:bCs/>
        </w:rPr>
      </w:pPr>
    </w:p>
    <w:p w14:paraId="5B7D2D5A" w14:textId="77777777" w:rsidR="00F428AB" w:rsidRPr="0054317F" w:rsidRDefault="00F428AB" w:rsidP="00F428AB">
      <w:pPr>
        <w:pStyle w:val="ListParagraph"/>
        <w:numPr>
          <w:ilvl w:val="0"/>
          <w:numId w:val="1"/>
        </w:numPr>
        <w:rPr>
          <w:rFonts w:cstheme="minorHAnsi"/>
        </w:rPr>
      </w:pPr>
      <w:r w:rsidRPr="0054317F">
        <w:rPr>
          <w:rFonts w:cstheme="minorHAnsi"/>
          <w:b/>
        </w:rPr>
        <w:t xml:space="preserve">Pavel Jozef Šafárik </w:t>
      </w:r>
      <w:r w:rsidRPr="00F428AB">
        <w:rPr>
          <w:rFonts w:cstheme="minorHAnsi"/>
          <w:b/>
        </w:rPr>
        <w:t xml:space="preserve">-  </w:t>
      </w:r>
    </w:p>
    <w:p w14:paraId="50177AA2" w14:textId="2F4588F3" w:rsidR="00F428AB" w:rsidRPr="00F428AB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r w:rsidRPr="0054317F">
        <w:rPr>
          <w:rFonts w:cstheme="minorHAnsi"/>
        </w:rPr>
        <w:t>R</w:t>
      </w:r>
      <w:r w:rsidRPr="00F428AB">
        <w:rPr>
          <w:rFonts w:cstheme="minorHAnsi"/>
        </w:rPr>
        <w:t>odák z </w:t>
      </w:r>
      <w:proofErr w:type="spellStart"/>
      <w:r w:rsidRPr="00F428AB">
        <w:rPr>
          <w:rFonts w:cstheme="minorHAnsi"/>
        </w:rPr>
        <w:t>Gemera</w:t>
      </w:r>
      <w:proofErr w:type="spellEnd"/>
      <w:r w:rsidRPr="00F428AB">
        <w:rPr>
          <w:rFonts w:cstheme="minorHAnsi"/>
        </w:rPr>
        <w:t>, vyštudoval teológiu v nemeckom meste Jena. Pôsobil ako profesor na gymnáziu, ale taktiež ako riaditeľ Univerzitnej knižnice v Prahe. Pochovaný je v Prahe.</w:t>
      </w:r>
    </w:p>
    <w:p w14:paraId="2FC87B75" w14:textId="77777777" w:rsidR="00F428AB" w:rsidRPr="00F428AB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Zaoberal sa jazykovedou, históriou, filozofiou, prírodnými vedami a pod. </w:t>
      </w:r>
    </w:p>
    <w:p w14:paraId="393512D8" w14:textId="77777777" w:rsidR="00F428AB" w:rsidRPr="00F428AB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Písal po nemecky, po česky, odmietal bernolákovčinu a Štúrovu slovenčinu. </w:t>
      </w:r>
    </w:p>
    <w:p w14:paraId="4420AC0E" w14:textId="6FD338BD" w:rsidR="00F428AB" w:rsidRPr="00F428AB" w:rsidRDefault="00F428AB" w:rsidP="00F428AB">
      <w:pPr>
        <w:pStyle w:val="ListParagraph"/>
        <w:numPr>
          <w:ilvl w:val="1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Tvorba: Literárnu tvorbu začal písaním poézie, vydal tiež zbierku ľudových piesní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>chcel oživiť umelú literatúru ľudovou tvorbo</w:t>
      </w:r>
      <w:r w:rsidRPr="0054317F">
        <w:rPr>
          <w:rFonts w:cstheme="minorHAnsi"/>
        </w:rPr>
        <w:t>u)</w:t>
      </w:r>
      <w:r w:rsidRPr="00F428AB">
        <w:rPr>
          <w:rFonts w:cstheme="minorHAnsi"/>
        </w:rPr>
        <w:t>. Najdôležitejšie diela sú tie, v ktorých sa venuje dejinám slovanských literatúr</w:t>
      </w:r>
      <w:r w:rsidRPr="0054317F">
        <w:rPr>
          <w:rFonts w:cstheme="minorHAnsi"/>
        </w:rPr>
        <w:t>.</w:t>
      </w:r>
    </w:p>
    <w:p w14:paraId="6C870246" w14:textId="77777777" w:rsidR="00F428AB" w:rsidRDefault="00F428AB" w:rsidP="00F428AB">
      <w:pPr>
        <w:rPr>
          <w:rFonts w:cstheme="minorHAnsi"/>
          <w:b/>
        </w:rPr>
      </w:pPr>
    </w:p>
    <w:p w14:paraId="03F1CC09" w14:textId="77777777" w:rsidR="00017CF1" w:rsidRPr="0054317F" w:rsidRDefault="00017CF1" w:rsidP="00F428AB">
      <w:pPr>
        <w:rPr>
          <w:rFonts w:cstheme="minorHAnsi"/>
          <w:b/>
        </w:rPr>
      </w:pPr>
    </w:p>
    <w:p w14:paraId="0C84B309" w14:textId="4B0EB065" w:rsidR="00F428AB" w:rsidRPr="00F428AB" w:rsidRDefault="00F428AB" w:rsidP="00F428AB">
      <w:pPr>
        <w:pStyle w:val="ListParagraph"/>
        <w:numPr>
          <w:ilvl w:val="0"/>
          <w:numId w:val="1"/>
        </w:numPr>
        <w:rPr>
          <w:rFonts w:cstheme="minorHAnsi"/>
        </w:rPr>
      </w:pPr>
      <w:r w:rsidRPr="0054317F">
        <w:rPr>
          <w:rFonts w:cstheme="minorHAnsi"/>
          <w:b/>
        </w:rPr>
        <w:lastRenderedPageBreak/>
        <w:t>Ján Kollár</w:t>
      </w:r>
      <w:r w:rsidRPr="0054317F">
        <w:rPr>
          <w:rFonts w:cstheme="minorHAnsi"/>
        </w:rPr>
        <w:t xml:space="preserve"> </w:t>
      </w:r>
      <w:r w:rsidRPr="00F428AB">
        <w:rPr>
          <w:rFonts w:cstheme="minorHAnsi"/>
        </w:rPr>
        <w:t xml:space="preserve">- rodák z Turca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 xml:space="preserve">okolie Martina, vyštudoval za evanjelického kňaza v nemeckom meste Jena. Dlhý čas pôsobil ako kňaz v Budapešti, na sklonku života ho vymenovali za univerzitného profesora vo Viedni. Tam aj zomrel, jeho pozostatky boli prevezené do Prahy. Z jeho života treba spomenúť 2 fakty, ktoré výrazne ovplyvnili </w:t>
      </w:r>
      <w:r w:rsidRPr="00F428AB">
        <w:rPr>
          <w:rFonts w:cstheme="minorHAnsi"/>
          <w:b/>
          <w:bCs/>
        </w:rPr>
        <w:t>literárnu tvorbu:</w:t>
      </w:r>
    </w:p>
    <w:p w14:paraId="59D52654" w14:textId="4C1C4627" w:rsidR="00F428AB" w:rsidRPr="00F428AB" w:rsidRDefault="00F428AB" w:rsidP="002A1B6B">
      <w:pPr>
        <w:pStyle w:val="ListParagraph"/>
        <w:numPr>
          <w:ilvl w:val="1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Počas štúdia v nemeckom meste Jena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>Jena sa stala centrom nemeckej mládeže</w:t>
      </w:r>
      <w:r w:rsidR="002A1B6B"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 bol svedkom silných vlasteneckých nálad tejto mládeže, ktoré sa prejavovali aj v podobe nacionalizmu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 xml:space="preserve">povýšenectvo, rozpínavosť, podceňovanie iných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>aj slovanských</w:t>
      </w:r>
      <w:r w:rsidR="002A1B6B" w:rsidRPr="0054317F">
        <w:rPr>
          <w:rFonts w:cstheme="minorHAnsi"/>
        </w:rPr>
        <w:t xml:space="preserve">) </w:t>
      </w:r>
      <w:r w:rsidRPr="00F428AB">
        <w:rPr>
          <w:rFonts w:cstheme="minorHAnsi"/>
        </w:rPr>
        <w:t xml:space="preserve">národov. Dokonca na nemeckom území zanikli niektoré slovanské kmene. </w:t>
      </w:r>
    </w:p>
    <w:p w14:paraId="612C37FC" w14:textId="3757702F" w:rsidR="00F428AB" w:rsidRPr="0054317F" w:rsidRDefault="00F428AB" w:rsidP="002A1B6B">
      <w:pPr>
        <w:pStyle w:val="ListParagraph"/>
        <w:numPr>
          <w:ilvl w:val="1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Počas štúdia v Jene sa zaľúbil do Frederiky </w:t>
      </w:r>
      <w:proofErr w:type="spellStart"/>
      <w:r w:rsidRPr="00F428AB">
        <w:rPr>
          <w:rFonts w:cstheme="minorHAnsi"/>
        </w:rPr>
        <w:t>Wilhelmíny</w:t>
      </w:r>
      <w:proofErr w:type="spellEnd"/>
      <w:r w:rsidRPr="00F428AB">
        <w:rPr>
          <w:rFonts w:cstheme="minorHAnsi"/>
        </w:rPr>
        <w:t xml:space="preserve"> Schmidtovej, dcéry evanjelického pastora, ktorú za neho nechceli vydať a až po 16 rokoch mohla odísť za Kollárom do Pešti. Literárna tvorba: </w:t>
      </w:r>
      <w:proofErr w:type="spellStart"/>
      <w:r w:rsidRPr="00F428AB">
        <w:rPr>
          <w:rFonts w:cstheme="minorHAnsi"/>
        </w:rPr>
        <w:t>Básn</w:t>
      </w:r>
      <w:proofErr w:type="spellEnd"/>
      <w:r w:rsidRPr="00F428AB">
        <w:rPr>
          <w:rFonts w:cstheme="minorHAnsi"/>
        </w:rPr>
        <w:t xml:space="preserve">. zbierka -  </w:t>
      </w:r>
      <w:r w:rsidRPr="00F428AB">
        <w:rPr>
          <w:rFonts w:cstheme="minorHAnsi"/>
          <w:b/>
          <w:bCs/>
        </w:rPr>
        <w:t>BÁSNĚ JÁNA KOLLÁRA</w:t>
      </w:r>
      <w:r w:rsidRPr="00F428AB">
        <w:rPr>
          <w:rFonts w:cstheme="minorHAnsi"/>
        </w:rPr>
        <w:t xml:space="preserve"> - je to zbierka zneliek-sonetov obsahuje ľúbostné</w:t>
      </w:r>
      <w:r w:rsidR="002A1B6B" w:rsidRPr="0054317F">
        <w:rPr>
          <w:rFonts w:cstheme="minorHAnsi"/>
        </w:rPr>
        <w:t xml:space="preserve"> (</w:t>
      </w:r>
      <w:r w:rsidRPr="00F428AB">
        <w:rPr>
          <w:rFonts w:cstheme="minorHAnsi"/>
        </w:rPr>
        <w:t>láska k</w:t>
      </w:r>
      <w:r w:rsidR="002A1B6B" w:rsidRPr="0054317F">
        <w:rPr>
          <w:rFonts w:cstheme="minorHAnsi"/>
        </w:rPr>
        <w:t> </w:t>
      </w:r>
      <w:r w:rsidRPr="00F428AB">
        <w:rPr>
          <w:rFonts w:cstheme="minorHAnsi"/>
        </w:rPr>
        <w:t>Míne</w:t>
      </w:r>
      <w:r w:rsidR="002A1B6B"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vlastenecké verše.  Niektoré vlastenecké básne cenzúra nedovolila publikovať. K pôvodným znelkám pridával ďalšie, až v roku 1832 vydal básnickú skladbu - SLÁVY DCERA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>okolo 600 sonetov</w:t>
      </w:r>
      <w:r w:rsidR="002A1B6B"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kompozične pozostáva z úvodnej časti </w:t>
      </w:r>
      <w:proofErr w:type="spellStart"/>
      <w:r w:rsidRPr="00F428AB">
        <w:rPr>
          <w:rFonts w:cstheme="minorHAnsi"/>
        </w:rPr>
        <w:t>Předzpěv</w:t>
      </w:r>
      <w:proofErr w:type="spellEnd"/>
      <w:r w:rsidRPr="00F428AB">
        <w:rPr>
          <w:rFonts w:cstheme="minorHAnsi"/>
        </w:rPr>
        <w:t xml:space="preserve"> a spevov:</w:t>
      </w:r>
      <w:r w:rsidR="00602B9B" w:rsidRPr="0054317F">
        <w:rPr>
          <w:rFonts w:cstheme="minorHAnsi"/>
        </w:rPr>
        <w:t xml:space="preserve"> </w:t>
      </w:r>
      <w:r w:rsidRPr="00F428AB">
        <w:rPr>
          <w:rFonts w:cstheme="minorHAnsi"/>
        </w:rPr>
        <w:t xml:space="preserve">1.Sála, 2. Labe, </w:t>
      </w:r>
      <w:proofErr w:type="spellStart"/>
      <w:r w:rsidRPr="00F428AB">
        <w:rPr>
          <w:rFonts w:cstheme="minorHAnsi"/>
        </w:rPr>
        <w:t>Rén</w:t>
      </w:r>
      <w:proofErr w:type="spellEnd"/>
      <w:r w:rsidRPr="00F428AB">
        <w:rPr>
          <w:rFonts w:cstheme="minorHAnsi"/>
        </w:rPr>
        <w:t xml:space="preserve"> , Vltava, 3. Dunaj, 4. </w:t>
      </w:r>
      <w:proofErr w:type="spellStart"/>
      <w:r w:rsidRPr="00F428AB">
        <w:rPr>
          <w:rFonts w:cstheme="minorHAnsi"/>
        </w:rPr>
        <w:t>Léthé</w:t>
      </w:r>
      <w:proofErr w:type="spellEnd"/>
      <w:r w:rsidRPr="00F428AB">
        <w:rPr>
          <w:rFonts w:cstheme="minorHAnsi"/>
        </w:rPr>
        <w:t xml:space="preserve"> 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>slovanské nebo</w:t>
      </w:r>
      <w:r w:rsidR="002A1B6B"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5. </w:t>
      </w:r>
      <w:proofErr w:type="spellStart"/>
      <w:r w:rsidRPr="00F428AB">
        <w:rPr>
          <w:rFonts w:cstheme="minorHAnsi"/>
        </w:rPr>
        <w:t>Acheron</w:t>
      </w:r>
      <w:proofErr w:type="spellEnd"/>
      <w:r w:rsidRPr="00F428AB">
        <w:rPr>
          <w:rFonts w:cstheme="minorHAnsi"/>
        </w:rPr>
        <w:t xml:space="preserve"> </w:t>
      </w:r>
      <w:r w:rsidR="002A1B6B" w:rsidRPr="0054317F">
        <w:rPr>
          <w:rFonts w:cstheme="minorHAnsi"/>
        </w:rPr>
        <w:t>(</w:t>
      </w:r>
      <w:r w:rsidRPr="00F428AB">
        <w:rPr>
          <w:rFonts w:cstheme="minorHAnsi"/>
        </w:rPr>
        <w:t>slovanské peklo</w:t>
      </w:r>
      <w:r w:rsidR="002A1B6B" w:rsidRPr="0054317F">
        <w:rPr>
          <w:rFonts w:cstheme="minorHAnsi"/>
        </w:rPr>
        <w:t>)</w:t>
      </w:r>
      <w:r w:rsidRPr="00F428AB">
        <w:rPr>
          <w:rFonts w:cstheme="minorHAnsi"/>
        </w:rPr>
        <w:t>.</w:t>
      </w:r>
    </w:p>
    <w:p w14:paraId="14FA74DF" w14:textId="3F249FFE" w:rsidR="00602B9B" w:rsidRPr="0054317F" w:rsidRDefault="00602B9B" w:rsidP="00602B9B">
      <w:pPr>
        <w:pStyle w:val="ListParagraph"/>
        <w:numPr>
          <w:ilvl w:val="2"/>
          <w:numId w:val="1"/>
        </w:numPr>
        <w:rPr>
          <w:rFonts w:cstheme="minorHAnsi"/>
        </w:rPr>
      </w:pPr>
      <w:r w:rsidRPr="0054317F">
        <w:rPr>
          <w:rFonts w:cstheme="minorHAnsi"/>
        </w:rPr>
        <w:t xml:space="preserve">Umelecky najhodnotnejší je </w:t>
      </w:r>
      <w:proofErr w:type="spellStart"/>
      <w:r w:rsidRPr="0054317F">
        <w:rPr>
          <w:rFonts w:cstheme="minorHAnsi"/>
        </w:rPr>
        <w:t>Předzpěv</w:t>
      </w:r>
      <w:proofErr w:type="spellEnd"/>
      <w:r w:rsidRPr="0054317F">
        <w:rPr>
          <w:rFonts w:cstheme="minorHAnsi"/>
        </w:rPr>
        <w:t xml:space="preserve"> -z hľadiska obsahu je to elégia (žalospev), autor vyjadruje smútok nad slovanskou minulosťou nad utrpením slovanských  národov. Autor nastoľuje aj humanistické myšlienky. Forma úvodnej časti sa nazýva elegické </w:t>
      </w:r>
      <w:proofErr w:type="spellStart"/>
      <w:r w:rsidRPr="0054317F">
        <w:rPr>
          <w:rFonts w:cstheme="minorHAnsi"/>
        </w:rPr>
        <w:t>distichon</w:t>
      </w:r>
      <w:proofErr w:type="spellEnd"/>
      <w:r w:rsidRPr="0054317F">
        <w:rPr>
          <w:rFonts w:cstheme="minorHAnsi"/>
        </w:rPr>
        <w:t xml:space="preserve"> (žalospevné dvojveršie) , autor využíva časomerný prozodický systém (strieda 2 verše, hexameter a pentameter).</w:t>
      </w:r>
    </w:p>
    <w:p w14:paraId="313AFEDF" w14:textId="77777777" w:rsidR="00602B9B" w:rsidRPr="0054317F" w:rsidRDefault="00602B9B" w:rsidP="00602B9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Jednotlivé spevy spája len veľmi jednoduchá delová línia - je to cesta básnika z Nemecka cez Čechy domov na Slovensko. Na ceste ho sprevádza Mína, ktorá predstavuje ideál slovanskej devy. </w:t>
      </w:r>
    </w:p>
    <w:p w14:paraId="3F507C64" w14:textId="77777777" w:rsidR="00602B9B" w:rsidRPr="0054317F" w:rsidRDefault="00602B9B" w:rsidP="00602B9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>Sála - obsahuje najmä ľúbostné sonety, spomína na časy v Jene, autor vyjadruje aj lásku v národu a pri otázke, koho ľúbi viac, odpovedá, že svoje srdce vytrhne z hrude, rozlomí ho na 2 polovice, jednu dá Míne a jednu vlasti.</w:t>
      </w:r>
    </w:p>
    <w:p w14:paraId="0DC0D7D5" w14:textId="77777777" w:rsidR="00602B9B" w:rsidRPr="0054317F" w:rsidRDefault="00602B9B" w:rsidP="00602B9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Labe, </w:t>
      </w:r>
      <w:proofErr w:type="spellStart"/>
      <w:r w:rsidRPr="0054317F">
        <w:rPr>
          <w:rFonts w:cstheme="minorHAnsi"/>
        </w:rPr>
        <w:t>Rén</w:t>
      </w:r>
      <w:proofErr w:type="spellEnd"/>
      <w:r w:rsidRPr="0054317F">
        <w:rPr>
          <w:rFonts w:cstheme="minorHAnsi"/>
        </w:rPr>
        <w:t>, Vltava - smúti nad osudom Slovanov, prechádza totiž územiami, kde kedysi žili, smúti za Mínou, lebo je od nej ďaleko.</w:t>
      </w:r>
    </w:p>
    <w:p w14:paraId="3A24AF24" w14:textId="77777777" w:rsidR="00602B9B" w:rsidRPr="0054317F" w:rsidRDefault="00602B9B" w:rsidP="00602B9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Dunaj - Prichádza na Slovensko, autor vidí utrpenie, biedu, krivdy. Zjavuje sa mu mŕtva Mína a on tiež túži umrieť. </w:t>
      </w:r>
    </w:p>
    <w:p w14:paraId="2C5FCABA" w14:textId="77777777" w:rsidR="00602B9B" w:rsidRDefault="00602B9B" w:rsidP="00602B9B">
      <w:pPr>
        <w:pStyle w:val="ListParagraph"/>
        <w:numPr>
          <w:ilvl w:val="2"/>
          <w:numId w:val="1"/>
        </w:numPr>
        <w:jc w:val="both"/>
        <w:rPr>
          <w:rFonts w:cstheme="minorHAnsi"/>
          <w:i/>
        </w:rPr>
      </w:pPr>
      <w:proofErr w:type="spellStart"/>
      <w:r w:rsidRPr="0054317F">
        <w:rPr>
          <w:rFonts w:cstheme="minorHAnsi"/>
        </w:rPr>
        <w:t>Léthe</w:t>
      </w:r>
      <w:proofErr w:type="spellEnd"/>
      <w:r w:rsidRPr="0054317F">
        <w:rPr>
          <w:rFonts w:cstheme="minorHAnsi"/>
        </w:rPr>
        <w:t xml:space="preserve">, </w:t>
      </w:r>
      <w:proofErr w:type="spellStart"/>
      <w:r w:rsidRPr="0054317F">
        <w:rPr>
          <w:rFonts w:cstheme="minorHAnsi"/>
        </w:rPr>
        <w:t>Acheron</w:t>
      </w:r>
      <w:proofErr w:type="spellEnd"/>
      <w:r w:rsidRPr="0054317F">
        <w:rPr>
          <w:rFonts w:cstheme="minorHAnsi"/>
        </w:rPr>
        <w:t xml:space="preserve"> - Mína sa mení na vílu, tá ho sprevádza po slovanskom nebi - v ňom sa nachádzajú významní slovanskí dejatelia a po pekle - v ňom sa nachádzajú všetci odrodilci a neprajníci Slovanov. Celá skladba sa končí </w:t>
      </w:r>
      <w:proofErr w:type="spellStart"/>
      <w:r w:rsidRPr="0054317F">
        <w:rPr>
          <w:rFonts w:cstheme="minorHAnsi"/>
        </w:rPr>
        <w:t>Míniným</w:t>
      </w:r>
      <w:proofErr w:type="spellEnd"/>
      <w:r w:rsidRPr="0054317F">
        <w:rPr>
          <w:rFonts w:cstheme="minorHAnsi"/>
        </w:rPr>
        <w:t xml:space="preserve"> odkazom, aby sa poučili a milovali svoj národ: </w:t>
      </w:r>
      <w:r w:rsidRPr="0054317F">
        <w:rPr>
          <w:rFonts w:cstheme="minorHAnsi"/>
          <w:i/>
        </w:rPr>
        <w:t xml:space="preserve">,,Peklo </w:t>
      </w:r>
      <w:proofErr w:type="spellStart"/>
      <w:r w:rsidRPr="0054317F">
        <w:rPr>
          <w:rFonts w:cstheme="minorHAnsi"/>
          <w:i/>
        </w:rPr>
        <w:t>zrádcúm</w:t>
      </w:r>
      <w:proofErr w:type="spellEnd"/>
      <w:r w:rsidRPr="0054317F">
        <w:rPr>
          <w:rFonts w:cstheme="minorHAnsi"/>
          <w:i/>
        </w:rPr>
        <w:t xml:space="preserve">, </w:t>
      </w:r>
      <w:proofErr w:type="spellStart"/>
      <w:r w:rsidRPr="0054317F">
        <w:rPr>
          <w:rFonts w:cstheme="minorHAnsi"/>
          <w:i/>
        </w:rPr>
        <w:t>nebe</w:t>
      </w:r>
      <w:proofErr w:type="spellEnd"/>
      <w:r w:rsidRPr="0054317F">
        <w:rPr>
          <w:rFonts w:cstheme="minorHAnsi"/>
          <w:i/>
        </w:rPr>
        <w:t xml:space="preserve"> </w:t>
      </w:r>
      <w:proofErr w:type="spellStart"/>
      <w:r w:rsidRPr="0054317F">
        <w:rPr>
          <w:rFonts w:cstheme="minorHAnsi"/>
          <w:i/>
        </w:rPr>
        <w:t>Slávúm</w:t>
      </w:r>
      <w:proofErr w:type="spellEnd"/>
      <w:r w:rsidRPr="0054317F">
        <w:rPr>
          <w:rFonts w:cstheme="minorHAnsi"/>
          <w:i/>
        </w:rPr>
        <w:t xml:space="preserve"> </w:t>
      </w:r>
      <w:proofErr w:type="spellStart"/>
      <w:r w:rsidRPr="0054317F">
        <w:rPr>
          <w:rFonts w:cstheme="minorHAnsi"/>
          <w:i/>
        </w:rPr>
        <w:t>věrným</w:t>
      </w:r>
      <w:proofErr w:type="spellEnd"/>
      <w:r w:rsidRPr="0054317F">
        <w:rPr>
          <w:rFonts w:cstheme="minorHAnsi"/>
          <w:i/>
        </w:rPr>
        <w:t>!”</w:t>
      </w:r>
    </w:p>
    <w:p w14:paraId="130D1675" w14:textId="535791C8" w:rsidR="00276309" w:rsidRPr="00C567F8" w:rsidRDefault="00276309" w:rsidP="00602B9B">
      <w:pPr>
        <w:pStyle w:val="ListParagraph"/>
        <w:numPr>
          <w:ilvl w:val="2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Cs/>
        </w:rPr>
        <w:t xml:space="preserve">Predspev – </w:t>
      </w:r>
      <w:r w:rsidRPr="00C567F8">
        <w:rPr>
          <w:rFonts w:cstheme="minorHAnsi"/>
          <w:b/>
          <w:bCs/>
          <w:iCs/>
        </w:rPr>
        <w:t>Časomerný veršový systém</w:t>
      </w:r>
      <w:r>
        <w:rPr>
          <w:rFonts w:cstheme="minorHAnsi"/>
          <w:iCs/>
        </w:rPr>
        <w:t xml:space="preserve"> (ďalšie sú Sylabický VS – Štúrovci a romantizmus, Sylabotonický VS - realizmus)</w:t>
      </w:r>
    </w:p>
    <w:p w14:paraId="09FD0236" w14:textId="624D8DA4" w:rsidR="00C567F8" w:rsidRPr="00C567F8" w:rsidRDefault="00C567F8" w:rsidP="00C567F8">
      <w:pPr>
        <w:pStyle w:val="ListParagraph"/>
        <w:numPr>
          <w:ilvl w:val="3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Cs/>
        </w:rPr>
        <w:t>Používaný v antike a klasicizme</w:t>
      </w:r>
    </w:p>
    <w:p w14:paraId="72921EEF" w14:textId="77777777" w:rsidR="00C567F8" w:rsidRPr="00C567F8" w:rsidRDefault="00C567F8" w:rsidP="00C567F8">
      <w:pPr>
        <w:pStyle w:val="ListParagraph"/>
        <w:numPr>
          <w:ilvl w:val="3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Cs/>
        </w:rPr>
        <w:t>Meria sa časom striedanie dlhých a krátkych slabík, d</w:t>
      </w:r>
      <w:r w:rsidRPr="00C567F8">
        <w:rPr>
          <w:rFonts w:cstheme="minorHAnsi"/>
          <w:iCs/>
        </w:rPr>
        <w:t xml:space="preserve">lhé slabiky môžu byť: </w:t>
      </w:r>
    </w:p>
    <w:p w14:paraId="3A34C7AE" w14:textId="77777777" w:rsidR="00C567F8" w:rsidRPr="00C567F8" w:rsidRDefault="00C567F8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 w:rsidRPr="00C567F8">
        <w:rPr>
          <w:rFonts w:cstheme="minorHAnsi"/>
          <w:iCs/>
        </w:rPr>
        <w:t xml:space="preserve">Prirodzene dlhé </w:t>
      </w:r>
    </w:p>
    <w:p w14:paraId="47F756E1" w14:textId="08060CF5" w:rsidR="00C567F8" w:rsidRPr="00C567F8" w:rsidRDefault="00C567F8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Cs/>
        </w:rPr>
        <w:t>D</w:t>
      </w:r>
      <w:r w:rsidRPr="00C567F8">
        <w:rPr>
          <w:rFonts w:cstheme="minorHAnsi"/>
          <w:iCs/>
        </w:rPr>
        <w:t>lhé polohou</w:t>
      </w:r>
      <w:r>
        <w:rPr>
          <w:rFonts w:cstheme="minorHAnsi"/>
          <w:iCs/>
        </w:rPr>
        <w:t xml:space="preserve"> – Kvôli tomuto sa v Slovenčine neujal</w:t>
      </w:r>
    </w:p>
    <w:p w14:paraId="21ED6A39" w14:textId="064F87B0" w:rsidR="00C567F8" w:rsidRDefault="00C567F8" w:rsidP="00C567F8">
      <w:pPr>
        <w:pStyle w:val="ListParagraph"/>
        <w:numPr>
          <w:ilvl w:val="3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Časomerný rozbor </w:t>
      </w:r>
      <w:proofErr w:type="spellStart"/>
      <w:r>
        <w:rPr>
          <w:rFonts w:cstheme="minorHAnsi"/>
          <w:i/>
        </w:rPr>
        <w:t>dvojverša</w:t>
      </w:r>
      <w:proofErr w:type="spellEnd"/>
      <w:r>
        <w:rPr>
          <w:rFonts w:cstheme="minorHAnsi"/>
          <w:i/>
        </w:rPr>
        <w:t>:</w:t>
      </w:r>
    </w:p>
    <w:p w14:paraId="26CFB61E" w14:textId="77AC162B" w:rsidR="00C567F8" w:rsidRDefault="00C567F8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–  </w:t>
      </w:r>
      <w:r w:rsidR="00D85D0F">
        <w:rPr>
          <w:rFonts w:cstheme="minorHAnsi"/>
          <w:i/>
        </w:rPr>
        <w:t>=</w:t>
      </w:r>
      <w:r>
        <w:rPr>
          <w:rFonts w:cstheme="minorHAnsi"/>
          <w:i/>
        </w:rPr>
        <w:t xml:space="preserve"> dlhá slabika</w:t>
      </w:r>
    </w:p>
    <w:p w14:paraId="326742F5" w14:textId="12D488C8" w:rsidR="00C567F8" w:rsidRDefault="00C567F8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∪</m:t>
        </m:r>
      </m:oMath>
      <w:r>
        <w:rPr>
          <w:rFonts w:cstheme="minorHAnsi"/>
          <w:i/>
        </w:rPr>
        <w:t xml:space="preserve">  </w:t>
      </w:r>
      <w:r w:rsidR="00D85D0F">
        <w:rPr>
          <w:rFonts w:cstheme="minorHAnsi"/>
          <w:i/>
        </w:rPr>
        <w:t>=</w:t>
      </w:r>
      <w:r>
        <w:rPr>
          <w:rFonts w:cstheme="minorHAnsi"/>
          <w:i/>
        </w:rPr>
        <w:t xml:space="preserve"> krátka slabika</w:t>
      </w:r>
    </w:p>
    <w:p w14:paraId="18B1122B" w14:textId="3B73DAAD" w:rsidR="00D85D0F" w:rsidRPr="00D85D0F" w:rsidRDefault="00D85D0F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/>
        </w:rPr>
        <w:t>–</w:t>
      </w:r>
      <m:oMath>
        <m:r>
          <w:rPr>
            <w:rFonts w:ascii="Cambria Math" w:hAnsi="Cambria Math" w:cstheme="minorHAnsi"/>
          </w:rPr>
          <m:t>∪</m:t>
        </m:r>
      </m:oMath>
      <w:r>
        <w:rPr>
          <w:rFonts w:eastAsiaTheme="minorEastAsia" w:cstheme="minorHAnsi"/>
          <w:i/>
        </w:rPr>
        <w:t xml:space="preserve"> = trochej</w:t>
      </w:r>
    </w:p>
    <w:p w14:paraId="429BE330" w14:textId="74653C2C" w:rsidR="00D85D0F" w:rsidRDefault="00D85D0F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>
        <w:rPr>
          <w:rFonts w:cstheme="minorHAnsi"/>
          <w:i/>
        </w:rPr>
        <w:t>–</w:t>
      </w:r>
      <m:oMath>
        <m:r>
          <w:rPr>
            <w:rFonts w:ascii="Cambria Math" w:hAnsi="Cambria Math" w:cstheme="minorHAnsi"/>
          </w:rPr>
          <m:t>∪∪</m:t>
        </m:r>
      </m:oMath>
      <w:r>
        <w:rPr>
          <w:rFonts w:eastAsiaTheme="minorEastAsia" w:cstheme="minorHAnsi"/>
          <w:i/>
        </w:rPr>
        <w:t xml:space="preserve"> = daktyl</w:t>
      </w:r>
    </w:p>
    <w:p w14:paraId="39DAAED2" w14:textId="4B2E27E4" w:rsidR="00D85D0F" w:rsidRDefault="005336DB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</w:rPr>
      </w:pPr>
      <w:r w:rsidRPr="005336DB">
        <w:rPr>
          <w:rFonts w:ascii="Times New Roman" w:hAnsi="Times New Roman" w:cstheme="minorHAnsi"/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FCD51" wp14:editId="59E80576">
                <wp:simplePos x="0" y="0"/>
                <wp:positionH relativeFrom="column">
                  <wp:posOffset>5083175</wp:posOffset>
                </wp:positionH>
                <wp:positionV relativeFrom="paragraph">
                  <wp:posOffset>90805</wp:posOffset>
                </wp:positionV>
                <wp:extent cx="1866900" cy="1028700"/>
                <wp:effectExtent l="0" t="0" r="0" b="0"/>
                <wp:wrapNone/>
                <wp:docPr id="730556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8B5D" w14:textId="4C19DD88" w:rsidR="005336DB" w:rsidRDefault="005336DB" w:rsidP="00DE4569">
                            <w:pPr>
                              <w:jc w:val="center"/>
                            </w:pPr>
                            <w:r>
                              <w:t xml:space="preserve">Elegický </w:t>
                            </w:r>
                            <w:proofErr w:type="spellStart"/>
                            <w:r>
                              <w:t>distichon</w:t>
                            </w:r>
                            <w:proofErr w:type="spellEnd"/>
                            <w:r>
                              <w:t xml:space="preserve"> (Žalospevné dvojveršie)</w:t>
                            </w:r>
                          </w:p>
                          <w:p w14:paraId="2356348C" w14:textId="75FA5024" w:rsidR="005336DB" w:rsidRDefault="005336DB" w:rsidP="005336DB">
                            <w:pPr>
                              <w:spacing w:after="0"/>
                              <w:jc w:val="center"/>
                            </w:pPr>
                            <w:r>
                              <w:t>1. verš musí byť 6 stopový</w:t>
                            </w:r>
                          </w:p>
                          <w:p w14:paraId="47A85C25" w14:textId="4B7DEFD6" w:rsidR="005336DB" w:rsidRDefault="005336DB" w:rsidP="005336DB">
                            <w:pPr>
                              <w:spacing w:after="0"/>
                              <w:jc w:val="center"/>
                            </w:pPr>
                            <w:r>
                              <w:t>2. verš musí byť 5 stopový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C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25pt;margin-top:7.15pt;width:147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" filled="f" stroked="f">
                <v:textbox>
                  <w:txbxContent>
                    <w:p w14:paraId="42898B5D" w14:textId="4C19DD88" w:rsidR="005336DB" w:rsidRDefault="005336DB" w:rsidP="00DE4569">
                      <w:pPr>
                        <w:jc w:val="center"/>
                      </w:pPr>
                      <w:r>
                        <w:t>Elegický distichon (Žalospevné dvojveršie)</w:t>
                      </w:r>
                    </w:p>
                    <w:p w14:paraId="2356348C" w14:textId="75FA5024" w:rsidR="005336DB" w:rsidRDefault="005336DB" w:rsidP="005336DB">
                      <w:pPr>
                        <w:spacing w:after="0"/>
                        <w:jc w:val="center"/>
                      </w:pPr>
                      <w:r>
                        <w:t>1. verš musí byť 6 stopový</w:t>
                      </w:r>
                    </w:p>
                    <w:p w14:paraId="47A85C25" w14:textId="4B7DEFD6" w:rsidR="005336DB" w:rsidRDefault="005336DB" w:rsidP="005336DB">
                      <w:pPr>
                        <w:spacing w:after="0"/>
                        <w:jc w:val="center"/>
                      </w:pPr>
                      <w:r>
                        <w:t>2. verš musí byť 5 stopový</w:t>
                      </w:r>
                    </w:p>
                  </w:txbxContent>
                </v:textbox>
              </v:shape>
            </w:pict>
          </mc:Fallback>
        </mc:AlternateContent>
      </w:r>
      <w:r w:rsidR="00D85D0F">
        <w:rPr>
          <w:rFonts w:cstheme="minorHAnsi"/>
          <w:i/>
        </w:rPr>
        <w:t>– – = spondej</w:t>
      </w:r>
    </w:p>
    <w:p w14:paraId="3EF95370" w14:textId="6AAA089B" w:rsidR="00D85D0F" w:rsidRPr="00D85D0F" w:rsidRDefault="005336DB" w:rsidP="00C567F8">
      <w:pPr>
        <w:pStyle w:val="ListParagraph"/>
        <w:numPr>
          <w:ilvl w:val="4"/>
          <w:numId w:val="1"/>
        </w:numPr>
        <w:jc w:val="both"/>
        <w:rPr>
          <w:rFonts w:cstheme="minorHAnsi"/>
          <w:i/>
          <w:lang w:val="cs-CZ"/>
        </w:rPr>
      </w:pPr>
      <w:r>
        <w:rPr>
          <w:rFonts w:ascii="Times New Roman" w:hAnsi="Times New Roman" w:cstheme="minorHAnsi"/>
          <w:b/>
          <w:i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920A4" wp14:editId="14884581">
                <wp:simplePos x="0" y="0"/>
                <wp:positionH relativeFrom="column">
                  <wp:posOffset>5003800</wp:posOffset>
                </wp:positionH>
                <wp:positionV relativeFrom="paragraph">
                  <wp:posOffset>46355</wp:posOffset>
                </wp:positionV>
                <wp:extent cx="273050" cy="720725"/>
                <wp:effectExtent l="0" t="0" r="12700" b="22225"/>
                <wp:wrapNone/>
                <wp:docPr id="48210903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720725"/>
                        </a:xfrm>
                        <a:prstGeom prst="rightBrace">
                          <a:avLst>
                            <a:gd name="adj1" fmla="val 8333"/>
                            <a:gd name="adj2" fmla="val 504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88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94pt;margin-top:3.65pt;width:21.5pt;height: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" adj="682,10896" strokecolor="black [3200]" strokeweight=".5pt">
                <v:stroke joinstyle="miter"/>
              </v:shape>
            </w:pict>
          </mc:Fallback>
        </mc:AlternateContent>
      </w:r>
      <w:r w:rsidR="00D85D0F" w:rsidRPr="00D85D0F">
        <w:rPr>
          <w:rFonts w:ascii="Times New Roman" w:hAnsi="Times New Roman" w:cstheme="minorHAnsi"/>
          <w:b/>
          <w:i/>
          <w:noProof/>
          <w:sz w:val="24"/>
          <w:szCs w:val="24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22053" wp14:editId="3988EF5D">
                <wp:simplePos x="0" y="0"/>
                <wp:positionH relativeFrom="column">
                  <wp:posOffset>2235200</wp:posOffset>
                </wp:positionH>
                <wp:positionV relativeFrom="paragraph">
                  <wp:posOffset>147955</wp:posOffset>
                </wp:positionV>
                <wp:extent cx="2952750" cy="231776"/>
                <wp:effectExtent l="0" t="0" r="0" b="0"/>
                <wp:wrapNone/>
                <wp:docPr id="1182450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31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7DD1" w14:textId="3FA7CAF5" w:rsidR="00D85D0F" w:rsidRPr="005336DB" w:rsidRDefault="00D85D0F" w:rsidP="00D85D0F">
                            <w:pPr>
                              <w:rPr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 xml:space="preserve">     ∪  ∪</m:t>
                              </m:r>
                            </m:oMath>
                            <w:r w:rsidRP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  –  </w:t>
                            </w:r>
                            <w:r w:rsid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      ∪</m:t>
                              </m:r>
                            </m:oMath>
                            <w:r w:rsid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36DB" w:rsidRP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  </w:t>
                            </w:r>
                            <w:r w:rsid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</m:t>
                              </m:r>
                            </m:oMath>
                            <w:r w:rsidR="005336DB" w:rsidRP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</m:t>
                              </m:r>
                            </m:oMath>
                            <w:r w:rsidR="005336DB" w:rsidRP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5336DB"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  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2053" id="_x0000_s1027" type="#_x0000_t202" style="position:absolute;left:0;text-align:left;margin-left:176pt;margin-top:11.65pt;width:232.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" filled="f" stroked="f">
                <v:textbox>
                  <w:txbxContent>
                    <w:p w14:paraId="24137DD1" w14:textId="3FA7CAF5" w:rsidR="00D85D0F" w:rsidRPr="005336DB" w:rsidRDefault="00D85D0F" w:rsidP="00D85D0F">
                      <w:pPr>
                        <w:rPr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    ∪  ∪</m:t>
                        </m:r>
                      </m:oMath>
                      <w:r w:rsidRP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>|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|</w:t>
                      </w:r>
                      <w:r w:rsid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∪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∪</m:t>
                        </m:r>
                      </m:oMath>
                      <w:r w:rsid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336DB" w:rsidRP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>|</w:t>
                      </w:r>
                      <w:r w:rsid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|</w:t>
                      </w:r>
                      <w:r w:rsid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</m:oMath>
                      <w:r w:rsidR="005336DB" w:rsidRP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</m:oMath>
                      <w:r w:rsidR="005336DB" w:rsidRP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5336DB"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D85D0F">
        <w:rPr>
          <w:rFonts w:cstheme="minorHAnsi"/>
          <w:i/>
        </w:rPr>
        <w:t> </w:t>
      </w:r>
      <w:r w:rsidR="00D85D0F" w:rsidRPr="00D85D0F">
        <w:rPr>
          <w:rFonts w:cstheme="minorHAnsi"/>
          <w:i/>
          <w:lang w:val="cs-CZ"/>
        </w:rPr>
        <w:t>Aj zde leží zem ta před okem mým slzy ronícím,</w:t>
      </w:r>
    </w:p>
    <w:p w14:paraId="45A969E2" w14:textId="0CEA6250" w:rsidR="00D85D0F" w:rsidRPr="00D85D0F" w:rsidRDefault="00D85D0F" w:rsidP="00D85D0F">
      <w:pPr>
        <w:pStyle w:val="ListParagraph"/>
        <w:jc w:val="both"/>
        <w:rPr>
          <w:rFonts w:cstheme="minorHAnsi"/>
          <w:i/>
          <w:lang w:val="cs-CZ"/>
        </w:rPr>
      </w:pPr>
    </w:p>
    <w:p w14:paraId="6CC80FB3" w14:textId="0FDA9967" w:rsidR="00D85D0F" w:rsidRPr="00D85D0F" w:rsidRDefault="005336DB" w:rsidP="00D85D0F">
      <w:pPr>
        <w:pStyle w:val="ListParagraph"/>
        <w:numPr>
          <w:ilvl w:val="4"/>
          <w:numId w:val="1"/>
        </w:numPr>
        <w:jc w:val="both"/>
        <w:rPr>
          <w:rFonts w:cstheme="minorHAnsi"/>
          <w:i/>
          <w:lang w:val="cs-CZ"/>
        </w:rPr>
      </w:pPr>
      <w:r w:rsidRPr="00D85D0F">
        <w:rPr>
          <w:rFonts w:ascii="Times New Roman" w:hAnsi="Times New Roman" w:cstheme="minorHAnsi"/>
          <w:b/>
          <w:i/>
          <w:noProof/>
          <w:sz w:val="24"/>
          <w:szCs w:val="24"/>
          <w:lang w:val="cs-C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68C84" wp14:editId="684974DA">
                <wp:simplePos x="0" y="0"/>
                <wp:positionH relativeFrom="column">
                  <wp:posOffset>2266950</wp:posOffset>
                </wp:positionH>
                <wp:positionV relativeFrom="paragraph">
                  <wp:posOffset>164465</wp:posOffset>
                </wp:positionV>
                <wp:extent cx="2952750" cy="349250"/>
                <wp:effectExtent l="0" t="0" r="0" b="0"/>
                <wp:wrapNone/>
                <wp:docPr id="1789865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B1524" w14:textId="0E693D7E" w:rsidR="005336DB" w:rsidRPr="005336DB" w:rsidRDefault="005336DB" w:rsidP="00D85D0F">
                            <w:pPr>
                              <w:rPr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 xml:space="preserve">   ∪    ∪</m:t>
                              </m:r>
                            </m:oMath>
                            <w:r w:rsidRPr="005336DB"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</m:t>
                              </m:r>
                            </m:oMath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//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∪ ∪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 xml:space="preserve">∪   ∪ 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336DB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eastAsiaTheme="minorEastAsia" w:cstheme="minorHAns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8C84" id="_x0000_s1028" type="#_x0000_t202" style="position:absolute;left:0;text-align:left;margin-left:178.5pt;margin-top:12.95pt;width:232.5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" filled="f" stroked="f">
                <v:textbox>
                  <w:txbxContent>
                    <w:p w14:paraId="275B1524" w14:textId="0E693D7E" w:rsidR="005336DB" w:rsidRPr="005336DB" w:rsidRDefault="005336DB" w:rsidP="00D85D0F">
                      <w:pPr>
                        <w:rPr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∪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∪</m:t>
                        </m:r>
                      </m:oMath>
                      <w:r w:rsidRPr="005336DB"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</m:oMath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</m:oMath>
                      <w:r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>|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//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</m:oMath>
                      <w:r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 |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336DB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eastAsiaTheme="minorEastAsia" w:cstheme="minorHAnsi"/>
                          <w:iCs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85D0F" w:rsidRPr="00D85D0F">
        <w:rPr>
          <w:rFonts w:cstheme="minorHAnsi"/>
          <w:i/>
          <w:lang w:val="cs-CZ"/>
        </w:rPr>
        <w:t xml:space="preserve"> Někdy kolébka, nyní </w:t>
      </w:r>
      <w:r>
        <w:rPr>
          <w:rFonts w:cstheme="minorHAnsi"/>
          <w:i/>
          <w:lang w:val="cs-CZ"/>
        </w:rPr>
        <w:t xml:space="preserve">  </w:t>
      </w:r>
      <w:r w:rsidR="00D85D0F" w:rsidRPr="00D85D0F">
        <w:rPr>
          <w:rFonts w:cstheme="minorHAnsi"/>
          <w:i/>
          <w:lang w:val="cs-CZ"/>
        </w:rPr>
        <w:t>národu mého rakev.</w:t>
      </w:r>
    </w:p>
    <w:p w14:paraId="5DF07512" w14:textId="0E3CBD13" w:rsidR="00D85D0F" w:rsidRPr="00D85D0F" w:rsidRDefault="00D85D0F" w:rsidP="00D85D0F">
      <w:pPr>
        <w:pStyle w:val="ListParagraph"/>
        <w:ind w:left="3600"/>
        <w:jc w:val="both"/>
        <w:rPr>
          <w:rFonts w:cstheme="minorHAnsi"/>
          <w:i/>
        </w:rPr>
      </w:pPr>
    </w:p>
    <w:p w14:paraId="23B0556E" w14:textId="77777777" w:rsidR="00602B9B" w:rsidRPr="0054317F" w:rsidRDefault="00602B9B" w:rsidP="00602B9B">
      <w:pPr>
        <w:jc w:val="both"/>
        <w:rPr>
          <w:rFonts w:cstheme="minorHAnsi"/>
        </w:rPr>
      </w:pPr>
    </w:p>
    <w:p w14:paraId="45F827E2" w14:textId="06B70D5F" w:rsidR="00602B9B" w:rsidRPr="0054317F" w:rsidRDefault="00602B9B" w:rsidP="00602B9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Ďalšie diela: </w:t>
      </w:r>
      <w:r w:rsidRPr="0054317F">
        <w:rPr>
          <w:rFonts w:cstheme="minorHAnsi"/>
          <w:b/>
          <w:bCs/>
        </w:rPr>
        <w:t>O LITERÁRNÍ VZÁJEMNOSTI MEZI KMENY A NÁŘEČÍMI SLAVSKÝMI</w:t>
      </w:r>
      <w:r w:rsidRPr="0054317F">
        <w:rPr>
          <w:rFonts w:cstheme="minorHAnsi"/>
        </w:rPr>
        <w:t xml:space="preserve"> - dielo, v ktorom vysvetľuje program kultúrneho  zblíženia Slovanov, uznával napríklad 4 spisovné jazyky (nárečia) - ruský, československý, poľský, srbochorvátsky, preto sa dostal do sporu napr. s mladšou generáciou slovenského národa , ktorá chcela vytvoriť vlastný spisovný jazyk. </w:t>
      </w:r>
    </w:p>
    <w:p w14:paraId="5C1ED9CC" w14:textId="3788B55A" w:rsidR="00602B9B" w:rsidRPr="0054317F" w:rsidRDefault="00602B9B" w:rsidP="00602B9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NÁRODNIE ZPIEVANKY</w:t>
      </w:r>
      <w:r w:rsidRPr="0054317F">
        <w:rPr>
          <w:rFonts w:cstheme="minorHAnsi"/>
        </w:rPr>
        <w:t xml:space="preserve"> - zozbierane ľudové piesne.</w:t>
      </w:r>
    </w:p>
    <w:p w14:paraId="71D117F5" w14:textId="77777777" w:rsidR="0054317F" w:rsidRPr="0054317F" w:rsidRDefault="0054317F" w:rsidP="0054317F">
      <w:pPr>
        <w:jc w:val="both"/>
        <w:rPr>
          <w:rFonts w:cstheme="minorHAnsi"/>
        </w:rPr>
      </w:pPr>
    </w:p>
    <w:p w14:paraId="578092CE" w14:textId="114557D5" w:rsidR="002B66A6" w:rsidRPr="00017CF1" w:rsidRDefault="00602B9B" w:rsidP="00017C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</w:rPr>
        <w:t xml:space="preserve">JÁN HOLLÝ - </w:t>
      </w:r>
      <w:r w:rsidRPr="0054317F">
        <w:rPr>
          <w:rFonts w:cstheme="minorHAnsi"/>
        </w:rPr>
        <w:t>rodák z Borského Mikuláša, vyštudoval teológiu v Trnave, pôsobil ako katolícky kňaz</w:t>
      </w:r>
      <w:r w:rsidR="0054317F">
        <w:rPr>
          <w:rFonts w:cstheme="minorHAnsi"/>
        </w:rPr>
        <w:t xml:space="preserve">, </w:t>
      </w:r>
      <w:r w:rsidRPr="0054317F">
        <w:rPr>
          <w:rFonts w:cstheme="minorHAnsi"/>
        </w:rPr>
        <w:t>najdlhšie v Maduniciach pri Piešťanoch. Tam ho navštevovali štúrovci. Štúr, Hurban, Hodža ho tu navštívili aj vtedy, keď sa rozhodovali o uzákonení spisovnej slovenčiny na základe stredoslovenského nárečia.. Hoci Hollý celé svoje dielo vydal v bernolákovčine, schválil im ich rozhodnutie.  V roku 1843 fara vyhorela, Hollý takmer prišiel o zrak, odišiel k priateľovi Lackovičovi na Dobrú Vodu, kde zomrel.</w:t>
      </w:r>
      <w:r w:rsidR="00017CF1">
        <w:rPr>
          <w:rFonts w:cstheme="minorHAnsi"/>
        </w:rPr>
        <w:t xml:space="preserve"> </w:t>
      </w:r>
      <w:r w:rsidRPr="00017CF1">
        <w:rPr>
          <w:rFonts w:cstheme="minorHAnsi"/>
          <w:b/>
          <w:bCs/>
        </w:rPr>
        <w:t>Literárna tvorba:</w:t>
      </w:r>
    </w:p>
    <w:p w14:paraId="70E1326F" w14:textId="7A8CBD47" w:rsidR="00602B9B" w:rsidRPr="0054317F" w:rsidRDefault="00602B9B" w:rsidP="00017CF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>Hollý je považovaný za prvého veľkého slovenského básnika. Jeho tvorba začala prekladmi diel antických autorov. Potom písal pôvodné práce. napísal 3 eposy:</w:t>
      </w:r>
    </w:p>
    <w:p w14:paraId="0A58B993" w14:textId="13F23198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SVATOPLUK</w:t>
      </w:r>
      <w:r w:rsidRPr="0054317F">
        <w:rPr>
          <w:rFonts w:cstheme="minorHAnsi"/>
        </w:rPr>
        <w:t xml:space="preserve"> - spracúva historický námet z 9. storočia </w:t>
      </w:r>
      <w:r w:rsidR="0054317F">
        <w:rPr>
          <w:rFonts w:cstheme="minorHAnsi"/>
        </w:rPr>
        <w:t>(</w:t>
      </w:r>
      <w:r w:rsidRPr="0054317F">
        <w:rPr>
          <w:rFonts w:cstheme="minorHAnsi"/>
        </w:rPr>
        <w:t>Veľká Morava</w:t>
      </w:r>
      <w:r w:rsidR="0054317F">
        <w:rPr>
          <w:rFonts w:cstheme="minorHAnsi"/>
        </w:rPr>
        <w:t>)</w:t>
      </w:r>
      <w:r w:rsidRPr="0054317F">
        <w:rPr>
          <w:rFonts w:cstheme="minorHAnsi"/>
        </w:rPr>
        <w:t>, skladá sa z 12 spevov, na začiatku každého spevu je krátke naznačenie deja. Príbeh tvorí boj Svätopluka  a jeho víťazstvo na Devíne nad nemeckými vojskami.</w:t>
      </w:r>
    </w:p>
    <w:p w14:paraId="44B4E746" w14:textId="77777777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CIRILLO-METODIADA</w:t>
      </w:r>
      <w:r w:rsidRPr="0054317F">
        <w:rPr>
          <w:rFonts w:cstheme="minorHAnsi"/>
        </w:rPr>
        <w:t xml:space="preserve"> - spracúva historický námet z 9. storočia, má 6 spevov a pojednáva o príchode Cyrila a Metoda na Slovensko. V diele vyzdvihol ich prínos. </w:t>
      </w:r>
    </w:p>
    <w:p w14:paraId="6B1942B7" w14:textId="5F0169EE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SLÁV</w:t>
      </w:r>
      <w:r w:rsidRPr="0054317F">
        <w:rPr>
          <w:rFonts w:cstheme="minorHAnsi"/>
        </w:rPr>
        <w:t xml:space="preserve"> - dej eposu nemá historický základ, je vymyslený, má 6 spevov, Sláv je hlavná postava eposu, ktorý sa postavil na čelo Tatrancov </w:t>
      </w:r>
      <w:r w:rsidR="0054317F">
        <w:rPr>
          <w:rFonts w:cstheme="minorHAnsi"/>
        </w:rPr>
        <w:t>(</w:t>
      </w:r>
      <w:r w:rsidRPr="0054317F">
        <w:rPr>
          <w:rFonts w:cstheme="minorHAnsi"/>
        </w:rPr>
        <w:t>Slovákov</w:t>
      </w:r>
      <w:r w:rsidR="0054317F">
        <w:rPr>
          <w:rFonts w:cstheme="minorHAnsi"/>
        </w:rPr>
        <w:t>)</w:t>
      </w:r>
      <w:r w:rsidRPr="0054317F">
        <w:rPr>
          <w:rFonts w:cstheme="minorHAnsi"/>
        </w:rPr>
        <w:t xml:space="preserve">  a tí porazia kmeň lúpežných </w:t>
      </w:r>
      <w:proofErr w:type="spellStart"/>
      <w:r w:rsidRPr="0054317F">
        <w:rPr>
          <w:rFonts w:cstheme="minorHAnsi"/>
        </w:rPr>
        <w:t>Čudov</w:t>
      </w:r>
      <w:proofErr w:type="spellEnd"/>
      <w:r w:rsidRPr="0054317F">
        <w:rPr>
          <w:rFonts w:cstheme="minorHAnsi"/>
        </w:rPr>
        <w:t xml:space="preserve">. </w:t>
      </w:r>
    </w:p>
    <w:p w14:paraId="432161F6" w14:textId="21CBEAD2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Všetky 3 eposy boli napísané podľa vzoru antických eposov. Autor eposy nazýva </w:t>
      </w:r>
      <w:proofErr w:type="spellStart"/>
      <w:r w:rsidRPr="0054317F">
        <w:rPr>
          <w:rFonts w:cstheme="minorHAnsi"/>
        </w:rPr>
        <w:t>víťazské</w:t>
      </w:r>
      <w:proofErr w:type="spellEnd"/>
      <w:r w:rsidRPr="0054317F">
        <w:rPr>
          <w:rFonts w:cstheme="minorHAnsi"/>
        </w:rPr>
        <w:t xml:space="preserve"> básne </w:t>
      </w:r>
      <w:r w:rsidR="0054317F">
        <w:rPr>
          <w:rFonts w:cstheme="minorHAnsi"/>
        </w:rPr>
        <w:t>(</w:t>
      </w:r>
      <w:r w:rsidRPr="0054317F">
        <w:rPr>
          <w:rFonts w:cstheme="minorHAnsi"/>
        </w:rPr>
        <w:t>bohatierske eposy</w:t>
      </w:r>
      <w:r w:rsidR="0054317F">
        <w:rPr>
          <w:rFonts w:cstheme="minorHAnsi"/>
        </w:rPr>
        <w:t>)</w:t>
      </w:r>
      <w:r w:rsidRPr="0054317F">
        <w:rPr>
          <w:rFonts w:cstheme="minorHAnsi"/>
        </w:rPr>
        <w:t xml:space="preserve">. </w:t>
      </w:r>
    </w:p>
    <w:p w14:paraId="72B80164" w14:textId="77777777" w:rsidR="00602B9B" w:rsidRPr="0054317F" w:rsidRDefault="00602B9B" w:rsidP="002B66A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Ďalším dielom sú </w:t>
      </w:r>
      <w:r w:rsidRPr="00017CF1">
        <w:rPr>
          <w:rFonts w:cstheme="minorHAnsi"/>
          <w:b/>
          <w:bCs/>
        </w:rPr>
        <w:t>SELANKY</w:t>
      </w:r>
      <w:r w:rsidRPr="0054317F">
        <w:rPr>
          <w:rFonts w:cstheme="minorHAnsi"/>
        </w:rPr>
        <w:t xml:space="preserve"> - idylické básne kratšieho rozsahu, ktoré sú oslavou života v prírode, obrazom voľného života pastierov a roľníkov, ktorí sa venujú práci spevu, hrám -  </w:t>
      </w:r>
    </w:p>
    <w:p w14:paraId="181A502B" w14:textId="6469B745" w:rsidR="00602B9B" w:rsidRPr="0054317F" w:rsidRDefault="00017CF1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</w:t>
      </w:r>
      <w:r w:rsidR="00602B9B" w:rsidRPr="0054317F">
        <w:rPr>
          <w:rFonts w:cstheme="minorHAnsi"/>
        </w:rPr>
        <w:t xml:space="preserve">ak do poézie vstupuje slovenský ľud, napriek tomu, že forma selaniek je antická. </w:t>
      </w:r>
    </w:p>
    <w:p w14:paraId="556C54AD" w14:textId="77777777" w:rsidR="00017CF1" w:rsidRPr="00017CF1" w:rsidRDefault="00017CF1" w:rsidP="00017CF1">
      <w:pPr>
        <w:jc w:val="both"/>
        <w:rPr>
          <w:rFonts w:cstheme="minorHAnsi"/>
        </w:rPr>
      </w:pPr>
    </w:p>
    <w:p w14:paraId="6E1EA649" w14:textId="77777777" w:rsidR="00B60CB4" w:rsidRDefault="00602B9B" w:rsidP="00017C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</w:rPr>
        <w:t xml:space="preserve">JÁN CHALUPKA - </w:t>
      </w:r>
      <w:r w:rsidRPr="0054317F">
        <w:rPr>
          <w:rFonts w:cstheme="minorHAnsi"/>
        </w:rPr>
        <w:t xml:space="preserve">je to starší brat významného slovenského romantického spisovateľa Sama Chalupku. Pôsobil ako učiteľ, evanjelický kňaz,  ovládal 10 jazykov. S jeho menom sa spájajú začiatky slovenského divadla. Jeho divadelné hry sa hrávali najmä v Liptovskom Mikuláši, kde v roku 1830 Gašpar </w:t>
      </w:r>
      <w:proofErr w:type="spellStart"/>
      <w:r w:rsidRPr="0054317F">
        <w:rPr>
          <w:rFonts w:cstheme="minorHAnsi"/>
        </w:rPr>
        <w:t>Fejérpataky-Belopotocký</w:t>
      </w:r>
      <w:proofErr w:type="spellEnd"/>
      <w:r w:rsidRPr="0054317F">
        <w:rPr>
          <w:rFonts w:cstheme="minorHAnsi"/>
        </w:rPr>
        <w:t xml:space="preserve"> založil ochotnícky divadelný spolo</w:t>
      </w:r>
      <w:r w:rsidR="005336DB">
        <w:rPr>
          <w:rFonts w:cstheme="minorHAnsi"/>
        </w:rPr>
        <w:t xml:space="preserve">k. </w:t>
      </w:r>
    </w:p>
    <w:p w14:paraId="0071446B" w14:textId="145A7A9D" w:rsidR="00B60CB4" w:rsidRDefault="005336DB" w:rsidP="00B60CB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Prvé stále Slovenské divadlo (Slovenské národné divadlo) vzniklo až v roku 1919 (1918 vznik ČSR), v roku 1919 vznikla aj prvá vysoká škola (Komenského) a obnovila sa Matica slovenská v</w:t>
      </w:r>
      <w:r w:rsidR="00B60CB4">
        <w:rPr>
          <w:rFonts w:cstheme="minorHAnsi"/>
        </w:rPr>
        <w:t> </w:t>
      </w:r>
      <w:r>
        <w:rPr>
          <w:rFonts w:cstheme="minorHAnsi"/>
        </w:rPr>
        <w:t>Martine</w:t>
      </w:r>
      <w:r w:rsidR="00B60CB4">
        <w:rPr>
          <w:rFonts w:cstheme="minorHAnsi"/>
        </w:rPr>
        <w:t xml:space="preserve">. </w:t>
      </w:r>
    </w:p>
    <w:p w14:paraId="76FE9F89" w14:textId="579B6B53" w:rsidR="005336DB" w:rsidRDefault="00B60CB4" w:rsidP="00B60CB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Ďalšie divadlá:</w:t>
      </w:r>
    </w:p>
    <w:p w14:paraId="7176734A" w14:textId="77777777" w:rsidR="00B60CB4" w:rsidRDefault="00B60CB4" w:rsidP="00B6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Bábkové, </w:t>
      </w:r>
    </w:p>
    <w:p w14:paraId="6EA21D4D" w14:textId="6831C4E8" w:rsidR="00B60CB4" w:rsidRDefault="00B60CB4" w:rsidP="00B6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Divadlo Thália v Košiciach (pre maďarskú národnostnú menšinu),</w:t>
      </w:r>
    </w:p>
    <w:p w14:paraId="59F40EC1" w14:textId="58A66113" w:rsidR="00B60CB4" w:rsidRDefault="00B60CB4" w:rsidP="00B6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Národné v Košiciach</w:t>
      </w:r>
    </w:p>
    <w:p w14:paraId="18EACAF1" w14:textId="7FEA3BFE" w:rsidR="00B60CB4" w:rsidRDefault="00B60CB4" w:rsidP="00B6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Divadlo Jonáša Záborského v Prešove</w:t>
      </w:r>
    </w:p>
    <w:p w14:paraId="77F7C3F6" w14:textId="6E36238C" w:rsidR="005336DB" w:rsidRPr="00B60CB4" w:rsidRDefault="00B60CB4" w:rsidP="00B60CB4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Spišské divadlo</w:t>
      </w:r>
    </w:p>
    <w:p w14:paraId="7AA74CB7" w14:textId="77777777" w:rsidR="005336DB" w:rsidRDefault="005336DB" w:rsidP="00B60CB4">
      <w:pPr>
        <w:pStyle w:val="ListParagraph"/>
        <w:jc w:val="both"/>
        <w:rPr>
          <w:rFonts w:cstheme="minorHAnsi"/>
        </w:rPr>
      </w:pPr>
    </w:p>
    <w:p w14:paraId="47C8D104" w14:textId="7725A7E7" w:rsidR="00017CF1" w:rsidRPr="00017CF1" w:rsidRDefault="00017CF1" w:rsidP="00017C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02B9B" w:rsidRPr="00017CF1">
        <w:rPr>
          <w:rFonts w:cstheme="minorHAnsi"/>
          <w:b/>
          <w:bCs/>
        </w:rPr>
        <w:t xml:space="preserve">Literárna tvorba: </w:t>
      </w:r>
    </w:p>
    <w:p w14:paraId="52BA4C10" w14:textId="57328297" w:rsidR="00602B9B" w:rsidRPr="0054317F" w:rsidRDefault="00602B9B" w:rsidP="00017CF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Autor písal veselohry. Prvá a najúspešnejšia hra: </w:t>
      </w:r>
      <w:r w:rsidRPr="00017CF1">
        <w:rPr>
          <w:rFonts w:cstheme="minorHAnsi"/>
          <w:b/>
          <w:bCs/>
        </w:rPr>
        <w:t>KOCÚRKOVO  ALEBO LEN ABY SME V HANBE NEZOSTALI</w:t>
      </w:r>
      <w:r w:rsidRPr="0054317F">
        <w:rPr>
          <w:rFonts w:cstheme="minorHAnsi"/>
        </w:rPr>
        <w:t xml:space="preserve"> - hra sa odohráva v malomestskom prostredí, približne v prvej tretine 19. storočia. Autor zobrazil pomocou humoru, satiry a irónie rôzne spoločenské vrstvy malomesta. Reprezentujú ich  tieto postavy:</w:t>
      </w:r>
    </w:p>
    <w:p w14:paraId="5004E5B1" w14:textId="77777777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>Pán z </w:t>
      </w:r>
      <w:proofErr w:type="spellStart"/>
      <w:r w:rsidRPr="0054317F">
        <w:rPr>
          <w:rFonts w:cstheme="minorHAnsi"/>
        </w:rPr>
        <w:t>Chudobíc</w:t>
      </w:r>
      <w:proofErr w:type="spellEnd"/>
      <w:r w:rsidRPr="0054317F">
        <w:rPr>
          <w:rFonts w:cstheme="minorHAnsi"/>
        </w:rPr>
        <w:t xml:space="preserve"> - zeman, nemajetný, ktorý pôsobil ako inšpektor, hoci bol nevzdelaný. Je Slovák, no obdivuje Maďarov, maďarčinu, používa ju, no neovláda. </w:t>
      </w:r>
    </w:p>
    <w:p w14:paraId="66EC9602" w14:textId="77777777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lastRenderedPageBreak/>
        <w:t xml:space="preserve">Majster </w:t>
      </w:r>
      <w:proofErr w:type="spellStart"/>
      <w:r w:rsidRPr="0054317F">
        <w:rPr>
          <w:rFonts w:cstheme="minorHAnsi"/>
        </w:rPr>
        <w:t>Tesnošil</w:t>
      </w:r>
      <w:proofErr w:type="spellEnd"/>
      <w:r w:rsidRPr="0054317F">
        <w:rPr>
          <w:rFonts w:cstheme="minorHAnsi"/>
        </w:rPr>
        <w:t xml:space="preserve"> - čižmársky majster, chce patriť aj so svojou rodinou do panskej spoločnosti, napodobňujú život vyšších vrstiev, no zanedbávajú svoje remeslo, v práci nenapredujú. Jeho typickou črtou je odrodilstvo. Jeho rodina zase reprezentuje ďalšie negatívne vlastnosti: klebetníctvo, egoizmus, neúprimnosť, honbu za majetkom.</w:t>
      </w:r>
    </w:p>
    <w:p w14:paraId="1D43BB59" w14:textId="77777777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Učiteľ Sloboda - reprezentuje inteligenciu, je vzdelaný, ovláda cudzie jazyky, odmieta odnárodňovanie, hrdý Slovák, no váži si maďarčinu a maďarskú kultúru. </w:t>
      </w:r>
    </w:p>
    <w:p w14:paraId="4A76F908" w14:textId="77777777" w:rsidR="00602B9B" w:rsidRPr="0054317F" w:rsidRDefault="00602B9B" w:rsidP="00017CF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54317F">
        <w:rPr>
          <w:rFonts w:cstheme="minorHAnsi"/>
        </w:rPr>
        <w:t xml:space="preserve">Dej sa točí okolo príchodu nového učiteľa do Kocúrkova. Všetky mamičky sú v strehu, chcú ho získať za zaťa. Učiteľ Sloboda sa nakoniec zaľúbi, no jeho vyvolenou je Ľudmila, dcéra učiteľa. Ich láska je úprimná, na rozdiel od </w:t>
      </w:r>
      <w:proofErr w:type="spellStart"/>
      <w:r w:rsidRPr="0054317F">
        <w:rPr>
          <w:rFonts w:cstheme="minorHAnsi"/>
        </w:rPr>
        <w:t>Tesnošilovcov</w:t>
      </w:r>
      <w:proofErr w:type="spellEnd"/>
      <w:r w:rsidRPr="0054317F">
        <w:rPr>
          <w:rFonts w:cstheme="minorHAnsi"/>
        </w:rPr>
        <w:t xml:space="preserve">, ktorí naďalej žijú pokrytecky a robia všetko preto, len aby v hanbe nezostali. </w:t>
      </w:r>
    </w:p>
    <w:p w14:paraId="1B32F813" w14:textId="77777777" w:rsidR="00602B9B" w:rsidRPr="00017CF1" w:rsidRDefault="00602B9B" w:rsidP="00017CF1">
      <w:pPr>
        <w:jc w:val="both"/>
        <w:rPr>
          <w:rFonts w:cstheme="minorHAnsi"/>
          <w:b/>
        </w:rPr>
      </w:pPr>
    </w:p>
    <w:p w14:paraId="0CE6ECD1" w14:textId="274CC0EA" w:rsidR="00017CF1" w:rsidRDefault="00602B9B" w:rsidP="00602B9B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54317F">
        <w:rPr>
          <w:rFonts w:cstheme="minorHAnsi"/>
          <w:b/>
        </w:rPr>
        <w:t>BERNOLÁK</w:t>
      </w:r>
      <w:r w:rsidR="0089721F">
        <w:rPr>
          <w:rFonts w:cstheme="minorHAnsi"/>
          <w:b/>
        </w:rPr>
        <w:t xml:space="preserve"> </w:t>
      </w:r>
      <w:r w:rsidR="0089721F">
        <w:rPr>
          <w:rFonts w:cstheme="minorHAnsi"/>
          <w:bCs/>
        </w:rPr>
        <w:t>– pozri vývin jazyka</w:t>
      </w:r>
    </w:p>
    <w:p w14:paraId="77B4F280" w14:textId="78F03767" w:rsidR="00017CF1" w:rsidRDefault="00602B9B" w:rsidP="00602B9B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54317F">
        <w:rPr>
          <w:rFonts w:cstheme="minorHAnsi"/>
          <w:b/>
        </w:rPr>
        <w:t>FÁNDLY</w:t>
      </w:r>
      <w:r w:rsidR="0089721F">
        <w:rPr>
          <w:rFonts w:cstheme="minorHAnsi"/>
          <w:b/>
        </w:rPr>
        <w:t xml:space="preserve"> </w:t>
      </w:r>
      <w:r w:rsidR="0089721F">
        <w:rPr>
          <w:rFonts w:cstheme="minorHAnsi"/>
          <w:bCs/>
        </w:rPr>
        <w:t>– ako prvý v praxi používal Bernolákovčinu, bol autorom ľudovýchovnej literatúry – rady pre ľudí (</w:t>
      </w:r>
      <w:proofErr w:type="spellStart"/>
      <w:r w:rsidR="0089721F">
        <w:rPr>
          <w:rFonts w:cstheme="minorHAnsi"/>
          <w:bCs/>
        </w:rPr>
        <w:t>bylinkárstvo</w:t>
      </w:r>
      <w:proofErr w:type="spellEnd"/>
      <w:r w:rsidR="0089721F">
        <w:rPr>
          <w:rFonts w:cstheme="minorHAnsi"/>
          <w:bCs/>
        </w:rPr>
        <w:t xml:space="preserve">, poľnohospodárstvo) </w:t>
      </w:r>
    </w:p>
    <w:p w14:paraId="1D16F945" w14:textId="08C7C50C" w:rsidR="00F428AB" w:rsidRPr="00017CF1" w:rsidRDefault="00602B9B" w:rsidP="00F428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17CF1">
        <w:rPr>
          <w:rFonts w:cstheme="minorHAnsi"/>
          <w:b/>
        </w:rPr>
        <w:t>BAJZA</w:t>
      </w:r>
      <w:r w:rsidR="00B60CB4">
        <w:rPr>
          <w:rFonts w:cstheme="minorHAnsi"/>
          <w:b/>
        </w:rPr>
        <w:t xml:space="preserve"> </w:t>
      </w:r>
      <w:r w:rsidR="00B60CB4">
        <w:rPr>
          <w:rFonts w:cstheme="minorHAnsi"/>
          <w:bCs/>
        </w:rPr>
        <w:t>– napísal prvý slovenský román</w:t>
      </w:r>
      <w:r w:rsidR="0089721F">
        <w:rPr>
          <w:rFonts w:cstheme="minorHAnsi"/>
          <w:bCs/>
        </w:rPr>
        <w:t xml:space="preserve"> – </w:t>
      </w:r>
      <w:r w:rsidR="0089721F" w:rsidRPr="0089721F">
        <w:rPr>
          <w:rFonts w:cstheme="minorHAnsi"/>
          <w:b/>
        </w:rPr>
        <w:t xml:space="preserve">René </w:t>
      </w:r>
      <w:proofErr w:type="spellStart"/>
      <w:r w:rsidR="0089721F" w:rsidRPr="0089721F">
        <w:rPr>
          <w:rFonts w:cstheme="minorHAnsi"/>
          <w:b/>
        </w:rPr>
        <w:t>mláďenca</w:t>
      </w:r>
      <w:proofErr w:type="spellEnd"/>
      <w:r w:rsidR="0089721F" w:rsidRPr="0089721F">
        <w:rPr>
          <w:rFonts w:cstheme="minorHAnsi"/>
          <w:b/>
        </w:rPr>
        <w:t xml:space="preserve"> </w:t>
      </w:r>
      <w:proofErr w:type="spellStart"/>
      <w:r w:rsidR="0089721F" w:rsidRPr="0089721F">
        <w:rPr>
          <w:rFonts w:cstheme="minorHAnsi"/>
          <w:b/>
        </w:rPr>
        <w:t>príhodi</w:t>
      </w:r>
      <w:proofErr w:type="spellEnd"/>
      <w:r w:rsidR="0089721F" w:rsidRPr="0089721F">
        <w:rPr>
          <w:rFonts w:cstheme="minorHAnsi"/>
          <w:b/>
        </w:rPr>
        <w:t xml:space="preserve"> a</w:t>
      </w:r>
      <w:r w:rsidR="0089721F">
        <w:rPr>
          <w:rFonts w:cstheme="minorHAnsi"/>
          <w:b/>
        </w:rPr>
        <w:t> </w:t>
      </w:r>
      <w:proofErr w:type="spellStart"/>
      <w:r w:rsidR="0089721F" w:rsidRPr="0089721F">
        <w:rPr>
          <w:rFonts w:cstheme="minorHAnsi"/>
          <w:b/>
        </w:rPr>
        <w:t>skúsenosťi</w:t>
      </w:r>
      <w:proofErr w:type="spellEnd"/>
      <w:r w:rsidR="0089721F">
        <w:rPr>
          <w:rFonts w:cstheme="minorHAnsi"/>
          <w:bCs/>
        </w:rPr>
        <w:t>,</w:t>
      </w:r>
      <w:r w:rsidR="00B60CB4">
        <w:rPr>
          <w:rFonts w:cstheme="minorHAnsi"/>
          <w:bCs/>
        </w:rPr>
        <w:t xml:space="preserve"> navrhol si</w:t>
      </w:r>
      <w:r w:rsidR="002557BF">
        <w:rPr>
          <w:rFonts w:cstheme="minorHAnsi"/>
          <w:bCs/>
        </w:rPr>
        <w:t xml:space="preserve"> vlastný</w:t>
      </w:r>
      <w:r w:rsidR="00B60CB4">
        <w:rPr>
          <w:rFonts w:cstheme="minorHAnsi"/>
          <w:bCs/>
        </w:rPr>
        <w:t xml:space="preserve"> pravopis </w:t>
      </w:r>
      <w:r w:rsidR="0089721F">
        <w:rPr>
          <w:rFonts w:cstheme="minorHAnsi"/>
          <w:bCs/>
        </w:rPr>
        <w:t>(zostal len pokusom), sporil sa s Bernolákom o tom, ktorý pravopis je lepší: neuspel, nemal dostatok vedomostí a nebol dostatočne vzdelaný</w:t>
      </w:r>
    </w:p>
    <w:sectPr w:rsidR="00F428AB" w:rsidRPr="00017CF1" w:rsidSect="007B3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0F46"/>
    <w:multiLevelType w:val="hybridMultilevel"/>
    <w:tmpl w:val="CAD61CF2"/>
    <w:lvl w:ilvl="0" w:tplc="07269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206">
    <w:abstractNumId w:val="0"/>
  </w:num>
  <w:num w:numId="2" w16cid:durableId="70945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2"/>
    <w:rsid w:val="00017CF1"/>
    <w:rsid w:val="001E6C40"/>
    <w:rsid w:val="001F40F2"/>
    <w:rsid w:val="002557BF"/>
    <w:rsid w:val="00276309"/>
    <w:rsid w:val="002A1B6B"/>
    <w:rsid w:val="002B66A6"/>
    <w:rsid w:val="003A5040"/>
    <w:rsid w:val="005336DB"/>
    <w:rsid w:val="0054317F"/>
    <w:rsid w:val="00602B9B"/>
    <w:rsid w:val="007B314E"/>
    <w:rsid w:val="0089721F"/>
    <w:rsid w:val="00B60CB4"/>
    <w:rsid w:val="00B62B87"/>
    <w:rsid w:val="00B63465"/>
    <w:rsid w:val="00C567F8"/>
    <w:rsid w:val="00C63554"/>
    <w:rsid w:val="00D85D0F"/>
    <w:rsid w:val="00F428AB"/>
    <w:rsid w:val="00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E554"/>
  <w15:chartTrackingRefBased/>
  <w15:docId w15:val="{303E522D-8F68-4511-A337-1C8CC399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D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57</TotalTime>
  <Pages>4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13</cp:revision>
  <dcterms:created xsi:type="dcterms:W3CDTF">2024-01-09T12:35:00Z</dcterms:created>
  <dcterms:modified xsi:type="dcterms:W3CDTF">2024-02-02T15:12:00Z</dcterms:modified>
</cp:coreProperties>
</file>