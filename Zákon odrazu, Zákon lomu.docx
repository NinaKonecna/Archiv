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FFE2" w14:textId="73E4D620" w:rsidR="003A5040" w:rsidRDefault="00B031FA" w:rsidP="001F40F2">
      <w:pPr>
        <w:pStyle w:val="Nzov"/>
        <w:jc w:val="center"/>
      </w:pPr>
      <w:r>
        <w:t>Zákon odrazu, Zákon lomu</w:t>
      </w:r>
    </w:p>
    <w:p w14:paraId="263E638F" w14:textId="698E7A7E" w:rsidR="00B63465" w:rsidRDefault="00CA216C" w:rsidP="00B63465">
      <w:r w:rsidRPr="00CA216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F5FCFE" wp14:editId="4628A5FF">
                <wp:simplePos x="0" y="0"/>
                <wp:positionH relativeFrom="column">
                  <wp:posOffset>4135396</wp:posOffset>
                </wp:positionH>
                <wp:positionV relativeFrom="paragraph">
                  <wp:posOffset>101227</wp:posOffset>
                </wp:positionV>
                <wp:extent cx="1447800" cy="609600"/>
                <wp:effectExtent l="0" t="0" r="0" b="0"/>
                <wp:wrapNone/>
                <wp:docPr id="32" name="Textové po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3213A2" w14:textId="040526A2" w:rsidR="00CA216C" w:rsidRPr="00CA216C" w:rsidRDefault="00CA216C" w:rsidP="00C63554">
                            <w:pPr>
                              <w:spacing w:after="0"/>
                              <w:jc w:val="center"/>
                            </w:pPr>
                            <w:r w:rsidRPr="00CA216C">
                              <w:t>Kolmica na rozhranie (myslená priamka)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F5FCFE" id="_x0000_t202" coordsize="21600,21600" o:spt="202" path="m,l,21600r21600,l21600,xe">
                <v:stroke joinstyle="miter"/>
                <v:path gradientshapeok="t" o:connecttype="rect"/>
              </v:shapetype>
              <v:shape id="Textové pole 32" o:spid="_x0000_s1026" type="#_x0000_t202" style="position:absolute;margin-left:325.6pt;margin-top:7.95pt;width:114pt;height:4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" filled="f" stroked="f" strokeweight=".5pt">
                <v:textbox inset="0,0,0,0">
                  <w:txbxContent>
                    <w:p w14:paraId="4A3213A2" w14:textId="040526A2" w:rsidR="00CA216C" w:rsidRPr="00CA216C" w:rsidRDefault="00CA216C" w:rsidP="00C63554">
                      <w:pPr>
                        <w:spacing w:after="0"/>
                        <w:jc w:val="center"/>
                      </w:pPr>
                      <w:r w:rsidRPr="00CA216C">
                        <w:t>Kolmica na rozhranie (myslená priamka)</w:t>
                      </w:r>
                    </w:p>
                  </w:txbxContent>
                </v:textbox>
              </v:shape>
            </w:pict>
          </mc:Fallback>
        </mc:AlternateContent>
      </w:r>
    </w:p>
    <w:p w14:paraId="427E325A" w14:textId="13132034" w:rsidR="00B63465" w:rsidRDefault="0021269D" w:rsidP="00B63465">
      <w:pPr>
        <w:pStyle w:val="Odsekzoznamu"/>
        <w:numPr>
          <w:ilvl w:val="0"/>
          <w:numId w:val="1"/>
        </w:numPr>
      </w:pPr>
      <w:r>
        <w:t>Pri odraze svetlá ostáva svetelný lúč v tom istom prostredí</w:t>
      </w:r>
    </w:p>
    <w:p w14:paraId="35C8C24E" w14:textId="78FEAF8D" w:rsidR="0021269D" w:rsidRDefault="00CA216C" w:rsidP="00B63465">
      <w:pPr>
        <w:pStyle w:val="Odsekzoznamu"/>
        <w:numPr>
          <w:ilvl w:val="0"/>
          <w:numId w:val="1"/>
        </w:numPr>
      </w:pPr>
      <w:r w:rsidRPr="00CA216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3DE58E" wp14:editId="1C7FEEC8">
                <wp:simplePos x="0" y="0"/>
                <wp:positionH relativeFrom="margin">
                  <wp:posOffset>2869805</wp:posOffset>
                </wp:positionH>
                <wp:positionV relativeFrom="paragraph">
                  <wp:posOffset>74947</wp:posOffset>
                </wp:positionV>
                <wp:extent cx="1447800" cy="609600"/>
                <wp:effectExtent l="0" t="0" r="0" b="0"/>
                <wp:wrapNone/>
                <wp:docPr id="34" name="Textové po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435A63" w14:textId="2919BF93" w:rsidR="00CA216C" w:rsidRPr="00CA216C" w:rsidRDefault="00CA216C" w:rsidP="00C63554">
                            <w:pPr>
                              <w:spacing w:after="0"/>
                              <w:jc w:val="center"/>
                            </w:pPr>
                            <w:r>
                              <w:t>Dopadajúci lúč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DE58E" id="Textové pole 34" o:spid="_x0000_s1027" type="#_x0000_t202" style="position:absolute;left:0;text-align:left;margin-left:225.95pt;margin-top:5.9pt;width:114pt;height:48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" filled="f" stroked="f" strokeweight=".5pt">
                <v:textbox inset="0,0,0,0">
                  <w:txbxContent>
                    <w:p w14:paraId="10435A63" w14:textId="2919BF93" w:rsidR="00CA216C" w:rsidRPr="00CA216C" w:rsidRDefault="00CA216C" w:rsidP="00C63554">
                      <w:pPr>
                        <w:spacing w:after="0"/>
                        <w:jc w:val="center"/>
                      </w:pPr>
                      <w:r>
                        <w:t>Dopadajúci lúč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A216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956097" wp14:editId="5E32CC25">
                <wp:simplePos x="0" y="0"/>
                <wp:positionH relativeFrom="column">
                  <wp:posOffset>5394771</wp:posOffset>
                </wp:positionH>
                <wp:positionV relativeFrom="paragraph">
                  <wp:posOffset>51212</wp:posOffset>
                </wp:positionV>
                <wp:extent cx="1447800" cy="609600"/>
                <wp:effectExtent l="0" t="0" r="0" b="0"/>
                <wp:wrapNone/>
                <wp:docPr id="33" name="Textové po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2AD5D0" w14:textId="4A0E4C69" w:rsidR="00CA216C" w:rsidRPr="00CA216C" w:rsidRDefault="00CA216C" w:rsidP="00C63554">
                            <w:pPr>
                              <w:spacing w:after="0"/>
                              <w:jc w:val="center"/>
                            </w:pPr>
                            <w:r>
                              <w:t>Odrazený lúč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56097" id="Textové pole 33" o:spid="_x0000_s1028" type="#_x0000_t202" style="position:absolute;left:0;text-align:left;margin-left:424.8pt;margin-top:4.05pt;width:114pt;height:4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" filled="f" stroked="f" strokeweight=".5pt">
                <v:textbox inset="0,0,0,0">
                  <w:txbxContent>
                    <w:p w14:paraId="582AD5D0" w14:textId="4A0E4C69" w:rsidR="00CA216C" w:rsidRPr="00CA216C" w:rsidRDefault="00CA216C" w:rsidP="00C63554">
                      <w:pPr>
                        <w:spacing w:after="0"/>
                        <w:jc w:val="center"/>
                      </w:pPr>
                      <w:r>
                        <w:t>Odrazený lúč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115F57" wp14:editId="218A5245">
                <wp:simplePos x="0" y="0"/>
                <wp:positionH relativeFrom="column">
                  <wp:posOffset>3623945</wp:posOffset>
                </wp:positionH>
                <wp:positionV relativeFrom="paragraph">
                  <wp:posOffset>1162685</wp:posOffset>
                </wp:positionV>
                <wp:extent cx="2614930" cy="0"/>
                <wp:effectExtent l="0" t="0" r="0" b="0"/>
                <wp:wrapNone/>
                <wp:docPr id="20" name="Rovná spojnic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CA43C" id="Rovná spojnica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35pt,91.55pt" to="491.25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BF3A77" wp14:editId="0CB547A6">
                <wp:simplePos x="0" y="0"/>
                <wp:positionH relativeFrom="column">
                  <wp:posOffset>4056380</wp:posOffset>
                </wp:positionH>
                <wp:positionV relativeFrom="paragraph">
                  <wp:posOffset>351790</wp:posOffset>
                </wp:positionV>
                <wp:extent cx="810260" cy="810260"/>
                <wp:effectExtent l="0" t="0" r="27940" b="27940"/>
                <wp:wrapNone/>
                <wp:docPr id="21" name="Rovná spojnic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0260" cy="810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0328E" id="Rovná spojnica 21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4pt,27.7pt" to="383.2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96C13B" wp14:editId="01895602">
                <wp:simplePos x="0" y="0"/>
                <wp:positionH relativeFrom="column">
                  <wp:posOffset>4866640</wp:posOffset>
                </wp:positionH>
                <wp:positionV relativeFrom="paragraph">
                  <wp:posOffset>1169035</wp:posOffset>
                </wp:positionV>
                <wp:extent cx="177165" cy="627380"/>
                <wp:effectExtent l="0" t="0" r="32385" b="20320"/>
                <wp:wrapNone/>
                <wp:docPr id="22" name="Rovná spojnic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" cy="627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FF28F" id="Rovná spojnica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2pt,92.05pt" to="397.15pt,1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D47FC96" wp14:editId="6F9350A2">
                <wp:simplePos x="0" y="0"/>
                <wp:positionH relativeFrom="column">
                  <wp:posOffset>4584065</wp:posOffset>
                </wp:positionH>
                <wp:positionV relativeFrom="paragraph">
                  <wp:posOffset>817880</wp:posOffset>
                </wp:positionV>
                <wp:extent cx="270510" cy="202565"/>
                <wp:effectExtent l="38100" t="38100" r="34290" b="45085"/>
                <wp:wrapNone/>
                <wp:docPr id="23" name="Písanie rukou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70510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A273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23" o:spid="_x0000_s1026" type="#_x0000_t75" style="position:absolute;margin-left:360.6pt;margin-top:64.05pt;width:22pt;height:16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">
                <v:imagedata r:id="rId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6A28BFB" wp14:editId="6FF044FB">
                <wp:simplePos x="0" y="0"/>
                <wp:positionH relativeFrom="column">
                  <wp:posOffset>4859020</wp:posOffset>
                </wp:positionH>
                <wp:positionV relativeFrom="paragraph">
                  <wp:posOffset>1384300</wp:posOffset>
                </wp:positionV>
                <wp:extent cx="135255" cy="212090"/>
                <wp:effectExtent l="38100" t="38100" r="36195" b="35560"/>
                <wp:wrapNone/>
                <wp:docPr id="24" name="Písanie rukou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5255" cy="21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756C5" id="Písanie rukou 24" o:spid="_x0000_s1026" type="#_x0000_t75" style="position:absolute;margin-left:382.25pt;margin-top:108.65pt;width:11.35pt;height:17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">
                <v:imagedata r:id="rId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6B407C" wp14:editId="54E1A7D4">
                <wp:simplePos x="0" y="0"/>
                <wp:positionH relativeFrom="column">
                  <wp:posOffset>4860925</wp:posOffset>
                </wp:positionH>
                <wp:positionV relativeFrom="paragraph">
                  <wp:posOffset>102235</wp:posOffset>
                </wp:positionV>
                <wp:extent cx="0" cy="1639570"/>
                <wp:effectExtent l="0" t="0" r="38100" b="36830"/>
                <wp:wrapNone/>
                <wp:docPr id="19" name="Rovná spojnic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9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4CEE2E" id="Rovná spojnica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75pt,8.05pt" to="382.75pt,1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5A1357" wp14:editId="2C0EF534">
                <wp:simplePos x="0" y="0"/>
                <wp:positionH relativeFrom="column">
                  <wp:posOffset>4861560</wp:posOffset>
                </wp:positionH>
                <wp:positionV relativeFrom="paragraph">
                  <wp:posOffset>328930</wp:posOffset>
                </wp:positionV>
                <wp:extent cx="833755" cy="833755"/>
                <wp:effectExtent l="0" t="0" r="23495" b="23495"/>
                <wp:wrapNone/>
                <wp:docPr id="25" name="Rovná spojnic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755" cy="833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478FA" id="Rovná spojnica 25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8pt,25.9pt" to="448.45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F6EBAE5" wp14:editId="7D60375A">
                <wp:simplePos x="0" y="0"/>
                <wp:positionH relativeFrom="column">
                  <wp:posOffset>4865370</wp:posOffset>
                </wp:positionH>
                <wp:positionV relativeFrom="paragraph">
                  <wp:posOffset>810895</wp:posOffset>
                </wp:positionV>
                <wp:extent cx="285115" cy="200025"/>
                <wp:effectExtent l="38100" t="38100" r="635" b="47625"/>
                <wp:wrapNone/>
                <wp:docPr id="31" name="Písanie rukou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85115" cy="20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5735D" id="Písanie rukou 31" o:spid="_x0000_s1026" type="#_x0000_t75" style="position:absolute;margin-left:382.75pt;margin-top:63.5pt;width:23.15pt;height:16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">
                <v:imagedata r:id="rId10" o:title=""/>
              </v:shape>
            </w:pict>
          </mc:Fallback>
        </mc:AlternateContent>
      </w:r>
      <w:r w:rsidR="0021269D">
        <w:t>Pri lome svetla prechádza svetelný lúč do druhého prostredia</w:t>
      </w:r>
    </w:p>
    <w:p w14:paraId="755ECC87" w14:textId="5BE46AD8" w:rsidR="0021269D" w:rsidRDefault="0021269D" w:rsidP="0021269D"/>
    <w:p w14:paraId="5BB7433A" w14:textId="1D18089F" w:rsidR="0021269D" w:rsidRDefault="0021269D" w:rsidP="0021269D">
      <w:pPr>
        <w:pStyle w:val="Odsekzoznamu"/>
        <w:rPr>
          <w:b/>
          <w:bCs/>
        </w:rPr>
      </w:pPr>
    </w:p>
    <w:p w14:paraId="25FF1499" w14:textId="3E0F6DAA" w:rsidR="00CA216C" w:rsidRDefault="00CA216C" w:rsidP="0021269D">
      <w:pPr>
        <w:pStyle w:val="Odsekzoznamu"/>
        <w:rPr>
          <w:b/>
          <w:bCs/>
        </w:rPr>
      </w:pPr>
      <w:r w:rsidRPr="00CA216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404352" wp14:editId="6947F8DD">
                <wp:simplePos x="0" y="0"/>
                <wp:positionH relativeFrom="margin">
                  <wp:align>right</wp:align>
                </wp:positionH>
                <wp:positionV relativeFrom="paragraph">
                  <wp:posOffset>36350</wp:posOffset>
                </wp:positionV>
                <wp:extent cx="1447800" cy="609600"/>
                <wp:effectExtent l="0" t="0" r="0" b="0"/>
                <wp:wrapNone/>
                <wp:docPr id="36" name="Textové po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58E21" w14:textId="1BC5D20E" w:rsidR="00CA216C" w:rsidRPr="00CA216C" w:rsidRDefault="00CA216C" w:rsidP="00C63554">
                            <w:pPr>
                              <w:spacing w:after="0"/>
                              <w:jc w:val="center"/>
                            </w:pPr>
                            <w:r>
                              <w:t>Rozhranie 2 prostredí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04352" id="Textové pole 36" o:spid="_x0000_s1029" type="#_x0000_t202" style="position:absolute;left:0;text-align:left;margin-left:62.8pt;margin-top:2.85pt;width:114pt;height:48pt;z-index:2516992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" filled="f" stroked="f" strokeweight=".5pt">
                <v:textbox inset="0,0,0,0">
                  <w:txbxContent>
                    <w:p w14:paraId="45A58E21" w14:textId="1BC5D20E" w:rsidR="00CA216C" w:rsidRPr="00CA216C" w:rsidRDefault="00CA216C" w:rsidP="00C63554">
                      <w:pPr>
                        <w:spacing w:after="0"/>
                        <w:jc w:val="center"/>
                      </w:pPr>
                      <w:r>
                        <w:t>Rozhranie 2 prostredí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35B2FF" w14:textId="286FEF27" w:rsidR="00CA216C" w:rsidRDefault="00CA216C" w:rsidP="0021269D">
      <w:pPr>
        <w:pStyle w:val="Odsekzoznamu"/>
        <w:rPr>
          <w:b/>
          <w:bCs/>
        </w:rPr>
      </w:pPr>
    </w:p>
    <w:p w14:paraId="661CC8D2" w14:textId="08670A73" w:rsidR="00CA216C" w:rsidRDefault="00CA216C" w:rsidP="0021269D">
      <w:pPr>
        <w:pStyle w:val="Odsekzoznamu"/>
        <w:rPr>
          <w:b/>
          <w:bCs/>
        </w:rPr>
      </w:pPr>
    </w:p>
    <w:p w14:paraId="36A646F9" w14:textId="214B10E3" w:rsidR="00CA216C" w:rsidRDefault="00CA216C" w:rsidP="0021269D">
      <w:pPr>
        <w:pStyle w:val="Odsekzoznamu"/>
        <w:rPr>
          <w:b/>
          <w:bCs/>
        </w:rPr>
      </w:pPr>
      <w:r w:rsidRPr="00CA216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450445" wp14:editId="0B403258">
                <wp:simplePos x="0" y="0"/>
                <wp:positionH relativeFrom="margin">
                  <wp:posOffset>4747328</wp:posOffset>
                </wp:positionH>
                <wp:positionV relativeFrom="paragraph">
                  <wp:posOffset>158750</wp:posOffset>
                </wp:positionV>
                <wp:extent cx="1447800" cy="609600"/>
                <wp:effectExtent l="0" t="0" r="0" b="0"/>
                <wp:wrapNone/>
                <wp:docPr id="35" name="Textové po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D88F31" w14:textId="7C170031" w:rsidR="00CA216C" w:rsidRPr="00CA216C" w:rsidRDefault="00CA216C" w:rsidP="00C63554">
                            <w:pPr>
                              <w:spacing w:after="0"/>
                              <w:jc w:val="center"/>
                            </w:pPr>
                            <w:r>
                              <w:t>Lomený lúč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50445" id="Textové pole 35" o:spid="_x0000_s1030" type="#_x0000_t202" style="position:absolute;left:0;text-align:left;margin-left:373.8pt;margin-top:12.5pt;width:114pt;height:48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" filled="f" stroked="f" strokeweight=".5pt">
                <v:textbox inset="0,0,0,0">
                  <w:txbxContent>
                    <w:p w14:paraId="71D88F31" w14:textId="7C170031" w:rsidR="00CA216C" w:rsidRPr="00CA216C" w:rsidRDefault="00CA216C" w:rsidP="00C63554">
                      <w:pPr>
                        <w:spacing w:after="0"/>
                        <w:jc w:val="center"/>
                      </w:pPr>
                      <w:r>
                        <w:t>Lomený lúč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FEDF50" w14:textId="39A7F16D" w:rsidR="00CA216C" w:rsidRPr="0021269D" w:rsidRDefault="00CA216C" w:rsidP="0021269D">
      <w:pPr>
        <w:pStyle w:val="Odsekzoznamu"/>
        <w:rPr>
          <w:b/>
          <w:bCs/>
        </w:rPr>
      </w:pPr>
    </w:p>
    <w:p w14:paraId="21D17EE2" w14:textId="059C754E" w:rsidR="0021269D" w:rsidRPr="0021269D" w:rsidRDefault="0021269D" w:rsidP="0021269D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Zákon odrazu</w:t>
      </w:r>
    </w:p>
    <w:p w14:paraId="0EF68178" w14:textId="32455FAA" w:rsidR="0021269D" w:rsidRPr="0021269D" w:rsidRDefault="0021269D" w:rsidP="0021269D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Pod akým uhlom dopadne, pod takým sa aj odrazí, </w:t>
      </w:r>
      <m:oMath>
        <m:r>
          <w:rPr>
            <w:rFonts w:ascii="Cambria Math" w:hAnsi="Cambria Math"/>
          </w:rPr>
          <m:t>α=α</m:t>
        </m:r>
        <m:r>
          <w:rPr>
            <w:rFonts w:ascii="Cambria Math" w:hAnsi="Cambria Math"/>
            <w:lang w:val="en-US"/>
          </w:rPr>
          <m:t>'</m:t>
        </m:r>
      </m:oMath>
    </w:p>
    <w:p w14:paraId="2A73C24B" w14:textId="35CF8F70" w:rsidR="0021269D" w:rsidRDefault="0021269D" w:rsidP="0021269D">
      <w:pPr>
        <w:rPr>
          <w:b/>
          <w:bCs/>
        </w:rPr>
      </w:pPr>
    </w:p>
    <w:p w14:paraId="76BE808B" w14:textId="7CCD49CA" w:rsidR="0021269D" w:rsidRDefault="0021269D" w:rsidP="0021269D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Zákon lomu – Snellov zákon</w:t>
      </w:r>
    </w:p>
    <w:p w14:paraId="6A94B7B3" w14:textId="6AE0CD69" w:rsidR="0021269D" w:rsidRPr="0021269D" w:rsidRDefault="0021269D" w:rsidP="0021269D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</w:t>
      </w:r>
      <w:r>
        <w:t>Pomer sínusov uhla dopadu a uhla lomu sa rovná prevrátenému pomeru indexov lomu jednotlivých prostredí</w:t>
      </w:r>
    </w:p>
    <w:p w14:paraId="6831ADD9" w14:textId="149695F4" w:rsidR="0021269D" w:rsidRPr="0021269D" w:rsidRDefault="0021269D" w:rsidP="0021269D">
      <w:pPr>
        <w:pStyle w:val="Odsekzoznamu"/>
        <w:numPr>
          <w:ilvl w:val="1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</m:oMath>
    </w:p>
    <w:p w14:paraId="3850F367" w14:textId="63BA3152" w:rsidR="0021269D" w:rsidRPr="0021269D" w:rsidRDefault="0021269D" w:rsidP="0021269D">
      <w:pPr>
        <w:pStyle w:val="Odsekzoznamu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</m:oMath>
    </w:p>
    <w:p w14:paraId="790304B5" w14:textId="26086A35" w:rsidR="0021269D" w:rsidRDefault="0021269D" w:rsidP="0021269D">
      <w:pPr>
        <w:pStyle w:val="Odsekzoznamu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 n – index lomu</w:t>
      </w:r>
    </w:p>
    <w:p w14:paraId="59F36B65" w14:textId="245F822F" w:rsidR="0021269D" w:rsidRDefault="0021269D" w:rsidP="0021269D">
      <w:pPr>
        <w:pStyle w:val="Odsekzoznamu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 n=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v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(c – rýchlosť svetla vo vákuu/vzduchu; v – rýchlosť svetla v danom prostredí)</w:t>
      </w:r>
    </w:p>
    <w:p w14:paraId="7F1204C2" w14:textId="1476218F" w:rsidR="0021269D" w:rsidRDefault="0021269D" w:rsidP="0021269D">
      <w:pPr>
        <w:pStyle w:val="Odsekzoznamu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 n – bezrozmerné číslo</w:t>
      </w:r>
    </w:p>
    <w:p w14:paraId="437EDD4C" w14:textId="408C0DE4" w:rsidR="0021269D" w:rsidRPr="0021269D" w:rsidRDefault="006D7005" w:rsidP="0021269D">
      <w:pPr>
        <w:pStyle w:val="Odsekzoznamu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E5E293E" wp14:editId="6DCD9D48">
                <wp:simplePos x="0" y="0"/>
                <wp:positionH relativeFrom="column">
                  <wp:posOffset>2820035</wp:posOffset>
                </wp:positionH>
                <wp:positionV relativeFrom="paragraph">
                  <wp:posOffset>1656080</wp:posOffset>
                </wp:positionV>
                <wp:extent cx="135255" cy="212090"/>
                <wp:effectExtent l="38100" t="38100" r="36195" b="35560"/>
                <wp:wrapNone/>
                <wp:docPr id="18" name="Písanie rukou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5255" cy="21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C1BF5" id="Písanie rukou 18" o:spid="_x0000_s1026" type="#_x0000_t75" style="position:absolute;margin-left:221.7pt;margin-top:130.05pt;width:11.35pt;height:17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">
                <v:imagedata r:id="rId8" o:title=""/>
              </v:shape>
            </w:pict>
          </mc:Fallback>
        </mc:AlternateContent>
      </w:r>
      <w:r w:rsidR="00DB013B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F084D51" wp14:editId="0417BC96">
                <wp:simplePos x="0" y="0"/>
                <wp:positionH relativeFrom="column">
                  <wp:posOffset>2545080</wp:posOffset>
                </wp:positionH>
                <wp:positionV relativeFrom="paragraph">
                  <wp:posOffset>1089660</wp:posOffset>
                </wp:positionV>
                <wp:extent cx="270510" cy="202895"/>
                <wp:effectExtent l="38100" t="38100" r="34290" b="45085"/>
                <wp:wrapNone/>
                <wp:docPr id="15" name="Písanie rukou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70510" cy="20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8C506" id="Písanie rukou 15" o:spid="_x0000_s1026" type="#_x0000_t75" style="position:absolute;margin-left:200.05pt;margin-top:85.45pt;width:22pt;height:16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">
                <v:imagedata r:id="rId6" o:title=""/>
              </v:shape>
            </w:pict>
          </mc:Fallback>
        </mc:AlternateContent>
      </w:r>
      <w:r w:rsidR="00DB013B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77C6DF2" wp14:editId="00000472">
                <wp:simplePos x="0" y="0"/>
                <wp:positionH relativeFrom="column">
                  <wp:posOffset>1487170</wp:posOffset>
                </wp:positionH>
                <wp:positionV relativeFrom="paragraph">
                  <wp:posOffset>1775460</wp:posOffset>
                </wp:positionV>
                <wp:extent cx="476735" cy="322285"/>
                <wp:effectExtent l="38100" t="38100" r="38100" b="40005"/>
                <wp:wrapNone/>
                <wp:docPr id="11" name="Písanie rukou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76735" cy="322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EB5FE" id="Písanie rukou 11" o:spid="_x0000_s1026" type="#_x0000_t75" style="position:absolute;margin-left:116.75pt;margin-top:139.45pt;width:38.25pt;height:26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">
                <v:imagedata r:id="rId14" o:title=""/>
              </v:shape>
            </w:pict>
          </mc:Fallback>
        </mc:AlternateContent>
      </w:r>
      <w:r w:rsidR="00DB013B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EFD571E" wp14:editId="2A9F3B50">
                <wp:simplePos x="0" y="0"/>
                <wp:positionH relativeFrom="column">
                  <wp:posOffset>1550035</wp:posOffset>
                </wp:positionH>
                <wp:positionV relativeFrom="paragraph">
                  <wp:posOffset>392430</wp:posOffset>
                </wp:positionV>
                <wp:extent cx="233240" cy="209155"/>
                <wp:effectExtent l="38100" t="38100" r="33655" b="38735"/>
                <wp:wrapNone/>
                <wp:docPr id="8" name="Písanie rukou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33240" cy="209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24265" id="Písanie rukou 8" o:spid="_x0000_s1026" type="#_x0000_t75" style="position:absolute;margin-left:121.7pt;margin-top:30.55pt;width:19.05pt;height:17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">
                <v:imagedata r:id="rId16" o:title=""/>
              </v:shape>
            </w:pict>
          </mc:Fallback>
        </mc:AlternateContent>
      </w:r>
      <w:r w:rsidR="00DB013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2DF79D" wp14:editId="1C701ACF">
                <wp:simplePos x="0" y="0"/>
                <wp:positionH relativeFrom="column">
                  <wp:posOffset>2828036</wp:posOffset>
                </wp:positionH>
                <wp:positionV relativeFrom="paragraph">
                  <wp:posOffset>1440942</wp:posOffset>
                </wp:positionV>
                <wp:extent cx="177292" cy="627888"/>
                <wp:effectExtent l="0" t="0" r="32385" b="20320"/>
                <wp:wrapNone/>
                <wp:docPr id="4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292" cy="6278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EA387" id="Rovná spojnica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7pt,113.45pt" to="236.65pt,1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DB013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58D09A" wp14:editId="54388D5F">
                <wp:simplePos x="0" y="0"/>
                <wp:positionH relativeFrom="column">
                  <wp:posOffset>2017776</wp:posOffset>
                </wp:positionH>
                <wp:positionV relativeFrom="paragraph">
                  <wp:posOffset>624078</wp:posOffset>
                </wp:positionV>
                <wp:extent cx="810768" cy="810768"/>
                <wp:effectExtent l="0" t="0" r="27940" b="27940"/>
                <wp:wrapNone/>
                <wp:docPr id="3" name="Rovná spojnic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0768" cy="8107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DD206" id="Rovná spojnica 3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9pt,49.15pt" to="222.75pt,1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DB013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490353" wp14:editId="13DEC103">
                <wp:simplePos x="0" y="0"/>
                <wp:positionH relativeFrom="column">
                  <wp:posOffset>1584960</wp:posOffset>
                </wp:positionH>
                <wp:positionV relativeFrom="paragraph">
                  <wp:posOffset>1434846</wp:posOffset>
                </wp:positionV>
                <wp:extent cx="2615184" cy="0"/>
                <wp:effectExtent l="0" t="0" r="0" b="0"/>
                <wp:wrapNone/>
                <wp:docPr id="2" name="Rovná spojnic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51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9895A" id="Rovná spojnica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pt,113pt" to="330.7pt,1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DB013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0AB3A" wp14:editId="788E641F">
                <wp:simplePos x="0" y="0"/>
                <wp:positionH relativeFrom="column">
                  <wp:posOffset>2822448</wp:posOffset>
                </wp:positionH>
                <wp:positionV relativeFrom="paragraph">
                  <wp:posOffset>374142</wp:posOffset>
                </wp:positionV>
                <wp:extent cx="0" cy="1639824"/>
                <wp:effectExtent l="0" t="0" r="38100" b="36830"/>
                <wp:wrapNone/>
                <wp:docPr id="1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9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07B8C" id="Rovná spojnica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25pt,29.45pt" to="222.25pt,1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21269D">
        <w:rPr>
          <w:rFonts w:eastAsiaTheme="minorEastAsia"/>
        </w:rPr>
        <w:t> n – vyjadruje koľkokrát je rýchlosť svetla v danom prostredí menšia ako rýchlosť svetla vo vákuu</w:t>
      </w:r>
    </w:p>
    <w:sectPr w:rsidR="0021269D" w:rsidRPr="0021269D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275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FA"/>
    <w:rsid w:val="001F40F2"/>
    <w:rsid w:val="0021269D"/>
    <w:rsid w:val="003A5040"/>
    <w:rsid w:val="006D7005"/>
    <w:rsid w:val="00B031FA"/>
    <w:rsid w:val="00B63465"/>
    <w:rsid w:val="00C63554"/>
    <w:rsid w:val="00CA216C"/>
    <w:rsid w:val="00DB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C51A1"/>
  <w15:chartTrackingRefBased/>
  <w15:docId w15:val="{2E9F5149-F25B-434B-A734-CBD48F9A8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2126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6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customXml" Target="ink/ink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7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7T23:27:31.6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1 184 24575,'1'-3'0,"0"1"0,0 0 0,0 0 0,0 0 0,1 0 0,-1 0 0,1 0 0,-1 1 0,1-1 0,0 0 0,-1 1 0,1-1 0,0 1 0,3-2 0,29-18 0,12-1 0,0 2 0,96-27 0,-95 35 0,0 1 0,0 3 0,1 1 0,84 1 0,-3 6-1365,-120 0-5461</inkml:trace>
  <inkml:trace contextRef="#ctx0" brushRef="#br0" timeOffset="1">549 108 24575,'6'107'0,"-2"-70"0,-2 0 0,-4 41 0,2-74 0,0-1 0,-1 1 0,1-1 0,-1 1 0,0 0 0,0-1 0,0 1 0,0-1 0,-1 0 0,0 1 0,1-1 0,-1 0 0,0 0 0,0 0 0,-1 0 0,1-1 0,-1 1 0,1 0 0,-1-1 0,0 0 0,0 0 0,0 0 0,0 0 0,0 0 0,-1 0 0,1-1 0,0 0 0,-1 0 0,1 0 0,-1 0 0,0 0 0,1 0 0,-1-1 0,-6 0 0,-6 0 0,1-1 0,-1-1 0,1 0 0,-1-1 0,1-1 0,-24-9 0,36 13 0,1-1 0,0 0 0,0 0 0,-1 0 0,1 0 0,0 0 0,0-1 0,0 1 0,0 0 0,0-1 0,0 0 0,1 1 0,-1-1 0,0 0 0,-1-3 0,3 5 0,0-1 0,-1 1 0,1-1 0,0 0 0,0 1 0,0-1 0,0 1 0,0-1 0,0 0 0,0 1 0,0-1 0,0 1 0,0-1 0,1 1 0,-1-1 0,0 0 0,0 1 0,0-1 0,1 1 0,-1-1 0,0 1 0,1-1 0,-1 1 0,1-1 0,22-13 0,-18 12 0,-1 0 0,1 0 0,-1 0 0,1 1 0,0-1 0,0 1 0,0 0 0,0 1 0,0-1 0,0 1 0,0 0 0,-1 0 0,1 1 0,0-1 0,0 1 0,0 0 0,0 1 0,0-1 0,-1 1 0,1 0 0,-1 0 0,1 0 0,4 4 0,47 33 0,-43-32 0,0 2 0,0-1 0,-1 2 0,0 0 0,-1 0 0,0 1 0,-1 0 0,0 1 0,14 21 0,-12-14-1365,-8-13-5461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7T23:27:31.6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0 537 24575,'1'2'0,"0"0"0,-1 0 0,1 0 0,0-1 0,1 1 0,-1 0 0,0-1 0,0 1 0,1-1 0,-1 1 0,1-1 0,-1 1 0,1-1 0,0 0 0,-1 0 0,1 0 0,0 0 0,0 0 0,0 0 0,0-1 0,-1 1 0,1 0 0,0-1 0,4 1 0,51 10 0,-19-7 0,-25-2 0,0 0 0,0-1 0,0 0 0,1-1 0,-1 0 0,0-2 0,0 1 0,0-1 0,20-7 0,-18 4 101,-9 3-234,0 1-1,1-2 1,-1 1 0,0-1 0,-1 0-1,1 0 1,0 0 0,-1-1 0,0 0-1,7-6 1,-8 4-6693</inkml:trace>
  <inkml:trace contextRef="#ctx0" brushRef="#br0" timeOffset="1">34 10 24575,'11'140'0,"-21"11"0,9-75-1365,1-83-5461</inkml:trace>
  <inkml:trace contextRef="#ctx0" brushRef="#br0" timeOffset="2">34 10 24575,'45'-4'0,"-36"2"0,1 0 0,0 2 0,0-1 0,-1 1 0,1 0 0,13 3 0,-20-2 0,0-1 0,-1 1 0,1 0 0,-1 1 0,0-1 0,1 0 0,-1 1 0,0-1 0,0 1 0,0-1 0,0 1 0,0 0 0,0 0 0,-1 0 0,1 0 0,0 1 0,-1-1 0,0 0 0,1 1 0,-1-1 0,0 0 0,0 1 0,-1-1 0,1 1 0,0 0 0,-1-1 0,0 1 0,1 4 0,0-2 0,-1-1 0,1 1 0,-1 0 0,0-1 0,0 1 0,-1-1 0,1 1 0,-1-1 0,0 1 0,-2 6 0,2-9 0,-1 0 0,1-1 0,0 1 0,-1-1 0,1 1 0,-1-1 0,0 0 0,1 0 0,-1 0 0,0 0 0,0 0 0,1 0 0,-1 0 0,0 0 0,0-1 0,0 1 0,0-1 0,0 0 0,0 1 0,0-1 0,0 0 0,0 0 0,-1 0 0,1 0 0,-2-1 0,-8 3 0,16 4 0,29 14 0,7 4 0,-38-23 0,0 1 0,0 0 0,0 0 0,0 0 0,-1 1 0,1-1 0,0 0 0,-1 1 0,0-1 0,1 1 0,-1-1 0,0 1 0,0-1 0,0 4 0,-1-4 0,-1 0 0,1 0 0,-1-1 0,1 1 0,-1 0 0,0 0 0,0-1 0,0 1 0,0 0 0,0-1 0,0 1 0,0-1 0,0 0 0,-1 1 0,1-1 0,-1 0 0,1 0 0,-1 1 0,1-1 0,-1-1 0,1 1 0,-4 1 0,-33 11 215,17-8-1795,14-3-5246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7T23:28:03.8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3 24575,'136'-2'0,"145"5"0,-265-1 0,0 2 0,0 0 0,-1 1 0,1 1 0,-1 0 0,24 14 0,-20-10 0,0-1 0,1-1 0,28 8 0,-34-12 3,0 1 0,-1 1 0,0 0 0,25 15 0,-8-4-1383,-21-12-5446</inkml:trace>
  <inkml:trace contextRef="#ctx0" brushRef="#br0" timeOffset="2971.02">310 274 24575,'-1'5'0,"-1"1"0,1-1 0,-1 1 0,0-1 0,0 0 0,-1 0 0,0 0 0,0 0 0,0-1 0,0 1 0,-1-1 0,0 1 0,1-1 0,-2 0 0,-7 5 0,6-3 0,0-1 0,0 1 0,1 0 0,0 0 0,0 1 0,0 0 0,-6 13 0,9-16 0,1 1 0,-1-1 0,0 0 0,0 1 0,0-1 0,0 0 0,-1 0 0,0 0 0,0 0 0,0-1 0,0 1 0,0-1 0,-1 0 0,0 0 0,1 0 0,-1-1 0,0 1 0,0-1 0,-1 0 0,1 0 0,0 0 0,-1 0 0,1-1 0,-1 0 0,0 0 0,1 0 0,-1-1 0,0 1 0,1-1 0,-1 0 0,-7-1 0,6 1 0,1 0 0,-1-1 0,1 0 0,0 1 0,-1-2 0,1 1 0,0 0 0,0-1 0,0 0 0,-8-4 0,12 5 0,-1-1 0,1 1 0,-1 0 0,1 0 0,0-1 0,-1 1 0,1-1 0,0 1 0,0-1 0,0 0 0,0 1 0,0-1 0,0 0 0,1 0 0,-1 1 0,0-1 0,1 0 0,0 0 0,-1 0 0,1 0 0,0 0 0,0 0 0,0 0 0,0 0 0,0 0 0,1 0 0,-1 1 0,0-1 0,1 0 0,0 0 0,-1 0 0,1 0 0,1-1 0,0-1 0,0 1 0,0 0 0,0 0 0,0 1 0,1-1 0,-1 0 0,1 1 0,0-1 0,0 1 0,0 0 0,0 0 0,0 0 0,0 1 0,0-1 0,1 1 0,-1-1 0,1 1 0,-1 0 0,1 0 0,-1 1 0,1-1 0,-1 1 0,1 0 0,0 0 0,-1 0 0,1 0 0,6 2 0,-2-1 0,1 0 0,-1 0 0,0 1 0,0 1 0,0-1 0,0 1 0,0 0 0,-1 1 0,1 0 0,-1 0 0,8 7 0,13 14-341,2-1 0,0-1-1,65 36 1,-86-54-6485</inkml:trace>
  <inkml:trace contextRef="#ctx0" brushRef="#br0" timeOffset="4624.33">453 228 24575,'0'3'0,"0"3"0,0 4 0,-3 0 0,-1 0 0,1 3 0,0 0 0,1 2 0,1 1 0,1-3-8191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7T23:26:52.4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0 537 24575,'1'2'0,"0"0"0,-1 0 0,1 0 0,0-1 0,1 1 0,-1 0 0,0-1 0,0 1 0,1-1 0,-1 1 0,1-1 0,-1 1 0,1-1 0,0 0 0,-1 0 0,1 0 0,0 0 0,0 0 0,0 0 0,0-1 0,-1 1 0,1 0 0,0-1 0,4 1 0,51 10 0,-19-7 0,-25-2 0,0 0 0,0-1 0,0 0 0,1-1 0,-1 0 0,0-2 0,0 1 0,0-1 0,20-7 0,-18 4 101,-9 3-234,0 1-1,1-2 1,-1 1 0,0-1 0,-1 0-1,1 0 1,0 0 0,-1-1 0,0 0-1,7-6 1,-8 4-6693</inkml:trace>
  <inkml:trace contextRef="#ctx0" brushRef="#br0" timeOffset="1077.03">34 10 24575,'11'140'0,"-21"11"0,9-75-1365,1-83-5461</inkml:trace>
  <inkml:trace contextRef="#ctx0" brushRef="#br0" timeOffset="2716.8">34 10 24575,'45'-4'0,"-36"2"0,1 0 0,0 2 0,0-1 0,-1 1 0,1 0 0,13 3 0,-20-2 0,0-1 0,-1 1 0,1 0 0,-1 1 0,0-1 0,1 0 0,-1 1 0,0-1 0,0 1 0,0-1 0,0 1 0,0 0 0,0 0 0,-1 0 0,1 0 0,0 1 0,-1-1 0,0 0 0,1 1 0,-1-1 0,0 0 0,0 1 0,-1-1 0,1 1 0,0 0 0,-1-1 0,0 1 0,1 4 0,0-2 0,-1-1 0,1 1 0,-1 0 0,0-1 0,0 1 0,-1-1 0,1 1 0,-1-1 0,0 1 0,-2 6 0,2-9 0,-1 0 0,1-1 0,0 1 0,-1-1 0,1 1 0,-1-1 0,0 0 0,1 0 0,-1 0 0,0 0 0,0 0 0,1 0 0,-1 0 0,0 0 0,0-1 0,0 1 0,0-1 0,0 0 0,0 1 0,0-1 0,0 0 0,0 0 0,-1 0 0,1 0 0,-2-1 0,-8 3 0,16 4 0,29 14 0,7 4 0,-38-23 0,0 1 0,0 0 0,0 0 0,0 0 0,-1 1 0,1-1 0,0 0 0,-1 1 0,0-1 0,1 1 0,-1-1 0,0 1 0,0-1 0,0 4 0,-1-4 0,-1 0 0,1 0 0,-1-1 0,1 1 0,-1 0 0,0 0 0,0-1 0,0 1 0,0 0 0,0-1 0,0 1 0,0-1 0,0 0 0,-1 1 0,1-1 0,-1 0 0,1 0 0,-1 1 0,1-1 0,-1-1 0,1 1 0,-4 1 0,-33 11 215,17-8-1795,14-3-5246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7T23:26:50.1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1 184 24575,'1'-3'0,"0"1"0,0 0 0,0 0 0,0 0 0,1 0 0,-1 0 0,1 0 0,-1 1 0,1-1 0,0 0 0,-1 1 0,1-1 0,0 1 0,3-2 0,29-18 0,12-1 0,0 2 0,96-27 0,-95 35 0,0 1 0,0 3 0,1 1 0,84 1 0,-3 6-1365,-120 0-5461</inkml:trace>
  <inkml:trace contextRef="#ctx0" brushRef="#br0" timeOffset="1052.57">549 108 24575,'6'107'0,"-2"-70"0,-2 0 0,-4 41 0,2-74 0,0-1 0,-1 1 0,1-1 0,-1 1 0,0 0 0,0-1 0,0 1 0,0-1 0,-1 0 0,0 1 0,1-1 0,-1 0 0,0 0 0,0 0 0,-1 0 0,1-1 0,-1 1 0,1 0 0,-1-1 0,0 0 0,0 0 0,0 0 0,0 0 0,0 0 0,-1 0 0,1-1 0,0 0 0,-1 0 0,1 0 0,-1 0 0,0 0 0,1 0 0,-1-1 0,-6 0 0,-6 0 0,1-1 0,-1-1 0,1 0 0,-1-1 0,1-1 0,-24-9 0,36 13 0,1-1 0,0 0 0,0 0 0,-1 0 0,1 0 0,0 0 0,0-1 0,0 1 0,0 0 0,0-1 0,0 0 0,1 1 0,-1-1 0,0 0 0,-1-3 0,3 5 0,0-1 0,-1 1 0,1-1 0,0 0 0,0 1 0,0-1 0,0 1 0,0-1 0,0 0 0,0 1 0,0-1 0,0 1 0,0-1 0,1 1 0,-1-1 0,0 0 0,0 1 0,0-1 0,1 1 0,-1-1 0,0 1 0,1-1 0,-1 1 0,1-1 0,22-13 0,-18 12 0,-1 0 0,1 0 0,-1 0 0,1 1 0,0-1 0,0 1 0,0 0 0,0 1 0,0-1 0,0 1 0,0 0 0,-1 0 0,1 1 0,0-1 0,0 1 0,0 0 0,0 1 0,0-1 0,-1 1 0,1 0 0,-1 0 0,1 0 0,4 4 0,47 33 0,-43-32 0,0 2 0,0-1 0,-1 2 0,0 0 0,-1 0 0,0 1 0,-1 0 0,0 1 0,14 21 0,-12-14-1365,-8-13-5461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7T23:26:46.0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0 24575,'-10'173'0,"0"22"0,-2 41 0,9-218 0,-4-16 0,6-3 0,0-1 0,-1 1 0,1-1 0,0 1 0,0-1 0,1 0 0,-1 1 0,0-1 0,1 0 0,-1 0 0,1 0 0,-1 1 0,1-1 0,0 0 0,-1-2 0,1-21 0,0 1 0,2 0 0,1-1 0,0 1 0,2 0 0,1 1 0,1-1 0,15-33 0,-8 26 0,31-45 0,3-8 0,-42 72 0,1 1 0,-1-1 0,2 1 0,10-12 0,-15 19 0,1 1 0,-1-1 0,1 1 0,-1 0 0,1 0 0,0 0 0,0 1 0,1-1 0,-1 1 0,0 0 0,1 0 0,0 1 0,-1-1 0,1 1 0,6-1 0,-10 3 0,1-1 0,0 1 0,-1-1 0,1 1 0,-1-1 0,1 1 0,-1 0 0,1 0 0,-1 0 0,0 0 0,0 0 0,1 0 0,-1 0 0,0 1 0,0-1 0,0 0 0,0 1 0,0-1 0,0 1 0,0-1 0,0 3 0,21 43 0,-16-33 0,30 56 0,-19-40 0,18 45 0,-29-51-1,-1 1 1,-1-1-1,-1 1 0,-1 0 0,-1 0 0,-5 44 0,2 0-1358,2-59-5467</inkml:trace>
  <inkml:trace contextRef="#ctx0" brushRef="#br0" timeOffset="723.14">700 506 24575,'12'2'0,"1"0"0,-1 1 0,-1 0 0,1 1 0,18 9 0,-5-3 0,-17-7 0,0 0 0,-1 1 0,0 0 0,1 1 0,-1-1 0,-1 1 0,1 1 0,-1-1 0,0 1 0,0 0 0,6 9 0,-10-12 0,-1-1 0,1 0 0,-1 1 0,0-1 0,0 0 0,0 1 0,0-1 0,0 1 0,0 0 0,-1-1 0,1 1 0,-1 0 0,0-1 0,0 1 0,0 0 0,0 0 0,0-1 0,-1 1 0,1 0 0,-1-1 0,1 1 0,-1-1 0,0 1 0,0-1 0,0 1 0,-1-1 0,1 0 0,-1 1 0,1-1 0,-1 0 0,0 0 0,0 0 0,1 0 0,-1 0 0,-1 0 0,1-1 0,0 1 0,-3 1 0,-15 8 0,-12 12 0,30-10 0,20 2 0,31 7 0,2-1 0,81 20 0,-80-25 0,-25-8-273,-1-2 0,1 0 0,1-2 0,48 1 0,-67-5-6553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7T23:26:42.9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0 24575,'2'74'0,"-4"79"0,-9-98 0,8-42 0,0-1 0,1 1 0,-1 23 0,3-33 0,1 22 0,-2-1 0,0 1 0,-7 34 0,15-155 0,-1 67 0,1 1 0,16-41 0,-13 45 0,-2-2 0,0 1 0,-2-1 0,5-35 0,-11 54 0,2-1 0,-1 1 0,1 0 0,0 0 0,1 0 0,0 0 0,0 0 0,5-7 0,-8 12 0,1 1 0,0-1 0,0 1 0,0 0 0,0-1 0,1 1 0,-1 0 0,0 0 0,1 0 0,-1 0 0,0 0 0,1 0 0,-1 0 0,1 0 0,-1 0 0,1 1 0,0-1 0,-1 1 0,1-1 0,0 1 0,-1-1 0,1 1 0,0 0 0,0 0 0,-1 0 0,1 0 0,0 0 0,0 1 0,-1-1 0,1 0 0,0 1 0,-1-1 0,1 1 0,0 0 0,-1-1 0,1 1 0,2 2 0,3 1 0,11 7 0,-1 0 0,25 21 0,-36-27 0,-1 1 0,0 0 0,0 0 0,-1 0 0,1 0 0,-1 1 0,-1-1 0,1 1 0,-1 0 0,3 10 0,-2 4 8,0-1 1,-2 1-1,0 0 0,-2 0 0,-2 35 1,0 2-1424,2-49-5411</inkml:trace>
  <inkml:trace contextRef="#ctx0" brushRef="#br0" timeOffset="818.2">494 410 24575,'3'-7'0,"1"0"0,-1 1 0,1-1 0,1 1 0,-1 0 0,1 1 0,7-8 0,-12 13 0,2-1 0,3-6 0,1 0 0,0 1 0,0 0 0,0 0 0,1 1 0,0-1 0,1 1 0,-1 1 0,1 0 0,-1 0 0,11-4 0,-17 8 0,0 0 0,0 1 0,0-1 0,0 0 0,-1 0 0,1 1 0,0-1 0,0 0 0,0 1 0,-1-1 0,1 0 0,0 1 0,0-1 0,-1 1 0,1 0 0,0-1 0,-1 1 0,1-1 0,-1 1 0,1 0 0,-1 0 0,1-1 0,-1 1 0,1 0 0,-1 0 0,0 0 0,1-1 0,-1 1 0,0 0 0,0 0 0,1 0 0,-1 0 0,0 0 0,0 0 0,0-1 0,0 1 0,0 0 0,-1 1 0,1 46 0,-1-38 0,1 194-1365,0-194-5461</inkml:trace>
</inkml:ink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75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4</cp:revision>
  <dcterms:created xsi:type="dcterms:W3CDTF">2023-01-17T22:15:00Z</dcterms:created>
  <dcterms:modified xsi:type="dcterms:W3CDTF">2023-01-17T23:30:00Z</dcterms:modified>
</cp:coreProperties>
</file>