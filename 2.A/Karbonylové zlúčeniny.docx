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14C8C" w14:textId="014A0DE1" w:rsidR="00150E19" w:rsidRPr="00205D9E" w:rsidRDefault="00123613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Karbonylové zlúčeniny (Aldehydy a Ketóny)</w:t>
      </w:r>
    </w:p>
    <w:p w14:paraId="2C328142" w14:textId="77777777" w:rsidR="00465E9E" w:rsidRPr="00205D9E" w:rsidRDefault="00465E9E" w:rsidP="00465E9E">
      <w:pPr>
        <w:rPr>
          <w:lang w:val="sk-SK"/>
        </w:rPr>
      </w:pPr>
    </w:p>
    <w:p w14:paraId="2895981F" w14:textId="1F9C1174" w:rsidR="00465E9E" w:rsidRDefault="001006BD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Kyslíkaté deriváty uhľovodíkov</w:t>
      </w:r>
    </w:p>
    <w:p w14:paraId="41565CB1" w14:textId="1FDC0143" w:rsidR="001006BD" w:rsidRDefault="001006BD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598FD7" wp14:editId="15DA9328">
                <wp:simplePos x="0" y="0"/>
                <wp:positionH relativeFrom="column">
                  <wp:posOffset>2186594</wp:posOffset>
                </wp:positionH>
                <wp:positionV relativeFrom="paragraph">
                  <wp:posOffset>109220</wp:posOffset>
                </wp:positionV>
                <wp:extent cx="83242" cy="45720"/>
                <wp:effectExtent l="38100" t="38100" r="31115" b="3048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3242" cy="4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8D2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" o:spid="_x0000_s1026" type="#_x0000_t75" style="position:absolute;margin-left:171.8pt;margin-top:8.25pt;width:7.25pt;height: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03BCC7" wp14:editId="72C21FBA">
                <wp:simplePos x="0" y="0"/>
                <wp:positionH relativeFrom="column">
                  <wp:posOffset>2195851</wp:posOffset>
                </wp:positionH>
                <wp:positionV relativeFrom="paragraph">
                  <wp:posOffset>26780</wp:posOffset>
                </wp:positionV>
                <wp:extent cx="70200" cy="34200"/>
                <wp:effectExtent l="38100" t="38100" r="44450" b="42545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2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3B866" id="Písanie rukou 1" o:spid="_x0000_s1026" type="#_x0000_t75" style="position:absolute;margin-left:172.55pt;margin-top:1.75pt;width:6.25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">
                <v:imagedata r:id="rId8" o:title=""/>
              </v:shape>
            </w:pict>
          </mc:Fallback>
        </mc:AlternateContent>
      </w:r>
      <w:r>
        <w:rPr>
          <w:lang w:val="sk-SK"/>
        </w:rPr>
        <w:t xml:space="preserve">Obe majú funkčnú skupinu </w:t>
      </w:r>
      <w:r>
        <w:rPr>
          <w:lang w:val="sk-SK"/>
        </w:rPr>
        <w:tab/>
        <w:t>C=O (Karbonylová skupina/Karbonyl)</w:t>
      </w:r>
    </w:p>
    <w:p w14:paraId="6B45B4F3" w14:textId="5BD91EBC" w:rsidR="001006BD" w:rsidRDefault="001006BD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Karbonyl:</w:t>
      </w:r>
    </w:p>
    <w:p w14:paraId="337CEA1D" w14:textId="41E184C7" w:rsidR="001006BD" w:rsidRDefault="001006BD" w:rsidP="001006B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BF01E06" wp14:editId="6DE0BB07">
                <wp:simplePos x="0" y="0"/>
                <wp:positionH relativeFrom="column">
                  <wp:posOffset>1165860</wp:posOffset>
                </wp:positionH>
                <wp:positionV relativeFrom="paragraph">
                  <wp:posOffset>356870</wp:posOffset>
                </wp:positionV>
                <wp:extent cx="421005" cy="360620"/>
                <wp:effectExtent l="38100" t="38100" r="36195" b="40005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1005" cy="36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ACE0C" id="Písanie rukou 28" o:spid="_x0000_s1026" type="#_x0000_t75" style="position:absolute;margin-left:91.45pt;margin-top:27.75pt;width:33.85pt;height:2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B45789" wp14:editId="2A717447">
                <wp:simplePos x="0" y="0"/>
                <wp:positionH relativeFrom="column">
                  <wp:posOffset>1365250</wp:posOffset>
                </wp:positionH>
                <wp:positionV relativeFrom="paragraph">
                  <wp:posOffset>203200</wp:posOffset>
                </wp:positionV>
                <wp:extent cx="31475" cy="113040"/>
                <wp:effectExtent l="38100" t="38100" r="45085" b="39370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475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2F5F8" id="Písanie rukou 10" o:spid="_x0000_s1026" type="#_x0000_t75" style="position:absolute;margin-left:107.15pt;margin-top:15.65pt;width:3.2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swz6VAQAAOAMAAA4AAAAA&#10;AAAAAAAAAAAAPAIAAGRycy9lMm9Eb2MueG1sUEsBAi0AFAAGAAgAAAAhADXMApLnAQAAgAQAABAA&#10;AAAAAAAAAAAAAAAA/QMAAGRycy9pbmsvaW5rMS54bWxQSwECLQAUAAYACAAAACEAKHRaCt8AAAAJ&#10;AQAADwAAAAAAAAAAAAAAAAAS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B9CEA8" wp14:editId="1B230C16">
                <wp:simplePos x="0" y="0"/>
                <wp:positionH relativeFrom="column">
                  <wp:posOffset>1330831</wp:posOffset>
                </wp:positionH>
                <wp:positionV relativeFrom="paragraph">
                  <wp:posOffset>51375</wp:posOffset>
                </wp:positionV>
                <wp:extent cx="112320" cy="128160"/>
                <wp:effectExtent l="38100" t="38100" r="40640" b="43815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23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964E6" id="Písanie rukou 7" o:spid="_x0000_s1026" type="#_x0000_t75" style="position:absolute;margin-left:104.45pt;margin-top:3.7pt;width:9.55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">
                <v:imagedata r:id="rId14" o:title=""/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4AD0145C" w14:textId="3F60DC71" w:rsidR="001006BD" w:rsidRDefault="001006BD" w:rsidP="001006BD">
      <w:pPr>
        <w:rPr>
          <w:lang w:val="sk-SK"/>
        </w:rPr>
      </w:pPr>
    </w:p>
    <w:p w14:paraId="47707205" w14:textId="673BD711" w:rsidR="001006BD" w:rsidRDefault="001006BD" w:rsidP="001006BD">
      <w:pPr>
        <w:rPr>
          <w:lang w:val="sk-SK"/>
        </w:rPr>
      </w:pPr>
    </w:p>
    <w:p w14:paraId="0D81AAC8" w14:textId="77777777" w:rsidR="00742821" w:rsidRDefault="00742821" w:rsidP="001006BD">
      <w:pPr>
        <w:pStyle w:val="Odsekzoznamu"/>
        <w:numPr>
          <w:ilvl w:val="0"/>
          <w:numId w:val="1"/>
        </w:numPr>
        <w:rPr>
          <w:b/>
          <w:bCs/>
          <w:lang w:val="sk-SK"/>
        </w:rPr>
        <w:sectPr w:rsidR="00742821" w:rsidSect="00465E9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FE3CB7" w14:textId="0A7033D8" w:rsidR="001006BD" w:rsidRPr="00CA0602" w:rsidRDefault="001006BD" w:rsidP="001006BD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CA0602">
        <w:rPr>
          <w:b/>
          <w:bCs/>
          <w:lang w:val="sk-SK"/>
        </w:rPr>
        <w:t>Aldehydy</w:t>
      </w:r>
    </w:p>
    <w:p w14:paraId="4AB8EE7B" w14:textId="292D8D77" w:rsidR="001006BD" w:rsidRDefault="001006BD" w:rsidP="001006B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FCAECE3" wp14:editId="0ECAD2BF">
                <wp:simplePos x="0" y="0"/>
                <wp:positionH relativeFrom="column">
                  <wp:posOffset>1026795</wp:posOffset>
                </wp:positionH>
                <wp:positionV relativeFrom="paragraph">
                  <wp:posOffset>619125</wp:posOffset>
                </wp:positionV>
                <wp:extent cx="64770" cy="152255"/>
                <wp:effectExtent l="38100" t="38100" r="30480" b="38735"/>
                <wp:wrapNone/>
                <wp:docPr id="40" name="Písanie rukou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770" cy="15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F08E3" id="Písanie rukou 40" o:spid="_x0000_s1026" type="#_x0000_t75" style="position:absolute;margin-left:80.5pt;margin-top:48.4pt;width:5.8pt;height:1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">
                <v:imagedata r:id="rId1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A314E79" wp14:editId="62C908C0">
                <wp:simplePos x="0" y="0"/>
                <wp:positionH relativeFrom="column">
                  <wp:posOffset>778591</wp:posOffset>
                </wp:positionH>
                <wp:positionV relativeFrom="paragraph">
                  <wp:posOffset>635290</wp:posOffset>
                </wp:positionV>
                <wp:extent cx="60480" cy="132840"/>
                <wp:effectExtent l="38100" t="38100" r="34925" b="38735"/>
                <wp:wrapNone/>
                <wp:docPr id="35" name="Písanie rukou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4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DF3DD" id="Písanie rukou 35" o:spid="_x0000_s1026" type="#_x0000_t75" style="position:absolute;margin-left:60.95pt;margin-top:49.65pt;width:5.45pt;height:1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">
                <v:imagedata r:id="rId1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89B31BE" wp14:editId="5762D332">
                <wp:simplePos x="0" y="0"/>
                <wp:positionH relativeFrom="column">
                  <wp:posOffset>778591</wp:posOffset>
                </wp:positionH>
                <wp:positionV relativeFrom="paragraph">
                  <wp:posOffset>639250</wp:posOffset>
                </wp:positionV>
                <wp:extent cx="5400" cy="122040"/>
                <wp:effectExtent l="38100" t="38100" r="33020" b="30480"/>
                <wp:wrapNone/>
                <wp:docPr id="34" name="Písanie rukou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03D8E" id="Písanie rukou 34" o:spid="_x0000_s1026" type="#_x0000_t75" style="position:absolute;margin-left:60.95pt;margin-top:50pt;width:1.15pt;height:10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89B2CEC" wp14:editId="7404305F">
                <wp:simplePos x="0" y="0"/>
                <wp:positionH relativeFrom="column">
                  <wp:posOffset>927806</wp:posOffset>
                </wp:positionH>
                <wp:positionV relativeFrom="paragraph">
                  <wp:posOffset>220133</wp:posOffset>
                </wp:positionV>
                <wp:extent cx="45719" cy="127917"/>
                <wp:effectExtent l="19050" t="38100" r="50165" b="43815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719" cy="12791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4F46" id="Písanie rukou 31" o:spid="_x0000_s1026" type="#_x0000_t75" style="position:absolute;margin-left:72.75pt;margin-top:17pt;width:4.3pt;height:1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">
                <v:imagedata r:id="rId22" o:title=""/>
              </v:shape>
            </w:pict>
          </mc:Fallback>
        </mc:AlternateContent>
      </w:r>
      <w:r w:rsidRPr="001006BD">
        <w:rPr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1F6CB3E" wp14:editId="46698306">
                <wp:simplePos x="0" y="0"/>
                <wp:positionH relativeFrom="column">
                  <wp:posOffset>895350</wp:posOffset>
                </wp:positionH>
                <wp:positionV relativeFrom="paragraph">
                  <wp:posOffset>63500</wp:posOffset>
                </wp:positionV>
                <wp:extent cx="111760" cy="127635"/>
                <wp:effectExtent l="38100" t="38100" r="40640" b="43815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176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444C" id="Písanie rukou 29" o:spid="_x0000_s1026" type="#_x0000_t75" style="position:absolute;margin-left:70.2pt;margin-top:4.65pt;width:9.45pt;height: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">
                <v:imagedata r:id="rId24" o:title=""/>
              </v:shape>
            </w:pict>
          </mc:Fallback>
        </mc:AlternateContent>
      </w:r>
      <w:r w:rsidRPr="001006BD">
        <w:rPr>
          <w:lang w:val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1F0D820" wp14:editId="03A4053C">
                <wp:simplePos x="0" y="0"/>
                <wp:positionH relativeFrom="column">
                  <wp:posOffset>833485</wp:posOffset>
                </wp:positionH>
                <wp:positionV relativeFrom="paragraph">
                  <wp:posOffset>369570</wp:posOffset>
                </wp:positionV>
                <wp:extent cx="204480" cy="237600"/>
                <wp:effectExtent l="38100" t="38100" r="43180" b="48260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4480" cy="237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FA24" id="Písanie rukou 30" o:spid="_x0000_s1026" type="#_x0000_t75" style="position:absolute;margin-left:65.3pt;margin-top:28.75pt;width:16.8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">
                <v:imagedata r:id="rId26" o:title=""/>
              </v:shape>
            </w:pict>
          </mc:Fallback>
        </mc:AlternateContent>
      </w:r>
      <w:r>
        <w:rPr>
          <w:lang w:val="sk-SK"/>
        </w:rPr>
        <w:t xml:space="preserve"> </w:t>
      </w:r>
    </w:p>
    <w:p w14:paraId="5398DBB5" w14:textId="27503843" w:rsidR="001006BD" w:rsidRDefault="001006BD" w:rsidP="001006BD">
      <w:pPr>
        <w:rPr>
          <w:lang w:val="sk-SK"/>
        </w:rPr>
      </w:pPr>
    </w:p>
    <w:p w14:paraId="4B8B245A" w14:textId="33FE6B82" w:rsidR="001006BD" w:rsidRDefault="001006BD" w:rsidP="001006BD">
      <w:pPr>
        <w:rPr>
          <w:lang w:val="sk-SK"/>
        </w:rPr>
      </w:pPr>
    </w:p>
    <w:p w14:paraId="40C313C0" w14:textId="2F3D8967" w:rsidR="0090118C" w:rsidRDefault="001006BD" w:rsidP="00CA060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Spoznáme ich podľa prípony -</w:t>
      </w:r>
      <w:proofErr w:type="spellStart"/>
      <w:r>
        <w:rPr>
          <w:lang w:val="sk-SK"/>
        </w:rPr>
        <w:t>ál</w:t>
      </w:r>
      <w:proofErr w:type="spellEnd"/>
      <w:r>
        <w:rPr>
          <w:lang w:val="sk-SK"/>
        </w:rPr>
        <w:t xml:space="preserve"> alebo predpony </w:t>
      </w:r>
      <w:proofErr w:type="spellStart"/>
      <w:r>
        <w:rPr>
          <w:lang w:val="sk-SK"/>
        </w:rPr>
        <w:t>oxo</w:t>
      </w:r>
      <w:proofErr w:type="spellEnd"/>
      <w:r>
        <w:rPr>
          <w:lang w:val="sk-SK"/>
        </w:rPr>
        <w:t>-</w:t>
      </w:r>
      <w:r w:rsidR="00CA0602">
        <w:rPr>
          <w:lang w:val="sk-SK"/>
        </w:rPr>
        <w:t xml:space="preserve"> napr. Metanál</w:t>
      </w:r>
    </w:p>
    <w:p w14:paraId="66CD117A" w14:textId="4EBC5246" w:rsidR="00CA0602" w:rsidRDefault="00CA0602" w:rsidP="00CA060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Môžeme ich spoznať aj podľa prípony -</w:t>
      </w:r>
      <w:proofErr w:type="spellStart"/>
      <w:r>
        <w:rPr>
          <w:lang w:val="sk-SK"/>
        </w:rPr>
        <w:t>karbaldehyd</w:t>
      </w:r>
      <w:proofErr w:type="spellEnd"/>
      <w:r>
        <w:rPr>
          <w:lang w:val="sk-SK"/>
        </w:rPr>
        <w:t xml:space="preserve"> napr. </w:t>
      </w:r>
      <w:proofErr w:type="spellStart"/>
      <w:r>
        <w:rPr>
          <w:lang w:val="sk-SK"/>
        </w:rPr>
        <w:t>benzénkarbaldehyd</w:t>
      </w:r>
      <w:proofErr w:type="spellEnd"/>
    </w:p>
    <w:p w14:paraId="64D97754" w14:textId="19525451" w:rsidR="00CA0602" w:rsidRDefault="00CA0602" w:rsidP="00CA060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Majú funkčnú skupinu -COH</w:t>
      </w:r>
    </w:p>
    <w:p w14:paraId="06796A0A" w14:textId="3A508D86" w:rsidR="00CA0602" w:rsidRDefault="00CA0602" w:rsidP="00CA0602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Reagujú s Fehlingovým činidlom a Tollensovým činidlom</w:t>
      </w:r>
    </w:p>
    <w:p w14:paraId="3F522AF7" w14:textId="77777777" w:rsidR="00CA0602" w:rsidRPr="00CA0602" w:rsidRDefault="00CA0602" w:rsidP="00CA0602">
      <w:pPr>
        <w:rPr>
          <w:lang w:val="sk-SK"/>
        </w:rPr>
      </w:pPr>
    </w:p>
    <w:p w14:paraId="36A9DF25" w14:textId="726EF6AD" w:rsidR="00CA0602" w:rsidRDefault="00CA0602" w:rsidP="00CA0602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CA0602">
        <w:rPr>
          <w:b/>
          <w:bCs/>
          <w:lang w:val="sk-SK"/>
        </w:rPr>
        <w:t>Ketóny</w:t>
      </w:r>
    </w:p>
    <w:p w14:paraId="521CEA2C" w14:textId="1EF9B1EE" w:rsidR="00CA0602" w:rsidRDefault="00CA0602" w:rsidP="00CA060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CA0602">
        <w:rPr>
          <w:b/>
          <w:bCs/>
          <w:lang w:val="sk-SK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58C0065" wp14:editId="43DC3F48">
                <wp:simplePos x="0" y="0"/>
                <wp:positionH relativeFrom="column">
                  <wp:posOffset>878840</wp:posOffset>
                </wp:positionH>
                <wp:positionV relativeFrom="paragraph">
                  <wp:posOffset>38100</wp:posOffset>
                </wp:positionV>
                <wp:extent cx="111760" cy="127635"/>
                <wp:effectExtent l="38100" t="38100" r="40640" b="43815"/>
                <wp:wrapNone/>
                <wp:docPr id="43" name="Písanie rukou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176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7CA29" id="Písanie rukou 43" o:spid="_x0000_s1026" type="#_x0000_t75" style="position:absolute;margin-left:68.9pt;margin-top:2.65pt;width:9.45pt;height:1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">
                <v:imagedata r:id="rId24" o:title=""/>
              </v:shape>
            </w:pict>
          </mc:Fallback>
        </mc:AlternateContent>
      </w:r>
      <w:r w:rsidRPr="00CA0602">
        <w:rPr>
          <w:b/>
          <w:bCs/>
          <w:lang w:val="sk-S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EB83D3C" wp14:editId="73748173">
                <wp:simplePos x="0" y="0"/>
                <wp:positionH relativeFrom="column">
                  <wp:posOffset>762000</wp:posOffset>
                </wp:positionH>
                <wp:positionV relativeFrom="paragraph">
                  <wp:posOffset>609600</wp:posOffset>
                </wp:positionV>
                <wp:extent cx="60325" cy="132715"/>
                <wp:effectExtent l="38100" t="38100" r="34925" b="38735"/>
                <wp:wrapNone/>
                <wp:docPr id="46" name="Písanie rukou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32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C86E6" id="Písanie rukou 46" o:spid="_x0000_s1026" type="#_x0000_t75" style="position:absolute;margin-left:59.65pt;margin-top:47.65pt;width:5.45pt;height:11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">
                <v:imagedata r:id="rId18" o:title=""/>
              </v:shape>
            </w:pict>
          </mc:Fallback>
        </mc:AlternateContent>
      </w:r>
      <w:r w:rsidRPr="00CA0602">
        <w:rPr>
          <w:b/>
          <w:bCs/>
          <w:lang w:val="sk-SK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A7450F" wp14:editId="5796FFE1">
                <wp:simplePos x="0" y="0"/>
                <wp:positionH relativeFrom="column">
                  <wp:posOffset>911225</wp:posOffset>
                </wp:positionH>
                <wp:positionV relativeFrom="paragraph">
                  <wp:posOffset>194310</wp:posOffset>
                </wp:positionV>
                <wp:extent cx="45085" cy="127635"/>
                <wp:effectExtent l="19050" t="38100" r="50165" b="43815"/>
                <wp:wrapNone/>
                <wp:docPr id="45" name="Písanie rukou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085" cy="127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BA77" id="Písanie rukou 45" o:spid="_x0000_s1026" type="#_x0000_t75" style="position:absolute;margin-left:71.45pt;margin-top:14.95pt;width:4.2pt;height:1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">
                <v:imagedata r:id="rId22" o:title=""/>
              </v:shape>
            </w:pict>
          </mc:Fallback>
        </mc:AlternateContent>
      </w:r>
      <w:r w:rsidRPr="00CA0602">
        <w:rPr>
          <w:b/>
          <w:bCs/>
          <w:lang w:val="sk-S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2550270" wp14:editId="56E3322E">
                <wp:simplePos x="0" y="0"/>
                <wp:positionH relativeFrom="column">
                  <wp:posOffset>816610</wp:posOffset>
                </wp:positionH>
                <wp:positionV relativeFrom="paragraph">
                  <wp:posOffset>344170</wp:posOffset>
                </wp:positionV>
                <wp:extent cx="204470" cy="237490"/>
                <wp:effectExtent l="38100" t="38100" r="43180" b="48260"/>
                <wp:wrapNone/>
                <wp:docPr id="44" name="Písanie rukou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4470" cy="237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062C" id="Písanie rukou 44" o:spid="_x0000_s1026" type="#_x0000_t75" style="position:absolute;margin-left:63.95pt;margin-top:26.75pt;width:16.8pt;height:1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">
                <v:imagedata r:id="rId26" o:title=""/>
              </v:shape>
            </w:pict>
          </mc:Fallback>
        </mc:AlternateContent>
      </w:r>
    </w:p>
    <w:p w14:paraId="38046CCD" w14:textId="482AF591" w:rsidR="00CA0602" w:rsidRDefault="00CA0602" w:rsidP="00CA0602">
      <w:pPr>
        <w:rPr>
          <w:b/>
          <w:bCs/>
          <w:lang w:val="sk-SK"/>
        </w:rPr>
      </w:pPr>
    </w:p>
    <w:p w14:paraId="156DF069" w14:textId="4784EC9F" w:rsidR="00CA0602" w:rsidRDefault="00CA0602" w:rsidP="00CA0602">
      <w:pPr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1765824" wp14:editId="2E597673">
                <wp:simplePos x="0" y="0"/>
                <wp:positionH relativeFrom="column">
                  <wp:posOffset>1099140</wp:posOffset>
                </wp:positionH>
                <wp:positionV relativeFrom="paragraph">
                  <wp:posOffset>24150</wp:posOffset>
                </wp:positionV>
                <wp:extent cx="3240" cy="43560"/>
                <wp:effectExtent l="38100" t="38100" r="34925" b="33020"/>
                <wp:wrapNone/>
                <wp:docPr id="53" name="Písanie rukou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7BFB8" id="Písanie rukou 53" o:spid="_x0000_s1026" type="#_x0000_t75" style="position:absolute;margin-left:86.2pt;margin-top:1.55pt;width:.95pt;height: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">
                <v:imagedata r:id="rId32" o:title=""/>
              </v:shape>
            </w:pict>
          </mc:Fallback>
        </mc:AlternateContent>
      </w:r>
      <w:r w:rsidRPr="00CA0602">
        <w:rPr>
          <w:b/>
          <w:bCs/>
          <w:lang w:val="sk-S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A85786B" wp14:editId="644E7445">
                <wp:simplePos x="0" y="0"/>
                <wp:positionH relativeFrom="column">
                  <wp:posOffset>1037590</wp:posOffset>
                </wp:positionH>
                <wp:positionV relativeFrom="paragraph">
                  <wp:posOffset>51435</wp:posOffset>
                </wp:positionV>
                <wp:extent cx="60325" cy="132715"/>
                <wp:effectExtent l="38100" t="38100" r="34925" b="38735"/>
                <wp:wrapNone/>
                <wp:docPr id="49" name="Písanie rukou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32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50CB6" id="Písanie rukou 49" o:spid="_x0000_s1026" type="#_x0000_t75" style="position:absolute;margin-left:81.35pt;margin-top:3.7pt;width:5.45pt;height:11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">
                <v:imagedata r:id="rId18" o:title=""/>
              </v:shape>
            </w:pict>
          </mc:Fallback>
        </mc:AlternateContent>
      </w:r>
      <w:r w:rsidRPr="00CA0602">
        <w:rPr>
          <w:b/>
          <w:bCs/>
          <w:lang w:val="sk-SK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C00F594" wp14:editId="0903728E">
                <wp:simplePos x="0" y="0"/>
                <wp:positionH relativeFrom="column">
                  <wp:posOffset>1031875</wp:posOffset>
                </wp:positionH>
                <wp:positionV relativeFrom="paragraph">
                  <wp:posOffset>64770</wp:posOffset>
                </wp:positionV>
                <wp:extent cx="2880" cy="106200"/>
                <wp:effectExtent l="38100" t="38100" r="35560" b="46355"/>
                <wp:wrapNone/>
                <wp:docPr id="50" name="Písanie rukou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2B099" id="Písanie rukou 50" o:spid="_x0000_s1026" type="#_x0000_t75" style="position:absolute;margin-left:81.05pt;margin-top:4.75pt;width:.65pt;height:9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">
                <v:imagedata r:id="rId35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0ED4B3B" wp14:editId="72A3030C">
                <wp:simplePos x="0" y="0"/>
                <wp:positionH relativeFrom="column">
                  <wp:posOffset>756420</wp:posOffset>
                </wp:positionH>
                <wp:positionV relativeFrom="paragraph">
                  <wp:posOffset>51510</wp:posOffset>
                </wp:positionV>
                <wp:extent cx="2880" cy="106200"/>
                <wp:effectExtent l="38100" t="38100" r="35560" b="46355"/>
                <wp:wrapNone/>
                <wp:docPr id="48" name="Písanie rukou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290A7" id="Písanie rukou 48" o:spid="_x0000_s1026" type="#_x0000_t75" style="position:absolute;margin-left:59.2pt;margin-top:3.7pt;width:.95pt;height:9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">
                <v:imagedata r:id="rId37" o:title=""/>
              </v:shape>
            </w:pict>
          </mc:Fallback>
        </mc:AlternateContent>
      </w:r>
    </w:p>
    <w:p w14:paraId="3E42811F" w14:textId="6C6D6B50" w:rsidR="00CA0602" w:rsidRPr="00742821" w:rsidRDefault="00CA0602" w:rsidP="00CA060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Prípona -</w:t>
      </w:r>
      <w:proofErr w:type="spellStart"/>
      <w:r>
        <w:rPr>
          <w:lang w:val="sk-SK"/>
        </w:rPr>
        <w:t>ón</w:t>
      </w:r>
      <w:proofErr w:type="spellEnd"/>
      <w:r>
        <w:rPr>
          <w:lang w:val="sk-SK"/>
        </w:rPr>
        <w:t xml:space="preserve"> alebo -ketón</w:t>
      </w:r>
    </w:p>
    <w:p w14:paraId="299EDD79" w14:textId="2C4073C4" w:rsidR="00742821" w:rsidRPr="00742821" w:rsidRDefault="00742821" w:rsidP="00CA060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742821">
        <w:rPr>
          <w:lang w:val="sk-SK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48B733E" wp14:editId="0C54CCC6">
                <wp:simplePos x="0" y="0"/>
                <wp:positionH relativeFrom="column">
                  <wp:posOffset>1945640</wp:posOffset>
                </wp:positionH>
                <wp:positionV relativeFrom="paragraph">
                  <wp:posOffset>113665</wp:posOffset>
                </wp:positionV>
                <wp:extent cx="83185" cy="45720"/>
                <wp:effectExtent l="38100" t="38100" r="31115" b="30480"/>
                <wp:wrapNone/>
                <wp:docPr id="55" name="Písanie rukou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3185" cy="4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6759" id="Písanie rukou 55" o:spid="_x0000_s1026" type="#_x0000_t75" style="position:absolute;margin-left:152.85pt;margin-top:8.6pt;width:7.2pt;height: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">
                <v:imagedata r:id="rId39" o:title=""/>
              </v:shape>
            </w:pict>
          </mc:Fallback>
        </mc:AlternateContent>
      </w:r>
      <w:r w:rsidRPr="00742821">
        <w:rPr>
          <w:lang w:val="sk-SK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C86A5E9" wp14:editId="29E68A4F">
                <wp:simplePos x="0" y="0"/>
                <wp:positionH relativeFrom="column">
                  <wp:posOffset>1955346</wp:posOffset>
                </wp:positionH>
                <wp:positionV relativeFrom="paragraph">
                  <wp:posOffset>31659</wp:posOffset>
                </wp:positionV>
                <wp:extent cx="69850" cy="33655"/>
                <wp:effectExtent l="38100" t="38100" r="44450" b="42545"/>
                <wp:wrapNone/>
                <wp:docPr id="54" name="Písanie rukou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850" cy="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45677" id="Písanie rukou 54" o:spid="_x0000_s1026" type="#_x0000_t75" style="position:absolute;margin-left:153.6pt;margin-top:2.2pt;width:6.15pt;height: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">
                <v:imagedata r:id="rId41" o:title=""/>
              </v:shape>
            </w:pict>
          </mc:Fallback>
        </mc:AlternateContent>
      </w:r>
      <w:r>
        <w:rPr>
          <w:lang w:val="sk-SK"/>
        </w:rPr>
        <w:t xml:space="preserve"> Funkčná skupina     </w:t>
      </w:r>
      <w:r>
        <w:rPr>
          <w:lang w:val="sk-SK"/>
        </w:rPr>
        <w:t>C=O</w:t>
      </w:r>
    </w:p>
    <w:p w14:paraId="3FA5E3A5" w14:textId="033EAD56" w:rsidR="00742821" w:rsidRPr="00742821" w:rsidRDefault="00742821" w:rsidP="00CA060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V dôkazových reakciách nereagujú</w:t>
      </w:r>
    </w:p>
    <w:p w14:paraId="3C73C43D" w14:textId="77777777" w:rsidR="00742821" w:rsidRDefault="00742821" w:rsidP="00742821">
      <w:pPr>
        <w:rPr>
          <w:b/>
          <w:bCs/>
          <w:lang w:val="sk-SK"/>
        </w:rPr>
      </w:pPr>
    </w:p>
    <w:p w14:paraId="6151106B" w14:textId="77777777" w:rsidR="00742821" w:rsidRDefault="00742821" w:rsidP="00742821">
      <w:pPr>
        <w:rPr>
          <w:b/>
          <w:bCs/>
          <w:lang w:val="sk-SK"/>
        </w:rPr>
      </w:pPr>
    </w:p>
    <w:p w14:paraId="2091DBD0" w14:textId="77777777" w:rsidR="00742821" w:rsidRDefault="00742821" w:rsidP="00742821">
      <w:pPr>
        <w:rPr>
          <w:b/>
          <w:bCs/>
          <w:lang w:val="sk-SK"/>
        </w:rPr>
      </w:pPr>
    </w:p>
    <w:p w14:paraId="7A84BEDB" w14:textId="4A4051E0" w:rsidR="00742821" w:rsidRDefault="00742821" w:rsidP="00742821">
      <w:pPr>
        <w:rPr>
          <w:b/>
          <w:bCs/>
          <w:lang w:val="sk-SK"/>
        </w:rPr>
        <w:sectPr w:rsidR="00742821" w:rsidSect="0074282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0263743" w14:textId="2E066178" w:rsidR="00742821" w:rsidRPr="00742821" w:rsidRDefault="00742821" w:rsidP="0074282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Karbonylová skupina je veľmi reaktívna</w:t>
      </w:r>
    </w:p>
    <w:p w14:paraId="45D614FB" w14:textId="5FC133CA" w:rsidR="00742821" w:rsidRPr="00742821" w:rsidRDefault="00742821" w:rsidP="0074282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Platí že aldehydy sú reaktívnejšie ako ketóny</w:t>
      </w:r>
    </w:p>
    <w:p w14:paraId="11ECA4BA" w14:textId="7A775EDB" w:rsidR="00742821" w:rsidRPr="00742821" w:rsidRDefault="00742821" w:rsidP="0074282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Chemické reakcie prebiehajú na (funkčnej skupine) karbonyle</w:t>
      </w:r>
    </w:p>
    <w:p w14:paraId="507EEFBE" w14:textId="5C2A59C3" w:rsidR="00742821" w:rsidRDefault="00742821" w:rsidP="00742821">
      <w:pPr>
        <w:rPr>
          <w:b/>
          <w:bCs/>
          <w:lang w:val="sk-SK"/>
        </w:rPr>
      </w:pPr>
    </w:p>
    <w:p w14:paraId="1F7CA228" w14:textId="043D5E6D" w:rsidR="00742821" w:rsidRPr="00742821" w:rsidRDefault="00742821" w:rsidP="0074282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Formaldehyd – plyn</w:t>
      </w:r>
    </w:p>
    <w:p w14:paraId="4752E906" w14:textId="3D00E5B2" w:rsidR="00742821" w:rsidRPr="00742821" w:rsidRDefault="00742821" w:rsidP="0074282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Nižšie aldehydy a ketóny sú kvapaliny a sú dobre rozpustné vo vode</w:t>
      </w:r>
    </w:p>
    <w:p w14:paraId="6678A30C" w14:textId="564DBADE" w:rsidR="00742821" w:rsidRPr="00742821" w:rsidRDefault="00742821" w:rsidP="0074282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Vyššie aldehydy a ketóny sú kvapaliny alebo tuhé látky, ich rozpustnosť vo vode klesá</w:t>
      </w:r>
    </w:p>
    <w:p w14:paraId="7F06C790" w14:textId="148C6AA1" w:rsidR="00742821" w:rsidRPr="00742821" w:rsidRDefault="00742821" w:rsidP="0074282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Formaldehyd, Acetaldehyd – nepríjemný prenikavý zápach</w:t>
      </w:r>
    </w:p>
    <w:p w14:paraId="371199D6" w14:textId="4867CCAB" w:rsidR="009751C4" w:rsidRPr="009751C4" w:rsidRDefault="00742821" w:rsidP="009751C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Vyššie aldehydy a ketóny – príjemne voňajúce látky, nachádzajú sa v siliciach rastlín</w:t>
      </w:r>
    </w:p>
    <w:p w14:paraId="12E28BB6" w14:textId="53EF4CC0" w:rsidR="009751C4" w:rsidRDefault="009751C4" w:rsidP="009751C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Typické reakcie</w:t>
      </w:r>
    </w:p>
    <w:p w14:paraId="0ACF2DE9" w14:textId="18715E15" w:rsidR="009751C4" w:rsidRP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 w:rsidRPr="009751C4">
        <w:rPr>
          <w:b/>
          <w:bCs/>
          <w:lang w:val="sk-SK"/>
        </w:rPr>
        <w:t xml:space="preserve">Nukleofilné adície </w:t>
      </w:r>
      <w:r w:rsidRPr="009751C4">
        <w:rPr>
          <w:lang w:val="sk-SK"/>
        </w:rPr>
        <w:t>-  podstata dôkazovej reakcie</w:t>
      </w:r>
    </w:p>
    <w:p w14:paraId="063C1269" w14:textId="72CAF456" w:rsidR="009751C4" w:rsidRPr="009751C4" w:rsidRDefault="009751C4" w:rsidP="009751C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9751C4">
        <w:rPr>
          <w:b/>
          <w:bCs/>
          <w:lang w:val="sk-SK"/>
        </w:rPr>
        <w:t>Dôkaz aldehydov Schiffovým činidlom</w:t>
      </w:r>
      <w:r>
        <w:rPr>
          <w:b/>
          <w:bCs/>
          <w:lang w:val="sk-SK"/>
        </w:rPr>
        <w:t xml:space="preserve"> -</w:t>
      </w:r>
      <w:r w:rsidRPr="009751C4">
        <w:rPr>
          <w:lang w:val="sk-SK"/>
        </w:rPr>
        <w:t> Vznik červeno-fialového sfarbenia</w:t>
      </w:r>
    </w:p>
    <w:p w14:paraId="6F0C7FA6" w14:textId="2230C517" w:rsid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Oxidácie a Redukcie</w:t>
      </w:r>
    </w:p>
    <w:p w14:paraId="4F62AA66" w14:textId="11C98C9A" w:rsidR="009751C4" w:rsidRPr="009751C4" w:rsidRDefault="009751C4" w:rsidP="009751C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Aldehydy </w:t>
      </w:r>
      <w:r>
        <w:rPr>
          <w:lang w:val="sk-SK"/>
        </w:rPr>
        <w:t>– oxidáciou na karboxylové kyseliny</w:t>
      </w:r>
    </w:p>
    <w:p w14:paraId="7C23A36B" w14:textId="23B9D874" w:rsidR="009751C4" w:rsidRPr="009751C4" w:rsidRDefault="009751C4" w:rsidP="009751C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 w:rsidRPr="009751C4">
        <w:rPr>
          <w:b/>
          <w:bCs/>
          <w:lang w:val="sk-SK"/>
        </w:rPr>
        <w:drawing>
          <wp:inline distT="0" distB="0" distL="0" distR="0" wp14:anchorId="2BB1AA9D" wp14:editId="7E4D1A92">
            <wp:extent cx="4000602" cy="766041"/>
            <wp:effectExtent l="0" t="0" r="0" b="0"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2304" cy="7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DA98" w14:textId="51221B9C" w:rsidR="009751C4" w:rsidRPr="009751C4" w:rsidRDefault="009751C4" w:rsidP="009751C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Ketóny </w:t>
      </w:r>
      <w:r>
        <w:rPr>
          <w:lang w:val="sk-SK"/>
        </w:rPr>
        <w:t>– bežnými oxidovadlami sa neoxidujú</w:t>
      </w:r>
    </w:p>
    <w:p w14:paraId="248A1DF8" w14:textId="3F9AD068" w:rsidR="009751C4" w:rsidRDefault="009751C4" w:rsidP="009751C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 w:rsidRPr="009751C4">
        <w:rPr>
          <w:b/>
          <w:bCs/>
          <w:lang w:val="sk-SK"/>
        </w:rPr>
        <w:drawing>
          <wp:inline distT="0" distB="0" distL="0" distR="0" wp14:anchorId="6DB17F8A" wp14:editId="680915EB">
            <wp:extent cx="3162846" cy="525878"/>
            <wp:effectExtent l="0" t="0" r="0" b="7620"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18967"/>
                    <a:stretch/>
                  </pic:blipFill>
                  <pic:spPr bwMode="auto">
                    <a:xfrm>
                      <a:off x="0" y="0"/>
                      <a:ext cx="3221476" cy="53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A50CD" w14:textId="77777777" w:rsidR="009751C4" w:rsidRPr="009751C4" w:rsidRDefault="009751C4" w:rsidP="009751C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Formaldehyd</w:t>
      </w:r>
    </w:p>
    <w:p w14:paraId="7AE6FD6A" w14:textId="0A94D1B5" w:rsidR="009751C4" w:rsidRP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Metanál</w:t>
      </w:r>
    </w:p>
    <w:p w14:paraId="147160EB" w14:textId="78A31F19" w:rsidR="009751C4" w:rsidRP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Najjednoduchší aldehyd</w:t>
      </w:r>
    </w:p>
    <w:p w14:paraId="6A2E29E3" w14:textId="77777777" w:rsidR="009751C4" w:rsidRP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Plyn, zapáchajúci</w:t>
      </w:r>
    </w:p>
    <w:p w14:paraId="718A4B64" w14:textId="77777777" w:rsidR="009751C4" w:rsidRP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40</w:t>
      </w:r>
      <w:r>
        <w:t xml:space="preserve">% </w:t>
      </w:r>
      <w:r>
        <w:rPr>
          <w:lang w:val="sk-SK"/>
        </w:rPr>
        <w:t>roztok (=formalín) sa používa na konzerváciu biologického materiálu</w:t>
      </w:r>
    </w:p>
    <w:p w14:paraId="2BE6480E" w14:textId="77777777" w:rsidR="009751C4" w:rsidRP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Palivo do varičov (pevný lieh)</w:t>
      </w:r>
    </w:p>
    <w:p w14:paraId="3E15681B" w14:textId="1029E316" w:rsidR="009751C4" w:rsidRP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Dobre rozpustný vo vode</w:t>
      </w:r>
    </w:p>
    <w:p w14:paraId="3139FF2C" w14:textId="68D0BC50" w:rsidR="009751C4" w:rsidRPr="009751C4" w:rsidRDefault="009751C4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Výroba plastov</w:t>
      </w:r>
    </w:p>
    <w:p w14:paraId="2AD52F7E" w14:textId="28AA41C4" w:rsidR="009751C4" w:rsidRDefault="009751C4" w:rsidP="009751C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9751C4">
        <w:rPr>
          <w:b/>
          <w:bCs/>
          <w:lang w:val="sk-SK"/>
        </w:rPr>
        <w:t>Acetaldehyd</w:t>
      </w:r>
    </w:p>
    <w:p w14:paraId="26A9B7D9" w14:textId="5EE795B0" w:rsidR="009751C4" w:rsidRPr="00651C3F" w:rsidRDefault="00651C3F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Etanál</w:t>
      </w:r>
    </w:p>
    <w:p w14:paraId="01CE3583" w14:textId="3ADFAB65" w:rsidR="00651C3F" w:rsidRPr="00651C3F" w:rsidRDefault="00651C3F" w:rsidP="009751C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>
        <w:rPr>
          <w:lang w:val="sk-SK"/>
        </w:rPr>
        <w:t>Jeho oxidáciou vzniká kyselina octová</w:t>
      </w:r>
    </w:p>
    <w:p w14:paraId="31BF201A" w14:textId="672A1231" w:rsidR="00651C3F" w:rsidRDefault="00651C3F" w:rsidP="00651C3F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Benzaldehyd</w:t>
      </w:r>
    </w:p>
    <w:p w14:paraId="5408D0D8" w14:textId="49ACEC9B" w:rsidR="00651C3F" w:rsidRPr="00651C3F" w:rsidRDefault="00651C3F" w:rsidP="00651C3F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>
        <w:rPr>
          <w:lang w:val="sk-SK"/>
        </w:rPr>
        <w:t>V kôstkach marhúľ, broskýň</w:t>
      </w:r>
    </w:p>
    <w:p w14:paraId="09FDDCF7" w14:textId="4BC70938" w:rsidR="00651C3F" w:rsidRPr="00651C3F" w:rsidRDefault="00651C3F" w:rsidP="00651C3F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Toxická látka</w:t>
      </w:r>
    </w:p>
    <w:p w14:paraId="2DB98356" w14:textId="77777777" w:rsidR="00651C3F" w:rsidRPr="009751C4" w:rsidRDefault="00651C3F" w:rsidP="00651C3F">
      <w:pPr>
        <w:pStyle w:val="Odsekzoznamu"/>
        <w:ind w:left="1440"/>
        <w:rPr>
          <w:b/>
          <w:bCs/>
          <w:lang w:val="sk-SK"/>
        </w:rPr>
      </w:pPr>
    </w:p>
    <w:sectPr w:rsidR="00651C3F" w:rsidRPr="009751C4" w:rsidSect="0074282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13"/>
    <w:rsid w:val="001006BD"/>
    <w:rsid w:val="00123613"/>
    <w:rsid w:val="00150E19"/>
    <w:rsid w:val="00205D9E"/>
    <w:rsid w:val="00465E9E"/>
    <w:rsid w:val="00651C3F"/>
    <w:rsid w:val="006A500F"/>
    <w:rsid w:val="00742821"/>
    <w:rsid w:val="0090118C"/>
    <w:rsid w:val="009751C4"/>
    <w:rsid w:val="00CA060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83E9"/>
  <w15:chartTrackingRefBased/>
  <w15:docId w15:val="{B9FABCCA-A250-40D0-A7A5-5420F5C9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customXml" Target="ink/ink18.xml"/><Relationship Id="rId42" Type="http://schemas.openxmlformats.org/officeDocument/2006/relationships/image" Target="media/image17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7.xml"/><Relationship Id="rId38" Type="http://schemas.openxmlformats.org/officeDocument/2006/relationships/customXml" Target="ink/ink20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4.xml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customXml" Target="ink/ink21.xml"/><Relationship Id="rId45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customXml" Target="ink/ink19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6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image" Target="media/image13.png"/><Relationship Id="rId43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26:54.3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231-2,'-3'2,"-1"-1,1 0,0 1,-1-1,1 1,0 0,0 0,0 0,-3 3,-14 8,-35 22,47-28,-1-1,0 0,-1 0,-13 6,-33 8,51-18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30:31.7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103 17,'-4'0,"1"1,0-1,0 1,0-1,0 1,1 0,-1 0,0 0,0 0,0 1,1-1,-1 1,1 0,-1 0,1 0,0 0,0 0,0 0,0 0,0 1,0-1,0 1,1-1,-2 4,-3 7,1 0,0 0,-5 27,6-23,1-6,1 0,0 0,1 1,0-1,1 0,0 1,2 12,-1-19,-1-1,1 0,0 0,0 0,1 0,0 0,-1 0,1 0,0-1,1 1,-1-1,1 1,-1-1,1 0,0 0,0 0,1 0,-1 0,1-1,-1 0,8 4,3 0,-8-3,0 0,0-1,1 1,-1-2,0 1,1-1,-1 0,1 0,6 0,23 4,-31-4,0 0,-1 0,1 0,0-1,0 1,-1-1,1 0,0-1,0 1,9-3,-9-1,-1 0,1 0,-1 0,0-1,0 0,-1 0,1 0,-1 0,0 0,4-10,-1 1,0-1,-1 0,-1 0,0 0,1-20,0 1,-3 24,-1 1,0-1,0 0,-1 0,0 1,0-1,-1 0,-1 1,-2-12,2 17,0 1,1 0,-1 0,0 0,0 1,-1-1,1 0,-1 1,1-1,-1 1,0 0,0 0,0 0,0 0,0 1,0-1,0 1,-1 0,-6-2,-2 0,0 1,0 1,0 0,-17 0,24 1,0 0,0 1,0-1,0 1,0 0,1 0,-1 1,0-1,1 1,-1 0,1 0,-1 0,1 1,0 0,0 0,-6 5,-18 14,24-20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30:31.7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625 7,'-25'-3,"23"2,0 0,0 1,0 0,-1-1,1 1,0 0,0 0,0 0,-1 0,1 1,0-1,0 0,0 1,0 0,0-1,0 1,-1 0,2 0,-1 0,0 1,0-1,0 0,-2 3,-1 2,-1 1,2-1,-1 1,1 0,0 0,1 0,-1 0,1 1,1 0,-1-1,1 1,1 0,-2 16,1 3,1 1,5 49,-4-74,1 0,0 0,1 0,-1 0,0-1,1 1,0 0,-1-1,1 0,0 1,0-1,0 0,1 0,-1 0,0 0,1 0,-1-1,1 1,0-1,-1 0,1 1,0-1,0-1,3 2,5 1,0 0,0 0,0-2,0 1,13-1,-21-1,0 1,0-1,0 0,0 0,-1-1,1 1,0 0,0-1,0 0,0 0,0 0,-1 0,1 0,0-1,-1 1,1-1,-1 0,0 1,5-5,-5 1</inkml:trace>
  <inkml:trace contextRef="#ctx0" brushRef="#br0" timeOffset="1">634 22,'1'0,"2"0,2 0,0 1,0 1,1 0,0-1</inkml:trace>
  <inkml:trace contextRef="#ctx0" brushRef="#br0" timeOffset="2">506 377,'-2'4,"0"1,0-1,-1 0,1 0,-1 0,0-1,0 1,-5 4,-2 2,-87 100,18-13,76-93,-1-1</inkml:trace>
  <inkml:trace contextRef="#ctx0" brushRef="#br0" timeOffset="5">665 393,'3'2,"0"0,0 0,-1 0,1 1,-1-1,0 1,0-1,1 1,-2 0,3 3,4 5,19 32,-13-18,46 65,-37-61,-19-25,0 0,-1 0,0 0,0 1,5 8,-6-8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4:23.3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103 17,'-4'0,"1"1,0-1,0 1,0-1,0 1,1 0,-1 0,0 0,0 0,0 1,1-1,-1 1,1 0,-1 0,1 0,0 0,0 0,0 0,0 0,0 1,0-1,0 1,1-1,-2 4,-3 7,1 0,0 0,-5 27,6-23,1-6,1 0,0 0,1 1,0-1,1 0,0 1,2 12,-1-19,-1-1,1 0,0 0,0 0,1 0,0 0,-1 0,1 0,0-1,1 1,-1-1,1 1,-1-1,1 0,0 0,0 0,1 0,-1 0,1-1,-1 0,8 4,3 0,-8-3,0 0,0-1,1 1,-1-2,0 1,1-1,-1 0,1 0,6 0,23 4,-31-4,0 0,-1 0,1 0,0-1,0 1,-1-1,1 0,0-1,0 1,9-3,-9-1,-1 0,1 0,-1 0,0-1,0 0,-1 0,1 0,-1 0,0 0,4-10,-1 1,0-1,-1 0,-1 0,0 0,1-20,0 1,-3 24,-1 1,0-1,0 0,-1 0,0 1,0-1,-1 0,-1 1,-2-12,2 17,0 1,1 0,-1 0,0 0,0 1,-1-1,1 0,-1 1,1-1,-1 1,0 0,0 0,0 0,0 0,0 1,0-1,0 1,-1 0,-6-2,-2 0,0 1,0 1,0 0,-17 0,24 1,0 0,0 1,0-1,0 1,0 0,1 0,-1 1,0-1,1 1,-1 0,1 0,-1 0,1 1,0 0,0 0,-6 5,-18 14,24-20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4:23.3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27,'0'-2,"1"1,-1 0,1-1,0 1,-1-1,1 1,0 0,0 0,0 0,0-1,0 1,0 0,0 0,0 0,1 0,-1 1,0-1,1 0,-1 0,0 1,1-1,-1 1,1-1,-1 1,1 0,-1-1,1 1,-1 0,1 0,-1 0,2 1,3-2,-1 1,1 0,-1 0,0 0,1 1,-1 0,10 3,-13-3,0 0,0 0,-1 0,1 0,0 0,-1 1,1-1,-1 1,1 0,-1-1,0 1,1 0,-1 0,0-1,0 1,0 0,-1 0,1 0,0 0,-1 0,1 1,-1-1,0 0,0 0,0 0,0 0,0 0,0 0,-1 4,0-2,0-1,0 1,0-1,0 0,0 1,-1-1,0 0,1 0,-1 0,0 0,-1 0,1 0,0-1,-1 1,1-1,-6 4,1-2,0-1,0 1,-1-2,-15 5,8-3,14-4,1 0,-1 0,1 0,0 0,-1 0,1 1,-1-1,1 0,0 0,-1 0,1 1,-1-1,1 0,0 0,-1 1,1-1,0 0,-1 1,1-1,0 0,0 1,-1-1,1 0,0 1,0-1,0 1,0-1,-1 0,1 1,0-1,0 1,0-1,0 1,0-1,0 1,0-1,0 0,0 1,0-1,0 1,1-1,-1 1,0-1,0 0,0 1,1-1,-1 1,0-1,0 0,1 1,-1-1,0 0,0 1,1-1,25 25,-13-13,21 38,-9-10,30 38,-52-74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4:23.3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 1,'-14'82,"26"90,-10-93,-2-71</inkml:trace>
  <inkml:trace contextRef="#ctx0" brushRef="#br0" timeOffset="1">135 1,'0'351,"0"-343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4:23.39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625 7,'-25'-3,"23"2,0 0,0 1,0 0,-1-1,1 1,0 0,0 0,0 0,-1 0,1 1,0-1,0 0,0 1,0 0,0-1,0 1,-1 0,2 0,-1 0,0 1,0-1,0 0,-2 3,-1 2,-1 1,2-1,-1 1,1 0,0 0,1 0,-1 0,1 1,1 0,-1-1,1 1,1 0,-2 16,1 3,1 1,5 49,-4-74,1 0,0 0,1 0,-1 0,0-1,1 1,0 0,-1-1,1 0,0 1,0-1,0 0,1 0,-1 0,0 0,1 0,-1-1,1 1,0-1,-1 0,1 1,0-1,0-1,3 2,5 1,0 0,0 0,0-2,0 1,13-1,-21-1,0 1,0-1,0 0,0 0,-1-1,1 1,0 0,0-1,0 0,0 0,0 0,-1 0,1 0,0-1,-1 1,1-1,-1 0,0 1,5-5,-5 1</inkml:trace>
  <inkml:trace contextRef="#ctx0" brushRef="#br0" timeOffset="1">634 22,'1'0,"2"0,2 0,0 1,0 1,1 0,0-1</inkml:trace>
  <inkml:trace contextRef="#ctx0" brushRef="#br0" timeOffset="2">506 377,'-2'4,"0"1,0-1,-1 0,1 0,-1 0,0-1,0 1,-5 4,-2 2,-87 100,18-13,76-93,-1-1</inkml:trace>
  <inkml:trace contextRef="#ctx0" brushRef="#br0" timeOffset="3">665 393,'3'2,"0"0,0 0,-1 0,1 1,-1-1,0 1,0-1,1 1,-2 0,3 3,4 5,19 32,-13-18,46 65,-37-61,-19-25,0 0,-1 0,0 0,0 1,5 8,-6-8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4:59.37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 1,'-8'113,"9"-106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4:47.8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27,'0'-2,"1"1,-1 0,1-1,0 1,-1-1,1 1,0 0,0 0,0 0,0-1,0 1,0 0,0 0,0 0,1 0,-1 1,0-1,1 0,-1 0,0 1,1-1,-1 1,1-1,-1 1,1 0,-1-1,1 1,-1 0,1 0,-1 0,2 1,3-2,-1 1,1 0,-1 0,0 0,1 1,-1 0,10 3,-13-3,0 0,0 0,-1 0,1 0,0 0,-1 1,1-1,-1 1,1 0,-1-1,0 1,1 0,-1 0,0-1,0 1,0 0,-1 0,1 0,0 0,-1 0,1 1,-1-1,0 0,0 0,0 0,0 0,0 0,0 0,-1 4,0-2,0-1,0 1,0-1,0 0,0 1,-1-1,0 0,1 0,-1 0,0 0,-1 0,1 0,0-1,-1 1,1-1,-6 4,1-2,0-1,0 1,-1-2,-15 5,8-3,14-4,1 0,-1 0,1 0,0 0,-1 0,1 1,-1-1,1 0,0 0,-1 0,1 1,-1-1,1 0,0 0,-1 1,1-1,0 0,-1 1,1-1,0 0,0 1,-1-1,1 0,0 1,0-1,0 1,0-1,-1 0,1 1,0-1,0 1,0-1,0 1,0-1,0 1,0-1,0 0,0 1,0-1,0 1,1-1,-1 1,0-1,0 0,0 1,1-1,-1 1,0-1,0 0,1 1,-1-1,0 0,0 1,1-1,25 25,-13-13,21 38,-9-10,30 38,-52-74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4:47.8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1,'13'183,"-13"-77,0-100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4:35.4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1,'8'181,"-8"-75,0-100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26:43.0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0,'21'13,"-2"-1,-7-7,0 1,0-1,14 11,-15-9,1 0,0-1,14 5,1-6,-23-4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6:05.2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237-2,'-4'2,"1"-1,-1 0,1 1,-1-1,1 1,0 0,0 0,0 0,-4 3,-13 8,-36 22,48-28,-2-1,1 0,-1 0,-13 6,-35 8,53-18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46:05.2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1,'22'14,"-3"-1,-6-7,0 0,-1 1,15 10,-15-9,0-1,1 0,14 6,1-7,-24-5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29:40.2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625 6,'-25'-2,"23"1,0 0,0 1,0 0,-1-1,1 1,0 0,0 0,0 0,-1 0,1 0,0 1,0-1,0 1,0 0,0-1,0 1,-1 0,2 0,-1 0,0 0,0 1,0-1,-2 3,-1 2,-1 0,2 0,-1 1,1-1,0 1,1 0,-1 0,1 1,1-1,-1 0,1 1,1 0,-2 15,1 4,1-1,5 49,-4-72,1 0,0 0,1 0,-1-1,0 1,1 0,0-1,-1 0,1 1,0-1,0 0,0 0,1 0,-1 0,0 0,1 0,-1-1,1 1,0-1,-1 0,1 0,0 0,0 0,3 0,5 3,0-1,0-1,0 0,0-1,13 0,-21 0,0-1,0 0,0 0,0 0,-1 0,1-1,0 1,0-1,0 0,0 0,0 0,-1 0,1 0,0 0,-1-1,1 1,-1-1,0 0,5-4,-5 2</inkml:trace>
  <inkml:trace contextRef="#ctx0" brushRef="#br0" timeOffset="1726.07">634 21,'1'0,"2"0,2 0,0 1,0 1,1 0,0-1</inkml:trace>
  <inkml:trace contextRef="#ctx0" brushRef="#br0" timeOffset="7734.86">506 366,'-2'4,"0"0,0 0,-1 0,1 0,-1 0,0-1,0 1,-5 3,-2 4,-87 95,18-12,76-90,-1-1</inkml:trace>
  <inkml:trace contextRef="#ctx0" brushRef="#br0" timeOffset="10779.99">6 618,'1'0,"1"0,-1 0,1 0,-1 1,1-1,-1 0,1 1,-1-1,0 1,1 0,-1-1,0 1,1 0,-1 0,0 0,0 0,0 0,0 0,0 0,0 0,0 0,1 3,13 33,-9-18,9 19,24 42,23 15,-15-32,-45-59</inkml:trace>
  <inkml:trace contextRef="#ctx0" brushRef="#br0" timeOffset="12797.8">170 664,'-2'1,"0"-1,-1 1,1 0,0 0,0 0,0 1,0-1,0 0,0 1,0-1,0 1,1 0,-1 0,1-1,-1 1,-1 4,-24 37,24-38,-10 18,1 1,-18 49,26-64,0 0,0 0,-1 0,-9 12,-3 6,14-22</inkml:trace>
  <inkml:trace contextRef="#ctx0" brushRef="#br0" timeOffset="21686.25">665 382,'3'2,"0"-1,0 1,-1 1,1-1,-1 0,0 1,0-1,1 1,-2-1,3 4,4 5,19 31,-13-18,46 63,-37-58,-19-26,0 1,-1 0,0 0,0 1,5 8,-6-8</inkml:trace>
  <inkml:trace contextRef="#ctx0" brushRef="#br0" timeOffset="24609.16">971 578,'0'7,"1"0,1 0,-1 1,1-1,0 0,1 0,0-1,5 10,8 23,-15-35,1 0,0-1,-1 1,1 0,1-1,-1 1,0-1,1 0,3 3,-5-5,0 0,0 0,0 0,0 0,0 0,0-1,0 1,0 0,0-1,1 1,-1-1,0 1,1-1,-1 0,0 0,0 1,1-1,-1 0,0 0,1 0,-1 0,0 0,1-1,-1 1,0 0,1-1,-1 1,0-1,2 0,7-7,1 1,-2-2,1 1,-1-2,9-11,10-10,-24 27</inkml:trace>
  <inkml:trace contextRef="#ctx0" brushRef="#br0" timeOffset="26657.33">1073 728,'0'22,"-1"5,1 1,2-1,10 52,-10-69,-1-1,0 1,-1 0,-1 13,1-2,0-14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29:33.1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 1,'-8'71,"16"79,-8-81,0-62</inkml:trace>
  <inkml:trace contextRef="#ctx0" brushRef="#br0" timeOffset="2712.96">87 1,'0'306,"0"-299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27:52.8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97 17,'-3'0,"0"0,1 0,-1 1,0-1,0 1,0 0,1 0,-1 0,0 0,1 1,-1-1,1 1,0 0,-1-1,1 1,0 0,0 0,0 0,0 1,0-1,1 0,-1 1,1-1,-2 4,-3 6,1 1,1-1,-6 26,6-22,2-5,0 0,0 0,1-1,0 1,1 0,0 0,2 13,-2-20,1 0,0 0,0 0,0 0,0 0,1-1,0 1,0 0,0-1,0 1,0-1,0 0,1 0,0 0,0 0,0 0,0 0,0-1,0 1,1-1,6 4,4-1,-9-2,1 0,0-1,0 0,0 0,0 0,0-1,0 0,0 0,7-1,21 5,-30-4,1 0,-1 0,1 0,-1-1,1 1,-1-1,1 0,0-1,-1 1,9-3,-8-1,-1 1,0-1,1-1,-2 1,1-1,-1 1,1-1,-1 0,0 0,3-9,0 0,-1 0,0 0,-1-1,0 1,1-20,-1 1,-2 24,0 0,-1-1,-1 1,1 0,-2-1,1 1,-1 0,0 0,-4-12,4 18,-1 0,1 0,-1 1,0-1,0 0,0 1,-1-1,1 1,-1-1,1 1,-1 0,0 0,1 0,-1 1,0-1,0 1,0-1,-1 1,-5-1,-3-1,1 1,0 1,-1 0,-16 0,24 1,-1 0,0 1,1-1,-1 1,0 0,1 0,-1 0,1 1,0 0,-1-1,1 2,0-1,0 0,0 1,0 0,-5 5,-17 13,21-19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31:07.6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0,'0'408,"0"-401</inkml:trace>
  <inkml:trace contextRef="#ctx0" brushRef="#br0" timeOffset="1087.49">1 212,'172'0,"-165"0</inkml:trace>
  <inkml:trace contextRef="#ctx0" brushRef="#br0" timeOffset="2946.16">173 24,'0'392,"0"-385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31:04.5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27,'0'-2,"1"1,-1 0,1-1,0 1,-1-1,1 1,0 0,0 0,0 0,0-1,0 1,0 0,0 0,0 0,1 0,-1 1,0-1,1 0,-1 0,0 1,1-1,-1 1,1-1,-1 1,1 0,-1-1,1 1,-1 0,1 0,-1 0,2 1,3-2,-1 1,1 0,-1 0,0 0,1 1,-1 0,10 3,-13-3,0 0,0 0,-1 0,1 0,0 0,-1 1,1-1,-1 1,1 0,-1-1,0 1,1 0,-1 0,0-1,0 1,0 0,-1 0,1 0,0 0,-1 0,1 1,-1-1,0 0,0 0,0 0,0 0,0 0,0 0,-1 4,0-2,0-1,0 1,0-1,0 0,0 1,-1-1,0 0,1 0,-1 0,0 0,-1 0,1 0,0-1,-1 1,1-1,-6 4,1-2,0-1,0 1,-1-2,-15 5,8-3,14-4,1 0,-1 0,1 0,0 0,-1 0,1 1,-1-1,1 0,0 0,-1 0,1 1,-1-1,1 0,0 0,-1 1,1-1,0 0,-1 1,1-1,0 0,0 1,-1-1,1 0,0 1,0-1,0 1,0-1,-1 0,1 1,0-1,0 1,0-1,0 1,0-1,0 1,0-1,0 0,0 1,0-1,0 1,1-1,-1 1,0-1,0 0,0 1,1-1,-1 1,0-1,0 0,1 1,-1-1,0 0,0 1,1-1,25 25,-13-13,21 38,-9-10,30 38,-52-74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31:00.7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 0,'-8'149,"15"1,-1-116,-5-29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12:30:36.5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 1,'-14'82,"26"90,-10-93,-2-71</inkml:trace>
  <inkml:trace contextRef="#ctx0" brushRef="#br0" timeOffset="1">135 1,'0'351,"0"-343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75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2022-04-25T11:46:00Z</dcterms:created>
  <dcterms:modified xsi:type="dcterms:W3CDTF">2022-04-25T13:11:00Z</dcterms:modified>
</cp:coreProperties>
</file>