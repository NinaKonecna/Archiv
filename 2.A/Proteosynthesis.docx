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B6C6" w14:textId="02590748" w:rsidR="00150E19" w:rsidRPr="00205D9E" w:rsidRDefault="00B361E7" w:rsidP="00465E9E">
      <w:pPr>
        <w:pStyle w:val="Nzov"/>
        <w:jc w:val="center"/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Proteosynthesis</w:t>
      </w:r>
      <w:proofErr w:type="spellEnd"/>
    </w:p>
    <w:p w14:paraId="5FFABFA4" w14:textId="77777777" w:rsidR="00465E9E" w:rsidRPr="00205D9E" w:rsidRDefault="00465E9E" w:rsidP="00465E9E">
      <w:pPr>
        <w:rPr>
          <w:lang w:val="sk-SK"/>
        </w:rPr>
      </w:pPr>
    </w:p>
    <w:p w14:paraId="3196DE21" w14:textId="05489B3F" w:rsidR="00465E9E" w:rsidRDefault="00B361E7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87D7A" wp14:editId="6DDDF374">
                <wp:simplePos x="0" y="0"/>
                <wp:positionH relativeFrom="column">
                  <wp:posOffset>1692883</wp:posOffset>
                </wp:positionH>
                <wp:positionV relativeFrom="paragraph">
                  <wp:posOffset>68442</wp:posOffset>
                </wp:positionV>
                <wp:extent cx="1143000" cy="278296"/>
                <wp:effectExtent l="0" t="0" r="0" b="762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67B71" w14:textId="098B86FE" w:rsidR="00B361E7" w:rsidRPr="00B361E7" w:rsidRDefault="00B361E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Tvorba bielkovín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87D7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33.3pt;margin-top:5.4pt;width:90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" filled="f" stroked="f" strokeweight=".5pt">
                <v:textbox>
                  <w:txbxContent>
                    <w:p w14:paraId="27067B71" w14:textId="098B86FE" w:rsidR="00B361E7" w:rsidRPr="00B361E7" w:rsidRDefault="00B361E7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Tvorba bielkovín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D69A8" wp14:editId="4B5077DC">
                <wp:simplePos x="0" y="0"/>
                <wp:positionH relativeFrom="column">
                  <wp:posOffset>1623060</wp:posOffset>
                </wp:positionH>
                <wp:positionV relativeFrom="paragraph">
                  <wp:posOffset>107315</wp:posOffset>
                </wp:positionV>
                <wp:extent cx="110490" cy="201930"/>
                <wp:effectExtent l="0" t="0" r="41910" b="26670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2019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0594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127.8pt;margin-top:8.45pt;width:8.7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" adj="985" strokecolor="black [3200]" strokeweight=".5pt">
                <v:stroke joinstyle="miter"/>
              </v:shape>
            </w:pict>
          </mc:Fallback>
        </mc:AlternateContent>
      </w:r>
      <w:proofErr w:type="spellStart"/>
      <w:r>
        <w:rPr>
          <w:lang w:val="sk-SK"/>
        </w:rPr>
        <w:t>Proteo</w:t>
      </w:r>
      <w:proofErr w:type="spellEnd"/>
      <w:r>
        <w:rPr>
          <w:lang w:val="sk-SK"/>
        </w:rPr>
        <w:t xml:space="preserve"> – bielkovina</w:t>
      </w:r>
    </w:p>
    <w:p w14:paraId="1BB6A2C7" w14:textId="7C011274" w:rsidR="00B361E7" w:rsidRDefault="00B361E7" w:rsidP="00465E9E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Synthesis</w:t>
      </w:r>
      <w:proofErr w:type="spellEnd"/>
      <w:r>
        <w:rPr>
          <w:lang w:val="sk-SK"/>
        </w:rPr>
        <w:t xml:space="preserve"> – tvorba</w:t>
      </w:r>
    </w:p>
    <w:p w14:paraId="644367C0" w14:textId="5B014AEE" w:rsidR="00B361E7" w:rsidRDefault="00B361E7" w:rsidP="00B361E7">
      <w:pPr>
        <w:ind w:left="360"/>
        <w:rPr>
          <w:lang w:val="sk-SK"/>
        </w:rPr>
      </w:pPr>
    </w:p>
    <w:p w14:paraId="5BA4750F" w14:textId="5BD901E8" w:rsidR="00B361E7" w:rsidRPr="00B361E7" w:rsidRDefault="00B361E7" w:rsidP="00B361E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Pozostáva z 2 procesov</w:t>
      </w:r>
      <w:r>
        <w:t>:</w:t>
      </w:r>
    </w:p>
    <w:p w14:paraId="1EAE88E9" w14:textId="77777777" w:rsidR="00B361E7" w:rsidRPr="00B361E7" w:rsidRDefault="00B361E7" w:rsidP="00B361E7">
      <w:pPr>
        <w:pStyle w:val="Odsekzoznamu"/>
        <w:rPr>
          <w:lang w:val="sk-SK"/>
        </w:rPr>
      </w:pPr>
    </w:p>
    <w:p w14:paraId="0E1AA71C" w14:textId="77777777" w:rsidR="00D77190" w:rsidRPr="00D77190" w:rsidRDefault="00B361E7" w:rsidP="00B361E7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Transkripcia </w:t>
      </w:r>
    </w:p>
    <w:p w14:paraId="2F2AF966" w14:textId="04E50576" w:rsidR="00B361E7" w:rsidRPr="00D77190" w:rsidRDefault="00B361E7" w:rsidP="00D77190">
      <w:pPr>
        <w:pStyle w:val="Odsekzoznamu"/>
        <w:numPr>
          <w:ilvl w:val="1"/>
          <w:numId w:val="1"/>
        </w:numPr>
        <w:rPr>
          <w:lang w:val="sk-SK"/>
        </w:rPr>
      </w:pPr>
      <w:r w:rsidRPr="00D77190">
        <w:rPr>
          <w:lang w:val="sk-SK"/>
        </w:rPr>
        <w:t xml:space="preserve"> prepis genetickej informácie z DNA do mRNA (mediátorova RNA)</w:t>
      </w:r>
    </w:p>
    <w:p w14:paraId="73B15F8A" w14:textId="5488CFD6" w:rsidR="00B361E7" w:rsidRDefault="00B361E7" w:rsidP="00B361E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prebieha v jadre/cytoplazme ( + v organelách obsahujúcich DNA – mitochondrie a chloroplasty)</w:t>
      </w:r>
    </w:p>
    <w:p w14:paraId="1F9A2B52" w14:textId="7054631F" w:rsidR="00B361E7" w:rsidRDefault="00B361E7" w:rsidP="00B361E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rozvinutie DNA zabezpečí RNA polymeráza</w:t>
      </w:r>
    </w:p>
    <w:p w14:paraId="706B92F2" w14:textId="7DE0DA0D" w:rsidR="00B361E7" w:rsidRDefault="00B361E7" w:rsidP="00B361E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k rozvinutému úseku sa za účinku RNA polymeráz</w:t>
      </w:r>
      <w:r w:rsidR="00D77190">
        <w:rPr>
          <w:lang w:val="sk-SK"/>
        </w:rPr>
        <w:t>y vytvorí mRNA slúžiaca ako matrica alebo vzor pre budúcu bielkovinu</w:t>
      </w:r>
    </w:p>
    <w:p w14:paraId="361A138B" w14:textId="29A70309" w:rsidR="00D77190" w:rsidRDefault="00D77190" w:rsidP="00B361E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na mediátorovu RNA sa prepíše úsek genetickej informácie z DNA</w:t>
      </w:r>
    </w:p>
    <w:p w14:paraId="588331F1" w14:textId="74B397DE" w:rsidR="00D77190" w:rsidRDefault="00D77190" w:rsidP="00B361E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mediátorova RNA prechádza do cytoplazmy na ribozómy kde dochádza ku translácii</w:t>
      </w:r>
    </w:p>
    <w:p w14:paraId="28D60ADF" w14:textId="77777777" w:rsidR="00D77190" w:rsidRDefault="00D77190" w:rsidP="00D77190">
      <w:pPr>
        <w:pStyle w:val="Odsekzoznamu"/>
        <w:ind w:left="1440"/>
        <w:rPr>
          <w:lang w:val="sk-SK"/>
        </w:rPr>
      </w:pPr>
    </w:p>
    <w:p w14:paraId="2A5E9A07" w14:textId="366BE427" w:rsidR="00D77190" w:rsidRDefault="00D77190" w:rsidP="00D77190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D77190">
        <w:rPr>
          <w:b/>
          <w:bCs/>
          <w:lang w:val="sk-SK"/>
        </w:rPr>
        <w:t>Translácia</w:t>
      </w:r>
    </w:p>
    <w:p w14:paraId="641C8F85" w14:textId="3807C2CD" w:rsidR="00D77190" w:rsidRPr="00D77190" w:rsidRDefault="00D77190" w:rsidP="00D77190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preklad z poradia nukleotidov do poradia aminokyselín</w:t>
      </w:r>
    </w:p>
    <w:p w14:paraId="23E0A8B3" w14:textId="42A55CDA" w:rsidR="00D77190" w:rsidRPr="00D77190" w:rsidRDefault="00D77190" w:rsidP="00D77190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mRNA sa nachádza na ribozómoch, tRNA (transferová RNA) prichádza na mRNA na základe Komplementarity</w:t>
      </w:r>
    </w:p>
    <w:p w14:paraId="5CE7E59B" w14:textId="67C1692D" w:rsidR="00D77190" w:rsidRPr="00D30F71" w:rsidRDefault="00D30F71" w:rsidP="00D77190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0E237CA" wp14:editId="2367FF7F">
                <wp:simplePos x="0" y="0"/>
                <wp:positionH relativeFrom="column">
                  <wp:posOffset>2125980</wp:posOffset>
                </wp:positionH>
                <wp:positionV relativeFrom="paragraph">
                  <wp:posOffset>732155</wp:posOffset>
                </wp:positionV>
                <wp:extent cx="184285" cy="62865"/>
                <wp:effectExtent l="38100" t="38100" r="44450" b="32385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28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B42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2" o:spid="_x0000_s1026" type="#_x0000_t75" style="position:absolute;margin-left:167.05pt;margin-top:57.3pt;width:15.2pt;height: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16BAB61" wp14:editId="094177F2">
                <wp:simplePos x="0" y="0"/>
                <wp:positionH relativeFrom="column">
                  <wp:posOffset>2005965</wp:posOffset>
                </wp:positionH>
                <wp:positionV relativeFrom="paragraph">
                  <wp:posOffset>722630</wp:posOffset>
                </wp:positionV>
                <wp:extent cx="33020" cy="57150"/>
                <wp:effectExtent l="38100" t="38100" r="43180" b="38100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02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98A67" id="Písanie rukou 29" o:spid="_x0000_s1026" type="#_x0000_t75" style="position:absolute;margin-left:157.6pt;margin-top:56.55pt;width:3.25pt;height: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F867434" wp14:editId="4D4DF64C">
                <wp:simplePos x="0" y="0"/>
                <wp:positionH relativeFrom="column">
                  <wp:posOffset>2020570</wp:posOffset>
                </wp:positionH>
                <wp:positionV relativeFrom="paragraph">
                  <wp:posOffset>305435</wp:posOffset>
                </wp:positionV>
                <wp:extent cx="304800" cy="396220"/>
                <wp:effectExtent l="38100" t="38100" r="38100" b="42545"/>
                <wp:wrapNone/>
                <wp:docPr id="26" name="Písanie rukou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4800" cy="39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C14A3" id="Písanie rukou 26" o:spid="_x0000_s1026" type="#_x0000_t75" style="position:absolute;margin-left:158.75pt;margin-top:23.7pt;width:24.7pt;height:3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">
                <v:imagedata r:id="rId10" o:title=""/>
              </v:shape>
            </w:pict>
          </mc:Fallback>
        </mc:AlternateContent>
      </w:r>
      <w:r w:rsidR="00D77190">
        <w:rPr>
          <w:lang w:val="sk-SK"/>
        </w:rPr>
        <w:t xml:space="preserve"> zloženie tRNA – na jednej strane sa nachádza triplet a na druhej strane sa nachádza konkrétna aminokyselina </w:t>
      </w:r>
    </w:p>
    <w:p w14:paraId="01ECCC7A" w14:textId="4C0CB168" w:rsidR="00D30F71" w:rsidRDefault="00D30F71" w:rsidP="00D30F71">
      <w:pPr>
        <w:rPr>
          <w:b/>
          <w:bCs/>
          <w:lang w:val="sk-SK"/>
        </w:rPr>
      </w:pPr>
    </w:p>
    <w:p w14:paraId="1DFEB461" w14:textId="77777777" w:rsidR="00D30F71" w:rsidRDefault="00D30F71" w:rsidP="00D30F71">
      <w:pPr>
        <w:rPr>
          <w:b/>
          <w:bCs/>
          <w:lang w:val="sk-SK"/>
        </w:rPr>
      </w:pPr>
    </w:p>
    <w:p w14:paraId="1470E5B9" w14:textId="383FBB6E" w:rsidR="00D30F71" w:rsidRPr="00D30F71" w:rsidRDefault="00D30F71" w:rsidP="00D30F7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aminokyseliny sa následne spájajú peptidovou väzbou, čím vzniká konkrétna bielkovina v RNA</w:t>
      </w:r>
    </w:p>
    <w:p w14:paraId="39D0137A" w14:textId="0BF8B358" w:rsidR="00D30F71" w:rsidRPr="00D30F71" w:rsidRDefault="00D30F71" w:rsidP="00D30F7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r w:rsidRPr="00D30F71">
        <w:rPr>
          <w:lang w:val="sk-SK"/>
        </w:rPr>
        <w:t>v</w:t>
      </w:r>
      <w:r>
        <w:rPr>
          <w:lang w:val="sk-SK"/>
        </w:rPr>
        <w:t xml:space="preserve"> prípade transkripcie, kde sa nemôže vyskytnúť Tymín, Adenín je komplementárny s </w:t>
      </w:r>
      <w:proofErr w:type="spellStart"/>
      <w:r>
        <w:rPr>
          <w:lang w:val="sk-SK"/>
        </w:rPr>
        <w:t>Uracilom</w:t>
      </w:r>
      <w:proofErr w:type="spellEnd"/>
    </w:p>
    <w:sectPr w:rsidR="00D30F71" w:rsidRPr="00D30F71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7489E"/>
    <w:multiLevelType w:val="hybridMultilevel"/>
    <w:tmpl w:val="365E08C4"/>
    <w:lvl w:ilvl="0" w:tplc="8F08A6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E7"/>
    <w:rsid w:val="00150E19"/>
    <w:rsid w:val="00205D9E"/>
    <w:rsid w:val="00465E9E"/>
    <w:rsid w:val="006A500F"/>
    <w:rsid w:val="00B361E7"/>
    <w:rsid w:val="00D30F71"/>
    <w:rsid w:val="00D65142"/>
    <w:rsid w:val="00D7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E1E1"/>
  <w15:chartTrackingRefBased/>
  <w15:docId w15:val="{22A6F566-CBFA-4046-AF92-6C023D7E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16:17:23.4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49 1,'-2'0,"0"0,0 1,1-1,-1 1,0 0,1-1,-1 1,1 0,-1 0,1 0,-1 0,1 0,0 0,-1 1,1-1,0 0,0 1,0-1,0 1,0-1,0 1,0-1,1 1,-1 0,0-1,1 1,-1 2,-10 55,9-45,1-11,1-1,0 1,0 0,0-1,1 1,-1-1,0 1,1-1,0 1,0-1,-1 0,1 1,1-1,-1 0,0 1,0-1,1 0,0 0,-1 0,1 0,0-1,0 1,0 0,0-1,0 1,0-1,0 0,1 0,-1 1,0-2,1 1,-1 0,1 0,-1-1,1 1,-1-1,1 0,-1 0,1 0,-1 0,1 0,0-1,-1 1,1-1,-1 1,0-1,1 0,-1 0,3-2,-2 2,0-1,0 0,-1 0,1 0,-1 0,1 0,-1-1,0 1,0-1,0 1,0-1,-1 0,2-3,-2 6,-1-1,0 0,1 0,-1 1,0-1,0 0,1 0,-1 1,0-1,0 0,0 0,0 0,0 0,0 1,0-1,0 0,-1 0,1 1,0-1,0 0,-1 0,1 1,0-1,-1 0,1 0,-1 1,1-1,-1 1,1-1,-1 0,1 1,-1-1,0 1,1-1,-1 1,0 0,1-1,-1 1,0 0,0-1,1 1,-1 0,0 0,0 0,0-1,1 1,-1 0,0 0,0 0,0 0,1 1,-1-1,0 0,-1 0,-20 1,16-1</inkml:trace>
  <inkml:trace contextRef="#ctx0" brushRef="#br0" timeOffset="2464.48">430 1,'-5'0,"0"1,1-1,-1 1,0 0,1 1,-1-1,1 1,0 0,-1 0,1 0,0 0,0 1,-4 4,5-6,1 1,0 0,0 0,0 0,0 0,1 1,-1-1,1 0,-1 1,1-1,0 1,0-1,0 1,0 0,0 0,1-1,-1 1,1 0,0 0,-1 0,1-1,1 1,0 5,1-4,0 0,0 0,1 0,0-1,0 1,0-1,0 1,0-1,1 0,-1-1,1 1,0-1,0 1,0-1,0 0,0 0,1-1,-1 1,0-1,1 0,5 0,5 0,26-2,-39 1,0-1,-1 1,1-1,0 1,-1-1,1 1,0-1,-1 0,1 0,-1 0,1 0,-1 0,1 0,-1 0,0 0,1-1,-1 1,0-1,1-1,0-1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16:17:18.7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1 139,'30'-33,"-23"23,1 0,-1 0,-1-1,0 0,4-13,-6 15,5-11,-6 21,-1 15,-3 120,1-130</inkml:trace>
  <inkml:trace contextRef="#ctx0" brushRef="#br0" timeOffset="1400.49">35 111,'1'0,"2"0,1 0,2 0,0 0,1 0,0 0,1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16:16:50.5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94 354,'0'-4,"1"-1,0 1,0 0,0 0,1 0,0 0,0 0,0 0,0 0,0 0,4-3,-3 2,0 0,0 0,0 0,-1-1,4-8,21-57,-20 48,19-42,-21 61,-2 12,1 20,-2-16,3 9,-1 0,0 0,-2 1,1 23,-3 25,0-64</inkml:trace>
  <inkml:trace contextRef="#ctx0" brushRef="#br0" timeOffset="1171.49">128 261,'1'0,"2"0,1 0,2 0,0 0,1 0,1 0,-1 0,0 0,1 0,-1 0,0 0,0 0,0 0,0 0,0 0,-1 0</inkml:trace>
  <inkml:trace contextRef="#ctx0" brushRef="#br0" timeOffset="4661.08">284 339,'1'-5,"0"1,1-1,-1 0,1 1,0-1,0 1,0-1,1 1,4-7,10-18,25-63,-40 87,1-1,-1 1,1-1,-1 1,-1-1,3-11,10 71,-12-42,0 0,1-1,1 0,0 1,6 11,-10-22,0-1,0 0,0 0,0 1,0-1,0 0,1 0,-1 1,0-1,0 0,0 0,0 0,1 1,-1-1,0 0,0 0,1 0,-1 0,0 0,0 1,0-1,1 0,-1 0,0 0,1 0,-1 0,0 0,0 0,1 0,-1 0,0 0,0 0,1 0,-1 0,0 0,0 0,1 0,-1 0,0-1,0 1,1 0,11-12,9-20,-20 30,40-77,-37 133,-4 122,0-170</inkml:trace>
  <inkml:trace contextRef="#ctx0" brushRef="#br0" timeOffset="6065.25">595 120,'0'1,"1"-1,-1 1,1-1,0 1,-1 0,1-1,-1 1,0 0,1-1,-1 1,1 0,-1-1,0 1,0 0,1 0,-1-1,0 1,0 0,0 0,0-1,0 1,0 0,0 0,0 0,0 27,0-24,0 208,0-206</inkml:trace>
  <inkml:trace contextRef="#ctx0" brushRef="#br0" timeOffset="7297.2">629 269,'0'-3,"1"1,-1-1,1 0,0 0,-1 0,1 0,1 0,-1 1,0-1,1 0,-1 1,1-1,2-2,32-31,-10 9,-23 24</inkml:trace>
  <inkml:trace contextRef="#ctx0" brushRef="#br0" timeOffset="9262.08">595 247,'40'24,"-31"-18,0 1,-1 1,1-1,-2 1,1 0,-1 1,0 0,-1 0,0 0,0 1,7 17,-8-18,-2-6</inkml:trace>
  <inkml:trace contextRef="#ctx0" brushRef="#br0" timeOffset="14418.9">398 15,'-78'-14,"70"14,-11 0,1 0,-30 5,41-3,-1 0,1 0,0 0,0 1,0 0,0 1,1 0,-1 0,-7 7,-12 8,15-11,0 0,0 1,1 0,0 1,-16 20,19-17,0 1,1 1,1-1,0 1,1 0,1 0,0 0,1 1,1-1,0 1,1-1,2 18,-1-29,0 0,0 0,0 0,1 0,-1-1,1 1,0-1,0 1,0-1,1 1,-1-1,1 0,-1 0,1-1,0 1,0 0,1-1,-1 0,0 0,5 2,3 2,0-1,0 0,1 0,0-2,14 4,7 0,-18-3,1 0,-1-2,32 2,9-5,79 2,-84 4,0-2,58-4,-103 0,-1 0,1-1,-1 1,0-1,1 0,-1-1,0 1,0-1,-1 0,8-6,39-38,-45 41,-1 1,0-1,0-1,-1 1,1-1,-1 0,-1 0,1 0,-1 0,-1 0,1-1,-1 0,0 1,0-12,2-14,2-28,-5 56,-1 0,-1 0,1 0,-1 0,0 0,0 0,0 0,-1 0,-2-5,2 6,-1 0,1 1,-1-1,0 1,0-1,-1 1,1 0,0 0,-1 1,0-1,0 1,1 0,-1 0,-5-2,-7-2,-1 1,-23-4,1 0,-58-6,-1 7,61 9,30 0,0 0,0-1,0 1,0-2,0 1,0-1,-11-3,10-1,4 2</inkml:trace>
  <inkml:trace contextRef="#ctx0" brushRef="#br0" timeOffset="17200.08">369 446,'-4'2,"0"1,1-1,-1 1,1 0,-1 0,-4 7,0-2,-5 4,1 1,1 0,-15 23,24-34,-29 53,25-43,0 0,-1 0,-1 0,-14 17,16-20,-1 0,2 0,0 1,0 0,-6 16,5-10,-4 9,1 0,1 1,1 0,2 0,-5 44,4-25,-2 16,8-55</inkml:trace>
  <inkml:trace contextRef="#ctx0" brushRef="#br0" timeOffset="19997.22">398 453,'0'332,"-7"-219,6-91,-1 1,-6 22,4-23,1 0,0 27,3-43</inkml:trace>
  <inkml:trace contextRef="#ctx0" brushRef="#br0" timeOffset="23645">425 459,'8'0,"-1"1,0 0,0 0,0 1,0 0,0 0,0 0,0 1,-1 0,1 0,-1 1,0 0,0 0,6 6,-6-5,3 2,-1 0,0 1,0 0,-1 0,8 12,-6-3,0 0,-1 1,-1 0,-1 0,-1 1,5 27,-8-40,26 121,-22-99,-2-1,2 49,-6 37,0-107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2022-04-05T15:56:00Z</dcterms:created>
  <dcterms:modified xsi:type="dcterms:W3CDTF">2022-04-05T16:20:00Z</dcterms:modified>
</cp:coreProperties>
</file>