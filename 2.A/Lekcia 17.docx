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3EB8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Балалайка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F51F310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Блюз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55E65499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Боевик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0485CBC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Вальс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731A4207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Везде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51640D6A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Вестерн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66381F0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Виолончель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27C9347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Герой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702AE262" w14:textId="02DEB02B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Группа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4192163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383BB067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Губная</w:t>
      </w:r>
      <w:proofErr w:type="spellEnd"/>
      <w:r w:rsidRPr="00104F4A">
        <w:rPr>
          <w:sz w:val="24"/>
          <w:szCs w:val="24"/>
          <w:lang w:val="sk-SK"/>
        </w:rPr>
        <w:t xml:space="preserve"> </w:t>
      </w:r>
      <w:proofErr w:type="spellStart"/>
      <w:r w:rsidRPr="00104F4A">
        <w:rPr>
          <w:sz w:val="24"/>
          <w:szCs w:val="24"/>
          <w:lang w:val="sk-SK"/>
        </w:rPr>
        <w:t>гармоника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4EB4159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Детектив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036DCAF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Джас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3BCE7E3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Диско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118BFCA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Древний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D82776E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Жанр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12CA901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Заниматься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95C5085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Кларнет</w:t>
      </w:r>
      <w:proofErr w:type="spellEnd"/>
    </w:p>
    <w:p w14:paraId="1589F142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Классический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7F93CE0" w14:textId="3D245591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Комедия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5F381E1" w14:textId="43B958A3" w:rsidR="00D90AEF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D90AEF">
        <w:rPr>
          <w:sz w:val="24"/>
          <w:szCs w:val="24"/>
          <w:lang w:val="sk-SK"/>
        </w:rPr>
        <w:t>Круглосуточно</w:t>
      </w:r>
      <w:proofErr w:type="spellEnd"/>
    </w:p>
    <w:p w14:paraId="5FA15DA7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Мелодрама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C92A84F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Называться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14FB3F8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Наука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59B7FFB1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Новинки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2D917E6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Ночью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5D7689ED" w14:textId="59055423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Однодневки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C799B5B" w14:textId="77777777" w:rsidR="00D90AEF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</w:p>
    <w:p w14:paraId="27962BDB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Персонаж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71D4A79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Пианино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9BEDC99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Поп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A21AEDA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Посещать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393DAFCC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Программа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75D70056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Результат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5434EC5C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Рок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D5C6ED9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Рок-группа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2E15441D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Роман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0E2D8BE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Саксофон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19A19A16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Сверстники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7A10626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Сериал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2775C213" w14:textId="19955FAD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Следить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7681E853" w14:textId="77777777" w:rsidR="00D90AEF" w:rsidRPr="00104F4A" w:rsidRDefault="00D90AEF" w:rsidP="00D90AEF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Современный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0E511267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Balalajka</w:t>
      </w:r>
    </w:p>
    <w:p w14:paraId="573BABC5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Blues</w:t>
      </w:r>
    </w:p>
    <w:p w14:paraId="273980CE" w14:textId="6BBD7745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Akčný film</w:t>
      </w:r>
    </w:p>
    <w:p w14:paraId="640F2950" w14:textId="2B0AD389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Valčík</w:t>
      </w:r>
    </w:p>
    <w:p w14:paraId="34B0D108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Všade</w:t>
      </w:r>
    </w:p>
    <w:p w14:paraId="7E4FFA1E" w14:textId="21DE5061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Western</w:t>
      </w:r>
    </w:p>
    <w:p w14:paraId="5D3B4569" w14:textId="2771F092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Violončelo</w:t>
      </w:r>
    </w:p>
    <w:p w14:paraId="45E2B85E" w14:textId="58676B1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Hrdina</w:t>
      </w:r>
    </w:p>
    <w:p w14:paraId="25C7C538" w14:textId="4984B348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Skupina</w:t>
      </w:r>
      <w:r>
        <w:rPr>
          <w:sz w:val="24"/>
          <w:szCs w:val="24"/>
          <w:lang w:val="sk-SK"/>
        </w:rPr>
        <w:t xml:space="preserve"> (Hudobné skupiny)</w:t>
      </w:r>
    </w:p>
    <w:p w14:paraId="7BE5AB5D" w14:textId="691EB57B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Fúkacia h</w:t>
      </w:r>
      <w:r w:rsidRPr="00104F4A">
        <w:rPr>
          <w:sz w:val="24"/>
          <w:szCs w:val="24"/>
          <w:lang w:val="sk-SK"/>
        </w:rPr>
        <w:t>armonika</w:t>
      </w:r>
    </w:p>
    <w:p w14:paraId="34EC0D91" w14:textId="5DAE200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Detektív</w:t>
      </w:r>
      <w:r>
        <w:rPr>
          <w:sz w:val="24"/>
          <w:szCs w:val="24"/>
          <w:lang w:val="sk-SK"/>
        </w:rPr>
        <w:t>ka</w:t>
      </w:r>
    </w:p>
    <w:p w14:paraId="5ED1340A" w14:textId="5472AF8B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Džez</w:t>
      </w:r>
    </w:p>
    <w:p w14:paraId="1AC63E99" w14:textId="0458B25F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Disko</w:t>
      </w:r>
    </w:p>
    <w:p w14:paraId="425C3AB0" w14:textId="00C23204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Starý, starobylý</w:t>
      </w:r>
    </w:p>
    <w:p w14:paraId="67445A3C" w14:textId="076C7DF8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Žáner</w:t>
      </w:r>
      <w:r>
        <w:rPr>
          <w:sz w:val="24"/>
          <w:szCs w:val="24"/>
          <w:lang w:val="sk-SK"/>
        </w:rPr>
        <w:t xml:space="preserve"> (Hudobný)</w:t>
      </w:r>
    </w:p>
    <w:p w14:paraId="4446AA01" w14:textId="22ED9690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Zaoberať sa</w:t>
      </w:r>
    </w:p>
    <w:p w14:paraId="65F4CC04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Klarinet</w:t>
      </w:r>
    </w:p>
    <w:p w14:paraId="7B43A59E" w14:textId="50B8AB45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Klasick</w:t>
      </w:r>
      <w:r>
        <w:rPr>
          <w:sz w:val="24"/>
          <w:szCs w:val="24"/>
          <w:lang w:val="sk-SK"/>
        </w:rPr>
        <w:t>ý</w:t>
      </w:r>
    </w:p>
    <w:p w14:paraId="6D359B60" w14:textId="519B2022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Komédia</w:t>
      </w:r>
    </w:p>
    <w:p w14:paraId="472CAA9E" w14:textId="00B1E409" w:rsidR="00D90AEF" w:rsidRPr="00104F4A" w:rsidRDefault="00D90AEF" w:rsidP="00D90AEF">
      <w:pPr>
        <w:spacing w:after="0" w:line="276" w:lineRule="auto"/>
        <w:ind w:right="-36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Celý deň a noc/nonstop</w:t>
      </w:r>
    </w:p>
    <w:p w14:paraId="3C96B12E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Melodráma</w:t>
      </w:r>
    </w:p>
    <w:p w14:paraId="7C17FC90" w14:textId="330A3DC4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Nazývať sa</w:t>
      </w:r>
    </w:p>
    <w:p w14:paraId="3F410BC3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Veda</w:t>
      </w:r>
    </w:p>
    <w:p w14:paraId="3D6CFD99" w14:textId="04BDB591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Nov</w:t>
      </w:r>
      <w:r w:rsidR="00D90AEF">
        <w:rPr>
          <w:sz w:val="24"/>
          <w:szCs w:val="24"/>
          <w:lang w:val="sk-SK"/>
        </w:rPr>
        <w:t>inky</w:t>
      </w:r>
    </w:p>
    <w:p w14:paraId="1949B48B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V noci</w:t>
      </w:r>
    </w:p>
    <w:p w14:paraId="3BA009CB" w14:textId="71154BAE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Podenky, majúce krátke trvanie</w:t>
      </w:r>
    </w:p>
    <w:p w14:paraId="05A48DA9" w14:textId="44D08171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Postava, charakter</w:t>
      </w:r>
    </w:p>
    <w:p w14:paraId="14DB48DD" w14:textId="507E4B1E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Pianíno</w:t>
      </w:r>
    </w:p>
    <w:p w14:paraId="3B87102A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Pop</w:t>
      </w:r>
    </w:p>
    <w:p w14:paraId="4783F8D8" w14:textId="61EDFD00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Navštevovať</w:t>
      </w:r>
    </w:p>
    <w:p w14:paraId="2CEE4B4A" w14:textId="434A9135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Program</w:t>
      </w:r>
      <w:r w:rsidR="00D90AEF">
        <w:rPr>
          <w:sz w:val="24"/>
          <w:szCs w:val="24"/>
          <w:lang w:val="sk-SK"/>
        </w:rPr>
        <w:t xml:space="preserve"> (Počítačový)</w:t>
      </w:r>
    </w:p>
    <w:p w14:paraId="27BF373B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Výsledok</w:t>
      </w:r>
    </w:p>
    <w:p w14:paraId="6DB6878E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Rock</w:t>
      </w:r>
    </w:p>
    <w:p w14:paraId="0E7B4A79" w14:textId="6025C32E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Ro</w:t>
      </w:r>
      <w:r w:rsidR="00D90AEF">
        <w:rPr>
          <w:sz w:val="24"/>
          <w:szCs w:val="24"/>
          <w:lang w:val="sk-SK"/>
        </w:rPr>
        <w:t>cková</w:t>
      </w:r>
      <w:r w:rsidRPr="00104F4A">
        <w:rPr>
          <w:sz w:val="24"/>
          <w:szCs w:val="24"/>
          <w:lang w:val="sk-SK"/>
        </w:rPr>
        <w:t xml:space="preserve"> skupina</w:t>
      </w:r>
    </w:p>
    <w:p w14:paraId="2AE4CF69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Román</w:t>
      </w:r>
    </w:p>
    <w:p w14:paraId="26F5C59D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Saxofón</w:t>
      </w:r>
    </w:p>
    <w:p w14:paraId="3DAAE30A" w14:textId="12532340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Vrstovníci</w:t>
      </w:r>
    </w:p>
    <w:p w14:paraId="5FD4C9A7" w14:textId="49687843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S</w:t>
      </w:r>
      <w:r w:rsidR="00D90AEF">
        <w:rPr>
          <w:sz w:val="24"/>
          <w:szCs w:val="24"/>
          <w:lang w:val="sk-SK"/>
        </w:rPr>
        <w:t>eriál</w:t>
      </w:r>
    </w:p>
    <w:p w14:paraId="0148EF67" w14:textId="1D9183FA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Sledovať</w:t>
      </w:r>
      <w:r w:rsidR="00D90AEF">
        <w:rPr>
          <w:sz w:val="24"/>
          <w:szCs w:val="24"/>
          <w:lang w:val="sk-SK"/>
        </w:rPr>
        <w:t>, všímať si</w:t>
      </w:r>
    </w:p>
    <w:p w14:paraId="79104CF5" w14:textId="5D9FD22E" w:rsidR="00D90AEF" w:rsidRPr="00104F4A" w:rsidRDefault="00D90AEF" w:rsidP="00D90AEF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Súčasný, moderný</w:t>
      </w:r>
    </w:p>
    <w:p w14:paraId="2F47018C" w14:textId="441BE092" w:rsidR="00D90AEF" w:rsidRDefault="00D90AEF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Соул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231706A4" w14:textId="52089B9F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Сутки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1B667466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Сюжет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48C3523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Танцы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51DF4F83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Техно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7EFA3F95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Труба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1664604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Турнир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2B98F048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Увлекаться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633624ED" w14:textId="3F51ABBA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Фантастика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4696D99C" w14:textId="5139694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Флейта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24270AB8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Фолк-музыка</w:t>
      </w:r>
      <w:proofErr w:type="spellEnd"/>
      <w:r w:rsidRPr="00104F4A">
        <w:rPr>
          <w:sz w:val="24"/>
          <w:szCs w:val="24"/>
          <w:lang w:val="sk-SK"/>
        </w:rPr>
        <w:t xml:space="preserve"> </w:t>
      </w:r>
    </w:p>
    <w:p w14:paraId="1E128032" w14:textId="5E507A59" w:rsidR="00465E9E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Хип-хоп</w:t>
      </w:r>
      <w:proofErr w:type="spellEnd"/>
    </w:p>
    <w:p w14:paraId="50729DBE" w14:textId="581A7410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9E37530" w14:textId="016545CC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25336114" w14:textId="77777777" w:rsidR="00D90AEF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</w:p>
    <w:p w14:paraId="62E5E069" w14:textId="27DEF563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2F789741" w14:textId="404F6C9C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420667E6" w14:textId="0ACCCA7C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6D80A80C" w14:textId="7BBBCC9E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6EA5B7C4" w14:textId="6687C978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248F6C2" w14:textId="442F351C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62155BB3" w14:textId="686BBB6A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801C61A" w14:textId="471978D6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373D75B8" w14:textId="4BD9F4BA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38E5818" w14:textId="06D64001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64620B14" w14:textId="204FD842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32281539" w14:textId="46C2FCDB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416B2C89" w14:textId="4798487B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38215FD0" w14:textId="73659330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1ACC9678" w14:textId="35B5412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5913A8E" w14:textId="2F8014B5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5FA7234B" w14:textId="2A01CF49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2279F199" w14:textId="3B363866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2A1E7547" w14:textId="6D85DE8F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43B815E0" w14:textId="082C0B05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1CAF6DB9" w14:textId="111120CF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59246D6E" w14:textId="6586F2B2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519796C" w14:textId="3D53E725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56D75826" w14:textId="1E5D7E40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03C12BEE" w14:textId="24BEF24D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4C622739" w14:textId="6C8798D6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28FF2F7F" w14:textId="60CDE863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p w14:paraId="389E277A" w14:textId="1F979364" w:rsidR="00D90AEF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Soul</w:t>
      </w:r>
    </w:p>
    <w:p w14:paraId="53AEA31F" w14:textId="44D200F4" w:rsid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Deň</w:t>
      </w:r>
      <w:r w:rsidR="00D90AEF">
        <w:rPr>
          <w:sz w:val="24"/>
          <w:szCs w:val="24"/>
          <w:lang w:val="sk-SK"/>
        </w:rPr>
        <w:t xml:space="preserve"> a noc, 24 hodín</w:t>
      </w:r>
    </w:p>
    <w:p w14:paraId="646F4F7B" w14:textId="792F35E6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Námet, téma</w:t>
      </w:r>
    </w:p>
    <w:p w14:paraId="1D491A05" w14:textId="56A7B5FB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Tanc</w:t>
      </w:r>
      <w:r w:rsidR="00D90AEF">
        <w:rPr>
          <w:sz w:val="24"/>
          <w:szCs w:val="24"/>
          <w:lang w:val="sk-SK"/>
        </w:rPr>
        <w:t>e (moderné)</w:t>
      </w:r>
    </w:p>
    <w:p w14:paraId="187800B8" w14:textId="5A8A1EF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Techno</w:t>
      </w:r>
      <w:proofErr w:type="spellEnd"/>
    </w:p>
    <w:p w14:paraId="4EC05096" w14:textId="67773B6F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Trúbka</w:t>
      </w:r>
    </w:p>
    <w:p w14:paraId="42E057BE" w14:textId="342559DD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Turnaj</w:t>
      </w:r>
      <w:r w:rsidR="00D90AEF">
        <w:rPr>
          <w:sz w:val="24"/>
          <w:szCs w:val="24"/>
          <w:lang w:val="sk-SK"/>
        </w:rPr>
        <w:t xml:space="preserve"> (Futbalový, ...)</w:t>
      </w:r>
    </w:p>
    <w:p w14:paraId="3392F847" w14:textId="2F39FFF4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Zaoberať sa</w:t>
      </w:r>
    </w:p>
    <w:p w14:paraId="284B96FC" w14:textId="1A027603" w:rsid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Sci-fi, fantastika</w:t>
      </w:r>
    </w:p>
    <w:p w14:paraId="00752D0D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r w:rsidRPr="00104F4A">
        <w:rPr>
          <w:sz w:val="24"/>
          <w:szCs w:val="24"/>
          <w:lang w:val="sk-SK"/>
        </w:rPr>
        <w:t>Flauta</w:t>
      </w:r>
    </w:p>
    <w:p w14:paraId="2A4E0BA3" w14:textId="13583AB5" w:rsidR="00104F4A" w:rsidRPr="00104F4A" w:rsidRDefault="00D90AEF" w:rsidP="00104F4A">
      <w:pPr>
        <w:spacing w:after="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Folk</w:t>
      </w:r>
    </w:p>
    <w:p w14:paraId="0F2143BC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  <w:proofErr w:type="spellStart"/>
      <w:r w:rsidRPr="00104F4A">
        <w:rPr>
          <w:sz w:val="24"/>
          <w:szCs w:val="24"/>
          <w:lang w:val="sk-SK"/>
        </w:rPr>
        <w:t>Hip</w:t>
      </w:r>
      <w:proofErr w:type="spellEnd"/>
      <w:r w:rsidRPr="00104F4A">
        <w:rPr>
          <w:sz w:val="24"/>
          <w:szCs w:val="24"/>
          <w:lang w:val="sk-SK"/>
        </w:rPr>
        <w:t>-hop</w:t>
      </w:r>
    </w:p>
    <w:p w14:paraId="334F3370" w14:textId="77777777" w:rsidR="00104F4A" w:rsidRPr="00104F4A" w:rsidRDefault="00104F4A" w:rsidP="00104F4A">
      <w:pPr>
        <w:spacing w:after="0" w:line="276" w:lineRule="auto"/>
        <w:rPr>
          <w:sz w:val="24"/>
          <w:szCs w:val="24"/>
          <w:lang w:val="sk-SK"/>
        </w:rPr>
      </w:pPr>
    </w:p>
    <w:sectPr w:rsidR="00104F4A" w:rsidRPr="00104F4A" w:rsidSect="00104F4A">
      <w:pgSz w:w="12240" w:h="15840"/>
      <w:pgMar w:top="720" w:right="720" w:bottom="720" w:left="720" w:header="720" w:footer="720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4A"/>
    <w:rsid w:val="00104F4A"/>
    <w:rsid w:val="00150E19"/>
    <w:rsid w:val="00205D9E"/>
    <w:rsid w:val="00465E9E"/>
    <w:rsid w:val="006A500F"/>
    <w:rsid w:val="00D65142"/>
    <w:rsid w:val="00D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C700"/>
  <w15:chartTrackingRefBased/>
  <w15:docId w15:val="{B367CF4A-5564-45A6-BA13-91686871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2022-05-08T16:12:00Z</dcterms:created>
  <dcterms:modified xsi:type="dcterms:W3CDTF">2022-05-08T16:31:00Z</dcterms:modified>
</cp:coreProperties>
</file>