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4768" w14:textId="05B352AE" w:rsidR="00150E19" w:rsidRPr="00205D9E" w:rsidRDefault="00185BC7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Elektromagnetická indukcia</w:t>
      </w:r>
    </w:p>
    <w:p w14:paraId="3A3D18AE" w14:textId="77777777" w:rsidR="00465E9E" w:rsidRPr="00205D9E" w:rsidRDefault="00465E9E" w:rsidP="00465E9E">
      <w:pPr>
        <w:rPr>
          <w:lang w:val="sk-SK"/>
        </w:rPr>
      </w:pPr>
    </w:p>
    <w:p w14:paraId="54E89204" w14:textId="7275A031" w:rsidR="00465E9E" w:rsidRPr="00D74561" w:rsidRDefault="00D74561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Objavil ju </w:t>
      </w:r>
      <w:r>
        <w:rPr>
          <w:b/>
          <w:bCs/>
          <w:lang w:val="sk-SK"/>
        </w:rPr>
        <w:t>Faraday</w:t>
      </w:r>
    </w:p>
    <w:p w14:paraId="0EF54570" w14:textId="70087F48" w:rsidR="00D74561" w:rsidRDefault="00D74561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7A9DFD" wp14:editId="03A8A88F">
                <wp:simplePos x="0" y="0"/>
                <wp:positionH relativeFrom="column">
                  <wp:posOffset>826770</wp:posOffset>
                </wp:positionH>
                <wp:positionV relativeFrom="paragraph">
                  <wp:posOffset>717551</wp:posOffset>
                </wp:positionV>
                <wp:extent cx="475615" cy="316502"/>
                <wp:effectExtent l="38100" t="38100" r="38735" b="4572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5615" cy="3165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D8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64.75pt;margin-top:56.15pt;width:38.15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">
                <v:imagedata r:id="rId6" o:title=""/>
              </v:shape>
            </w:pict>
          </mc:Fallback>
        </mc:AlternateContent>
      </w:r>
      <w:r>
        <w:rPr>
          <w:lang w:val="sk-SK"/>
        </w:rPr>
        <w:t>Jav, kedy vzniká indukované elektromotorické napätie na koncoch cievky ako dôsledok zápornej časovej zmeny magnetického indukčného toku plochou vodiča (cievky)</w:t>
      </w:r>
    </w:p>
    <w:p w14:paraId="123CB931" w14:textId="01D43960" w:rsidR="00D74561" w:rsidRPr="00D74561" w:rsidRDefault="00D74561" w:rsidP="00465E9E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i</m:t>
            </m:r>
          </m:sub>
        </m:sSub>
      </m:oMath>
      <w:r>
        <w:rPr>
          <w:rFonts w:eastAsiaTheme="minorEastAsia"/>
          <w:lang w:val="sk-SK"/>
        </w:rPr>
        <w:t xml:space="preserve"> – indukované elektromagnetické napätie</w:t>
      </w:r>
    </w:p>
    <w:p w14:paraId="45A9D218" w14:textId="7931B0B0" w:rsidR="00D74561" w:rsidRPr="00D74561" w:rsidRDefault="00D74561" w:rsidP="00465E9E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i</m:t>
            </m:r>
          </m:sub>
        </m:sSub>
        <m:r>
          <w:rPr>
            <w:rFonts w:ascii="Cambria Math" w:hAnsi="Cambria Math"/>
            <w:lang w:val="sk-SK"/>
          </w:rPr>
          <m:t>=-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∆ϕ</m:t>
            </m:r>
          </m:num>
          <m:den>
            <m:r>
              <w:rPr>
                <w:rFonts w:ascii="Cambria Math" w:hAnsi="Cambria Math"/>
                <w:lang w:val="sk-SK"/>
              </w:rPr>
              <m:t>∆t</m:t>
            </m:r>
          </m:den>
        </m:f>
      </m:oMath>
    </w:p>
    <w:p w14:paraId="0254583C" w14:textId="1D60F2FD" w:rsidR="00D74561" w:rsidRDefault="00D74561" w:rsidP="00D74561">
      <w:pPr>
        <w:ind w:left="1440" w:firstLine="720"/>
        <w:rPr>
          <w:lang w:val="sk-SK"/>
        </w:rPr>
      </w:pPr>
      <w:r>
        <w:rPr>
          <w:lang w:val="sk-SK"/>
        </w:rPr>
        <w:t>Mínusové znamienko je dané dohodou, súvisí so smerom prúdu</w:t>
      </w:r>
    </w:p>
    <w:p w14:paraId="2B568451" w14:textId="52A4870A" w:rsidR="00D74561" w:rsidRPr="00D74561" w:rsidRDefault="00D74561" w:rsidP="00D7456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ϕ=L*I</m:t>
        </m:r>
      </m:oMath>
    </w:p>
    <w:p w14:paraId="541A3320" w14:textId="1139EF4B" w:rsidR="00D74561" w:rsidRPr="00D74561" w:rsidRDefault="00D74561" w:rsidP="00D7456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∆</m:t>
        </m:r>
        <m:r>
          <w:rPr>
            <w:rFonts w:ascii="Cambria Math" w:hAnsi="Cambria Math"/>
            <w:lang w:val="sk-SK"/>
          </w:rPr>
          <m:t>ϕ=L*</m:t>
        </m:r>
        <m:r>
          <w:rPr>
            <w:rFonts w:ascii="Cambria Math" w:hAnsi="Cambria Math"/>
            <w:lang w:val="sk-SK"/>
          </w:rPr>
          <m:t>∆</m:t>
        </m:r>
        <m:r>
          <w:rPr>
            <w:rFonts w:ascii="Cambria Math" w:hAnsi="Cambria Math"/>
            <w:lang w:val="sk-SK"/>
          </w:rPr>
          <m:t>I</m:t>
        </m:r>
      </m:oMath>
    </w:p>
    <w:p w14:paraId="0CDD79C1" w14:textId="30AE469F" w:rsidR="00D74561" w:rsidRPr="007018EB" w:rsidRDefault="00D74561" w:rsidP="00D7456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 xml:space="preserve">L </m:t>
        </m:r>
      </m:oMath>
      <w:r>
        <w:rPr>
          <w:rFonts w:eastAsiaTheme="minorEastAsia"/>
          <w:lang w:val="sk-SK"/>
        </w:rPr>
        <w:t xml:space="preserve">– </w:t>
      </w:r>
      <w:r w:rsidR="007018EB">
        <w:rPr>
          <w:rFonts w:eastAsiaTheme="minorEastAsia"/>
          <w:lang w:val="sk-SK"/>
        </w:rPr>
        <w:t xml:space="preserve">Indukčnosť cievky </w:t>
      </w:r>
    </w:p>
    <w:p w14:paraId="28D7FDC8" w14:textId="28A51922" w:rsidR="007018EB" w:rsidRDefault="007018EB" w:rsidP="00D7456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L [V*s*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-1</m:t>
            </m:r>
          </m:sup>
        </m:sSup>
        <m:r>
          <w:rPr>
            <w:rFonts w:ascii="Cambria Math" w:eastAsiaTheme="minorEastAsia" w:hAnsi="Cambria Math"/>
            <w:lang w:val="sk-SK"/>
          </w:rPr>
          <m:t>][H]</m:t>
        </m:r>
      </m:oMath>
      <w:r>
        <w:rPr>
          <w:rFonts w:eastAsiaTheme="minorEastAsia"/>
          <w:lang w:val="sk-SK"/>
        </w:rPr>
        <w:t>(=Henry)</w:t>
      </w:r>
    </w:p>
    <w:p w14:paraId="189C4FB3" w14:textId="54FCCA5B" w:rsidR="00D74561" w:rsidRDefault="00D74561" w:rsidP="00D74561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I</m:t>
        </m:r>
      </m:oMath>
      <w:r>
        <w:rPr>
          <w:rFonts w:eastAsiaTheme="minorEastAsia"/>
          <w:lang w:val="sk-SK"/>
        </w:rPr>
        <w:t xml:space="preserve"> – prúd </w:t>
      </w:r>
    </w:p>
    <w:p w14:paraId="74BBC4C0" w14:textId="0A33E72C" w:rsidR="007018EB" w:rsidRPr="00D74561" w:rsidRDefault="007018EB" w:rsidP="007018EB">
      <w:pPr>
        <w:pStyle w:val="Odsekzoznamu"/>
        <w:numPr>
          <w:ilvl w:val="0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i</m:t>
            </m:r>
          </m:sub>
        </m:sSub>
        <m:r>
          <w:rPr>
            <w:rFonts w:ascii="Cambria Math" w:hAnsi="Cambria Math"/>
            <w:lang w:val="sk-SK"/>
          </w:rPr>
          <m:t>=-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L*</m:t>
            </m:r>
            <m:r>
              <w:rPr>
                <w:rFonts w:ascii="Cambria Math" w:hAnsi="Cambria Math"/>
                <w:lang w:val="sk-SK"/>
              </w:rPr>
              <m:t>∆</m:t>
            </m:r>
            <m:r>
              <w:rPr>
                <w:rFonts w:ascii="Cambria Math" w:hAnsi="Cambria Math"/>
                <w:lang w:val="sk-SK"/>
              </w:rPr>
              <m:t>I</m:t>
            </m:r>
          </m:num>
          <m:den>
            <m:r>
              <w:rPr>
                <w:rFonts w:ascii="Cambria Math" w:hAnsi="Cambria Math"/>
                <w:lang w:val="sk-SK"/>
              </w:rPr>
              <m:t>∆t</m:t>
            </m:r>
          </m:den>
        </m:f>
      </m:oMath>
    </w:p>
    <w:p w14:paraId="00EBE4F9" w14:textId="19D88376" w:rsidR="007018EB" w:rsidRDefault="007018EB" w:rsidP="007018EB">
      <w:pPr>
        <w:rPr>
          <w:rFonts w:eastAsiaTheme="minorEastAsia"/>
          <w:lang w:val="sk-SK"/>
        </w:rPr>
      </w:pPr>
    </w:p>
    <w:p w14:paraId="223811B2" w14:textId="6B160F81" w:rsidR="007018EB" w:rsidRDefault="007018EB" w:rsidP="007018EB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Kedy nastáva elektromagnetická indukcia</w:t>
      </w:r>
    </w:p>
    <w:p w14:paraId="485DB4F5" w14:textId="047C27AF" w:rsidR="007018EB" w:rsidRDefault="00707D16" w:rsidP="007018EB">
      <w:pPr>
        <w:pStyle w:val="Odsekzoznamu"/>
        <w:numPr>
          <w:ilvl w:val="0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 Indukované napätie vzniká posuvným pohybom v dutine cievky</w:t>
      </w:r>
    </w:p>
    <w:p w14:paraId="216D4A14" w14:textId="657516A1" w:rsidR="00707D16" w:rsidRPr="007018EB" w:rsidRDefault="00707D16" w:rsidP="00707D16">
      <w:pPr>
        <w:pStyle w:val="Odsekzoznamu"/>
        <w:ind w:left="1080"/>
        <w:rPr>
          <w:rFonts w:eastAsiaTheme="minorEastAsia"/>
          <w:lang w:val="sk-SK"/>
        </w:rPr>
      </w:pPr>
    </w:p>
    <w:p w14:paraId="46E9B96F" w14:textId="57F210D4" w:rsidR="007018EB" w:rsidRDefault="00707D16" w:rsidP="00707D16">
      <w:pPr>
        <w:ind w:left="720"/>
        <w:rPr>
          <w:rFonts w:eastAsiaTheme="minorEastAsia"/>
          <w:lang w:val="sk-SK"/>
        </w:rPr>
      </w:pPr>
      <w:r>
        <w:rPr>
          <w:rFonts w:eastAsiaTheme="minorEastAsia"/>
          <w:noProof/>
          <w:lang w:val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A8D4424" wp14:editId="0211E1FF">
                <wp:simplePos x="0" y="0"/>
                <wp:positionH relativeFrom="column">
                  <wp:posOffset>683895</wp:posOffset>
                </wp:positionH>
                <wp:positionV relativeFrom="paragraph">
                  <wp:posOffset>-208915</wp:posOffset>
                </wp:positionV>
                <wp:extent cx="1487835" cy="945515"/>
                <wp:effectExtent l="38100" t="38100" r="17145" b="45085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7835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CBA50" id="Písanie rukou 21" o:spid="_x0000_s1026" type="#_x0000_t75" style="position:absolute;margin-left:53.5pt;margin-top:-16.8pt;width:117.85pt;height:7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">
                <v:imagedata r:id="rId8" o:title=""/>
              </v:shape>
            </w:pict>
          </mc:Fallback>
        </mc:AlternateContent>
      </w:r>
    </w:p>
    <w:p w14:paraId="667AAFA7" w14:textId="3C89FFAF" w:rsidR="00707D16" w:rsidRDefault="00707D16" w:rsidP="00707D16">
      <w:pPr>
        <w:ind w:left="720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 </w:t>
      </w:r>
    </w:p>
    <w:p w14:paraId="1522C180" w14:textId="71661108" w:rsidR="00707D16" w:rsidRDefault="00707D16" w:rsidP="00707D16">
      <w:pPr>
        <w:ind w:left="1080"/>
        <w:rPr>
          <w:rFonts w:eastAsiaTheme="minorEastAsia"/>
          <w:lang w:val="sk-SK"/>
        </w:rPr>
      </w:pPr>
    </w:p>
    <w:p w14:paraId="73A84F52" w14:textId="46C9DE2F" w:rsidR="00707D16" w:rsidRPr="00707D16" w:rsidRDefault="00707D16" w:rsidP="00707D16">
      <w:pPr>
        <w:pStyle w:val="Odsekzoznamu"/>
        <w:numPr>
          <w:ilvl w:val="0"/>
          <w:numId w:val="2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Primárna cievka vytvorí magnetické pole a v sekundárnej sa indukuje napätie a prúd</w:t>
      </w:r>
    </w:p>
    <w:p w14:paraId="36EF8D2C" w14:textId="77777777" w:rsidR="00707D16" w:rsidRPr="007018EB" w:rsidRDefault="00707D16" w:rsidP="00707D16">
      <w:pPr>
        <w:ind w:left="720"/>
        <w:rPr>
          <w:rFonts w:eastAsiaTheme="minorEastAsia"/>
          <w:lang w:val="sk-SK"/>
        </w:rPr>
      </w:pPr>
    </w:p>
    <w:p w14:paraId="43DA00E4" w14:textId="5122F492" w:rsidR="00D74561" w:rsidRDefault="000F3E9F" w:rsidP="00D74561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50D676C" wp14:editId="39AB3375">
                <wp:simplePos x="0" y="0"/>
                <wp:positionH relativeFrom="column">
                  <wp:posOffset>3449425</wp:posOffset>
                </wp:positionH>
                <wp:positionV relativeFrom="paragraph">
                  <wp:posOffset>214560</wp:posOffset>
                </wp:positionV>
                <wp:extent cx="50760" cy="81720"/>
                <wp:effectExtent l="38100" t="38100" r="26035" b="33020"/>
                <wp:wrapNone/>
                <wp:docPr id="45" name="Písanie rukou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7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AFDBD" id="Písanie rukou 45" o:spid="_x0000_s1026" type="#_x0000_t75" style="position:absolute;margin-left:271.25pt;margin-top:16.55pt;width:4.75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B9F1F11" wp14:editId="69B58F2A">
                <wp:simplePos x="0" y="0"/>
                <wp:positionH relativeFrom="column">
                  <wp:posOffset>2601985</wp:posOffset>
                </wp:positionH>
                <wp:positionV relativeFrom="paragraph">
                  <wp:posOffset>4320</wp:posOffset>
                </wp:positionV>
                <wp:extent cx="993960" cy="333360"/>
                <wp:effectExtent l="38100" t="38100" r="34925" b="48260"/>
                <wp:wrapNone/>
                <wp:docPr id="42" name="Písanie rukou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396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B1A85" id="Písanie rukou 42" o:spid="_x0000_s1026" type="#_x0000_t75" style="position:absolute;margin-left:204.55pt;margin-top:0;width:78.9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F8F7B" wp14:editId="776A0FAB">
                <wp:simplePos x="0" y="0"/>
                <wp:positionH relativeFrom="column">
                  <wp:posOffset>2351223</wp:posOffset>
                </wp:positionH>
                <wp:positionV relativeFrom="paragraph">
                  <wp:posOffset>3175</wp:posOffset>
                </wp:positionV>
                <wp:extent cx="203200" cy="1184819"/>
                <wp:effectExtent l="0" t="0" r="25400" b="15875"/>
                <wp:wrapNone/>
                <wp:docPr id="39" name="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184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A6E55" id="Obdĺžnik 39" o:spid="_x0000_s1026" style="position:absolute;margin-left:185.15pt;margin-top:.25pt;width:16pt;height:93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" filled="f" strokecolor="black [3213]" strokeweight="1pt"/>
            </w:pict>
          </mc:Fallback>
        </mc:AlternateContent>
      </w:r>
    </w:p>
    <w:p w14:paraId="372882DA" w14:textId="48E0AE73" w:rsidR="00D74561" w:rsidRPr="00D74561" w:rsidRDefault="0054097D" w:rsidP="00D74561">
      <w:pPr>
        <w:ind w:left="1440" w:firstLine="720"/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9A6AB1E" wp14:editId="3ABC0C3B">
                <wp:simplePos x="0" y="0"/>
                <wp:positionH relativeFrom="column">
                  <wp:posOffset>2445385</wp:posOffset>
                </wp:positionH>
                <wp:positionV relativeFrom="paragraph">
                  <wp:posOffset>995045</wp:posOffset>
                </wp:positionV>
                <wp:extent cx="93960" cy="311150"/>
                <wp:effectExtent l="38100" t="38100" r="20955" b="31750"/>
                <wp:wrapNone/>
                <wp:docPr id="75" name="Písanie rukou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96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BFA9" id="Písanie rukou 75" o:spid="_x0000_s1026" type="#_x0000_t75" style="position:absolute;margin-left:192.2pt;margin-top:78pt;width:8.15pt;height:2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02A5AEC" wp14:editId="2319A210">
                <wp:simplePos x="0" y="0"/>
                <wp:positionH relativeFrom="column">
                  <wp:posOffset>2654935</wp:posOffset>
                </wp:positionH>
                <wp:positionV relativeFrom="paragraph">
                  <wp:posOffset>1347470</wp:posOffset>
                </wp:positionV>
                <wp:extent cx="175810" cy="119510"/>
                <wp:effectExtent l="38100" t="38100" r="34290" b="33020"/>
                <wp:wrapNone/>
                <wp:docPr id="72" name="Písanie rukou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5810" cy="11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19D4F" id="Písanie rukou 72" o:spid="_x0000_s1026" type="#_x0000_t75" style="position:absolute;margin-left:208.7pt;margin-top:105.75pt;width:14.6pt;height:1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">
                <v:imagedata r:id="rId1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FC043B9" wp14:editId="044CE9A3">
                <wp:simplePos x="0" y="0"/>
                <wp:positionH relativeFrom="column">
                  <wp:posOffset>2586194</wp:posOffset>
                </wp:positionH>
                <wp:positionV relativeFrom="paragraph">
                  <wp:posOffset>1393389</wp:posOffset>
                </wp:positionV>
                <wp:extent cx="58680" cy="60480"/>
                <wp:effectExtent l="38100" t="38100" r="36830" b="34925"/>
                <wp:wrapNone/>
                <wp:docPr id="67" name="Písanie rukou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6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6718" id="Písanie rukou 67" o:spid="_x0000_s1026" type="#_x0000_t75" style="position:absolute;margin-left:203.3pt;margin-top:109.35pt;width:5.3pt;height: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642663A" wp14:editId="5DE6FB29">
                <wp:simplePos x="0" y="0"/>
                <wp:positionH relativeFrom="column">
                  <wp:posOffset>2513330</wp:posOffset>
                </wp:positionH>
                <wp:positionV relativeFrom="paragraph">
                  <wp:posOffset>1356995</wp:posOffset>
                </wp:positionV>
                <wp:extent cx="45085" cy="175895"/>
                <wp:effectExtent l="19050" t="38100" r="31115" b="33655"/>
                <wp:wrapNone/>
                <wp:docPr id="66" name="Písanie rukou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08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70D5" id="Písanie rukou 66" o:spid="_x0000_s1026" type="#_x0000_t75" style="position:absolute;margin-left:197.55pt;margin-top:106.5pt;width:4.25pt;height:14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2EE12A3" wp14:editId="6E34A5B9">
                <wp:simplePos x="0" y="0"/>
                <wp:positionH relativeFrom="column">
                  <wp:posOffset>2057400</wp:posOffset>
                </wp:positionH>
                <wp:positionV relativeFrom="paragraph">
                  <wp:posOffset>1266190</wp:posOffset>
                </wp:positionV>
                <wp:extent cx="394685" cy="192900"/>
                <wp:effectExtent l="38100" t="38100" r="43815" b="36195"/>
                <wp:wrapNone/>
                <wp:docPr id="63" name="Písanie rukou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4685" cy="19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DC20" id="Písanie rukou 63" o:spid="_x0000_s1026" type="#_x0000_t75" style="position:absolute;margin-left:161.65pt;margin-top:99.35pt;width:31.8pt;height:15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">
                <v:imagedata r:id="rId22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B66ED4" wp14:editId="5CA75C04">
                <wp:simplePos x="0" y="0"/>
                <wp:positionH relativeFrom="column">
                  <wp:posOffset>2179705</wp:posOffset>
                </wp:positionH>
                <wp:positionV relativeFrom="paragraph">
                  <wp:posOffset>375930</wp:posOffset>
                </wp:positionV>
                <wp:extent cx="19080" cy="66600"/>
                <wp:effectExtent l="38100" t="38100" r="38100" b="48260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40541" id="Písanie rukou 50" o:spid="_x0000_s1026" type="#_x0000_t75" style="position:absolute;margin-left:171.3pt;margin-top:29.25pt;width:2.2pt;height: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">
                <v:imagedata r:id="rId24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B596824" wp14:editId="5248AED1">
                <wp:simplePos x="0" y="0"/>
                <wp:positionH relativeFrom="column">
                  <wp:posOffset>2080345</wp:posOffset>
                </wp:positionH>
                <wp:positionV relativeFrom="paragraph">
                  <wp:posOffset>299250</wp:posOffset>
                </wp:positionV>
                <wp:extent cx="109800" cy="118440"/>
                <wp:effectExtent l="38100" t="38100" r="43180" b="34290"/>
                <wp:wrapNone/>
                <wp:docPr id="49" name="Písanie rukou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98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80A23" id="Písanie rukou 49" o:spid="_x0000_s1026" type="#_x0000_t75" style="position:absolute;margin-left:163.45pt;margin-top:23.2pt;width:9.4pt;height:1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">
                <v:imagedata r:id="rId26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3900357" wp14:editId="3C64D1F7">
                <wp:simplePos x="0" y="0"/>
                <wp:positionH relativeFrom="column">
                  <wp:posOffset>2775505</wp:posOffset>
                </wp:positionH>
                <wp:positionV relativeFrom="paragraph">
                  <wp:posOffset>397530</wp:posOffset>
                </wp:positionV>
                <wp:extent cx="41760" cy="62640"/>
                <wp:effectExtent l="38100" t="38100" r="34925" b="33020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7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65F22" id="Písanie rukou 48" o:spid="_x0000_s1026" type="#_x0000_t75" style="position:absolute;margin-left:218.2pt;margin-top:30.95pt;width:4pt;height: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">
                <v:imagedata r:id="rId28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4EC021" wp14:editId="0F2BD7C4">
                <wp:simplePos x="0" y="0"/>
                <wp:positionH relativeFrom="column">
                  <wp:posOffset>2696665</wp:posOffset>
                </wp:positionH>
                <wp:positionV relativeFrom="paragraph">
                  <wp:posOffset>314370</wp:posOffset>
                </wp:positionV>
                <wp:extent cx="76320" cy="115920"/>
                <wp:effectExtent l="38100" t="38100" r="38100" b="36830"/>
                <wp:wrapNone/>
                <wp:docPr id="47" name="Písanie rukou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3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9889C" id="Písanie rukou 47" o:spid="_x0000_s1026" type="#_x0000_t75" style="position:absolute;margin-left:212pt;margin-top:24.4pt;width:6.7pt;height: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">
                <v:imagedata r:id="rId30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AD0E9E" wp14:editId="1656C060">
                <wp:simplePos x="0" y="0"/>
                <wp:positionH relativeFrom="column">
                  <wp:posOffset>2588305</wp:posOffset>
                </wp:positionH>
                <wp:positionV relativeFrom="paragraph">
                  <wp:posOffset>-276750</wp:posOffset>
                </wp:positionV>
                <wp:extent cx="983160" cy="1239480"/>
                <wp:effectExtent l="38100" t="38100" r="45720" b="37465"/>
                <wp:wrapNone/>
                <wp:docPr id="44" name="Písanie rukou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3160" cy="12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98071" id="Písanie rukou 44" o:spid="_x0000_s1026" type="#_x0000_t75" style="position:absolute;margin-left:203.45pt;margin-top:-22.15pt;width:78.1pt;height:9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">
                <v:imagedata r:id="rId32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EB3A30C" wp14:editId="57210CCF">
                <wp:simplePos x="0" y="0"/>
                <wp:positionH relativeFrom="column">
                  <wp:posOffset>1868805</wp:posOffset>
                </wp:positionH>
                <wp:positionV relativeFrom="paragraph">
                  <wp:posOffset>856615</wp:posOffset>
                </wp:positionV>
                <wp:extent cx="76200" cy="95885"/>
                <wp:effectExtent l="38100" t="38100" r="38100" b="37465"/>
                <wp:wrapNone/>
                <wp:docPr id="38" name="Písanie rukou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620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9D54F" id="Písanie rukou 38" o:spid="_x0000_s1026" type="#_x0000_t75" style="position:absolute;margin-left:146.8pt;margin-top:67.1pt;width:6.7pt;height: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">
                <v:imagedata r:id="rId34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1A19BEB" wp14:editId="75853C81">
                <wp:simplePos x="0" y="0"/>
                <wp:positionH relativeFrom="column">
                  <wp:posOffset>1368314</wp:posOffset>
                </wp:positionH>
                <wp:positionV relativeFrom="paragraph">
                  <wp:posOffset>370989</wp:posOffset>
                </wp:positionV>
                <wp:extent cx="478800" cy="544320"/>
                <wp:effectExtent l="38100" t="38100" r="35560" b="46355"/>
                <wp:wrapNone/>
                <wp:docPr id="33" name="Písanie rukou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880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982C4" id="Písanie rukou 33" o:spid="_x0000_s1026" type="#_x0000_t75" style="position:absolute;margin-left:107.4pt;margin-top:28.85pt;width:38.4pt;height:4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">
                <v:imagedata r:id="rId36" o:title=""/>
              </v:shape>
            </w:pict>
          </mc:Fallback>
        </mc:AlternateContent>
      </w:r>
      <w:r w:rsidR="000F3E9F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EDADF2" wp14:editId="36F60460">
                <wp:simplePos x="0" y="0"/>
                <wp:positionH relativeFrom="column">
                  <wp:posOffset>1367594</wp:posOffset>
                </wp:positionH>
                <wp:positionV relativeFrom="paragraph">
                  <wp:posOffset>-280971</wp:posOffset>
                </wp:positionV>
                <wp:extent cx="962640" cy="1266120"/>
                <wp:effectExtent l="38100" t="38100" r="47625" b="48895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2640" cy="12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B18A4" id="Písanie rukou 32" o:spid="_x0000_s1026" type="#_x0000_t75" style="position:absolute;margin-left:107.35pt;margin-top:-22.45pt;width:76.55pt;height:10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">
                <v:imagedata r:id="rId38" o:title=""/>
              </v:shape>
            </w:pict>
          </mc:Fallback>
        </mc:AlternateContent>
      </w:r>
      <w:r w:rsidR="00707D16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20FA3A" wp14:editId="1C20365F">
                <wp:simplePos x="0" y="0"/>
                <wp:positionH relativeFrom="column">
                  <wp:posOffset>1153795</wp:posOffset>
                </wp:positionH>
                <wp:positionV relativeFrom="paragraph">
                  <wp:posOffset>293370</wp:posOffset>
                </wp:positionV>
                <wp:extent cx="45720" cy="37465"/>
                <wp:effectExtent l="19050" t="38100" r="30480" b="3873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720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00C13" id="Písanie rukou 29" o:spid="_x0000_s1026" type="#_x0000_t75" style="position:absolute;margin-left:90.5pt;margin-top:22.75pt;width:4.3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">
                <v:imagedata r:id="rId40" o:title=""/>
              </v:shape>
            </w:pict>
          </mc:Fallback>
        </mc:AlternateContent>
      </w:r>
      <w:r w:rsidR="00707D16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38BB41" wp14:editId="76A3582D">
                <wp:simplePos x="0" y="0"/>
                <wp:positionH relativeFrom="column">
                  <wp:posOffset>1177020</wp:posOffset>
                </wp:positionH>
                <wp:positionV relativeFrom="paragraph">
                  <wp:posOffset>362105</wp:posOffset>
                </wp:positionV>
                <wp:extent cx="430560" cy="7920"/>
                <wp:effectExtent l="38100" t="38100" r="45720" b="49530"/>
                <wp:wrapNone/>
                <wp:docPr id="26" name="Písanie rukou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0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DB437" id="Písanie rukou 26" o:spid="_x0000_s1026" type="#_x0000_t75" style="position:absolute;margin-left:92.35pt;margin-top:28.15pt;width:34.6pt;height: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">
                <v:imagedata r:id="rId42" o:title=""/>
              </v:shape>
            </w:pict>
          </mc:Fallback>
        </mc:AlternateContent>
      </w:r>
      <w:r w:rsidR="00707D16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264818" wp14:editId="5FFE6AED">
                <wp:simplePos x="0" y="0"/>
                <wp:positionH relativeFrom="column">
                  <wp:posOffset>1271905</wp:posOffset>
                </wp:positionH>
                <wp:positionV relativeFrom="paragraph">
                  <wp:posOffset>179070</wp:posOffset>
                </wp:positionV>
                <wp:extent cx="171450" cy="68580"/>
                <wp:effectExtent l="38100" t="38100" r="38100" b="4572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145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7440A" id="Písanie rukou 24" o:spid="_x0000_s1026" type="#_x0000_t75" style="position:absolute;margin-left:99.8pt;margin-top:13.75pt;width:14.2pt;height: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">
                <v:imagedata r:id="rId44" o:title=""/>
              </v:shape>
            </w:pict>
          </mc:Fallback>
        </mc:AlternateContent>
      </w:r>
    </w:p>
    <w:sectPr w:rsidR="00D74561" w:rsidRPr="00D74561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6A8E"/>
    <w:multiLevelType w:val="hybridMultilevel"/>
    <w:tmpl w:val="6C44F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C7"/>
    <w:rsid w:val="000F3E9F"/>
    <w:rsid w:val="00150E19"/>
    <w:rsid w:val="00185BC7"/>
    <w:rsid w:val="00205D9E"/>
    <w:rsid w:val="00465E9E"/>
    <w:rsid w:val="0054097D"/>
    <w:rsid w:val="006A500F"/>
    <w:rsid w:val="007018EB"/>
    <w:rsid w:val="00707D16"/>
    <w:rsid w:val="00D65142"/>
    <w:rsid w:val="00D7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ACDA"/>
  <w15:chartTrackingRefBased/>
  <w15:docId w15:val="{25CE37DE-6C17-4C33-8BD5-D5B12F43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74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11:45.12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1,'0'20,"1"1,1 0,0 0,13 39,-7-22,-1 1,-2-1,-3 1,-1 0,-5 41,2 11,1-24,2 73,0-138,-1-1,1 0,-1 1,1-1,0 0,-1 1,1-1,0 0,0 0,0 0,0 0,0 0,0 1,0-2,1 1,-1 0,0 0,1 0,-1 0,0-1,1 1,-1-1,1 1,-1-1,1 1,-1-1,1 0,-1 0,1 0,3 0,60-1,-42-1,37 1,106 2,-65 11,38 0,-90-8,53 3,-64-8,-27 1</inkml:trace>
  <inkml:trace contextRef="#ctx0" brushRef="#br0" timeOffset="932.45">794 690,'6'0,"-1"1,0 0,1 0,-1 0,0 1,7 3,33 7,-24-10,0 2,1 0,29 10,-28-7,76 22,-25-15,-51-11,0 2,0 0,35 13,-58-18,0 0,0 0,-1 0,1 0,0 0,0 0,0 0,0 0,0 0,0 0,0 0,0 0,-1 0,1 0,0 1,0-1,0 0,0 0,0 0,0 0,0 0,0 0,0 0,0 0,0 0,0 1,0-1,0 0,0 0,0 0,0 0,0 0,0 0,0 0,0 0,0 1,0-1,0 0,0 0,0 0,0 0,0 0,0 0,0 0,0 0,0 1,0-1,0 0,0 0,0 0,0 0,0 0,1 0,-1 0,0 0,0 0,0 0,0 0,0 0,0 0,0 1,1-1,-20 3,-20-1,-37-3,-103 2,158 2,0 1,-29 9,21-5,-25 11,47-15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0:39.5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54,'2'-3,"-1"0,1 0,0 0,0 0,0 0,0 0,1 1,-1-1,4-2,5-6,0-1,-6 15,-4 23,-1-14,-13 85,13-88,-3 24,2-29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0:36.06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0 325,'1'-6,"0"0,1 0,-1 0,1 0,0 1,1-1,-1 1,1-1,0 1,1 0,7-9,9-16,47-108,-54 107,-11 24,0 1,1 0,0-1,0 1,5-6,-8 11,0 1,0 0,0 0,0 0,0 0,0-1,0 1,0 0,1 0,-1 0,0 0,0 0,0-1,0 1,0 0,0 0,1 0,-1 0,0 0,0 0,0 0,0 0,0 0,1 0,-1 0,0 0,0 0,0-1,1 1,-1 0,0 0,0 0,0 1,0-1,1 0,-1 0,0 0,0 0,0 0,0 0,0 0,1 0,-1 0,0 0,0 0,0 0,0 1,0-1,1 0,-1 0,0 0,0 0,0 1,3 13,-2 21,-1-33,9 141,-5-94,2-13,1 9,16-96,16-69,-32 93,24-83,-22 93,-7 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0:29.2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7,'23'-3,"-22"3,0-1,1 1,-1-1,0 1,0 0,1-1,-1 1,0 0,0 0,1 0,-1 0,0 0,1 0,-1 0,0 1,0-1,1 0,-1 1,0-1,0 1,0-1,0 1,1 0,-1-1,0 1,0 0,0 0,0 0,-1 0,1-1,0 1,0 1,0-1,-1 0,1 0,-1 0,1 0,-1 0,1 1,0 1,1 5,0 0,-1 0,0 1,0-1,-1 0,1 1,-2-1,1 0,-2 0,-1 12,1-18,0 1,0-1,0 0,0 1,-1-1,1 0,-1 0,1 0,-1-1,0 1,0-1,1 1,-1-1,0 0,0 0,-4 1,-6 2,14-1,11 1,12 1,40-5,-58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0:26.0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1 321,'1'-9,"1"-1,0 0,0 1,1 0,6-15,1-4,-4 5,-1-1,-1 0,2-38,-5 38,0 18,-1 0,1 0,0 0,0 1,0-1,1 0,0 1,0-1,4-6,-3 50,-2-25,0 0,1 0,1 0,6 21,12 36,6 29,-27-99,0-1,1 1,-1 0,0 0,1 0,-1 0,0 0,1 0,-1 0,0-1,1 1,-1 0,0 0,0 0,1-1,-1 1,0 0,0 0,1-1,-1 1,0 0,0 0,0-1,0 1,1 0,-1-1,0 1,0 0,0-1,0 1,0 0,0-1,0 1,0 0,0-1,0 1,0 0,0-1,6-19,-4 2,1 1,1-1,11-32,-2 10,-10 28,8-38,0 5,-10 39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0:08.0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 1,'-1'22,"-8"41,5-40,-2 42,13 109,2-97,-5-48,2 44,7 68,0 64,-13 302,-7-411,7-95,1 0,-1 0,0 0,0 0,0 0,0 0,0 0,0 0,0 0,0 0,-1-1,1 1,0 0,0 0,-1 0,1 0,-1 0,1 0,-1-1,1 1,-1 0,1 0,-1-1,0 1,1 0,-1-1,0 1,0-1,1 1,-1-1,0 1,0-1,0 0,0 1,0-1,1 0,-1 0,0 1,0-1,0 0,-1 0,1 0,0-1,0 1,0-1,1 1,-1-1,0 1,0-1,1 1,-1-1,0 0,1 1,-1-1,1 0,-1 0,1 0,-1 1,1-1,-1 0,1 0,0 0,-1 0,1 0,0 0,0 1,0-1,0 0,0 0,0 0,0 0,0 0,0 0,0 0,0 0,1 0,-1 0,0 1,1-1,-1 0,1 0,0-1,-1 2,0-1,1 0,-1 0,0 1,1-1,-1 0,1 1,-1-1,1 0,0 1,-1-1,1 1,0-1,-1 1,1-1,0 1,-1-1,1 1,0 0,0-1,-1 1,1 0,0 0,0 0,0 0,0 0,-1-1,1 1,0 1,0-1,0 0,0 0,-1 0,1 0,0 0,0 1,0-1,-1 0,1 1,0-1,-1 1,2 0,1 1,0 0,0 0,0 0,-1 0,1 1,-1-1,1 1,2 5,0 0,-1 1,0 0,-1 1,4 14,-3-8,-2-7,0-1,-1 1,0 0,0 1,-1-1,-1 15,1-22,0 0,0 0,-1 0,1 0,0 1,-1-1,0 0,1 0,-1 0,0 0,0 0,0 0,0-1,0 1,-1 0,1 0,-1-1,1 1,-1-1,1 1,-1-1,0 0,0 0,0 0,1 0,-1 0,0 0,0 0,0 0,-1-1,1 1,0-1,-2 1,2-2,0 1,1 0,-1-1,0 1,1-1,-1 1,0-1,1 0,-1 0,1 0,-1 0,1 0,0 0,-1 0,1 0,0 0,0-1,0 1,0 0,0-1,0 1,0-1,0 0,1 1,-2-4,1 4,1 0,0 0,-1-1,1 1,0 0,0 0,-1 0,1-1,0 1,0 0,0 0,1-1,-1 1,0 0,0 0,1 0,-1 0,0-1,1 1,-1 0,1 0,0 0,-1 0,1 0,0 0,0 0,-1 0,1 0,0 1,0-1,0 0,0 0,0 1,0-1,0 1,1-1,1 0,1 0,1-1,-1 1,1 0,-1 0,1 1,0-1,8 1,-11 1,0-1,0 1,0 0,0-1,-1 1,1 0,0 0,-1 0,1 0,0 0,-1 1,1-1,-1 0,0 1,0-1,1 1,-1-1,0 1,0 0,0-1,0 3,1 1,0 1,0-1,-1 1,0-1,0 1,0-1,-1 1,1 0,-1-1,-1 1,1 0,-1-1,0 1,0-1,-4 10,0-10,1 0,-1-1,0 0,0 0,-1-1,1 1,-1-1,1 0,-1-1,0 0,0 1,-13 1,20-4,0 0,0 0,0 0,0 0,-1-1,1 1,0 0,0 0,0-1,-1 1,1-1,0 1,0-1,-1 1,1-1,0 1,-1-1,1 1,-1-1,1 0,-1 1,1-1,-1 0,1 0,-1 1,0-1,1 0,-1 0,0 0,0 1,0-1,1 0,-1 0,0 0,0 0,0 0,0 1,0-1,-1 0,1 0,0 0,0 0,-1 1,1-1,0 0,-1 0,1 0,-1 1,1-1,-1 0,1 1,-1-1,1 0,-1 1,0-1,1 1,-1-1,0 1,1-1,-1 1,0 0,0-1,1 1,-1 0,0-1,0 1,0 0,0 0,-1 0,17-2,-10 2,0-1,0 1,0-1,-1 1,1 1,0-1,8 2,-11-1,-1 0,0 0,1-1,-1 1,0 0,1 0,-1 0,0 1,0-1,0 0,0 0,0 1,0-1,0 1,0-1,0 0,-1 1,1 0,-1-1,1 1,-1-1,0 1,1 0,-1-1,0 1,0-1,0 4,0 5,-1 128,1-138,0 1,0-1,0 1,-1-1,1 0,0 1,0-1,0 1,0-1,-1 0,1 1,0-1,-1 0,1 1,0-1,0 0,-1 1,1-1,0 0,-1 0,1 0,-1 1,1-1,0 0,-1 0,1 0,-1 0,1 0,-1 0,1 1,0-1,-1 0,1 0,-1 0,1 0,-1-1,1 1,0 0,-1 0,-26-10,23 9,1-1,-1 0,1 0,0 0,0-1,0 1,0-1,0 1,1-1,-1 0,1 0,-4-7,5 10,1-1,0 0,0 1,0-1,0 1,0-1,0 0,0 1,0-1,0 1,0-1,0 1,0-1,0 0,0 1,0-1,1 1,-1-1,0 1,0-1,1 1,-1-1,0 1,1-1,-1 1,0-1,1 1,-1-1,1 1,-1 0,1-1,-1 1,1-1,1 1,0-1,0 1,0 0,0-1,0 1,0 0,-1 0,1 0,0 1,3 0,1 0,0 0,-1 1,1 0,-1 0,0 0,9 6,-10-4,0 1,-1 0,0 0,0-1,-1 2,1-1,-1 0,0 0,0 1,-1-1,0 1,0 0,0-1,0 1,-1 0,0-1,0 1,-1 0,0-1,0 1,-2 8,2-12,-1 0,1 0,0 0,-1 0,1 0,-1-1,0 1,0 0,-3 2,-14 14,19-17,0 0,-1 0,1 0,-1-1,1 1,-1 0,1 0,-1-1,0 1,1 0,-1-1,0 1,1 0,-1-1,0 1,0-1,0 1,1-1,-1 0,0 1,0-1,0 0,0 1,0-1,0 0,0 0,0 0,0 0,0 0,1 0,-1 0,0 0,0-1,0 1,0 0,0 0,0-1,0 1,-1-1,1 0,0 0,0 0,0 0,0 0,0-1,0 1,0 0,0 0,1-1,-1 1,0 0,1-1,-1 1,1 0,-1-1,1 1,0-1,0 1,0-1,0 1,0-1,0 1,0-1,0-2,1 4,-1-1,1 0,-1 1,1-1,-1 1,1-1,-1 1,1-1,-1 1,1-1,0 1,-1-1,1 1,0 0,-1-1,1 1,0 0,0 0,-1 0,1-1,0 1,0 0,-1 0,1 0,0 0,0 0,-1 0,1 1,0-1,0 0,-1 0,1 0,0 1,-1-1,1 0,1 1,0 0,0 0,0 0,0-1,0 1,0 1,0-1,0 0,0 0,0 1,0-1,2 4,1 7,-1 0,0 0,-1 1,-1-1,2 14,-4-23,1 0,-1 0,0 0,0-1,0 1,0 0,0 0,-1 0,1-1,-1 1,0 0,0 0,0-1,0 1,-2 3,0-4,1 1,-1-1,0 0,0 0,0 0,0 0,0 0,0-1,-1 1,1-1,-6 2,3-1,-26 6,31-8,1 0,-1 0,0 0,0 0,0 0,1 0,-1 0,0-1,0 1,1 0,-1 0,0 0,0-1,1 1,-1-1,0 1,1 0,-1-1,1 1,-1-1,0 1,1-1,-1 0,1 1,-1-1,1 1,0-1,-1 0,1 1,-1-1,1 0,0 0,0 1,0-1,-1 0,1 0,0 1,0-2,0 1,1 0,-1 0,1 0,-1 0,1 0,-1 0,1 1,0-1,-1 0,1 0,0 1,0-1,-1 0,1 1,0-1,0 1,0-1,0 1,0-1,0 1,0 0,0-1,0 1,0 0,0 0,0 0,0 0,0 0,0 0,0 0,0 0,0 0,1 1,0-1,0-1,-1 1,1 0,-1 1,1-1,-1 0,1 0,-1 1,1-1,-1 1,1-1,-1 1,0-1,1 1,-1 0,0 0,1 0,-1 0,0 0,0 0,0 0,0 0,2 2,1 25,0-1,-2 1,-1-1,-4 36,2 1,-1-32,-6 38,4-38,-2 40,6-66,0-4,-1 1,1 0,0-1,0 1,0-1,0 1,1 0,-1-1,1 1,-1-1,1 1,0-1,0 1,0-1,0 0,0 1,1-1,-1 0,1 0,-1 0,1 0,0 0,0 0,0 0,4 2,-3 1,0-1,-1 1,1 0,-1 0,-1 0,1 0,0 0,-1 0,0 1,-1-1,1 6,1 2,-1-6,0 1,-1-1,0 0,-1 0,1 0,-1 0,-3 8,-2 23,8-9,-1-25,-1-1,0 1,1-1,-1 1,0 0,-1-1,1 1,-1-1,1 1,-1 0,-2 4,-2 6,0 0,2 1,0-1,-2 19,-9 39,12-61,0 0,1 0,0 1,1-1,2 22,-1 3,-1-34,0 0,1 0,-1 0,0 0,1 0,-1 0,1 0,-1-1,1 1,0 0,0 0,0-1,0 1,0 0,0-1,0 1,1-1,-1 0,0 1,1-1,-1 0,1 0,-1 0,1 0,0 0,0 0,-1 0,1-1,0 1,0 0,0-1,3 1,8 0,0 0,-1 0,1-1,14-2,2 0,286 8,-231 2,-34-2,25 1,68 4,-37-3,-51-3,-3 0,75 3,-64-9,67 2,-28 6,-59-1,23 0,-39-5,43 8,-43-5,42 2,6-8,81 4,126 10,-205-5,-37-3,119 5,-130-8,-21 0,0 0,0 0,0-1,0-1,0 1,0-1,8-3,-15 3,0 0,0 0,0 0,0-1,0 1,0-1,-1 1,1-1,0 1,-1-1,1 1,-1-1,0 1,1-1,-1 1,0-1,0 0,0 1,0-1,0 1,-1-3,-4-35,-2-13,7 43,0 1,-1 0,0 0,-1 0,0 0,-3-8,3 8,-1-1,1 1,1 0,-2-14,3 13,-1 0,-1 0,-5-17,-6-22,-5-13,9 37,1-2,1 1,-5-43,1-24,8 71,1 0,0 1,2-1,3-25,-1-9,-4-40,4-99,22 15,-12 89,-9 68,0 0,0-24,3-121,1-116,-8 194,-5-20,7 57,-2-56,-6 5,1-83,6 181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8:09.3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0 255,'8'-10,"-1"1,0-1,-1 0,0 0,0-1,-1 0,4-11,6-15,59-88,-74 130,1 1,0-1,0 0,0 0,1 0,3 7,5 22,12 43,-4-16,-10-15,-8-40</inkml:trace>
  <inkml:trace contextRef="#ctx0" brushRef="#br0" timeOffset="1744.81">86 167,'1'0,"1"-1,0 0,2-1,1 1,-1-1,1 0,0 1,1-1,0 2,0-1,0 0,-1-1,0 1,1 0,-2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7:56.0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1329 1511,'-2'-2,"-1"0,0 0,1 1,-1-1,0 1,0 0,0 0,0 0,0 0,0 0,-5 0,4 0,-19-2,-1 0,0 2,1 0,-31 4,-7-1,-584-2,544-10,-81 0,153 11,20 1,0-2,1 1,-1-1,0-1,0 1,1-2,-10-1,17 2,-1 0,1 0,0 0,0 0,0 0,0 0,1 0,-1 0,0 0,0 0,1-1,-1 1,0 0,1-1,-1 1,1 0,0-1,-1 1,1 0,0-1,0 1,0-3,2-39,-1 27,-2-3,0 0,-1 0,-6-23,3 22,1 0,1 0,0 0,2 0,0 0,2 0,5-36,-1 2,-5 39,2 1,-1 0,7-24,-3 21,-2-1,2-30,-3 25,1-27,-3 36,1 0,0 0,1 0,6-26,-5 29,0-1,-2 1,1-1,-1-16,3-25,5-46,-5 49,0 11,2-43,-6-210,0 283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7:49.3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1447,'10'-101,"-4"21,-3 58,1-44,-5-80,-1 47,2-597,-11 596,8 73,1 23,1 1,1-1,-1 1,0-1,1 0,0 1,-1-1,2 0,-1 1,0-1,1 0,-1 1,1-1,2-3,-1 5,0 0,1 0,0 1,-1-1,1 1,0 0,0 0,0 0,-1 0,1 0,0 0,0 1,5-1,46 1,-36 1,890-1,-829 11,-62-9,98 5,-39-5,70-4,-111-2,51-2,61-4,-2 0,-118 10,0-1,-1-1,49-12,-52 11,0 0,0 2,0 0,32 4,6-1,28-4,94 4,-145 3,25 1,-62-6,1 0,-1 0,1 0,-1 0,1 1,-1-1,0 1,1-1,-1 1,0 0,1-1,-1 1,0 0,0 0,0 0,1 0,-1 0,0 0,0 0,-1 0,1 0,0 1,0-1,0 0,-1 0,1 1,-1-1,1 1,-1-1,0 0,1 1,-1-1,0 1,0 2,1 7,-1 0,0 0,-3 19,1-18,-1 20,-3 57,5-67,-1 0,-6 24,4-24,1-1,0 27,-7 53,10 706,0-803,-1-1,1 1,-1-1,0 1,0-1,-1 1,1-1,-1 0,1 1,-1-1,0 0,-4 4,4-4,-1 0,1 1,0-1,0 0,0 1,1-1,-1 1,1 0,0 0,0 0,0-1,0 7,1-1,-1 3,1 0,1 0,0 0,4 20,-5-30,1 0,0 0,-1 0,1 0,0 0,0 0,0 0,0-1,0 1,0 0,0 0,1-1,-1 1,1-1,-1 1,1-1,0 0,-1 0,1 0,0 0,0 0,0 0,0 0,0 0,0-1,0 1,0-1,0 1,0-1,0 0,0 0,0 0,4 0,-4-1,0 0,0 1,-1-1,1 0,-1 1,1-1,-1 0,1 0,-1-1,1 1,-1 0,0 0,0-1,1 1,-1 0,0-1,0 1,0-1,-1 0,1 1,0-1,-1 0,1 1,-1-1,1 0,-1 0,0 1,0-3,1 2,-1 1,0-1,0 1,0-1,0 1,0 0,0-1,0 1,-1-1,1 1,0 0,-1-1,1 1,-1 0,0-1,1 1,-1 0,0 0,0 0,0 0,0-1,0 1,0 0,0 1,0-1,0 0,0 0,0 0,-1 1,1-1,0 0,0 1,-1-1,1 1,-1 0,1-1,-2 1,-1 0,1 0,-1 0,0 1,1-1,-1 1,1 0,-1 0,1 0,0 0,-1 0,1 1,0 0,0 0,0 0,0 0,0 0,0 0,1 1,-1-1,1 1,-1 0,1 0,0 0,0 0,1 0,-1 0,0 1,0 3,-1-1,1 0,0 1,1-1,0 1,0 0,0 0,1-1,-1 1,2 0,-1 0,1-1,0 1,0 0,4 9,-3-13,0 0,1 0,-1 0,1 0,-1-1,1 1,0-1,0 1,0-1,6 3,34 16,-41-21,-1 1,0-1,0 0,1 0,-1 0,0 0,0 0,1 0,-1 0,0 0,0 0,1-1,-1 1,0 0,0-1,0 1,1-1,-1 1,0-1,0 0,0 0,0 1,0-1,0 0,0 0,-1 0,1 0,0 0,0 0,-1 0,1 0,0 0,-1 0,1-1,-1 1,0 0,1 0,-1 0,0-1,0 1,0-2,1 2,-1-1,0 1,0-1,0 1,0-1,0 1,0-1,0 1,0 0,-1-1,1 1,-1-1,1 1,-1 0,1-1,-1 1,0 0,0-1,0 1,1 0,-1 0,0 0,-1 0,1 0,0 0,0 0,0 0,0 1,-1-1,1 0,0 1,-1-1,1 1,-1-1,1 1,0-1,-3 1,0-1,0 1,0 0,0 0,0 0,0 0,0 1,0-1,0 1,0 0,1 0,-1 1,0-1,-3 3,4-2,1 0,0 0,0 0,1 0,-1 0,0 1,1-1,0 0,-1 1,1-1,0 1,0 0,0-1,1 1,-1 0,0 0,1-1,0 1,0 4,-1 3,0-1,1 1,0 0,1 14,0-21,-1-1,1 1,0-1,-1 1,1-1,0 0,0 1,1-1,-1 0,0 0,1 1,0-1,-1 0,1-1,0 1,0 0,4 2,-6-3,8 4,0-1,0 1,15 5,-22-9,0-1,0 1,0-1,0 1,0-1,0 0,0 1,0-1,0 0,0 0,0 0,0 0,0 0,0 0,0 0,0 0,1 0,-1 0,0-1,0 1,0 0,0-1,-1 1,1-1,0 1,0-1,0 1,0-1,0 0,-1 1,1-1,0 0,0 0,-1 0,1 1,-1-1,1 0,-1 0,1 0,-1 0,1 0,-1 0,0 0,0 0,1 0,-1-2,0 2,0 0,0 0,0 0,0 0,0 0,0 0,0 0,0 0,-1 0,1 0,0 0,-1 0,1 0,-1 0,1 0,-1 0,1 0,-1 0,0 1,1-1,-1 0,0 0,0 1,-1-2,-1 1,1-1,-1 1,1 0,-1 0,0 1,1-1,-1 0,0 1,-4 0,2-1,0 1,1 0,-1 1,0-1,0 1,0 0,0 0,0 0,1 1,-8 3,10-3,0 0,0 1,0-1,0 1,0-1,0 1,1 0,-1 0,1 0,0 0,0 0,0 0,0 0,0 0,1 0,0 0,-1 1,1-1,1 6,0 9,1 1,5 22,-3-20,-3-18,0 0,0 0,1-1,-1 1,1 0,0 0,-1-1,1 1,0-1,1 0,-1 0,0 0,1 0,-1 0,1 0,-1 0,1-1,0 1,0-1,0 0,0 0,0 0,0 0,0-1,0 1,0-1,0 1,0-1,1 0,-1-1,0 1,0 0,0-1,0 0,0 0,0 0,0 0,4-2,-6 2,1 1,-1-1,0 0,0 0,1 0,-1 0,0 0,0 0,0 0,0-1,-1 1,1 0,0 0,0-1,-1 1,1-1,-1 1,1-2,-1 2,0 0,0-1,0 1,0 0,0 0,-1 0,1 0,0 0,-1 0,1 0,-1 0,1 0,-1 0,1 0,-1 0,0 0,1 1,-1-1,-1-1,-1 0,1 0,-1 0,0 0,0 0,-1 0,1 1,0-1,0 1,-1 0,1 0,-1 0,1 1,-7-1,7 1,1 0,-1 0,0 1,1-1,-1 1,1-1,-1 1,1 0,-1 0,1 0,0 1,-1-1,1 1,0-1,0 1,0-1,0 1,0 0,1 0,-1 0,0 0,1 0,0 1,-1-1,1 0,0 1,0-1,0 1,0-1,1 1,-1-1,0 6,0 7,-1 0,2 0,0 0,3 21,-3-36,1 2,0 0,0 1,0-1,1 0,-1 0,0 1,1-1,0 0,-1-1,1 1,0 0,0 0,0-1,0 1,0-1,1 0,-1 0,5 2,-2 0,0-1,-1 0,1 0,0-1,1 0,-1 0,0 0,8 0,-12-1,0 0,0 0,0 0,0 0,-1 0,1 0,0 0,0-1,0 1,0 0,0-1,-1 1,1-1,0 1,0-1,-1 1,1-1,0 1,-1-1,1 0,0 0,-1 1,1-1,-1 0,1 0,-1 1,0-1,1 0,-1 0,0 0,1 0,-1 0,0 1,0-1,0 0,0 0,0 0,0 0,0 0,0 0,-1-1,1 1,0-1,-1 1,1 0,-1-1,1 1,-1 0,0-1,0 1,0 0,1 0,-1 0,0 0,0 0,0 0,-1 0,1 0,0 0,0 1,0-1,-1 0,1 1,0-1,-1 1,1-1,-1 1,-2-1,1 1,1-1,-1 1,0 0,1 0,-1 0,0 0,0 1,1-1,-1 1,0-1,1 1,-1 0,1 0,-1 0,1 1,-1-1,1 1,0-1,0 1,-1 0,-2 3,3-2,0 1,0-1,1 1,-1 0,1 0,-1 0,1 0,1 0,-1 0,0 0,1 1,0-1,0 7,1-4,-1 0,1 1,1-1,-1 0,1 0,0 0,1 0,0-1,0 1,0-1,1 1,0-1,0 0,0 0,1-1,0 0,8 8,-1 4,-1-5,-10-12,0 0,0 0,0 0,0 0,1 0,-1-1,0 1,0-1,0 1,0-1,0 1,0-1,0 1,0-1,0 0,0 1,0-1,0-1,1 1,0-1,-1 1,1 0,-1-1,1 1,-1-1,0 1,0-1,0 1,1-1,-2 0,1 0,0 0,0 1,0-1,-1 0,1 0,-1 0,0 0,0 0,1 0,-1 0,0 0,-1 0,1 0,0 0,0 0,-1 0,0 0,1 0,-1 0,0 0,0 1,0-1,0 0,0 0,0 1,0-1,-1 1,1-1,0 1,-1 0,1-1,-1 1,0 0,1 0,-1 0,0 0,0 0,0 1,0-1,0 0,0 1,0 0,0-1,0 1,0 0,0 0,-3 0,1 0,0 0,0-1,0 2,0-1,0 0,0 1,0 0,0 0,0 0,-4 2,6-2,1 1,-1-1,1 0,0 1,0 0,0-1,0 1,0 0,0-1,0 1,0 0,1 0,-1 0,1 0,0 0,-1 0,1-1,0 1,0 0,0 0,0 0,1 4,0 3,0 0,0 1,1-1,1 0,-1 0,2 0,-1 0,1-1,0 1,1-1,10 14,-12-15,0 0,0 0,-1 0,1 1,-2-1,1 1,-1-1,0 1,-1 0,0 9,5 35,1-19,-2-1,-1 1,-1 0,-4 48,-2-45,-1 39,4-60,-1 0,-6 29,5-29,0 1,-1 30,-6 44,9-76,0-1,-1 0,-5 16,-2 23,8-51,1 1,0-1,-1 1,1-1,-1 0,1 0,-1 1,0-1,0 0,1 0,-1 0,0 0,0 0,0 0,0 0,0 0,0 0,0 0,-1 0,1-1,0 1,0 0,-1-1,1 1,0-1,-2 1,-43 6,23-4,-5 1,0-2,0 0,-49-4,10-1,-44 13,57-6,-93 3,108-3,35-3,1 0,-1-1,1 1,-1-1,1 1,-1-1,1 0,-1 0,1-1,-1 1,1-1,-1 0,1 1,-1-2,1 1,0 0,0-1,-1 1,1-1,0 0,0 0,1 0,-1 0,-2-3,-8-7,1 0,-22-14,-18-16,44 35,-1-1,0 2,-1-1,1 1,-1 1,0-1,-1 2,1-1,-1 2,0-1,-16-2,3 3,0 0,1 1,-1 2,-35 3,55-3,1 1,0-1,0 1,0 0,-1 0,1 1,0-1,0 0,0 1,1 0,-1 0,0 0,1 0,-1 0,1 0,0 1,-1-1,1 1,-2 4,-3 4,1 1,1 0,-7 21,-3 5,10-24,1 1,1-1,0 1,1 0,1 0,0 0,2 28,-1-20,0-20,1 0,-1 0,1 0,0 0,-1 0,1 0,1-1,-1 1,0 0,1-1,-1 1,1-1,0 1,-1-1,1 0,1 1,-1-1,0 0,0-1,1 1,-1 0,1-1,4 3,7 2,1 0,-1 0,23 4,-12-3,-8-4,0 0,-1-2,1 0,0 0,0-2,18-2,-29 3,1-1,0 0,0-1,-1 0,1 0,0 0,-1 0,0-1,0 0,0-1,0 1,0-1,-1 0,1-1,-1 1,0-1,4-6,-3 5,-1 0,1-1,-1 0,-1 0,1 0,-1-1,-1 1,1-1,2-9,-3 4,-1-1,0 0,0 1,-1-27,-2 36,1 0,0 0,1 1,-1-1,1 0,-1 0,3-7,-3 11,1-1,-1 1,0 0,1-1,-1 1,0-1,1 1,-1-1,0 1,1 0,-1-1,1 1,-1 0,1 0,-1-1,1 1,-1 0,1 0,-1 0,1-1,-1 1,2 0,19 7,-15-4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6:43.9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75 1,'0'0,"0"1,0 4,0 1,-2 0,0 2,-2-2,0 1,0 0,1 2,2 0,0 1,0 0,1 1,0-2</inkml:trace>
  <inkml:trace contextRef="#ctx0" brushRef="#br0" timeOffset="1807.4">0 54,'2'0,"2"0,2 0,3 0,0 0,2 0,0 0,0 0,0 0,0 0,0 0,-1 0,1 0,-2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6:39.5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22,'328'0,"-315"-1,-1 0,1-1,16-4,-16 2,-1 2,0 0,21-1,687 3,-711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2:40.1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1052 2249,'0'-4,"1"0,-1 0,1 1,0-1,0 0,0 0,0 1,1-1,0 1,0-1,3-4,33-36,-4 2,-25 31,0-1,0 1,1 1,0 0,1 0,0 1,1 1,-1-1,2 2,16-9,-8 4,-16 9,1-1,-1 1,1 0,0 0,0 1,9-2,23-6,-26 6,0 1,0 0,0 1,20-1,98-8,-114 11,0 0,27 6,-37-5,0 0,0 1,-1 0,1 1,-1-1,0 1,0 0,0 0,0 1,8 6,21 19,-24-22,0 1,16 17,-23-22,-1 1,1-1,-1 1,1 0,-1 0,-1 0,1 0,0 0,-1 0,0 0,0 0,1 7,9 40,-8-42,0 1,-1-1,0 0,1 19,-2 27,-3 67,1-115,-1 0,1 0,-1 0,0 0,-1-1,0 1,0-1,0 0,-1 0,0 0,-6 8,-2-1,0 0,0-1,-22 15,20-16,-1-1,0-1,-1-1,0 0,0-1,0 0,-1-2,0 0,0 0,-1-2,1 0,-34 0,4-2,14 0,-31-3,55 1,1 0,0 0,0-1,0 0,0-1,0 0,0 0,1 0,-8-6,7 3,0-1,0 0,1 0,0-1,-9-14,-19-20,19 25,1 0,1-2,-21-36,32 50,1 0,0-1,0 1,1 0,-1-1,1 0,0 1,0-11,3-50,0 26,-2 30</inkml:trace>
  <inkml:trace contextRef="#ctx0" brushRef="#br0" timeOffset="2555.75">1347 2410,'2'-1,"1"-1,0 1,-1-1,0 0,1 0,-1 0,0 0,0 0,0 0,0-1,0 1,-1-1,1 1,1-4,8-10,21-15,-25 26,-1 0,0-1,0 1,-1-1,0-1,0 1,0-1,-1 0,0 0,0 0,2-8,0 3,0-1,1 1,0 0,1 0,9-10,-3 3,46-74,-60 92,0 1,0 0,0-1,0 1,1 0,-1-1,0 1,0 0,0 0,0-1,0 1,1 0,-1 0,0-1,0 1,0 0,1 0,-1-1,0 1,1 0,-1 0,0 0,0 0,1-1,-1 1,0 0,1 0,-1 0,0 0,0 0,1 0,-1 0,0 0,1 0,-1 0,0 0,1 0,-1 0,0 0,1 0,-1 0,1 1,7 15,0 28,-7-42,2 30,-2 1,-3 40,0-35,4 43,4-43,0 18,-4-35,0-14</inkml:trace>
  <inkml:trace contextRef="#ctx0" brushRef="#br0" timeOffset="-4062.33">40 779,'-8'111,"6"-91,0 45,3-49,-2-1,1 1,-6 28,3-28,1-1,0 1,2 21,0-19,-1 0,-3 22,-1-2,2-1,2 1,3 42,0-2,-4 29,5 115,1-177,3 63,-8-52,2 76,0-129,0 0,0 0,0 0,0 0,1 0,-1 0,1 0,-1 0,1-1,0 1,0-1,1 1,-1-1,0 0,1 0,-1 0,1 0,0 0,-1-1,1 1,0-1,0 0,0 0,0 0,6 1,4 2,1-1,0-1,0 0,23 0,43 4,-53-2,43 0,84-5,-50-1,319 2,-412 0</inkml:trace>
  <inkml:trace contextRef="#ctx0" brushRef="#br0">1052 2249,'0'-4,"1"0,-1 0,1 1,0-1,0 0,0 0,0 1,1-1,0 1,0-1,3-4,33-36,-4 2,-25 31,0-1,0 1,1 1,0 0,1 0,0 1,1 1,-1-1,2 2,16-9,-8 4,-16 9,1-1,-1 1,1 0,0 0,0 1,9-2,23-6,-26 6,0 1,0 0,0 1,20-1,98-8,-114 11,0 0,27 6,-37-5,0 0,0 1,-1 0,1 1,-1-1,0 1,0 0,0 0,0 1,8 6,21 19,-24-22,0 1,16 17,-23-22,-1 1,1-1,-1 1,1 0,-1 0,-1 0,1 0,0 0,-1 0,0 0,0 0,1 7,9 40,-8-42,0 1,-1-1,0 0,1 19,-2 27,-3 67,1-115,-1 0,1 0,-1 0,0 0,-1-1,0 1,0-1,0 0,-1 0,0 0,-6 8,-2-1,0 0,0-1,-22 15,20-16,-1-1,0-1,-1-1,0 0,0-1,0 0,-1-2,0 0,0 0,-1-2,1 0,-34 0,4-2,14 0,-31-3,55 1,1 0,0 0,0-1,0 0,0-1,0 0,0 0,1 0,-8-6,7 3,0-1,0 0,1 0,0-1,-9-14,-19-20,19 25,1 0,1-2,-21-36,32 50,1 0,0-1,0 1,1 0,-1-1,1 0,0 1,0-11,3-50,0 26,-2 30</inkml:trace>
  <inkml:trace contextRef="#ctx0" brushRef="#br0" timeOffset="2555.75">1347 2410,'2'-1,"1"-1,0 1,-1-1,0 0,1 0,-1 0,0 0,0 0,0 0,0-1,0 1,-1-1,1 1,1-4,8-10,21-15,-25 26,-1 0,0-1,0 1,-1-1,0-1,0 1,0-1,-1 0,0 0,0 0,2-8,0 3,0-1,1 1,0 0,1 0,9-10,-3 3,46-74,-60 92,0 1,0 0,0-1,0 1,1 0,-1-1,0 1,0 0,0 0,0-1,0 1,1 0,-1 0,0-1,0 1,0 0,1 0,-1-1,0 1,1 0,-1 0,0 0,0 0,1-1,-1 1,0 0,1 0,-1 0,0 0,0 0,1 0,-1 0,0 0,1 0,-1 0,0 0,1 0,-1 0,0 0,1 0,-1 0,1 1,7 15,0 28,-7-42,2 30,-2 1,-3 40,0-35,4 43,4-43,0 18,-4-35,0-14</inkml:trace>
  <inkml:trace contextRef="#ctx0" brushRef="#br0" timeOffset="4999.6">1475 2305,'2'0,"3"0,2 0,2 0,2 0,0 0,1 0,1 0,-1 0,0 0,0 0,0 0,0 0,0 0,-2 0</inkml:trace>
  <inkml:trace contextRef="#ctx0" brushRef="#br0" timeOffset="25654.45">1864 2248,'92'-2,"99"4,-154 4,20 0,60 6,-3-4,-97-6,38 1,66-4,-39 0,-81 1,1 0,0 0,-1-1,1 1,0 0,-1-1,1 0,-1 1,1-1,-1 0,1 1,-1-1,0 0,1 0,-1 0,0 0,0 0,1-1,-1 1,0 0,0 0,0-1,-1 1,1-1,0 1,0-1,-1 1,1-1,-1 1,1-1,-1 0,0 1,0-4,2-8,-2 0,0 0,-3-21,1 3,2-416,12 354,-11 78,1 0,0 0,5-16,-3 16,-1 1,-1-1,1-18,-1 13,0 0,1 0,9-28,5-32,6-26,-12-71,-12 164,0 0,-1 0,-1 1,-8-23,3 6,6 25,1 0,-1-1,0 1,0 0,-1 0,1 0,-1 0,0 1,0-1,0 1,0 0,0 0,-1 0,0 0,1 0,-1 1,0 0,-5-3,0 2,1-1,-1 2,0-1,1 1,-1 1,0-1,0 2,-11-1,-100 0,-78 3,154 10,38-10,0 1,0-2,-1 1,1-1,-13 2,-4-2,0 0,0 2,-42 11,50-12,0 0,1 0,-1-1,0-1,-24-3,37 2,1 1,-1-1,1 1,0-1,-1 0,1 0,0 1,-1-1,1 0,0 0,0-1,0 1,0 0,0 0,0 0,0-1,0 1,0 0,0-1,1 1,-1-1,1 1,-1-1,1 1,-1-3,1 2,-1 0,1 0,0 0,-1 0,1 0,0 0,0 0,0 0,0 0,1 0,-1 0,1 0,-1 0,1 1,-1-1,1 0,0 0,0 0,0 1,2-3,-3 4,0 0,0-1,0 1,0 0,1 0,-1 0,0-1,0 1,1 0,-1 0,0 0,0 0,0 0,1 0,-1-1,0 1,1 0,-1 0,0 0,0 0,1 0,-1 0,0 0,0 0,1 0,-1 0,0 0,1 0,-1 1,0-1,0 0,1 0,-1 0,0 0,0 0,0 0,1 1,-1-1,0 0,0 0,1 1,5 14,-2 17,-4-25,1 5,-1 0,0 0,-1 0,-4 20,4-30,1 0,-1 1,0-1,0 0,0 0,0 0,0 0,0 0,0 0,-1 0,1 0,-1 0,1 0,-1-1,0 1,0-1,0 1,0-1,0 0,0 0,0 0,0 0,0 0,0 0,-1 0,1-1,0 1,-1-1,1 0,-4 1,4-2,0 1,0-1,0 1,0-1,0 1,0-1,0 0,0 0,0 0,0 0,0-1,0 1,1 0,-1-1,1 1,-3-3,-23-33,17 23,5 6,0 0,1 0,0 0,0-1,1 1,0-1,0 0,1 0,1 0,-1 0,1 0,1 0,0 0,0 0,2-15,-1 23,-1 0,0 0,0 0,0-1,1 1,-1 0,0 0,1 0,-1 0,1 0,-1 0,1 0,0 0,-1 0,1 0,0 0,0 0,0 1,0-1,0 0,0 1,0-1,0 0,0 1,0-1,0 1,0-1,0 1,0 0,0 0,0-1,1 1,-1 0,0 0,0 0,0 0,0 0,1 0,-1 1,0-1,1 1,0-1,0 1,0-1,0 1,0 0,-1 0,1-1,0 1,0 0,-1 1,1-1,-1 0,1 0,-1 1,0-1,1 1,-1-1,0 1,0 0,0-1,0 1,0 0,0 0,-1 0,2 3,0 8,-1 1,0-1,-1 0,-1 0,0 0,0 1,-6 19,4-28,0-1,0 0,0 0,-1 0,1 0,-1 0,0-1,0 0,0 1,-1-2,1 1,-7 3,-60 23,67-27,0-1,0 0,0 0,0 0,-1-1,1 0,0 0,-1 0,1 0,0 0,0-1,-1 0,1 0,0 0,0-1,0 1,0-1,0 0,0 0,1 0,-1 0,1-1,-1 0,1 0,0 0,-4-4,2 1,0 0,1-1,0 1,0-1,1 0,0 0,0 0,0 0,1-1,0 1,1-1,-1 1,2-1,-1-9,1 14,0 0,0 1,0-1,0 0,1 0,-1 0,1 1,0-1,0 0,0 1,0-1,0 0,0 1,1-1,0 1,-1 0,1 0,0 0,4-4,-3 4,1 0,0 0,0 0,0 1,0-1,0 1,0 0,0 0,0 0,1 1,-1 0,0 0,5 0,-7 0,0 0,-1 0,1 1,0-1,-1 0,1 1,0-1,-1 1,1 0,-1-1,1 1,-1 0,1 0,-1 0,1 0,-1 0,0 0,0 1,1-1,0 2,0 0,0 1,0-1,-1 1,1-1,-1 1,0 0,0 0,1 6,-1 6,0 0,-1-1,-3 23,2-35,0 0,0 1,0-1,-1 0,0 0,1 0,-1 0,0 0,0 0,0 0,-1-1,1 1,-1-1,1 0,-1 1,0-1,0-1,0 1,0 0,0-1,-1 1,1-1,0 0,-1 0,-4 1,-3 1,-1-1,1 0,-1 0,0-1,0-1,-15-1,21 0,0-1,0 0,0 0,0 0,1-1,-1 0,1 0,0 0,0-1,0 0,0 0,-4-4,3 1,-1 1,1-1,0-1,1 1,0-1,0 0,-5-11,8 15,1-1,0 1,0 0,0 0,0-1,1 1,-1 0,1-1,0 1,1 0,-1-1,1 1,-1 0,2 0,1-8,-2 10,0 0,1 0,-1 1,0-1,0 0,1 1,-1-1,1 1,-1-1,1 1,0 0,0-1,-1 1,1 0,0 0,0 1,0-1,0 0,0 1,0-1,0 1,1-1,-1 1,0 0,0 0,0 0,0 0,0 0,0 1,1-1,-1 1,0-1,2 2,0-1,0 1,-1 0,1 0,-1 0,1 0,-1 1,0 0,1-1,-1 1,-1 0,1 0,0 1,3 5,-4-7,-1 1,1 0,-1-1,1 1,-1 0,0 0,0 0,0 0,0 0,-1 0,1 0,-1 0,0 0,0 0,0 0,0 0,-1 0,1 0,-2 3,0-2,0 0,0 0,-1 0,0 0,0 0,0-1,0 0,-1 0,1 1,-1-2,1 1,-1 0,0-1,0 0,-8 3,0 0,0-1,0-1,0 0,-20 2,0 1,25-5,0 1,-1-1,1-1,-1 1,1-1,-8-1,12 0,0 1,1-1,-1 0,0 0,1-1,-1 1,1 0,-1-1,1 1,0-1,0 0,0 0,0 0,0 0,0 0,0 0,1-1,-1 1,1 0,-2-4,-14-21,15 24,-1-1,0 0,1 0,0 0,0 0,0 0,1 0,-1 0,1-1,0 1,0 0,1-1,-1-5,0 7,1 0,0-1,0 1,1 0,-1-1,0 1,1 0,0-1,0 1,0 0,0 0,1 0,1-4,-1 5,0 1,-1 0,1 0,0-1,0 1,0 0,0 0,0 1,0-1,1 0,-1 1,0-1,0 1,0 0,0 0,1 0,-1 0,0 0,0 0,1 0,2 2,-3-2,0 0,1 0,-1 1,0-1,0 1,0 0,1 0,-1 0,0 0,0 0,0 0,0 0,0 1,-1-1,1 1,0-1,-1 1,1 0,-1-1,1 1,-1 0,0 0,0 0,0 0,0 0,0 1,1 3,-2-3,1 0,-1 1,0-1,0 0,0 0,-1 0,1 1,-1-1,1 0,-1 0,0 0,-1 0,1 0,0 0,-1 0,1-1,-1 1,0 0,0-1,-3 3,-7 7,0-1,-1 0,0-1,-1 0,0-1,-1-1,-30 12,41-19,-1 0,0 0,0-1,0 0,0 0,0 0,0 0,1-1,-1 0,0 0,0 0,1-1,-1 1,0-1,1 0,0 0,-1-1,1 0,0 1,0-1,1-1,-1 1,1 0,-1-1,1 0,-3-5,2 5,1-1,-1 0,1 0,1 0,-1 0,1 0,0-1,0 1,0-1,1 0,0 1,0-1,0 0,1 0,0 1,0-1,0 0,1 0,0 0,0 1,0-1,3-6,-3 11,0-1,0 1,0-1,0 1,0 0,1-1,-1 1,0 0,1 0,-1 0,1 0,-1 0,1 0,0 1,-1-1,1 0,0 1,0-1,-1 1,1 0,0-1,0 1,-1 0,1 0,0 0,0 0,0 1,-1-1,1 0,0 1,0 0,1 0,1 0,0 0,0 1,0-1,0 1,-1 0,1 0,-1 0,1 1,-1-1,0 1,0 0,0 0,3 3,3 8,-6-10,0 0,0 0,-1 0,1 1,-1-1,0 0,1 7,-2-10,-1 1,0-1,0 1,0-1,0 1,-1-1,1 1,0-1,-1 1,1-1,-1 1,1-1,-1 1,0-1,1 0,-1 1,0-1,0 0,0 0,0 0,0 0,0 0,-1 0,1 0,0 0,0 0,-1 0,-1 0,-15 8,-1 0,-1-1,1-2,-1 0,0 0,-1-2,1-1,-1 0,1-2,-1 0,-32-4,50 3,1-1,-1 0,1 0,-1 0,1 0,0 0,-1-1,1 1,0-1,0 1,0-1,0 0,0 0,0 0,0 0,1 0,-1 0,1-1,0 1,-1 0,1-1,0 1,0-1,1 1,-2-4,1 2,0 1,1 0,-1 0,1-1,-1 1,1-1,0 1,0 0,1-1,-1 1,1 0,-1-1,1 1,0 0,0 0,1 0,-1 0,1 0,3-5,-3 6,0 0,0 1,0-1,0 1,1 0,-1 0,0 0,1 0,-1 0,1 1,-1-1,1 1,-1-1,1 1,0 0,-1 0,1 0,-1 0,1 1,0-1,2 2,-3-2,0 0,1 1,-1-1,0 1,0 0,-1 0,1 0,0 0,0 0,0 0,0 0,-1 1,1-1,-1 0,1 1,-1 0,0-1,1 1,-1 0,0 0,0-1,0 1,0 0,-1 0,2 4,-1 0,-1-1,0 1,-1-1,1 1,-1-1,0 1,0-1,-1 1,0-1,0 0,0 0,-5 8,6-10,-1 0,0 0,0 0,-1-1,1 1,-1-1,1 1,-1-1,0 0,0 0,1 0,-2 0,1-1,0 1,0-1,0 0,-1 0,1 0,-1 0,-6 0,-7 0,-2 0,-1 0,-24-4,40 3,-1 0,1-1,0 0,0 0,0 0,0 0,1-1,-1 1,0-1,1 0,-1 0,1-1,-1 1,1-1,0 0,-5-5,6 4,0 1,1 0,-1-1,1 1,0-1,0 1,0-1,0 0,1 1,-1-1,1 0,0 0,0 1,1-7,0 8,-1 0,0 1,0-1,1 0,-1 0,1 1,0-1,-1 0,1 1,0-1,0 1,0-1,0 1,0-1,0 1,1 0,-1-1,0 1,1 0,-1 0,1 0,-1 0,1 0,-1 0,1 1,0-1,-1 0,1 1,0 0,2-1,6 0,0 1,0 0,0 0,-1 1,20 4,-27-4,1 0,-1 0,0-1,0 1,1 0,-1 1,0-1,0 0,0 1,-1-1,1 1,0 0,0-1,-1 1,1 0,-1 0,0 0,1 0,-1 0,0 0,0 1,0-1,-1 0,1 1,0-1,-1 0,0 1,1-1,-1 3,0-2,0-1,0 1,0-1,0 1,0-1,0 1,-1 0,0-1,1 1,-1-1,0 0,0 1,0-1,0 0,-1 1,1-1,-1 0,1 0,-1 0,0 0,0 0,0-1,0 1,-2 1,-2 0,1-1,-1 0,0 0,0-1,1 1,-1-1,0-1,0 1,-11-1,-30 1,-71-3,66-10,42 9,1 0,0 1,0 1,-19-2,-63 5,-89-4,119-9,48 7,-1 1,0 1,-25-1,-55 3,84 0</inkml:trace>
  <inkml:trace contextRef="#ctx0" brushRef="#br0" timeOffset="48538.78">2962 554,'2'1,"1"-1,-1 1,0 0,0 0,1 0,-1 0,0 0,0 0,0 1,0-1,0 1,0 0,-1-1,1 1,1 2,26 33,-25-31,11 15,-7-8,1-1,0 0,13 13,-14-17,-1 0,0 0,9 15,-11-16,0 1,0-1,1-1,0 1,0-1,10 8,-14-13,-1-1,1 1,-1-1,1 1,-1-1,1 0,-1 0,1 0,-1 0,1 0,-1 0,1 0,-1 0,1 0,-1-1,1 1,-1-1,0 1,1-1,-1 0,1 1,-1-1,0 0,0 0,0 0,2-2,35-33,-28 26,17-16,43-28,-25 20,68-42,-73 42,-31 25,0 1,1 0,14-9,34-27,-42 35,-2-1,17-14,5-4,67-45,-102 72,1 0,0 0,-1-1,1 1,-1 0,1-1,-1 1,0-1,0 1,1-1,-1 1,0-1,0 0,0 0,-1 1,1-1,0 0,-1 0,1-3,-1 4,0-1,0 0,-1 1,1-1,-1 0,1 1,-1-1,1 1,-1-1,0 1,0-1,0 1,0-1,0 1,0 0,0 0,0-1,-1 1,1 0,0 0,-1 0,1 0,-1 1,-1-2,-86-40,84 39,-1-1,1 1,0-1,0 0,0 0,0-1,1 1,-8-11,9 10,-1 0,-1 0,1 1,-1-1,0 1,0 0,0 0,-7-3,9 4,0 1,0-1,0 1,1-1,-1 0,1 0,0 0,-3-5,-12-14,10 15,1 1,1 0,-1 1,0 0,-1 0,-8-4,13 8,1 1,-1 0,0 0,0 0,0 0,0 0,0 0,1 1,-1-1,0 1,0-1,0 1,1 0,-1-1,-3 3,-29 20,15-10,-1 0,-33 27,9-6,4-4,19-14,0-1,-1 0,-29 13,36-20,0 0,0 1,-24 21,12-9,-53 41,57-45,7-5,0 1,-16 15,0-2,28-23</inkml:trace>
  <inkml:trace contextRef="#ctx0" brushRef="#br0" timeOffset="51949.06">2917 480,'3'1,"-1"0,0 0,1-1,-1 1,0 1,1-1,-1 0,0 0,0 1,0 0,0-1,0 1,0 0,-1 0,1 0,1 3,26 37,-27-39,0 1,11 12,-8-13</inkml:trace>
  <inkml:trace contextRef="#ctx0" brushRef="#br0" timeOffset="54121.72">3266 231,'2'4,"-1"-1,1 1,0-1,0 0,0 1,0-1,0 0,1-1,0 1,-1 0,1-1,0 1,0-1,0 0,5 3,18 17,-8-1,-11-14,-1 1,1-1,7 15,22 29,-8-13,-19-27,1 1,0-2,0 1,20 14,-26-22</inkml:trace>
  <inkml:trace contextRef="#ctx0" brushRef="#br0" timeOffset="59340.88">3311 839,'-2'0,"0"0,0 0,-1 0,1 0,0 0,0 0,0 1,0-1,0 1,-1-1,1 1,0 0,0 0,1 0,-1 0,0 0,0 1,-2 1,2 0,1 0,-1 0,1 0,0-1,0 1,0 0,1 0,-1 1,1-1,-1 0,1 0,0 0,0 3,1 0,-1-1,1 0,0 0,0 0,1 0,-1 0,4 6,-3-7,0 1,0 0,-1 0,0 0,1 1,-2-1,1 8,0-11,-1 0,0 0,0 0,-1 0,1 0,0 0,-1 0,1 0,-1-1,1 1,-1 0,0 0,0 0,0-1,0 1,0 0,0-1,0 1,-1-1,-1 2,-1-1,1 0,-1-1,0 1,1-1,-1 0,0 0,0 0,0-1,-6 1,5-1,1 0,0 0,0 0,-1 0,1-1,0 1,0-1,0 0,-8-4,8 3</inkml:trace>
  <inkml:trace contextRef="#ctx0" brushRef="#br0" timeOffset="63778.65">3953 371,'24'-35,"7"-18,8-11,-38 106,-2 0,-1-20,2-1,3 38,3-65,-1 0,0 0,-1-1,6-10,42-83,-49 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6:30.6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117 192,'51'-11,"247"11,-289 0</inkml:trace>
  <inkml:trace contextRef="#ctx0" brushRef="#br0" timeOffset="2111.41">0 0,'0'2,"2"0,2 1,3-2,1 1,2-1,0-1,1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0:12.9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1,'2'20,"0"1,2 0,1-1,0 1,2-1,0-1,12 25,-3-5,-15-39,-1 0,0 0,1-1,-1 1,1 0,-1 0,0-1,1 1,-1 0,0 0,1-1,-1 1,0-1,1 1,-1 0,0-1,0 1,1-1,-1 1,0 0,0-1,0 1,0-1,0 1,1-1,-1 1,0-1,0 1,0-1,0 1,0 0,0-1,-1 0,4-18,18-52,-18 59,2 0,10-22,3-7,-17 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29:25.4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14,'58'-7,"314"7,-263 7,77-1,-136-5,54-2,244-7,-221 10,-18-9,0 1,635 6,-739 1,0 0,0 0,-1 0,1 1,0 0,0 0,-1 0,1 1,-1 0,0-1,0 1,0 1,0-1,-1 1,1-1,-1 1,0 0,5 7,-9-7,1-1,-1 1,0-1,1 1,-1-1,-1 1,-1 2,-2 10,1 14,1 1,1 0,4 50,0-39,-4 44,2-85,0 0,-1 0,1 0,-1 0,1 0,-1 0,0 0,1 0,-1-1,0 1,0 0,1 0,-1-1,0 1,0-1,0 1,0 0,0-1,-2 1,-28 11,7-2,15-4,1 1,0 0,0 0,0 1,-8 12,9-11,-10 24,2-2,9-22,1-1,0 1,1 1,0-1,1 1,0-1,0 1,1 0,-1 18,1-2,1 1,5 40,-3-64,0 1,0-1,0 0,1 0,0 0,-1 0,1 0,0 0,1 0,-1 0,0-1,1 1,0-1,-1 0,5 3,-1-1,0 1,0-2,1 1,-1-1,1 1,9 2,27 6,-27-8,-1 1,1-2,0 0,0 0,16-1,84 11,-103-13,-7 0,0 0,0 1,-1-2,1 1,0-1,0 0,-1 0,1 0,-1-1,1 0,-1 0,0-1,10-5,15-11,-24 16,0 0,-1 0,0 0,1-1,-1 1,-1-1,1-1,0 1,-1-1,0 1,0-1,-1 0,1-1,-1 1,3-8,-1-4,0-1,-2 0,0 1,-1-1,-1-1,0 1,-3-25,-1 31,0-1,-1 1,-1 0,0 0,0 1,-11-17,11 21,0 0,-1 0,0 1,0-1,0 1,-1 1,0 0,0 0,-1 0,1 1,-1 0,0 0,0 1,0 0,-9-2,-7-1,0 2,0 1,0 1,-28 1,48 1,0-1,0 0,0 0,0 0,0-1,1 1,-1-1,0 0,1 0,0 0,-1 0,-3-4,-16-9,19 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1:33.5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141 864,'-10'-111,"9"100,-8-220,10 162,-3-73,-7 76,5 45,0-1,1-30,3-29,0 72</inkml:trace>
  <inkml:trace contextRef="#ctx0" brushRef="#br0" timeOffset="2808.33">1 139,'0'-5,"1"0,0 0,0 0,1 0,0 1,-1-1,2 0,-1 1,0-1,1 1,3-4,38-46,-39 49,-4 4,0-1,1 0,-1 1,0 0,1-1,-1 1,1 0,0 0,-1 0,1 0,0 0,0 0,-1 0,1 1,0-1,0 0,0 1,0 0,0-1,0 1,0 0,0 0,0 0,0 1,3 0,-2 0,0 0,-1 1,1-1,-1 1,1 0,-1 0,0 0,0 0,0 0,0 1,0-1,0 0,-1 1,1-1,-1 1,2 4,10 18,0-2,31 40,-26-39,-6-6,-10-12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1:25.3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62 158,'-2'0,"-1"0,0 0,0 0,0 0,1 0,-1 1,0-1,0 1,1 0,-1 0,1 0,-1 0,0 1,1-1,-4 3,4-2,1 1,-1-1,1 0,-1 1,1-1,0 1,0-1,0 1,0 0,0-1,1 1,-1 0,1 0,0 0,0-1,0 4,0-2,0 0,0 0,0 0,1 1,0-1,-1 0,1-1,1 1,-1 0,4 6,-5-8,1-1,0 0,0 0,0 0,0 0,0 0,0-1,1 1,-1 0,0 0,0-1,1 1,-1-1,0 1,1-1,-1 1,0-1,1 0,-1 0,0 0,1 0,-1 0,1 0,-1 0,0 0,1 0,-1-1,1 1,-1 0,0-1,0 1,1-1,-1 0,0 1,1-2,0 1,0-1,0 1,-1 0,1-1,-1 1,0-1,1 0,-1 1,0-1,0 0,0 0,0 0,0 1,0-1,-1 0,1 0,-1 0,1-1,-1-1,4-47,-3 31,9-61,-9 63,1-1,8-30,0 111,-7-45,0 0,-1 0,-1 18,-1-22,1 0,0-1,0 1,1-1,1 1,0-1,7 17,-8-22,1-1</inkml:trace>
  <inkml:trace contextRef="#ctx0" brushRef="#br0" timeOffset="2318.05">235 158,'0'144,"-1"-149,1 1,0-1,0 0,0 1,1-1,-1 1,1-1,0 1,0-1,1 1,-1 0,1 0,0-1,0 1,1 0,-1 1,1-1,0 0,0 1,0-1,0 1,1 0,-1 0,8-4,-6 4</inkml:trace>
  <inkml:trace contextRef="#ctx0" brushRef="#br0" timeOffset="5118.1">395 188,'-1'0,"0"0,1 1,-1-1,0 1,0-1,0 1,1-1,-1 1,0-1,1 1,-1 0,0-1,1 1,-1 0,1-1,-1 1,1 0,-1 0,1 0,0-1,-1 1,1 0,-1 2,-7 26,6-19,1-5,-1 0,1 0,0 0,0 0,1 0,0 1,0-1,1 10,-1-13,1-1,-1 1,1-1,-1 1,1-1,0 1,-1-1,1 1,0-1,0 0,0 1,0-1,0 0,0 0,1 0,-1 0,0 0,0 0,1 0,-1 0,1-1,-1 1,1 0,-1-1,1 1,-1-1,1 0,-1 1,1-1,0 0,2 0,-1 0,1 0,-1 0,0 0,0 0,0-1,0 1,0-1,0 0,0 0,0 0,0 0,0 0,-1-1,1 1,0-1,-1 0,1 0,-1 0,0 0,1 0,-1 0,0-1,3-3,-3 0,0 1,1 0,-2-1,1 1,-1-1,0 1,0-1,0 0,-1 1,0-1,0 0,-1-7,1 12,0 0,-1-1,1 1,-1 0,1 0,0 0,-1-1,0 1,1 0,-1 0,0 0,0 0,1 0,-1 0,0 0,0 1,0-1,0 0,0 0,0 1,0-1,-1 1,0-2,-30-4,24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1:21.6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83 11,'0'0,"-1"-1,1 0,0 1,0-1,-1 1,1-1,-1 1,1-1,-1 1,1-1,0 1,-1-1,0 1,1-1,-1 1,1 0,-1-1,1 1,-1 0,0-1,1 1,-1 0,0 0,1 0,-1 0,0 0,1 0,-1 0,0 0,1 0,-1 0,0 0,0 0,1 0,-1 0,1 1,-2-1,-25 9,23-3,0-1,0 1,1 0,0 0,0 0,1 1,-1-1,1 0,1 1,-1 0,1-1,1 1,-1 0,1 0,0-1,0 1,1 0,0 0,2 9,-2-15,0 1,0-1,0 0,0 0,0 0,1 1,-1-1,0 0,0 0,1 0,-1-1,1 1,-1 0,1-1,-1 1,1 0,-1-1,1 0,-1 1,1-1,0 0,-1 0,1 0,-1 0,1 0,0 0,-1 0,1-1,-1 1,4-2,-3 2,0-1,0 1,1-1,-1 0,0 0,0 0,0 0,0 0,0-1,0 1,0 0,-1-1,1 0,-1 1,1-1,-1 0,1 0,-1 0,0 0,0 0,2-3,11-38,-10 35,-1 1,-1-1,0 0,0 0,2-15,-5 33,1 0,0-1,1 1,0 0,1-1,0 1,0 0,1-1,0 0,5 11,3-11,-5-7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1:16.6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113 123,'10'111,"-8"-63,-4 65,1-108,0 1,0-1,0 0,-1 0,0 0,0 0,0 0,0 0,-1 0,0-1,0 1,0-1,-5 5,6-7,0 0,0 0,-1 0,1 0,0-1,-1 1,1-1,-1 0,1 1,-1-1,0 0,1-1,-1 1,0 0,0-1,0 0,1 1,-1-1,0 0,0-1,0 1,0 0,1-1,-1 1,0-1,-4-2,6 3,0-1,1 1,-1-1,0 0,0 1,0-1,1 0,-1 1,0-1,1 0,-1 0,1 0,-1 0,1 1,-1-1,1 0,-1 0,1 0,0 0,-1-2,0-5</inkml:trace>
  <inkml:trace contextRef="#ctx0" brushRef="#br0" timeOffset="1294.66">123 1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6T12:30:54.3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39 173,'50'-10,"-34"9,100 2,-116-1,1 0,-1 0,1 0,-1 0,0 0,1 0,-1 0,1 0,-1 0,0 1,1-1,-1 0,1 0,-1 0,0 0,1 1,-1-1,0 0,1 0,-1 1,0-1,1 0,-1 0,0 1,0-1,1 0,-1 1,0-1,0 0,0 1,1-1,-1 1,0 0,-7 13,-27 19,26-25,-37 39,16-22,-38 43,26-27,41-41,0 0,0 1,0-1,0 0,0 0,0 0,0 0,0 0,0 0,-1 0,1 0,0 1,0-1,0 0,0 0,0 0,0 0,0 0,0 0,0 0,0 1,0-1,0 0,0 0,0 0,0 0,0 0,0 0,0 1,0-1,0 0,0 0,0 0,0 0,0 0,1 0,-1 1,0-1,0 0,0 0,0 0,0 0,0 0,0 0,0 0,0 0,1 0,-1 0,0 0,0 1,0-1,0 0,0 0,0 0,1 0,11 2,19-2,-29 0,131 0,-125 0</inkml:trace>
  <inkml:trace contextRef="#ctx0" brushRef="#br0" timeOffset="2612.45">302 353,'4'0,"0"-1,-1-1,1 1,0 0,-1-1,0 0,1 0,-1 0,0 0,0 0,3-4,10-15,-16 20,0 1,1-1,-1 0,0 0,0 1,0-1,0 0,0 0,0 1,0-1,0 0,0 0,0 1,0-1,0 0,-1 0,1 1,0-1,-1 0,1 1,0-1,-1 0,1 1,-1-1,1 0,-1 0,-2 0,1-1,-1 1,1 0,-1 0,1 0,-1 0,0 0,1 1,-1-1,0 1,0 0,0 0,1 0,-1 0,0 0,0 0,1 1,-1 0,0-1,1 1,-1 0,0 0,1 0,-1 1,1-1,0 1,-1-1,1 1,0 0,0 0,0 0,0 0,0 0,1 0,-1 0,1 1,-3 3,3-2,0-1,0 0,0 1,0-1,1 0,-1 1,1-1,0 1,0-1,0 1,1-1,-1 1,1-1,0 1,0-1,0 0,0 0,1 1,-1-1,1 0,0 0,-1 0,1-1,1 1,-1 0,0-1,5 4,-4-4,0 0,1 0,0 0,-1-1,1 1,0-1,0 0,-1 0,1 0,0-1,0 1,6-1,-1 0</inkml:trace>
  <inkml:trace contextRef="#ctx0" brushRef="#br0" timeOffset="4436.16">442 294,'0'46,"1"50,-1-95,0-1,0 1,0 0,0 0,1 0,-1 0,0 0,1 0,-1 0,1-1,-1 1,1 0,-1 0,1 0,-1-1,1 1,0 0,-1-1,1 1,0-1,0 1,0-1,-1 1,1-1,0 1,0-1,0 0,0 1,0-1,1 0,6 1</inkml:trace>
  <inkml:trace contextRef="#ctx0" brushRef="#br0" timeOffset="6491.13">522 384,'4'-1,"0"1,0-1,0 0,0 0,0-1,0 1,0-1,0 0,0 0,3-3,-5 4,-1 0,1 0,-1 1,0-1,1-1,-1 1,0 0,0 0,0 0,0-1,0 1,0-1,0 1,0 0,0-1,-1 0,1 1,0-1,-1 1,0-1,1 0,-1 1,0-1,0 0,0 0,0 1,0-3,-1 3,1 0,-1 0,0 0,0 0,0 0,0 0,0 0,0 0,0 0,0 0,0 0,0 1,0-1,-1 1,1-1,0 1,0-1,-1 1,1-1,0 1,-1 0,1 0,0 0,-1 0,1 0,0 0,-1 0,1 0,0 1,-1-1,-1 1,1 0,0-1,-1 0,1 1,0 0,0 0,0-1,0 1,0 1,0-1,0 0,0 0,1 1,-1-1,0 1,1-1,-1 1,1 0,-3 3,2 1,1-1,-1 1,1 0,1 0,-1 0,1-1,0 1,0 0,1 0,-1 0,1 0,3 7,-4-10,1-1,0 1,0-1,1 1,-1-1,0 1,1-1,-1 0,1 0,0 0,0 0,0 0,0 0,0-1,0 1,0-1,1 1,-1-1,0 0,1 0,-1 0,1 0,0 0,-1 0,1-1,0 1,4-1,1 0</inkml:trace>
  <inkml:trace contextRef="#ctx0" brushRef="#br0" timeOffset="8744.56">634 334,'62'-4,"-61"5,-1-1,1 1,0-1,0 1,-1 0,1-1,0 1,-1 0,1-1,-1 1,1 0,-1 0,1 0,-1-1,1 1,-1 0,0 0,1 0,-1 0,0 0,0 0,0-1,0 1,0 0,0 0,0 0,0 0,0 0,0 0,0 0,-1 0,1 0,0-1,-1 2,-10 33,8-31,1 1,-1-1,0 0,0 0,-1 0,-7 6,8-6,-1 0,0-1,1 1,0 0,-6 9,9-13,0 0,0 1,0-1,0 0,0 1,-1-1,1 0,0 0,0 1,0-1,0 0,0 1,0-1,0 0,0 1,0-1,0 0,0 1,1-1,-1 0,0 0,0 1,0-1,0 0,0 1,0-1,1 0,-1 0,0 1,0-1,1 0,-1 0,0 0,1 1,13 3,20-3,-31-1,29 0,-23-1</inkml:trace>
  <inkml:trace contextRef="#ctx0" brushRef="#br0" timeOffset="12066.63">774 314,'11'101,"-12"-86,0-10,0-1,1 0,-1 1,1-1,1 1,-1-1,0 1,1-1,0 0,0 0,2 6,5-48,-5 29,-1 1,1 1,0-1,1 0,6-10,-9 17,0-1,-1 1,1-1,0 0,0 1,1 0,-1-1,0 1,0 0,1-1,-1 1,1 0,-1 0,1 0,-1 0,1 1,0-1,-1 0,1 1,0-1,0 1,-1-1,1 1,0 0,0 0,0 0,-1 0,1 0,0 0,3 1,-3 0,0 0,0 0,-1 0,1 1,-1-1,1 0,-1 1,0-1,1 1,-1 0,0-1,0 1,0 0,0 0,0 0,0 0,-1-1,1 1,-1 0,1 0,-1 4,1 48,-2-39,1-7</inkml:trace>
  <inkml:trace contextRef="#ctx0" brushRef="#br0" timeOffset="14372.26">986 434,'2'0,"0"-1,0 0,-1 0,1 0,0-1,0 1,0 0,-1-1,1 1,-1-1,1 1,-1-1,0 0,1 0,-1 1,0-1,0 0,1-4,-1 5,-1 0,1 0,0 0,-1 0,1 0,-1 0,1 0,-1 0,1 0,-1-1,0 1,0 0,0 0,1 0,-1-1,0 1,-1 0,1 0,0 0,0-1,0 1,-1 0,1 0,0 0,-1 0,1 0,-1-1,0 1,1 0,-1 0,0 0,-1-1,1 2,0-1,-1 0,1 1,0-1,-1 1,1 0,-1-1,1 1,-1 0,1 0,-1 0,1 0,-1 0,1 0,0 0,-1 0,1 1,-1-1,1 1,0-1,-1 1,1-1,0 1,-1 0,1 0,0 0,0-1,0 1,0 0,0 1,0-1,0 0,0 0,0 0,0 0,0 1,1-1,-1 0,1 1,-1-1,1 1,-1-1,1 0,0 1,0-1,0 1,0 1,-1 6,0 0,1 0,0-1,0 1,1 0,3 15,-2-21,-1 0,0 0,1 0,-1 0,1 0,0 0,0 0,0-1,0 1,1-1,-1 0,1 0,-1 0,1 0,0 0,4 2,-1-1,-1 0,1-1,0 0,-1 0,1-1,0 1,0-1,8 0,5-1,-10 0</inkml:trace>
  <inkml:trace contextRef="#ctx0" brushRef="#br0" timeOffset="15400.76">1078 294,'0'-2,"0"-2,0-2,0-2,0-1,1 1,2 0,-1-1,-1 2</inkml:trace>
  <inkml:trace contextRef="#ctx0" brushRef="#br0" timeOffset="17949.75">139 1,'2'7,"0"1,1-1,0 1,0-1,0 0,1 0,7 10,-10-16,-1 0,1-1,-1 1,0 0,1-1,-1 1,1-1,-1 1,1-1,-1 1,1-1,-1 0,1 1,-1-1,1 0,-1 1,1-1,0 0,-1 1,1-1,0 0,-1 0,1 0,0 0,-1 0,1 0,0 0,-1 0,1 0,0 0,-1 0,1 0,-1 0,1 0,0-1,-1 1,1 0,0 0,-1-1,1 1,-1 0,1-1,-1 1,1-1,-1 1,1-1,0 0,25-34,-12 15,-10 16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2022-04-26T12:06:00Z</dcterms:created>
  <dcterms:modified xsi:type="dcterms:W3CDTF">2022-04-26T12:31:00Z</dcterms:modified>
</cp:coreProperties>
</file>