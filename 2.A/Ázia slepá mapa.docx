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C908" w14:textId="25387B15" w:rsidR="00150E19" w:rsidRPr="00205D9E" w:rsidRDefault="00A818B6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noProof/>
          <w:lang w:val="sk-SK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02D6966C" wp14:editId="50925163">
                <wp:simplePos x="0" y="0"/>
                <wp:positionH relativeFrom="column">
                  <wp:posOffset>3967660</wp:posOffset>
                </wp:positionH>
                <wp:positionV relativeFrom="paragraph">
                  <wp:posOffset>3936320</wp:posOffset>
                </wp:positionV>
                <wp:extent cx="1176480" cy="909360"/>
                <wp:effectExtent l="38100" t="38100" r="43180" b="43180"/>
                <wp:wrapNone/>
                <wp:docPr id="127" name="Písanie rukou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76480" cy="9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1882E" id="Písanie rukou 127" o:spid="_x0000_s1026" type="#_x0000_t75" style="position:absolute;margin-left:311.7pt;margin-top:309.25pt;width:94.1pt;height:7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">
                <v:imagedata r:id="rId6" o:title=""/>
              </v:shape>
            </w:pict>
          </mc:Fallback>
        </mc:AlternateContent>
      </w:r>
      <w:r w:rsidR="000116CF">
        <w:rPr>
          <w:b/>
          <w:bCs/>
          <w:lang w:val="sk-SK"/>
        </w:rPr>
        <w:t>Ázia slepá mapa</w:t>
      </w:r>
    </w:p>
    <w:p w14:paraId="7D5F99EB" w14:textId="7717AF33" w:rsidR="00465E9E" w:rsidRDefault="006949E2" w:rsidP="000116CF">
      <w:pPr>
        <w:rPr>
          <w:lang w:val="sk-SK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F0DA21E" wp14:editId="0B00743F">
                <wp:simplePos x="0" y="0"/>
                <wp:positionH relativeFrom="column">
                  <wp:posOffset>5674776</wp:posOffset>
                </wp:positionH>
                <wp:positionV relativeFrom="paragraph">
                  <wp:posOffset>3698532</wp:posOffset>
                </wp:positionV>
                <wp:extent cx="699120" cy="897120"/>
                <wp:effectExtent l="57150" t="38100" r="44450" b="55880"/>
                <wp:wrapNone/>
                <wp:docPr id="126" name="Písanie rukou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9120" cy="89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98F91" id="Písanie rukou 126" o:spid="_x0000_s1026" type="#_x0000_t75" style="position:absolute;margin-left:446.15pt;margin-top:290.5pt;width:56.5pt;height:7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AA7A9BD" wp14:editId="2A62A946">
                <wp:simplePos x="0" y="0"/>
                <wp:positionH relativeFrom="column">
                  <wp:posOffset>6068441</wp:posOffset>
                </wp:positionH>
                <wp:positionV relativeFrom="paragraph">
                  <wp:posOffset>3975735</wp:posOffset>
                </wp:positionV>
                <wp:extent cx="257175" cy="227013"/>
                <wp:effectExtent l="0" t="0" r="9525" b="1905"/>
                <wp:wrapNone/>
                <wp:docPr id="125" name="Textové po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B690EAB" w14:textId="1D3B604E" w:rsidR="006949E2" w:rsidRPr="006949E2" w:rsidRDefault="006949E2" w:rsidP="006949E2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7A9BD" id="_x0000_t202" coordsize="21600,21600" o:spt="202" path="m,l,21600r21600,l21600,xe">
                <v:stroke joinstyle="miter"/>
                <v:path gradientshapeok="t" o:connecttype="rect"/>
              </v:shapetype>
              <v:shape id="Textové pole 125" o:spid="_x0000_s1026" type="#_x0000_t202" style="position:absolute;margin-left:477.85pt;margin-top:313.05pt;width:20.25pt;height:17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" filled="f" stroked="f" strokeweight=".25pt">
                <v:textbox inset="0,0,0,0">
                  <w:txbxContent>
                    <w:p w14:paraId="1B690EAB" w14:textId="1D3B604E" w:rsidR="006949E2" w:rsidRPr="006949E2" w:rsidRDefault="006949E2" w:rsidP="006949E2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6E830" wp14:editId="77902153">
                <wp:simplePos x="0" y="0"/>
                <wp:positionH relativeFrom="column">
                  <wp:posOffset>5780496</wp:posOffset>
                </wp:positionH>
                <wp:positionV relativeFrom="paragraph">
                  <wp:posOffset>3394438</wp:posOffset>
                </wp:positionV>
                <wp:extent cx="205740" cy="213360"/>
                <wp:effectExtent l="0" t="0" r="3810" b="15240"/>
                <wp:wrapNone/>
                <wp:docPr id="124" name="Textové po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6E2D8CA" w14:textId="5D2A1B4B" w:rsidR="006949E2" w:rsidRPr="006949E2" w:rsidRDefault="006949E2" w:rsidP="006949E2">
                            <w:pPr>
                              <w:rPr>
                                <w:color w:val="FF0000"/>
                              </w:rPr>
                            </w:pPr>
                            <w:r w:rsidRPr="006949E2">
                              <w:rPr>
                                <w:color w:val="FF0000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E830" id="Textové pole 124" o:spid="_x0000_s1027" type="#_x0000_t202" style="position:absolute;margin-left:455.15pt;margin-top:267.3pt;width:16.2pt;height:16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" filled="f" stroked="f" strokeweight=".25pt">
                <v:textbox inset="0,0,0,0">
                  <w:txbxContent>
                    <w:p w14:paraId="36E2D8CA" w14:textId="5D2A1B4B" w:rsidR="006949E2" w:rsidRPr="006949E2" w:rsidRDefault="006949E2" w:rsidP="006949E2">
                      <w:pPr>
                        <w:rPr>
                          <w:color w:val="FF0000"/>
                        </w:rPr>
                      </w:pPr>
                      <w:r w:rsidRPr="006949E2">
                        <w:rPr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1C35BE" wp14:editId="43CD6D46">
                <wp:simplePos x="0" y="0"/>
                <wp:positionH relativeFrom="column">
                  <wp:posOffset>5918200</wp:posOffset>
                </wp:positionH>
                <wp:positionV relativeFrom="paragraph">
                  <wp:posOffset>2899410</wp:posOffset>
                </wp:positionV>
                <wp:extent cx="205740" cy="213360"/>
                <wp:effectExtent l="0" t="0" r="3810" b="15240"/>
                <wp:wrapNone/>
                <wp:docPr id="122" name="Textové po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5A3EEAF" w14:textId="65ADAD63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35BE" id="Textové pole 122" o:spid="_x0000_s1028" type="#_x0000_t202" style="position:absolute;margin-left:466pt;margin-top:228.3pt;width:16.2pt;height:16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" filled="f" stroked="f" strokeweight=".25pt">
                <v:textbox inset="0,0,0,0">
                  <w:txbxContent>
                    <w:p w14:paraId="75A3EEAF" w14:textId="65ADAD63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8D3F0E" wp14:editId="5A0A92AC">
                <wp:simplePos x="0" y="0"/>
                <wp:positionH relativeFrom="column">
                  <wp:posOffset>5908040</wp:posOffset>
                </wp:positionH>
                <wp:positionV relativeFrom="paragraph">
                  <wp:posOffset>2590165</wp:posOffset>
                </wp:positionV>
                <wp:extent cx="205740" cy="213360"/>
                <wp:effectExtent l="0" t="0" r="3810" b="15240"/>
                <wp:wrapNone/>
                <wp:docPr id="121" name="Textové po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29531A2" w14:textId="7D9384E0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3F0E" id="Textové pole 121" o:spid="_x0000_s1029" type="#_x0000_t202" style="position:absolute;margin-left:465.2pt;margin-top:203.95pt;width:16.2pt;height:16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" filled="f" stroked="f" strokeweight=".25pt">
                <v:textbox inset="0,0,0,0">
                  <w:txbxContent>
                    <w:p w14:paraId="629531A2" w14:textId="7D9384E0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D51E1D" wp14:editId="076DB053">
                <wp:simplePos x="0" y="0"/>
                <wp:positionH relativeFrom="column">
                  <wp:posOffset>6172200</wp:posOffset>
                </wp:positionH>
                <wp:positionV relativeFrom="paragraph">
                  <wp:posOffset>2605405</wp:posOffset>
                </wp:positionV>
                <wp:extent cx="205740" cy="213360"/>
                <wp:effectExtent l="0" t="0" r="3810" b="15240"/>
                <wp:wrapNone/>
                <wp:docPr id="120" name="Textové po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41C6CBF" w14:textId="6849DEAA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1E1D" id="Textové pole 120" o:spid="_x0000_s1030" type="#_x0000_t202" style="position:absolute;margin-left:486pt;margin-top:205.15pt;width:16.2pt;height:1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" filled="f" stroked="f" strokeweight=".25pt">
                <v:textbox inset="0,0,0,0">
                  <w:txbxContent>
                    <w:p w14:paraId="741C6CBF" w14:textId="6849DEAA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C624E9" wp14:editId="7ED608CC">
                <wp:simplePos x="0" y="0"/>
                <wp:positionH relativeFrom="column">
                  <wp:posOffset>6565900</wp:posOffset>
                </wp:positionH>
                <wp:positionV relativeFrom="paragraph">
                  <wp:posOffset>2378710</wp:posOffset>
                </wp:positionV>
                <wp:extent cx="205740" cy="213360"/>
                <wp:effectExtent l="0" t="0" r="3810" b="15240"/>
                <wp:wrapNone/>
                <wp:docPr id="119" name="Textové po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AA98033" w14:textId="74E03C6C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24E9" id="Textové pole 119" o:spid="_x0000_s1031" type="#_x0000_t202" style="position:absolute;margin-left:517pt;margin-top:187.3pt;width:16.2pt;height:16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" filled="f" stroked="f" strokeweight=".25pt">
                <v:textbox inset="0,0,0,0">
                  <w:txbxContent>
                    <w:p w14:paraId="4AA98033" w14:textId="74E03C6C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AABD3D" wp14:editId="4BADA0DA">
                <wp:simplePos x="0" y="0"/>
                <wp:positionH relativeFrom="column">
                  <wp:posOffset>7070041</wp:posOffset>
                </wp:positionH>
                <wp:positionV relativeFrom="paragraph">
                  <wp:posOffset>1762760</wp:posOffset>
                </wp:positionV>
                <wp:extent cx="205740" cy="213360"/>
                <wp:effectExtent l="0" t="0" r="3810" b="15240"/>
                <wp:wrapNone/>
                <wp:docPr id="118" name="Textové po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318E5" w14:textId="708D9722" w:rsidR="006949E2" w:rsidRPr="006949E2" w:rsidRDefault="006949E2" w:rsidP="006949E2">
                            <w:pPr>
                              <w:rPr>
                                <w:color w:val="FF0000"/>
                              </w:rPr>
                            </w:pPr>
                            <w:r w:rsidRPr="006949E2">
                              <w:rPr>
                                <w:color w:val="FF0000"/>
                              </w:rPr>
                              <w:t>1</w:t>
                            </w:r>
                            <w:r w:rsidR="00337CA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BD3D" id="Textové pole 118" o:spid="_x0000_s1032" type="#_x0000_t202" style="position:absolute;margin-left:556.7pt;margin-top:138.8pt;width:16.2pt;height:16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" filled="f" stroked="f" strokeweight=".25pt">
                <v:textbox inset="0,0,0,0">
                  <w:txbxContent>
                    <w:p w14:paraId="2B2318E5" w14:textId="708D9722" w:rsidR="006949E2" w:rsidRPr="006949E2" w:rsidRDefault="006949E2" w:rsidP="006949E2">
                      <w:pPr>
                        <w:rPr>
                          <w:color w:val="FF0000"/>
                        </w:rPr>
                      </w:pPr>
                      <w:r w:rsidRPr="006949E2">
                        <w:rPr>
                          <w:color w:val="FF0000"/>
                        </w:rPr>
                        <w:t>1</w:t>
                      </w:r>
                      <w:r w:rsidR="00337CA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9068A8" wp14:editId="719239F1">
                <wp:simplePos x="0" y="0"/>
                <wp:positionH relativeFrom="column">
                  <wp:posOffset>7502121</wp:posOffset>
                </wp:positionH>
                <wp:positionV relativeFrom="paragraph">
                  <wp:posOffset>1567065</wp:posOffset>
                </wp:positionV>
                <wp:extent cx="205740" cy="213360"/>
                <wp:effectExtent l="0" t="0" r="3810" b="15240"/>
                <wp:wrapNone/>
                <wp:docPr id="117" name="Textové po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5539402" w14:textId="69563459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68A8" id="Textové pole 117" o:spid="_x0000_s1033" type="#_x0000_t202" style="position:absolute;margin-left:590.7pt;margin-top:123.4pt;width:16.2pt;height:16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" filled="f" stroked="f" strokeweight=".25pt">
                <v:textbox inset="0,0,0,0">
                  <w:txbxContent>
                    <w:p w14:paraId="55539402" w14:textId="69563459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C6FAA7" wp14:editId="14655BC1">
                <wp:simplePos x="0" y="0"/>
                <wp:positionH relativeFrom="column">
                  <wp:posOffset>8062768</wp:posOffset>
                </wp:positionH>
                <wp:positionV relativeFrom="paragraph">
                  <wp:posOffset>1401157</wp:posOffset>
                </wp:positionV>
                <wp:extent cx="205740" cy="213360"/>
                <wp:effectExtent l="0" t="0" r="3810" b="15240"/>
                <wp:wrapNone/>
                <wp:docPr id="114" name="Textové po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0831D0E" w14:textId="3C36C656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FAA7" id="Textové pole 114" o:spid="_x0000_s1034" type="#_x0000_t202" style="position:absolute;margin-left:634.85pt;margin-top:110.35pt;width:16.2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" filled="f" stroked="f" strokeweight=".25pt">
                <v:textbox inset="0,0,0,0">
                  <w:txbxContent>
                    <w:p w14:paraId="20831D0E" w14:textId="3C36C656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301F7A" wp14:editId="2EDC25B5">
                <wp:simplePos x="0" y="0"/>
                <wp:positionH relativeFrom="page">
                  <wp:posOffset>9936076</wp:posOffset>
                </wp:positionH>
                <wp:positionV relativeFrom="paragraph">
                  <wp:posOffset>673100</wp:posOffset>
                </wp:positionV>
                <wp:extent cx="110014" cy="227013"/>
                <wp:effectExtent l="0" t="0" r="4445" b="1905"/>
                <wp:wrapNone/>
                <wp:docPr id="113" name="Textové po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19142D3" w14:textId="7D943784" w:rsidR="006949E2" w:rsidRPr="006949E2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1F7A" id="Textové pole 113" o:spid="_x0000_s1035" type="#_x0000_t202" style="position:absolute;margin-left:782.35pt;margin-top:53pt;width:8.65pt;height:17.9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" filled="f" stroked="f" strokeweight=".25pt">
                <v:textbox inset="0,0,0,0">
                  <w:txbxContent>
                    <w:p w14:paraId="219142D3" w14:textId="7D943784" w:rsidR="006949E2" w:rsidRPr="006949E2" w:rsidRDefault="006949E2" w:rsidP="006949E2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364198" wp14:editId="3E363C7E">
                <wp:simplePos x="0" y="0"/>
                <wp:positionH relativeFrom="column">
                  <wp:posOffset>9351010</wp:posOffset>
                </wp:positionH>
                <wp:positionV relativeFrom="paragraph">
                  <wp:posOffset>704850</wp:posOffset>
                </wp:positionV>
                <wp:extent cx="93172" cy="292735"/>
                <wp:effectExtent l="38100" t="38100" r="2540" b="50165"/>
                <wp:wrapNone/>
                <wp:docPr id="24" name="Písanie rukou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3172" cy="292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1BD9C2" id="Písanie rukou 24" o:spid="_x0000_s1026" type="#_x0000_t75" style="position:absolute;margin-left:735.6pt;margin-top:54.8pt;width:8.75pt;height:2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A65E44" wp14:editId="0C9F7183">
                <wp:simplePos x="0" y="0"/>
                <wp:positionH relativeFrom="column">
                  <wp:posOffset>8389620</wp:posOffset>
                </wp:positionH>
                <wp:positionV relativeFrom="paragraph">
                  <wp:posOffset>455295</wp:posOffset>
                </wp:positionV>
                <wp:extent cx="205740" cy="213360"/>
                <wp:effectExtent l="0" t="0" r="3810" b="15240"/>
                <wp:wrapNone/>
                <wp:docPr id="112" name="Textové po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133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4E796EE" w14:textId="579ECBFD" w:rsidR="006949E2" w:rsidRPr="000116CF" w:rsidRDefault="006949E2" w:rsidP="006949E2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5E44" id="Textové pole 112" o:spid="_x0000_s1036" type="#_x0000_t202" style="position:absolute;margin-left:660.6pt;margin-top:35.85pt;width:16.2pt;height:1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" filled="f" stroked="f" strokeweight=".25pt">
                <v:textbox inset="0,0,0,0">
                  <w:txbxContent>
                    <w:p w14:paraId="34E796EE" w14:textId="579ECBFD" w:rsidR="006949E2" w:rsidRPr="000116CF" w:rsidRDefault="006949E2" w:rsidP="006949E2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660A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A572E6" wp14:editId="5B9ACA91">
                <wp:simplePos x="0" y="0"/>
                <wp:positionH relativeFrom="column">
                  <wp:posOffset>5695950</wp:posOffset>
                </wp:positionH>
                <wp:positionV relativeFrom="paragraph">
                  <wp:posOffset>4987290</wp:posOffset>
                </wp:positionV>
                <wp:extent cx="186690" cy="227013"/>
                <wp:effectExtent l="0" t="0" r="3810" b="1905"/>
                <wp:wrapNone/>
                <wp:docPr id="111" name="Textové po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E96B871" w14:textId="21E96B62" w:rsidR="00660A07" w:rsidRPr="000116CF" w:rsidRDefault="00660A07" w:rsidP="00660A07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</w:t>
                            </w:r>
                            <w:r w:rsidR="006949E2"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72E6" id="Textové pole 111" o:spid="_x0000_s1037" type="#_x0000_t202" style="position:absolute;margin-left:448.5pt;margin-top:392.7pt;width:14.7pt;height:1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" filled="f" stroked="f" strokeweight=".25pt">
                <v:textbox inset="0,0,0,0">
                  <w:txbxContent>
                    <w:p w14:paraId="0E96B871" w14:textId="21E96B62" w:rsidR="00660A07" w:rsidRPr="000116CF" w:rsidRDefault="00660A07" w:rsidP="00660A07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</w:t>
                      </w:r>
                      <w:r w:rsidR="006949E2"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0A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899C5D" wp14:editId="697CB6B3">
                <wp:simplePos x="0" y="0"/>
                <wp:positionH relativeFrom="column">
                  <wp:posOffset>5618480</wp:posOffset>
                </wp:positionH>
                <wp:positionV relativeFrom="paragraph">
                  <wp:posOffset>226060</wp:posOffset>
                </wp:positionV>
                <wp:extent cx="203200" cy="227013"/>
                <wp:effectExtent l="0" t="0" r="6350" b="1905"/>
                <wp:wrapNone/>
                <wp:docPr id="110" name="Textové po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1A711CB" w14:textId="75222EDE" w:rsidR="00660A07" w:rsidRPr="00660A07" w:rsidRDefault="00660A07" w:rsidP="00660A0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99C5D" id="Textové pole 110" o:spid="_x0000_s1038" type="#_x0000_t202" style="position:absolute;margin-left:442.4pt;margin-top:17.8pt;width:16pt;height:17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" filled="f" stroked="f" strokeweight=".25pt">
                <v:textbox inset="0,0,0,0">
                  <w:txbxContent>
                    <w:p w14:paraId="21A711CB" w14:textId="75222EDE" w:rsidR="00660A07" w:rsidRPr="00660A07" w:rsidRDefault="00660A07" w:rsidP="00660A0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660A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40FA0" wp14:editId="3DB69CB8">
                <wp:simplePos x="0" y="0"/>
                <wp:positionH relativeFrom="column">
                  <wp:posOffset>5054600</wp:posOffset>
                </wp:positionH>
                <wp:positionV relativeFrom="paragraph">
                  <wp:posOffset>205740</wp:posOffset>
                </wp:positionV>
                <wp:extent cx="203200" cy="227013"/>
                <wp:effectExtent l="0" t="0" r="6350" b="1905"/>
                <wp:wrapNone/>
                <wp:docPr id="109" name="Textové po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765E73B" w14:textId="51635EEB" w:rsidR="00660A07" w:rsidRPr="00660A07" w:rsidRDefault="00660A07" w:rsidP="00660A07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40FA0" id="Textové pole 109" o:spid="_x0000_s1039" type="#_x0000_t202" style="position:absolute;margin-left:398pt;margin-top:16.2pt;width:16pt;height:17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" filled="f" stroked="f" strokeweight=".25pt">
                <v:textbox inset="0,0,0,0">
                  <w:txbxContent>
                    <w:p w14:paraId="4765E73B" w14:textId="51635EEB" w:rsidR="00660A07" w:rsidRPr="00660A07" w:rsidRDefault="00660A07" w:rsidP="00660A07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660A07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7BCD4BB" wp14:editId="5B3C80A9">
                <wp:simplePos x="0" y="0"/>
                <wp:positionH relativeFrom="column">
                  <wp:posOffset>3466465</wp:posOffset>
                </wp:positionH>
                <wp:positionV relativeFrom="paragraph">
                  <wp:posOffset>4493895</wp:posOffset>
                </wp:positionV>
                <wp:extent cx="60960" cy="71845"/>
                <wp:effectExtent l="38100" t="38100" r="53340" b="42545"/>
                <wp:wrapNone/>
                <wp:docPr id="108" name="Písanie rukou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960" cy="7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4761" id="Písanie rukou 108" o:spid="_x0000_s1026" type="#_x0000_t75" style="position:absolute;margin-left:272.3pt;margin-top:353.15pt;width:6.2pt;height:7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">
                <v:imagedata r:id="rId12" o:title=""/>
              </v:shape>
            </w:pict>
          </mc:Fallback>
        </mc:AlternateContent>
      </w:r>
      <w:r w:rsidR="00660A07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BF71D95" wp14:editId="3ED05F69">
                <wp:simplePos x="0" y="0"/>
                <wp:positionH relativeFrom="column">
                  <wp:posOffset>3450920</wp:posOffset>
                </wp:positionH>
                <wp:positionV relativeFrom="paragraph">
                  <wp:posOffset>4517170</wp:posOffset>
                </wp:positionV>
                <wp:extent cx="54720" cy="131760"/>
                <wp:effectExtent l="38100" t="38100" r="40640" b="40005"/>
                <wp:wrapNone/>
                <wp:docPr id="104" name="Písanie rukou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88FB3" id="Písanie rukou 104" o:spid="_x0000_s1026" type="#_x0000_t75" style="position:absolute;margin-left:271.05pt;margin-top:355pt;width:5.7pt;height:1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">
                <v:imagedata r:id="rId14" o:title=""/>
              </v:shape>
            </w:pict>
          </mc:Fallback>
        </mc:AlternateContent>
      </w:r>
      <w:r w:rsidR="00660A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4A9C54" wp14:editId="085D73F1">
                <wp:simplePos x="0" y="0"/>
                <wp:positionH relativeFrom="column">
                  <wp:posOffset>3227656</wp:posOffset>
                </wp:positionH>
                <wp:positionV relativeFrom="paragraph">
                  <wp:posOffset>4601259</wp:posOffset>
                </wp:positionV>
                <wp:extent cx="257175" cy="227013"/>
                <wp:effectExtent l="0" t="0" r="9525" b="1905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3F5ADC6" w14:textId="6D0D7972" w:rsidR="008A1D4C" w:rsidRPr="008A1D4C" w:rsidRDefault="008A1D4C" w:rsidP="008A1D4C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sk-SK"/>
                              </w:rPr>
                            </w:pPr>
                            <w:r w:rsidRPr="008A1D4C">
                              <w:rPr>
                                <w:color w:val="FF0000"/>
                                <w:sz w:val="36"/>
                                <w:szCs w:val="36"/>
                                <w:lang w:val="sk-SK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9C54" id="Textové pole 47" o:spid="_x0000_s1040" type="#_x0000_t202" style="position:absolute;margin-left:254.15pt;margin-top:362.3pt;width:20.25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" filled="f" stroked="f" strokeweight=".25pt">
                <v:textbox inset="0,0,0,0">
                  <w:txbxContent>
                    <w:p w14:paraId="03F5ADC6" w14:textId="6D0D7972" w:rsidR="008A1D4C" w:rsidRPr="008A1D4C" w:rsidRDefault="008A1D4C" w:rsidP="008A1D4C">
                      <w:pPr>
                        <w:rPr>
                          <w:color w:val="FF0000"/>
                          <w:sz w:val="36"/>
                          <w:szCs w:val="36"/>
                          <w:lang w:val="sk-SK"/>
                        </w:rPr>
                      </w:pPr>
                      <w:r w:rsidRPr="008A1D4C">
                        <w:rPr>
                          <w:color w:val="FF0000"/>
                          <w:sz w:val="36"/>
                          <w:szCs w:val="36"/>
                          <w:lang w:val="sk-SK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3236C" wp14:editId="4190AAA5">
                <wp:simplePos x="0" y="0"/>
                <wp:positionH relativeFrom="column">
                  <wp:posOffset>1482334</wp:posOffset>
                </wp:positionH>
                <wp:positionV relativeFrom="paragraph">
                  <wp:posOffset>2433320</wp:posOffset>
                </wp:positionV>
                <wp:extent cx="195262" cy="227013"/>
                <wp:effectExtent l="0" t="0" r="14605" b="1905"/>
                <wp:wrapNone/>
                <wp:docPr id="100" name="Textové po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98A9D50" w14:textId="07D2B643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34</w:t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7FADCDEA" wp14:editId="49C18830">
                                  <wp:extent cx="192405" cy="212090"/>
                                  <wp:effectExtent l="0" t="0" r="0" b="0"/>
                                  <wp:docPr id="101" name="Obrázok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20926EC8" wp14:editId="2CB0C43A">
                                  <wp:extent cx="192405" cy="210185"/>
                                  <wp:effectExtent l="0" t="0" r="0" b="0"/>
                                  <wp:docPr id="102" name="Obrázok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1464A92F" wp14:editId="74BB27D1">
                                  <wp:extent cx="192405" cy="210185"/>
                                  <wp:effectExtent l="0" t="0" r="0" b="0"/>
                                  <wp:docPr id="103" name="Obrázok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236C" id="Textové pole 100" o:spid="_x0000_s1041" type="#_x0000_t202" style="position:absolute;margin-left:116.7pt;margin-top:191.6pt;width:15.35pt;height:17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" filled="f" stroked="f" strokeweight=".25pt">
                <v:textbox inset="0,0,0,0">
                  <w:txbxContent>
                    <w:p w14:paraId="698A9D50" w14:textId="07D2B643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34</w:t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7FADCDEA" wp14:editId="49C18830">
                            <wp:extent cx="192405" cy="212090"/>
                            <wp:effectExtent l="0" t="0" r="0" b="0"/>
                            <wp:docPr id="101" name="Obrázok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20926EC8" wp14:editId="2CB0C43A">
                            <wp:extent cx="192405" cy="210185"/>
                            <wp:effectExtent l="0" t="0" r="0" b="0"/>
                            <wp:docPr id="102" name="Obrázok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1464A92F" wp14:editId="74BB27D1">
                            <wp:extent cx="192405" cy="210185"/>
                            <wp:effectExtent l="0" t="0" r="0" b="0"/>
                            <wp:docPr id="103" name="Obrázok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02B46B" wp14:editId="30708465">
                <wp:simplePos x="0" y="0"/>
                <wp:positionH relativeFrom="column">
                  <wp:posOffset>527050</wp:posOffset>
                </wp:positionH>
                <wp:positionV relativeFrom="paragraph">
                  <wp:posOffset>2173800</wp:posOffset>
                </wp:positionV>
                <wp:extent cx="195262" cy="227013"/>
                <wp:effectExtent l="0" t="0" r="14605" b="1905"/>
                <wp:wrapNone/>
                <wp:docPr id="96" name="Textové po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739504F" w14:textId="2F463CB0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19</w:t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7AADAFC4" wp14:editId="743CE5AA">
                                  <wp:extent cx="192405" cy="212090"/>
                                  <wp:effectExtent l="0" t="0" r="0" b="0"/>
                                  <wp:docPr id="97" name="Obrázok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5F43A783" wp14:editId="417E3710">
                                  <wp:extent cx="192405" cy="210185"/>
                                  <wp:effectExtent l="0" t="0" r="0" b="0"/>
                                  <wp:docPr id="98" name="Obrázok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22133EED" wp14:editId="5761C2F8">
                                  <wp:extent cx="192405" cy="210185"/>
                                  <wp:effectExtent l="0" t="0" r="0" b="0"/>
                                  <wp:docPr id="99" name="Obrázok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B46B" id="Textové pole 96" o:spid="_x0000_s1042" type="#_x0000_t202" style="position:absolute;margin-left:41.5pt;margin-top:171.15pt;width:15.35pt;height:17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" filled="f" stroked="f" strokeweight=".25pt">
                <v:textbox inset="0,0,0,0">
                  <w:txbxContent>
                    <w:p w14:paraId="3739504F" w14:textId="2F463CB0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19</w:t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7AADAFC4" wp14:editId="743CE5AA">
                            <wp:extent cx="192405" cy="212090"/>
                            <wp:effectExtent l="0" t="0" r="0" b="0"/>
                            <wp:docPr id="97" name="Obrázok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5F43A783" wp14:editId="417E3710">
                            <wp:extent cx="192405" cy="210185"/>
                            <wp:effectExtent l="0" t="0" r="0" b="0"/>
                            <wp:docPr id="98" name="Obrázok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22133EED" wp14:editId="5761C2F8">
                            <wp:extent cx="192405" cy="210185"/>
                            <wp:effectExtent l="0" t="0" r="0" b="0"/>
                            <wp:docPr id="99" name="Obrázok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BCF71" wp14:editId="7EC299CB">
                <wp:simplePos x="0" y="0"/>
                <wp:positionH relativeFrom="column">
                  <wp:posOffset>527295</wp:posOffset>
                </wp:positionH>
                <wp:positionV relativeFrom="paragraph">
                  <wp:posOffset>2420083</wp:posOffset>
                </wp:positionV>
                <wp:extent cx="195262" cy="227013"/>
                <wp:effectExtent l="0" t="0" r="14605" b="1905"/>
                <wp:wrapNone/>
                <wp:docPr id="90" name="Textové po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23C5AAA" w14:textId="030D261D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33</w:t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17154262" wp14:editId="25A05570">
                                  <wp:extent cx="192405" cy="212090"/>
                                  <wp:effectExtent l="0" t="0" r="0" b="0"/>
                                  <wp:docPr id="91" name="Obrázok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2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12FA6722" wp14:editId="2B5334BB">
                                  <wp:extent cx="192405" cy="210185"/>
                                  <wp:effectExtent l="0" t="0" r="0" b="0"/>
                                  <wp:docPr id="92" name="Obrázok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A1D4C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drawing>
                                <wp:inline distT="0" distB="0" distL="0" distR="0" wp14:anchorId="321AB84F" wp14:editId="461D8863">
                                  <wp:extent cx="192405" cy="210185"/>
                                  <wp:effectExtent l="0" t="0" r="0" b="0"/>
                                  <wp:docPr id="93" name="Obrázok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405" cy="210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CF71" id="Textové pole 90" o:spid="_x0000_s1043" type="#_x0000_t202" style="position:absolute;margin-left:41.5pt;margin-top:190.55pt;width:15.35pt;height:17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" filled="f" stroked="f" strokeweight=".25pt">
                <v:textbox inset="0,0,0,0">
                  <w:txbxContent>
                    <w:p w14:paraId="023C5AAA" w14:textId="030D261D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33</w:t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17154262" wp14:editId="25A05570">
                            <wp:extent cx="192405" cy="212090"/>
                            <wp:effectExtent l="0" t="0" r="0" b="0"/>
                            <wp:docPr id="91" name="Obrázok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2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12FA6722" wp14:editId="2B5334BB">
                            <wp:extent cx="192405" cy="210185"/>
                            <wp:effectExtent l="0" t="0" r="0" b="0"/>
                            <wp:docPr id="92" name="Obrázok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A1D4C">
                        <w:rPr>
                          <w:noProof/>
                          <w:color w:val="FF0000"/>
                          <w:sz w:val="28"/>
                          <w:szCs w:val="28"/>
                          <w:lang w:val="sk-SK"/>
                        </w:rPr>
                        <w:drawing>
                          <wp:inline distT="0" distB="0" distL="0" distR="0" wp14:anchorId="321AB84F" wp14:editId="461D8863">
                            <wp:extent cx="192405" cy="210185"/>
                            <wp:effectExtent l="0" t="0" r="0" b="0"/>
                            <wp:docPr id="93" name="Obrázok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405" cy="210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3C867C" wp14:editId="13B2A86A">
                <wp:simplePos x="0" y="0"/>
                <wp:positionH relativeFrom="column">
                  <wp:posOffset>940435</wp:posOffset>
                </wp:positionH>
                <wp:positionV relativeFrom="paragraph">
                  <wp:posOffset>3226021</wp:posOffset>
                </wp:positionV>
                <wp:extent cx="288235" cy="304800"/>
                <wp:effectExtent l="0" t="0" r="17145" b="0"/>
                <wp:wrapNone/>
                <wp:docPr id="87" name="Textové po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35" cy="3048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92649E9" w14:textId="1974EAA0" w:rsidR="008A1D4C" w:rsidRPr="008A1D4C" w:rsidRDefault="008A1D4C" w:rsidP="008A1D4C">
                            <w:pPr>
                              <w:rPr>
                                <w:color w:val="FF0000"/>
                                <w:sz w:val="40"/>
                                <w:szCs w:val="40"/>
                                <w:lang w:val="sk-SK"/>
                              </w:rPr>
                            </w:pPr>
                            <w:r w:rsidRPr="008A1D4C">
                              <w:rPr>
                                <w:color w:val="FF0000"/>
                                <w:sz w:val="40"/>
                                <w:szCs w:val="40"/>
                                <w:lang w:val="sk-SK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867C" id="Textové pole 87" o:spid="_x0000_s1044" type="#_x0000_t202" style="position:absolute;margin-left:74.05pt;margin-top:254pt;width:22.7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" filled="f" stroked="f" strokeweight=".25pt">
                <v:textbox inset="0,0,0,0">
                  <w:txbxContent>
                    <w:p w14:paraId="592649E9" w14:textId="1974EAA0" w:rsidR="008A1D4C" w:rsidRPr="008A1D4C" w:rsidRDefault="008A1D4C" w:rsidP="008A1D4C">
                      <w:pPr>
                        <w:rPr>
                          <w:color w:val="FF0000"/>
                          <w:sz w:val="40"/>
                          <w:szCs w:val="40"/>
                          <w:lang w:val="sk-SK"/>
                        </w:rPr>
                      </w:pPr>
                      <w:r w:rsidRPr="008A1D4C">
                        <w:rPr>
                          <w:color w:val="FF0000"/>
                          <w:sz w:val="40"/>
                          <w:szCs w:val="40"/>
                          <w:lang w:val="sk-SK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BE235EB" wp14:editId="1C5F04E1">
                <wp:simplePos x="0" y="0"/>
                <wp:positionH relativeFrom="column">
                  <wp:posOffset>440077</wp:posOffset>
                </wp:positionH>
                <wp:positionV relativeFrom="paragraph">
                  <wp:posOffset>2702377</wp:posOffset>
                </wp:positionV>
                <wp:extent cx="1661400" cy="1525680"/>
                <wp:effectExtent l="38100" t="57150" r="53340" b="55880"/>
                <wp:wrapNone/>
                <wp:docPr id="89" name="Písanie rukou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61400" cy="152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B1050" id="Písanie rukou 89" o:spid="_x0000_s1026" type="#_x0000_t75" style="position:absolute;margin-left:33.95pt;margin-top:212.1pt;width:132.2pt;height:121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">
                <v:imagedata r:id="rId19" o:title=""/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7DB5AE" wp14:editId="5058D49B">
                <wp:simplePos x="0" y="0"/>
                <wp:positionH relativeFrom="column">
                  <wp:posOffset>1565217</wp:posOffset>
                </wp:positionH>
                <wp:positionV relativeFrom="paragraph">
                  <wp:posOffset>3250391</wp:posOffset>
                </wp:positionV>
                <wp:extent cx="195262" cy="227013"/>
                <wp:effectExtent l="0" t="0" r="14605" b="1905"/>
                <wp:wrapNone/>
                <wp:docPr id="83" name="Textové po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51AE6F6" w14:textId="0269746E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B5AE" id="Textové pole 83" o:spid="_x0000_s1045" type="#_x0000_t202" style="position:absolute;margin-left:123.25pt;margin-top:255.95pt;width:15.35pt;height:1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" filled="f" stroked="f" strokeweight=".25pt">
                <v:textbox inset="0,0,0,0">
                  <w:txbxContent>
                    <w:p w14:paraId="051AE6F6" w14:textId="0269746E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DDEE6" wp14:editId="14172C2D">
                <wp:simplePos x="0" y="0"/>
                <wp:positionH relativeFrom="column">
                  <wp:posOffset>1481917</wp:posOffset>
                </wp:positionH>
                <wp:positionV relativeFrom="paragraph">
                  <wp:posOffset>3993861</wp:posOffset>
                </wp:positionV>
                <wp:extent cx="195262" cy="227013"/>
                <wp:effectExtent l="0" t="0" r="14605" b="1905"/>
                <wp:wrapNone/>
                <wp:docPr id="79" name="Textové po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E65B60C" w14:textId="6206F236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DEE6" id="Textové pole 79" o:spid="_x0000_s1046" type="#_x0000_t202" style="position:absolute;margin-left:116.7pt;margin-top:314.5pt;width:15.35pt;height:1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" filled="f" stroked="f" strokeweight=".25pt">
                <v:textbox inset="0,0,0,0">
                  <w:txbxContent>
                    <w:p w14:paraId="3E65B60C" w14:textId="6206F236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1391DC" wp14:editId="7A984395">
                <wp:simplePos x="0" y="0"/>
                <wp:positionH relativeFrom="column">
                  <wp:posOffset>2119572</wp:posOffset>
                </wp:positionH>
                <wp:positionV relativeFrom="paragraph">
                  <wp:posOffset>3382357</wp:posOffset>
                </wp:positionV>
                <wp:extent cx="195262" cy="227013"/>
                <wp:effectExtent l="0" t="0" r="14605" b="1905"/>
                <wp:wrapNone/>
                <wp:docPr id="76" name="Textové po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2324DA6" w14:textId="63A7B092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91DC" id="Textové pole 76" o:spid="_x0000_s1047" type="#_x0000_t202" style="position:absolute;margin-left:166.9pt;margin-top:266.35pt;width:15.35pt;height:17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" filled="f" stroked="f" strokeweight=".25pt">
                <v:textbox inset="0,0,0,0">
                  <w:txbxContent>
                    <w:p w14:paraId="42324DA6" w14:textId="63A7B092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519C8" wp14:editId="3FF85C2C">
                <wp:simplePos x="0" y="0"/>
                <wp:positionH relativeFrom="column">
                  <wp:posOffset>2195599</wp:posOffset>
                </wp:positionH>
                <wp:positionV relativeFrom="paragraph">
                  <wp:posOffset>3809827</wp:posOffset>
                </wp:positionV>
                <wp:extent cx="195262" cy="227013"/>
                <wp:effectExtent l="0" t="0" r="14605" b="1905"/>
                <wp:wrapNone/>
                <wp:docPr id="66" name="Textové po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245028" w14:textId="4BF8970C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19C8" id="Textové pole 66" o:spid="_x0000_s1048" type="#_x0000_t202" style="position:absolute;margin-left:172.9pt;margin-top:300pt;width:15.35pt;height:1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" filled="f" stroked="f" strokeweight=".25pt">
                <v:textbox inset="0,0,0,0">
                  <w:txbxContent>
                    <w:p w14:paraId="16245028" w14:textId="4BF8970C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11AAD" wp14:editId="6871D819">
                <wp:simplePos x="0" y="0"/>
                <wp:positionH relativeFrom="column">
                  <wp:posOffset>3081020</wp:posOffset>
                </wp:positionH>
                <wp:positionV relativeFrom="paragraph">
                  <wp:posOffset>3723005</wp:posOffset>
                </wp:positionV>
                <wp:extent cx="195262" cy="227013"/>
                <wp:effectExtent l="0" t="0" r="14605" b="190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2B9DF05" w14:textId="7EC0ABD4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1AAD" id="Textové pole 44" o:spid="_x0000_s1049" type="#_x0000_t202" style="position:absolute;margin-left:242.6pt;margin-top:293.15pt;width:15.35pt;height:17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" filled="f" stroked="f" strokeweight=".25pt">
                <v:textbox inset="0,0,0,0">
                  <w:txbxContent>
                    <w:p w14:paraId="32B9DF05" w14:textId="7EC0ABD4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A3D0D" wp14:editId="444D0675">
                <wp:simplePos x="0" y="0"/>
                <wp:positionH relativeFrom="column">
                  <wp:posOffset>3719195</wp:posOffset>
                </wp:positionH>
                <wp:positionV relativeFrom="paragraph">
                  <wp:posOffset>3894455</wp:posOffset>
                </wp:positionV>
                <wp:extent cx="195262" cy="227013"/>
                <wp:effectExtent l="0" t="0" r="14605" b="1905"/>
                <wp:wrapNone/>
                <wp:docPr id="41" name="Textové po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1CA31CE" w14:textId="7AF8006B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3D0D" id="Textové pole 41" o:spid="_x0000_s1050" type="#_x0000_t202" style="position:absolute;margin-left:292.85pt;margin-top:306.65pt;width:15.35pt;height:1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" filled="f" stroked="f" strokeweight=".25pt">
                <v:textbox inset="0,0,0,0">
                  <w:txbxContent>
                    <w:p w14:paraId="21CA31CE" w14:textId="7AF8006B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DE108" wp14:editId="513EE5BE">
                <wp:simplePos x="0" y="0"/>
                <wp:positionH relativeFrom="column">
                  <wp:posOffset>4500562</wp:posOffset>
                </wp:positionH>
                <wp:positionV relativeFrom="paragraph">
                  <wp:posOffset>3847147</wp:posOffset>
                </wp:positionV>
                <wp:extent cx="195262" cy="227013"/>
                <wp:effectExtent l="0" t="0" r="14605" b="1905"/>
                <wp:wrapNone/>
                <wp:docPr id="40" name="Textové po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00BBE" w14:textId="31BB10D8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E108" id="Textové pole 40" o:spid="_x0000_s1051" type="#_x0000_t202" style="position:absolute;margin-left:354.35pt;margin-top:302.9pt;width:15.35pt;height:17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" filled="f" stroked="f" strokeweight=".25pt">
                <v:textbox inset="0,0,0,0">
                  <w:txbxContent>
                    <w:p w14:paraId="63C00BBE" w14:textId="31BB10D8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74F832" wp14:editId="636DFDF8">
                <wp:simplePos x="0" y="0"/>
                <wp:positionH relativeFrom="column">
                  <wp:posOffset>4552950</wp:posOffset>
                </wp:positionH>
                <wp:positionV relativeFrom="paragraph">
                  <wp:posOffset>4537075</wp:posOffset>
                </wp:positionV>
                <wp:extent cx="195262" cy="227013"/>
                <wp:effectExtent l="0" t="0" r="14605" b="1905"/>
                <wp:wrapNone/>
                <wp:docPr id="39" name="Textové po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AEB058E" w14:textId="6E016ED0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F832" id="Textové pole 39" o:spid="_x0000_s1052" type="#_x0000_t202" style="position:absolute;margin-left:358.5pt;margin-top:357.25pt;width:15.35pt;height:17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" filled="f" stroked="f" strokeweight=".25pt">
                <v:textbox inset="0,0,0,0">
                  <w:txbxContent>
                    <w:p w14:paraId="3AEB058E" w14:textId="6E016ED0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E9C00" wp14:editId="0D5DE32D">
                <wp:simplePos x="0" y="0"/>
                <wp:positionH relativeFrom="column">
                  <wp:posOffset>4628832</wp:posOffset>
                </wp:positionH>
                <wp:positionV relativeFrom="paragraph">
                  <wp:posOffset>4970780</wp:posOffset>
                </wp:positionV>
                <wp:extent cx="195262" cy="227013"/>
                <wp:effectExtent l="0" t="0" r="14605" b="1905"/>
                <wp:wrapNone/>
                <wp:docPr id="38" name="Textové po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5EAA02C" w14:textId="78F9B02A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9C00" id="Textové pole 38" o:spid="_x0000_s1053" type="#_x0000_t202" style="position:absolute;margin-left:364.45pt;margin-top:391.4pt;width:15.35pt;height:17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" filled="f" stroked="f" strokeweight=".25pt">
                <v:textbox inset="0,0,0,0">
                  <w:txbxContent>
                    <w:p w14:paraId="15EAA02C" w14:textId="78F9B02A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68951" wp14:editId="46BCC309">
                <wp:simplePos x="0" y="0"/>
                <wp:positionH relativeFrom="column">
                  <wp:posOffset>5080953</wp:posOffset>
                </wp:positionH>
                <wp:positionV relativeFrom="paragraph">
                  <wp:posOffset>5233035</wp:posOffset>
                </wp:positionV>
                <wp:extent cx="110014" cy="227013"/>
                <wp:effectExtent l="0" t="0" r="4445" b="1905"/>
                <wp:wrapNone/>
                <wp:docPr id="37" name="Textové po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FE302EF" w14:textId="7511CDBA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8951" id="Textové pole 37" o:spid="_x0000_s1054" type="#_x0000_t202" style="position:absolute;margin-left:400.1pt;margin-top:412.05pt;width:8.65pt;height:1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" filled="f" stroked="f" strokeweight=".25pt">
                <v:textbox inset="0,0,0,0">
                  <w:txbxContent>
                    <w:p w14:paraId="2FE302EF" w14:textId="7511CDBA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7AC775" wp14:editId="38477F4B">
                <wp:simplePos x="0" y="0"/>
                <wp:positionH relativeFrom="column">
                  <wp:posOffset>5414328</wp:posOffset>
                </wp:positionH>
                <wp:positionV relativeFrom="paragraph">
                  <wp:posOffset>4832668</wp:posOffset>
                </wp:positionV>
                <wp:extent cx="110014" cy="227013"/>
                <wp:effectExtent l="0" t="0" r="4445" b="1905"/>
                <wp:wrapNone/>
                <wp:docPr id="36" name="Textové po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2D49CDC" w14:textId="07F8E94F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AC775" id="Textové pole 36" o:spid="_x0000_s1055" type="#_x0000_t202" style="position:absolute;margin-left:426.35pt;margin-top:380.55pt;width:8.65pt;height:1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" filled="f" stroked="f" strokeweight=".25pt">
                <v:textbox inset="0,0,0,0">
                  <w:txbxContent>
                    <w:p w14:paraId="32D49CDC" w14:textId="07F8E94F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432D0" wp14:editId="038B7C00">
                <wp:simplePos x="0" y="0"/>
                <wp:positionH relativeFrom="column">
                  <wp:posOffset>2861627</wp:posOffset>
                </wp:positionH>
                <wp:positionV relativeFrom="paragraph">
                  <wp:posOffset>247333</wp:posOffset>
                </wp:positionV>
                <wp:extent cx="110014" cy="227013"/>
                <wp:effectExtent l="0" t="0" r="4445" b="1905"/>
                <wp:wrapNone/>
                <wp:docPr id="35" name="Textové po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5BA7764" w14:textId="0D71492E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32D0" id="Textové pole 35" o:spid="_x0000_s1056" type="#_x0000_t202" style="position:absolute;margin-left:225.3pt;margin-top:19.5pt;width:8.65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" filled="f" stroked="f" strokeweight=".25pt">
                <v:textbox inset="0,0,0,0">
                  <w:txbxContent>
                    <w:p w14:paraId="65BA7764" w14:textId="0D71492E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A1D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87AAA" wp14:editId="0CA9C908">
                <wp:simplePos x="0" y="0"/>
                <wp:positionH relativeFrom="column">
                  <wp:posOffset>658984</wp:posOffset>
                </wp:positionH>
                <wp:positionV relativeFrom="paragraph">
                  <wp:posOffset>3584673</wp:posOffset>
                </wp:positionV>
                <wp:extent cx="110014" cy="227013"/>
                <wp:effectExtent l="0" t="0" r="4445" b="1905"/>
                <wp:wrapNone/>
                <wp:docPr id="34" name="Textové po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8B1C2F" w14:textId="04E040F9" w:rsidR="008A1D4C" w:rsidRPr="000116CF" w:rsidRDefault="008A1D4C" w:rsidP="008A1D4C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7AAA" id="Textové pole 34" o:spid="_x0000_s1057" type="#_x0000_t202" style="position:absolute;margin-left:51.9pt;margin-top:282.25pt;width:8.65pt;height:1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" filled="f" stroked="f" strokeweight=".25pt">
                <v:textbox inset="0,0,0,0">
                  <w:txbxContent>
                    <w:p w14:paraId="618B1C2F" w14:textId="04E040F9" w:rsidR="008A1D4C" w:rsidRPr="000116CF" w:rsidRDefault="008A1D4C" w:rsidP="008A1D4C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116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553264" wp14:editId="5DBC0B04">
                <wp:simplePos x="0" y="0"/>
                <wp:positionH relativeFrom="column">
                  <wp:posOffset>5245735</wp:posOffset>
                </wp:positionH>
                <wp:positionV relativeFrom="paragraph">
                  <wp:posOffset>4044950</wp:posOffset>
                </wp:positionV>
                <wp:extent cx="110014" cy="227013"/>
                <wp:effectExtent l="0" t="0" r="4445" b="1905"/>
                <wp:wrapNone/>
                <wp:docPr id="33" name="Textové po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14" cy="22701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C905CFC" w14:textId="1484E2BC" w:rsidR="000116CF" w:rsidRPr="000116CF" w:rsidRDefault="000116CF" w:rsidP="000116CF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3264" id="Textové pole 33" o:spid="_x0000_s1058" type="#_x0000_t202" style="position:absolute;margin-left:413.05pt;margin-top:318.5pt;width:8.65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" filled="f" stroked="f" strokeweight=".25pt">
                <v:textbox inset="0,0,0,0">
                  <w:txbxContent>
                    <w:p w14:paraId="2C905CFC" w14:textId="1484E2BC" w:rsidR="000116CF" w:rsidRPr="000116CF" w:rsidRDefault="000116CF" w:rsidP="000116CF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116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7E38A" wp14:editId="67BF5F85">
                <wp:simplePos x="0" y="0"/>
                <wp:positionH relativeFrom="column">
                  <wp:posOffset>6922861</wp:posOffset>
                </wp:positionH>
                <wp:positionV relativeFrom="paragraph">
                  <wp:posOffset>2482941</wp:posOffset>
                </wp:positionV>
                <wp:extent cx="127000" cy="261257"/>
                <wp:effectExtent l="0" t="0" r="6350" b="5715"/>
                <wp:wrapNone/>
                <wp:docPr id="27" name="Textové po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" cy="26125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31B8969" w14:textId="37279AB6" w:rsidR="000116CF" w:rsidRPr="000116CF" w:rsidRDefault="000116CF" w:rsidP="000116CF">
                            <w:pPr>
                              <w:rPr>
                                <w:color w:val="FF0000"/>
                                <w:sz w:val="36"/>
                                <w:szCs w:val="36"/>
                                <w:lang w:val="sk-SK"/>
                              </w:rPr>
                            </w:pPr>
                            <w:r w:rsidRPr="000116CF">
                              <w:rPr>
                                <w:color w:val="FF0000"/>
                                <w:sz w:val="36"/>
                                <w:szCs w:val="36"/>
                                <w:lang w:val="sk-S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E38A" id="Textové pole 27" o:spid="_x0000_s1059" type="#_x0000_t202" style="position:absolute;margin-left:545.1pt;margin-top:195.5pt;width:10pt;height:2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" filled="f" stroked="f" strokeweight=".25pt">
                <v:textbox inset="0,0,0,0">
                  <w:txbxContent>
                    <w:p w14:paraId="331B8969" w14:textId="37279AB6" w:rsidR="000116CF" w:rsidRPr="000116CF" w:rsidRDefault="000116CF" w:rsidP="000116CF">
                      <w:pPr>
                        <w:rPr>
                          <w:color w:val="FF0000"/>
                          <w:sz w:val="36"/>
                          <w:szCs w:val="36"/>
                          <w:lang w:val="sk-SK"/>
                        </w:rPr>
                      </w:pPr>
                      <w:r w:rsidRPr="000116CF">
                        <w:rPr>
                          <w:color w:val="FF0000"/>
                          <w:sz w:val="36"/>
                          <w:szCs w:val="36"/>
                          <w:lang w:val="sk-S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116CF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4E0C0E" wp14:editId="388AC94D">
                <wp:simplePos x="0" y="0"/>
                <wp:positionH relativeFrom="column">
                  <wp:posOffset>6229726</wp:posOffset>
                </wp:positionH>
                <wp:positionV relativeFrom="paragraph">
                  <wp:posOffset>2046380</wp:posOffset>
                </wp:positionV>
                <wp:extent cx="1547280" cy="1076040"/>
                <wp:effectExtent l="38100" t="57150" r="53340" b="48260"/>
                <wp:wrapNone/>
                <wp:docPr id="28" name="Písanie rukou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47280" cy="10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0C724" id="Písanie rukou 28" o:spid="_x0000_s1026" type="#_x0000_t75" style="position:absolute;margin-left:489.85pt;margin-top:160.45pt;width:123.25pt;height:8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">
                <v:imagedata r:id="rId21" o:title=""/>
              </v:shape>
            </w:pict>
          </mc:Fallback>
        </mc:AlternateContent>
      </w:r>
      <w:r w:rsidR="000116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A81AD" wp14:editId="526FDE5E">
                <wp:simplePos x="0" y="0"/>
                <wp:positionH relativeFrom="column">
                  <wp:posOffset>9315450</wp:posOffset>
                </wp:positionH>
                <wp:positionV relativeFrom="paragraph">
                  <wp:posOffset>741680</wp:posOffset>
                </wp:positionV>
                <wp:extent cx="100013" cy="227012"/>
                <wp:effectExtent l="0" t="0" r="14605" b="190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3" cy="22701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D473AEC" w14:textId="721244F1" w:rsidR="000116CF" w:rsidRPr="000116CF" w:rsidRDefault="000116CF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0116CF">
                              <w:rPr>
                                <w:color w:val="FF0000"/>
                                <w:sz w:val="28"/>
                                <w:szCs w:val="28"/>
                                <w:lang w:val="sk-SK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A81AD" id="Textové pole 26" o:spid="_x0000_s1060" type="#_x0000_t202" style="position:absolute;margin-left:733.5pt;margin-top:58.4pt;width:7.9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" filled="f" stroked="f" strokeweight=".25pt">
                <v:textbox inset="0,0,0,0">
                  <w:txbxContent>
                    <w:p w14:paraId="2D473AEC" w14:textId="721244F1" w:rsidR="000116CF" w:rsidRPr="000116CF" w:rsidRDefault="000116CF">
                      <w:pPr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</w:pPr>
                      <w:r w:rsidRPr="000116CF">
                        <w:rPr>
                          <w:color w:val="FF0000"/>
                          <w:sz w:val="28"/>
                          <w:szCs w:val="28"/>
                          <w:lang w:val="sk-SK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16CF">
        <w:rPr>
          <w:noProof/>
        </w:rPr>
        <w:drawing>
          <wp:anchor distT="0" distB="0" distL="114300" distR="114300" simplePos="0" relativeHeight="251658240" behindDoc="1" locked="0" layoutInCell="1" allowOverlap="1" wp14:anchorId="17186C4F" wp14:editId="7EAE5D61">
            <wp:simplePos x="0" y="0"/>
            <wp:positionH relativeFrom="margin">
              <wp:posOffset>-228600</wp:posOffset>
            </wp:positionH>
            <wp:positionV relativeFrom="paragraph">
              <wp:posOffset>73660</wp:posOffset>
            </wp:positionV>
            <wp:extent cx="9605645" cy="5640070"/>
            <wp:effectExtent l="0" t="0" r="0" b="0"/>
            <wp:wrapSquare wrapText="bothSides"/>
            <wp:docPr id="1" name="Obrázok 1" descr="Slepé mapy :: Skolahrou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Slepé mapy :: Skolahrou04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8" t="16282" r="9413" b="13375"/>
                    <a:stretch/>
                  </pic:blipFill>
                  <pic:spPr bwMode="auto">
                    <a:xfrm>
                      <a:off x="0" y="0"/>
                      <a:ext cx="9605645" cy="564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CA6">
        <w:rPr>
          <w:lang w:val="sk-SK"/>
        </w:rPr>
        <w:t xml:space="preserve"> </w:t>
      </w:r>
    </w:p>
    <w:p w14:paraId="62A92D8A" w14:textId="0F44E446" w:rsidR="00337CA6" w:rsidRDefault="00337CA6" w:rsidP="000116CF">
      <w:pPr>
        <w:rPr>
          <w:lang w:val="sk-SK"/>
        </w:rPr>
      </w:pPr>
    </w:p>
    <w:p w14:paraId="47AF1ED6" w14:textId="77777777" w:rsidR="00A818B6" w:rsidRDefault="00A818B6" w:rsidP="00337CA6">
      <w:pPr>
        <w:pStyle w:val="Odsekzoznamu"/>
        <w:numPr>
          <w:ilvl w:val="0"/>
          <w:numId w:val="2"/>
        </w:numPr>
        <w:rPr>
          <w:b/>
          <w:bCs/>
          <w:lang w:val="sk-SK"/>
        </w:rPr>
        <w:sectPr w:rsidR="00A818B6" w:rsidSect="000116CF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0F5FC70" w14:textId="18491B75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lastRenderedPageBreak/>
        <w:t>Čukotský polostrov</w:t>
      </w:r>
    </w:p>
    <w:p w14:paraId="27111564" w14:textId="62025023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Japonské ostrovy</w:t>
      </w:r>
    </w:p>
    <w:p w14:paraId="0DC933F2" w14:textId="330AEB07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Juhočínske more</w:t>
      </w:r>
    </w:p>
    <w:p w14:paraId="44E74BFA" w14:textId="1C548901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Červené more</w:t>
      </w:r>
    </w:p>
    <w:p w14:paraId="7218BE3B" w14:textId="6FC4827C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Karské more</w:t>
      </w:r>
    </w:p>
    <w:p w14:paraId="60CEBD31" w14:textId="5FC18343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Ostrov Kalimantan (Borneo)</w:t>
      </w:r>
    </w:p>
    <w:p w14:paraId="1DD5940F" w14:textId="498360D3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Beringovo more</w:t>
      </w:r>
    </w:p>
    <w:p w14:paraId="50265066" w14:textId="5C7D1267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Ochotské more</w:t>
      </w:r>
    </w:p>
    <w:p w14:paraId="4537DF2C" w14:textId="032A7D98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Ostrov Jáva</w:t>
      </w:r>
    </w:p>
    <w:p w14:paraId="1020DF94" w14:textId="12381715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Východočínske more</w:t>
      </w:r>
    </w:p>
    <w:p w14:paraId="0CDA365B" w14:textId="39F1AF90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Malajský polostrov</w:t>
      </w:r>
    </w:p>
    <w:p w14:paraId="07E8FEAF" w14:textId="73DD5D2D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Zadná India</w:t>
      </w:r>
    </w:p>
    <w:p w14:paraId="0E4C8229" w14:textId="771538D5" w:rsidR="00337CA6" w:rsidRPr="00337CA6" w:rsidRDefault="00337CA6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Ostrov Sachalin</w:t>
      </w:r>
    </w:p>
    <w:p w14:paraId="04324502" w14:textId="4D4A768B" w:rsidR="00337CA6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Bengálsky záliv</w:t>
      </w:r>
    </w:p>
    <w:p w14:paraId="3CB28A76" w14:textId="23B511DE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Filipíny / Filipínske ostrovy</w:t>
      </w:r>
    </w:p>
    <w:p w14:paraId="747B37DB" w14:textId="291BF6A8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Sumatra</w:t>
      </w:r>
    </w:p>
    <w:p w14:paraId="30D2457A" w14:textId="63D3525D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Kamčatka</w:t>
      </w:r>
    </w:p>
    <w:p w14:paraId="3D0BA9BB" w14:textId="7EDC8F98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Polostrov Predná India</w:t>
      </w:r>
    </w:p>
    <w:p w14:paraId="6E7DAB5C" w14:textId="50A6E0EC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Čierne more</w:t>
      </w:r>
    </w:p>
    <w:p w14:paraId="2D0F9793" w14:textId="20760B79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Cejlón / Srí Lanka</w:t>
      </w:r>
    </w:p>
    <w:p w14:paraId="6BA2D57B" w14:textId="31C8A773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Žlté more</w:t>
      </w:r>
    </w:p>
    <w:p w14:paraId="79CCC6D5" w14:textId="340750EB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Arabské more</w:t>
      </w:r>
    </w:p>
    <w:p w14:paraId="17B81FA4" w14:textId="0B92F659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Japonské more</w:t>
      </w:r>
    </w:p>
    <w:p w14:paraId="20015BAC" w14:textId="076BBC54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Ománsky záliv</w:t>
      </w:r>
    </w:p>
    <w:p w14:paraId="4B2486DB" w14:textId="49F8440A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Kórejsky polostrov</w:t>
      </w:r>
    </w:p>
    <w:p w14:paraId="5457030E" w14:textId="0658CBBC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 xml:space="preserve">Tajmýrsky polostrov / Polostrov Tajmýr </w:t>
      </w:r>
    </w:p>
    <w:p w14:paraId="178C8CCB" w14:textId="7015A52B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Perzský záliv</w:t>
      </w:r>
    </w:p>
    <w:p w14:paraId="096E4D9F" w14:textId="224012CE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Ostrov Taiwan</w:t>
      </w:r>
    </w:p>
    <w:p w14:paraId="0F1E21DC" w14:textId="0B2FAEF1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Arabský polostrov</w:t>
      </w:r>
    </w:p>
    <w:p w14:paraId="3F5706FD" w14:textId="216F39B7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Adenský záliv</w:t>
      </w:r>
    </w:p>
    <w:p w14:paraId="4305EA3C" w14:textId="4ED86A41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Ostrov Salawesi / Celebes</w:t>
      </w:r>
    </w:p>
    <w:p w14:paraId="5F7113D5" w14:textId="65827660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Východo</w:t>
      </w:r>
      <w:r w:rsidR="007E6A7A">
        <w:rPr>
          <w:b/>
          <w:bCs/>
          <w:lang w:val="sk-SK"/>
        </w:rPr>
        <w:t>sibírske</w:t>
      </w:r>
      <w:r>
        <w:rPr>
          <w:b/>
          <w:bCs/>
          <w:lang w:val="sk-SK"/>
        </w:rPr>
        <w:t xml:space="preserve"> more</w:t>
      </w:r>
    </w:p>
    <w:p w14:paraId="3D963A1F" w14:textId="68F886B9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Malá Ázia</w:t>
      </w:r>
    </w:p>
    <w:p w14:paraId="21556709" w14:textId="7E28B1AC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Kaspické more</w:t>
      </w:r>
    </w:p>
    <w:p w14:paraId="7A34FF57" w14:textId="55661A74" w:rsidR="006364BD" w:rsidRPr="006364BD" w:rsidRDefault="006364BD" w:rsidP="00337CA6">
      <w:pPr>
        <w:pStyle w:val="Odsekzoznamu"/>
        <w:numPr>
          <w:ilvl w:val="0"/>
          <w:numId w:val="2"/>
        </w:numPr>
        <w:rPr>
          <w:lang w:val="sk-SK"/>
        </w:rPr>
      </w:pPr>
      <w:r>
        <w:rPr>
          <w:b/>
          <w:bCs/>
          <w:lang w:val="sk-SK"/>
        </w:rPr>
        <w:t>More Laptevovcov</w:t>
      </w:r>
    </w:p>
    <w:p w14:paraId="188817FA" w14:textId="77777777" w:rsidR="00A818B6" w:rsidRDefault="00A818B6" w:rsidP="006364BD">
      <w:pPr>
        <w:pStyle w:val="Odsekzoznamu"/>
        <w:rPr>
          <w:lang w:val="sk-SK"/>
        </w:rPr>
        <w:sectPr w:rsidR="00A818B6" w:rsidSect="00A818B6">
          <w:type w:val="continuous"/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55063366" w14:textId="77777777" w:rsidR="00A818B6" w:rsidRDefault="00A818B6" w:rsidP="006364BD">
      <w:pPr>
        <w:pStyle w:val="Odsekzoznamu"/>
        <w:rPr>
          <w:lang w:val="sk-SK"/>
        </w:rPr>
        <w:sectPr w:rsidR="00A818B6" w:rsidSect="00A818B6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911A92F" w14:textId="380C903D" w:rsidR="006364BD" w:rsidRPr="00337CA6" w:rsidRDefault="006364BD" w:rsidP="006364BD">
      <w:pPr>
        <w:pStyle w:val="Odsekzoznamu"/>
        <w:rPr>
          <w:lang w:val="sk-SK"/>
        </w:rPr>
      </w:pPr>
    </w:p>
    <w:sectPr w:rsidR="006364BD" w:rsidRPr="00337CA6" w:rsidSect="00A818B6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18pt;visibility:visible;mso-wrap-style:square" o:bullet="t">
        <v:imagedata r:id="rId1" o:title=""/>
      </v:shape>
    </w:pict>
  </w:numPicBullet>
  <w:abstractNum w:abstractNumId="0" w15:restartNumberingAfterBreak="0">
    <w:nsid w:val="15452034"/>
    <w:multiLevelType w:val="hybridMultilevel"/>
    <w:tmpl w:val="3B1AA26E"/>
    <w:lvl w:ilvl="0" w:tplc="033430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F"/>
    <w:rsid w:val="000116CF"/>
    <w:rsid w:val="00150E19"/>
    <w:rsid w:val="00205D9E"/>
    <w:rsid w:val="00337CA6"/>
    <w:rsid w:val="00465E9E"/>
    <w:rsid w:val="006364BD"/>
    <w:rsid w:val="00660A07"/>
    <w:rsid w:val="006949E2"/>
    <w:rsid w:val="006A500F"/>
    <w:rsid w:val="007E6A7A"/>
    <w:rsid w:val="008A1D4C"/>
    <w:rsid w:val="00A818B6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D2E5"/>
  <w15:chartTrackingRefBased/>
  <w15:docId w15:val="{38B31231-2C55-4A83-9B94-0735FC70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7:01:14.7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585 37,'-39'-1,"24"0,-1 0,1 1,0 1,-1 0,1 1,0 1,0 1,0 0,-17 7,-57 23,-32 21,114-53,1 1,-1-1,1 2,0-1,0 1,1 0,-1 0,1 0,0 1,0 0,0 0,0 0,1 0,-6 11,-8 14,-15 30,27-42,0 0,2 0,0 0,1 1,-1 22,4 97,1-63,1-65,-1 0,1 0,1 0,0 0,0-1,1 0,0 1,5 8,4 9,34 77,-37-85,0-1,2 0,-1-1,2 0,24 24,-25-28,6 12,-14-19,-1-1,1 1,1-1,7 7,92 86,31 24,-16-30,-106-83,-1-1,1 0,16 7,-6-3,25 14,62 36,-26-22,-56-25,-19-11,0 0,0 1,-1 0,0 1,0 0,10 10,11 11,-23-23,1 2,-2-1,1 1,-1 0,0 0,0 0,5 10,-5-6,-1 0,0 1,-1-1,0 1,-1 0,0 0,1 16,-4 83,-2-44,3-43,0 1,2-1,0 0,1 0,2 0,8 25,-4-21,2-1,19 33,-24-48,1 0,0-1,1 0,0 0,1-1,0 0,18 13,-22-19,0 0,1-1,-1 1,1-1,-1-1,1 1,0-1,0 0,0 0,-1-1,1 0,0 0,9-1,10-2,44-11,-51 10,-4-1,1 1,-1-2,1 0,-2-1,1 0,22-17,-8 3,46-46,-69 61,0 0,-1-1,0 1,0-1,4-10,-6 10,1 1,0 0,0 0,1 1,0-1,0 1,7-8,-10 12,1 0,0 0,0 0,0 0,0 0,0 1,0-1,0 0,0 1,0 0,0-1,0 1,0 0,0 0,0 0,0 0,1 0,-1 1,0-1,0 1,0-1,0 1,0 0,0 0,0 0,-1 0,1 0,3 3,32 24,-32-23,-1-1,1 0,0 0,0-1,0 1,1-1,-1 0,1-1,0 1,-1-1,11 3,5-1,0 1,0 1,-1 0,26 14,22 6,-61-22,1-1,-1 2,0-1,0 1,9 7,17 12,-18-15,-1 2,23 20,-23-19,-1-2,0 0,26 12,-26-15,0 1,0 0,19 17,-27-20,1-1,0-1,0 1,0-1,0 0,0 0,1-1,-1 0,1 0,0 0,6 0,10 1,44 0,-2-2,82-3,-136-1,-1 0,1 0,-1-1,0-1,-1 1,1-2,-1 1,0-1,10-9,22-12,-31 20,0 1,-1-1,0-1,0 1,0-1,-1-1,0 0,8-13,1-5,23-54,-29 61,0 0,19-24,-17 27,-2 0,0-1,9-21,-3 6,-14 27,0 1,0-1,0 1,-1-1,1 0,-2 0,1 0,-1 0,1-9,0-276,-4 140,2 124,1 11,-1 1,0-1,-1 1,-1-1,0 1,-2 0,1 0,-7-15,-53-77,57 91,0 0,-2 0,0 1,-1 0,0 0,-1 1,-1 0,0 1,-15-13,-62-62,79 79,0 1,1-1,-14-19,-11-13,11 19,-1 2,-27-20,13 7,30 25,0 1,0 1,-1-1,-11-6,-59-40,-13-7,74 50,10 6,-1 0,1 0,-1 0,-16-4,-32-9,-70-32,63 24,-132-52,78 24,-25-12,131 59,0 2,0-1,-15-2,-22-9,-15-7,43 17,-36-16,45 18,1-1,-1 2,-22-5,19 6,1-2,-20-7,20 7,0 0,1 0,-18-1,-2-2,-75-27,-11 4,59 15,39 11,-34-13,32 10,0 1,0 1,-1 1,0 0,-25 1,26 1,7 0,0 0,1-2,-16-5,17 5,0 0,1 1,-1 1,-21-2,-54 4,72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42:38.33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272 9,'-2'5,"0"1,-1-1,0 0,0 0,0 0,-1 0,1 0,-6 4,0 2,7-7,-1 1,1-1,0 1,0 0,0 0,1 0,-3 9,4-9,-1 0,0-1,-1 1,1 0,-1-1,0 1,0-1,0 0,-1 0,-4 7,4-6,0 1,0 0,0-1,1 1,0 1,0-1,1 0,-1 0,1 1,1-1,-1 1,1 6,-3 19,0-12,2-12,0 0,-1 0,0 0,0 0,0 0,-5 8,2-4,1 0,0 1,1 0,0-1,-1 24,-9 34,5-38,5-19,0-1,-1 1,-1-1,0 0,0-1,-11 18,10-19,0 0,1 0,0 1,1 0,0 0,0 0,-2 18,2-5,1 1,1 36,-7 40,8-26,3 62,6-10,1 26,-7-135,0 0,2 0,9 33,-6-31,1 0,0 0,22 36,55 55,-71-91,18 34,-20-34,25 36,-14-27,-8-9,1 0,1-1,1-1,27 22,19 2,20 14,65 47,-65-51,-59-36,-20-14,0 1,-1-1,1 1,-1 1,0-1,0 0,0 1,0 0,4 7,-3-6,-1-1,1 1,-1-1,1 1,0-1,1-1,-1 1,1-1,-1 0,1 0,0-1,0 0,12 3,8 1,52 5,-67-10,167 1,-94-3,-68-1,0 0,0 0,0-2,0 0,0-1,-1 0,0-1,17-10,-17 9,-1 0,1-2,-2 1,1-2,13-12,12-10,-26 23,-1-2,15-15,14-11,-31 29,0-1,17-19,5-9,-18 23,-2-1,11-16,-15 18,-1 0,0 0,-1 0,0-1,-1 0,-1 0,3-18,2-61,8 0,-8-26,0 26,-2-34,-5 60,-4-69,-1 110,-12-40,1 4,8 40,0 0,-2 0,0 1,-2 0,0 0,-18-26,2 8,-1 2,-3 0,-52-51,-23-9,78 68,-70-80,84 91,-18-22,-58-59,33 51,-2 2,-70-41,117 80,0-1,-2 0,1 1,-1 1,0-1,0 2,-14-4,-112-37,117 38,-1 1,-1 1,1 1,-1 2,-37-2,21 2,-35-10,54 9,0 0,-40-1,-176 5,230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21:37.4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1,'14'-1,"0"2,0 0,0 2,24 8,-26-7,-11-4,1 0,-1 0,0 1,1-1,-1 0,1 1,-1-1,0 1,1 0,-1 0,0 0,0 0,0 0,1 0,-1 0,0 1,0-1,0 0,0 1,0 0,0-1,0 1,-1 0,1-1,0 1,-1 0,1 0,-1 0,1 3,0-3,-1-1,0 1,1-1,-1 0,0 1,1-1,0 0,-1 0,1 1,-1-1,1 0,0 0,-1 0,1 0,0 0,0 0,0-1,0 1,-1 0,1 0,0-1,0 1,0-1,0 0,1 1,-1-1,0 1,0-1,0 1,0-1,0 1,0-1,0 1,0 0,0-1,0 1,-1 0,1 0,0 0,0 0,-1 0,1 1,0-1,-1 0,1 0,-1 1,1-1,-1 0,1 1,-1-1,0 1,1-1,-1 1,0-1,0 2,0 33,0-31,-1 0,1 0,0 0,0-1,0 1,1 0,-1 0,1 0,-1-1,1 1,0 0,0-1,1 1,-1-1,1 0,-1 0,1 0,3 6,-2-4,-1 0,0 0,0 0,0 0,0 1,-1-1,1 1,-1-1,0 1,0 9,3 16,-3-27,1 0,-1 0,1-1,0 1,-1-1,6 9,-6-10,1 0,0 0,-1 0,1 1,-1-1,0 1,0-1,0 1,0 0,0-1,-1 1,1 0,0 7,0 26,0-23,-1 1,0-1,0 0,-1 0,0 0,-4 23,2-28,0 0,0-1,-1 1,0-1,0 0,0 0,-1-1,0 0,0 0,-8 8,-19 8,27-20,0 0,0 1,0 0,0 0,0 1,0 0,1 0,-1 0,-5 10,8-12,0-1,0 1,0 0,0-1,0 0,-1 0,1 0,-1 0,1 0,-1-1,1 1,-1-1,0 0,0 0,-3 0,0-1,0 1,0-1,0 0,0-1,0 0,-7-3,12 4,0-1,0 0,0 1,0-1,0 0,0 1,0-1,0 0,1 0,-1 0,0 0,-1-3,-4-4,3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7:38.93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68,'2'0,"0"-1,0 1,0-1,0 1,0-1,0 0,0 0,0 0,0 0,-1-1,4-1,-3 1,0 1,0-1,0 1,1-1,-1 1,1 0,-1 0,1 0,3-1,9 0,-1-2,0 0,0 0,0-1,-1-1,15-7,-23 10</inkml:trace>
  <inkml:trace contextRef="#ctx0" brushRef="#br0" timeOffset="2117.21">27 42,'-9'79,"9"-8,0-63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7:31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1 365,'5'0,"1"-1,0 0,-1 0,1-1,-1 1,1-1,-1-1,1 1,-1-1,0 0,0 0,-1 0,1 0,-1-1,1 0,-1 0,0 0,-1-1,7-9,-7 10,1 0,0-1,-1 0,0 0,1 0,-2 0,1-1,-1 1,2-7,1-6,-2 1,0-1,-1 0,-1 0,-2-21,2 22,-1 10,0 0,0-1,0 1,-1 0,-2-8,2 13,1 0,-1 0,0 0,0-1,0 1,-1 1,1-1,0 0,-1 0,1 0,-1 1,0-1,1 1,-1-1,0 1,0 0,0 0,0 0,0 0,-3-1,-27-10,27 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35:06.0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1 701,'0'-23,"0"-21,7-64,-2 80,1 1,2 0,0 1,2 0,1 0,19-35,-13 35,1 1,1 0,2 1,42-39,-56 57,0 1,0 1,0-1,1 1,0 0,-1 1,1 0,15-4,2 1,42-4,-7 2,-35 3,37-1,-37 4,51-10,-53 7,1 2,39-3,-1 8,88-4,-68-7,48 0,-52 11,92-4,-78-7,-57 4,-26 3,2 0,-1 1,0 1,15 0,-22 0,0 1,0-1,-1 1,1 0,0 0,-1 0,1 0,-1 0,1 1,-1-1,1 1,-1-1,0 1,0 0,0 0,0 0,0 0,0 0,0 1,1 3,16 21,0-1,1-1,2-1,0 0,36 27,16 18,-67-61,-1 0,0 1,0 0,0 1,-1-1,-1 1,1 0,-2 1,1-1,2 17,-3-17,5 12,1-1,1 0,1 0,1-1,28 36,4 8,-26-37,2-1,27 27,-28-32,-7-10,1 0,0-1,25 16,-8-7,69 57,-82-65,-1 0,0 2,-2 0,1 1,-1 0,-1 1,20 31,17 25,28 44,-61-86,0-1,43 50,-45-59,-1 1,-1 1,-1 0,11 26,-3-5,8 28,-17-40,-8-23,-1 1,-1 0,0 0,0 0,0-1,-1 1,-1 13,0-16,0 1,1-1,0 1,0-1,0 1,1 0,0-1,0 0,0 1,1-1,0 0,0 1,0-1,0 0,1-1,0 1,5 7,126 112,-108-95,-24-25,1 0,-1-1,1 0,0 1,0-1,1 0,-1-1,0 1,1-1,0 1,0-1,7 3,4-1,-1-1,1-1,24 1,19 3,-24-1,0-1,1-1,-1-2,39-3,-68 1,1 0,0 0,-1-1,1 0,-1 1,1-2,-1 1,0-1,0 0,0 0,-1 0,9-7,0-4,0 0,17-23,-23 28,-1 4,0-1,1 1,0 1,0-1,0 1,1 0,-1 1,1 0,0 0,0 1,10-3,-5 1,10-2,33-13,-45 14,0 1,0 1,0-1,18-1,0-1,-5 0,-22 4,1 1,-1 0,1 0,0 0,0 0,0 1,0-1,-1 1,1 0,0 0,0 0,0 0,0 0,0 0,0 1,0 0,-1-1,1 1,0 0,0 0,-1 1,1-1,-1 1,5 2,27 22,-26-21,0 0,0 1,0 0,-1 1,0 0,-1 0,1 0,-1 1,9 15,7 10,-17-27,-1-1,0 2,0-1,4 9,-5-11,0 1,0-1,1 0,-1 0,1-1,0 1,0-1,0 0,0 0,0 0,1 0,-1-1,1 1,0-1,0-1,9 3,28 15,-26-11,-1-1,2-1,19 5,-18-5,-10-4,-1 0,0 1,0 0,0 0,0 1,12 9,-16-11,0 1,0 0,-1 0,1 0,-1 0,0 1,0-1,0 1,0-1,-1 1,1 0,-1 0,0-1,0 1,0 4,4 14,1 0,9 20,-10-26,34 116,-36-120,7 20,-2 1,-1-1,-2 1,2 52,-6-44,0-23,-1 0,0 0,-1-1,-1 1,0 0,-2-1,-9 32,4-29,5-9,-1 0,0 0,-1-1,-9 14,-1-2,14-17,-1-1,1 0,-1 0,0-1,0 1,0-1,0 1,-1-1,1 0,-1 0,0-1,0 1,0-1,0 1,-1-1,1-1,-5 2,-8 1,0 1,1 1,-1 0,1 1,1 1,-1 0,1 1,1 1,0 0,0 1,-16 16,-17 23,26-27,-1-1,0-1,-30 21,7-10,-70 43,106-70,1 0,-1-1,-1 0,1 0,-1-1,1 0,-1 0,0-1,0-1,0 0,-15 0,-2-1,16-2,-1 2,0 0,0 0,0 1,0 0,1 1,-1 0,1 1,-1 0,1 1,-16 8,-1 4,14-9,1 1,-21 16,23-14,-1-1,1-1,-2 0,1 0,-1-1,0-1,-23 8,11-3,-1 0,-34 22,43-23,5-4,0 0,0-1,0 0,0-1,-1-1,-19 4,1-4,-49 0,77-3,-14-1,-1 1,1 1,0 0,-1 1,1 1,0 1,-21 7,10-1,22-8,0-1,0 1,0 1,0-1,1 1,-1 0,1 0,0 1,-5 4,-1 1,0-1,-1 0,0 0,0-1,-21 8,-17 10,-71 39,107-58,0-1,0 0,-18 3,-20 6,-99 37,87-22,43-21,0 1,1 1,-24 16,19-12,-33 16,-37 3,-32 15,109-43,-1-1,0-1,0-1,0-1,0-1,-30-2,48 1,-1 1,1 0,-1-1,0 1,1-1,-1 0,1 1,-1-1,1 0,0 0,-1 0,1 0,0 0,-1-1,1 1,0 0,0 0,0-1,-1-1,-15-35,0 2,-53-67,55 79,11 17,0-1,1 1,0-1,0 0,1 0,0 0,0 0,1 0,0 0,0 0,1-12,-1-12,-13-45,10 60,0-1,1 0,0-27,2 33,-1 1,0-1,-1 1,0 0,0 0,-1 0,-11-20,8 18,2 0,-1-1,2 1,-6-26,-17-109,20 114,-13-39,6 27,-48-148,31 118,-16-56,14 55,17 46,8 14,0 0,-2 0,-22-30,15 28,8 10,1-1,0 0,-8-13,2 4,0 0,-24-24,27 32,-102-119,63 64,10 10,-28-43,53 71,-19-43,-6-17,-6-4,38 75,-1 0,0 1,-20-27,9 16,14 18,0 0,0 1,-1 0,0 1,-1-1,1 1,-11-6,9 6,0 0,1-1,0 0,0 0,1-1,-10-14,-23-25,20 28,0 0,1-2,-16-24,15 12,-31-73,42 86,-7-19,-34-154,46 174,2 0,0-21,0-7,0 39,0-1,0 0,-6-15,5 17,0 0,1 0,0 0,0-1,0-15,2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7T16:25:04.3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1876 749,'2'-3,"-1"-1,1 1,-1 0,1 0,0 0,0 0,0 0,1 1,-1-1,1 1,-1-1,1 1,0 0,5-3,13-13,-1-5,1 1,1 1,1 0,41-26,-33 21,-26 20,0 2,1-1,-1 1,1-1,0 2,0-1,9-4,68-30,-49 23,-19 7,0 1,1 1,0 1,28-6,-16 6,-15 2,-1 1,23 0,-23 1,-1 0,1-1,-1-1,20-5,-19 4,-1 1,1 0,1 1,13-1,-12 1,-1 0,1 0,24-9,-2 1,-9 4,-10 1,0 1,1 0,0 2,22-1,-22 2,0 0,26-7,-26 5,0 0,28-1,-18 3,1-2,42-9,22-3,-76 13,0-2,25-7,-21 5,9-4,-16 6,-1 0,1 0,19-1,58-15,-25 4,-27 6,36-15,-60 19,70-30,-38 17,-37 16,0 0,-1 0,0-1,14-9,-15 8,1 0,-1 0,1 1,-1 0,1 0,0 1,15-3,5 2,-1 0,2 2,55 4,-23-1,-60-1,-1 0,0 0,0 0,1 0,-1 0,0 0,1 0,-1 1,0-1,0 0,0 1,1-1,-1 1,0-1,0 1,0 0,0-1,0 1,0 0,0 0,0 0,0 0,1 1,-1 0,-1 0,1 0,-1-1,0 1,1 0,-1-1,0 1,0 0,0 0,0 0,-1-1,1 1,0 0,-1-1,0 3,-4 9,-1-1,0 0,-13 19,13-21,0 0,0 0,-1 0,0-1,0 0,-1 0,0 0,-1-1,0 0,0-1,-19 11,-66 29,27 4,14-11,38-31,0 0,-22 7,-27 16,52-23,0 0,1 1,0 0,-9 12,-25 23,17-22,0-2,-35 19,42-26,1 1,0 0,1 2,-19 21,20-20,-1 0,-1-1,-35 24,33-26,1 1,-25 25,-145 151,116-108,46-51,1 0,2 2,-31 51,42-62,8-11,1 0,0 0,-6 20,-7 18,-5 2,9-17,-34 57,-67 95,59-87,36-65,-54 99,-42 95,96-184,4-7,-42 70,29-65,9-11,-43 52,56-77,4-3,0 0,0 0,0-1,0 1,-1-1,0 0,0-1,0 1,0-1,0 0,-1 0,0-1,1 1,-1-1,0-1,-9 3,-25 1,-60 1,-202-6,291 1,-1 0,1 1,-19 5,-16 3,21-6,0 0,-41 13,-37 12,90-25,0-1,-1-1,-26 2,14-2,-52 10,75-12,1 1,0-1,0 1,-1 0,1 0,0 0,0 0,0 0,0 0,0 1,0-1,1 0,-1 1,0 0,1-1,-1 1,-2 4,3-4,-1 0,1 0,-1 0,0 0,0 0,0 0,0-1,0 1,-1-1,1 1,0-1,-1 0,1 0,-3 1,-28 6,-45 4,50-9,-76 4,11-6,-85-3,161-1,0 0,0-2,-27-10,22 5,0 0,0-2,1 0,-21-16,-76-52,83 57,25 17,1 0,0 0,1-1,-10-8,16 13,0-1,-1 0,1 0,0 0,0 0,1-1,-1 1,1 0,-1-1,1 1,0-1,0 1,1-1,-1 0,1 1,0-5,-1-4,1 1,0 0,1-1,1 1,0 0,0 0,1 0,1 0,7-17,12-16,45-63,-31 52,-17 24,31-37,-25 38,2 0,50-40,74-29,-126 83,50-21,-48 24,133-71,-113 58,-18 11,-1-1,0-2,48-40,-15 12,-27 22,77-50,-36 21,-1 6,12-17,-32 17,-10 6,-27 26,27-32,-25 24,-13 16,0-1,0 0,-1-1,0 1,-1-1,1 0,5-17,41-82,11-21,6-14,-58 124,-9 13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46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2022-04-27T16:17:00Z</dcterms:created>
  <dcterms:modified xsi:type="dcterms:W3CDTF">2022-04-28T20:56:00Z</dcterms:modified>
</cp:coreProperties>
</file>