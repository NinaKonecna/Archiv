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86FA" w14:textId="12B2BEF6" w:rsidR="00150E19" w:rsidRPr="00205D9E" w:rsidRDefault="004D20F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Rezy kocky</w:t>
      </w:r>
    </w:p>
    <w:p w14:paraId="6B5A0A7F" w14:textId="77777777" w:rsidR="00465E9E" w:rsidRPr="00205D9E" w:rsidRDefault="00465E9E" w:rsidP="00465E9E">
      <w:pPr>
        <w:rPr>
          <w:lang w:val="sk-SK"/>
        </w:rPr>
      </w:pPr>
    </w:p>
    <w:p w14:paraId="785196A1" w14:textId="0A23EB91" w:rsidR="00465E9E" w:rsidRDefault="004D20FB" w:rsidP="004D20FB">
      <w:pPr>
        <w:pStyle w:val="Odsekzoznamu"/>
        <w:numPr>
          <w:ilvl w:val="0"/>
          <w:numId w:val="1"/>
        </w:numPr>
        <w:rPr>
          <w:lang w:val="sk-SK"/>
        </w:rPr>
      </w:pPr>
      <w:r w:rsidRPr="004D20FB">
        <w:rPr>
          <w:lang w:val="sk-SK"/>
        </w:rPr>
        <w:t>Rez telesa je prienik telesa a</w:t>
      </w:r>
      <w:r>
        <w:rPr>
          <w:lang w:val="sk-SK"/>
        </w:rPr>
        <w:t> </w:t>
      </w:r>
      <w:r w:rsidRPr="004D20FB">
        <w:rPr>
          <w:lang w:val="sk-SK"/>
        </w:rPr>
        <w:t>roviny</w:t>
      </w:r>
      <w:r>
        <w:rPr>
          <w:lang w:val="sk-SK"/>
        </w:rPr>
        <w:t xml:space="preserve"> rezu </w:t>
      </w:r>
      <w:r w:rsidRPr="004D20FB">
        <w:rPr>
          <w:rFonts w:cstheme="minorHAnsi"/>
          <w:b/>
          <w:bCs/>
          <w:i/>
          <w:iCs/>
          <w:lang w:val="sk-SK"/>
        </w:rPr>
        <w:t>ρ</w:t>
      </w:r>
      <w:r w:rsidRPr="004D20FB"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(rez je geometrický 2d útvar),</w:t>
      </w:r>
    </w:p>
    <w:p w14:paraId="1F10CEF4" w14:textId="77777777" w:rsidR="004D20FB" w:rsidRPr="004D20FB" w:rsidRDefault="004D20FB" w:rsidP="004D20FB">
      <w:pPr>
        <w:rPr>
          <w:lang w:val="sk-SK"/>
        </w:rPr>
      </w:pPr>
    </w:p>
    <w:p w14:paraId="78F93D19" w14:textId="5508779C" w:rsidR="004D20FB" w:rsidRPr="004D20FB" w:rsidRDefault="004D20FB" w:rsidP="004D20F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Veta 1: </w:t>
      </w:r>
      <w:r w:rsidRPr="004D20FB">
        <w:rPr>
          <w:lang w:val="sk-SK"/>
        </w:rPr>
        <w:t>Ak je rovina rôznobežná s dvomi rovnobežnými rovinami, tak ich pretína v rovnobežných priamkach</w:t>
      </w:r>
      <w:r>
        <w:rPr>
          <w:lang w:val="sk-SK"/>
        </w:rPr>
        <w:t>.</w:t>
      </w:r>
    </w:p>
    <w:p w14:paraId="719840C2" w14:textId="13936B63" w:rsidR="004D20FB" w:rsidRDefault="004D20FB" w:rsidP="004D20F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Príklad na vetu 1:</w:t>
      </w:r>
    </w:p>
    <w:p w14:paraId="198B5F3A" w14:textId="7B06C900" w:rsid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Kocka ABCDEFGH</w:t>
      </w:r>
    </w:p>
    <w:p w14:paraId="4E59FD8F" w14:textId="07E960B7" w:rsid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Vnútorný bod P na hrane </w:t>
      </w:r>
      <m:oMath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BF</m:t>
            </m:r>
          </m:e>
        </m:acc>
      </m:oMath>
    </w:p>
    <w:p w14:paraId="7CEEF4A7" w14:textId="266A5B6F" w:rsidR="004D20FB" w:rsidRP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Rez cez </w:t>
      </w:r>
      <m:oMath>
        <m:r>
          <w:rPr>
            <w:rFonts w:ascii="Cambria Math" w:hAnsi="Cambria Math" w:cstheme="minorHAnsi"/>
            <w:lang w:val="sk-SK"/>
          </w:rPr>
          <m:t>ρ</m:t>
        </m:r>
        <m:r>
          <w:rPr>
            <w:rFonts w:ascii="Cambria Math" w:hAnsi="Cambria Math"/>
            <w:lang w:val="sk-SK"/>
          </w:rPr>
          <m:t xml:space="preserve"> = </m:t>
        </m:r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EHP</m:t>
            </m:r>
          </m:e>
        </m:acc>
      </m:oMath>
    </w:p>
    <w:p w14:paraId="67FA2356" w14:textId="2BDB5907" w:rsid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775" behindDoc="0" locked="0" layoutInCell="1" allowOverlap="1" wp14:anchorId="3CC337B5" wp14:editId="6EBEA4AA">
                <wp:simplePos x="0" y="0"/>
                <wp:positionH relativeFrom="column">
                  <wp:posOffset>2859419</wp:posOffset>
                </wp:positionH>
                <wp:positionV relativeFrom="paragraph">
                  <wp:posOffset>1054769</wp:posOffset>
                </wp:positionV>
                <wp:extent cx="616680" cy="632880"/>
                <wp:effectExtent l="57150" t="38100" r="50165" b="5334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668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663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8" o:spid="_x0000_s1026" type="#_x0000_t75" style="position:absolute;margin-left:224.45pt;margin-top:82.35pt;width:49.95pt;height:51.25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2B84lAEAADkDAAAOAAAAAAAAAAAA&#10;AAAAADwCAABkcnMvZTJvRG9jLnhtbFBLAQItABQABgAIAAAAIQCvp2apjAIAALQFAAAQAAAAAAAA&#10;AAAAAAAAAPwDAABkcnMvaW5rL2luazEueG1sUEsBAi0AFAAGAAgAAAAhANVgRHrhAAAACwEAAA8A&#10;AAAAAAAAAAAAAAAAtg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7F3D09" wp14:editId="45088E58">
                <wp:simplePos x="0" y="0"/>
                <wp:positionH relativeFrom="column">
                  <wp:posOffset>3535045</wp:posOffset>
                </wp:positionH>
                <wp:positionV relativeFrom="paragraph">
                  <wp:posOffset>1012190</wp:posOffset>
                </wp:positionV>
                <wp:extent cx="129500" cy="184000"/>
                <wp:effectExtent l="38100" t="38100" r="42545" b="45085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9500" cy="18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16E2" id="Písanie rukou 16" o:spid="_x0000_s1026" type="#_x0000_t75" style="position:absolute;margin-left:277.65pt;margin-top:79pt;width:11.65pt;height:1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E194BB" wp14:editId="208EE67A">
                <wp:simplePos x="0" y="0"/>
                <wp:positionH relativeFrom="column">
                  <wp:posOffset>1786363</wp:posOffset>
                </wp:positionH>
                <wp:positionV relativeFrom="paragraph">
                  <wp:posOffset>200252</wp:posOffset>
                </wp:positionV>
                <wp:extent cx="1688760" cy="847800"/>
                <wp:effectExtent l="57150" t="38100" r="45085" b="4762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876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5B2D5" id="Písanie rukou 13" o:spid="_x0000_s1026" type="#_x0000_t75" style="position:absolute;margin-left:139.95pt;margin-top:15.05pt;width:134.35pt;height:6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19DF28" wp14:editId="7C1EFE22">
                <wp:simplePos x="0" y="0"/>
                <wp:positionH relativeFrom="column">
                  <wp:posOffset>1159859</wp:posOffset>
                </wp:positionH>
                <wp:positionV relativeFrom="paragraph">
                  <wp:posOffset>824369</wp:posOffset>
                </wp:positionV>
                <wp:extent cx="1688760" cy="847800"/>
                <wp:effectExtent l="57150" t="38100" r="45085" b="4762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876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1DB3" id="Písanie rukou 12" o:spid="_x0000_s1026" type="#_x0000_t75" style="position:absolute;margin-left:90.65pt;margin-top:64.2pt;width:134.35pt;height:6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2A9DF0" wp14:editId="10C9C2BC">
                <wp:simplePos x="0" y="0"/>
                <wp:positionH relativeFrom="column">
                  <wp:posOffset>1182179</wp:posOffset>
                </wp:positionH>
                <wp:positionV relativeFrom="paragraph">
                  <wp:posOffset>207689</wp:posOffset>
                </wp:positionV>
                <wp:extent cx="573480" cy="591480"/>
                <wp:effectExtent l="57150" t="38100" r="55245" b="5651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3480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370CC" id="Písanie rukou 11" o:spid="_x0000_s1026" type="#_x0000_t75" style="position:absolute;margin-left:92.4pt;margin-top:15.65pt;width:46.55pt;height:4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6869AB" wp14:editId="30DCA16E">
                <wp:simplePos x="0" y="0"/>
                <wp:positionH relativeFrom="column">
                  <wp:posOffset>2908670</wp:posOffset>
                </wp:positionH>
                <wp:positionV relativeFrom="paragraph">
                  <wp:posOffset>1582840</wp:posOffset>
                </wp:positionV>
                <wp:extent cx="54720" cy="82080"/>
                <wp:effectExtent l="38100" t="57150" r="40640" b="5143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7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CA82D" id="Písanie rukou 10" o:spid="_x0000_s1026" type="#_x0000_t75" style="position:absolute;margin-left:228.35pt;margin-top:123.95pt;width:5.7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330FFB" wp14:editId="0C587F9E">
                <wp:simplePos x="0" y="0"/>
                <wp:positionH relativeFrom="column">
                  <wp:posOffset>2911190</wp:posOffset>
                </wp:positionH>
                <wp:positionV relativeFrom="paragraph">
                  <wp:posOffset>1590040</wp:posOffset>
                </wp:positionV>
                <wp:extent cx="5760" cy="143280"/>
                <wp:effectExtent l="57150" t="38100" r="51435" b="4762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B77B1" id="Písanie rukou 7" o:spid="_x0000_s1026" type="#_x0000_t75" style="position:absolute;margin-left:228.55pt;margin-top:124.5pt;width:1.85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5EA864" wp14:editId="1C142136">
                <wp:simplePos x="0" y="0"/>
                <wp:positionH relativeFrom="column">
                  <wp:posOffset>2908310</wp:posOffset>
                </wp:positionH>
                <wp:positionV relativeFrom="paragraph">
                  <wp:posOffset>1651240</wp:posOffset>
                </wp:positionV>
                <wp:extent cx="151560" cy="123120"/>
                <wp:effectExtent l="38100" t="57150" r="58420" b="48895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5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93F36" id="Písanie rukou 6" o:spid="_x0000_s1026" type="#_x0000_t75" style="position:absolute;margin-left:228.3pt;margin-top:129.3pt;width:13.3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812410" wp14:editId="574B0800">
                <wp:simplePos x="0" y="0"/>
                <wp:positionH relativeFrom="column">
                  <wp:posOffset>2882660</wp:posOffset>
                </wp:positionH>
                <wp:positionV relativeFrom="paragraph">
                  <wp:posOffset>1570701</wp:posOffset>
                </wp:positionV>
                <wp:extent cx="73080" cy="254520"/>
                <wp:effectExtent l="38100" t="38100" r="41275" b="5080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0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3B92A" id="Písanie rukou 5" o:spid="_x0000_s1026" type="#_x0000_t75" style="position:absolute;margin-left:226.3pt;margin-top:123pt;width:7.1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69B81E" wp14:editId="564979BE">
            <wp:extent cx="2943860" cy="2748915"/>
            <wp:effectExtent l="0" t="0" r="8890" b="0"/>
            <wp:docPr id="4" name="Obrázok 4" descr="Lukyho ukoly: Objem krychle a kvád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kyho ukoly: Objem krychle a kvádr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30BF" w14:textId="17B5A7A6" w:rsid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Postup:</w:t>
      </w:r>
    </w:p>
    <w:p w14:paraId="2EED436D" w14:textId="2EA2FFBE" w:rsidR="004D20FB" w:rsidRDefault="004D20FB" w:rsidP="004D20F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Spojíme body EP a body EH lebo sú v jednej rovine</w:t>
      </w:r>
    </w:p>
    <w:p w14:paraId="253DAA82" w14:textId="7B2D482A" w:rsidR="004D20FB" w:rsidRDefault="004D20FB" w:rsidP="004D20F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Vytvoríme rovnobežku priamky EH v bode P, to nám dá bod Q</w:t>
      </w:r>
    </w:p>
    <w:p w14:paraId="1336672D" w14:textId="1F9B9884" w:rsidR="004D20FB" w:rsidRDefault="004D20FB" w:rsidP="004D20F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Spojíme body HQ</w:t>
      </w:r>
    </w:p>
    <w:p w14:paraId="2F36C4E3" w14:textId="2378EED0" w:rsidR="006E4D7B" w:rsidRDefault="006E4D7B" w:rsidP="004D20F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Rezom je štvoruholník EPQH</w:t>
      </w:r>
    </w:p>
    <w:p w14:paraId="3276A387" w14:textId="102DE4A2" w:rsidR="004D20FB" w:rsidRDefault="004D20FB" w:rsidP="004D20FB">
      <w:pPr>
        <w:rPr>
          <w:lang w:val="sk-SK"/>
        </w:rPr>
      </w:pPr>
    </w:p>
    <w:p w14:paraId="2FEC7FC2" w14:textId="6D6ED4DF" w:rsidR="004D20FB" w:rsidRDefault="004D20FB" w:rsidP="004D20F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Veta 2: </w:t>
      </w:r>
      <w:r w:rsidRPr="004D20FB">
        <w:rPr>
          <w:lang w:val="sk-SK"/>
        </w:rPr>
        <w:t>Ak je priamka rovnobežná s dvomi rôznobežnými rovinami, tak je rovnobežná aj s ich priesečnicou</w:t>
      </w:r>
    </w:p>
    <w:p w14:paraId="4FE95AFC" w14:textId="35F59B33" w:rsidR="004D20FB" w:rsidRDefault="004D20FB" w:rsidP="004D20F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Príklad na vetu 2:</w:t>
      </w:r>
    </w:p>
    <w:p w14:paraId="2A4FCB62" w14:textId="7A3AD95C" w:rsid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Kocka ABCDEFGH</w:t>
      </w:r>
    </w:p>
    <w:p w14:paraId="3EB1878C" w14:textId="69201A78" w:rsidR="004D20FB" w:rsidRP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Vnútorný bod P na hrane </w:t>
      </w:r>
      <m:oMath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CG</m:t>
            </m:r>
          </m:e>
        </m:acc>
      </m:oMath>
    </w:p>
    <w:p w14:paraId="0FA464BC" w14:textId="1762FD7A" w:rsidR="004D20FB" w:rsidRP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rFonts w:eastAsiaTheme="minorEastAsia"/>
          <w:lang w:val="sk-SK"/>
        </w:rPr>
        <w:t> Vnútorný bod Q  na stene ABFE</w:t>
      </w:r>
    </w:p>
    <w:p w14:paraId="4BA2EA31" w14:textId="2881F951" w:rsidR="004D20FB" w:rsidRPr="004D20FB" w:rsidRDefault="004D20F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Rez cez </w:t>
      </w:r>
      <m:oMath>
        <m:r>
          <w:rPr>
            <w:rFonts w:ascii="Cambria Math" w:hAnsi="Cambria Math" w:cstheme="minorHAnsi"/>
            <w:lang w:val="sk-SK"/>
          </w:rPr>
          <m:t>ρ</m:t>
        </m:r>
        <m:r>
          <w:rPr>
            <w:rFonts w:ascii="Cambria Math" w:hAnsi="Cambria Math"/>
            <w:lang w:val="sk-SK"/>
          </w:rPr>
          <m:t xml:space="preserve"> = </m:t>
        </m:r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HPQ</m:t>
            </m:r>
          </m:e>
        </m:acc>
      </m:oMath>
    </w:p>
    <w:p w14:paraId="1D465EB6" w14:textId="34B7E993" w:rsidR="004D20FB" w:rsidRDefault="00E110E1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B08DAD4" wp14:editId="294D41DA">
                <wp:simplePos x="0" y="0"/>
                <wp:positionH relativeFrom="column">
                  <wp:posOffset>2150413</wp:posOffset>
                </wp:positionH>
                <wp:positionV relativeFrom="paragraph">
                  <wp:posOffset>1662795</wp:posOffset>
                </wp:positionV>
                <wp:extent cx="47520" cy="2520"/>
                <wp:effectExtent l="38100" t="38100" r="48260" b="36195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A8A4" id="Písanie rukou 76" o:spid="_x0000_s1026" type="#_x0000_t75" style="position:absolute;margin-left:168.95pt;margin-top:130.6pt;width:4.45pt;height: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5EF7DB" wp14:editId="1D268BDA">
                <wp:simplePos x="0" y="0"/>
                <wp:positionH relativeFrom="column">
                  <wp:posOffset>2181013</wp:posOffset>
                </wp:positionH>
                <wp:positionV relativeFrom="paragraph">
                  <wp:posOffset>1661715</wp:posOffset>
                </wp:positionV>
                <wp:extent cx="360" cy="54360"/>
                <wp:effectExtent l="38100" t="38100" r="38100" b="41275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0701" id="Písanie rukou 75" o:spid="_x0000_s1026" type="#_x0000_t75" style="position:absolute;margin-left:171.4pt;margin-top:130.5pt;width:.75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41F6914" wp14:editId="1C51BD28">
                <wp:simplePos x="0" y="0"/>
                <wp:positionH relativeFrom="column">
                  <wp:posOffset>2206444</wp:posOffset>
                </wp:positionH>
                <wp:positionV relativeFrom="paragraph">
                  <wp:posOffset>703580</wp:posOffset>
                </wp:positionV>
                <wp:extent cx="427320" cy="1056960"/>
                <wp:effectExtent l="57150" t="38100" r="49530" b="48260"/>
                <wp:wrapNone/>
                <wp:docPr id="74" name="Písanie rukou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7320" cy="10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0F560" id="Písanie rukou 74" o:spid="_x0000_s1026" type="#_x0000_t75" style="position:absolute;margin-left:173.05pt;margin-top:54.7pt;width:35.1pt;height:8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CB54D6" wp14:editId="29175322">
                <wp:simplePos x="0" y="0"/>
                <wp:positionH relativeFrom="column">
                  <wp:posOffset>1034954</wp:posOffset>
                </wp:positionH>
                <wp:positionV relativeFrom="paragraph">
                  <wp:posOffset>135281</wp:posOffset>
                </wp:positionV>
                <wp:extent cx="427320" cy="1056960"/>
                <wp:effectExtent l="57150" t="38100" r="49530" b="48260"/>
                <wp:wrapNone/>
                <wp:docPr id="73" name="Písanie rukou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7320" cy="10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5F1A" id="Písanie rukou 73" o:spid="_x0000_s1026" type="#_x0000_t75" style="position:absolute;margin-left:80.8pt;margin-top:9.95pt;width:35.1pt;height:8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A5B5F69" wp14:editId="15F32459">
                <wp:simplePos x="0" y="0"/>
                <wp:positionH relativeFrom="column">
                  <wp:posOffset>971550</wp:posOffset>
                </wp:positionH>
                <wp:positionV relativeFrom="paragraph">
                  <wp:posOffset>1183640</wp:posOffset>
                </wp:positionV>
                <wp:extent cx="46800" cy="88200"/>
                <wp:effectExtent l="38100" t="38100" r="48895" b="4572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81603" id="Písanie rukou 71" o:spid="_x0000_s1026" type="#_x0000_t75" style="position:absolute;margin-left:76.15pt;margin-top:92.85pt;width:4.4pt;height: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DBE61D" wp14:editId="6DD5602A">
                <wp:simplePos x="0" y="0"/>
                <wp:positionH relativeFrom="column">
                  <wp:posOffset>2069954</wp:posOffset>
                </wp:positionH>
                <wp:positionV relativeFrom="paragraph">
                  <wp:posOffset>1760681</wp:posOffset>
                </wp:positionV>
                <wp:extent cx="45360" cy="78120"/>
                <wp:effectExtent l="38100" t="38100" r="31115" b="36195"/>
                <wp:wrapNone/>
                <wp:docPr id="68" name="Písanie rukou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8AD1" id="Písanie rukou 68" o:spid="_x0000_s1026" type="#_x0000_t75" style="position:absolute;margin-left:162.65pt;margin-top:138.3pt;width:4.25pt;height: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B01E40" wp14:editId="6F88A9AF">
                <wp:simplePos x="0" y="0"/>
                <wp:positionH relativeFrom="column">
                  <wp:posOffset>1037408</wp:posOffset>
                </wp:positionH>
                <wp:positionV relativeFrom="paragraph">
                  <wp:posOffset>1219835</wp:posOffset>
                </wp:positionV>
                <wp:extent cx="1162440" cy="557640"/>
                <wp:effectExtent l="38100" t="38100" r="57150" b="52070"/>
                <wp:wrapNone/>
                <wp:docPr id="67" name="Písanie rukou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624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33789" id="Písanie rukou 67" o:spid="_x0000_s1026" type="#_x0000_t75" style="position:absolute;margin-left:81pt;margin-top:95.35pt;width:92.95pt;height:4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H7hFZcBAAA6AwAADgAAAAAAAAAAAAAAAAA8AgAA&#10;ZHJzL2Uyb0RvYy54bWxQSwECLQAUAAYACAAAACEAVmyS8rkCAAAWBgAAEAAAAAAAAAAAAAAAAAD/&#10;AwAAZHJzL2luay9pbmsxLnhtbFBLAQItABQABgAIAAAAIQCTnsGX4gAAAAsBAAAPAAAAAAAAAAAA&#10;AAAAAOYGAABkcnMvZG93bnJldi54bWxQSwECLQAUAAYACAAAACEAeRi8nb8AAAAhAQAAGQAAAAAA&#10;AAAAAAAAAAD1BwAAZHJzL19yZWxzL2Uyb0RvYy54bWwucmVsc1BLBQYAAAAABgAGAHgBAADrCA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63FFBD" wp14:editId="0B97B7F1">
                <wp:simplePos x="0" y="0"/>
                <wp:positionH relativeFrom="column">
                  <wp:posOffset>1465874</wp:posOffset>
                </wp:positionH>
                <wp:positionV relativeFrom="paragraph">
                  <wp:posOffset>128081</wp:posOffset>
                </wp:positionV>
                <wp:extent cx="1162440" cy="557640"/>
                <wp:effectExtent l="38100" t="38100" r="57150" b="52070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624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556F" id="Písanie rukou 66" o:spid="_x0000_s1026" type="#_x0000_t75" style="position:absolute;margin-left:114.7pt;margin-top:9.4pt;width:92.95pt;height:4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E546A8" wp14:editId="27412EF1">
                <wp:simplePos x="0" y="0"/>
                <wp:positionH relativeFrom="column">
                  <wp:posOffset>1368807</wp:posOffset>
                </wp:positionH>
                <wp:positionV relativeFrom="paragraph">
                  <wp:posOffset>1379431</wp:posOffset>
                </wp:positionV>
                <wp:extent cx="23400" cy="32040"/>
                <wp:effectExtent l="38100" t="38100" r="34290" b="44450"/>
                <wp:wrapNone/>
                <wp:docPr id="65" name="Písanie rukou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CD0FE" id="Písanie rukou 65" o:spid="_x0000_s1026" type="#_x0000_t75" style="position:absolute;margin-left:107.45pt;margin-top:108.25pt;width:2.55pt;height: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574CF2" wp14:editId="4FFD7076">
                <wp:simplePos x="0" y="0"/>
                <wp:positionH relativeFrom="column">
                  <wp:posOffset>1337847</wp:posOffset>
                </wp:positionH>
                <wp:positionV relativeFrom="paragraph">
                  <wp:posOffset>1334071</wp:posOffset>
                </wp:positionV>
                <wp:extent cx="50040" cy="64440"/>
                <wp:effectExtent l="38100" t="38100" r="45720" b="3111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0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BAC8" id="Písanie rukou 30" o:spid="_x0000_s1026" type="#_x0000_t75" style="position:absolute;margin-left:105pt;margin-top:104.7pt;width:4.65pt;height: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73B5C9" wp14:editId="5B0E8754">
                <wp:simplePos x="0" y="0"/>
                <wp:positionH relativeFrom="column">
                  <wp:posOffset>1288527</wp:posOffset>
                </wp:positionH>
                <wp:positionV relativeFrom="paragraph">
                  <wp:posOffset>1356031</wp:posOffset>
                </wp:positionV>
                <wp:extent cx="19800" cy="24840"/>
                <wp:effectExtent l="38100" t="38100" r="56515" b="5143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8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0F58" id="Písanie rukou 29" o:spid="_x0000_s1026" type="#_x0000_t75" style="position:absolute;margin-left:100.75pt;margin-top:106.05pt;width:2.95pt;height: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B7A2B7" wp14:editId="70263C4B">
                <wp:simplePos x="0" y="0"/>
                <wp:positionH relativeFrom="column">
                  <wp:posOffset>2668905</wp:posOffset>
                </wp:positionH>
                <wp:positionV relativeFrom="paragraph">
                  <wp:posOffset>660400</wp:posOffset>
                </wp:positionV>
                <wp:extent cx="38200" cy="95250"/>
                <wp:effectExtent l="38100" t="38100" r="38100" b="3810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20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4577" id="Písanie rukou 28" o:spid="_x0000_s1026" type="#_x0000_t75" style="position:absolute;margin-left:209.8pt;margin-top:51.65pt;width:3.7pt;height: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E53B06" wp14:editId="4F81F4D1">
                <wp:simplePos x="0" y="0"/>
                <wp:positionH relativeFrom="column">
                  <wp:posOffset>2629887</wp:posOffset>
                </wp:positionH>
                <wp:positionV relativeFrom="paragraph">
                  <wp:posOffset>688231</wp:posOffset>
                </wp:positionV>
                <wp:extent cx="10080" cy="14040"/>
                <wp:effectExtent l="57150" t="38100" r="47625" b="4318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7C30D" id="Písanie rukou 25" o:spid="_x0000_s1026" type="#_x0000_t75" style="position:absolute;margin-left:206.4pt;margin-top:53.5pt;width:2.25pt;height: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89E394" wp14:editId="5F128602">
                <wp:simplePos x="0" y="0"/>
                <wp:positionH relativeFrom="column">
                  <wp:posOffset>2221956</wp:posOffset>
                </wp:positionH>
                <wp:positionV relativeFrom="paragraph">
                  <wp:posOffset>1120691</wp:posOffset>
                </wp:positionV>
                <wp:extent cx="360" cy="39960"/>
                <wp:effectExtent l="38100" t="38100" r="38100" b="3683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4814E" id="Písanie rukou 24" o:spid="_x0000_s1026" type="#_x0000_t75" style="position:absolute;margin-left:174.6pt;margin-top:87.9pt;width:.75pt;height: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F8FE45" wp14:editId="4D9DFF8D">
                <wp:simplePos x="0" y="0"/>
                <wp:positionH relativeFrom="column">
                  <wp:posOffset>2193984</wp:posOffset>
                </wp:positionH>
                <wp:positionV relativeFrom="paragraph">
                  <wp:posOffset>1129463</wp:posOffset>
                </wp:positionV>
                <wp:extent cx="51120" cy="23760"/>
                <wp:effectExtent l="38100" t="38100" r="44450" b="5270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1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43E49" id="Písanie rukou 21" o:spid="_x0000_s1026" type="#_x0000_t75" style="position:absolute;margin-left:172.05pt;margin-top:88.25pt;width:5.45pt;height: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E7DC6D" wp14:editId="1E03DB63">
                <wp:simplePos x="0" y="0"/>
                <wp:positionH relativeFrom="column">
                  <wp:posOffset>2260944</wp:posOffset>
                </wp:positionH>
                <wp:positionV relativeFrom="paragraph">
                  <wp:posOffset>1105703</wp:posOffset>
                </wp:positionV>
                <wp:extent cx="65880" cy="101160"/>
                <wp:effectExtent l="38100" t="38100" r="48895" b="51435"/>
                <wp:wrapNone/>
                <wp:docPr id="20" name="Písanie rukou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58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C80C1" id="Písanie rukou 20" o:spid="_x0000_s1026" type="#_x0000_t75" style="position:absolute;margin-left:177.35pt;margin-top:86.35pt;width:6.65pt;height: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">
                <v:imagedata r:id="rId52" o:title=""/>
              </v:shape>
            </w:pict>
          </mc:Fallback>
        </mc:AlternateContent>
      </w:r>
      <w:r w:rsidR="004D20FB">
        <w:rPr>
          <w:noProof/>
        </w:rPr>
        <w:drawing>
          <wp:inline distT="0" distB="0" distL="0" distR="0" wp14:anchorId="709CDF87" wp14:editId="354CFB15">
            <wp:extent cx="1853597" cy="1807550"/>
            <wp:effectExtent l="0" t="0" r="0" b="2540"/>
            <wp:docPr id="19" name="Obrázok 19" descr="Lukyho ukoly: Objem krychle a kvád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kyho ukoly: Objem krychle a kvádru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" t="1087" r="6920" b="3761"/>
                    <a:stretch/>
                  </pic:blipFill>
                  <pic:spPr bwMode="auto">
                    <a:xfrm>
                      <a:off x="0" y="0"/>
                      <a:ext cx="1861180" cy="18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86D98" w14:textId="7F129708" w:rsidR="006E4D7B" w:rsidRDefault="006E4D7B" w:rsidP="004D20F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Postup:</w:t>
      </w:r>
    </w:p>
    <w:p w14:paraId="27A1634A" w14:textId="082B07EF" w:rsidR="006E4D7B" w:rsidRDefault="006E4D7B" w:rsidP="006E4D7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Spojíme body </w:t>
      </w:r>
      <w:r>
        <w:rPr>
          <w:lang w:val="sk-SK"/>
        </w:rPr>
        <w:t>HP</w:t>
      </w:r>
      <w:r>
        <w:rPr>
          <w:lang w:val="sk-SK"/>
        </w:rPr>
        <w:t xml:space="preserve"> lebo sú v jednej rovine</w:t>
      </w:r>
    </w:p>
    <w:p w14:paraId="264C360B" w14:textId="337D8EAF" w:rsidR="006E4D7B" w:rsidRDefault="006E4D7B" w:rsidP="006E4D7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Vytvoríme rovnobežku priamky </w:t>
      </w:r>
      <w:r>
        <w:rPr>
          <w:lang w:val="sk-SK"/>
        </w:rPr>
        <w:t>HP</w:t>
      </w:r>
      <w:r>
        <w:rPr>
          <w:lang w:val="sk-SK"/>
        </w:rPr>
        <w:t xml:space="preserve"> v bode </w:t>
      </w:r>
      <w:r>
        <w:rPr>
          <w:lang w:val="sk-SK"/>
        </w:rPr>
        <w:t>Q</w:t>
      </w:r>
      <w:r>
        <w:rPr>
          <w:lang w:val="sk-SK"/>
        </w:rPr>
        <w:t xml:space="preserve">, to nám dá bod </w:t>
      </w:r>
      <w:r>
        <w:rPr>
          <w:lang w:val="sk-SK"/>
        </w:rPr>
        <w:t>R a bod S</w:t>
      </w:r>
    </w:p>
    <w:p w14:paraId="54605223" w14:textId="2E96C369" w:rsidR="006E4D7B" w:rsidRDefault="006E4D7B" w:rsidP="006E4D7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Spojíme body H</w:t>
      </w:r>
      <w:r>
        <w:rPr>
          <w:lang w:val="sk-SK"/>
        </w:rPr>
        <w:t>R</w:t>
      </w:r>
      <w:r>
        <w:rPr>
          <w:lang w:val="sk-SK"/>
        </w:rPr>
        <w:t xml:space="preserve"> lebo sú v jednej rovine</w:t>
      </w:r>
    </w:p>
    <w:p w14:paraId="0DAD8367" w14:textId="42A1B48C" w:rsidR="006E4D7B" w:rsidRDefault="006E4D7B" w:rsidP="006E4D7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Vytvoríme rovnobežku priamky H</w:t>
      </w:r>
      <w:r>
        <w:rPr>
          <w:lang w:val="sk-SK"/>
        </w:rPr>
        <w:t>R</w:t>
      </w:r>
      <w:r>
        <w:rPr>
          <w:lang w:val="sk-SK"/>
        </w:rPr>
        <w:t xml:space="preserve"> v bode </w:t>
      </w:r>
      <w:r>
        <w:rPr>
          <w:lang w:val="sk-SK"/>
        </w:rPr>
        <w:t>P</w:t>
      </w:r>
      <w:r>
        <w:rPr>
          <w:lang w:val="sk-SK"/>
        </w:rPr>
        <w:t xml:space="preserve">, to nám dá bod </w:t>
      </w:r>
      <w:r>
        <w:rPr>
          <w:lang w:val="sk-SK"/>
        </w:rPr>
        <w:t>T</w:t>
      </w:r>
    </w:p>
    <w:p w14:paraId="0738FD41" w14:textId="00DE7921" w:rsidR="006E4D7B" w:rsidRPr="004D20FB" w:rsidRDefault="006E4D7B" w:rsidP="006E4D7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Rezom je päťuholník RSTPH</w:t>
      </w:r>
    </w:p>
    <w:sectPr w:rsidR="006E4D7B" w:rsidRPr="004D20F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FB"/>
    <w:rsid w:val="00150E19"/>
    <w:rsid w:val="00205D9E"/>
    <w:rsid w:val="00465E9E"/>
    <w:rsid w:val="004D20FB"/>
    <w:rsid w:val="006A500F"/>
    <w:rsid w:val="006E4D7B"/>
    <w:rsid w:val="00D65142"/>
    <w:rsid w:val="00E1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BD04"/>
  <w15:chartTrackingRefBased/>
  <w15:docId w15:val="{EBAF7337-7B47-4943-9812-848EA63E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D2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3.xml"/><Relationship Id="rId41" Type="http://schemas.openxmlformats.org/officeDocument/2006/relationships/customXml" Target="ink/ink20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8" Type="http://schemas.openxmlformats.org/officeDocument/2006/relationships/image" Target="media/image2.png"/><Relationship Id="rId51" Type="http://schemas.openxmlformats.org/officeDocument/2006/relationships/customXml" Target="ink/ink2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7:40.1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1757,'3'-2,"0"1,0-1,-1 0,1 0,-1 0,1 0,-1 0,0-1,0 1,0-1,0 1,-1-1,4-5,6-7,173-171,-125 136,-30 25,-23 20,0 1,0-1,0-1,5-6,4-5,1 0,18-15,109-101,-75 72,68-81,-64 58,-36 37,-26 31,1 2,15-17,-4 5,-17 19,1 1,0-1,12-10,33-32,-4 4,-26 24,-16 16,0 0,1 0,-1 0,10-5,35-36,-31 31,-1-1,29-34,-32 32,0 1,2 1,22-17,-14 13,-1-2,0 0,20-28,6-4,10-18,-15 20,-30 34,27-26,-38 40,0-1,0 1,-1 0,0-1,1 0,3-9,-4 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2:16.3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7,'1'-1,"-1"1,1-1,0 1,-1-1,1 1,0-1,-1 1,1 0,0-1,-1 1,1 0,0-1,0 1,0 0,-1 0,1 0,0 0,0 0,-1 0,1 0,1 0,24 1,-21-1,74 0,-75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2:14.8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0,'0'146,"0"-142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1:13.4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1187 1,'-3'2,"1"1,0 0,-1 0,1 1,1-1,-1 0,-2 5,1 0,-29 73,25-65,1 0,-6 28,-10 26,17-55,1-1,-5 23,0 0,-21 54,21-62,-2 5,-16 36,-24 72,31-82,17-47,0-1,-1 0,-1 0,-7 13,4-7,-1 0,-6 26,2-8,4-10,-9 20,3-4,6-15,-21 43,16-31,9-25,0 0,0-1,-13 21,13-24,0-1,1 1,0 0,-2 12,2-11,1 0,-2 1,-5 10,-1-1,-12 36,2-6,-30 85,1-3,16-48,12-30,-29 62,29-65,17-37,-2 0,-14 27,13-29,1 0,-9 24,-12 22,-23 42,18-33,-5 5,-12 28,35-73,-21 58,26-61,0 0,-20 33,18-21,10-30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0:39.7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1187 1,'-3'2,"1"1,0 0,-1 0,1 1,1-1,-1 0,-2 5,1 0,-29 73,25-65,1 0,-6 28,-10 26,17-55,1-1,-5 23,0 0,-21 54,21-62,-2 5,-16 36,-24 72,31-82,17-47,0-1,-1 0,-1 0,-7 13,4-7,-1 0,-6 26,2-8,4-10,-9 20,3-4,6-15,-21 43,16-31,9-25,0 0,0-1,-13 21,13-24,0-1,1 1,0 0,-2 12,2-11,1 0,-2 1,-5 10,-1-1,-12 36,2-6,-30 85,1-3,16-48,12-30,-29 62,29-65,17-37,-2 0,-14 27,13-29,1 0,-9 24,-12 22,-23 42,18-33,-5 5,-12 28,35-73,-21 58,26-61,0 0,-20 33,18-21,10-30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0:10.8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1,'0'222,"0"-214</inkml:trace>
  <inkml:trace contextRef="#ctx0" brushRef="#br0" timeOffset="2696.88">12 11,'1'-1,"-1"0,1 1,-1-1,1 0,0 1,-1-1,1 0,0 1,0-1,-1 1,1-1,0 1,0 0,0-1,0 1,0 0,-1-1,1 1,0 0,0 0,0 0,0 0,0 0,0 0,1 0,25 0,-25 0,0 1,-1-1,1 1,0 0,-1 0,1 0,-1 0,1 0,-1 0,0 0,1 0,-1 0,0 1,0-1,0 0,0 1,0-1,0 1,0 0,0-1,-1 1,1 0,0-1,-1 1,0 0,1-1,-1 1,0 0,0 0,0 0,0-1,0 1,0 0,-1 0,1-1,-1 1,1 0,-1-1,0 1,1 0,-1-1,0 1,0-1,0 1,0-1,0 0,0 1,-1-1,-2 2,-24 7,24-9,0 0,0 1,0-1,0 1,0 0,0 0,0 0,-4 3,8-4,-1 0,0 0,1 0,-1 0,0 0,1 1,-1-1,1 0,0 0,-1 0,1 1,0-1,0 0,0 1,0-1,0 0,0 0,0 1,0-1,1 0,-1 0,0 1,1-1,-1 0,1 0,-1 0,1 0,0 1,-1-1,1 0,0 0,0 0,1 1,4 5,0 0,0-1,1 1,0-1,0-1,14 9,-12-8,-1 0,1 0,-1 1,13 14,-17-16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50:07.9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86 1,'-5'0,"1"0,-1 0,1 0,-1 1,0-1,1 1,-1 0,1 1,-5 1,8-2,0-1,0 1,1-1,-1 1,0 0,0-1,1 1,-1 0,1 0,-1-1,1 1,-1 0,1 0,-1 0,1 0,0 0,-1-1,1 3,0 0,0-1,0 1,0-1,0 0,1 1,-1-1,1 1,-1-1,1 0,1 4,0-3,0 0,0 1,0-1,1 0,-1 0,1 0,-1-1,1 1,0-1,0 1,0-1,1 0,-1 0,6 3,-5-4,-1 0,-1 1,1-1,0 1,0 0,0 0,-1 0,1 0,-1 0,0 0,0 1,0-1,0 1,0 0,0-1,-1 1,1 0,-1 0,0 0,1 0,0 6,-2-7,0 1,1-1,-1 0,0 0,-1 0,1 0,0 0,0 0,-1 0,0 0,1 0,-1 0,0 0,0 0,0 0,0 0,0 0,0-1,0 1,-1 0,1-1,-1 1,1-1,-1 0,0 1,1-1,-1 0,0 0,0 0,0 0,0-1,0 1,0 0,-2 0,-2 0,-1 1,1-1,0 0,-1-1,1 1,0-1,-1-1,1 1,0-1,-10-3,9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9:38.7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1,'4'1,"-1"0,1 0,-1 1,1-1,-1 1,0 0,1 0,-1 1,0-1,0 0,-1 1,1 0,4 5,19 16,99 52,-64-29,-49-37,-3-4,0 0,0-1,0 0,1-1,0 0,19 5,-16-5,1 0,23 13,23 13,53 29,-32-9,-2-8,-69-36,0-1,0 1,1-2,17 6,-18-7,0 1,0 0,0 0,0 1,15 11,-17-12,-1 0,1 0,-1 0,14 3,-8-3,155 61,65 33,-152-68,111 41,-91-31,30 10,0 0,33 18,-112-39,-45-25,1 0,-1 0,1-1,10 4,-11-5,0 0,0 1,-1 0,1 0,-1 0,9 7,-8-5,0 0,0 0,1-1,8 3,17 10,18 13,-38-23,0 1,1-2,19 7,5 2,102 57,-77-34,-32-20,63 28,-32-17,-12-6,-19-9,44 27,2 3,-36-25,-35-15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9:25.9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1,'4'1,"-1"0,1 0,-1 1,1-1,-1 1,0 0,1 0,-1 1,0-1,0 0,-1 1,1 0,4 5,19 16,99 52,-64-29,-49-37,-3-4,0 0,0-1,0 0,1-1,0 0,19 5,-16-5,1 0,23 13,23 13,53 29,-32-9,-2-8,-69-36,0-1,0 1,1-2,17 6,-18-7,0 1,0 0,0 0,0 1,15 11,-17-12,-1 0,1 0,-1 0,14 3,-8-3,155 61,65 33,-152-68,111 41,-91-31,30 10,0 0,33 18,-112-39,-45-25,1 0,-1 0,1-1,10 4,-11-5,0 0,0 1,-1 0,1 0,-1 0,9 7,-8-5,0 0,0 0,1-1,8 3,17 10,18 13,-38-23,0 1,1-2,19 7,5 2,102 57,-77-34,-32-20,63 28,-32-17,-12-6,-19-9,44 27,2 3,-36-25,-35-15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8:45.0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0,'2'4,"-1"0,1 0,-1 0,1-1,0 1,1-1,-1 1,1-1,-1 0,1 0,0 0,6 5,7 9,-4 0,-10-13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8:39.1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 24,'0'-1,"0"1,0-1,0 0,-1 1,1-1,0 0,0 1,-1-1,1 1,0-1,0 0,-1 1,1-1,-1 1,1-1,-1 1,1-1,-1 1,1-1,-1 1,1 0,-1-1,1 1,-1 0,0-1,1 1,-1 0,0 0,1-1,-1 1,0 0,1 0,-1 0,0 0,1 0,-1 0,0 0,1 0,-1 0,0 1,1-1,-1 0,0 0,-1 1,0-1,0 1,0-1,1 1,-1-1,0 1,1 0,-1 0,0 0,1 0,-1 0,1 0,-1 0,1 1,-2 1,0 3,-1 1,2 0,-1 0,1 0,0 0,0 0,0 1,1-1,1 0,-1 1,1 8,1-14,-1 1,1 0,-1-1,1 1,0 0,0-1,0 1,0-1,0 0,1 1,-1-1,1 0,0 0,-1 1,1-1,0-1,0 1,1 0,-1 0,0-1,0 1,1-1,-1 0,1 0,-1 0,1 0,-1 0,1 0,0-1,0 0,-1 1,6-1,-5 0,-1 1,1-1,0 0,-1 0,1 0,0 0,-1-1,1 1,0-1,-1 1,1-1,-1 0,1 0,-1 0,0 0,1-1,-1 1,0-1,0 1,0-1,3-3,-2 1,-1 1,-1-1,1 0,0 0,-1 0,0 0,1 0,-2 0,1 0,0 0,-1-1,0 1,0-5,-1 4,0 1,0-1,0 1,-1-1,1 1,-1-1,0 1,0 0,-1 0,1 0,-1 0,0 0,0 1,0-1,0 1,-6-4,-10-13,16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7:24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147 41,'0'-1,"0"-1,0 0,-1 1,1-1,0 1,-1-1,1 0,-1 1,0-1,1 1,-1-1,0 1,0 0,0-1,0 1,0 0,0 0,0-1,-1 1,1 0,0 0,-1 0,1 1,0-1,-1 0,0 0,1 1,-1-1,1 1,-1-1,1 1,-1 0,0 0,1 0,-1 0,0 0,1 0,-1 0,0 0,-1 1,0-1,0 1,0-1,0 1,0-1,1 1,-1 0,0 0,1 0,-1 0,1 1,-1-1,1 1,-1 0,1-1,0 1,0 0,0 0,0 0,0 1,1-1,-1 0,0 1,-1 3,-18 69,17-62,0 0,1 1,0-1,1 1,0-1,1 1,1 0,0 0,4 25,-2-34,0 0,0 0,1 0,-1 0,1 0,0 0,0-1,1 1,-1-1,1 0,6 5,54 38,-41-32,-19-13,-1 0,0 0,1 0,-1-1,1 0,0 0,-1 0,1 0,0 0,0-1,0 0,0 1,-1-2,1 1,0 0,0-1,0 1,-1-1,1 0,6-3,-6 2,1 0,-1 0,0 0,0-1,0 1,-1-1,1 0,-1 0,1 0,-1-1,0 1,0-1,-1 0,1 0,-1 0,4-7,-1-8,-1-1,-1 1,-1-1,0 0,-1 1,-4-35,2-1,1 51,0 1,0 0,-1 0,1-1,-1 1,0 0,0 0,0 0,0 0,0 0,-1 0,0 0,1 0,-1 1,0-1,-4-4,-1 1,-1 0,1 1,-1-1,-12-5,-14-9,10 9,17 7</inkml:trace>
  <inkml:trace contextRef="#ctx0" brushRef="#br0" timeOffset="1683.44">220 269,'1'11,"0"1,1-1,1 1,0-1,0 0,1 0,0-1,1 1,11 16,-12-20,2-1,-1 1,0-1,12 9,10 11,3 16,-26-36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8:33.4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 14,'-2'0,"0"0,-1 0,1 0,0 1,0-1,0 0,0 1,-1 0,1-1,0 1,0 0,0 0,-3 2,5-2,-1 0,0 0,0 0,1 0,-1 0,1 0,-1 0,1 0,-1 0,1 0,0 0,-1 0,1 0,0 1,0-1,0 0,0 0,0 0,0 0,0 0,0 1,0-1,1 0,-1 0,0 0,1 0,-1 0,2 2,-1-2,-1 0,1 0,0 0,-1-1,1 1,0 0,0 0,0-1,-1 1,1 0,0-1,0 1,0-1,0 1,0-1,0 0,1 1,-1-1,0 0,0 0,0 0,0 0,0 0,0 0,0 0,0 0,1 0,-1 0,0-1,0 1,0 0,0-1,0 1,0-1,0 1,0-1,0 1,-1-1,1 0,1 0,-1 0,-1 1,1-1,0 1,-1-1,1 1,-1-1,1 1,0-1,-1 0,0 1,1-1,-1 0,1 1,-1-1,0 0,1 1,-1-1,0 0,0 0,0 1,1-2,-2 1,1 0,-1 1,1-1,-1 0,1 1,-1-1,1 1,-1-1,1 0,-1 1,0 0,1-1,-1 1,0-1,1 1,-1 0,0-1,1 1,-1 0,0 0,0 0,1-1,-1 1,0 0,0 0,0 0,-1 1,-22 4,24-5,1 0,-1 0,0 0,1 0,-1 0,0 1,1-1,-1 0,0 0,0 0,1 0,-1 0,0 1,0-1,1 0,-1 0,0 0,0 1,1-1,-1 0,0 0,0 1,0-1,0 0,1 0,-1 1,0-1,0 0,0 1,0-1,0 0,0 0,0 1,0-1,0 0,0 1,0-1,0 0,0 1,0-1,0 0,0 1,0-1,0 0,-1 0,1 1,0-1,0 0,0 1,0-1,-1 0,1 0,0 0,0 1,0-1,-1 0,1 0,0 0,0 1,-1-1,1 0,0 0,-1 0,1 0,0 0,0 0,-1 0,2 1,0-1,0 1,0-1,0 0,0 1,0-1,0 0,0 0,0 0,0 0,0 0,0 0,0 0,0 0,0-1,0 1,0 0,0-1,0 1,0 0,0-1,0 1,0-1,0 0,0 1,0-1,-1 0,1 1,0-1,-1 0,1 0,0 0,-1 0,1 1,-1-1,1 0,0-2,-1 2,1 0,-1 0,1-1,-1 1,0 0,1-1,-1 1,0-1,0 1,0 0,0-1,0 1,0-1,-1 1,1 0,0-1,-1 1,1 0,-1-1,1 1,-1 0,0 0,1 0,-1-1,0 1,0 0,0 0,-1-1,-2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8:23.6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11,'1'69,"-3"74,-5-106,7-32</inkml:trace>
  <inkml:trace contextRef="#ctx0" brushRef="#br0" timeOffset="2714.91">15 4,'20'-2,"17"1,-36 1,1 0,-1 1,1-1,-1 1,1-1,-1 1,1-1,-1 1,0 0,1 0,-1 0,0 0,0 0,0 0,1 0,-1 0,0 1,0-1,-1 0,1 0,1 2,-1 0,0 0,0 0,0 0,-1 0,1 0,-1-1,1 1,-1 0,0 0,0 0,0 0,-1 0,1 0,-2 3,2-4,-1 0,1-1,-1 1,1 0,-1-1,0 1,0-1,0 1,0-1,0 1,0-1,0 0,-1 0,1 1,0-1,-1 0,1 0,-1 0,1 0,-1-1,1 1,-1 0,-3 0,-39 13,38-14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8:18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 1,'-1'0,"1"1,-1-1,1 1,-1-1,0 1,1 0,-1-1,1 1,0 0,-1-1,1 1,-1 0,1 0,0-1,0 1,0 0,-1 0,1 0,0 0,0-1,0 1,0 0,0 0,0 0,0-1,1 1,-1 0,0 0,0 0,1-1,0 2,-1-1,0-1,0 1,0-1,0 1,0-1,0 1,0 0,0-1,0 1,1-1,-1 1,0-1,0 0,1 1,-1-1,0 1,0-1,1 1,-1-1,1 0,-1 1,0-1,1 0,-1 1,1-1,-1 0,1 0,-1 1,1-1,-1 0,1 0,-1 0,1 0,-1 0,1 1,-1-1,1 0,0 0,-1 0,1-1,-1 1,1 0,-1 0,1 0,-1 0,1 0,-1-1,1 1,-1 0,1 0,-1-1,1 1,-1 0,0-1,1 1,0-1,-1 0,0 1,0-1,1 1,-1-1,0 0,0 1,1-1,-1 0,0 1,0-1,0 1,0-1,0 0,0 1,0-1,0 0,0 1,-1-1,1 0,0 1,0-1,0 0,-1 1,1-1,0 1,-1-1,1 1,0-1,-1 1,1-1,-1 1,1-1,-1 1,1-1,-1 1,1 0,-1-1,0 1,1 0,-1 0,1-1,-1 1,-1 0,-3-2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7:57.4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0,'0'106,"0"-102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7:34.53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10 43,'1'-1,"-1"0,1 0,0 0,0 0,0 0,0 0,0 0,0 0,0 0,0 1,0-1,1 0,-1 1,0-1,0 1,1-1,-1 1,2-1,26-7,18 4,-21 3,-26 1,0 0,1 0,-1 0,0 0,1 0,-1 0,0 0,0 0,1 0,-1 0,0 0,1 0,-1 0,0 1,0-1,1 0,-1 0,0 0,0 0,1 1,-1-1,0 0,0 0,0 0,1 1,-1-1,0 0,0 0,0 1,0-1,0 0,0 1,1-1,-1 0,0 0,0 1,0-1,0 0,0 1,0-1,0 0,0 0,0 1,0-1,0 0,0 1,-1-1,1 1,0 0,0-1,-1 1,1-1,0 1,0-1,-1 1,1 0,0-1,-1 1,1-1,-1 0,1 1,-1-1,1 1,-1-1,1 0,-1 1,1-1,-1 0,1 1,-1-1,0 0,1 0,-2 1,-79 20,67-17,13-4,-1 1,1 0,-1-1,1 1,-1-1,0 1,1-1,-1 0,1 1,-1-1,0 0,1 0,-1 0,0 0,1-1,-1 1,0 0,1-1,-2 0,5-2,0 0,1 0,0 0,0 1,0-1,0 1,0 0,0 0,6-3,80-28,-95 34,1-1,0 1,0-1,0 0,0 0,-6-2,-6 1,13 1,-1 0,0 0,-1 0,1 0,0 1,0 0,-1 0,1 0,0 1,-6 2,9-3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47:31.20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 37,'-1'3,"0"0,0 0,0 0,1-1,-1 1,1 0,0 0,0 0,0 0,0 0,1 4,-1-3,4 49,-3-40,1 0,-1 0,-1 0,-1 0,0 0,-3 15,1-21,4-18,6-22,-5 29,0-1,1 1,0-1,-1 1,1 0,1 0,-1 0,1 1,-1-1,1 1,0 0,0 0,0 0,8-4,13-9,43-35,-67 50,0-1,0 0,0 0,0 1,0-1,0 0,0 0,-1 0,1 0,0 0,-1 0,0-1,0 1,0 0,0-4,0 4,0-1,0 0,1 0,-1 0,1 1,-1-1,1 0,0 1,2-6,3 0,-8 11,-9 18,8-17,-5 8,0 0,-1-1,0 0,-19 17,26-26,0 1,0-1,0 0,0 1,0 0,1-1,-1 1,1 0,0 0,0-1,0 1,0 0,0 0,1 0,-1 0,1 0,0 1,0-1,0 0,0 0,0 0,1 0,-1 0,1 0,0 0,0 0,0 0,1-1,-1 1,0 0,1-1,0 1,0-1,0 1,0-1,0 0,0 1,0-1,1-1,-1 1,6 3,28 18,-34-22,0 0,-1 0,1 0,-1 1,0-1,1 1,-1-1,0 1,0 0,0-1,0 1,0 0,0 0,0-1,-1 1,1 0,-1 0,1 0,-1 4,0-6,0 0,0 0,0 1,0-1,-1 0,1 0,0 1,0-1,0 0,-1 0,1 1,0-1,0 0,-1 0,1 0,0 1,0-1,-1 0,1 0,0 0,0 0,-1 0,1 0,0 0,-1 0,1 0,0 0,-1 0,1 0,0 0,-1 0,1 0,0 0,0 0,-1 0,1 0,0 0,-1 0,1 0,0-1,0 1,-1 0,1 0,0 0,0-1,-1 1,1 0,0-1,-18-10,15 9,0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7:13.5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0,'0'3,"0"0,0-1,1 1,0 0,-1-1,1 1,0 0,0-1,1 1,-1-1,0 0,1 1,-1-1,1 0,0 0,0 0,0 0,0 0,0-1,0 1,0 0,1-1,3 2,6 3,1-1,-1 0,22 5,-12-4,-3 2,0 0,-1 2,0 0,19 15,-1-1,3 1,-18-11,0-1,38 17,13 6,-12-11,45 25,-56-28,10 4,131 48,-130-51,27 11,-23-12,-28-11,0 1,0 2,42 24,68 43,-59-35,-55-31,30 13,23 12,67 36,-118-59,4 1,35 24,-44-23,1-2,55 23,-4 0,54 30,-81-48,-15-7,107 42,-78-24,-54-26,39 20,90 32,-111-48,-1 2,58 32,66 47,-76-52,-33-20,-2 1,51 34,-21-10,34 15,-63-35,-38-22,1 1,-1 0,0 0,0 1,0 0,0 0,-1 0,9 11,-2-2,1-1,0-1,1 0,1-1,16 10,0 0,64 38,-81-49,30 16,24 10,-51-25,1-1,35 14,77 35,-7-2,-102-49,-12-5,0 1,-1 0,16 8,-17-7,0-2,0 1,0-1,14 3,20 8,-35-10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7:07.5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0,'0'3,"0"0,0-1,1 1,0 0,-1-1,1 1,0 0,0-1,1 1,-1-1,0 0,1 1,-1-1,1 0,0 0,0 0,0 0,0 0,0-1,0 1,0 0,1-1,3 2,6 3,1-1,-1 0,22 5,-12-4,-3 2,0 0,-1 2,0 0,19 15,-1-1,3 1,-18-11,0-1,38 17,13 6,-12-11,45 25,-56-28,10 4,131 48,-130-51,27 11,-23-12,-28-11,0 1,0 2,42 24,68 43,-59-35,-55-31,30 13,23 12,67 36,-118-59,4 1,35 24,-44-23,1-2,55 23,-4 0,54 30,-81-48,-15-7,107 42,-78-24,-54-26,39 20,90 32,-111-48,-1 2,58 32,66 47,-76-52,-33-20,-2 1,51 34,-21-10,34 15,-63-35,-38-22,1 1,-1 0,0 0,0 1,0 0,0 0,-1 0,9 11,-2-2,1-1,0-1,1 0,1-1,16 10,0 0,64 38,-81-49,30 16,24 10,-51-25,1-1,35 14,77 35,-7-2,-102-49,-12-5,0 1,-1 0,16 8,-17-7,0-2,0 1,0-1,14 3,20 8,-35-10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6:54.1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1592 0,'0'3,"-1"-1,1 0,-1 1,0-1,0 0,0 0,0 1,0-1,0 0,0 0,-1 0,1-1,-1 1,0 0,-3 2,-35 28,17-15,-8 10,9-10,2 1,-31 35,30-31,15-17,1 0,0 0,1 1,-6 8,5-7,0-1,-1 1,1-1,-11 9,-16 18,-88 123,114-148,-1-1,-1 0,1 0,-1 0,0-1,0-1,-1 1,-12 5,7-3,0 0,-15 13,8-6,18-14,-1 1,1 0,0 0,0 1,0-1,1 1,-1-1,0 1,1 0,0 0,-4 6,-26 41,7-14,-6 0,8-13,-42 39,57-53,0 0,-1 0,0-1,-17 12,16-14,1 1,0 1,0 0,1 0,-10 12,5-4,0-1,-2 0,-28 22,-10 11,-14 7,-52 52,31-27,70-62,13-13,0-1,1 1,-1 0,1 0,0 0,1 0,-4 7,4-6,-1-1,1 0,-1 0,0 0,-9 8,-15 21,-2 4,24-31,0-1,1 1,0 0,0 0,-4 10,4-9,1 0,-1-1,-10 13,-9 16,20-29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6:36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14,'35'-6,"-27"3,-1 2,1-1,0 1,11 0,-17 1,0 0,0 1,-1-1,1 0,0 1,0-1,-1 1,1-1,0 1,-1 0,1 0,-1 0,1 0,-1 0,1 0,-1 0,0 0,1 0,-1 1,0-1,0 1,0-1,0 1,1 1,3 9,0 1,0-1,4 20,-8-26,0-1,0 0,0 1,-1-1,0 0,0 1,0-1,-1 1,0-1,0 0,-3 8,1-8,-1 0,1 0,-1-1,-1 1,1-1,-1 0,1-1,-1 1,0-1,-1 0,1 0,0 0,-1-1,0 0,1 0,-1-1,0 1,-7 0,7-2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6:29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1,'7'51,"0"97,-7 43,0-184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6:24.563"/>
    </inkml:context>
    <inkml:brush xml:id="br0">
      <inkml:brushProperty name="width" value="0.04979" units="cm"/>
      <inkml:brushProperty name="height" value="0.04979" units="cm"/>
      <inkml:brushProperty name="color" value="#FFFFFF"/>
      <inkml:brushProperty name="ignorePressure" value="1"/>
    </inkml:brush>
  </inkml:definitions>
  <inkml:trace contextRef="#ctx0" brushRef="#br0">422 341,'-1'-3,"0"0,0 0,-1 0,1 0,-1 0,0 1,0-1,0 1,0-1,0 1,-5-4,-9-13,14 15,0 1,0 0,0 0,-1 0,1 1,0-1,-4-2,5 4,1 1,-1-1,0 1,0 0,1-1,-1 1,0 0,1-1,-1 1,0 0,0 0,0 0,1 0,-1 0,0 0,0 0,0 0,1 0,-1 0,0 1,0-1,1 0,-1 0,0 1,1-1,-1 0,0 1,1-1,-1 1,0-1,1 1,-1-1,1 1,-1-1,1 1,-1 0,0 0,-14 16,12-15,1 0,0 0,0 1,0-1,0 0,0 1,0-1,1 1,-1 0,1-1,-1 1,1 0,0 0,0 0,1 0,-1 0,1 0,-1 0,1 0,0 5,-42-44,18 19,20 14,0-1,0 1,0 1,0-1,0 1,-1-1,-4-1,8 5,1-1,-1 1,1-1,0 1,-1 0,1-1,0 1,0-1,-1 1,1 0,0-1,0 1,0-1,0 1,0 0,0-1,0 1,0 0,0-1,0 1,0 0,0-1,0 1,1-1,-1 1,0 0,0-1,1 2,7 22,2-9,-9-15,-1 0,0 0,0 0,0 0,1 0,-1-1,0 1,0 0,0 0,1 0,-1 0,0 0,0 0,0-1,0 1,0 0,1 0,-1 0,0 0,0-1,0 1,0 0,0 0,0 0,0-1,0 1,0 0,0 0,0 0,0-1,0 1,0 0,0 0,0 0,0-1,0 1,0 0,0 0,0 0,0-1,0-1,-1-1,1 1,0-1,-1 1,0 0,1-1,-1 1,0 0,0-1,-1 1,1 0,0 0,-3-3,-5-3,-18-20,26 27,1 0,-1 0,1 0,-1 0,1 0,0 0,-1 0,1 0,0 0,0 0,-1 0,1 0,0-1,0 1,0 0,0 0,1 0,-1 0,0 0,0 0,1 0,-1 0,0 0,1 0,-1 0,1 0,-1 0,1 0,0 0,-1 1,1-1,1-1,0 1,0 0,-1 0,1 0,0 0,0 1,0-1,0 1,-1-1,1 1,0 0,0 0,0 0,0 0,0 0,0 0,0 0,0 1,0-1,0 1,0-1,-1 1,1 0,0 0,0 0,-1 0,1 0,0 0,1 2,-1-2,0 0,0 0,0 1,-1-1,1 1,0-1,-1 1,1-1,-1 1,0 0,1 0,-1 0,0 0,0 0,0 0,0 0,-1 0,1 0,-1 0,1 1,-1-1,0 0,1 0,-2 4,1-6,0 1,0-1,0 0,0 0,-1 1,1-1,0 0,0 0,-1 0,1 1,0-1,0 0,-1 0,1 0,0 0,0 0,-1 1,1-1,0 0,-1 0,1 0,0 0,-1 0,1 0,0 0,0 0,-1 0,1 0,0 0,-1 0,1 0,0-1,0 1,-1 0,1 0,0 0,-1 0,1 0,0-1,0 1,0 0,-1-1,-17-11,5 4,12 8,-1 1,1-1,0 0,-1 1,1-1,0 1,-1-1,1 1,0 0,-1-1,1 1,0 0,0 0,0 0,0 0,0 0,-1 2,-15 9,16-12,1 0,-1 0,0 0,0-1,0 1,0 0,1 0,-1 0,0-1,0 1,0 0,1-1,-1 1,0-1,1 1,-1-1,0 1,1-1,-1 0,0 1,1-1,-1 0,1 1,0-1,-1 0,0-1,-2-3,0 0,0 0,0 0,1-1,0 1,0-1,0 0,-1-9,3 13,0 1,-1-1,1 0,0 1,1-1,-1 0,0 1,0-1,1 0,-1 1,1-1,-1 0,1 1,0-1,0 1,-1 0,1-1,0 1,0-1,1 1,-1 0,0 0,0 0,0 0,1 0,-1 0,1 0,-1 0,1 0,-1 1,1-1,-1 1,1-1,0 1,1-1,1 0,1-1,-1 0,0 0,0 0,0 0,0-1,0 1,-1-1,1 0,-1 0,4-5,-5 5,0 1,0 0,0-1,0 1,-1-1,1 1,-1-1,0 0,0 1,0-1,0 0,0 0,0 0,-1 0,0 0,1 0,-1 0,-1-4,1 7,0 0,-1-1,1 1,-1 0,1 0,0 0,-1 0,1 0,0 0,-1 0,1 0,-1 0,1 0,0 0,-1 0,1 0,-1 0,1 1,0-1,-1 0,1 0,0 0,-1 0,1 1,0-1,-1 0,1 0,0 1,0-1,-1 0,1 1,0-1,0 0,0 1,-1-1,1 1,-19 17,14-13,-59 39,82-75,-5 7,-10 18,1 1,0 0,0 1,0-1,1 1,0 0,0 0,0 0,0 1,0-1,1 1,-1 0,1 1,10-4,-31 9,13-3,1 0,-1 0,0 0,0 0,0 1,1-1,-1 1,0-1,0 1,1 0,-1 0,0-1,1 1,-1 0,1 1,0-1,-1 0,1 0,0 0,-1 1,1-1,0 1,-1 1,-19 22,19-23,-1 0,1 0,0 0,0 0,1 1,-1-1,0 1,1-1,0 1,-1-1,1 1,0 0,0-1,0 1,1 0,-2 5,3 27,0-24,-1 0,0 0,-3 16,3-24,-1-1,1 0,-1 0,0 1,0-1,1 0,-2 0,1 0,0 0,0 0,0 0,-1 0,1-1,-1 1,0 0,1-1,-1 1,0-1,0 0,0 1,-3 0,4-1,1-1,-1 0,1 0,-1 0,1 1,-1-1,1 0,0 0,-1 0,1 0,-1 0,1 0,-1 0,1 0,-1 0,1 0,-1 0,1-1,-1 1,1 0,0 0,-1 0,1-1,-1 1,1 0,0 0,-1-1,1 1,0 0,-1-1,-5-17,6-30,1 37,0-11,-3 35,2-8,-2 0,1 0,-1 0,1-1,-1 1,-1 0,1-1,0 0,-1 1,0-1,0 0,-1 0,1 0,-1-1,0 1,1-1,-9 5,11-8,1 0,-1 0,1 0,-1-1,0 1,1 0,-1 0,1 0,-1-1,1 1,-1 0,1 0,-1-1,1 1,-1-1,1 1,0 0,-1-1,1 1,-1-1,1 1,0-1,-1 1,1-1,0 1,0-1,-1 1,1-1,0 1,0-1,0 0,0 1,0-1,0 1,0-1,0 0,0 1,0-1,0 1,0-2,0-31,1 28,4-55,-3 46,0 0,-1 0,-1 0,0 0,-1-1,0 1,-4-15,5 29,0-1,0 1,0 0,0 0,0 0,0 0,0 0,0-1,0 1,0 0,0 0,0 0,0 0,0 0,0 0,0-1,0 1,0 0,0 0,-1 0,1 0,0 0,0 0,0 0,0-1,0 1,0 0,0 0,0 0,-1 0,1 0,0 0,0 0,0 0,0 0,0 0,-1 0,1 0,0 0,0 0,0 0,0 0,0 0,0 0,-1 0,1 0,0 0,0 0,0 0,0 0,0 0,-1 0,1 0,0 0,0 0,-6 11,-1 14,7-23,0 0,0 0,0 0,0 1,0-1,1 0,-1 0,1 0,-1 0,1 0,0 0,0 0,0 0,0 0,0 0,0-1,1 1,-1 0,0-1,4 3,-2-2,0 0,0 0,0 0,1-1,-1 1,1-1,-1 0,1 0,0 0,-1-1,5 1,2 0,0-1,0-1,0 0,-1 0,1 0,0-2,-1 1,12-5,-5 1,12-5,-27 10,0 1,0-1,-1 1,1-1,0 0,0 1,-1-1,1 0,0 1,-1-1,1 0,-1 0,1 0,-1 0,1 1,-1-1,0 0,1 0,-1 0,0 0,0 0,0 0,1 0,-1-2,0 2,0 1,0-1,0 0,1 0,-1 0,0 0,1 0,-1 1,1-1,-1 0,1 0,-1 1,1-1,0 0,-1 1,1-1,0 1,-1-1,1 1,0-1,0 1,0-1,-1 1,1 0,0-1,1 1,28-8,-24 6,-9 3,-2 0,7-1,16-6,-13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8T11:36:14.64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108 1,'1'32,"1"-1,7 34,-5-20,-3-34,-1-1,2 1,-1-1,1 0,6 17,-5-20,1 4,1 0,0 0,0 0,1-1,14 19,-18-27,0 1,-1-1,1 1,-1 0,1 0,-1 0,0 0,0 0,0 0,0 0,-1 0,0 0,1 0,-1 1,0-1,0 0,-1 0,1 0,-1 0,1 1,-2 3,-3 7,-1 1,-1-1,-9 18,-4 8,-18 75,21-62,13-42,0-11,0-22,7-38,50-137,-38 95,-16 102,0 1,0 0,0 0,0 0,0-1,0 1,0 0,0-1,0 1,0-1,-1 1,1-1,0 0,0 0,-1 1,1-1,0 0,0 0,-1 0,1 0,0-1,-1 1,1 0,0 0,0-1,-3 0,1 0,-1 1,1-1,-1-1,0 1,1 0,0-1,-1 0,1 1,-5-5,-20-34,14 17,17 30,-1 0,1 1,-1-1,0 1,-1-1,0 1,0-1,0 1,-1 0,-1 8,5 45,6 10,-11-320,2 177,0 132,-3 68,0-115,-1-1,-1 1,0-1,0 0,-9 15,2-2,-7 19,16-33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2022-05-08T11:27:00Z</dcterms:created>
  <dcterms:modified xsi:type="dcterms:W3CDTF">2022-05-08T11:56:00Z</dcterms:modified>
</cp:coreProperties>
</file>