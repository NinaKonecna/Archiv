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0D9D" w14:textId="39C4AE5A" w:rsidR="00150E19" w:rsidRPr="00205D9E" w:rsidRDefault="00A937A5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Prečo už nie sú poznámky z chémie ?</w:t>
      </w:r>
    </w:p>
    <w:p w14:paraId="1CFB20D8" w14:textId="77777777" w:rsidR="00465E9E" w:rsidRPr="00205D9E" w:rsidRDefault="00465E9E" w:rsidP="00465E9E">
      <w:pPr>
        <w:rPr>
          <w:lang w:val="sk-SK"/>
        </w:rPr>
      </w:pPr>
    </w:p>
    <w:p w14:paraId="6927CC04" w14:textId="1BE6C4E4" w:rsidR="00465E9E" w:rsidRDefault="00A937A5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Komplexita tém a neprofesionalita výkladu prof. chémie často spôsobí v poznámkach chyby u mnohých žiakov ako aj nechronologické poradie poznatkov, keďže nechceme (my - glarchiv) byť zdrojom chybných informácií rozhodli sme sa do odvolania pozastaviť písanie poznámok z predmetu Chémia.</w:t>
      </w:r>
    </w:p>
    <w:p w14:paraId="7F1C100D" w14:textId="6A48B82A" w:rsidR="00A937A5" w:rsidRDefault="00A937A5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Nebojte sa, ostatné predmety budeme i tak naďalej spoznámkovávať.</w:t>
      </w:r>
    </w:p>
    <w:p w14:paraId="02CE135B" w14:textId="4C3F4FB7" w:rsidR="00A937A5" w:rsidRDefault="00A937A5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Návrat písania poznámok je možn</w:t>
      </w:r>
      <w:r w:rsidR="00B11983">
        <w:rPr>
          <w:lang w:val="sk-SK"/>
        </w:rPr>
        <w:t>ý</w:t>
      </w:r>
      <w:r>
        <w:rPr>
          <w:lang w:val="sk-SK"/>
        </w:rPr>
        <w:t xml:space="preserve"> len v</w:t>
      </w:r>
      <w:r w:rsidR="00B07915">
        <w:rPr>
          <w:lang w:val="sk-SK"/>
        </w:rPr>
        <w:t> </w:t>
      </w:r>
      <w:r>
        <w:rPr>
          <w:lang w:val="sk-SK"/>
        </w:rPr>
        <w:t>prípade</w:t>
      </w:r>
      <w:r w:rsidR="00B07915">
        <w:rPr>
          <w:lang w:val="sk-SK"/>
        </w:rPr>
        <w:t>,</w:t>
      </w:r>
      <w:r>
        <w:rPr>
          <w:lang w:val="sk-SK"/>
        </w:rPr>
        <w:t xml:space="preserve"> ak sa prihlási dobrovoľník, ktorý bude tieto poznatky spoznámkovávať.</w:t>
      </w:r>
    </w:p>
    <w:p w14:paraId="5A4BBD0C" w14:textId="34FBB2B0" w:rsidR="00A937A5" w:rsidRPr="00205D9E" w:rsidRDefault="00A937A5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Ďakujeme za pochopenie.</w:t>
      </w:r>
    </w:p>
    <w:sectPr w:rsidR="00A937A5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A5"/>
    <w:rsid w:val="00150E19"/>
    <w:rsid w:val="00205D9E"/>
    <w:rsid w:val="00465E9E"/>
    <w:rsid w:val="006A500F"/>
    <w:rsid w:val="00A937A5"/>
    <w:rsid w:val="00B07915"/>
    <w:rsid w:val="00B11983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DFD6"/>
  <w15:chartTrackingRefBased/>
  <w15:docId w15:val="{F7C1C7F1-9FC6-41B2-9A01-1A270304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2022-05-17T15:54:00Z</dcterms:created>
  <dcterms:modified xsi:type="dcterms:W3CDTF">2022-05-17T16:06:00Z</dcterms:modified>
</cp:coreProperties>
</file>