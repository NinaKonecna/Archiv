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A1652" w14:textId="3ED375CD" w:rsidR="00150E19" w:rsidRPr="00205D9E" w:rsidRDefault="006268D8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 xml:space="preserve">Obvod s </w:t>
      </w:r>
      <w:r w:rsidR="007D212B">
        <w:rPr>
          <w:b/>
          <w:bCs/>
          <w:lang w:val="sk-SK"/>
        </w:rPr>
        <w:t>kondenzátorom</w:t>
      </w:r>
    </w:p>
    <w:p w14:paraId="62C6F378" w14:textId="77777777" w:rsidR="00465E9E" w:rsidRPr="00205D9E" w:rsidRDefault="00465E9E" w:rsidP="00465E9E">
      <w:pPr>
        <w:rPr>
          <w:lang w:val="sk-SK"/>
        </w:rPr>
      </w:pPr>
    </w:p>
    <w:p w14:paraId="05773ED4" w14:textId="5DC12592" w:rsidR="00465E9E" w:rsidRDefault="007D212B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C8F3434" wp14:editId="6B948714">
                <wp:simplePos x="0" y="0"/>
                <wp:positionH relativeFrom="column">
                  <wp:posOffset>1800225</wp:posOffset>
                </wp:positionH>
                <wp:positionV relativeFrom="paragraph">
                  <wp:posOffset>8255</wp:posOffset>
                </wp:positionV>
                <wp:extent cx="527420" cy="360115"/>
                <wp:effectExtent l="38100" t="38100" r="44450" b="40005"/>
                <wp:wrapNone/>
                <wp:docPr id="11" name="Písanie rukou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27420" cy="360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D0DD6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11" o:spid="_x0000_s1026" type="#_x0000_t75" style="position:absolute;margin-left:141.4pt;margin-top:.3pt;width:42.25pt;height:29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">
                <v:imagedata r:id="rId6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3211E93" wp14:editId="1FF9FE4E">
                <wp:simplePos x="0" y="0"/>
                <wp:positionH relativeFrom="column">
                  <wp:posOffset>951200</wp:posOffset>
                </wp:positionH>
                <wp:positionV relativeFrom="paragraph">
                  <wp:posOffset>249965</wp:posOffset>
                </wp:positionV>
                <wp:extent cx="51120" cy="72720"/>
                <wp:effectExtent l="38100" t="38100" r="44450" b="41910"/>
                <wp:wrapNone/>
                <wp:docPr id="6" name="Písanie rukou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112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0D79E" id="Písanie rukou 6" o:spid="_x0000_s1026" type="#_x0000_t75" style="position:absolute;margin-left:74.55pt;margin-top:19.35pt;width:4.75pt;height:6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">
                <v:imagedata r:id="rId8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1B3C33B" wp14:editId="74311683">
                <wp:simplePos x="0" y="0"/>
                <wp:positionH relativeFrom="column">
                  <wp:posOffset>701000</wp:posOffset>
                </wp:positionH>
                <wp:positionV relativeFrom="paragraph">
                  <wp:posOffset>23525</wp:posOffset>
                </wp:positionV>
                <wp:extent cx="454680" cy="251280"/>
                <wp:effectExtent l="38100" t="38100" r="2540" b="34925"/>
                <wp:wrapNone/>
                <wp:docPr id="2" name="Písanie rukou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5468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0C0AA" id="Písanie rukou 2" o:spid="_x0000_s1026" type="#_x0000_t75" style="position:absolute;margin-left:54.85pt;margin-top:1.5pt;width:36.5pt;height:2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">
                <v:imagedata r:id="rId10" o:title=""/>
              </v:shape>
            </w:pict>
          </mc:Fallback>
        </mc:AlternateContent>
      </w:r>
      <w:r w:rsidR="006268D8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7BEAD76" wp14:editId="6EB4FEFD">
                <wp:simplePos x="0" y="0"/>
                <wp:positionH relativeFrom="column">
                  <wp:posOffset>1664335</wp:posOffset>
                </wp:positionH>
                <wp:positionV relativeFrom="paragraph">
                  <wp:posOffset>6985</wp:posOffset>
                </wp:positionV>
                <wp:extent cx="58780" cy="58780"/>
                <wp:effectExtent l="38100" t="38100" r="36830" b="36830"/>
                <wp:wrapNone/>
                <wp:docPr id="15" name="Písanie rukou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8780" cy="58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1776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15" o:spid="_x0000_s1026" type="#_x0000_t75" style="position:absolute;margin-left:130.7pt;margin-top:.2pt;width:5.35pt;height:5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">
                <v:imagedata r:id="rId12" o:title=""/>
              </v:shape>
            </w:pict>
          </mc:Fallback>
        </mc:AlternateContent>
      </w:r>
      <w:r w:rsidR="006268D8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1882740" wp14:editId="1B5F737D">
                <wp:simplePos x="0" y="0"/>
                <wp:positionH relativeFrom="column">
                  <wp:posOffset>570865</wp:posOffset>
                </wp:positionH>
                <wp:positionV relativeFrom="paragraph">
                  <wp:posOffset>3175</wp:posOffset>
                </wp:positionV>
                <wp:extent cx="47350" cy="65405"/>
                <wp:effectExtent l="38100" t="38100" r="48260" b="48895"/>
                <wp:wrapNone/>
                <wp:docPr id="12" name="Písanie rukou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7350" cy="65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B8B7F" id="Písanie rukou 12" o:spid="_x0000_s1026" type="#_x0000_t75" style="position:absolute;margin-left:44.6pt;margin-top:-.1pt;width:4.45pt;height:5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">
                <v:imagedata r:id="rId14" o:title=""/>
              </v:shape>
            </w:pict>
          </mc:Fallback>
        </mc:AlternateContent>
      </w:r>
      <w:r w:rsidR="006268D8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80654C0" wp14:editId="4B3955AD">
                <wp:simplePos x="0" y="0"/>
                <wp:positionH relativeFrom="column">
                  <wp:posOffset>1663065</wp:posOffset>
                </wp:positionH>
                <wp:positionV relativeFrom="paragraph">
                  <wp:posOffset>212735</wp:posOffset>
                </wp:positionV>
                <wp:extent cx="275760" cy="262080"/>
                <wp:effectExtent l="38100" t="38100" r="29210" b="43180"/>
                <wp:wrapNone/>
                <wp:docPr id="9" name="Písanie rukou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75760" cy="262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24187" id="Písanie rukou 9" o:spid="_x0000_s1026" type="#_x0000_t75" style="position:absolute;margin-left:130.65pt;margin-top:.35pt;width:47.55pt;height:52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">
                <v:imagedata r:id="rId16" o:title=""/>
              </v:shape>
            </w:pict>
          </mc:Fallback>
        </mc:AlternateContent>
      </w:r>
      <w:r w:rsidR="006268D8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BAA5E90" wp14:editId="319231A9">
                <wp:simplePos x="0" y="0"/>
                <wp:positionH relativeFrom="column">
                  <wp:posOffset>480060</wp:posOffset>
                </wp:positionH>
                <wp:positionV relativeFrom="paragraph">
                  <wp:posOffset>200950</wp:posOffset>
                </wp:positionV>
                <wp:extent cx="428400" cy="240480"/>
                <wp:effectExtent l="38100" t="38100" r="48260" b="45720"/>
                <wp:wrapNone/>
                <wp:docPr id="8" name="Písanie rukou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28400" cy="240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66683" id="Písanie rukou 8" o:spid="_x0000_s1026" type="#_x0000_t75" style="position:absolute;margin-left:37.45pt;margin-top:-1.5pt;width:56.95pt;height:52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">
                <v:imagedata r:id="rId18" o:title=""/>
              </v:shape>
            </w:pict>
          </mc:Fallback>
        </mc:AlternateContent>
      </w:r>
      <w:r w:rsidR="006268D8">
        <w:rPr>
          <w:lang w:val="sk-SK"/>
        </w:rPr>
        <w:t xml:space="preserve"> </w:t>
      </w:r>
    </w:p>
    <w:p w14:paraId="007D86ED" w14:textId="58CB9A65" w:rsidR="006268D8" w:rsidRDefault="007D212B" w:rsidP="006268D8">
      <w:pPr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88DEE94" wp14:editId="4520FDA4">
                <wp:simplePos x="0" y="0"/>
                <wp:positionH relativeFrom="column">
                  <wp:posOffset>1814830</wp:posOffset>
                </wp:positionH>
                <wp:positionV relativeFrom="paragraph">
                  <wp:posOffset>-6985</wp:posOffset>
                </wp:positionV>
                <wp:extent cx="433705" cy="377825"/>
                <wp:effectExtent l="38100" t="38100" r="42545" b="41275"/>
                <wp:wrapNone/>
                <wp:docPr id="19" name="Písanie rukou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33705" cy="377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98284" id="Písanie rukou 19" o:spid="_x0000_s1026" type="#_x0000_t75" style="position:absolute;margin-left:142.55pt;margin-top:-.9pt;width:34.85pt;height:30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">
                <v:imagedata r:id="rId20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35A2868" wp14:editId="4295C9BE">
                <wp:simplePos x="0" y="0"/>
                <wp:positionH relativeFrom="column">
                  <wp:posOffset>725480</wp:posOffset>
                </wp:positionH>
                <wp:positionV relativeFrom="paragraph">
                  <wp:posOffset>40895</wp:posOffset>
                </wp:positionV>
                <wp:extent cx="381960" cy="295200"/>
                <wp:effectExtent l="38100" t="38100" r="37465" b="48260"/>
                <wp:wrapNone/>
                <wp:docPr id="5" name="Písanie rukou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81960" cy="29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CD0CD" id="Písanie rukou 5" o:spid="_x0000_s1026" type="#_x0000_t75" style="position:absolute;margin-left:56.75pt;margin-top:2.85pt;width:30.8pt;height:23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">
                <v:imagedata r:id="rId22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EC28DDC" wp14:editId="3C7D337E">
                <wp:simplePos x="0" y="0"/>
                <wp:positionH relativeFrom="column">
                  <wp:posOffset>1031120</wp:posOffset>
                </wp:positionH>
                <wp:positionV relativeFrom="paragraph">
                  <wp:posOffset>32255</wp:posOffset>
                </wp:positionV>
                <wp:extent cx="139680" cy="6480"/>
                <wp:effectExtent l="38100" t="38100" r="32385" b="31750"/>
                <wp:wrapNone/>
                <wp:docPr id="4" name="Písanie rukou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3968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370D5" id="Písanie rukou 4" o:spid="_x0000_s1026" type="#_x0000_t75" style="position:absolute;margin-left:80.85pt;margin-top:2.2pt;width:11.75pt;height:1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">
                <v:imagedata r:id="rId24" o:title=""/>
              </v:shape>
            </w:pict>
          </mc:Fallback>
        </mc:AlternateContent>
      </w:r>
    </w:p>
    <w:p w14:paraId="277B11D8" w14:textId="37685101" w:rsidR="006268D8" w:rsidRDefault="006268D8" w:rsidP="006268D8">
      <w:pPr>
        <w:rPr>
          <w:lang w:val="sk-SK"/>
        </w:rPr>
      </w:pPr>
    </w:p>
    <w:p w14:paraId="37F85C6B" w14:textId="4DFE5288" w:rsidR="006268D8" w:rsidRDefault="006268D8" w:rsidP="006268D8">
      <w:pPr>
        <w:rPr>
          <w:lang w:val="sk-SK"/>
        </w:rPr>
      </w:pPr>
    </w:p>
    <w:p w14:paraId="4B658D7A" w14:textId="14FE582E" w:rsidR="006268D8" w:rsidRPr="00FF3E04" w:rsidRDefault="006268D8" w:rsidP="00FF3E04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>Ak je napojený zdroj jednosmerného prúdu</w:t>
      </w:r>
    </w:p>
    <w:p w14:paraId="30B10732" w14:textId="079A943B" w:rsidR="006268D8" w:rsidRDefault="00FF3E04" w:rsidP="006268D8">
      <w:pPr>
        <w:pStyle w:val="Odsekzoznamu"/>
        <w:numPr>
          <w:ilvl w:val="0"/>
          <w:numId w:val="5"/>
        </w:numPr>
        <w:rPr>
          <w:lang w:val="sk-SK"/>
        </w:rPr>
      </w:pPr>
      <w:r>
        <w:rPr>
          <w:lang w:val="sk-SK"/>
        </w:rPr>
        <w:t>Obvodom prúd nebude tiecť</w:t>
      </w:r>
    </w:p>
    <w:p w14:paraId="0CF76D4A" w14:textId="5814589A" w:rsidR="006268D8" w:rsidRDefault="006268D8" w:rsidP="006268D8">
      <w:pPr>
        <w:rPr>
          <w:lang w:val="sk-SK"/>
        </w:rPr>
      </w:pPr>
    </w:p>
    <w:p w14:paraId="70FE17BA" w14:textId="0D546E29" w:rsidR="006268D8" w:rsidRDefault="006268D8" w:rsidP="00FF3E04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>Ak je zapojený zdroj striedavého prúdu</w:t>
      </w:r>
    </w:p>
    <w:p w14:paraId="7B12CBE5" w14:textId="3053D487" w:rsidR="00657B3C" w:rsidRPr="00657B3C" w:rsidRDefault="00657B3C" w:rsidP="00657B3C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sk-SK"/>
        </w:rPr>
        <w:t>Prúd mení svoj smer veľmi rýchlo, kondenzátor sa nabíja a teda obvodom prechádza elektrický prúd</w:t>
      </w:r>
    </w:p>
    <w:p w14:paraId="38AB1684" w14:textId="382F6578" w:rsidR="00657B3C" w:rsidRPr="00657B3C" w:rsidRDefault="00657B3C" w:rsidP="00657B3C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sk-SK"/>
        </w:rPr>
        <w:t>V</w:t>
      </w:r>
      <w:r w:rsidRPr="006268D8">
        <w:rPr>
          <w:lang w:val="sk-SK"/>
        </w:rPr>
        <w:t>zniká nestacionárne magnetické pole</w:t>
      </w:r>
    </w:p>
    <w:p w14:paraId="74A60B8E" w14:textId="6C08C356" w:rsidR="00657B3C" w:rsidRDefault="00657B3C" w:rsidP="00657B3C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sk-SK"/>
        </w:rPr>
        <w:t>Kondenzátor</w:t>
      </w:r>
      <w:r w:rsidR="006268D8" w:rsidRPr="00657B3C">
        <w:rPr>
          <w:lang w:val="sk-SK"/>
        </w:rPr>
        <w:t xml:space="preserve"> sa správa ako zdanlivý odpor – spôsobuje fázový posun – prúd </w:t>
      </w:r>
      <w:r>
        <w:rPr>
          <w:lang w:val="sk-SK"/>
        </w:rPr>
        <w:t>predbieha</w:t>
      </w:r>
      <w:r w:rsidR="006268D8" w:rsidRPr="00657B3C">
        <w:rPr>
          <w:lang w:val="sk-SK"/>
        </w:rPr>
        <w:t xml:space="preserve"> napät</w:t>
      </w:r>
      <w:r>
        <w:rPr>
          <w:lang w:val="sk-SK"/>
        </w:rPr>
        <w:t>ie</w:t>
      </w:r>
      <w:r w:rsidR="006268D8" w:rsidRPr="00657B3C">
        <w:rPr>
          <w:lang w:val="sk-SK"/>
        </w:rPr>
        <w:t xml:space="preserve"> o</w:t>
      </w:r>
      <w:r>
        <w:rPr>
          <w:lang w:val="sk-SK"/>
        </w:rPr>
        <w:t> </w:t>
      </w:r>
      <w:r w:rsidR="006268D8" w:rsidRPr="00657B3C">
        <w:rPr>
          <w:lang w:val="sk-SK"/>
        </w:rPr>
        <w:t>fázu</w:t>
      </w:r>
    </w:p>
    <w:p w14:paraId="1F97F346" w14:textId="51EFB956" w:rsidR="006268D8" w:rsidRPr="00657B3C" w:rsidRDefault="006268D8" w:rsidP="00657B3C">
      <w:pPr>
        <w:pStyle w:val="Odsekzoznamu"/>
        <w:ind w:left="1080"/>
        <w:rPr>
          <w:lang w:val="sk-SK"/>
        </w:rPr>
      </w:pPr>
      <w:r w:rsidRPr="00657B3C">
        <w:rPr>
          <w:lang w:val="sk-SK"/>
        </w:rPr>
        <w:t xml:space="preserve"> </w:t>
      </w:r>
      <m:oMath>
        <m:r>
          <w:rPr>
            <w:rFonts w:ascii="Cambria Math" w:hAnsi="Cambria Math"/>
            <w:lang w:val="sk-SK"/>
          </w:rPr>
          <m:t>α=</m:t>
        </m:r>
        <m:r>
          <w:rPr>
            <w:rFonts w:ascii="Cambria Math" w:hAnsi="Cambria Math"/>
            <w:lang w:val="sk-SK"/>
          </w:rPr>
          <m:t>+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π</m:t>
            </m:r>
          </m:num>
          <m:den>
            <m:r>
              <w:rPr>
                <w:rFonts w:ascii="Cambria Math" w:hAnsi="Cambria Math"/>
                <w:lang w:val="sk-SK"/>
              </w:rPr>
              <m:t>2</m:t>
            </m:r>
          </m:den>
        </m:f>
      </m:oMath>
    </w:p>
    <w:p w14:paraId="759BB23F" w14:textId="77777777" w:rsidR="006268D8" w:rsidRPr="006268D8" w:rsidRDefault="006268D8" w:rsidP="006268D8">
      <w:pPr>
        <w:pStyle w:val="Odsekzoznamu"/>
        <w:rPr>
          <w:lang w:val="sk-SK"/>
        </w:rPr>
      </w:pPr>
    </w:p>
    <w:p w14:paraId="7F541F7B" w14:textId="529FFAA7" w:rsidR="006268D8" w:rsidRDefault="00657B3C" w:rsidP="006268D8">
      <w:pPr>
        <w:pStyle w:val="Odsekzoznamu"/>
        <w:numPr>
          <w:ilvl w:val="0"/>
          <w:numId w:val="4"/>
        </w:numPr>
        <w:rPr>
          <w:lang w:val="sk-SK"/>
        </w:rPr>
      </w:pP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5FB820" wp14:editId="3EB49F52">
                <wp:simplePos x="0" y="0"/>
                <wp:positionH relativeFrom="column">
                  <wp:posOffset>1584960</wp:posOffset>
                </wp:positionH>
                <wp:positionV relativeFrom="paragraph">
                  <wp:posOffset>1614805</wp:posOffset>
                </wp:positionV>
                <wp:extent cx="422910" cy="0"/>
                <wp:effectExtent l="38100" t="76200" r="0" b="95250"/>
                <wp:wrapNone/>
                <wp:docPr id="24" name="Rovná spojovacia šípk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9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CCED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24" o:spid="_x0000_s1026" type="#_x0000_t32" style="position:absolute;margin-left:124.8pt;margin-top:127.15pt;width:33.3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D4BAD3" wp14:editId="0A9AAF69">
                <wp:simplePos x="0" y="0"/>
                <wp:positionH relativeFrom="column">
                  <wp:posOffset>1424940</wp:posOffset>
                </wp:positionH>
                <wp:positionV relativeFrom="paragraph">
                  <wp:posOffset>1264285</wp:posOffset>
                </wp:positionV>
                <wp:extent cx="422910" cy="0"/>
                <wp:effectExtent l="38100" t="76200" r="0" b="95250"/>
                <wp:wrapNone/>
                <wp:docPr id="22" name="Rovná spojovacia šípk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9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73353" id="Rovná spojovacia šípka 22" o:spid="_x0000_s1026" type="#_x0000_t32" style="position:absolute;margin-left:112.2pt;margin-top:99.55pt;width:33.3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0E948C" wp14:editId="679B7D3E">
                <wp:simplePos x="0" y="0"/>
                <wp:positionH relativeFrom="column">
                  <wp:posOffset>1268730</wp:posOffset>
                </wp:positionH>
                <wp:positionV relativeFrom="paragraph">
                  <wp:posOffset>940435</wp:posOffset>
                </wp:positionV>
                <wp:extent cx="422910" cy="0"/>
                <wp:effectExtent l="38100" t="76200" r="0" b="95250"/>
                <wp:wrapNone/>
                <wp:docPr id="23" name="Rovná spojovacia šípk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9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24CE8" id="Rovná spojovacia šípka 23" o:spid="_x0000_s1026" type="#_x0000_t32" style="position:absolute;margin-left:99.9pt;margin-top:74.05pt;width:33.3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Pr="00657B3C">
        <w:rPr>
          <w:lang w:val="sk-SK"/>
        </w:rPr>
        <w:drawing>
          <wp:inline distT="0" distB="0" distL="0" distR="0" wp14:anchorId="32198FB9" wp14:editId="74EE4439">
            <wp:extent cx="4466967" cy="2747185"/>
            <wp:effectExtent l="0" t="0" r="0" b="0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6383" cy="275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697B" w14:textId="77777777" w:rsidR="005C7915" w:rsidRPr="005C7915" w:rsidRDefault="005C7915" w:rsidP="005C7915">
      <w:pPr>
        <w:pStyle w:val="Odsekzoznamu"/>
        <w:rPr>
          <w:lang w:val="sk-SK"/>
        </w:rPr>
      </w:pPr>
    </w:p>
    <w:p w14:paraId="4ADF6E79" w14:textId="29D57A34" w:rsidR="005C7915" w:rsidRPr="005C7915" w:rsidRDefault="00E238C4" w:rsidP="005C7915">
      <w:pPr>
        <w:pStyle w:val="Odsekzoznamu"/>
        <w:numPr>
          <w:ilvl w:val="0"/>
          <w:numId w:val="4"/>
        </w:numPr>
        <w:rPr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X</m:t>
            </m:r>
          </m:e>
          <m:sub>
            <m:r>
              <w:rPr>
                <w:rFonts w:ascii="Cambria Math" w:hAnsi="Cambria Math"/>
                <w:lang w:val="sk-SK"/>
              </w:rPr>
              <m:t>C</m:t>
            </m:r>
          </m:sub>
        </m:sSub>
        <m:r>
          <w:rPr>
            <w:rFonts w:ascii="Cambria Math" w:hAnsi="Cambria Math"/>
            <w:lang w:val="sk-SK"/>
          </w:rPr>
          <m:t xml:space="preserve">  </m:t>
        </m:r>
      </m:oMath>
      <w:r w:rsidR="005C7915">
        <w:rPr>
          <w:rFonts w:eastAsiaTheme="minorEastAsia"/>
          <w:lang w:val="sk-SK"/>
        </w:rPr>
        <w:t xml:space="preserve">- </w:t>
      </w:r>
      <w:r>
        <w:rPr>
          <w:rFonts w:eastAsiaTheme="minorEastAsia"/>
          <w:lang w:val="sk-SK"/>
        </w:rPr>
        <w:t>kapacitancia</w:t>
      </w:r>
      <w:r w:rsidR="005C7915">
        <w:rPr>
          <w:rFonts w:eastAsiaTheme="minorEastAsia"/>
          <w:lang w:val="sk-SK"/>
        </w:rPr>
        <w:t xml:space="preserve"> (zdanlivý odpor</w:t>
      </w:r>
      <w:r>
        <w:rPr>
          <w:rFonts w:eastAsiaTheme="minorEastAsia"/>
          <w:lang w:val="sk-SK"/>
        </w:rPr>
        <w:t xml:space="preserve"> kondenzátora</w:t>
      </w:r>
      <w:r w:rsidR="005C7915">
        <w:rPr>
          <w:rFonts w:eastAsiaTheme="minorEastAsia"/>
          <w:lang w:val="sk-SK"/>
        </w:rPr>
        <w:t xml:space="preserve">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sk-SK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sk-SK"/>
              </w:rPr>
              <m:t>Ω</m:t>
            </m:r>
          </m:e>
        </m:d>
      </m:oMath>
      <w:r w:rsidR="005C7915">
        <w:rPr>
          <w:rFonts w:eastAsiaTheme="minorEastAsia"/>
          <w:lang w:val="sk-SK"/>
        </w:rPr>
        <w:t xml:space="preserve"> – Ohm</w:t>
      </w:r>
      <w:r>
        <w:rPr>
          <w:rFonts w:eastAsiaTheme="minorEastAsia"/>
          <w:lang w:val="sk-SK"/>
        </w:rPr>
        <w:t xml:space="preserve"> </w:t>
      </w:r>
      <w:r>
        <w:rPr>
          <w:rFonts w:eastAsiaTheme="minorEastAsia"/>
          <w:lang w:val="sk-SK"/>
        </w:rPr>
        <w:tab/>
      </w:r>
      <w:r>
        <w:rPr>
          <w:rFonts w:eastAsiaTheme="minorEastAsia"/>
          <w:color w:val="FF0000"/>
          <w:lang w:val="sk-SK"/>
        </w:rPr>
        <w:t xml:space="preserve">POZOR, C – KAPACITA </w:t>
      </w:r>
      <w:r>
        <w:rPr>
          <w:rFonts w:eastAsiaTheme="minorEastAsia"/>
          <w:color w:val="FF0000"/>
        </w:rPr>
        <w:t xml:space="preserve">[F] - FARRAD  </w:t>
      </w:r>
    </w:p>
    <w:p w14:paraId="6E0181DA" w14:textId="6F1043EF" w:rsidR="005C7915" w:rsidRPr="005C7915" w:rsidRDefault="00E238C4" w:rsidP="006268D8">
      <w:pPr>
        <w:pStyle w:val="Odsekzoznamu"/>
        <w:numPr>
          <w:ilvl w:val="0"/>
          <w:numId w:val="4"/>
        </w:numPr>
        <w:rPr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X</m:t>
            </m:r>
          </m:e>
          <m:sub>
            <m:r>
              <w:rPr>
                <w:rFonts w:ascii="Cambria Math" w:hAnsi="Cambria Math"/>
                <w:lang w:val="sk-SK"/>
              </w:rPr>
              <m:t>C</m:t>
            </m:r>
          </m:sub>
        </m:sSub>
        <m:r>
          <w:rPr>
            <w:rFonts w:ascii="Cambria Math" w:hAnsi="Cambria Math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1</m:t>
            </m:r>
          </m:num>
          <m:den>
            <m:r>
              <w:rPr>
                <w:rFonts w:ascii="Cambria Math" w:hAnsi="Cambria Math"/>
                <w:lang w:val="sk-SK"/>
              </w:rPr>
              <m:t>ω*C</m:t>
            </m:r>
          </m:den>
        </m:f>
        <m:r>
          <w:rPr>
            <w:rFonts w:ascii="Cambria Math" w:hAnsi="Cambria Math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1</m:t>
            </m:r>
          </m:num>
          <m:den>
            <m:r>
              <w:rPr>
                <w:rFonts w:ascii="Cambria Math" w:hAnsi="Cambria Math"/>
                <w:lang w:val="sk-SK"/>
              </w:rPr>
              <m:t>2πfC</m:t>
            </m:r>
          </m:den>
        </m:f>
      </m:oMath>
    </w:p>
    <w:p w14:paraId="61481DCC" w14:textId="5ACC8CDB" w:rsidR="005C7915" w:rsidRPr="006268D8" w:rsidRDefault="00E238C4" w:rsidP="005C7915">
      <w:pPr>
        <w:pStyle w:val="Odsekzoznamu"/>
        <w:numPr>
          <w:ilvl w:val="0"/>
          <w:numId w:val="4"/>
        </w:numPr>
        <w:rPr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X</m:t>
            </m:r>
          </m:e>
          <m:sub>
            <m:r>
              <w:rPr>
                <w:rFonts w:ascii="Cambria Math" w:hAnsi="Cambria Math"/>
                <w:lang w:val="sk-SK"/>
              </w:rPr>
              <m:t>C</m:t>
            </m:r>
          </m:sub>
        </m:sSub>
        <m:r>
          <w:rPr>
            <w:rFonts w:ascii="Cambria Math" w:hAnsi="Cambria Math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m</m:t>
                </m:r>
              </m:sub>
            </m:sSub>
          </m:den>
        </m:f>
      </m:oMath>
      <w:r w:rsidR="005C7915">
        <w:rPr>
          <w:rFonts w:eastAsiaTheme="minorEastAsia"/>
          <w:lang w:val="sk-SK"/>
        </w:rPr>
        <w:tab/>
        <w:t>U</w:t>
      </w:r>
      <w:r w:rsidR="005C7915">
        <w:rPr>
          <w:rFonts w:eastAsiaTheme="minorEastAsia"/>
          <w:vertAlign w:val="subscript"/>
          <w:lang w:val="sk-SK"/>
        </w:rPr>
        <w:t>m</w:t>
      </w:r>
      <w:r w:rsidR="005C7915">
        <w:rPr>
          <w:rFonts w:eastAsiaTheme="minorEastAsia"/>
          <w:lang w:val="sk-SK"/>
        </w:rPr>
        <w:t xml:space="preserve"> – Amplitúda napätia, I</w:t>
      </w:r>
      <w:r w:rsidR="005C7915" w:rsidRPr="005C7915">
        <w:rPr>
          <w:rFonts w:eastAsiaTheme="minorEastAsia"/>
          <w:vertAlign w:val="subscript"/>
          <w:lang w:val="sk-SK"/>
        </w:rPr>
        <w:t>m</w:t>
      </w:r>
      <w:r w:rsidR="005C7915">
        <w:rPr>
          <w:rFonts w:eastAsiaTheme="minorEastAsia"/>
          <w:vertAlign w:val="subscript"/>
          <w:lang w:val="sk-SK"/>
        </w:rPr>
        <w:t xml:space="preserve"> </w:t>
      </w:r>
      <w:r w:rsidR="005C7915">
        <w:rPr>
          <w:rFonts w:eastAsiaTheme="minorEastAsia"/>
          <w:lang w:val="sk-SK"/>
        </w:rPr>
        <w:t>– Amplitúda prúdu</w:t>
      </w:r>
    </w:p>
    <w:p w14:paraId="38089F77" w14:textId="77777777" w:rsidR="005C7915" w:rsidRPr="006268D8" w:rsidRDefault="005C7915" w:rsidP="005C7915">
      <w:pPr>
        <w:pStyle w:val="Odsekzoznamu"/>
        <w:ind w:left="1080"/>
        <w:rPr>
          <w:lang w:val="sk-SK"/>
        </w:rPr>
      </w:pPr>
    </w:p>
    <w:sectPr w:rsidR="005C7915" w:rsidRPr="006268D8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1102E"/>
    <w:multiLevelType w:val="hybridMultilevel"/>
    <w:tmpl w:val="E946E13A"/>
    <w:lvl w:ilvl="0" w:tplc="9DD0A2A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DE5C75"/>
    <w:multiLevelType w:val="hybridMultilevel"/>
    <w:tmpl w:val="52A85DFA"/>
    <w:lvl w:ilvl="0" w:tplc="CD5A896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A5721"/>
    <w:multiLevelType w:val="hybridMultilevel"/>
    <w:tmpl w:val="94DC4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16A73"/>
    <w:multiLevelType w:val="hybridMultilevel"/>
    <w:tmpl w:val="082AAF4A"/>
    <w:lvl w:ilvl="0" w:tplc="074EAA0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D8"/>
    <w:rsid w:val="00150E19"/>
    <w:rsid w:val="00205D9E"/>
    <w:rsid w:val="00465E9E"/>
    <w:rsid w:val="005C7915"/>
    <w:rsid w:val="006268D8"/>
    <w:rsid w:val="00657B3C"/>
    <w:rsid w:val="006A500F"/>
    <w:rsid w:val="007D212B"/>
    <w:rsid w:val="00D65142"/>
    <w:rsid w:val="00E238C4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AED8"/>
  <w15:chartTrackingRefBased/>
  <w15:docId w15:val="{58BA6264-EC34-434F-B24C-2E4F6041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6268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10.png"/><Relationship Id="rId17" Type="http://schemas.openxmlformats.org/officeDocument/2006/relationships/customXml" Target="ink/ink7.xm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30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7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20.png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6T18:49:00.33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0 553,'7'-219,"7"92,-15 71,3-78,-2 133,0 0,1 0,-1 0,1 0,-1 0,1 0,-1 1,1-1,0 0,0 0,-1 1,1-1,0 0,0 1,0-1,-1 1,1-1,0 1,0-1,0 1,0 0,0-1,0 1,0 0,0 0,0 0,0 0,0 0,0 0,1 0,42 1,-29 0,140 6,-63 0,63 7,219-14,-289-7,-8 0,-59 4,-15 2,0 1,0-1,-1 1,1 0,0 0,0 0,0 0,4 1,-6-1,0 1,0-1,0 1,0 0,0-1,0 1,0 0,-1 0,1 0,0 0,0 0,-1 0,1 0,0 0,-1 0,1 0,-1 0,1 0,-1 0,0 0,1 0,-1 1,0-1,0 2,20 119,1 19,-17-60,-1-14,6 23,1-27,-7-45,0 0,1 32,-4-18,-1-14,0 0,2 1,3 18,-4-37,0 1,-1 0,1-1,0 1,0-1,0 1,-1-1,1 1,0-1,-1 1,1-1,-1 1,1-1,0 1,-1-1,1 1,-1-1,1 0,-1 1,1-1,-1 0,0 0,1 1,-1-1,1 0,-1 0,0 0,1 0,-1 0,1 0,-1 0,0 0,1 0,-1 0,1 0,-2 0,-31-1,25 1,-13-1,14 0,0 0,-1 1,1 0,-1 1,-10 2,65 3,7 4,-44-7,1 0,0-1,-1-1,15 1,109-10,-107 8,-45 0,-210-7,115 0,106 7,1 0</inkml:trace>
  <inkml:trace contextRef="#ctx0" brushRef="#br0" timeOffset="1738.06">1023 961,'127'8,"-81"-1,-30-5,-1 1,21-1,70 5,-21 0,-79-6,-2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6T18:48:42.41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11,'5'-2,"-1"0,0 1,1-1,-1 1,0 0,1 0,0 1,-1 0,1-1,-1 1,1 1,0-1,4 2,8-1,167 13,-72-14,-106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6T18:48:51.24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102 2,'-3'0,"0"-1,-1 1,1 0,-1 0,1 0,0 0,-1 1,1 0,0-1,-1 1,1 0,0 1,0-1,0 0,0 1,0 0,0 0,0 0,1 0,-1 0,1 0,-1 1,1-1,0 1,0 0,0-1,0 1,-2 5,2-3,-1-1,1 1,0-1,1 1,-1 0,1 0,0-1,0 1,0 0,1 0,0 0,0 0,0 0,0 0,2 6,-1-7,0-1,0 1,0-1,1 0,-1 1,1-1,0 0,0 0,0 0,0 0,1 0,-1-1,1 1,0-1,-1 1,1-1,0 0,1 0,-1 0,6 2,-3-2,-1 0,0 0,1-1,0 0,-1 0,1 0,6-1,-11 0,1 0,-1 0,0 0,1 0,-1 0,0 0,1-1,-1 1,0-1,1 1,-1-1,0 1,0-1,0 0,0 0,0 1,1-1,-1 0,-1 0,1 0,0 0,0 0,0 0,0-1,-1 1,1 0,-1 0,1 0,-1-1,1 1,-1 0,0-1,1-2,0-1,0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6T18:48:37.05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0 490,'14'-106,"-12"89,0 1,8-32,-8 39,2-14,-1 0,-1 0,-1-23,2-24,-2 48,0 7,1 0,5-25,-7 39,1 0,-1 0,1 0,-1 0,1 0,-1 0,1 1,0-1,0 0,-1 0,1 0,0 1,0-1,0 0,0 1,0-1,0 1,0-1,0 1,0-1,0 1,0 0,0 0,0-1,0 1,0 0,0 0,0 0,0 0,1 0,0 1,43 9,-18-3,93 7,-49-4,-48-6,1-1,28 1,61 3,-31-9,90 4,-156 0,-7-1,1 0,0-1,0 0,0 0,11-3,7-4,-22 5,0 0,0 1,0-1,0 1,1 0,-1 1,0-1,0 1,1 0,-1 1,8 1,-13-1,1 0,-1 0,1 0,-1 0,0 0,1 0,-1 0,0 1,0-1,0 0,0 1,0-1,0 1,0-1,0 1,-1 0,2 2,6 37,-1-9,0-14,-1 1,-1-1,-1 1,3 32,-2 7,4 61,-8-42,-3 79,2-155,0 0,-1 0,1 0,-1 0,1-1,-1 1,1 0,-1 0,0 0,0-1,1 1,-1 0,0-1,0 1,0 0,0-1,1 1,-1-1,0 1,0-1,0 0,0 0,0 1,0-1,0 0,0 0,0 0,0 0,-3 0,-39-1,27 0,-8 2,16 0,0-1,0 0,1 0,-1-1,-12-1,68-4,143 13,-92-14,-93 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1T16:29:02.715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33 17,'31'-9,"-28"8,1 0,-1-1,0 1,0 1,1-1,-1 0,1 1,5-1,-8 2,0-1,0 1,0-1,0 1,0-1,0 1,0 0,-1-1,1 1,0 0,0 0,0 0,-1-1,1 1,-1 0,1 0,-1 0,1 0,-1 0,1 0,-1 0,0 0,1 0,-1 1,0-1,0 0,0 0,0 0,0 0,0 0,0 0,0 0,-1 2,1 0,1 0,-1 0,0 1,0-1,-1 0,1 0,-1 1,1-1,-1 0,0 0,0 0,0 0,-1 0,1 0,-1 0,0-1,0 1,0 0,0-1,0 1,0-1,-1 0,1 0,-1 0,1 0,-1 0,0-1,0 1,0-1,0 0,0 1,-4 0,-3 1,4-1,0 0,0 1,0 0,0 0,1 0,-8 6,51-5,-25-1,1-1,26 0,-33-2</inkml:trace>
  <inkml:trace contextRef="#ctx0" brushRef="#br0" timeOffset="995.63">162 162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1T16:28:57.49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1 100,'34'-23,"30"-52,-64 75,0 0,0 0,0 0,0 0,0 0,0 0,0-1,0 1,0 0,1 0,-1 0,0 0,0 0,0 0,0 0,0 0,0 0,0 0,1 0,-1 0,0 0,0 0,0 0,0 0,0 0,0 0,0 0,1 0,-1 0,0 0,0 0,0 0,0 0,0 0,0 0,0 0,1 0,-1 0,0 0,0 0,0 0,0 1,0-1,0 0,0 0,0 0,0 0,0 0,1 0,-1 0,0 0,0 0,0 1,0-1,0 0,0 0,0 0,0 0,2 13,-1 13,-2-7,-2 0,-1 1,0-1,-9 23,8-27,4-9</inkml:trace>
  <inkml:trace contextRef="#ctx0" brushRef="#br0" timeOffset="1566.29">131 149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1T16:27:36.22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429 570,'-38'0,"12"-1,-38 4,56-3,0 2,0-1,1 1,-1 1,1-1,-1 1,1 1,0-1,-8 6,9-5,-1-1,1 0,-1 0,-12 3,12-4,0 1,0-1,0 1,-9 6,12-5,-1 0,1 0,1 0,-1 0,1 1,-5 6,-11 16,10-16,2 0,-1 0,2 1,-1 0,2 0,-1 0,2 1,-6 22,3-12,4-7,0-1,2 1,-1 0,2 0,3 30,-1 3,-2-39,1 0,0 0,1 0,0 0,0-1,1 1,1-1,0 1,0-1,9 14,-7-15,1 0,0-1,0 0,0 0,1-1,0 1,1-2,-1 1,1-1,0-1,0 0,1 0,-1 0,1-1,0-1,0 0,11 1,-6 0,-1 0,23 8,-22-6,-1-1,25 4,16 2,-41-6,1-2,-1 1,22 0,-19-4,7 2,37-6,-52 3,0 1,0-2,0 0,0 0,0 0,-1-1,11-6,-14 7,-1 0,1-1,-1 1,0-1,0 0,0 0,-1 0,1-1,-1 1,0-1,0 0,-1 0,1 0,-1 0,0 0,2-9,1 1,-1 3,0-1,-1 0,0 0,-1 0,0 0,1-19,-2 20,0 0,0 1,1-1,4-12,-3 13,-1-1,0 0,0 0,0-12,-1-16,0 13,-3-41,2 61,-1-1,0 1,0-1,-1 1,1-1,-1 1,0 0,-1 0,1 0,-1 0,0 0,-7-8,-12-12,17 18,-1 0,0 1,0 0,-1 0,-7-5,0 1,-1 0,1 2,-2-1,1 2,-28-10,19 10,13 3,-1 1,1 0,-1 1,0 0,-16-1,19 3</inkml:trace>
  <inkml:trace contextRef="#ctx0" brushRef="#br0" timeOffset="6272.98">139 994,'0'-22,"0"6,0 0,4-23,-3 34,0-1,0 1,1 0,0-1,0 1,1 0,-1 0,1 1,0-1,7-8,-6 10,1 0,0 0,0 1,0-1,0 1,0 0,0 0,1 0,-1 1,0 0,1 0,-1 1,1-1,0 1,-1 0,1 1,-1-1,1 1,-1 0,1 0,-1 1,0 0,1 0,-1 0,6 4,-9-4,-1 0,1 0,-1 0,1 0,-1 1,0-1,0 0,0 1,0-1,0 1,-1-1,1 1,-1-1,1 1,-1 4,-2 47,1-29,1-18,1 1,0-1,1 0,0 1,0-1,0 0,1 0,0-1,1 1,-1-1,1 1,0-1,1 0,0-1,-1 1,2-1,-1 0,1 0,0 0,0-1,0 0,0 0,1-1,0 0,9 4,-13-6,1 0,0 1,0-2,-1 1,1 0,0-1,0 1,0-1,0 0,0-1,0 1,0-1,0 1,-1-1,1 0,0-1,0 1,-1-1,1 1,-1-1,1 0,-1 0,0-1,0 1,0-1,0 0,0 1,-1-1,1 0,2-4,-2 0,1 1,-1-1,-1 0,1 1,-1-1,0-1,0 1,-1 0,1-13,8-34,-6 37,-3 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1T16:28:28.57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374 598,'82'8,"260"-8,-237 8,-98-8</inkml:trace>
  <inkml:trace contextRef="#ctx0" brushRef="#br0" timeOffset="3834.72">0 1232,'107'-2,"112"4,-104 6,-10 0,-94-7,0 0,0 0,12 4,-12-2,0-1,0 0,14 0,382-3,-325-7,-48 2,-28 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6T18:49:06.63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1188 253,'-1'0,"0"1,1-1,-1 1,1-1,-1 1,1 0,-1-1,1 1,-1 0,1-1,0 1,-1 0,1-1,0 1,0 0,0 0,-1 0,1-1,0 1,0 0,0 0,0-1,0 1,1 1,-2 25,1-23,-1 84,3 72,4-111,2 29,-1 190,-6-247,-1-13,1-1,-1 0,0 0,-1 0,-1 9,2-15,-1 1,1-1,0 0,-1 1,0-1,1 0,-1 0,0 1,0-1,1 0,-1 0,0 0,0 0,0 0,0 0,-1 0,1 0,0-1,0 1,0 0,-1-1,1 1,0-1,-1 1,1-1,0 0,-1 1,1-1,-1 0,1 0,-2 0,-224 6,167-5,-63-2,-234-7,241 9,39-8,23 0,-34 0,74 7,10 1,1-1,-1 0,0 0,1 0,-1-1,1 1,-8-3,10 2,0 1,0-1,0 0,0 0,0 0,0 1,0-1,1 0,-1 0,0 0,0-1,1 1,-1 0,1 0,-1 0,1 0,-1-1,1 1,0 0,0 0,0-1,-1 1,1 0,0 0,1-1,-1 1,0-2,14-124,-12 116,4-25,2-66,-16-24,8 120</inkml:trace>
  <inkml:trace contextRef="#ctx0" brushRef="#br0" timeOffset="2292.05">836 1,'-5'0,"-5"-1,0 2,-1-1,1 1,0 1,-10 2,17-3,1-1,-1 1,1 1,0-1,-1 0,1 0,0 1,0 0,-1-1,1 1,1 0,-1 0,0 0,0 0,1 0,-1 0,1 1,0-1,0 1,0-1,0 0,0 1,0 0,0 3,-6 19,5-20,1-1,-1 1,1 0,0 0,0-1,1 1,-1 0,1 0,0 0,0 0,1-1,-1 1,1 0,2 6,-2-10,0 0,0 0,0 0,0 0,0 0,0 0,0-1,0 1,0 0,1 0,-1-1,0 1,0-1,1 1,-1-1,1 1,-1-1,0 0,1 0,-1 0,1 0,-1 0,0 0,1 0,-1 0,1 0,0-1,45-11,-38 10,-6 0,0 1,1-1,-1 1,0-1,0 0,0 0,0-1,0 1,2-4,-2 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6T18:48:46.69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1061 1,'-8'78,"2"162,-1-127,7 211,0-322,0 0,0 0,-1 0,1 1,0-1,-1 0,1 0,-1 0,0-1,1 1,-1 0,0 0,0 0,-1 0,1-1,0 1,0-1,-1 1,1-1,-1 1,1-1,-1 0,0 0,1 0,-1 0,0 0,0 0,0 0,0 0,0-1,0 1,-3 0,-8 0,1 1,-1-2,1 0,-20-2,0 0,-59 0,-93 4,140 5,28-4,0-1,-21 1,-90-11,79 2,30 2,0 2,-18 0,25 1,1 0,-1 0,-20-7,21 6,-1-1,0 1,-21-1,-38-4,67 7,0 0,0-1,0 1,0-1,0 1,0-1,0 0,0 0,0 0,1-1,-6-2,7 3,0-1,0 1,0-1,0 1,0-1,0 0,0 1,1-1,-1 0,1 0,-1 0,1 0,-1 0,1 1,0-1,0 0,0 0,0 0,1-2,-2-128,3-47,5 109,-7 63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32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5</cp:revision>
  <dcterms:created xsi:type="dcterms:W3CDTF">2022-05-11T16:27:00Z</dcterms:created>
  <dcterms:modified xsi:type="dcterms:W3CDTF">2022-05-16T19:02:00Z</dcterms:modified>
</cp:coreProperties>
</file>