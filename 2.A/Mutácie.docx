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CDAD" w14:textId="0BB23B28" w:rsidR="00150E19" w:rsidRPr="00205D9E" w:rsidRDefault="007157F8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Mutácie</w:t>
      </w:r>
    </w:p>
    <w:p w14:paraId="0D3F3EDE" w14:textId="77777777" w:rsidR="00465E9E" w:rsidRPr="00205D9E" w:rsidRDefault="00465E9E" w:rsidP="00465E9E">
      <w:pPr>
        <w:rPr>
          <w:lang w:val="sk-SK"/>
        </w:rPr>
      </w:pPr>
    </w:p>
    <w:p w14:paraId="2383C131" w14:textId="24ACA765" w:rsidR="007157F8" w:rsidRPr="007157F8" w:rsidRDefault="007157F8" w:rsidP="007157F8">
      <w:pPr>
        <w:pStyle w:val="Odsekzoznamu"/>
        <w:numPr>
          <w:ilvl w:val="0"/>
          <w:numId w:val="1"/>
        </w:numPr>
        <w:rPr>
          <w:lang w:val="sk-SK"/>
        </w:rPr>
      </w:pPr>
      <w:r w:rsidRPr="007157F8">
        <w:rPr>
          <w:lang w:val="sk-SK"/>
        </w:rPr>
        <w:t>Mutácie sú dedičné zmeny, ktoré sa prejavujú ako trvalé a jedinečné zmeny znakov a vlastností organizmu</w:t>
      </w:r>
    </w:p>
    <w:p w14:paraId="109745CD" w14:textId="0A2F73A1" w:rsidR="007157F8" w:rsidRPr="007157F8" w:rsidRDefault="007157F8" w:rsidP="007157F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S</w:t>
      </w:r>
      <w:r w:rsidRPr="007157F8">
        <w:rPr>
          <w:lang w:val="sk-SK"/>
        </w:rPr>
        <w:t>ú podmienené zmenami DNA</w:t>
      </w:r>
    </w:p>
    <w:p w14:paraId="165D8A83" w14:textId="40FEBF12" w:rsidR="007157F8" w:rsidRPr="007157F8" w:rsidRDefault="007157F8" w:rsidP="007157F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M</w:t>
      </w:r>
      <w:r w:rsidRPr="007157F8">
        <w:rPr>
          <w:lang w:val="sk-SK"/>
        </w:rPr>
        <w:t>utácia vždy závisí so zmenou genotypu, ale fenotypovo sa prejaviť nemusí</w:t>
      </w:r>
    </w:p>
    <w:p w14:paraId="1D97908B" w14:textId="5887E551" w:rsidR="007157F8" w:rsidRPr="007157F8" w:rsidRDefault="007157F8" w:rsidP="007157F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M</w:t>
      </w:r>
      <w:r w:rsidRPr="007157F8">
        <w:rPr>
          <w:lang w:val="sk-SK"/>
        </w:rPr>
        <w:t>utácie sú základným predpokladom pre evolúciu</w:t>
      </w:r>
    </w:p>
    <w:p w14:paraId="30837E2D" w14:textId="77777777" w:rsidR="007157F8" w:rsidRPr="007157F8" w:rsidRDefault="007157F8" w:rsidP="007157F8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7157F8">
        <w:rPr>
          <w:b/>
          <w:bCs/>
          <w:lang w:val="sk-SK"/>
        </w:rPr>
        <w:t>Mutácie sú:</w:t>
      </w:r>
    </w:p>
    <w:p w14:paraId="04DC390D" w14:textId="389E9866" w:rsidR="007157F8" w:rsidRPr="007157F8" w:rsidRDefault="007157F8" w:rsidP="007157F8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</w:t>
      </w:r>
      <w:r w:rsidRPr="007157F8">
        <w:rPr>
          <w:b/>
          <w:bCs/>
          <w:lang w:val="sk-SK"/>
        </w:rPr>
        <w:t>N</w:t>
      </w:r>
      <w:r>
        <w:rPr>
          <w:b/>
          <w:bCs/>
          <w:lang w:val="sk-SK"/>
        </w:rPr>
        <w:t>áhle</w:t>
      </w:r>
      <w:r w:rsidRPr="007157F8">
        <w:rPr>
          <w:lang w:val="sk-SK"/>
        </w:rPr>
        <w:t xml:space="preserve"> – dochádza k ním náhle, skokom</w:t>
      </w:r>
    </w:p>
    <w:p w14:paraId="0F855BE0" w14:textId="4C0F9D45" w:rsidR="007157F8" w:rsidRPr="007157F8" w:rsidRDefault="007157F8" w:rsidP="007157F8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w:r w:rsidRPr="007157F8">
        <w:rPr>
          <w:b/>
          <w:bCs/>
          <w:lang w:val="sk-SK"/>
        </w:rPr>
        <w:t>Neusmernené</w:t>
      </w:r>
      <w:r>
        <w:rPr>
          <w:lang w:val="sk-SK"/>
        </w:rPr>
        <w:t xml:space="preserve"> </w:t>
      </w:r>
      <w:r w:rsidRPr="007157F8">
        <w:rPr>
          <w:lang w:val="sk-SK"/>
        </w:rPr>
        <w:t>– organizmus nemá možnosť si mutácie vyberať</w:t>
      </w:r>
    </w:p>
    <w:p w14:paraId="0A22640A" w14:textId="112569A9" w:rsidR="007157F8" w:rsidRPr="007157F8" w:rsidRDefault="007157F8" w:rsidP="007157F8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Trvalé </w:t>
      </w:r>
      <w:r w:rsidRPr="007157F8">
        <w:rPr>
          <w:lang w:val="sk-SK"/>
        </w:rPr>
        <w:t>– sú prenášané na potomstvo</w:t>
      </w:r>
    </w:p>
    <w:p w14:paraId="646487EE" w14:textId="5242265B" w:rsidR="007157F8" w:rsidRPr="007157F8" w:rsidRDefault="007157F8" w:rsidP="007157F8">
      <w:pPr>
        <w:pStyle w:val="Odsekzoznamu"/>
        <w:numPr>
          <w:ilvl w:val="1"/>
          <w:numId w:val="1"/>
        </w:numPr>
        <w:rPr>
          <w:lang w:val="sk-SK"/>
        </w:rPr>
      </w:pPr>
      <w:r w:rsidRPr="007157F8">
        <w:rPr>
          <w:b/>
          <w:bCs/>
          <w:lang w:val="sk-SK"/>
        </w:rPr>
        <w:t>Jedinečné</w:t>
      </w:r>
      <w:r>
        <w:rPr>
          <w:lang w:val="sk-SK"/>
        </w:rPr>
        <w:t xml:space="preserve"> </w:t>
      </w:r>
      <w:r w:rsidRPr="007157F8">
        <w:rPr>
          <w:lang w:val="sk-SK"/>
        </w:rPr>
        <w:t>– mutáciami môže vzniknúť nová alela alebo genotyp</w:t>
      </w:r>
    </w:p>
    <w:p w14:paraId="08533A14" w14:textId="77777777" w:rsidR="007157F8" w:rsidRDefault="007157F8" w:rsidP="007157F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Mutagény</w:t>
      </w:r>
      <w:r w:rsidRPr="007157F8">
        <w:rPr>
          <w:lang w:val="sk-SK"/>
        </w:rPr>
        <w:t xml:space="preserve"> </w:t>
      </w:r>
    </w:p>
    <w:p w14:paraId="7FBFAD6B" w14:textId="09793DB5" w:rsidR="007157F8" w:rsidRPr="007157F8" w:rsidRDefault="007157F8" w:rsidP="007157F8">
      <w:pPr>
        <w:pStyle w:val="Odsekzoznamu"/>
        <w:numPr>
          <w:ilvl w:val="1"/>
          <w:numId w:val="1"/>
        </w:numPr>
        <w:rPr>
          <w:lang w:val="sk-SK"/>
        </w:rPr>
      </w:pPr>
      <w:r w:rsidRPr="007157F8">
        <w:rPr>
          <w:lang w:val="sk-SK"/>
        </w:rPr>
        <w:t xml:space="preserve"> </w:t>
      </w:r>
      <w:r>
        <w:rPr>
          <w:lang w:val="sk-SK"/>
        </w:rPr>
        <w:t>S</w:t>
      </w:r>
      <w:r w:rsidRPr="007157F8">
        <w:rPr>
          <w:lang w:val="sk-SK"/>
        </w:rPr>
        <w:t>ú zodpovedné za vznik mutácií</w:t>
      </w:r>
    </w:p>
    <w:p w14:paraId="776CDAA7" w14:textId="7570E69D" w:rsidR="007157F8" w:rsidRPr="007157F8" w:rsidRDefault="007157F8" w:rsidP="007157F8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Poznáme 3 kategórie mutagénov</w:t>
      </w:r>
      <w:r w:rsidRPr="007157F8">
        <w:rPr>
          <w:lang w:val="sk-SK"/>
        </w:rPr>
        <w:t>:</w:t>
      </w:r>
    </w:p>
    <w:p w14:paraId="260D3161" w14:textId="6CB23DE5" w:rsidR="007157F8" w:rsidRPr="007157F8" w:rsidRDefault="007157F8" w:rsidP="007157F8">
      <w:pPr>
        <w:pStyle w:val="Odsekzoznamu"/>
        <w:numPr>
          <w:ilvl w:val="2"/>
          <w:numId w:val="1"/>
        </w:numPr>
        <w:rPr>
          <w:lang w:val="sk-SK"/>
        </w:rPr>
      </w:pPr>
      <w:r w:rsidRPr="007157F8">
        <w:rPr>
          <w:lang w:val="sk-SK"/>
        </w:rPr>
        <w:t>fyzikálne – Röntgenové žiarenie, UV žiarenie ...</w:t>
      </w:r>
    </w:p>
    <w:p w14:paraId="632C21B0" w14:textId="1A848C17" w:rsidR="007157F8" w:rsidRPr="007157F8" w:rsidRDefault="007157F8" w:rsidP="007157F8">
      <w:pPr>
        <w:pStyle w:val="Odsekzoznamu"/>
        <w:numPr>
          <w:ilvl w:val="2"/>
          <w:numId w:val="1"/>
        </w:numPr>
        <w:rPr>
          <w:lang w:val="sk-SK"/>
        </w:rPr>
      </w:pPr>
      <w:r w:rsidRPr="007157F8">
        <w:rPr>
          <w:lang w:val="sk-SK"/>
        </w:rPr>
        <w:t>chemické – rôzne chemické postreky ...</w:t>
      </w:r>
    </w:p>
    <w:p w14:paraId="2F1559C5" w14:textId="40042EE4" w:rsidR="007157F8" w:rsidRPr="007157F8" w:rsidRDefault="007157F8" w:rsidP="007157F8">
      <w:pPr>
        <w:pStyle w:val="Odsekzoznamu"/>
        <w:numPr>
          <w:ilvl w:val="2"/>
          <w:numId w:val="1"/>
        </w:numPr>
        <w:rPr>
          <w:lang w:val="sk-SK"/>
        </w:rPr>
      </w:pPr>
      <w:r w:rsidRPr="007157F8">
        <w:rPr>
          <w:lang w:val="sk-SK"/>
        </w:rPr>
        <w:t xml:space="preserve">biologické – napr. onkogénne vírusy – sú schopné včleniť svoju DNA do </w:t>
      </w:r>
      <w:proofErr w:type="spellStart"/>
      <w:r w:rsidRPr="007157F8">
        <w:rPr>
          <w:lang w:val="sk-SK"/>
        </w:rPr>
        <w:t>génomu</w:t>
      </w:r>
      <w:proofErr w:type="spellEnd"/>
      <w:r w:rsidRPr="007157F8">
        <w:rPr>
          <w:lang w:val="sk-SK"/>
        </w:rPr>
        <w:t xml:space="preserve"> hostiteľa</w:t>
      </w:r>
    </w:p>
    <w:p w14:paraId="1B02F7F9" w14:textId="77777777" w:rsidR="007157F8" w:rsidRDefault="007157F8" w:rsidP="007157F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Antimutagény</w:t>
      </w:r>
      <w:r w:rsidRPr="007157F8">
        <w:rPr>
          <w:lang w:val="sk-SK"/>
        </w:rPr>
        <w:t xml:space="preserve"> </w:t>
      </w:r>
    </w:p>
    <w:p w14:paraId="6121A591" w14:textId="08911605" w:rsidR="007157F8" w:rsidRPr="007157F8" w:rsidRDefault="007157F8" w:rsidP="007157F8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L</w:t>
      </w:r>
      <w:r w:rsidRPr="007157F8">
        <w:rPr>
          <w:lang w:val="sk-SK"/>
        </w:rPr>
        <w:t>átky, ktoré znižujú frekvenciu mutácií</w:t>
      </w:r>
    </w:p>
    <w:p w14:paraId="4E5B7608" w14:textId="5C13E033" w:rsidR="00465E9E" w:rsidRPr="00205D9E" w:rsidRDefault="007157F8" w:rsidP="007157F8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A</w:t>
      </w:r>
      <w:r w:rsidRPr="007157F8">
        <w:rPr>
          <w:lang w:val="sk-SK"/>
        </w:rPr>
        <w:t xml:space="preserve">ntioxidanty – ako vitamín C, vitamín E, </w:t>
      </w:r>
      <w:proofErr w:type="spellStart"/>
      <w:r w:rsidRPr="007157F8">
        <w:rPr>
          <w:lang w:val="sk-SK"/>
        </w:rPr>
        <w:t>karotenoidy</w:t>
      </w:r>
      <w:proofErr w:type="spellEnd"/>
      <w:r w:rsidRPr="007157F8">
        <w:rPr>
          <w:lang w:val="sk-SK"/>
        </w:rPr>
        <w:t xml:space="preserve"> ...</w:t>
      </w:r>
    </w:p>
    <w:sectPr w:rsidR="00465E9E" w:rsidRPr="00205D9E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F8"/>
    <w:rsid w:val="00150E19"/>
    <w:rsid w:val="00205D9E"/>
    <w:rsid w:val="00465E9E"/>
    <w:rsid w:val="006A500F"/>
    <w:rsid w:val="007157F8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974E"/>
  <w15:chartTrackingRefBased/>
  <w15:docId w15:val="{8B5617ED-4593-47C7-9385-D88AE93D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2022-04-27T16:09:00Z</dcterms:created>
  <dcterms:modified xsi:type="dcterms:W3CDTF">2022-04-27T16:13:00Z</dcterms:modified>
</cp:coreProperties>
</file>