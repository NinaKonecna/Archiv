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B1A8E1" w14:textId="01738800" w:rsidR="00150E19" w:rsidRPr="001F106D" w:rsidRDefault="001F106D" w:rsidP="00465E9E">
      <w:pPr>
        <w:pStyle w:val="Nzov"/>
        <w:jc w:val="center"/>
        <w:rPr>
          <w:b/>
          <w:bCs/>
          <w:lang w:val="sk-SK"/>
        </w:rPr>
      </w:pPr>
      <w:r w:rsidRPr="001F106D">
        <w:rPr>
          <w:b/>
          <w:bCs/>
          <w:lang w:val="sk-SK"/>
        </w:rPr>
        <w:t>Peter a Lucia</w:t>
      </w:r>
    </w:p>
    <w:p w14:paraId="69A8B72C" w14:textId="77777777" w:rsidR="00465E9E" w:rsidRPr="001F106D" w:rsidRDefault="00465E9E" w:rsidP="00465E9E">
      <w:pPr>
        <w:rPr>
          <w:lang w:val="sk-SK"/>
        </w:rPr>
      </w:pPr>
    </w:p>
    <w:p w14:paraId="7306599C" w14:textId="3235B2AF" w:rsidR="001F106D" w:rsidRPr="001F106D" w:rsidRDefault="001F106D" w:rsidP="001F106D">
      <w:pPr>
        <w:pStyle w:val="Odsekzoznamu"/>
        <w:numPr>
          <w:ilvl w:val="0"/>
          <w:numId w:val="1"/>
        </w:numPr>
        <w:rPr>
          <w:lang w:val="sk-SK"/>
        </w:rPr>
      </w:pPr>
      <w:r w:rsidRPr="001F106D">
        <w:rPr>
          <w:b/>
          <w:bCs/>
          <w:lang w:val="sk-SK"/>
        </w:rPr>
        <w:t>A</w:t>
      </w:r>
      <w:r w:rsidRPr="001F106D">
        <w:rPr>
          <w:b/>
          <w:bCs/>
          <w:lang w:val="sk-SK"/>
        </w:rPr>
        <w:t>utor</w:t>
      </w:r>
      <w:r w:rsidRPr="001F106D">
        <w:rPr>
          <w:lang w:val="sk-SK"/>
        </w:rPr>
        <w:t xml:space="preserve"> </w:t>
      </w:r>
      <w:r w:rsidRPr="001F106D">
        <w:rPr>
          <w:b/>
          <w:bCs/>
          <w:lang w:val="sk-SK"/>
        </w:rPr>
        <w:t>(</w:t>
      </w:r>
      <w:proofErr w:type="spellStart"/>
      <w:r w:rsidRPr="001F106D">
        <w:rPr>
          <w:b/>
          <w:bCs/>
          <w:lang w:val="sk-SK"/>
        </w:rPr>
        <w:t>Romaine</w:t>
      </w:r>
      <w:proofErr w:type="spellEnd"/>
      <w:r w:rsidRPr="001F106D">
        <w:rPr>
          <w:b/>
          <w:bCs/>
          <w:lang w:val="sk-SK"/>
        </w:rPr>
        <w:t xml:space="preserve"> </w:t>
      </w:r>
      <w:proofErr w:type="spellStart"/>
      <w:r w:rsidRPr="001F106D">
        <w:rPr>
          <w:b/>
          <w:bCs/>
          <w:lang w:val="sk-SK"/>
        </w:rPr>
        <w:t>Rolland</w:t>
      </w:r>
      <w:proofErr w:type="spellEnd"/>
      <w:r w:rsidRPr="001F106D">
        <w:rPr>
          <w:b/>
          <w:bCs/>
          <w:lang w:val="sk-SK"/>
        </w:rPr>
        <w:t>)</w:t>
      </w:r>
    </w:p>
    <w:p w14:paraId="10B4136A" w14:textId="77777777" w:rsidR="001F106D" w:rsidRPr="001F106D" w:rsidRDefault="001F106D" w:rsidP="001F106D">
      <w:pPr>
        <w:pStyle w:val="Odsekzoznamu"/>
        <w:numPr>
          <w:ilvl w:val="1"/>
          <w:numId w:val="1"/>
        </w:numPr>
        <w:rPr>
          <w:lang w:val="sk-SK"/>
        </w:rPr>
      </w:pPr>
      <w:r w:rsidRPr="001F106D">
        <w:rPr>
          <w:lang w:val="sk-SK"/>
        </w:rPr>
        <w:t xml:space="preserve">francúzska literatúra, medzivojnové obdobie (1918 – 1945) </w:t>
      </w:r>
    </w:p>
    <w:p w14:paraId="14F93C52" w14:textId="77777777" w:rsidR="001F106D" w:rsidRDefault="001F106D" w:rsidP="001F106D">
      <w:pPr>
        <w:pStyle w:val="Odsekzoznamu"/>
        <w:numPr>
          <w:ilvl w:val="1"/>
          <w:numId w:val="1"/>
        </w:numPr>
        <w:rPr>
          <w:lang w:val="sk-SK"/>
        </w:rPr>
      </w:pPr>
      <w:r w:rsidRPr="001F106D">
        <w:rPr>
          <w:lang w:val="sk-SK"/>
        </w:rPr>
        <w:t xml:space="preserve">pôsobil ako profesor hudby na </w:t>
      </w:r>
      <w:proofErr w:type="spellStart"/>
      <w:r w:rsidRPr="001F106D">
        <w:rPr>
          <w:lang w:val="sk-SK"/>
        </w:rPr>
        <w:t>Sorbonne</w:t>
      </w:r>
      <w:proofErr w:type="spellEnd"/>
    </w:p>
    <w:p w14:paraId="00C98529" w14:textId="77777777" w:rsidR="001F106D" w:rsidRDefault="001F106D" w:rsidP="001F106D">
      <w:pPr>
        <w:pStyle w:val="Odsekzoznamu"/>
        <w:numPr>
          <w:ilvl w:val="1"/>
          <w:numId w:val="1"/>
        </w:numPr>
        <w:rPr>
          <w:lang w:val="sk-SK"/>
        </w:rPr>
      </w:pPr>
      <w:r w:rsidRPr="001F106D">
        <w:rPr>
          <w:lang w:val="sk-SK"/>
        </w:rPr>
        <w:t xml:space="preserve">nesúhlasil s vojnou a zabíjaním, preto sa nezúčastnil na bojoch 1. SV (zástanca riešenia sporov nenásilnou cestou - PACIFIZMUS) </w:t>
      </w:r>
    </w:p>
    <w:p w14:paraId="001F590B" w14:textId="77777777" w:rsidR="001F106D" w:rsidRDefault="001F106D" w:rsidP="001F106D">
      <w:pPr>
        <w:pStyle w:val="Odsekzoznamu"/>
        <w:numPr>
          <w:ilvl w:val="1"/>
          <w:numId w:val="1"/>
        </w:numPr>
        <w:rPr>
          <w:lang w:val="sk-SK"/>
        </w:rPr>
      </w:pPr>
      <w:r w:rsidRPr="001F106D">
        <w:rPr>
          <w:lang w:val="sk-SK"/>
        </w:rPr>
        <w:t xml:space="preserve">emigroval do Švajčiarska, v roku 1915 získal Nobelovu cenu za literatúru </w:t>
      </w:r>
    </w:p>
    <w:p w14:paraId="577083B4" w14:textId="77777777" w:rsidR="001F106D" w:rsidRDefault="001F106D" w:rsidP="001F106D">
      <w:pPr>
        <w:pStyle w:val="Odsekzoznamu"/>
        <w:numPr>
          <w:ilvl w:val="1"/>
          <w:numId w:val="1"/>
        </w:numPr>
        <w:rPr>
          <w:lang w:val="sk-SK"/>
        </w:rPr>
      </w:pPr>
      <w:r w:rsidRPr="001F106D">
        <w:rPr>
          <w:lang w:val="sk-SK"/>
        </w:rPr>
        <w:t>Peter a Lucia – dielo napísané v roku 1918, vydané v roku 1920, dielo získalo celosvetovú popularitu, bol presvedčený, že proti vojne sa dá bojovať perom</w:t>
      </w:r>
      <w:r w:rsidRPr="001F106D">
        <w:rPr>
          <w:lang w:val="sk-SK"/>
        </w:rPr>
        <w:pgNum/>
        <w:t xml:space="preserve"> </w:t>
      </w:r>
    </w:p>
    <w:p w14:paraId="5CAED3F0" w14:textId="77777777" w:rsidR="001F106D" w:rsidRDefault="001F106D" w:rsidP="001F106D">
      <w:pPr>
        <w:pStyle w:val="Odsekzoznamu"/>
        <w:numPr>
          <w:ilvl w:val="0"/>
          <w:numId w:val="1"/>
        </w:numPr>
        <w:rPr>
          <w:lang w:val="sk-SK"/>
        </w:rPr>
      </w:pPr>
      <w:r w:rsidRPr="001F106D">
        <w:rPr>
          <w:b/>
          <w:bCs/>
          <w:lang w:val="sk-SK"/>
        </w:rPr>
        <w:t>Peter a Lucia</w:t>
      </w:r>
      <w:r w:rsidRPr="001F106D">
        <w:rPr>
          <w:lang w:val="sk-SK"/>
        </w:rPr>
        <w:t xml:space="preserve"> </w:t>
      </w:r>
      <w:r w:rsidRPr="001F106D">
        <w:rPr>
          <w:b/>
          <w:bCs/>
          <w:lang w:val="sk-SK"/>
        </w:rPr>
        <w:t>(rozbor)</w:t>
      </w:r>
      <w:r w:rsidRPr="001F106D">
        <w:rPr>
          <w:lang w:val="sk-SK"/>
        </w:rPr>
        <w:t xml:space="preserve"> </w:t>
      </w:r>
    </w:p>
    <w:p w14:paraId="3AF6217F" w14:textId="77777777" w:rsidR="001F106D" w:rsidRDefault="001F106D" w:rsidP="001F106D">
      <w:pPr>
        <w:pStyle w:val="Odsekzoznamu"/>
        <w:numPr>
          <w:ilvl w:val="1"/>
          <w:numId w:val="1"/>
        </w:numPr>
        <w:rPr>
          <w:lang w:val="sk-SK"/>
        </w:rPr>
      </w:pPr>
      <w:r w:rsidRPr="001F106D">
        <w:rPr>
          <w:lang w:val="sk-SK"/>
        </w:rPr>
        <w:t>Paríž (dej prebieha mimo frontu), dej: 30. 1. 1918 – 29. 3. 1918</w:t>
      </w:r>
    </w:p>
    <w:p w14:paraId="3E1D3982" w14:textId="77777777" w:rsidR="001F106D" w:rsidRDefault="001F106D" w:rsidP="001F106D">
      <w:pPr>
        <w:pStyle w:val="Odsekzoznamu"/>
        <w:numPr>
          <w:ilvl w:val="1"/>
          <w:numId w:val="1"/>
        </w:numPr>
        <w:rPr>
          <w:lang w:val="sk-SK"/>
        </w:rPr>
      </w:pPr>
      <w:r w:rsidRPr="001F106D">
        <w:rPr>
          <w:b/>
          <w:bCs/>
          <w:lang w:val="sk-SK"/>
        </w:rPr>
        <w:t>námet</w:t>
      </w:r>
      <w:r w:rsidRPr="001F106D">
        <w:rPr>
          <w:lang w:val="sk-SK"/>
        </w:rPr>
        <w:t xml:space="preserve">: skutočná udalosť – bombardovania kostola v Saint – </w:t>
      </w:r>
      <w:proofErr w:type="spellStart"/>
      <w:r w:rsidRPr="001F106D">
        <w:rPr>
          <w:lang w:val="sk-SK"/>
        </w:rPr>
        <w:t>Gervais</w:t>
      </w:r>
      <w:proofErr w:type="spellEnd"/>
      <w:r w:rsidRPr="001F106D">
        <w:rPr>
          <w:lang w:val="sk-SK"/>
        </w:rPr>
        <w:t xml:space="preserve"> v Paríži na Veľký piatok (29. 3. 1918) počas bohoslužby, kedy zomrelo 165 ľudí dejová línia je veľmi jednoduchá – príbeh krátkej lásky 2 mladých ľudí – Petra a Lucie, ktorí sa zoznámia v parížskom metre počas bombardovania Paríža, zaľúbia sa, pár týždňov im praje šťastie a na Veľký piatok vojdú do kostola, hoci nie sú veriaci, počúvať hudbu, opäť sa bombarduje Paríž a zrúti sa na nich pilier, obaja zomrú. </w:t>
      </w:r>
      <w:proofErr w:type="spellStart"/>
      <w:r w:rsidRPr="001F106D">
        <w:rPr>
          <w:lang w:val="sk-SK"/>
        </w:rPr>
        <w:t>RomainE</w:t>
      </w:r>
      <w:proofErr w:type="spellEnd"/>
      <w:r w:rsidRPr="001F106D">
        <w:rPr>
          <w:lang w:val="sk-SK"/>
        </w:rPr>
        <w:t xml:space="preserve"> </w:t>
      </w:r>
      <w:proofErr w:type="spellStart"/>
      <w:r w:rsidRPr="001F106D">
        <w:rPr>
          <w:lang w:val="sk-SK"/>
        </w:rPr>
        <w:t>Rolland</w:t>
      </w:r>
      <w:proofErr w:type="spellEnd"/>
      <w:r w:rsidRPr="001F106D">
        <w:rPr>
          <w:lang w:val="sk-SK"/>
        </w:rPr>
        <w:t xml:space="preserve"> – Peter a Lucia (rozbor) </w:t>
      </w:r>
    </w:p>
    <w:p w14:paraId="1F7BF67B" w14:textId="77777777" w:rsidR="001F106D" w:rsidRDefault="001F106D" w:rsidP="001F106D">
      <w:pPr>
        <w:pStyle w:val="Odsekzoznamu"/>
        <w:numPr>
          <w:ilvl w:val="1"/>
          <w:numId w:val="1"/>
        </w:numPr>
        <w:rPr>
          <w:lang w:val="sk-SK"/>
        </w:rPr>
      </w:pPr>
      <w:r w:rsidRPr="001F106D">
        <w:rPr>
          <w:b/>
          <w:bCs/>
          <w:lang w:val="sk-SK"/>
        </w:rPr>
        <w:t>hlavné postavy</w:t>
      </w:r>
      <w:r w:rsidRPr="001F106D">
        <w:rPr>
          <w:lang w:val="sk-SK"/>
        </w:rPr>
        <w:t xml:space="preserve"> </w:t>
      </w:r>
    </w:p>
    <w:p w14:paraId="5AE8F64B" w14:textId="77777777" w:rsidR="001F106D" w:rsidRDefault="001F106D" w:rsidP="001F106D">
      <w:pPr>
        <w:pStyle w:val="Odsekzoznamu"/>
        <w:numPr>
          <w:ilvl w:val="2"/>
          <w:numId w:val="1"/>
        </w:numPr>
        <w:rPr>
          <w:lang w:val="sk-SK"/>
        </w:rPr>
      </w:pPr>
      <w:r w:rsidRPr="001F106D">
        <w:rPr>
          <w:lang w:val="sk-SK"/>
        </w:rPr>
        <w:t>Peter, Lucia</w:t>
      </w:r>
    </w:p>
    <w:p w14:paraId="5DBDF5A6" w14:textId="77777777" w:rsidR="001F106D" w:rsidRDefault="001F106D" w:rsidP="001F106D">
      <w:pPr>
        <w:pStyle w:val="Odsekzoznamu"/>
        <w:numPr>
          <w:ilvl w:val="2"/>
          <w:numId w:val="1"/>
        </w:numPr>
        <w:rPr>
          <w:lang w:val="sk-SK"/>
        </w:rPr>
      </w:pPr>
      <w:r w:rsidRPr="001F106D">
        <w:rPr>
          <w:lang w:val="sk-SK"/>
        </w:rPr>
        <w:t xml:space="preserve">Peter – 18-ročný mladík, pochádzal zo zámožnej rodiny, ktorá dala deťom výchovu, vzdelanie, o citoch sa nehovorí, ísť do vojny by pre rodičov bolo prejavom vlastenectva; dostal povolávací rozkaz, o pol roka mal ísť na front, zo začiatku bol smutný, pesimista, no keď stretol Luciu, jeho pohľad na svet sa mení, jeho láska k Lucii je úprimná a spontánna </w:t>
      </w:r>
    </w:p>
    <w:p w14:paraId="5C404944" w14:textId="77777777" w:rsidR="001F106D" w:rsidRDefault="001F106D" w:rsidP="001F106D">
      <w:pPr>
        <w:pStyle w:val="Odsekzoznamu"/>
        <w:numPr>
          <w:ilvl w:val="2"/>
          <w:numId w:val="1"/>
        </w:numPr>
        <w:rPr>
          <w:lang w:val="sk-SK"/>
        </w:rPr>
      </w:pPr>
      <w:r w:rsidRPr="001F106D">
        <w:rPr>
          <w:lang w:val="sk-SK"/>
        </w:rPr>
        <w:t xml:space="preserve">Lucia – žije len so svojou matkou, chudobne, manžel jej zomrel, mama pracuje v továrni na zbrane!!!, Lucia sa nevie zmieriť s tým, že mama má priateľa a čaká s ním dieťa, čo ona pociťuje ako zradu, privyrába si prekresľovaním obrázkov a lacno ich predáva </w:t>
      </w:r>
    </w:p>
    <w:p w14:paraId="5CA5DFC9" w14:textId="701F3DB9" w:rsidR="001F106D" w:rsidRDefault="001F106D" w:rsidP="001F106D">
      <w:pPr>
        <w:pStyle w:val="Odsekzoznamu"/>
        <w:numPr>
          <w:ilvl w:val="1"/>
          <w:numId w:val="1"/>
        </w:numPr>
        <w:rPr>
          <w:lang w:val="sk-SK"/>
        </w:rPr>
      </w:pPr>
      <w:r>
        <w:rPr>
          <w:b/>
          <w:bCs/>
          <w:lang w:val="sk-SK"/>
        </w:rPr>
        <w:t>Z</w:t>
      </w:r>
      <w:r w:rsidRPr="001F106D">
        <w:rPr>
          <w:b/>
          <w:bCs/>
          <w:lang w:val="sk-SK"/>
        </w:rPr>
        <w:t>ákladný konflikt diela</w:t>
      </w:r>
      <w:r w:rsidRPr="001F106D">
        <w:rPr>
          <w:lang w:val="sk-SK"/>
        </w:rPr>
        <w:t xml:space="preserve"> </w:t>
      </w:r>
    </w:p>
    <w:p w14:paraId="6507FD23" w14:textId="77777777" w:rsidR="001F106D" w:rsidRDefault="001F106D" w:rsidP="001F106D">
      <w:pPr>
        <w:pStyle w:val="Odsekzoznamu"/>
        <w:numPr>
          <w:ilvl w:val="3"/>
          <w:numId w:val="1"/>
        </w:numPr>
        <w:rPr>
          <w:b/>
          <w:bCs/>
          <w:lang w:val="sk-SK"/>
        </w:rPr>
        <w:sectPr w:rsidR="001F106D" w:rsidSect="00465E9E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46ABF020" w14:textId="77777777" w:rsidR="001F106D" w:rsidRDefault="001F106D" w:rsidP="001F106D">
      <w:pPr>
        <w:pStyle w:val="Odsekzoznamu"/>
        <w:numPr>
          <w:ilvl w:val="7"/>
          <w:numId w:val="1"/>
        </w:numPr>
        <w:rPr>
          <w:lang w:val="sk-SK"/>
        </w:rPr>
        <w:sectPr w:rsidR="001F106D" w:rsidSect="001F106D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b/>
          <w:bCs/>
          <w:lang w:val="sk-SK"/>
        </w:rPr>
        <w:t>L</w:t>
      </w:r>
      <w:r w:rsidRPr="001F106D">
        <w:rPr>
          <w:lang w:val="sk-SK"/>
        </w:rPr>
        <w:t xml:space="preserve">ÁSKA = VOJNA </w:t>
      </w:r>
    </w:p>
    <w:p w14:paraId="14A7B064" w14:textId="77777777" w:rsidR="001F106D" w:rsidRDefault="001F106D" w:rsidP="001F106D">
      <w:pPr>
        <w:pStyle w:val="Odsekzoznamu"/>
        <w:numPr>
          <w:ilvl w:val="3"/>
          <w:numId w:val="1"/>
        </w:numPr>
        <w:ind w:right="-450"/>
        <w:rPr>
          <w:lang w:val="sk-SK"/>
        </w:rPr>
      </w:pPr>
      <w:r w:rsidRPr="001F106D">
        <w:rPr>
          <w:lang w:val="sk-SK"/>
        </w:rPr>
        <w:t>(láska 2 mladých ľudí Pe</w:t>
      </w:r>
      <w:r>
        <w:rPr>
          <w:lang w:val="sk-SK"/>
        </w:rPr>
        <w:t>t</w:t>
      </w:r>
      <w:r w:rsidRPr="001F106D">
        <w:rPr>
          <w:lang w:val="sk-SK"/>
        </w:rPr>
        <w:t>ra a Lucie) (1. svetová vojna) začala sa za tragických okolností, bola predurčená na tragický koniec</w:t>
      </w:r>
    </w:p>
    <w:p w14:paraId="30BC92AD" w14:textId="0026B65D" w:rsidR="001F106D" w:rsidRDefault="001F106D" w:rsidP="001F106D">
      <w:pPr>
        <w:pStyle w:val="Odsekzoznamu"/>
        <w:numPr>
          <w:ilvl w:val="3"/>
          <w:numId w:val="1"/>
        </w:numPr>
        <w:ind w:left="1710" w:right="-450"/>
        <w:rPr>
          <w:lang w:val="sk-SK"/>
        </w:rPr>
      </w:pPr>
      <w:r w:rsidRPr="001F106D">
        <w:rPr>
          <w:lang w:val="sk-SK"/>
        </w:rPr>
        <w:t>prítomná všade, hoci sa neodohráva na fronte, výbuchy, bombardovanie Paríža, výroba zbraní, Filip (Petrov brat)</w:t>
      </w:r>
      <w:r w:rsidRPr="001F106D">
        <w:rPr>
          <w:lang w:val="sk-SK"/>
        </w:rPr>
        <w:pgNum/>
        <w:t xml:space="preserve"> </w:t>
      </w:r>
    </w:p>
    <w:p w14:paraId="1F02775A" w14:textId="77777777" w:rsidR="001F106D" w:rsidRPr="001F106D" w:rsidRDefault="001F106D" w:rsidP="001F106D">
      <w:pPr>
        <w:rPr>
          <w:lang w:val="sk-SK"/>
        </w:rPr>
        <w:sectPr w:rsidR="001F106D" w:rsidRPr="001F106D" w:rsidSect="001F106D">
          <w:type w:val="continuous"/>
          <w:pgSz w:w="12240" w:h="15840"/>
          <w:pgMar w:top="720" w:right="720" w:bottom="720" w:left="720" w:header="720" w:footer="720" w:gutter="0"/>
          <w:cols w:num="2" w:space="900"/>
          <w:docGrid w:linePitch="360"/>
        </w:sectPr>
      </w:pPr>
    </w:p>
    <w:p w14:paraId="1FD38BA4" w14:textId="7E871375" w:rsidR="001F106D" w:rsidRDefault="001F106D" w:rsidP="001F106D">
      <w:pPr>
        <w:pStyle w:val="Odsekzoznamu"/>
        <w:ind w:left="2880"/>
        <w:rPr>
          <w:lang w:val="sk-SK"/>
        </w:rPr>
      </w:pPr>
    </w:p>
    <w:p w14:paraId="2524064A" w14:textId="77777777" w:rsidR="001F106D" w:rsidRDefault="001F106D" w:rsidP="001F106D">
      <w:pPr>
        <w:pStyle w:val="Odsekzoznamu"/>
        <w:numPr>
          <w:ilvl w:val="1"/>
          <w:numId w:val="1"/>
        </w:numPr>
        <w:rPr>
          <w:lang w:val="sk-SK"/>
        </w:rPr>
      </w:pPr>
      <w:r>
        <w:rPr>
          <w:b/>
          <w:bCs/>
          <w:lang w:val="sk-SK"/>
        </w:rPr>
        <w:t>P</w:t>
      </w:r>
      <w:r w:rsidRPr="001F106D">
        <w:rPr>
          <w:b/>
          <w:bCs/>
          <w:lang w:val="sk-SK"/>
        </w:rPr>
        <w:t>ostoj autora k vojne</w:t>
      </w:r>
      <w:r w:rsidRPr="001F106D">
        <w:rPr>
          <w:lang w:val="sk-SK"/>
        </w:rPr>
        <w:t xml:space="preserve"> – pacifizmus </w:t>
      </w:r>
    </w:p>
    <w:p w14:paraId="79395D60" w14:textId="77777777" w:rsidR="001F106D" w:rsidRPr="001F106D" w:rsidRDefault="001F106D" w:rsidP="001F106D">
      <w:pPr>
        <w:pStyle w:val="Odsekzoznamu"/>
        <w:numPr>
          <w:ilvl w:val="1"/>
          <w:numId w:val="1"/>
        </w:numPr>
        <w:rPr>
          <w:lang w:val="sk-SK"/>
        </w:rPr>
      </w:pPr>
      <w:r w:rsidRPr="001F106D">
        <w:rPr>
          <w:b/>
          <w:bCs/>
          <w:lang w:val="sk-SK"/>
        </w:rPr>
        <w:t>L</w:t>
      </w:r>
      <w:r w:rsidRPr="001F106D">
        <w:rPr>
          <w:b/>
          <w:bCs/>
          <w:lang w:val="sk-SK"/>
        </w:rPr>
        <w:t>iterár</w:t>
      </w:r>
      <w:r w:rsidRPr="001F106D">
        <w:rPr>
          <w:b/>
          <w:bCs/>
          <w:lang w:val="sk-SK"/>
        </w:rPr>
        <w:t>ne určenie</w:t>
      </w:r>
    </w:p>
    <w:p w14:paraId="66EA884B" w14:textId="77777777" w:rsidR="001F106D" w:rsidRDefault="001F106D" w:rsidP="001F106D">
      <w:pPr>
        <w:pStyle w:val="Odsekzoznamu"/>
        <w:numPr>
          <w:ilvl w:val="2"/>
          <w:numId w:val="1"/>
        </w:numPr>
        <w:rPr>
          <w:lang w:val="sk-SK"/>
        </w:rPr>
      </w:pPr>
      <w:r w:rsidRPr="001F106D">
        <w:rPr>
          <w:b/>
          <w:bCs/>
          <w:lang w:val="sk-SK"/>
        </w:rPr>
        <w:t>literárny dru</w:t>
      </w:r>
      <w:r w:rsidRPr="001F106D">
        <w:rPr>
          <w:lang w:val="sk-SK"/>
        </w:rPr>
        <w:t>h – epika</w:t>
      </w:r>
    </w:p>
    <w:p w14:paraId="52BF6DD8" w14:textId="77777777" w:rsidR="001F106D" w:rsidRDefault="001F106D" w:rsidP="001F106D">
      <w:pPr>
        <w:pStyle w:val="Odsekzoznamu"/>
        <w:numPr>
          <w:ilvl w:val="2"/>
          <w:numId w:val="1"/>
        </w:numPr>
        <w:rPr>
          <w:lang w:val="sk-SK"/>
        </w:rPr>
      </w:pPr>
      <w:r w:rsidRPr="001F106D">
        <w:rPr>
          <w:b/>
          <w:bCs/>
          <w:lang w:val="sk-SK"/>
        </w:rPr>
        <w:t>literárny žáner</w:t>
      </w:r>
      <w:r w:rsidRPr="001F106D">
        <w:rPr>
          <w:lang w:val="sk-SK"/>
        </w:rPr>
        <w:t xml:space="preserve"> – psychologická novela/komorný román </w:t>
      </w:r>
    </w:p>
    <w:p w14:paraId="674D3930" w14:textId="77777777" w:rsidR="001F106D" w:rsidRDefault="001F106D" w:rsidP="001F106D">
      <w:pPr>
        <w:pStyle w:val="Odsekzoznamu"/>
        <w:numPr>
          <w:ilvl w:val="2"/>
          <w:numId w:val="1"/>
        </w:numPr>
        <w:rPr>
          <w:lang w:val="sk-SK"/>
        </w:rPr>
      </w:pPr>
      <w:r w:rsidRPr="001F106D">
        <w:rPr>
          <w:lang w:val="sk-SK"/>
        </w:rPr>
        <w:t xml:space="preserve">kapitoly samostatne nečlenené, dá sa vyčleniť 7 častí, realistické zobrazenie, úvahové časti, opisné časti, málo deja veľa umeleckých prostriedkov – metafory, prirovnanie, opakovacie figúry, fatalizmus – motív </w:t>
      </w:r>
      <w:proofErr w:type="spellStart"/>
      <w:r w:rsidRPr="001F106D">
        <w:rPr>
          <w:lang w:val="sk-SK"/>
        </w:rPr>
        <w:t>rusovlasé</w:t>
      </w:r>
      <w:proofErr w:type="spellEnd"/>
      <w:r w:rsidRPr="001F106D">
        <w:rPr>
          <w:lang w:val="sk-SK"/>
        </w:rPr>
        <w:t xml:space="preserve"> dievčatko – akási predzvesť smrti</w:t>
      </w:r>
      <w:r w:rsidRPr="001F106D">
        <w:rPr>
          <w:lang w:val="sk-SK"/>
        </w:rPr>
        <w:pgNum/>
        <w:t xml:space="preserve"> </w:t>
      </w:r>
    </w:p>
    <w:p w14:paraId="058141FD" w14:textId="5CF58540" w:rsidR="001F106D" w:rsidRDefault="001F106D" w:rsidP="001F106D">
      <w:pPr>
        <w:pStyle w:val="Odsekzoznamu"/>
        <w:numPr>
          <w:ilvl w:val="2"/>
          <w:numId w:val="1"/>
        </w:numPr>
        <w:rPr>
          <w:lang w:val="sk-SK"/>
        </w:rPr>
      </w:pPr>
      <w:r w:rsidRPr="001F106D">
        <w:rPr>
          <w:b/>
          <w:bCs/>
          <w:lang w:val="sk-SK"/>
        </w:rPr>
        <w:t>téma</w:t>
      </w:r>
      <w:r w:rsidRPr="001F106D">
        <w:rPr>
          <w:lang w:val="sk-SK"/>
        </w:rPr>
        <w:t>: Príbeh tragickej lásky dvoch mladých ľudí Petra a Lucie počas</w:t>
      </w:r>
      <w:r>
        <w:rPr>
          <w:lang w:val="sk-SK"/>
        </w:rPr>
        <w:t xml:space="preserve"> </w:t>
      </w:r>
      <w:r w:rsidRPr="001F106D">
        <w:rPr>
          <w:lang w:val="sk-SK"/>
        </w:rPr>
        <w:t>1. S</w:t>
      </w:r>
      <w:r>
        <w:rPr>
          <w:lang w:val="sk-SK"/>
        </w:rPr>
        <w:t xml:space="preserve">vetovej </w:t>
      </w:r>
      <w:r w:rsidRPr="001F106D">
        <w:rPr>
          <w:lang w:val="sk-SK"/>
        </w:rPr>
        <w:t>V</w:t>
      </w:r>
      <w:r>
        <w:rPr>
          <w:lang w:val="sk-SK"/>
        </w:rPr>
        <w:t>ojny</w:t>
      </w:r>
      <w:r w:rsidRPr="001F106D">
        <w:rPr>
          <w:lang w:val="sk-SK"/>
        </w:rPr>
        <w:t xml:space="preserve"> </w:t>
      </w:r>
    </w:p>
    <w:p w14:paraId="4BFF0B46" w14:textId="77777777" w:rsidR="001F106D" w:rsidRDefault="001F106D" w:rsidP="001F106D">
      <w:pPr>
        <w:pStyle w:val="Odsekzoznamu"/>
        <w:numPr>
          <w:ilvl w:val="2"/>
          <w:numId w:val="1"/>
        </w:numPr>
        <w:rPr>
          <w:lang w:val="sk-SK"/>
        </w:rPr>
      </w:pPr>
      <w:r w:rsidRPr="001F106D">
        <w:rPr>
          <w:b/>
          <w:bCs/>
          <w:lang w:val="sk-SK"/>
        </w:rPr>
        <w:t>idea</w:t>
      </w:r>
      <w:r w:rsidRPr="001F106D">
        <w:rPr>
          <w:lang w:val="sk-SK"/>
        </w:rPr>
        <w:t>: Vojna je zlá, ťažko v nej naplniť humanistické ideály Strata ideálov, skepsa, liekom by mohla byť láska Vojna mala dopad aj na civilistov</w:t>
      </w:r>
    </w:p>
    <w:p w14:paraId="7C76C091" w14:textId="77777777" w:rsidR="0025512C" w:rsidRDefault="001F106D" w:rsidP="001F106D">
      <w:pPr>
        <w:pStyle w:val="Odsekzoznamu"/>
        <w:numPr>
          <w:ilvl w:val="2"/>
          <w:numId w:val="1"/>
        </w:numPr>
        <w:rPr>
          <w:lang w:val="sk-SK"/>
        </w:rPr>
      </w:pPr>
      <w:r w:rsidRPr="001F106D">
        <w:rPr>
          <w:b/>
          <w:bCs/>
          <w:lang w:val="sk-SK"/>
        </w:rPr>
        <w:t>citáty z</w:t>
      </w:r>
      <w:r>
        <w:rPr>
          <w:b/>
          <w:bCs/>
          <w:lang w:val="sk-SK"/>
        </w:rPr>
        <w:t> </w:t>
      </w:r>
      <w:r w:rsidRPr="001F106D">
        <w:rPr>
          <w:b/>
          <w:bCs/>
          <w:lang w:val="sk-SK"/>
        </w:rPr>
        <w:t>diela</w:t>
      </w:r>
      <w:r>
        <w:rPr>
          <w:b/>
          <w:bCs/>
          <w:lang w:val="sk-SK"/>
        </w:rPr>
        <w:t>:</w:t>
      </w:r>
      <w:r w:rsidRPr="001F106D">
        <w:rPr>
          <w:lang w:val="sk-SK"/>
        </w:rPr>
        <w:t xml:space="preserve"> </w:t>
      </w:r>
    </w:p>
    <w:p w14:paraId="187F1644" w14:textId="4E465D51" w:rsidR="001F106D" w:rsidRDefault="001F106D" w:rsidP="0025512C">
      <w:pPr>
        <w:pStyle w:val="Odsekzoznamu"/>
        <w:numPr>
          <w:ilvl w:val="3"/>
          <w:numId w:val="1"/>
        </w:numPr>
        <w:rPr>
          <w:lang w:val="sk-SK"/>
        </w:rPr>
      </w:pPr>
      <w:r w:rsidRPr="001F106D">
        <w:rPr>
          <w:lang w:val="sk-SK"/>
        </w:rPr>
        <w:t xml:space="preserve">Láska sa v ňom zrodila pod krídlami smrti </w:t>
      </w:r>
    </w:p>
    <w:p w14:paraId="08880182" w14:textId="2657FC84" w:rsidR="00465E9E" w:rsidRPr="001F106D" w:rsidRDefault="001F106D" w:rsidP="001F106D">
      <w:pPr>
        <w:pStyle w:val="Odsekzoznamu"/>
        <w:numPr>
          <w:ilvl w:val="3"/>
          <w:numId w:val="1"/>
        </w:numPr>
        <w:rPr>
          <w:lang w:val="sk-SK"/>
        </w:rPr>
      </w:pPr>
      <w:r w:rsidRPr="001F106D">
        <w:rPr>
          <w:lang w:val="sk-SK"/>
        </w:rPr>
        <w:t>Aké je to krásne, keď má človek zajtrajšok</w:t>
      </w:r>
    </w:p>
    <w:sectPr w:rsidR="00465E9E" w:rsidRPr="001F106D" w:rsidSect="001F106D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CF2864"/>
    <w:multiLevelType w:val="hybridMultilevel"/>
    <w:tmpl w:val="A90A53C2"/>
    <w:lvl w:ilvl="0" w:tplc="835E10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06D"/>
    <w:rsid w:val="00150E19"/>
    <w:rsid w:val="001F106D"/>
    <w:rsid w:val="00205D9E"/>
    <w:rsid w:val="0025512C"/>
    <w:rsid w:val="00465E9E"/>
    <w:rsid w:val="006A500F"/>
    <w:rsid w:val="00D65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C6F5E"/>
  <w15:chartTrackingRefBased/>
  <w15:docId w15:val="{08E4E7CA-00CA-471A-B511-460BF9007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465E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465E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ekzoznamu">
    <w:name w:val="List Paragraph"/>
    <w:basedOn w:val="Normlny"/>
    <w:uiPriority w:val="34"/>
    <w:qFormat/>
    <w:rsid w:val="00465E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Enhanced.dotx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BlankEnhanced.dotx</Template>
  <TotalTime>10</TotalTime>
  <Pages>1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1</cp:revision>
  <dcterms:created xsi:type="dcterms:W3CDTF">2022-04-28T14:58:00Z</dcterms:created>
  <dcterms:modified xsi:type="dcterms:W3CDTF">2022-04-28T15:08:00Z</dcterms:modified>
</cp:coreProperties>
</file>