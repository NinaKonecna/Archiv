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59F5" w14:textId="2122C8A7" w:rsidR="00150E19" w:rsidRPr="00312316" w:rsidRDefault="007A2186" w:rsidP="00465E9E">
      <w:pPr>
        <w:pStyle w:val="Nzov"/>
        <w:jc w:val="center"/>
        <w:rPr>
          <w:b/>
          <w:bCs/>
        </w:rPr>
      </w:pPr>
      <w:r>
        <w:rPr>
          <w:b/>
          <w:bCs/>
          <w:lang w:val="sk-SK"/>
        </w:rPr>
        <w:t>Magnetická sila na vodič s prúdom</w:t>
      </w:r>
    </w:p>
    <w:p w14:paraId="168E0C6F" w14:textId="77777777" w:rsidR="00465E9E" w:rsidRPr="00205D9E" w:rsidRDefault="00465E9E" w:rsidP="00465E9E">
      <w:pPr>
        <w:rPr>
          <w:lang w:val="sk-SK"/>
        </w:rPr>
      </w:pPr>
    </w:p>
    <w:p w14:paraId="0EB475B7" w14:textId="77777777" w:rsidR="00312316" w:rsidRPr="00312316" w:rsidRDefault="00312316" w:rsidP="00312316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49B90" wp14:editId="7DA0B1FC">
                <wp:simplePos x="0" y="0"/>
                <wp:positionH relativeFrom="column">
                  <wp:posOffset>433388</wp:posOffset>
                </wp:positionH>
                <wp:positionV relativeFrom="paragraph">
                  <wp:posOffset>3147694</wp:posOffset>
                </wp:positionV>
                <wp:extent cx="904875" cy="995363"/>
                <wp:effectExtent l="38100" t="0" r="28575" b="52705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9953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1C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2" o:spid="_x0000_s1026" type="#_x0000_t32" style="position:absolute;margin-left:34.15pt;margin-top:247.85pt;width:71.25pt;height:78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D9061D" wp14:editId="58CC39DC">
                <wp:simplePos x="0" y="0"/>
                <wp:positionH relativeFrom="column">
                  <wp:posOffset>1367155</wp:posOffset>
                </wp:positionH>
                <wp:positionV relativeFrom="paragraph">
                  <wp:posOffset>3007360</wp:posOffset>
                </wp:positionV>
                <wp:extent cx="324465" cy="199390"/>
                <wp:effectExtent l="38100" t="38100" r="57150" b="48260"/>
                <wp:wrapNone/>
                <wp:docPr id="36" name="Písanie rukou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446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03E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6" o:spid="_x0000_s1026" type="#_x0000_t75" style="position:absolute;margin-left:106.95pt;margin-top:236.1pt;width:27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D49706" wp14:editId="4FB27C73">
                <wp:simplePos x="0" y="0"/>
                <wp:positionH relativeFrom="column">
                  <wp:posOffset>1472565</wp:posOffset>
                </wp:positionH>
                <wp:positionV relativeFrom="paragraph">
                  <wp:posOffset>2820670</wp:posOffset>
                </wp:positionV>
                <wp:extent cx="100965" cy="585355"/>
                <wp:effectExtent l="38100" t="38100" r="51435" b="43815"/>
                <wp:wrapNone/>
                <wp:docPr id="22" name="Písanie rukou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965" cy="58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2A3FB" id="Písanie rukou 22" o:spid="_x0000_s1026" type="#_x0000_t75" style="position:absolute;margin-left:115.25pt;margin-top:221.4pt;width:9.35pt;height:4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5D1542" wp14:editId="47053169">
                <wp:simplePos x="0" y="0"/>
                <wp:positionH relativeFrom="column">
                  <wp:posOffset>1376571</wp:posOffset>
                </wp:positionH>
                <wp:positionV relativeFrom="paragraph">
                  <wp:posOffset>3181831</wp:posOffset>
                </wp:positionV>
                <wp:extent cx="342720" cy="414720"/>
                <wp:effectExtent l="57150" t="57150" r="57785" b="61595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272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EDC6D" id="Písanie rukou 17" o:spid="_x0000_s1026" type="#_x0000_t75" style="position:absolute;margin-left:107pt;margin-top:249.15pt;width:29.85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4557F8" wp14:editId="584CA23A">
                <wp:simplePos x="0" y="0"/>
                <wp:positionH relativeFrom="column">
                  <wp:posOffset>1371171</wp:posOffset>
                </wp:positionH>
                <wp:positionV relativeFrom="paragraph">
                  <wp:posOffset>3209911</wp:posOffset>
                </wp:positionV>
                <wp:extent cx="7200" cy="402480"/>
                <wp:effectExtent l="57150" t="38100" r="69215" b="74295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0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B370" id="Písanie rukou 16" o:spid="_x0000_s1026" type="#_x0000_t75" style="position:absolute;margin-left:106.55pt;margin-top:251.35pt;width:3.35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1ypTCVAQAAOwMAAA4AAAAA&#10;AAAAAAAAAAAAPAIAAGRycy9lMm9Eb2MueG1sUEsBAi0AFAAGAAgAAAAhAGGL8FblAQAAYwQAABAA&#10;AAAAAAAAAAAAAAAA/QMAAGRycy9pbmsvaW5rMS54bWxQSwECLQAUAAYACAAAACEASHV7veEAAAAL&#10;AQAADwAAAAAAAAAAAAAAAAAQ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F882CF" wp14:editId="6EBEFCB6">
                <wp:simplePos x="0" y="0"/>
                <wp:positionH relativeFrom="column">
                  <wp:posOffset>1371171</wp:posOffset>
                </wp:positionH>
                <wp:positionV relativeFrom="paragraph">
                  <wp:posOffset>2655151</wp:posOffset>
                </wp:positionV>
                <wp:extent cx="375840" cy="365040"/>
                <wp:effectExtent l="57150" t="57150" r="62865" b="7366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8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C3B9E" id="Písanie rukou 14" o:spid="_x0000_s1026" type="#_x0000_t75" style="position:absolute;margin-left:106.55pt;margin-top:207.65pt;width:32.45pt;height: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F1D731" wp14:editId="6BD93D0D">
                <wp:simplePos x="0" y="0"/>
                <wp:positionH relativeFrom="column">
                  <wp:posOffset>200811</wp:posOffset>
                </wp:positionH>
                <wp:positionV relativeFrom="paragraph">
                  <wp:posOffset>548422</wp:posOffset>
                </wp:positionV>
                <wp:extent cx="1236240" cy="1850400"/>
                <wp:effectExtent l="38100" t="57150" r="59690" b="7366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6240" cy="18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F926A" id="Písanie rukou 12" o:spid="_x0000_s1026" type="#_x0000_t75" style="position:absolute;margin-left:14.4pt;margin-top:41.8pt;width:100.2pt;height:1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081C27" wp14:editId="3A2CC488">
                <wp:simplePos x="0" y="0"/>
                <wp:positionH relativeFrom="column">
                  <wp:posOffset>277851</wp:posOffset>
                </wp:positionH>
                <wp:positionV relativeFrom="paragraph">
                  <wp:posOffset>2375422</wp:posOffset>
                </wp:positionV>
                <wp:extent cx="2291040" cy="727920"/>
                <wp:effectExtent l="38100" t="57150" r="0" b="72390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9104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2EDC" id="Písanie rukou 11" o:spid="_x0000_s1026" type="#_x0000_t75" style="position:absolute;margin-left:20.5pt;margin-top:185.65pt;width:183.25pt;height: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7C705E" wp14:editId="5AEFB39E">
                <wp:simplePos x="0" y="0"/>
                <wp:positionH relativeFrom="column">
                  <wp:posOffset>1599771</wp:posOffset>
                </wp:positionH>
                <wp:positionV relativeFrom="paragraph">
                  <wp:posOffset>503782</wp:posOffset>
                </wp:positionV>
                <wp:extent cx="1617120" cy="2515680"/>
                <wp:effectExtent l="38100" t="57150" r="59690" b="7556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17120" cy="25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8BED0" id="Písanie rukou 10" o:spid="_x0000_s1026" type="#_x0000_t75" style="position:absolute;margin-left:124.55pt;margin-top:38.25pt;width:130.2pt;height:20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A9CB3" wp14:editId="4FEA52DF">
                <wp:simplePos x="0" y="0"/>
                <wp:positionH relativeFrom="column">
                  <wp:posOffset>1343660</wp:posOffset>
                </wp:positionH>
                <wp:positionV relativeFrom="paragraph">
                  <wp:posOffset>14605</wp:posOffset>
                </wp:positionV>
                <wp:extent cx="456665" cy="984885"/>
                <wp:effectExtent l="57150" t="57150" r="635" b="6286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6665" cy="9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CF2F8" id="Písanie rukou 9" o:spid="_x0000_s1026" type="#_x0000_t75" style="position:absolute;margin-left:104.4pt;margin-top:-.25pt;width:38.75pt;height:8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7A18AA" wp14:editId="461121ED">
                <wp:simplePos x="0" y="0"/>
                <wp:positionH relativeFrom="column">
                  <wp:posOffset>1442091</wp:posOffset>
                </wp:positionH>
                <wp:positionV relativeFrom="paragraph">
                  <wp:posOffset>352582</wp:posOffset>
                </wp:positionV>
                <wp:extent cx="12240" cy="370080"/>
                <wp:effectExtent l="38100" t="57150" r="64135" b="68580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0D8B1" id="Písanie rukou 2" o:spid="_x0000_s1026" type="#_x0000_t75" style="position:absolute;margin-left:112.15pt;margin-top:26.35pt;width:3.7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">
                <v:imagedata r:id="rId24" o:title=""/>
              </v:shape>
            </w:pict>
          </mc:Fallback>
        </mc:AlternateContent>
      </w:r>
    </w:p>
    <w:p w14:paraId="2D6682FA" w14:textId="77777777" w:rsidR="00312316" w:rsidRDefault="00312316" w:rsidP="00312316">
      <w:pPr>
        <w:rPr>
          <w:lang w:val="sk-SK"/>
        </w:rPr>
      </w:pPr>
    </w:p>
    <w:p w14:paraId="41149CFF" w14:textId="77777777" w:rsidR="00312316" w:rsidRDefault="00312316" w:rsidP="00312316">
      <w:pPr>
        <w:rPr>
          <w:lang w:val="sk-SK"/>
        </w:rPr>
      </w:pPr>
    </w:p>
    <w:p w14:paraId="44275459" w14:textId="77777777" w:rsidR="00312316" w:rsidRDefault="00312316" w:rsidP="00312316">
      <w:pPr>
        <w:rPr>
          <w:lang w:val="sk-SK"/>
        </w:rPr>
      </w:pPr>
    </w:p>
    <w:p w14:paraId="0E1A737B" w14:textId="1A4F57CB" w:rsidR="00312316" w:rsidRDefault="00312316" w:rsidP="00312316">
      <w:pPr>
        <w:rPr>
          <w:lang w:val="sk-SK"/>
        </w:rPr>
      </w:pPr>
    </w:p>
    <w:p w14:paraId="70E7C04A" w14:textId="05C8C3E8" w:rsidR="00312316" w:rsidRDefault="00312316" w:rsidP="00312316">
      <w:pPr>
        <w:rPr>
          <w:lang w:val="sk-SK"/>
        </w:rPr>
      </w:pPr>
    </w:p>
    <w:p w14:paraId="021059DA" w14:textId="4853A702" w:rsidR="00312316" w:rsidRDefault="00312316" w:rsidP="00312316">
      <w:pPr>
        <w:rPr>
          <w:lang w:val="sk-SK"/>
        </w:rPr>
      </w:pPr>
    </w:p>
    <w:p w14:paraId="4C3AD504" w14:textId="080ACA68" w:rsidR="00312316" w:rsidRDefault="00312316" w:rsidP="00312316">
      <w:pPr>
        <w:rPr>
          <w:lang w:val="sk-SK"/>
        </w:rPr>
      </w:pPr>
    </w:p>
    <w:p w14:paraId="2103A3FE" w14:textId="23B70132" w:rsidR="00312316" w:rsidRDefault="00312316" w:rsidP="00312316">
      <w:pPr>
        <w:rPr>
          <w:lang w:val="sk-SK"/>
        </w:rPr>
      </w:pPr>
    </w:p>
    <w:p w14:paraId="3EB59E4D" w14:textId="5886C038" w:rsidR="00312316" w:rsidRDefault="00312316" w:rsidP="00312316">
      <w:pPr>
        <w:rPr>
          <w:lang w:val="sk-SK"/>
        </w:rPr>
      </w:pPr>
    </w:p>
    <w:p w14:paraId="448912CA" w14:textId="59A29F2E" w:rsidR="00312316" w:rsidRDefault="00312316" w:rsidP="00312316">
      <w:pPr>
        <w:rPr>
          <w:lang w:val="sk-SK"/>
        </w:rPr>
      </w:pPr>
    </w:p>
    <w:p w14:paraId="4EC192B5" w14:textId="73261247" w:rsidR="00312316" w:rsidRDefault="00312316" w:rsidP="00312316">
      <w:pPr>
        <w:rPr>
          <w:lang w:val="sk-SK"/>
        </w:rPr>
      </w:pPr>
    </w:p>
    <w:p w14:paraId="1698168C" w14:textId="63A5A9F0" w:rsidR="00312316" w:rsidRDefault="00312316" w:rsidP="00312316">
      <w:pPr>
        <w:rPr>
          <w:lang w:val="sk-SK"/>
        </w:rPr>
      </w:pPr>
    </w:p>
    <w:p w14:paraId="6575350D" w14:textId="5C811DE5" w:rsidR="00312316" w:rsidRDefault="00312316" w:rsidP="00312316">
      <w:pPr>
        <w:rPr>
          <w:lang w:val="sk-SK"/>
        </w:rPr>
      </w:pPr>
    </w:p>
    <w:p w14:paraId="6064C2CA" w14:textId="1491AF1B" w:rsidR="00312316" w:rsidRDefault="00312316" w:rsidP="00312316">
      <w:pPr>
        <w:rPr>
          <w:lang w:val="sk-SK"/>
        </w:rPr>
      </w:pPr>
    </w:p>
    <w:p w14:paraId="3AA740D0" w14:textId="77777777" w:rsidR="00312316" w:rsidRDefault="00312316" w:rsidP="00312316">
      <w:pPr>
        <w:pStyle w:val="Odsekzoznamu"/>
        <w:numPr>
          <w:ilvl w:val="0"/>
          <w:numId w:val="2"/>
        </w:numPr>
        <w:rPr>
          <w:lang w:val="sk-SK"/>
        </w:rPr>
      </w:pPr>
      <w:r w:rsidRPr="00312316">
        <w:rPr>
          <w:lang w:val="sk-SK"/>
        </w:rPr>
        <w:t>Homogénne magnetické pole – medzi pólmi podkovitého magnetu sa nachádza homogénne (rovnorodé) magnetické pole</w:t>
      </w:r>
    </w:p>
    <w:p w14:paraId="33F74B9E" w14:textId="4AED8C24" w:rsidR="00312316" w:rsidRDefault="00312316" w:rsidP="00312316">
      <w:pPr>
        <w:pStyle w:val="Odsekzoznamu"/>
        <w:numPr>
          <w:ilvl w:val="0"/>
          <w:numId w:val="2"/>
        </w:numPr>
        <w:rPr>
          <w:lang w:val="sk-SK"/>
        </w:rPr>
      </w:pPr>
      <w:r w:rsidRPr="00312316">
        <w:rPr>
          <w:lang w:val="sk-SK"/>
        </w:rPr>
        <w:t>Po zapnutí (uzavretí) obvodu sa vodič rozpohybuje</w:t>
      </w:r>
    </w:p>
    <w:p w14:paraId="16261CB8" w14:textId="0075955E" w:rsidR="00312316" w:rsidRDefault="00CB0438" w:rsidP="0031231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Na vodič pôsobí magnetická sila</w:t>
      </w:r>
    </w:p>
    <w:p w14:paraId="39EFDE90" w14:textId="4B0B51BA" w:rsidR="00CB0438" w:rsidRPr="00CB0438" w:rsidRDefault="00CB0438" w:rsidP="00312316">
      <w:pPr>
        <w:pStyle w:val="Odsekzoznamu"/>
        <w:numPr>
          <w:ilvl w:val="0"/>
          <w:numId w:val="2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m</m:t>
            </m:r>
          </m:sub>
        </m:sSub>
        <m:r>
          <w:rPr>
            <w:rFonts w:ascii="Cambria Math" w:hAnsi="Cambria Math"/>
            <w:lang w:val="sk-SK"/>
          </w:rPr>
          <m:t>=B*I*l*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</m:oMath>
    </w:p>
    <w:p w14:paraId="0C4B27E9" w14:textId="23F30B84" w:rsidR="00CB0438" w:rsidRDefault="00CB0438" w:rsidP="00CB0438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</w:t>
      </w:r>
      <m:oMath>
        <m:r>
          <w:rPr>
            <w:rFonts w:ascii="Cambria Math" w:eastAsiaTheme="minorEastAsia" w:hAnsi="Cambria Math"/>
            <w:lang w:val="sk-SK"/>
          </w:rPr>
          <m:t>I</m:t>
        </m:r>
      </m:oMath>
      <w:r>
        <w:rPr>
          <w:rFonts w:eastAsiaTheme="minorEastAsia"/>
          <w:lang w:val="sk-SK"/>
        </w:rPr>
        <w:t xml:space="preserve"> – Prúd</w:t>
      </w:r>
    </w:p>
    <w:p w14:paraId="7BFEE583" w14:textId="04D4D911" w:rsidR="00CB0438" w:rsidRDefault="00CB0438" w:rsidP="00CB0438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9812C7" wp14:editId="59BDBDB4">
                <wp:simplePos x="0" y="0"/>
                <wp:positionH relativeFrom="column">
                  <wp:posOffset>1538806</wp:posOffset>
                </wp:positionH>
                <wp:positionV relativeFrom="paragraph">
                  <wp:posOffset>247725</wp:posOffset>
                </wp:positionV>
                <wp:extent cx="118080" cy="93960"/>
                <wp:effectExtent l="57150" t="38100" r="53975" b="40005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80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4816" id="Písanie rukou 43" o:spid="_x0000_s1026" type="#_x0000_t75" style="position:absolute;margin-left:120.45pt;margin-top:18.8pt;width:10.75pt;height: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">
                <v:imagedata r:id="rId26" o:title=""/>
              </v:shape>
            </w:pict>
          </mc:Fallback>
        </mc:AlternateContent>
      </w:r>
      <w:r>
        <w:rPr>
          <w:rFonts w:eastAsiaTheme="minorEastAsia"/>
          <w:lang w:val="sk-SK"/>
        </w:rPr>
        <w:t> </w:t>
      </w:r>
      <m:oMath>
        <m:r>
          <w:rPr>
            <w:rFonts w:ascii="Cambria Math" w:eastAsiaTheme="minorEastAsia" w:hAnsi="Cambria Math"/>
            <w:lang w:val="sk-SK"/>
          </w:rPr>
          <m:t>l</m:t>
        </m:r>
      </m:oMath>
      <w:r>
        <w:rPr>
          <w:rFonts w:eastAsiaTheme="minorEastAsia"/>
          <w:lang w:val="sk-SK"/>
        </w:rPr>
        <w:t xml:space="preserve"> – aktívna dĺžka vodiča (iba časť ktorou prechádzajú indukčné čiary)</w:t>
      </w:r>
    </w:p>
    <w:p w14:paraId="2A5A118C" w14:textId="787FC28D" w:rsidR="00CB0438" w:rsidRDefault="00CB0438" w:rsidP="00CB0438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α</m:t>
        </m:r>
      </m:oMath>
      <w:r>
        <w:rPr>
          <w:rFonts w:eastAsiaTheme="minorEastAsia"/>
          <w:lang w:val="sk-SK"/>
        </w:rPr>
        <w:t xml:space="preserve"> (Alpha -     ) – uhol, ktorý zvierajú indukčné čiary s aktívnou dĺžkou vodiča</w:t>
      </w:r>
    </w:p>
    <w:p w14:paraId="58578279" w14:textId="48E64FDC" w:rsidR="00CB0438" w:rsidRDefault="00CB0438" w:rsidP="00CB0438">
      <w:pPr>
        <w:pStyle w:val="Odsekzoznamu"/>
        <w:numPr>
          <w:ilvl w:val="2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Ak </w:t>
      </w:r>
      <m:oMath>
        <m:r>
          <w:rPr>
            <w:rFonts w:ascii="Cambria Math" w:eastAsiaTheme="minorEastAsia" w:hAnsi="Cambria Math"/>
            <w:lang w:val="sk-SK"/>
          </w:rPr>
          <m:t>α=90°=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=max</m:t>
        </m:r>
      </m:oMath>
    </w:p>
    <w:p w14:paraId="46927F4B" w14:textId="6E3D9C31" w:rsidR="00CB0438" w:rsidRDefault="00CB0438" w:rsidP="00CB0438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Smer sily určuje Flemingovo pravidlo ľavej ruky –</w:t>
      </w:r>
      <w:r>
        <w:rPr>
          <w:rFonts w:eastAsiaTheme="minorEastAsia"/>
        </w:rPr>
        <w:t xml:space="preserve"> </w:t>
      </w:r>
      <w:r w:rsidRPr="00147D90">
        <w:rPr>
          <w:rFonts w:eastAsiaTheme="minorEastAsia"/>
          <w:lang w:val="sk-SK"/>
        </w:rPr>
        <w:t>ak položím</w:t>
      </w:r>
      <w:r>
        <w:rPr>
          <w:rFonts w:eastAsiaTheme="minorEastAsia"/>
          <w:lang w:val="sk-SK"/>
        </w:rPr>
        <w:t xml:space="preserve"> ľavú ruku tak, že indukčné čiary vstupujú do dlane </w:t>
      </w:r>
      <w:r w:rsidR="00147D90">
        <w:rPr>
          <w:rFonts w:eastAsiaTheme="minorEastAsia"/>
          <w:lang w:val="sk-SK"/>
        </w:rPr>
        <w:t>a</w:t>
      </w:r>
      <w:r>
        <w:rPr>
          <w:rFonts w:eastAsiaTheme="minorEastAsia"/>
          <w:lang w:val="sk-SK"/>
        </w:rPr>
        <w:t xml:space="preserve"> prsty ukazujú smer prúdu</w:t>
      </w:r>
      <w:r w:rsidR="00147D90">
        <w:rPr>
          <w:rFonts w:eastAsiaTheme="minorEastAsia"/>
          <w:lang w:val="sk-SK"/>
        </w:rPr>
        <w:t>, tak palec bude ukazovať smer sily</w:t>
      </w:r>
    </w:p>
    <w:p w14:paraId="39DBB864" w14:textId="4316BB6E" w:rsidR="00CB0438" w:rsidRDefault="00147D90" w:rsidP="00CB0438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B</m:t>
        </m:r>
      </m:oMath>
      <w:r>
        <w:rPr>
          <w:rFonts w:eastAsiaTheme="minorEastAsia"/>
          <w:lang w:val="sk-SK"/>
        </w:rPr>
        <w:t xml:space="preserve"> – Magnetická indukcia</w:t>
      </w:r>
      <w:r w:rsidR="00F41F36">
        <w:rPr>
          <w:rFonts w:eastAsiaTheme="minorEastAsia"/>
          <w:lang w:val="sk-SK"/>
        </w:rPr>
        <w:t xml:space="preserve"> (charakterizuje vlastnosti magnetického poľa)</w:t>
      </w:r>
    </w:p>
    <w:p w14:paraId="5A213A15" w14:textId="3B17CE91" w:rsidR="00F41F36" w:rsidRDefault="00F41F36" w:rsidP="00F41F36">
      <w:pPr>
        <w:pStyle w:val="Odsekzoznamu"/>
        <w:numPr>
          <w:ilvl w:val="2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k-SK"/>
              </w:rPr>
              <m:t>I*l*(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k-SK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sk-SK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  <w:lang w:val="sk-SK"/>
              </w:rPr>
              <m:t>)</m:t>
            </m:r>
          </m:den>
        </m:f>
      </m:oMath>
    </w:p>
    <w:p w14:paraId="1B5C7741" w14:textId="085A55E3" w:rsidR="00F41F36" w:rsidRDefault="00F41F36" w:rsidP="00F41F36">
      <w:pPr>
        <w:pStyle w:val="Odsekzoznamu"/>
        <w:numPr>
          <w:ilvl w:val="2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Podiel magnetickej sily, ktorá pôsobí na vodič, ktorým prechádza elektrický prúd, a aktívnej dĺžky vodiča </w:t>
      </w:r>
    </w:p>
    <w:p w14:paraId="0C9DA887" w14:textId="730472B7" w:rsidR="00F41F36" w:rsidRPr="00F41F36" w:rsidRDefault="00F41F36" w:rsidP="00F41F36">
      <w:pPr>
        <w:pStyle w:val="Odsekzoznamu"/>
        <w:numPr>
          <w:ilvl w:val="2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m</m:t>
            </m:r>
          </m:e>
        </m:d>
        <m:r>
          <w:rPr>
            <w:rFonts w:ascii="Cambria Math" w:eastAsiaTheme="minorEastAsia" w:hAnsi="Cambria Math"/>
            <w:lang w:val="sk-SK"/>
          </w:rPr>
          <m:t>=B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d>
        <m:r>
          <w:rPr>
            <w:rFonts w:ascii="Cambria Math" w:eastAsiaTheme="minorEastAsia" w:hAnsi="Cambria Math"/>
            <w:lang w:val="sk-SK"/>
          </w:rPr>
          <m:t>=B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Tesla</m:t>
            </m:r>
          </m:e>
        </m:d>
      </m:oMath>
    </w:p>
    <w:p w14:paraId="0CB1BFC2" w14:textId="6CBAECC9" w:rsidR="00F41F36" w:rsidRDefault="00F41F36" w:rsidP="00F41F36">
      <w:pPr>
        <w:pStyle w:val="Odsekzoznamu"/>
        <w:numPr>
          <w:ilvl w:val="2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Smer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B</m:t>
            </m:r>
          </m:e>
        </m:acc>
      </m:oMath>
    </w:p>
    <w:p w14:paraId="4DA8B79F" w14:textId="0C027CC7" w:rsidR="00F41F36" w:rsidRDefault="00F41F36" w:rsidP="00F41F36">
      <w:pPr>
        <w:pStyle w:val="Odsekzoznamu"/>
        <w:numPr>
          <w:ilvl w:val="3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EDB445A" wp14:editId="13974789">
                <wp:simplePos x="0" y="0"/>
                <wp:positionH relativeFrom="column">
                  <wp:posOffset>3271520</wp:posOffset>
                </wp:positionH>
                <wp:positionV relativeFrom="paragraph">
                  <wp:posOffset>-13335</wp:posOffset>
                </wp:positionV>
                <wp:extent cx="171450" cy="73660"/>
                <wp:effectExtent l="38100" t="38100" r="57150" b="40640"/>
                <wp:wrapNone/>
                <wp:docPr id="64" name="Písanie rukou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45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219D1" id="Písanie rukou 64" o:spid="_x0000_s1026" type="#_x0000_t75" style="position:absolute;margin-left:256.9pt;margin-top:-1.65pt;width:14.9pt;height: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0A286B" wp14:editId="695F99AC">
                <wp:simplePos x="0" y="0"/>
                <wp:positionH relativeFrom="column">
                  <wp:posOffset>3308951</wp:posOffset>
                </wp:positionH>
                <wp:positionV relativeFrom="paragraph">
                  <wp:posOffset>-2908</wp:posOffset>
                </wp:positionV>
                <wp:extent cx="110490" cy="201295"/>
                <wp:effectExtent l="38100" t="38100" r="41910" b="46355"/>
                <wp:wrapNone/>
                <wp:docPr id="55" name="Písanie rukou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049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0C891" id="Písanie rukou 55" o:spid="_x0000_s1026" type="#_x0000_t75" style="position:absolute;margin-left:259.9pt;margin-top:-.95pt;width:10pt;height:1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">
                <v:imagedata r:id="rId30" o:title=""/>
              </v:shape>
            </w:pict>
          </mc:Fallback>
        </mc:AlternateContent>
      </w:r>
      <w:r>
        <w:rPr>
          <w:rFonts w:eastAsiaTheme="minorEastAsia"/>
          <w:lang w:val="sk-SK"/>
        </w:rPr>
        <w:t>Rovnorodé (homogénne)       magnetické pole – rovnaký so smerom sily</w:t>
      </w:r>
    </w:p>
    <w:p w14:paraId="49508ECF" w14:textId="31DF6EBE" w:rsidR="00F41F36" w:rsidRDefault="00F41F36" w:rsidP="00F41F36">
      <w:pPr>
        <w:pStyle w:val="Odsekzoznamu"/>
        <w:numPr>
          <w:ilvl w:val="3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51EFDCC" wp14:editId="7445B157">
                <wp:simplePos x="0" y="0"/>
                <wp:positionH relativeFrom="column">
                  <wp:posOffset>2693035</wp:posOffset>
                </wp:positionH>
                <wp:positionV relativeFrom="paragraph">
                  <wp:posOffset>-4354</wp:posOffset>
                </wp:positionV>
                <wp:extent cx="195840" cy="222250"/>
                <wp:effectExtent l="38100" t="38100" r="13970" b="44450"/>
                <wp:wrapNone/>
                <wp:docPr id="71" name="Písanie rukou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584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E2CA" id="Písanie rukou 71" o:spid="_x0000_s1026" type="#_x0000_t75" style="position:absolute;margin-left:211.7pt;margin-top:-.7pt;width:16.1pt;height:1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">
                <v:imagedata r:id="rId32" o:title=""/>
              </v:shape>
            </w:pict>
          </mc:Fallback>
        </mc:AlternateContent>
      </w:r>
      <w:r>
        <w:rPr>
          <w:rFonts w:eastAsiaTheme="minorEastAsia"/>
          <w:lang w:val="sk-SK"/>
        </w:rPr>
        <w:t xml:space="preserve">Nehomogénne </w:t>
      </w:r>
      <w:r>
        <w:rPr>
          <w:rFonts w:eastAsiaTheme="minorEastAsia"/>
          <w:lang w:val="sk-SK"/>
        </w:rPr>
        <w:tab/>
        <w:t xml:space="preserve">      magnetické pole – smer indukcie je daný dotyčnicou v danom bode ku kružnici</w:t>
      </w:r>
    </w:p>
    <w:p w14:paraId="6542E435" w14:textId="36594D2E" w:rsidR="00F41F36" w:rsidRPr="00F41F36" w:rsidRDefault="00F41F36" w:rsidP="00F41F36">
      <w:pPr>
        <w:pStyle w:val="Odsekzoznamu"/>
        <w:numPr>
          <w:ilvl w:val="3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9C4F188" wp14:editId="2DF00141">
                <wp:simplePos x="0" y="0"/>
                <wp:positionH relativeFrom="column">
                  <wp:posOffset>3218815</wp:posOffset>
                </wp:positionH>
                <wp:positionV relativeFrom="paragraph">
                  <wp:posOffset>45085</wp:posOffset>
                </wp:positionV>
                <wp:extent cx="212090" cy="637205"/>
                <wp:effectExtent l="38100" t="38100" r="35560" b="48895"/>
                <wp:wrapNone/>
                <wp:docPr id="84" name="Písanie rukou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2090" cy="63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02A2D" id="Písanie rukou 84" o:spid="_x0000_s1026" type="#_x0000_t75" style="position:absolute;margin-left:253.1pt;margin-top:3.2pt;width:17.4pt;height:5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233C4C6" wp14:editId="0C4FD3EB">
                <wp:simplePos x="0" y="0"/>
                <wp:positionH relativeFrom="column">
                  <wp:posOffset>3335329</wp:posOffset>
                </wp:positionH>
                <wp:positionV relativeFrom="paragraph">
                  <wp:posOffset>339070</wp:posOffset>
                </wp:positionV>
                <wp:extent cx="20520" cy="29520"/>
                <wp:effectExtent l="38100" t="38100" r="36830" b="46990"/>
                <wp:wrapNone/>
                <wp:docPr id="78" name="Písanie rukou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D466D" id="Písanie rukou 78" o:spid="_x0000_s1026" type="#_x0000_t75" style="position:absolute;margin-left:262.25pt;margin-top:26.35pt;width:2.3pt;height: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5953C55" wp14:editId="6973E34E">
                <wp:simplePos x="0" y="0"/>
                <wp:positionH relativeFrom="column">
                  <wp:posOffset>2468880</wp:posOffset>
                </wp:positionH>
                <wp:positionV relativeFrom="paragraph">
                  <wp:posOffset>-153670</wp:posOffset>
                </wp:positionV>
                <wp:extent cx="324855" cy="459105"/>
                <wp:effectExtent l="38100" t="38100" r="37465" b="36195"/>
                <wp:wrapNone/>
                <wp:docPr id="77" name="Písanie rukou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855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CE103" id="Písanie rukou 77" o:spid="_x0000_s1026" type="#_x0000_t75" style="position:absolute;margin-left:194.05pt;margin-top:-12.45pt;width:26.3pt;height:3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58BBCFF" wp14:editId="7D34F63D">
                <wp:simplePos x="0" y="0"/>
                <wp:positionH relativeFrom="column">
                  <wp:posOffset>2627929</wp:posOffset>
                </wp:positionH>
                <wp:positionV relativeFrom="paragraph">
                  <wp:posOffset>51790</wp:posOffset>
                </wp:positionV>
                <wp:extent cx="32040" cy="44640"/>
                <wp:effectExtent l="38100" t="38100" r="44450" b="31750"/>
                <wp:wrapNone/>
                <wp:docPr id="73" name="Písanie rukou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B28C" id="Písanie rukou 73" o:spid="_x0000_s1026" type="#_x0000_t75" style="position:absolute;margin-left:206.55pt;margin-top:3.75pt;width:3.2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DF0CE10" wp14:editId="42190AE5">
                <wp:simplePos x="0" y="0"/>
                <wp:positionH relativeFrom="column">
                  <wp:posOffset>2617837</wp:posOffset>
                </wp:positionH>
                <wp:positionV relativeFrom="paragraph">
                  <wp:posOffset>-163830</wp:posOffset>
                </wp:positionV>
                <wp:extent cx="734327" cy="834463"/>
                <wp:effectExtent l="38100" t="38100" r="46990" b="41910"/>
                <wp:wrapNone/>
                <wp:docPr id="72" name="Písanie rukou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34327" cy="83446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824D" id="Písanie rukou 72" o:spid="_x0000_s1026" type="#_x0000_t75" style="position:absolute;margin-left:205.8pt;margin-top:-13.25pt;width:58.5pt;height:6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">
                <v:imagedata r:id="rId42" o:title=""/>
              </v:shape>
            </w:pict>
          </mc:Fallback>
        </mc:AlternateContent>
      </w:r>
    </w:p>
    <w:sectPr w:rsidR="00F41F36" w:rsidRPr="00F41F3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0E44"/>
    <w:multiLevelType w:val="hybridMultilevel"/>
    <w:tmpl w:val="A91640AA"/>
    <w:lvl w:ilvl="0" w:tplc="7474E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86"/>
    <w:rsid w:val="00147D90"/>
    <w:rsid w:val="00150E19"/>
    <w:rsid w:val="00205D9E"/>
    <w:rsid w:val="00312316"/>
    <w:rsid w:val="00465E9E"/>
    <w:rsid w:val="006A500F"/>
    <w:rsid w:val="007A2186"/>
    <w:rsid w:val="00CB0438"/>
    <w:rsid w:val="00D65142"/>
    <w:rsid w:val="00F4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A507"/>
  <w15:chartTrackingRefBased/>
  <w15:docId w15:val="{2E9AB940-8050-4CDA-9451-EB437E44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B0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7:21.84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2 64,'-1'51,"2"55,8-5,0 0,-9-27,0-67</inkml:trace>
  <inkml:trace contextRef="#ctx0" brushRef="#br0" timeOffset="1630">140 82,'0'46,"1"65,2-81,3 60,3 29,-9-111</inkml:trace>
  <inkml:trace contextRef="#ctx0" brushRef="#br0" timeOffset="3711.23">250 82,'-10'102,"11"211,-1-306</inkml:trace>
  <inkml:trace contextRef="#ctx0" brushRef="#br0" timeOffset="5194.25">324 37,'9'157,"-8"-121,7 38,-3-39,-1 41,-2-55,1 1,0-1,10 31,-9-36,-3-10</inkml:trace>
  <inkml:trace contextRef="#ctx0" brushRef="#br0" timeOffset="6536.16">472 93,'9'129,"-7"-77,-2-29,5 42,-2-8,-3-43,0-6</inkml:trace>
  <inkml:trace contextRef="#ctx0" brushRef="#br0" timeOffset="7546.75">674 83,'-1'85,"3"88,4-143,-4-23</inkml:trace>
  <inkml:trace contextRef="#ctx0" brushRef="#br0" timeOffset="8654.98">830 73,'0'304,"0"-296</inkml:trace>
  <inkml:trace contextRef="#ctx0" brushRef="#br0" timeOffset="10836.93">894 0,'0'443,"4"-420,-2-17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5:52.8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0,'2'0,"-1"1,1-1,-1 0,1 1,-1 0,1-1,-1 1,1 0,-1-1,0 1,0 0,1 0,-1 0,0 0,0 1,0-1,0 0,0 0,0 1,0-1,0 0,-1 1,1-1,0 1,-1-1,0 1,1-1,-1 1,0-1,1 1,-1-1,0 3,1 10,0 0,-3 25,2-23,-2 594,3-327,-1-270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28:47.9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259 1,'-1'7,"-1"0,0 0,0 0,0 0,-1-1,0 1,0-1,-1 0,1 1,-6 4,-13 27,-22 47,42-82,0 1,-1 0,0-1,1 1,-1-1,0 0,-1 0,1 0,0 0,-1-1,0 1,0-1,1 0,-7 3,4-3,-1 0,1 0,0 0,-1-1,1 0,0 0,-1 0,1-1,-9-1,13 1,0-1,1 1,-1-1,0 0,1 1,-1-1,1 0,-1 0,1 0,-1 0,1-1,0 1,-1 0,1-1,0 1,0-1,0 1,0-1,0 1,0-1,1 0,-1 1,0-1,1 0,-1-2,1 3,0 0,-1 0,1 0,0 0,0-1,0 1,0 0,0 0,0 0,0 0,0 0,1 0,-1 0,0-1,1 1,-1 0,0 0,1 0,0 0,-1 0,1 0,0 0,-1 1,1-1,0 0,0 0,0 0,-1 1,1-1,0 1,0-1,0 0,0 1,0 0,0-1,1 1,-1 0,0-1,0 1,0 0,2 0,5-2,0 1,0 1,0-1,0 1,0 1,0 0,1 0,-2 0,1 1,0 0,0 1,0 0,-1 0,11 6,-10-4,0-1,0 0,0 0,0-1,1 0,0 0,0-1,-1 0,1 0,1-1,-1 0,0-1,0 0,0-1,0 1,0-2,9-2,-13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39:36.44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119 39,'-2'1,"0"0,0 0,0 1,0-1,0 1,0-1,1 1,-1 0,0 0,1 0,-1 0,1 0,0 0,-1 0,1 0,0 1,0-1,1 0,-1 1,-1 3,-10 19,-10 1,14-19,1 1,0 0,1 1,0-1,-11 20,16-24</inkml:trace>
  <inkml:trace contextRef="#ctx0" brushRef="#br0" timeOffset="705.62">102 39,'1'0,"0"1,1 0,0 2,0 0,-1 2,1-1,0 1,-1-1,0 2,0-1,-1 1,0 0,0 0,1 0,0-3</inkml:trace>
  <inkml:trace contextRef="#ctx0" brushRef="#br0" timeOffset="1685.27">222 1,'-1'5,"1"0,-2-1,1 1,0 0,-1-1,0 1,0-1,0 1,0-1,-1 0,0 0,1 0,-1-1,-1 1,-4 4,4-4,1-1,0 1,-1 0,1 0,0 0,1 1,-1-1,1 1,0 0,0 0,0 0,0 0,-1 6,3-5</inkml:trace>
  <inkml:trace contextRef="#ctx0" brushRef="#br0" timeOffset="2372.67">221 45,'2'1,"-1"-1,1 1,-1 0,1 0,-1 0,0 0,1 0,-1 1,0-1,0 0,0 1,0-1,0 1,0-1,0 1,0-1,0 1,-1 0,1 0,0-1,0 3,11 40,-11-39</inkml:trace>
  <inkml:trace contextRef="#ctx0" brushRef="#br0" timeOffset="3045.91">314 39,'-5'2,"1"0,0 0,0 1,1 0,-1 0,0 0,1 0,-1 0,1 1,0 0,-4 7,-6 4,-15 17,26-28</inkml:trace>
  <inkml:trace contextRef="#ctx0" brushRef="#br0" timeOffset="3649.59">286 63,'3'0,"0"0,-1 1,1-1,0 1,-1 0,1 0,-1 0,1 0,-1 1,1-1,-1 1,0 0,0-1,4 5,27 38,-18-23,5 11,-18-29</inkml:trace>
  <inkml:trace contextRef="#ctx0" brushRef="#br0" timeOffset="4376.55">428 113,'-7'2,"0"0,1 1,0 0,-1 0,1 1,0 0,0 0,1 0,-10 10,-4 2,18-15,-16 13,16-14,1 0,-1 0,1 1,-1-1,1 1,-1-1,1 0,-1 1,1-1,0 1,-1-1,1 1,-1-1,1 1,0 0,0-1,-1 1,1 0,0-1,0 1,-1-1,1 1,0 0,0 0,0 0,3-2,-1 0</inkml:trace>
  <inkml:trace contextRef="#ctx0" brushRef="#br0" timeOffset="4875.51">417 92,'1'0,"0"1,0-1,0 0,0 1,-1-1,1 1,0-1,0 1,0-1,0 1,-1 0,1 0,0-1,0 1,-1 0,1 0,-1 0,1 0,0 0,-1 0,0 0,1 0,0 1,10 35,-3-10,-4-21,-1 0,0 1,-1-1,1 1,-1 0,2 8,-3-10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39:25.82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0,'0'354,"11"-244,-11-99,0-1</inkml:trace>
  <inkml:trace contextRef="#ctx0" brushRef="#br0" timeOffset="1512.9">99 12,'-1'69,"3"73,8-77,-6-44,-1 0,2 26,-5-37</inkml:trace>
  <inkml:trace contextRef="#ctx0" brushRef="#br0" timeOffset="3039.29">199 23,'0'442,"0"-433</inkml:trace>
  <inkml:trace contextRef="#ctx0" brushRef="#br0" timeOffset="4455.14">321 34,'-7'85,"4"-58,-1 46,5 86,1-50,-2-91,-1-5,2-1,-1 0,4 21,-1-24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39:53.0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204 0,'0'0,"1"1,0-1,-1 0,1 1,0-1,-1 0,1 1,-1-1,1 1,-1-1,1 1,-1-1,1 1,-1 0,0-1,1 1,-1-1,0 1,1 0,-1-1,0 1,0 0,0-1,0 1,0 0,0-1,1 1,-2 0,1 0,1 29,-1-23,8 40,-5-34,-1-1,1 25,8 131,0-75,-11 97,0-186</inkml:trace>
  <inkml:trace contextRef="#ctx0" brushRef="#br0" timeOffset="2285.74">226 228,'-3'8,"1"0,-1-1,-1 1,1-1,-8 12,1-2,10-15,-1 0,0 1,0-1,1 1,-1-1,1 0,0 1,0-1,0 1,0-1,0 1,1-1,-1 1,1-1,-1 0,1 1,0-1,0 0,0 1,0-1,0 0,1 0,-1 0,1 0,-1 0,1 0,3 2,-4-2,1-1,0 1,0-1,0 0,-1 1,1-1,0 0,0 0,1 0,-1-1,0 1,0 0,0-1,0 1,1-1,-1 0,0 0,1 0,-1 0,0 0,0 0,1-1,-1 1,0-1,0 1,0-1,0 0,1 0,-1 0,3-2,1-3,0-1,-1 1,1-1,-2 0,1 0,-1 0,6-14,-9 19,-1 1,1-1,-1 1,0-1,1 1,-1-1,0 1,0-1,0 0,0 1,-1-1,1 1,0-1,-1 1,1-1,-1 1,1-1,-1 1,0-1,1 1,-1 0,0 0,0-1,0 1,0 0,0 0,0 0,-1 0,1 0,-2-1,0 0,0-1,-1 1,1 0,-1 0,0 1,1-1,-1 1,0 0,0 0,-8-1,8 2</inkml:trace>
  <inkml:trace contextRef="#ctx0" brushRef="#br0" timeOffset="4994.66">215 190,'-1'0,"1"-1,0 1,-1-1,0 1,1-1,-1 1,1-1,-1 1,1 0,-1-1,0 1,1 0,-1 0,0-1,1 1,-1 0,0 0,1 0,-1 0,0 0,1 0,-1 0,-1 0,-22 0,20 0,1 1,1 0,-1 0,0 0,1 0,-1 0,0 1,1-1,0 1,-1 0,1 0,0 0,0 0,0 0,0 0,-2 4,-2 0,1 1,1 0,-1 0,-3 11,3-8,1 1,1 0,-4 17,7-25,0 0,-1 0,1 0,0 0,0 0,1 0,-1 1,1-1,0 0,-1 0,1 0,0 0,1-1,-1 1,1 0,-1 0,4 4,4 3,1-1,-1 0,1-1,1 0,0-1,0 0,0 0,15 5,-22-10,0-1,0 0,0 0,0 0,1 0,-1-1,0 1,0-1,1 0,6-1,45-12,-44 10,-8 1,-1 0,0 0,0 0,0 0,0-1,0 1,0-1,-1 0,1 0,-1 0,3-4,21-38,-20 33,-1-1,-1-1,0 1,0-1,-1 1,-1-1,-1 0,1-16,-3 28,1 1,-1-1,1 1,-1-1,1 0,-1 1,0-1,0 1,0 0,0-1,0 1,0 0,0-1,0 1,-1 0,1 0,0 0,-1 0,1 0,-1 0,-2-1,-41-12,19 6,-28-3,51 10,1 1,-1-1,0 1,0 0,0 0,0 0,1 0,-1 0,0 0,0 1,0-1,1 1,-1 0,-4 2,4-2</inkml:trace>
  <inkml:trace contextRef="#ctx0" brushRef="#br0" timeOffset="7423.1">198 65,'-9'1,"0"0,0 1,0 0,0 0,0 1,0 0,0 1,1 0,0 0,0 0,0 1,0 1,1-1,-1 1,2 1,-1-1,1 1,0 0,0 0,1 1,0 0,0 0,1 0,-7 18,8-12,0 1,1-1,1 1,1 0,0-1,2 16,0-15,1 1,0-1,2 0,0 0,0-1,14 25,-7-18,-8-12,1 0,0-1,0 0,1 0,12 12,-11-16,0 0,0 0,1-1,-1-1,1 1,0-1,11 2,13 1,1-1,55-2,-76-3,0-1,0-1,0 0,-1-1,1 0,-1-1,0 0,17-10,-21 10,0 0,0-1,-1 0,1 0,-1 0,-1-1,1 0,-1 0,0 0,-1-1,0 1,0-1,0 0,-1 0,0-1,-1 1,0-1,0 1,0-16,2-7,-2 21,-1 0,0 0,0-1,-1 1,-1 0,0 0,-3-18,0 17,0-4,-2 1,0-1,0 1,-16-25,11 18,10 19,1 0,-1 0,0 0,1 1,-1-1,0 0,0 1,0-1,0 0,0 1,-1 0,1-1,0 1,-1 0,1-1,-1 1,1 0,-1 0,0 0,1 0,-1 1,0-1,0 0,0 1,-2-1,-89-19,80 17,1 0,-1 1,0 1,1 0,-1 1,0 0,-23 4,22 4,11-7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42:25.83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591 1,'-1'6,"0"1,0-1,-1 0,0 0,0 0,-4 9,-5 14,-22 83,4 24,-1-14,28-114,-3 25,-20 66,-7 8,-1-1,-15 38,15-44,0-1,-13 33,13-32,-13 30,28-72,-27 61,43-115</inkml:trace>
  <inkml:trace contextRef="#ctx0" brushRef="#br0" timeOffset="2029.95">1 1622,'0'6,"-1"0,2 0,-1 0,1 1,0-1,0 0,0 0,1 0,0 0,0 0,1-1,4 9,1 11,-8-22,0-1,1 1,-1-1,1 1,0-1,-1 1,1-1,1 1,-1-1,0 0,1 0,2 5,-3-7,0 0,0 0,0 0,0 0,-1 1,1-1,0 0,0 0,0-1,0 1,0 0,0 0,-1 0,1 0,0-1,0 1,0-1,0 1,-1 0,1-1,1 0,21-15,-13 9,2-1,-1 0,0 0,0-1,9-11,-17 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42:12.68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42 26,'-2'0,"1"0,-1-1,0 1,1 0,-1 1,0-1,1 0,-1 0,1 1,-1-1,1 1,-1-1,1 1,-1 0,1 0,-1 0,1-1,0 1,-1 0,1 1,0-1,0 0,0 0,-1 2,1-1,1-1,0 1,0-1,0 0,0 1,0-1,1 1,-1-1,0 1,1-1,-1 1,1-1,-1 0,1 1,0-1,-1 0,1 0,0 0,0 1,0-1,0 0,0 0,0 0,0 0,0 0,1-1,1 2,-3-1,1-1,-1 0,1 1,-1-1,1 0,-1 0,1 1,-1-1,1 0,-1 0,1 0,0 1,-1-1,1 0,-1 0,1 0,0 0,-1 0,1 0,-1 0,1-1,-1 1,1 0,0 0,-1 0,1-1,-1 1,1 0,-1 0,1-1,-1 1,1 0,0-2,0 1,1-1,-1 1,0-1,0 0,0 0,0 1,0-1,0 0,-1 0,1 0,0-2,-1 2,1 1,-1-1,1 1,-1-1,0 1,0-1,1 1,-1-1,0 0,0 1,-1-1,1 1,0-1,-1 1,1-1,0 1,-1-1,0 1,1 0,-1-1,0 1,0 0,0-1,0 1,0 0,0 0,0 0,0 0,0 0,0 0,-1 0,1 0,0 0,-3 0,-9-3,12 4,0-1,1 1,-1 0,0 0,0-1,1 1,-1 0,0 0,0 0,0 0,1 0,-1 0,0 0,0 0,0 0,1 0,-3 1,3 0,-1 0,0 1,1-1,-1 0,1 1,0-1,-1 0,1 1,0-1,0 0,0 1,0-1,0 1,0-1,0 2,0 0,0 0,1 0,-1 0,1 0,-1 0,1 0,0 0,2 5,-3-8,0 0,0 1,0-1,0 0,1 0,-1 1,0-1,0 0,1 0,-1 0,0 1,0-1,1 0,-1 0,0 0,0 0,1 1,-1-1,0 0,1 0,-1 0,0 0,0 0,1 0,-1 0,0 0,1 0,-1 0,0 0,1 0,-1 0,14-13,-14 12,0 1,0 0,0 0,0-1,1 1,-1 0,0 0,0-1,0 1,1 0,-1 0,0 0,0-1,1 1,-1 0,0 0,0 0,1 0,-1 0,0-1,1 1,-1 0,0 0,0 0,1 0,-1 0,0 0,1 0,-1 0,0 0,1 0,-1 0,1 0,0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42:06.15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1277,'3'0,"0"-1,0 1,-1-1,1 1,0-1,0 0,-1 0,1 0,-1-1,1 1,-1 0,0-1,1 0,-1 1,0-1,0 0,0 0,0 0,-1-1,1 1,2-4,14-15,9-7,-2-1,25-37,3-7,45-88,-16 13,-66 121,2 1,31-35,-30 37,29-45,-9 11,45-69,0 3,15-15,-93 133,-4 4</inkml:trace>
  <inkml:trace contextRef="#ctx0" brushRef="#br0" timeOffset="1777.63">715 70,'7'-1,"0"0,0-1,0 0,0 0,0 0,-1-1,1 0,11-7,-9 5,0 0,0 1,17-5,-6 0,-17 7,-1 1,1-1,0 1,-1 0,1 0,0 0,0 0,0 1,6-1,-9 1,1 1,0-1,-1 1,1 0,-1-1,1 1,-1 0,1-1,-1 1,0 0,1 0,-1-1,0 1,0 0,1 0,-1 0,0 0,0-1,0 1,0 0,0 0,0 0,0 1,-1 28,0-23,-5 72,5-73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41:57.59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49 24,'-1'0,"0"0,0 0,-1 0,1 1,0-1,0 0,0 1,0-1,0 1,0-1,0 1,0 0,0-1,0 1,1 0,-1 0,0-1,0 1,0 0,1 0,-1 0,1 0,-1 0,0 2,-11 33,0-3,12-33,0 0,0 1,0-1,-1 0,1 0,0 0,0 1,0-1,0 0,0 0,0 1,0-1,0 0,0 0,0 1,0-1,0 0,0 0,0 1,0-1,0 0,0 0,0 1,0-1,0 0,0 0,0 1,0-1,1 0,-1 0,0 1,0-1,0 0,0 0,1 0,-1 0,0 1,0-1,0 0,1 0,14 4,-14-3,0-1,0 0,1 0,-1 0,0 0,0 0,0 0,1-1,-1 1,0 0,0-1,0 1,0 0,0-1,0 1,0-1,0 0,0 1,0-1,0 0,0 0,0 0,0 1,-1-1,1 0,0 0,1-2,-1-1,-1 0,1 0,0 0,-1-1,0 1,0 0,0 0,0 0,-1 0,0 0,0 0,0 0,0 0,-1 0,1 0,-1 0,0 1,0-1,0 1,-4-5,6 8,0 0,0 0,0 0,-1 0,1 0,0 0,0 0,0 0,0 0,-1 0,1 0,0 0,0 0,0 0,-1 0,1 0,0 0,0 0,0 0,0 0,-1 0,1 0,0 0,0 1,0-1,0 0,0 0,-1 0,1 0,0 0,0 0,0 1,0-1,0 0,0 0,0 0,0 0,0 1,-1-1,1 0,0 0,0 0,0 0,0 1,-4 14,0 14,3-28,1 0,0 0,0 0,0 0,0 0,0 0,0 0,0 0,0 0,1 0,-1 0,0 0,0 0,1-1,-1 1,1 0,-1 0,1 0,-1 0,1 0,-1-1,2 2,-1-2,-1 0,1 0,0 0,-1 0,1 0,0 0,-1 0,1-1,0 1,-1 0,1 0,0-1,-1 1,1 0,-1-1,1 1,0 0,-1-1,1 1,-1-1,1 1,-1-1,1 0,2-2,0 0,-1-1,1 1,-1-1,0 0,0 0,0 0,0 0,1-6,-2 8,-1-1,0 0,0 1,0-1,-1 1,1-1,0 1,-1-1,0 1,0-1,-1-2,2 4,0 1,-1-1,1 1,0-1,-1 1,1-1,-1 1,1-1,-1 1,1-1,-1 1,1 0,-1-1,1 1,-1 0,0 0,1-1,-1 1,1 0,-1 0,0 0,1 0,-1 0,0 0,1 0,-1 0,1 0,-1 0,0 0,1 0,-1 0,0 0,1 1,-1-1,1 0,-1 0,1 1,-1-1,0 1,1-1,-1 0,1 1,0-1,-1 1,1-1,-1 1,1-1,0 1,-1-1,1 2,-2 0,1 0,-1 1,1-1,0 0,0 1,0 0,0-1,1 1,-1-1,1 1,-1 0,1 0,0-1,0 1,0 0,0-1,1 5,0-5,-1-1,0 1,0 0,0-1,1 1,-1 0,1-1,0 1,-1-1,1 1,0-1,0 1,0-1,0 0,0 1,0-1,0 0,0 0,0 0,1 0,-1 0,0 0,1 0,-1 0,1 0,-1-1,1 1,2 0,-3-1,1 0,-1 0,1 0,0 0,-1 0,1-1,-1 1,1-1,-1 1,1-1,-1 1,0-1,1 0,-1 1,0-1,1 0,-1 0,0 0,0 0,0 0,0-1,0 1,0 0,0 0,0-1,0 1,-1 0,1-1,0 1,-1-1,1 1,-1-1,0 1,1-1,-1-2,1-1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41:42.4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764 1,'2'1,"0"0,1 0,-1 0,0 0,1 1,-1-1,0 1,0 0,0-1,0 1,-1 0,1 0,0 0,-1 1,0-1,1 0,-1 1,0-1,0 0,0 1,0-1,-1 1,1 0,-1-1,0 1,1-1,-1 1,0 0,-1 3,4 103,-3-80,29 148,-19-131,-1 0,3 94,28 492,2-286,-42 367,0-696</inkml:trace>
  <inkml:trace contextRef="#ctx0" brushRef="#br0" timeOffset="1">846 856,'-9'30,"-1"-1,-1 0,-2-1,0 0,-28 41,6-5,31-56,1 1,0 0,1 0,0 0,0 0,1 1,1-1,-1 0,1 0,1 1,0-1,0 0,1 0,0 0,0 0,1 0,1 0,-1-1,1 1,1-1,-1 0,1 0,1-1,0 1,0-1,0-1,12 11,-12-11,0 0,1-1,-1 0,1 0,1 0,-1-1,0 0,1 0,0-1,0 0,0 0,0-1,1 0,-1-1,1 1,-1-2,1 1,-1-1,1 0,-1-1,1 0,-1-1,0 1,1-2,-1 1,0-1,0 0,-1-1,1 0,13-8,1-11,0-1,-1 0,-2-1,0-2,-2 0,-1 0,21-51,-35 72,0 1,-1-1,1 0,-1 0,-1 1,1-1,-1 0,0 0,0 0,0 0,-1 0,0 1,0-1,-1 0,0 1,0-1,0 1,0-1,-1 1,0 0,0 0,-1 0,1 1,-1-1,0 1,0 0,0 0,-1 0,1 0,-7-3,-1-2,-1 1,0 0,0 0,-1 2,0-1,0 2,0 0,-1 0,0 2,-29-4,28 6</inkml:trace>
  <inkml:trace contextRef="#ctx0" brushRef="#br0" timeOffset="2">805 714,'-2'-2,"1"0,-1 0,0 0,0 1,0-1,0 0,0 1,-1 0,1-1,0 1,-1 0,1 0,0 0,-1 1,1-1,-1 0,0 1,1 0,-1 0,1 0,-1 0,0 0,-4 1,-84-1,78 0,3 3,-1 0,1 1,0 0,0 0,0 1,1 1,0-1,0 1,0 1,1 0,0 0,0 1,0 0,1 0,-9 14,-4 3,2 0,1 1,0 1,-16 39,17-27,1 1,2 1,-11 64,22-93,1-1,0 1,0 0,2-1,-1 1,1 0,1-1,0 1,1-1,0 0,1 1,0-2,1 1,0 0,1-1,0 0,13 17,14 10,2-3,2-1,0-1,3-3,0-1,1-1,2-3,54 23,-82-41,0-1,1 0,-1-2,1 1,0-2,0 0,0-1,0-1,0 0,28-5,164-41,-162 33,-33 7,-1-1,0-1,0 0,-1-1,0 0,0-1,-1 0,0-1,-1 0,-1 0,10-15,81-142,-78 120,-2-1,-2-1,-2 0,-2-1,-3-1,-1 1,-4-2,0-58,-6 104,0 1,-1 0,0 0,0 0,-1 0,0 0,0 1,0-1,0 1,-1 0,0 0,0 0,-1 1,1-1,-1 1,0 0,0 0,0 1,-1-1,1 1,-12-5,-152-46,73 26,-108-14,194 40,0-1,-1 1,1 1,-1 0,1 0,-1 1,0 1,1 0,-1 0,1 1,0 0,-1 1,1 0,-16 8,14-5</inkml:trace>
  <inkml:trace contextRef="#ctx0" brushRef="#br0" timeOffset="3">743 245,'-34'3,"-1"2,0 0,1 3,1 1,-1 1,1 2,1 1,0 2,1 1,1 1,1 2,0 1,1 1,1 1,1 2,2 0,0 2,1 1,2 0,1 2,1 0,2 1,0 1,-23 65,28-42,3 1,2 0,2 0,3 0,3 1,6 55,2-53,2-1,2 0,3-1,3 0,2-1,49 91,-26-66,-28-47,2-1,1-1,1-1,2 0,45 46,-41-61,1 0,0-3,1 0,0-1,1-2,0-1,45 6,46 5,1-5,210-4,-286-16,0-2,0-2,-1-2,0-1,-1-3,-1-2,0-1,60-39,-75 40,0-2,-2 0,0-2,-1-1,-2-1,0-1,-2-1,-1 0,-1-2,-1 0,-1-1,-2 0,-1-2,-1 1,-2-1,-1-1,-1 0,-2 0,4-56,3-31,-6 82,-1-1,-3 0,-1-1,-1 1,-3 0,-1-1,-14-64,4 62,-5-15,-2 1,-2 0,-3 1,-56-90,38 62,41 75,0 0,0 0,-1 1,1-1,-2 1,1 0,-1-1,0 2,0-1,0 0,-1 1,0 0,0 0,-1 0,1 1,-1-1,0 1,0 1,0-1,-1 1,1 0,-1 1,0-1,1 1,-12-2,-330-71,301 64,0 2,0 2,-1 1,0 4,0 1,0 2,-86 14,80 12,42-21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7:08.6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42 371,'-1'-12,"1"1,0-1,1 1,0-1,1 1,1 0,-1-1,2 1,-1 0,2 1,5-11,-5 8,-1 1,0-1,0 0,2-22,-6 34,4-55,-5 47,1-1,1 0,0 1,0-1,1 1,3-12,-5 21,0 0,0-1,0 1,0 0,0 0,0 0,1-1,-1 1,0 0,0 0,0 0,0-1,0 1,0 0,0 0,1 0,-1 0,0 0,0-1,0 1,0 0,1 0,-1 0,0 0,0 0,0 0,1 0,-1 0,0 0,0 0,0 0,1 0,-1 0,0 0,0 0,0 0,1 0,-1 0,0 0,0 0,0 0,1 0,-1 0,0 0,0 0,0 0,1 1,8 10,5 16,15 65,-27-81,-1 0,0 1,0-1,-2 16,0-19,0-1,1 1,0-1,1 1,-1-1,1 1,1-1,-1 0,1 0,1 1,-1-1,5 7,-7-13,1 0,-1 0,0 0,1 0,-1 0,1 0,0-1,-1 1,1 0,-1 0,1-1,0 1,0 0,-1-1,1 1,0-1,0 1,0-1,0 1,0-1,-1 0,1 1,2-1,-2-1,0 1,0-1,-1 0,1 0,0 0,0 0,-1 0,1 0,-1-1,1 1,-1 0,1 0,-1 0,0 0,0-1,0 1,1 0,-1 0,0 0,-1-2,16-73,-5 31,0 4,3-20,2-5,-13 59</inkml:trace>
  <inkml:trace contextRef="#ctx0" brushRef="#br0" timeOffset="2855.71">233 1209,'-1'-1,"1"-1,-1 1,0 0,0 0,0 0,0 0,0 0,0 0,0 0,0 0,0 0,-1 1,1-1,0 0,0 1,-1-1,0 0,-25-9,10 7,12 1,-1 1,1 0,0 0,-1 1,1 0,-8 0,11 0,0 1,0-1,0 1,0 0,0 0,0 0,0 0,1 0,-1 0,0 0,1 0,-1 1,1-1,-1 1,1-1,0 1,-1 0,1-1,0 1,-1 4,-3 4,1 0,1 0,-4 13,-6 20,11-37,0 0,0 0,1 0,0 0,0 0,0 0,1 10,0-14,0 0,0 0,0 0,0 0,1 0,-1 0,1 0,-1 0,1 0,0-1,0 1,0 0,0 0,0-1,0 1,0-1,0 1,1-1,-1 1,0-1,1 0,0 0,-1 0,1 1,0-2,2 3,39 5,9 3,-49-10,0 0,0 0,0 1,0-1,0 0,-1 1,1 0,0 0,-1 0,1 0,-1 0,3 4,-2 0,-1 0,-1 0,1 0,-1 1,0-1,0 0,-1 1,0-1,0 1,0-1,-3 10,2 12,1-25,0 0,0 0,0 0,0 0,-1 0,1 0,-1 1,0-1,1-1,-1 1,-1 0,-1 4,1-5,0 0,0 0,0-1,-1 1,1-1,0 0,-1 1,1-1,-1 0,0 0,1-1,-1 1,0-1,-3 1,-2 1,1-1,0 0,0 0,-1-1,1 0,-1 0,1-1,0 0,-1 0,1-1,0 0,0 0,0 0,0-1,1 0,-1-1,1 1,0-1,-1-1,-9-8,12 9,-1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6:43.77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94,'108'2,"117"-5,-203 0,35-9,15-3,-58 12,0 0,-1 0,24-11,25-5,-20 11,1 2,0 2,1 2,68 5,-111-3,1 0,0 1,-1-1,1 1,0 0,-1-1,1 1,-1 0,1 0,-1 0,1 0,-1 0,0 1,0-1,1 0,-1 1,0-1,0 0,0 1,0-1,-1 1,1 0,0-1,-1 1,1 0,-1-1,1 1,-1 0,0-1,0 1,0 2,1 10,0-1,-2 1,-1 15,0-4,2 32,1-31,-1-1,-1 0,-8 45,4-42,2 1,1 0,1 0,3 36,1 6,-5 7,4 85,5-114,-4-32,0 1,-1 19,-2-1,-1-13,1 1,1-1,8 44,-7-55,0-1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6:40.3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1,'0'38,"2"1,7 39,-4-37,-3-1,-3 68,-1-28,2 600,0-667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6:35.51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15,'0'983,"0"-983,0 1,0-1,0 1,0 0,0-1,0 1,0-1,0 1,0 0,0-1,1 1,-1-1,0 1,0-1,1 1,-1-1,0 1,1-1,-1 1,1-1,-1 1,0-1,1 1,-1-1,1 0,-1 1,1-1,0 0,-1 0,1 1,-1-1,1 0,-1 0,1 0,0 0,-1 0,1 1,-1-1,1 0,0 0,0-1,33-7,-9 2,28-2,-33 4,1 2,22-1,683 4,-724-1,0 0,0 0,0-1,0 1,0 0,0-1,0 1,-1-1,1 1,0-1,0 0,0 0,-1 0,1 0,-1 0,1 0,-1 0,1-1,-1 1,1 0,-1-1,0 0,0 1,0-1,0 1,0-1,0 0,0 0,-1 0,1 1,-1-1,1 0,-1-2,2-8,-1 0,-1 0,0 0,-3-19,1-3,1 8,0 1,1 1,1-1,9-47,-7 56,-1-1,-1 1,0-18,-1 17,1 0,6-32,-3 19,0 1,-2-1,-2 1,-2-34,0-7,2 34,2 0,8-47,6 8,-15 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6:22.9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3433 31,'-38'-1,"-60"-10,75 7,-18-2,-77-3,-457 9,424 16,-181-17,211 18,34-10,56-3,-33 0,-389-5,332 17,-348-17,349-15,-16 1,36 14,-103 4,200-3,0 1,0 0,0 0,0 0,0 0,0 1,0-1,0 1,1 0,-1 0,1 0,-1 0,1 0,0 0,0 1,0-1,0 1,-3 4,-2 6,0 0,-9 23,9-15,-8 44,4-18,7-23,1-1,1 1,1-1,4 41,-1-1,-10 12,0 1,9 499,14-455,-14 1068,-2-561,-15-506,18-2,-4 94,-5-164,4-33,0 1,0 22,4 279,15-197,-16-107,0 3,0 0,1 0,0-1,2 1,0 0,9 29,-8-35,-1 1,-1 0,0-1,1 22,-2-20,0 0,1-1,1 1,3 14,2-2,-2 1,-1 0,-1 0,1 29,-4-48,6 43,-4-33,0 1,-1 18,13 116,-16 59,1-198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6:16.6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6364 1790,'0'-1,"-1"0,1 0,-1 0,1 1,-1-1,1 0,-1 0,1 1,-1-1,0 1,1-1,-1 0,0 1,0-1,0 1,1 0,-1-1,0 1,0 0,0-1,0 1,0 0,0 0,0 0,1 0,-1 0,-1 0,-32-3,31 3,-490-1,242 3,236-1,-1 0,-19 6,-4-1,1 0,12-2,-47 1,-350-5,271 15,94-16,-65 2,33 14,19-7,49-5,-37 2,17-4,-67 9,48-6,43-3,1 0,-29 6,25-4,-1 0,1-1,-30-2,27 0,0 0,-34 6,51-4,-53 10,-2-2,-96 3,134-12,1 1,-44 10,42-6,1-2,-40 2,-36-8,-87 4,130 4,30-2,-40 1,-931-6,877 17,100-17,0 2,0 1,0 0,0 1,0 2,-38 12,57-16,1 0,-1-1,0 1,1 0,-1-1,0 0,0 1,1-1,-1 0,0 0,0 0,0 0,1 0,-1 0,0-1,0 1,1 0,-1-1,0 0,1 1,-1-1,0 0,1 0,-1 0,1 0,-1 0,1 0,0 0,-1 0,1-1,0 1,0-1,-1-1,-3-6,0 0,1 0,1 0,0-1,-3-11,-5-14,7 21,1-1,0 0,1 0,0-1,1 1,1 0,3-29,0-8,-2 8,9-63,-5 52,-2 1,-5-59,0 17,2 50,1 19,-1 0,-1 1,-9-50,-1-2,5 22,1-12,5 51,-1 1,0 0,-5-21,-1 9,2-1,0-1,0-58,4 72,-1 0,-1 0,-1 1,0-1,-7-15,4 8,2 3,1-1,1-1,1 1,1 0,4-43,-2 30,-3-38,2 70,0 0,-1 0,0 0,1-1,-1 1,0 0,0 0,0 0,0 0,-1 0,1 1,-1-1,1 0,-1 1,1-1,-1 1,0-1,0 1,0 0,0-1,0 1,0 0,0 1,0-1,-3-1,-8-1,0-1,0 2,-18-2,3 1,-29-9,31 6,1 1,-1 1,-36-1,47 4,-1 0,1-1,-29-9,28 7,0 1,0 0,-26-2,7 6,15 0,0-2,0 0,0 0,-24-6,26 3,-1 2,1 0,-1 1,-21 2,21 0,0-2,0 1,-36-8,26 4,0 0,0 2,0 2,-35 2,-7 0,-125-2,183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6:11.8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1 155,'42'-2,"64"-11,-65 6,73-2,-64 10,0-3,-1-1,61-13,-11-3,46-11,-126 26,-1 1,22 0,-22 2,-1-1,33-8,-13 1,1 1,40-2,-31 6,0 3,54 5,-22 11,-60-10,0-2,0 1,26-1,-2 0,62 10,-64-7,73 3,-89-10,-3 1,0 0,1 1,42 7,-28 0,1-3,44 1,-33-3,-23 0,0 2,32 9,-37-8,1 0,0-2,0-1,23 1,-17-3,1 0,38 9,50 2,-91-8,46 0,-47-4,49 7,51 11,-8-3,-43-11,-55-4,0 0,-1 2,24 4,-28-3,0-2,-1 1,22-2,-22 0,1 0,-1 1,26 4,-6 1,0-2,0-1,0-1,50-5,-5 1,406 2,-410-8,-54 4,37-1,-26 4,20 0,-51 2,1-1,0 0,0 1,-1-1,1 1,0-1,-1 1,1 0,-1-1,1 1,0 0,-1-1,1 1,-1 0,0-1,1 1,-1 0,0 0,1 0,-1-1,0 1,0 0,0 0,0 0,0 0,0 0,0-1,0 2,-1 31,1-25,-1 4,0 11,0-1,1 1,2-1,6 36,-4-29,0-1,-2 1,-1 0,-4 36,1 6,2 549,-16-469,17 408,-17-407,18-79,-4 80,-5-104,4-32,1 1,-1 19,4 840,-1-865,2-1,0 0,0 0,7 21,-5-21,-1 1,0-1,-1 1,2 16,-6 71,3 44,6-94,-4-32,0 0,-1 21,-1-12,1 0,6 32,-4-27,-2 1,-2 49,-2-52,2 1,2 0,5 36,-4-46,-1 0,0 22,-2-23,1 0,7 33,-7-46,1 0,-1 0,0 0,-1 0,0 0,0 1,0-1,0 0,-3 11,2-13,-1 0,1-1,-1 0,0 1,0-1,0 0,-1 0,1 0,-1 0,1 0,-1-1,0 1,0-1,0 0,0 0,-1 0,-3 2,-85 39,-7-3,75-31,1-1,-1 0,0-2,-47 6,42-8,-47 14,55-12,0-1,-1 0,0-2,-29 1,23-5,0 1,0 1,0 2,0 1,-39 10,53-11,0 0,-1-1,1 0,-1-1,-15-2,13 1,0 1,0 0,-23 5,-38 5,23-5,-51 10,-30-1,94-8,0-1,-52 0,81-7,6 1,1 0,-1 0,1 0,-1 1,1 0,-11 2,15-2,0 0,0 1,0-1,0 0,0 1,0-1,0 1,0-1,1 1,-1 0,1 0,-1 0,1 0,0 0,0 0,-1 0,2 0,-1 0,0 1,0-1,1 0,-1 3,-14 49,-28 68,23-74,-21 88,36-110,-15 56,9-45,2 1,1 0,2 1,2 0,1 71,-12 10,15 304,16-304,-17 380,1-498,0 1,0-1,0 1,0-1,1 0,-1 1,1-1,-1 1,1-1,0 0,0 1,0-1,0 0,0 0,1 0,-1 0,1 0,-1 0,1 0,0 0,2 1,1 0,1 0,-1 0,1-1,0 0,-1 0,13 1,3 2,4 9,-3-1,-12-9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3T10:15:56.1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682 440,'-1'46,"0"-19,1-1,1 1,9 50,-6-48,0-1,-2 1,-1 0,-4 36,1 6,2 806,1-859,1 1,1-1,6 24,-4-24,-1 1,-1 0,0 24,-3 517,-16-440,17-44,-1-63</inkml:trace>
  <inkml:trace contextRef="#ctx0" brushRef="#br0" timeOffset="2017.82">0 680,'3'0,"3"0,3 0,3 0,2 0,1 0,0 0,-2 3,0 0,-1 1,1-2,1 0,-3 2,0 0,1 0,-2 1,-3 0</inkml:trace>
  <inkml:trace contextRef="#ctx0" brushRef="#br0" timeOffset="4036.8">1090 1,'-1'32,"-1"1,-2-1,-14 59,14-69,1 0,2 1,0-1,1 0,4 27,-2-36,2-4</inkml:trace>
  <inkml:trace contextRef="#ctx0" brushRef="#br0" timeOffset="5333.46">924 152,'21'1,"0"1,-1 1,24 7,33 3,-47-9,-1 1,37 12,-41-12,-13-4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2022-04-03T10:03:00Z</dcterms:created>
  <dcterms:modified xsi:type="dcterms:W3CDTF">2022-04-03T10:42:00Z</dcterms:modified>
</cp:coreProperties>
</file>