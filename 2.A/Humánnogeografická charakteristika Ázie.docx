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A3CA" w14:textId="6D9A2EE1" w:rsidR="00150E19" w:rsidRPr="00205D9E" w:rsidRDefault="003C0473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Ázia  - Humánnogeografická charakteristika</w:t>
      </w:r>
    </w:p>
    <w:p w14:paraId="47DD6D13" w14:textId="77777777" w:rsidR="00465E9E" w:rsidRPr="00205D9E" w:rsidRDefault="00465E9E" w:rsidP="00465E9E">
      <w:pPr>
        <w:rPr>
          <w:lang w:val="sk-SK"/>
        </w:rPr>
      </w:pPr>
    </w:p>
    <w:p w14:paraId="14AE52F0" w14:textId="3CE612FE" w:rsidR="00465E9E" w:rsidRDefault="003C0473" w:rsidP="00465E9E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E529D9">
        <w:rPr>
          <w:b/>
          <w:bCs/>
          <w:bdr w:val="single" w:sz="4" w:space="0" w:color="auto"/>
          <w:lang w:val="sk-SK"/>
        </w:rPr>
        <w:t>Obyvateľstvo</w:t>
      </w:r>
      <w:r>
        <w:rPr>
          <w:b/>
          <w:bCs/>
          <w:lang w:val="sk-SK"/>
        </w:rPr>
        <w:t>:</w:t>
      </w:r>
    </w:p>
    <w:p w14:paraId="694947C8" w14:textId="540E9164" w:rsidR="003C0473" w:rsidRPr="003C0473" w:rsidRDefault="003C0473" w:rsidP="00E529D9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> </w:t>
      </w:r>
      <w:r w:rsidR="00DF1DEE">
        <w:rPr>
          <w:lang w:val="sk-SK"/>
        </w:rPr>
        <w:t>Áz</w:t>
      </w:r>
      <w:r>
        <w:rPr>
          <w:lang w:val="sk-SK"/>
        </w:rPr>
        <w:t>ia je najľudnatejší svetadiel – má 4,6 mld. Obyvateľov – čo prestavuje 60% z celého ľudstva</w:t>
      </w:r>
    </w:p>
    <w:p w14:paraId="740EFB11" w14:textId="3AE8F31E" w:rsidR="00C62B22" w:rsidRPr="003C0473" w:rsidRDefault="003C0473" w:rsidP="00E529D9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N</w:t>
      </w:r>
      <w:r w:rsidRPr="003C0473">
        <w:rPr>
          <w:lang w:val="sk-SK"/>
        </w:rPr>
        <w:t>ajľudnatejšie štáty Ázie: Čína (1,44 mld.), india (1,4mld.)</w:t>
      </w:r>
    </w:p>
    <w:p w14:paraId="7DC2AE69" w14:textId="6553BA43" w:rsidR="00C62B22" w:rsidRPr="003C0473" w:rsidRDefault="003C0473" w:rsidP="00E529D9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P</w:t>
      </w:r>
      <w:r w:rsidRPr="003C0473">
        <w:rPr>
          <w:lang w:val="sk-SK"/>
        </w:rPr>
        <w:t>re Áziu je typický rýchly rast počtu obyvateľov (= populačná explózia)</w:t>
      </w:r>
    </w:p>
    <w:p w14:paraId="30AA006F" w14:textId="73D7CF66" w:rsidR="00C62B22" w:rsidRPr="003C0473" w:rsidRDefault="003C0473" w:rsidP="00E529D9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H</w:t>
      </w:r>
      <w:r w:rsidRPr="003C0473">
        <w:rPr>
          <w:lang w:val="sk-SK"/>
        </w:rPr>
        <w:t>ustota zaľudnenia: najvyššia na svete</w:t>
      </w:r>
    </w:p>
    <w:p w14:paraId="04DF79C5" w14:textId="74D759C7" w:rsidR="00C62B22" w:rsidRPr="003C0473" w:rsidRDefault="003C0473" w:rsidP="00E529D9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O</w:t>
      </w:r>
      <w:r w:rsidRPr="003C0473">
        <w:rPr>
          <w:lang w:val="sk-SK"/>
        </w:rPr>
        <w:t>sídlenie svetadielu je nerovnomerné, husto obývané oblasti: j</w:t>
      </w:r>
      <w:r>
        <w:rPr>
          <w:lang w:val="sk-SK"/>
        </w:rPr>
        <w:t>užná, východná a juhovýchodná</w:t>
      </w:r>
      <w:r w:rsidRPr="003C0473">
        <w:rPr>
          <w:lang w:val="sk-SK"/>
        </w:rPr>
        <w:t xml:space="preserve"> Ázia (=tzv. Monzúnová Ázia) + nížiny</w:t>
      </w:r>
    </w:p>
    <w:p w14:paraId="0C4F2D12" w14:textId="661D8F3F" w:rsidR="00C62B22" w:rsidRPr="003C0473" w:rsidRDefault="003C0473" w:rsidP="00E529D9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R</w:t>
      </w:r>
      <w:r w:rsidRPr="003C0473">
        <w:rPr>
          <w:lang w:val="sk-SK"/>
        </w:rPr>
        <w:t>iedko osídlené oblasti: vnútrozemie, teda kontinentálna Ázia</w:t>
      </w:r>
    </w:p>
    <w:p w14:paraId="5480CF59" w14:textId="743E20A8" w:rsidR="00C62B22" w:rsidRPr="003C0473" w:rsidRDefault="003C0473" w:rsidP="00E529D9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 w:rsidRPr="003C0473">
        <w:rPr>
          <w:b/>
          <w:bCs/>
          <w:lang w:val="sk-SK"/>
        </w:rPr>
        <w:t>Náboženstvo:</w:t>
      </w:r>
    </w:p>
    <w:p w14:paraId="6C9F71EE" w14:textId="036AD9EE" w:rsidR="00C62B22" w:rsidRPr="00E74BF7" w:rsidRDefault="003C0473" w:rsidP="00E529D9">
      <w:pPr>
        <w:pStyle w:val="Odsekzoznamu"/>
        <w:numPr>
          <w:ilvl w:val="2"/>
          <w:numId w:val="1"/>
        </w:numPr>
        <w:rPr>
          <w:lang w:val="sk-SK"/>
        </w:rPr>
      </w:pPr>
      <w:r w:rsidRPr="00E74BF7">
        <w:rPr>
          <w:lang w:val="sk-SK"/>
        </w:rPr>
        <w:t>Ázia je kolískou náboženstiev</w:t>
      </w:r>
    </w:p>
    <w:p w14:paraId="3BE2A72E" w14:textId="119F8689" w:rsidR="00C62B22" w:rsidRPr="00E74BF7" w:rsidRDefault="003C0473" w:rsidP="00E74BF7">
      <w:pPr>
        <w:pStyle w:val="Odsekzoznamu"/>
        <w:numPr>
          <w:ilvl w:val="0"/>
          <w:numId w:val="3"/>
        </w:numPr>
        <w:rPr>
          <w:lang w:val="sk-SK"/>
        </w:rPr>
      </w:pPr>
      <w:r w:rsidRPr="00E74BF7">
        <w:rPr>
          <w:b/>
          <w:bCs/>
          <w:lang w:val="sk-SK"/>
        </w:rPr>
        <w:t>Islam</w:t>
      </w:r>
      <w:r w:rsidRPr="00E74BF7">
        <w:rPr>
          <w:lang w:val="sk-SK"/>
        </w:rPr>
        <w:t xml:space="preserve"> – </w:t>
      </w:r>
      <w:r w:rsidR="00E74BF7">
        <w:rPr>
          <w:lang w:val="sk-SK"/>
        </w:rPr>
        <w:t>Arabský polostrov, Irak, Irán, Turecko + Indonézia</w:t>
      </w:r>
    </w:p>
    <w:p w14:paraId="013462F6" w14:textId="23C5D2BF" w:rsidR="00C62B22" w:rsidRPr="00E74BF7" w:rsidRDefault="003C0473" w:rsidP="00E74BF7">
      <w:pPr>
        <w:pStyle w:val="Odsekzoznamu"/>
        <w:numPr>
          <w:ilvl w:val="0"/>
          <w:numId w:val="3"/>
        </w:numPr>
        <w:rPr>
          <w:lang w:val="sk-SK"/>
        </w:rPr>
      </w:pPr>
      <w:r w:rsidRPr="00E74BF7">
        <w:rPr>
          <w:b/>
          <w:bCs/>
          <w:lang w:val="sk-SK"/>
        </w:rPr>
        <w:t>Šintoizmus</w:t>
      </w:r>
      <w:r w:rsidRPr="00E74BF7">
        <w:rPr>
          <w:lang w:val="sk-SK"/>
        </w:rPr>
        <w:t xml:space="preserve"> – </w:t>
      </w:r>
      <w:r w:rsidR="00E74BF7">
        <w:rPr>
          <w:lang w:val="sk-SK"/>
        </w:rPr>
        <w:t>I</w:t>
      </w:r>
      <w:r w:rsidRPr="00E74BF7">
        <w:rPr>
          <w:lang w:val="sk-SK"/>
        </w:rPr>
        <w:t xml:space="preserve">de o pôvodné národné náboženstvo </w:t>
      </w:r>
      <w:r w:rsidR="00E74BF7" w:rsidRPr="00E74BF7">
        <w:rPr>
          <w:lang w:val="sk-SK"/>
        </w:rPr>
        <w:t>Japonska</w:t>
      </w:r>
    </w:p>
    <w:p w14:paraId="51C52346" w14:textId="4FD62946" w:rsidR="00C62B22" w:rsidRPr="00E74BF7" w:rsidRDefault="003C0473" w:rsidP="00E74BF7">
      <w:pPr>
        <w:pStyle w:val="Odsekzoznamu"/>
        <w:numPr>
          <w:ilvl w:val="0"/>
          <w:numId w:val="3"/>
        </w:numPr>
        <w:rPr>
          <w:lang w:val="sk-SK"/>
        </w:rPr>
      </w:pPr>
      <w:r w:rsidRPr="00E74BF7">
        <w:rPr>
          <w:b/>
          <w:bCs/>
          <w:lang w:val="sk-SK"/>
        </w:rPr>
        <w:t>Hinduizmus</w:t>
      </w:r>
      <w:r w:rsidRPr="00E74BF7">
        <w:rPr>
          <w:lang w:val="sk-SK"/>
        </w:rPr>
        <w:t xml:space="preserve"> – najmä india</w:t>
      </w:r>
    </w:p>
    <w:p w14:paraId="12E71F35" w14:textId="0EEDE94A" w:rsidR="00C62B22" w:rsidRPr="00E74BF7" w:rsidRDefault="003C0473" w:rsidP="00E74BF7">
      <w:pPr>
        <w:pStyle w:val="Odsekzoznamu"/>
        <w:numPr>
          <w:ilvl w:val="0"/>
          <w:numId w:val="3"/>
        </w:numPr>
        <w:rPr>
          <w:lang w:val="sk-SK"/>
        </w:rPr>
      </w:pPr>
      <w:r w:rsidRPr="00E74BF7">
        <w:rPr>
          <w:b/>
          <w:bCs/>
          <w:lang w:val="sk-SK"/>
        </w:rPr>
        <w:t>Kresťanstvo</w:t>
      </w:r>
      <w:r w:rsidRPr="00E74BF7">
        <w:rPr>
          <w:lang w:val="sk-SK"/>
        </w:rPr>
        <w:t xml:space="preserve"> – severná </w:t>
      </w:r>
      <w:r w:rsidR="00E74BF7" w:rsidRPr="00E74BF7">
        <w:rPr>
          <w:lang w:val="sk-SK"/>
        </w:rPr>
        <w:t>Ázia</w:t>
      </w:r>
      <w:r w:rsidRPr="00E74BF7">
        <w:rPr>
          <w:lang w:val="sk-SK"/>
        </w:rPr>
        <w:t xml:space="preserve"> (</w:t>
      </w:r>
      <w:r w:rsidR="00E74BF7" w:rsidRPr="00E74BF7">
        <w:rPr>
          <w:lang w:val="sk-SK"/>
        </w:rPr>
        <w:t>Rusko</w:t>
      </w:r>
      <w:r w:rsidRPr="00E74BF7">
        <w:rPr>
          <w:lang w:val="sk-SK"/>
        </w:rPr>
        <w:t>), zakaukazské krajiny</w:t>
      </w:r>
      <w:r w:rsidR="00E74BF7">
        <w:rPr>
          <w:lang w:val="sk-SK"/>
        </w:rPr>
        <w:t xml:space="preserve"> (Gruzínsko, Arménsko, Azerbajdžan)</w:t>
      </w:r>
      <w:r w:rsidRPr="00E74BF7">
        <w:rPr>
          <w:lang w:val="sk-SK"/>
        </w:rPr>
        <w:t xml:space="preserve">, </w:t>
      </w:r>
      <w:r w:rsidR="00E74BF7" w:rsidRPr="00E74BF7">
        <w:rPr>
          <w:lang w:val="sk-SK"/>
        </w:rPr>
        <w:t>Filipíny</w:t>
      </w:r>
      <w:r w:rsidR="00E74BF7">
        <w:rPr>
          <w:lang w:val="sk-SK"/>
        </w:rPr>
        <w:t>, C</w:t>
      </w:r>
      <w:r w:rsidR="00E74BF7" w:rsidRPr="00E74BF7">
        <w:rPr>
          <w:lang w:val="sk-SK"/>
        </w:rPr>
        <w:t>yprus</w:t>
      </w:r>
      <w:r w:rsidR="00E74BF7">
        <w:rPr>
          <w:lang w:val="sk-SK"/>
        </w:rPr>
        <w:t xml:space="preserve">, </w:t>
      </w:r>
      <w:r w:rsidRPr="00E74BF7">
        <w:rPr>
          <w:lang w:val="sk-SK"/>
        </w:rPr>
        <w:t>...</w:t>
      </w:r>
    </w:p>
    <w:p w14:paraId="47A4ECF9" w14:textId="6C6E929B" w:rsidR="00C62B22" w:rsidRPr="00E74BF7" w:rsidRDefault="003C0473" w:rsidP="00E74BF7">
      <w:pPr>
        <w:pStyle w:val="Odsekzoznamu"/>
        <w:numPr>
          <w:ilvl w:val="0"/>
          <w:numId w:val="3"/>
        </w:numPr>
        <w:rPr>
          <w:lang w:val="sk-SK"/>
        </w:rPr>
      </w:pPr>
      <w:r w:rsidRPr="00E74BF7">
        <w:rPr>
          <w:b/>
          <w:bCs/>
          <w:lang w:val="sk-SK"/>
        </w:rPr>
        <w:t>Judaizmus</w:t>
      </w:r>
      <w:r w:rsidRPr="00E74BF7">
        <w:rPr>
          <w:lang w:val="sk-SK"/>
        </w:rPr>
        <w:t xml:space="preserve"> - </w:t>
      </w:r>
      <w:r w:rsidR="00E74BF7" w:rsidRPr="00E74BF7">
        <w:rPr>
          <w:lang w:val="sk-SK"/>
        </w:rPr>
        <w:t>Izrael</w:t>
      </w:r>
      <w:r w:rsidRPr="00E74BF7">
        <w:rPr>
          <w:lang w:val="sk-SK"/>
        </w:rPr>
        <w:t xml:space="preserve"> (</w:t>
      </w:r>
      <w:r w:rsidR="00E74BF7">
        <w:rPr>
          <w:lang w:val="sk-SK"/>
        </w:rPr>
        <w:t>JZ</w:t>
      </w:r>
      <w:r w:rsidRPr="00E74BF7">
        <w:rPr>
          <w:lang w:val="sk-SK"/>
        </w:rPr>
        <w:t xml:space="preserve"> </w:t>
      </w:r>
      <w:r w:rsidR="00E74BF7">
        <w:rPr>
          <w:lang w:val="sk-SK"/>
        </w:rPr>
        <w:t>Á</w:t>
      </w:r>
      <w:r w:rsidRPr="00E74BF7">
        <w:rPr>
          <w:lang w:val="sk-SK"/>
        </w:rPr>
        <w:t>zia)</w:t>
      </w:r>
    </w:p>
    <w:p w14:paraId="0829820C" w14:textId="0B11F2E3" w:rsidR="00C62B22" w:rsidRDefault="003C0473" w:rsidP="00E529D9">
      <w:pPr>
        <w:pStyle w:val="Odsekzoznamu"/>
        <w:numPr>
          <w:ilvl w:val="0"/>
          <w:numId w:val="3"/>
        </w:numPr>
        <w:rPr>
          <w:lang w:val="sk-SK"/>
        </w:rPr>
      </w:pPr>
      <w:r w:rsidRPr="00E74BF7">
        <w:rPr>
          <w:b/>
          <w:bCs/>
          <w:lang w:val="sk-SK"/>
        </w:rPr>
        <w:t>Budhizmus</w:t>
      </w:r>
      <w:r w:rsidRPr="00E74BF7">
        <w:rPr>
          <w:lang w:val="sk-SK"/>
        </w:rPr>
        <w:t xml:space="preserve"> – krajiny polostrova </w:t>
      </w:r>
      <w:r w:rsidR="00E74BF7">
        <w:rPr>
          <w:lang w:val="sk-SK"/>
        </w:rPr>
        <w:t>Z</w:t>
      </w:r>
      <w:r w:rsidRPr="00E74BF7">
        <w:rPr>
          <w:lang w:val="sk-SK"/>
        </w:rPr>
        <w:t xml:space="preserve">adná </w:t>
      </w:r>
      <w:r w:rsidR="00E74BF7">
        <w:rPr>
          <w:lang w:val="sk-SK"/>
        </w:rPr>
        <w:t>I</w:t>
      </w:r>
      <w:r w:rsidRPr="00E74BF7">
        <w:rPr>
          <w:lang w:val="sk-SK"/>
        </w:rPr>
        <w:t>ndia</w:t>
      </w:r>
      <w:r w:rsidR="00E74BF7">
        <w:rPr>
          <w:lang w:val="sk-SK"/>
        </w:rPr>
        <w:t xml:space="preserve"> () + Čína</w:t>
      </w:r>
      <w:r w:rsidRPr="00E74BF7">
        <w:rPr>
          <w:lang w:val="sk-SK"/>
        </w:rPr>
        <w:t xml:space="preserve"> .. </w:t>
      </w:r>
    </w:p>
    <w:p w14:paraId="41B9ED2D" w14:textId="347F19EA" w:rsidR="00E529D9" w:rsidRDefault="00E529D9" w:rsidP="00E529D9">
      <w:pPr>
        <w:rPr>
          <w:lang w:val="sk-SK"/>
        </w:rPr>
      </w:pPr>
      <w:r>
        <w:rPr>
          <w:lang w:val="sk-SK"/>
        </w:rPr>
        <w:t xml:space="preserve"> </w:t>
      </w:r>
    </w:p>
    <w:p w14:paraId="24451A8B" w14:textId="714B7DA7" w:rsidR="00E529D9" w:rsidRPr="00E529D9" w:rsidRDefault="00E529D9" w:rsidP="00E529D9">
      <w:pPr>
        <w:pStyle w:val="Odsekzoznamu"/>
        <w:numPr>
          <w:ilvl w:val="0"/>
          <w:numId w:val="6"/>
        </w:numPr>
        <w:rPr>
          <w:lang w:val="sk-SK"/>
        </w:rPr>
      </w:pPr>
      <w:r>
        <w:rPr>
          <w:b/>
          <w:bCs/>
          <w:lang w:val="sk-SK"/>
        </w:rPr>
        <w:t>Národnosť</w:t>
      </w:r>
      <w:r w:rsidRPr="00E529D9">
        <w:rPr>
          <w:b/>
          <w:bCs/>
          <w:lang w:val="sk-SK"/>
        </w:rPr>
        <w:t>:</w:t>
      </w:r>
    </w:p>
    <w:p w14:paraId="3B6EC872" w14:textId="7AF2A94C" w:rsidR="00C62B22" w:rsidRPr="00E74BF7" w:rsidRDefault="00E74BF7" w:rsidP="00E529D9">
      <w:pPr>
        <w:pStyle w:val="Odsekzoznamu"/>
        <w:numPr>
          <w:ilvl w:val="2"/>
          <w:numId w:val="5"/>
        </w:numPr>
        <w:rPr>
          <w:lang w:val="sk-SK"/>
        </w:rPr>
      </w:pPr>
      <w:r>
        <w:rPr>
          <w:lang w:val="sk-SK"/>
        </w:rPr>
        <w:t>P</w:t>
      </w:r>
      <w:r w:rsidR="003C0473" w:rsidRPr="00E74BF7">
        <w:rPr>
          <w:lang w:val="sk-SK"/>
        </w:rPr>
        <w:t>estré zloženie</w:t>
      </w:r>
      <w:r>
        <w:rPr>
          <w:lang w:val="sk-SK"/>
        </w:rPr>
        <w:t>, Mongoloidná rasa (Chanovia – Číňania, Indonézania, Japonci, Malajci) i Europoídna rasa (Hindovia, Arabi, Turci)</w:t>
      </w:r>
    </w:p>
    <w:p w14:paraId="240C9F33" w14:textId="4703AB22" w:rsidR="00C62B22" w:rsidRPr="00E74BF7" w:rsidRDefault="00E74BF7" w:rsidP="00E529D9">
      <w:pPr>
        <w:pStyle w:val="Odsekzoznamu"/>
        <w:numPr>
          <w:ilvl w:val="2"/>
          <w:numId w:val="5"/>
        </w:numPr>
        <w:rPr>
          <w:lang w:val="sk-SK"/>
        </w:rPr>
      </w:pPr>
      <w:r>
        <w:rPr>
          <w:lang w:val="sk-SK"/>
        </w:rPr>
        <w:t>N</w:t>
      </w:r>
      <w:r w:rsidR="003C0473" w:rsidRPr="00E74BF7">
        <w:rPr>
          <w:lang w:val="sk-SK"/>
        </w:rPr>
        <w:t xml:space="preserve">ajpočetnejšie národy – </w:t>
      </w:r>
      <w:r w:rsidRPr="00E74BF7">
        <w:rPr>
          <w:lang w:val="sk-SK"/>
        </w:rPr>
        <w:t>Číňania</w:t>
      </w:r>
      <w:r w:rsidR="003C0473" w:rsidRPr="00E74BF7">
        <w:rPr>
          <w:lang w:val="sk-SK"/>
        </w:rPr>
        <w:t xml:space="preserve">, </w:t>
      </w:r>
      <w:r>
        <w:rPr>
          <w:lang w:val="sk-SK"/>
        </w:rPr>
        <w:t>H</w:t>
      </w:r>
      <w:r w:rsidR="003C0473" w:rsidRPr="00E74BF7">
        <w:rPr>
          <w:lang w:val="sk-SK"/>
        </w:rPr>
        <w:t xml:space="preserve">industánci, </w:t>
      </w:r>
      <w:r>
        <w:rPr>
          <w:lang w:val="sk-SK"/>
        </w:rPr>
        <w:t>B</w:t>
      </w:r>
      <w:r w:rsidR="003C0473" w:rsidRPr="00E74BF7">
        <w:rPr>
          <w:lang w:val="sk-SK"/>
        </w:rPr>
        <w:t xml:space="preserve">engálci, </w:t>
      </w:r>
      <w:r>
        <w:rPr>
          <w:lang w:val="sk-SK"/>
        </w:rPr>
        <w:t>J</w:t>
      </w:r>
      <w:r w:rsidR="003C0473" w:rsidRPr="00E74BF7">
        <w:rPr>
          <w:lang w:val="sk-SK"/>
        </w:rPr>
        <w:t>aponci ...</w:t>
      </w:r>
    </w:p>
    <w:p w14:paraId="13441C94" w14:textId="71BD7AD8" w:rsidR="00C62B22" w:rsidRDefault="00E74BF7" w:rsidP="00E529D9">
      <w:pPr>
        <w:pStyle w:val="Odsekzoznamu"/>
        <w:numPr>
          <w:ilvl w:val="2"/>
          <w:numId w:val="5"/>
        </w:numPr>
        <w:rPr>
          <w:lang w:val="sk-SK"/>
        </w:rPr>
      </w:pPr>
      <w:r>
        <w:rPr>
          <w:lang w:val="sk-SK"/>
        </w:rPr>
        <w:t>M</w:t>
      </w:r>
      <w:r w:rsidR="003C0473" w:rsidRPr="00E74BF7">
        <w:rPr>
          <w:lang w:val="sk-SK"/>
        </w:rPr>
        <w:t xml:space="preserve">enej početné </w:t>
      </w:r>
      <w:r w:rsidRPr="00E74BF7">
        <w:rPr>
          <w:lang w:val="sk-SK"/>
        </w:rPr>
        <w:t>národy</w:t>
      </w:r>
      <w:r w:rsidR="003C0473" w:rsidRPr="00E74BF7">
        <w:rPr>
          <w:lang w:val="sk-SK"/>
        </w:rPr>
        <w:t xml:space="preserve">: </w:t>
      </w:r>
      <w:r w:rsidRPr="00E74BF7">
        <w:rPr>
          <w:lang w:val="sk-SK"/>
        </w:rPr>
        <w:t>Turci</w:t>
      </w:r>
      <w:r w:rsidR="003C0473" w:rsidRPr="00E74BF7">
        <w:rPr>
          <w:lang w:val="sk-SK"/>
        </w:rPr>
        <w:t xml:space="preserve">, </w:t>
      </w:r>
      <w:r w:rsidRPr="00E74BF7">
        <w:rPr>
          <w:lang w:val="sk-SK"/>
        </w:rPr>
        <w:t>Arabi</w:t>
      </w:r>
      <w:r w:rsidR="003C0473" w:rsidRPr="00E74BF7">
        <w:rPr>
          <w:lang w:val="sk-SK"/>
        </w:rPr>
        <w:t xml:space="preserve"> ...</w:t>
      </w:r>
    </w:p>
    <w:p w14:paraId="0D1E9999" w14:textId="77777777" w:rsidR="00E74BF7" w:rsidRPr="00E74BF7" w:rsidRDefault="00E74BF7" w:rsidP="00E74BF7">
      <w:pPr>
        <w:rPr>
          <w:lang w:val="sk-SK"/>
        </w:rPr>
      </w:pPr>
    </w:p>
    <w:p w14:paraId="7432735A" w14:textId="77777777" w:rsidR="00E74BF7" w:rsidRPr="00E74BF7" w:rsidRDefault="003C0473" w:rsidP="00E529D9">
      <w:pPr>
        <w:pStyle w:val="Odsekzoznamu"/>
        <w:numPr>
          <w:ilvl w:val="1"/>
          <w:numId w:val="5"/>
        </w:numPr>
        <w:rPr>
          <w:lang w:val="sk-SK"/>
        </w:rPr>
      </w:pPr>
      <w:r w:rsidRPr="00E74BF7">
        <w:rPr>
          <w:b/>
          <w:bCs/>
          <w:lang w:val="sk-SK"/>
        </w:rPr>
        <w:t>Jazyk</w:t>
      </w:r>
    </w:p>
    <w:p w14:paraId="37092452" w14:textId="18A81879" w:rsidR="00C62B22" w:rsidRDefault="00E74BF7" w:rsidP="00E529D9">
      <w:pPr>
        <w:pStyle w:val="Odsekzoznamu"/>
        <w:numPr>
          <w:ilvl w:val="2"/>
          <w:numId w:val="5"/>
        </w:numPr>
        <w:rPr>
          <w:lang w:val="sk-SK"/>
        </w:rPr>
      </w:pPr>
      <w:r>
        <w:rPr>
          <w:lang w:val="sk-SK"/>
        </w:rPr>
        <w:t> V Á</w:t>
      </w:r>
      <w:r w:rsidRPr="00E74BF7">
        <w:rPr>
          <w:lang w:val="sk-SK"/>
        </w:rPr>
        <w:t>zii</w:t>
      </w:r>
      <w:r w:rsidR="003C0473" w:rsidRPr="00E74BF7">
        <w:rPr>
          <w:lang w:val="sk-SK"/>
        </w:rPr>
        <w:t xml:space="preserve"> sa nachádza cca 2000 jazykov a</w:t>
      </w:r>
      <w:r w:rsidR="00E529D9">
        <w:rPr>
          <w:lang w:val="sk-SK"/>
        </w:rPr>
        <w:t> </w:t>
      </w:r>
      <w:r w:rsidR="003C0473" w:rsidRPr="00E74BF7">
        <w:rPr>
          <w:lang w:val="sk-SK"/>
        </w:rPr>
        <w:t>nárečí</w:t>
      </w:r>
    </w:p>
    <w:p w14:paraId="54AA3146" w14:textId="644E8659" w:rsidR="00E529D9" w:rsidRPr="00E529D9" w:rsidRDefault="006438C6" w:rsidP="00E529D9">
      <w:pPr>
        <w:rPr>
          <w:lang w:val="sk-SK"/>
        </w:rPr>
      </w:pP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C7B8E" wp14:editId="5DCA7BFF">
                <wp:simplePos x="0" y="0"/>
                <wp:positionH relativeFrom="column">
                  <wp:posOffset>2703921</wp:posOffset>
                </wp:positionH>
                <wp:positionV relativeFrom="paragraph">
                  <wp:posOffset>254998</wp:posOffset>
                </wp:positionV>
                <wp:extent cx="230414" cy="1595846"/>
                <wp:effectExtent l="2857" t="0" r="20638" b="96837"/>
                <wp:wrapNone/>
                <wp:docPr id="3" name="Pravá zložená zátvor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0414" cy="1595846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1681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ravá zložená zátvorka 3" o:spid="_x0000_s1026" type="#_x0000_t88" style="position:absolute;margin-left:212.9pt;margin-top:20.1pt;width:18.15pt;height:125.6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" adj="260" strokecolor="black [3200]" strokeweight="1pt">
                <v:stroke joinstyle="miter"/>
              </v:shape>
            </w:pict>
          </mc:Fallback>
        </mc:AlternateContent>
      </w:r>
    </w:p>
    <w:p w14:paraId="74C32D5C" w14:textId="2EF039DF" w:rsidR="00C62B22" w:rsidRPr="00E529D9" w:rsidRDefault="00E529D9" w:rsidP="00E529D9">
      <w:pPr>
        <w:pStyle w:val="Odsekzoznamu"/>
        <w:numPr>
          <w:ilvl w:val="0"/>
          <w:numId w:val="5"/>
        </w:numPr>
        <w:rPr>
          <w:lang w:val="sk-SK"/>
        </w:rPr>
      </w:pPr>
      <w:r w:rsidRPr="00E529D9">
        <w:rPr>
          <w:b/>
          <w:bCs/>
          <w:bdr w:val="single" w:sz="4" w:space="0" w:color="auto"/>
          <w:lang w:val="sk-SK"/>
        </w:rPr>
        <w:t>Sídla</w:t>
      </w:r>
      <w:r w:rsidR="003C0473" w:rsidRPr="00E529D9">
        <w:rPr>
          <w:lang w:val="sk-SK"/>
        </w:rPr>
        <w:t>:</w:t>
      </w:r>
    </w:p>
    <w:p w14:paraId="4E257813" w14:textId="3384E451" w:rsidR="00E529D9" w:rsidRPr="006438C6" w:rsidRDefault="006438C6" w:rsidP="00E529D9">
      <w:pPr>
        <w:pStyle w:val="Odsekzoznamu"/>
        <w:numPr>
          <w:ilvl w:val="1"/>
          <w:numId w:val="5"/>
        </w:numPr>
        <w:rPr>
          <w:lang w:val="sk-SK"/>
        </w:rPr>
      </w:pP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9C6AB2" wp14:editId="647EACB1">
                <wp:simplePos x="0" y="0"/>
                <wp:positionH relativeFrom="column">
                  <wp:posOffset>3981678</wp:posOffset>
                </wp:positionH>
                <wp:positionV relativeFrom="paragraph">
                  <wp:posOffset>100285</wp:posOffset>
                </wp:positionV>
                <wp:extent cx="229870" cy="927962"/>
                <wp:effectExtent l="0" t="6033" r="11748" b="87947"/>
                <wp:wrapNone/>
                <wp:docPr id="4" name="Pravá zložená zátvor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9870" cy="927962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316D9" id="Pravá zložená zátvorka 4" o:spid="_x0000_s1026" type="#_x0000_t88" style="position:absolute;margin-left:313.5pt;margin-top:7.9pt;width:18.1pt;height:73.0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" adj="446" strokecolor="black [3200]" strokeweight="1pt">
                <v:stroke joinstyle="miter"/>
              </v:shape>
            </w:pict>
          </mc:Fallback>
        </mc:AlternateContent>
      </w:r>
      <w:r w:rsidR="00E529D9">
        <w:rPr>
          <w:lang w:val="sk-SK"/>
        </w:rPr>
        <w:t>U</w:t>
      </w:r>
      <w:r w:rsidR="003C0473" w:rsidRPr="00E529D9">
        <w:rPr>
          <w:lang w:val="sk-SK"/>
        </w:rPr>
        <w:t xml:space="preserve">rbanizácia – väčšina ľudí žije na vidieku, výnimkou je </w:t>
      </w:r>
      <w:r w:rsidR="00E529D9" w:rsidRPr="00E529D9">
        <w:rPr>
          <w:lang w:val="sk-SK"/>
        </w:rPr>
        <w:t>Japonsko</w:t>
      </w:r>
      <w:r w:rsidR="003C0473" w:rsidRPr="00E529D9">
        <w:rPr>
          <w:lang w:val="sk-SK"/>
        </w:rPr>
        <w:t xml:space="preserve">, </w:t>
      </w:r>
      <w:r w:rsidR="00E529D9" w:rsidRPr="00E529D9">
        <w:rPr>
          <w:lang w:val="sk-SK"/>
        </w:rPr>
        <w:t>Izrael</w:t>
      </w:r>
      <w:r w:rsidR="003C0473" w:rsidRPr="00E529D9">
        <w:rPr>
          <w:lang w:val="sk-SK"/>
        </w:rPr>
        <w:t xml:space="preserve">, </w:t>
      </w:r>
      <w:r w:rsidR="00E529D9" w:rsidRPr="00E529D9">
        <w:rPr>
          <w:lang w:val="sk-SK"/>
        </w:rPr>
        <w:t>Singapur</w:t>
      </w:r>
      <w:r w:rsidR="00E529D9">
        <w:rPr>
          <w:lang w:val="sk-SK"/>
        </w:rPr>
        <w:t xml:space="preserve"> (Lebo je mestský štát)</w:t>
      </w:r>
    </w:p>
    <w:p w14:paraId="459D6C57" w14:textId="091449F1" w:rsidR="00C62B22" w:rsidRPr="006438C6" w:rsidRDefault="006438C6" w:rsidP="006438C6">
      <w:pPr>
        <w:pStyle w:val="Odsekzoznamu"/>
        <w:numPr>
          <w:ilvl w:val="1"/>
          <w:numId w:val="5"/>
        </w:numPr>
        <w:rPr>
          <w:lang w:val="sk-SK"/>
        </w:rPr>
      </w:pPr>
      <w:r w:rsidRPr="006438C6">
        <w:rPr>
          <w:lang w:val="sk-SK"/>
        </w:rPr>
        <w:t>N</w:t>
      </w:r>
      <w:r w:rsidR="003C0473" w:rsidRPr="006438C6">
        <w:rPr>
          <w:lang w:val="sk-SK"/>
        </w:rPr>
        <w:t xml:space="preserve">ajväčšie mesto: </w:t>
      </w:r>
      <w:r>
        <w:rPr>
          <w:lang w:val="sk-SK"/>
        </w:rPr>
        <w:t>T</w:t>
      </w:r>
      <w:r w:rsidR="003C0473" w:rsidRPr="006438C6">
        <w:rPr>
          <w:lang w:val="sk-SK"/>
        </w:rPr>
        <w:t xml:space="preserve">okio a s ním spojené známe megalopolis </w:t>
      </w:r>
      <w:r>
        <w:rPr>
          <w:lang w:val="sk-SK"/>
        </w:rPr>
        <w:t>T</w:t>
      </w:r>
      <w:r w:rsidR="003C0473" w:rsidRPr="006438C6">
        <w:rPr>
          <w:lang w:val="sk-SK"/>
        </w:rPr>
        <w:t>okaido</w:t>
      </w:r>
      <w:r>
        <w:rPr>
          <w:lang w:val="sk-SK"/>
        </w:rPr>
        <w:t xml:space="preserve"> = Tokio + Osaka + Nagoja</w:t>
      </w:r>
    </w:p>
    <w:p w14:paraId="43520DE9" w14:textId="1C72393F" w:rsidR="00C62B22" w:rsidRPr="006438C6" w:rsidRDefault="006438C6" w:rsidP="006438C6">
      <w:pPr>
        <w:pStyle w:val="Odsekzoznamu"/>
        <w:numPr>
          <w:ilvl w:val="1"/>
          <w:numId w:val="5"/>
        </w:numPr>
        <w:rPr>
          <w:lang w:val="sk-SK"/>
        </w:rPr>
      </w:pPr>
      <w:r>
        <w:rPr>
          <w:lang w:val="sk-SK"/>
        </w:rPr>
        <w:t>Ď</w:t>
      </w:r>
      <w:r w:rsidR="003C0473" w:rsidRPr="006438C6">
        <w:rPr>
          <w:lang w:val="sk-SK"/>
        </w:rPr>
        <w:t xml:space="preserve">alšie veľké mestá: </w:t>
      </w:r>
      <w:r w:rsidRPr="006438C6">
        <w:rPr>
          <w:lang w:val="sk-SK"/>
        </w:rPr>
        <w:t>Peking</w:t>
      </w:r>
      <w:r w:rsidR="003C0473" w:rsidRPr="006438C6">
        <w:rPr>
          <w:lang w:val="sk-SK"/>
        </w:rPr>
        <w:t xml:space="preserve">, </w:t>
      </w:r>
      <w:r w:rsidRPr="006438C6">
        <w:rPr>
          <w:lang w:val="sk-SK"/>
        </w:rPr>
        <w:t>Hongkong</w:t>
      </w:r>
      <w:r w:rsidR="003C0473" w:rsidRPr="006438C6">
        <w:rPr>
          <w:lang w:val="sk-SK"/>
        </w:rPr>
        <w:t xml:space="preserve">, </w:t>
      </w:r>
      <w:r>
        <w:rPr>
          <w:lang w:val="sk-SK"/>
        </w:rPr>
        <w:t>Š</w:t>
      </w:r>
      <w:r w:rsidR="003C0473" w:rsidRPr="006438C6">
        <w:rPr>
          <w:lang w:val="sk-SK"/>
        </w:rPr>
        <w:t xml:space="preserve">anghaj, </w:t>
      </w:r>
      <w:r w:rsidRPr="006438C6">
        <w:rPr>
          <w:lang w:val="sk-SK"/>
        </w:rPr>
        <w:t>Kalkata</w:t>
      </w:r>
      <w:r w:rsidR="003C0473" w:rsidRPr="006438C6">
        <w:rPr>
          <w:lang w:val="sk-SK"/>
        </w:rPr>
        <w:t xml:space="preserve">, </w:t>
      </w:r>
      <w:r w:rsidRPr="006438C6">
        <w:rPr>
          <w:lang w:val="sk-SK"/>
        </w:rPr>
        <w:t>Bombaj</w:t>
      </w:r>
      <w:r w:rsidR="003C0473" w:rsidRPr="006438C6">
        <w:rPr>
          <w:lang w:val="sk-SK"/>
        </w:rPr>
        <w:t xml:space="preserve"> ...</w:t>
      </w:r>
    </w:p>
    <w:p w14:paraId="3DEC8859" w14:textId="4D51DB91" w:rsidR="00C62B22" w:rsidRDefault="006438C6" w:rsidP="00C62B22">
      <w:pPr>
        <w:rPr>
          <w:lang w:val="sk-SK"/>
        </w:rPr>
      </w:pP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7BB574" wp14:editId="64D8A12D">
                <wp:simplePos x="0" y="0"/>
                <wp:positionH relativeFrom="column">
                  <wp:posOffset>3866787</wp:posOffset>
                </wp:positionH>
                <wp:positionV relativeFrom="paragraph">
                  <wp:posOffset>81008</wp:posOffset>
                </wp:positionV>
                <wp:extent cx="440872" cy="204107"/>
                <wp:effectExtent l="0" t="0" r="0" b="5715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72" cy="2041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E1E9E1" w14:textId="54A1CC83" w:rsidR="006438C6" w:rsidRPr="006438C6" w:rsidRDefault="006438C6" w:rsidP="006438C6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7BB574" id="_x0000_t202" coordsize="21600,21600" o:spt="202" path="m,l,21600r21600,l21600,xe">
                <v:stroke joinstyle="miter"/>
                <v:path gradientshapeok="t" o:connecttype="rect"/>
              </v:shapetype>
              <v:shape id="Textové pole 6" o:spid="_x0000_s1026" type="#_x0000_t202" style="position:absolute;margin-left:304.45pt;margin-top:6.4pt;width:34.7pt;height:16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" filled="f" stroked="f" strokeweight=".5pt">
                <v:textbox inset="0,0,0,0">
                  <w:txbxContent>
                    <w:p w14:paraId="5CE1E9E1" w14:textId="54A1CC83" w:rsidR="006438C6" w:rsidRPr="006438C6" w:rsidRDefault="006438C6" w:rsidP="006438C6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India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72FE57" wp14:editId="59ED540C">
                <wp:simplePos x="0" y="0"/>
                <wp:positionH relativeFrom="column">
                  <wp:posOffset>2595970</wp:posOffset>
                </wp:positionH>
                <wp:positionV relativeFrom="paragraph">
                  <wp:posOffset>75746</wp:posOffset>
                </wp:positionV>
                <wp:extent cx="440872" cy="204107"/>
                <wp:effectExtent l="0" t="0" r="0" b="5715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72" cy="2041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AEFDB4" w14:textId="7B44589F" w:rsidR="006438C6" w:rsidRPr="006438C6" w:rsidRDefault="006438C6" w:rsidP="006438C6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Čína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2FE57" id="Textové pole 5" o:spid="_x0000_s1027" type="#_x0000_t202" style="position:absolute;margin-left:204.4pt;margin-top:5.95pt;width:34.7pt;height:16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" filled="f" stroked="f" strokeweight=".5pt">
                <v:textbox inset="0,0,0,0">
                  <w:txbxContent>
                    <w:p w14:paraId="4AAEFDB4" w14:textId="7B44589F" w:rsidR="006438C6" w:rsidRPr="006438C6" w:rsidRDefault="006438C6" w:rsidP="006438C6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Čína</w:t>
                      </w:r>
                    </w:p>
                  </w:txbxContent>
                </v:textbox>
              </v:shape>
            </w:pict>
          </mc:Fallback>
        </mc:AlternateContent>
      </w:r>
      <w:r w:rsidR="003C0473" w:rsidRPr="00C62B22">
        <w:rPr>
          <w:lang w:val="sk-SK"/>
        </w:rPr>
        <w:t xml:space="preserve"> </w:t>
      </w:r>
    </w:p>
    <w:p w14:paraId="58612503" w14:textId="77777777" w:rsidR="006438C6" w:rsidRPr="00C62B22" w:rsidRDefault="006438C6" w:rsidP="00C62B22">
      <w:pPr>
        <w:rPr>
          <w:lang w:val="sk-SK"/>
        </w:rPr>
      </w:pPr>
    </w:p>
    <w:p w14:paraId="36379CF8" w14:textId="5ED8B914" w:rsidR="00C62B22" w:rsidRPr="006438C6" w:rsidRDefault="003C0473" w:rsidP="006438C6">
      <w:pPr>
        <w:pStyle w:val="Odsekzoznamu"/>
        <w:numPr>
          <w:ilvl w:val="1"/>
          <w:numId w:val="5"/>
        </w:numPr>
        <w:rPr>
          <w:lang w:val="sk-SK"/>
        </w:rPr>
      </w:pPr>
      <w:r w:rsidRPr="006438C6">
        <w:rPr>
          <w:b/>
          <w:bCs/>
          <w:lang w:val="sk-SK"/>
        </w:rPr>
        <w:t>História:</w:t>
      </w:r>
    </w:p>
    <w:p w14:paraId="0E8D9962" w14:textId="0B57B7D5" w:rsidR="00C62B22" w:rsidRPr="006438C6" w:rsidRDefault="006438C6" w:rsidP="006438C6">
      <w:pPr>
        <w:pStyle w:val="Odsekzoznamu"/>
        <w:numPr>
          <w:ilvl w:val="2"/>
          <w:numId w:val="5"/>
        </w:numPr>
        <w:rPr>
          <w:lang w:val="sk-SK"/>
        </w:rPr>
      </w:pPr>
      <w:r w:rsidRPr="006438C6">
        <w:rPr>
          <w:lang w:val="sk-SK"/>
        </w:rPr>
        <w:t>Á</w:t>
      </w:r>
      <w:r w:rsidR="003C0473" w:rsidRPr="006438C6">
        <w:rPr>
          <w:lang w:val="sk-SK"/>
        </w:rPr>
        <w:t>ziu ako 1.</w:t>
      </w:r>
      <w:r>
        <w:rPr>
          <w:lang w:val="sk-SK"/>
        </w:rPr>
        <w:t xml:space="preserve"> </w:t>
      </w:r>
      <w:r w:rsidR="003C0473" w:rsidRPr="006438C6">
        <w:rPr>
          <w:lang w:val="sk-SK"/>
        </w:rPr>
        <w:t xml:space="preserve">preskúmal </w:t>
      </w:r>
      <w:r>
        <w:rPr>
          <w:lang w:val="sk-SK"/>
        </w:rPr>
        <w:t>M</w:t>
      </w:r>
      <w:r w:rsidR="003C0473" w:rsidRPr="006438C6">
        <w:rPr>
          <w:lang w:val="sk-SK"/>
        </w:rPr>
        <w:t xml:space="preserve">arco </w:t>
      </w:r>
      <w:r>
        <w:rPr>
          <w:lang w:val="sk-SK"/>
        </w:rPr>
        <w:t>P</w:t>
      </w:r>
      <w:r w:rsidR="003C0473" w:rsidRPr="006438C6">
        <w:rPr>
          <w:lang w:val="sk-SK"/>
        </w:rPr>
        <w:t>olo (13.</w:t>
      </w:r>
      <w:r w:rsidR="00BD5B30">
        <w:rPr>
          <w:lang w:val="sk-SK"/>
        </w:rPr>
        <w:t xml:space="preserve"> </w:t>
      </w:r>
      <w:r w:rsidR="003C0473" w:rsidRPr="006438C6">
        <w:rPr>
          <w:lang w:val="sk-SK"/>
        </w:rPr>
        <w:t>stor</w:t>
      </w:r>
      <w:r w:rsidR="00BD5B30">
        <w:rPr>
          <w:lang w:val="sk-SK"/>
        </w:rPr>
        <w:t>očie</w:t>
      </w:r>
      <w:r w:rsidR="003C0473" w:rsidRPr="006438C6">
        <w:rPr>
          <w:lang w:val="sk-SK"/>
        </w:rPr>
        <w:t xml:space="preserve">), po mori sa to podarilo </w:t>
      </w:r>
      <w:r>
        <w:rPr>
          <w:lang w:val="sk-SK"/>
        </w:rPr>
        <w:t>V</w:t>
      </w:r>
      <w:r w:rsidR="003C0473" w:rsidRPr="006438C6">
        <w:rPr>
          <w:lang w:val="sk-SK"/>
        </w:rPr>
        <w:t>asco d</w:t>
      </w:r>
      <w:r>
        <w:rPr>
          <w:lang w:val="sk-SK"/>
        </w:rPr>
        <w:t>a</w:t>
      </w:r>
      <w:r w:rsidR="003C0473" w:rsidRPr="006438C6">
        <w:rPr>
          <w:lang w:val="sk-SK"/>
        </w:rPr>
        <w:t xml:space="preserve"> </w:t>
      </w:r>
      <w:r>
        <w:rPr>
          <w:lang w:val="sk-SK"/>
        </w:rPr>
        <w:t>G</w:t>
      </w:r>
      <w:r w:rsidR="003C0473" w:rsidRPr="006438C6">
        <w:rPr>
          <w:lang w:val="sk-SK"/>
        </w:rPr>
        <w:t>ama (15.</w:t>
      </w:r>
      <w:r w:rsidR="00BD5B30">
        <w:rPr>
          <w:lang w:val="sk-SK"/>
        </w:rPr>
        <w:t xml:space="preserve"> </w:t>
      </w:r>
      <w:r w:rsidR="003C0473" w:rsidRPr="006438C6">
        <w:rPr>
          <w:lang w:val="sk-SK"/>
        </w:rPr>
        <w:t>stor</w:t>
      </w:r>
      <w:r w:rsidR="00BD5B30">
        <w:rPr>
          <w:lang w:val="sk-SK"/>
        </w:rPr>
        <w:t>očie</w:t>
      </w:r>
      <w:r w:rsidR="003C0473" w:rsidRPr="006438C6">
        <w:rPr>
          <w:lang w:val="sk-SK"/>
        </w:rPr>
        <w:t>)</w:t>
      </w:r>
      <w:r w:rsidR="00BD5B30">
        <w:rPr>
          <w:lang w:val="sk-SK"/>
        </w:rPr>
        <w:t xml:space="preserve"> a</w:t>
      </w:r>
      <w:r w:rsidR="003C0473" w:rsidRPr="006438C6">
        <w:rPr>
          <w:lang w:val="sk-SK"/>
        </w:rPr>
        <w:t xml:space="preserve"> v 16. </w:t>
      </w:r>
      <w:r w:rsidR="00BD5B30">
        <w:rPr>
          <w:lang w:val="sk-SK"/>
        </w:rPr>
        <w:t xml:space="preserve">storočí </w:t>
      </w:r>
      <w:proofErr w:type="spellStart"/>
      <w:r w:rsidR="00BD5B30" w:rsidRPr="00BD5B30">
        <w:rPr>
          <w:lang w:val="sk-SK"/>
        </w:rPr>
        <w:t>Fernão</w:t>
      </w:r>
      <w:proofErr w:type="spellEnd"/>
      <w:r w:rsidR="00BD5B30" w:rsidRPr="00BD5B30">
        <w:rPr>
          <w:lang w:val="sk-SK"/>
        </w:rPr>
        <w:t xml:space="preserve"> de </w:t>
      </w:r>
      <w:proofErr w:type="spellStart"/>
      <w:r w:rsidR="00BD5B30" w:rsidRPr="00BD5B30">
        <w:rPr>
          <w:lang w:val="sk-SK"/>
        </w:rPr>
        <w:t>Magalhães</w:t>
      </w:r>
      <w:proofErr w:type="spellEnd"/>
    </w:p>
    <w:p w14:paraId="6941FC6C" w14:textId="7C253D49" w:rsidR="00C62B22" w:rsidRDefault="00BD5B30" w:rsidP="00BD5B30">
      <w:pPr>
        <w:pStyle w:val="Odsekzoznamu"/>
        <w:numPr>
          <w:ilvl w:val="2"/>
          <w:numId w:val="5"/>
        </w:numPr>
        <w:rPr>
          <w:lang w:val="sk-SK"/>
        </w:rPr>
      </w:pPr>
      <w:r>
        <w:rPr>
          <w:lang w:val="sk-SK"/>
        </w:rPr>
        <w:t>K</w:t>
      </w:r>
      <w:r w:rsidR="003C0473" w:rsidRPr="00BD5B30">
        <w:rPr>
          <w:lang w:val="sk-SK"/>
        </w:rPr>
        <w:t xml:space="preserve">olonizácia </w:t>
      </w:r>
      <w:r w:rsidRPr="00BD5B30">
        <w:rPr>
          <w:lang w:val="sk-SK"/>
        </w:rPr>
        <w:t>Ázie</w:t>
      </w:r>
      <w:r w:rsidR="003C0473" w:rsidRPr="00BD5B30">
        <w:rPr>
          <w:lang w:val="sk-SK"/>
        </w:rPr>
        <w:t xml:space="preserve"> prebiehala v 19. Stor. – svoje kolónie tu mali </w:t>
      </w:r>
      <w:r w:rsidRPr="00BD5B30">
        <w:rPr>
          <w:lang w:val="sk-SK"/>
        </w:rPr>
        <w:t>Briti</w:t>
      </w:r>
      <w:r w:rsidR="003C0473" w:rsidRPr="00BD5B30">
        <w:rPr>
          <w:lang w:val="sk-SK"/>
        </w:rPr>
        <w:t xml:space="preserve">, </w:t>
      </w:r>
      <w:r w:rsidRPr="00BD5B30">
        <w:rPr>
          <w:lang w:val="sk-SK"/>
        </w:rPr>
        <w:t>Francúzi</w:t>
      </w:r>
      <w:r w:rsidR="003C0473" w:rsidRPr="00BD5B30">
        <w:rPr>
          <w:lang w:val="sk-SK"/>
        </w:rPr>
        <w:t xml:space="preserve">, </w:t>
      </w:r>
      <w:r w:rsidRPr="00BD5B30">
        <w:rPr>
          <w:lang w:val="sk-SK"/>
        </w:rPr>
        <w:t>Holanďania</w:t>
      </w:r>
      <w:r w:rsidR="003C0473" w:rsidRPr="00BD5B30">
        <w:rPr>
          <w:lang w:val="sk-SK"/>
        </w:rPr>
        <w:t xml:space="preserve">, </w:t>
      </w:r>
      <w:r w:rsidRPr="00BD5B30">
        <w:rPr>
          <w:lang w:val="sk-SK"/>
        </w:rPr>
        <w:t>Španieli</w:t>
      </w:r>
      <w:r>
        <w:rPr>
          <w:lang w:val="sk-SK"/>
        </w:rPr>
        <w:t>,</w:t>
      </w:r>
      <w:r w:rsidR="003C0473" w:rsidRPr="00BD5B30">
        <w:rPr>
          <w:lang w:val="sk-SK"/>
        </w:rPr>
        <w:t xml:space="preserve"> ...</w:t>
      </w:r>
    </w:p>
    <w:p w14:paraId="3BAD118E" w14:textId="77777777" w:rsidR="00BD5B30" w:rsidRPr="00BD5B30" w:rsidRDefault="00BD5B30" w:rsidP="00BD5B30">
      <w:pPr>
        <w:rPr>
          <w:lang w:val="sk-SK"/>
        </w:rPr>
      </w:pPr>
    </w:p>
    <w:p w14:paraId="237DA170" w14:textId="4D3469B9" w:rsidR="00C62B22" w:rsidRPr="00BD5B30" w:rsidRDefault="003C0473" w:rsidP="00BD5B30">
      <w:pPr>
        <w:pStyle w:val="Odsekzoznamu"/>
        <w:numPr>
          <w:ilvl w:val="1"/>
          <w:numId w:val="5"/>
        </w:numPr>
        <w:rPr>
          <w:b/>
          <w:bCs/>
          <w:lang w:val="sk-SK"/>
        </w:rPr>
      </w:pPr>
      <w:r w:rsidRPr="00BD5B30">
        <w:rPr>
          <w:b/>
          <w:bCs/>
          <w:lang w:val="sk-SK"/>
        </w:rPr>
        <w:lastRenderedPageBreak/>
        <w:t>Hospodárstvo:</w:t>
      </w:r>
    </w:p>
    <w:p w14:paraId="25A7163D" w14:textId="57DF7FD8" w:rsidR="00C62B22" w:rsidRPr="00BD5B30" w:rsidRDefault="00BD5B30" w:rsidP="00BD5B30">
      <w:pPr>
        <w:pStyle w:val="Odsekzoznamu"/>
        <w:numPr>
          <w:ilvl w:val="2"/>
          <w:numId w:val="5"/>
        </w:numPr>
        <w:rPr>
          <w:b/>
          <w:bCs/>
          <w:lang w:val="sk-SK"/>
        </w:rPr>
      </w:pPr>
      <w:r w:rsidRPr="00BD5B30">
        <w:rPr>
          <w:lang w:val="sk-SK"/>
        </w:rPr>
        <w:t>Á</w:t>
      </w:r>
      <w:r w:rsidR="003C0473" w:rsidRPr="00BD5B30">
        <w:rPr>
          <w:lang w:val="sk-SK"/>
        </w:rPr>
        <w:t>zi</w:t>
      </w:r>
      <w:r w:rsidRPr="00BD5B30">
        <w:rPr>
          <w:lang w:val="sk-SK"/>
        </w:rPr>
        <w:t>u</w:t>
      </w:r>
      <w:r w:rsidR="003C0473" w:rsidRPr="00BD5B30">
        <w:rPr>
          <w:lang w:val="sk-SK"/>
        </w:rPr>
        <w:t xml:space="preserve"> delíme </w:t>
      </w:r>
      <w:r w:rsidR="003C0473" w:rsidRPr="00BD5B30">
        <w:rPr>
          <w:b/>
          <w:bCs/>
          <w:lang w:val="sk-SK"/>
        </w:rPr>
        <w:t>podľa ekonomickej vyspelosti na:</w:t>
      </w:r>
    </w:p>
    <w:p w14:paraId="160CDFC1" w14:textId="397510D7" w:rsidR="00C62B22" w:rsidRPr="00BD5B30" w:rsidRDefault="00BD5B30" w:rsidP="00BD5B30">
      <w:pPr>
        <w:pStyle w:val="Odsekzoznamu"/>
        <w:numPr>
          <w:ilvl w:val="0"/>
          <w:numId w:val="8"/>
        </w:numPr>
        <w:rPr>
          <w:lang w:val="sk-SK"/>
        </w:rPr>
      </w:pPr>
      <w:r w:rsidRPr="00BD5B30">
        <w:rPr>
          <w:b/>
          <w:bCs/>
          <w:lang w:val="sk-SK"/>
        </w:rPr>
        <w:t>V</w:t>
      </w:r>
      <w:r w:rsidR="003C0473" w:rsidRPr="00BD5B30">
        <w:rPr>
          <w:b/>
          <w:bCs/>
          <w:lang w:val="sk-SK"/>
        </w:rPr>
        <w:t>yspelé štáty</w:t>
      </w:r>
      <w:r w:rsidR="003C0473" w:rsidRPr="00BD5B30">
        <w:rPr>
          <w:lang w:val="sk-SK"/>
        </w:rPr>
        <w:t xml:space="preserve"> – napr. Japonsko, </w:t>
      </w:r>
      <w:r w:rsidRPr="00BD5B30">
        <w:rPr>
          <w:lang w:val="sk-SK"/>
        </w:rPr>
        <w:t>Izrael</w:t>
      </w:r>
      <w:r w:rsidR="003C0473" w:rsidRPr="00BD5B30">
        <w:rPr>
          <w:lang w:val="sk-SK"/>
        </w:rPr>
        <w:t xml:space="preserve">, </w:t>
      </w:r>
      <w:r w:rsidRPr="00BD5B30">
        <w:rPr>
          <w:lang w:val="sk-SK"/>
        </w:rPr>
        <w:t>Turecko</w:t>
      </w:r>
      <w:r w:rsidR="003C0473" w:rsidRPr="00BD5B30">
        <w:rPr>
          <w:lang w:val="sk-SK"/>
        </w:rPr>
        <w:t xml:space="preserve"> ...</w:t>
      </w:r>
    </w:p>
    <w:p w14:paraId="06F0AE6E" w14:textId="3BB3B6E7" w:rsidR="00C62B22" w:rsidRPr="00BD5B30" w:rsidRDefault="003C0473" w:rsidP="00BD5B30">
      <w:pPr>
        <w:pStyle w:val="Odsekzoznamu"/>
        <w:numPr>
          <w:ilvl w:val="0"/>
          <w:numId w:val="8"/>
        </w:numPr>
        <w:rPr>
          <w:lang w:val="sk-SK"/>
        </w:rPr>
      </w:pPr>
      <w:r w:rsidRPr="00BD5B30">
        <w:rPr>
          <w:b/>
          <w:bCs/>
          <w:lang w:val="sk-SK"/>
        </w:rPr>
        <w:t>Menej rozvinuté štáty</w:t>
      </w:r>
      <w:r w:rsidRPr="00BD5B30">
        <w:rPr>
          <w:lang w:val="sk-SK"/>
        </w:rPr>
        <w:t xml:space="preserve">, tie sa delia na: </w:t>
      </w:r>
    </w:p>
    <w:p w14:paraId="5A607818" w14:textId="3B8CC4B6" w:rsidR="00C62B22" w:rsidRPr="00BD5B30" w:rsidRDefault="003C0473" w:rsidP="00BD5B30">
      <w:pPr>
        <w:pStyle w:val="Odsekzoznamu"/>
        <w:numPr>
          <w:ilvl w:val="0"/>
          <w:numId w:val="9"/>
        </w:numPr>
        <w:rPr>
          <w:lang w:val="sk-SK"/>
        </w:rPr>
      </w:pPr>
      <w:r w:rsidRPr="00BD5B30">
        <w:rPr>
          <w:lang w:val="sk-SK"/>
        </w:rPr>
        <w:t>Bohaté ropné štáty – štáty arabského polostrova</w:t>
      </w:r>
      <w:r w:rsidR="00BD5B30">
        <w:rPr>
          <w:lang w:val="sk-SK"/>
        </w:rPr>
        <w:t xml:space="preserve"> +</w:t>
      </w:r>
      <w:r w:rsidRPr="00BD5B30">
        <w:rPr>
          <w:lang w:val="sk-SK"/>
        </w:rPr>
        <w:t xml:space="preserve"> </w:t>
      </w:r>
      <w:r w:rsidR="00BD5B30" w:rsidRPr="00BD5B30">
        <w:rPr>
          <w:lang w:val="sk-SK"/>
        </w:rPr>
        <w:t>Brunej</w:t>
      </w:r>
      <w:r w:rsidRPr="00BD5B30">
        <w:rPr>
          <w:lang w:val="sk-SK"/>
        </w:rPr>
        <w:t xml:space="preserve"> ...</w:t>
      </w:r>
    </w:p>
    <w:p w14:paraId="41EC0B28" w14:textId="20F70A24" w:rsidR="00C62B22" w:rsidRPr="00BD5B30" w:rsidRDefault="003C0473" w:rsidP="00BD5B30">
      <w:pPr>
        <w:pStyle w:val="Odsekzoznamu"/>
        <w:numPr>
          <w:ilvl w:val="0"/>
          <w:numId w:val="9"/>
        </w:numPr>
        <w:rPr>
          <w:lang w:val="sk-SK"/>
        </w:rPr>
      </w:pPr>
      <w:r w:rsidRPr="00BD5B30">
        <w:rPr>
          <w:lang w:val="sk-SK"/>
        </w:rPr>
        <w:t xml:space="preserve">Štáty s veľkým ekonomickým potenciálom – </w:t>
      </w:r>
      <w:r w:rsidR="00BD5B30">
        <w:rPr>
          <w:lang w:val="sk-SK"/>
        </w:rPr>
        <w:t>I</w:t>
      </w:r>
      <w:r w:rsidRPr="00BD5B30">
        <w:rPr>
          <w:lang w:val="sk-SK"/>
        </w:rPr>
        <w:t>ndia ...</w:t>
      </w:r>
    </w:p>
    <w:p w14:paraId="1774E097" w14:textId="54E8B509" w:rsidR="00C62B22" w:rsidRPr="00BD5B30" w:rsidRDefault="003C0473" w:rsidP="00BD5B30">
      <w:pPr>
        <w:pStyle w:val="Odsekzoznamu"/>
        <w:numPr>
          <w:ilvl w:val="0"/>
          <w:numId w:val="9"/>
        </w:numPr>
        <w:rPr>
          <w:lang w:val="sk-SK"/>
        </w:rPr>
      </w:pPr>
      <w:r w:rsidRPr="00BD5B30">
        <w:rPr>
          <w:lang w:val="sk-SK"/>
        </w:rPr>
        <w:t xml:space="preserve">Poľnohospodárske štáty – </w:t>
      </w:r>
      <w:r w:rsidR="00BD5B30" w:rsidRPr="00BD5B30">
        <w:rPr>
          <w:lang w:val="sk-SK"/>
        </w:rPr>
        <w:t>Filipíny</w:t>
      </w:r>
      <w:r w:rsidRPr="00BD5B30">
        <w:rPr>
          <w:lang w:val="sk-SK"/>
        </w:rPr>
        <w:t xml:space="preserve"> (kokosové orechy), </w:t>
      </w:r>
      <w:r w:rsidR="00BD5B30" w:rsidRPr="00BD5B30">
        <w:rPr>
          <w:lang w:val="sk-SK"/>
        </w:rPr>
        <w:t>Cejlón</w:t>
      </w:r>
      <w:r w:rsidRPr="00BD5B30">
        <w:rPr>
          <w:lang w:val="sk-SK"/>
        </w:rPr>
        <w:t xml:space="preserve"> (čajovník)</w:t>
      </w:r>
    </w:p>
    <w:p w14:paraId="79D8B946" w14:textId="63A33DC4" w:rsidR="00C62B22" w:rsidRPr="00BD5B30" w:rsidRDefault="003C0473" w:rsidP="00BD5B30">
      <w:pPr>
        <w:pStyle w:val="Odsekzoznamu"/>
        <w:numPr>
          <w:ilvl w:val="0"/>
          <w:numId w:val="9"/>
        </w:numPr>
        <w:rPr>
          <w:lang w:val="sk-SK"/>
        </w:rPr>
      </w:pPr>
      <w:r w:rsidRPr="00BD5B30">
        <w:rPr>
          <w:lang w:val="sk-SK"/>
        </w:rPr>
        <w:t xml:space="preserve">Štáty so socialistickou orientáciou – </w:t>
      </w:r>
      <w:r w:rsidR="00BD5B30">
        <w:rPr>
          <w:lang w:val="sk-SK"/>
        </w:rPr>
        <w:t>S</w:t>
      </w:r>
      <w:r w:rsidRPr="00BD5B30">
        <w:rPr>
          <w:lang w:val="sk-SK"/>
        </w:rPr>
        <w:t xml:space="preserve">everná </w:t>
      </w:r>
      <w:r w:rsidR="00BD5B30">
        <w:rPr>
          <w:lang w:val="sk-SK"/>
        </w:rPr>
        <w:t>K</w:t>
      </w:r>
      <w:r w:rsidRPr="00BD5B30">
        <w:rPr>
          <w:lang w:val="sk-SK"/>
        </w:rPr>
        <w:t xml:space="preserve">órea, </w:t>
      </w:r>
      <w:r w:rsidR="00BD5B30" w:rsidRPr="00BD5B30">
        <w:rPr>
          <w:lang w:val="sk-SK"/>
        </w:rPr>
        <w:t>Vietnam</w:t>
      </w:r>
      <w:r w:rsidRPr="00BD5B30">
        <w:rPr>
          <w:lang w:val="sk-SK"/>
        </w:rPr>
        <w:t xml:space="preserve">, </w:t>
      </w:r>
      <w:r w:rsidR="00BD5B30" w:rsidRPr="00BD5B30">
        <w:rPr>
          <w:lang w:val="sk-SK"/>
        </w:rPr>
        <w:t>Laos</w:t>
      </w:r>
      <w:r w:rsidRPr="00BD5B30">
        <w:rPr>
          <w:lang w:val="sk-SK"/>
        </w:rPr>
        <w:t xml:space="preserve">, </w:t>
      </w:r>
      <w:r w:rsidR="00BD5B30" w:rsidRPr="00BD5B30">
        <w:rPr>
          <w:lang w:val="sk-SK"/>
        </w:rPr>
        <w:t>Kambodža</w:t>
      </w:r>
      <w:r w:rsidRPr="00BD5B30">
        <w:rPr>
          <w:lang w:val="sk-SK"/>
        </w:rPr>
        <w:t xml:space="preserve"> ...</w:t>
      </w:r>
    </w:p>
    <w:p w14:paraId="0A48AA05" w14:textId="7447C700" w:rsidR="00C62B22" w:rsidRPr="00BD5B30" w:rsidRDefault="003C0473" w:rsidP="00BD5B30">
      <w:pPr>
        <w:pStyle w:val="Odsekzoznamu"/>
        <w:numPr>
          <w:ilvl w:val="0"/>
          <w:numId w:val="9"/>
        </w:numPr>
        <w:rPr>
          <w:lang w:val="sk-SK"/>
        </w:rPr>
      </w:pPr>
      <w:r w:rsidRPr="00BD5B30">
        <w:rPr>
          <w:lang w:val="sk-SK"/>
        </w:rPr>
        <w:t xml:space="preserve">Najchudobnejšie štáty – </w:t>
      </w:r>
      <w:r w:rsidR="00BD5B30" w:rsidRPr="00BD5B30">
        <w:rPr>
          <w:lang w:val="sk-SK"/>
        </w:rPr>
        <w:t>Afganistan</w:t>
      </w:r>
      <w:r w:rsidRPr="00BD5B30">
        <w:rPr>
          <w:lang w:val="sk-SK"/>
        </w:rPr>
        <w:t xml:space="preserve">, </w:t>
      </w:r>
      <w:r w:rsidR="00BD5B30" w:rsidRPr="00BD5B30">
        <w:rPr>
          <w:lang w:val="sk-SK"/>
        </w:rPr>
        <w:t>Mongolsko</w:t>
      </w:r>
      <w:r w:rsidRPr="00BD5B30">
        <w:rPr>
          <w:lang w:val="sk-SK"/>
        </w:rPr>
        <w:t xml:space="preserve">, </w:t>
      </w:r>
      <w:r w:rsidR="00BD5B30" w:rsidRPr="00BD5B30">
        <w:rPr>
          <w:lang w:val="sk-SK"/>
        </w:rPr>
        <w:t>Nepál</w:t>
      </w:r>
      <w:r w:rsidRPr="00BD5B30">
        <w:rPr>
          <w:lang w:val="sk-SK"/>
        </w:rPr>
        <w:t xml:space="preserve"> ...</w:t>
      </w:r>
    </w:p>
    <w:p w14:paraId="5C5450DC" w14:textId="77777777" w:rsidR="00C62B22" w:rsidRPr="00C62B22" w:rsidRDefault="00C62B22" w:rsidP="00C62B22">
      <w:pPr>
        <w:rPr>
          <w:lang w:val="sk-SK"/>
        </w:rPr>
      </w:pPr>
    </w:p>
    <w:sectPr w:rsidR="00C62B22" w:rsidRPr="00C62B22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86E3F"/>
    <w:multiLevelType w:val="hybridMultilevel"/>
    <w:tmpl w:val="4B72C7B8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04E22"/>
    <w:multiLevelType w:val="hybridMultilevel"/>
    <w:tmpl w:val="4F38876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43CF2864"/>
    <w:multiLevelType w:val="hybridMultilevel"/>
    <w:tmpl w:val="BB8EF0CA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B1BB7"/>
    <w:multiLevelType w:val="hybridMultilevel"/>
    <w:tmpl w:val="BF14009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1F358A"/>
    <w:multiLevelType w:val="hybridMultilevel"/>
    <w:tmpl w:val="686EDFFC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50C88"/>
    <w:multiLevelType w:val="hybridMultilevel"/>
    <w:tmpl w:val="23C0E908"/>
    <w:lvl w:ilvl="0" w:tplc="3E444014">
      <w:start w:val="1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6D483D7A"/>
    <w:multiLevelType w:val="hybridMultilevel"/>
    <w:tmpl w:val="731EE6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51855"/>
    <w:multiLevelType w:val="hybridMultilevel"/>
    <w:tmpl w:val="36EA304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7D90A83"/>
    <w:multiLevelType w:val="hybridMultilevel"/>
    <w:tmpl w:val="CF0CAA9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22"/>
    <w:rsid w:val="00075AA5"/>
    <w:rsid w:val="00150E19"/>
    <w:rsid w:val="00205D9E"/>
    <w:rsid w:val="003C0473"/>
    <w:rsid w:val="00465E9E"/>
    <w:rsid w:val="006438C6"/>
    <w:rsid w:val="006A500F"/>
    <w:rsid w:val="00BD5B30"/>
    <w:rsid w:val="00C62B22"/>
    <w:rsid w:val="00D65142"/>
    <w:rsid w:val="00DF1DEE"/>
    <w:rsid w:val="00E529D9"/>
    <w:rsid w:val="00E7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008E"/>
  <w15:chartTrackingRefBased/>
  <w15:docId w15:val="{EB918D57-DA21-4261-834A-A6B1AF295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37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38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5</cp:revision>
  <dcterms:created xsi:type="dcterms:W3CDTF">2022-05-16T19:06:00Z</dcterms:created>
  <dcterms:modified xsi:type="dcterms:W3CDTF">2022-05-17T13:35:00Z</dcterms:modified>
</cp:coreProperties>
</file>