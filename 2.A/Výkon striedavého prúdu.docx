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51ADB" w14:textId="283F7AF7" w:rsidR="00150E19" w:rsidRPr="00205D9E" w:rsidRDefault="005F1925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Výkon striedavého prúdu</w:t>
      </w:r>
    </w:p>
    <w:p w14:paraId="36941DB3" w14:textId="77777777" w:rsidR="00465E9E" w:rsidRPr="00205D9E" w:rsidRDefault="00465E9E" w:rsidP="00465E9E">
      <w:pPr>
        <w:rPr>
          <w:lang w:val="sk-SK"/>
        </w:rPr>
      </w:pPr>
    </w:p>
    <w:p w14:paraId="6B442335" w14:textId="01B3E562" w:rsidR="00465E9E" w:rsidRDefault="00175048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Označujeme ho P</w:t>
      </w:r>
    </w:p>
    <w:p w14:paraId="6D7380E5" w14:textId="68B64F26" w:rsidR="00175048" w:rsidRPr="00175048" w:rsidRDefault="00175048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Jednotkou je Watt </w:t>
      </w:r>
      <w:r>
        <w:t>[W]</w:t>
      </w:r>
    </w:p>
    <w:p w14:paraId="35075C64" w14:textId="4D2A59AD" w:rsidR="00175048" w:rsidRPr="00175048" w:rsidRDefault="00175048" w:rsidP="00465E9E">
      <w:pPr>
        <w:pStyle w:val="Odsekzoznamu"/>
        <w:numPr>
          <w:ilvl w:val="0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P=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U</m:t>
            </m:r>
          </m:e>
          <m:sub>
            <m:r>
              <w:rPr>
                <w:rFonts w:ascii="Cambria Math" w:hAnsi="Cambria Math"/>
                <w:lang w:val="sk-SK"/>
              </w:rPr>
              <m:t>ef</m:t>
            </m:r>
          </m:sub>
        </m:sSub>
        <m:r>
          <w:rPr>
            <w:rFonts w:ascii="Cambria Math" w:hAnsi="Cambria Math"/>
            <w:lang w:val="sk-SK"/>
          </w:rPr>
          <m:t>*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I</m:t>
            </m:r>
          </m:e>
          <m:sub>
            <m:r>
              <w:rPr>
                <w:rFonts w:ascii="Cambria Math" w:hAnsi="Cambria Math"/>
                <w:lang w:val="sk-SK"/>
              </w:rPr>
              <m:t>ef</m:t>
            </m:r>
          </m:sub>
        </m:sSub>
      </m:oMath>
    </w:p>
    <w:p w14:paraId="6CBF1F35" w14:textId="563BF5A6" w:rsidR="00175048" w:rsidRDefault="00175048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Výkon striedavého prúdu vypočítame ako súčin efektívnej hodnoty napätia a efektívnej hodnoty prúdu</w:t>
      </w:r>
    </w:p>
    <w:p w14:paraId="247C45F3" w14:textId="77777777" w:rsidR="00175048" w:rsidRPr="00175048" w:rsidRDefault="00175048" w:rsidP="00175048">
      <w:pPr>
        <w:rPr>
          <w:lang w:val="sk-SK"/>
        </w:rPr>
      </w:pPr>
    </w:p>
    <w:p w14:paraId="033C7AAA" w14:textId="5F808F3E" w:rsidR="00175048" w:rsidRPr="00175048" w:rsidRDefault="00175048" w:rsidP="0017504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>Efektívne hodnoty</w:t>
      </w:r>
    </w:p>
    <w:p w14:paraId="08E98874" w14:textId="77777777" w:rsidR="00175048" w:rsidRPr="00175048" w:rsidRDefault="00175048" w:rsidP="0017504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Efektívna hodnota prúdu -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I</m:t>
            </m:r>
          </m:e>
          <m:sub>
            <m:r>
              <w:rPr>
                <w:rFonts w:ascii="Cambria Math" w:hAnsi="Cambria Math"/>
                <w:lang w:val="sk-SK"/>
              </w:rPr>
              <m:t>ef</m:t>
            </m:r>
          </m:sub>
        </m:sSub>
      </m:oMath>
    </w:p>
    <w:p w14:paraId="310268C9" w14:textId="34F0EBB7" w:rsidR="00175048" w:rsidRPr="00175048" w:rsidRDefault="00175048" w:rsidP="0017504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Efektívna hodnota </w:t>
      </w:r>
      <w:r>
        <w:rPr>
          <w:b/>
          <w:bCs/>
          <w:lang w:val="sk-SK"/>
        </w:rPr>
        <w:t xml:space="preserve">napätia </w:t>
      </w:r>
      <w:r>
        <w:rPr>
          <w:b/>
          <w:bCs/>
          <w:lang w:val="sk-SK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U</m:t>
            </m:r>
          </m:e>
          <m:sub>
            <m:r>
              <w:rPr>
                <w:rFonts w:ascii="Cambria Math" w:hAnsi="Cambria Math"/>
                <w:lang w:val="sk-SK"/>
              </w:rPr>
              <m:t>ef</m:t>
            </m:r>
          </m:sub>
        </m:sSub>
      </m:oMath>
    </w:p>
    <w:p w14:paraId="2A366138" w14:textId="1688EFE1" w:rsidR="00175048" w:rsidRDefault="00175048" w:rsidP="0017504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Efektívne hodnoty sú hodnoty, ktoré ukazujú meracie prístroje</w:t>
      </w:r>
    </w:p>
    <w:p w14:paraId="1E674FD3" w14:textId="23A13EA7" w:rsidR="00175048" w:rsidRDefault="00175048" w:rsidP="0017504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Výpočet:</w:t>
      </w:r>
    </w:p>
    <w:p w14:paraId="7BED5C2A" w14:textId="24AF7182" w:rsidR="00175048" w:rsidRPr="00175048" w:rsidRDefault="00175048" w:rsidP="00175048">
      <w:pPr>
        <w:pStyle w:val="Odsekzoznamu"/>
        <w:numPr>
          <w:ilvl w:val="2"/>
          <w:numId w:val="1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U</m:t>
            </m:r>
          </m:e>
          <m:sub>
            <m:r>
              <w:rPr>
                <w:rFonts w:ascii="Cambria Math" w:hAnsi="Cambria Math"/>
                <w:lang w:val="sk-SK"/>
              </w:rPr>
              <m:t>ef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sk-SK"/>
                  </w:rPr>
                  <m:t>2</m:t>
                </m:r>
              </m:e>
            </m:rad>
          </m:den>
        </m:f>
      </m:oMath>
    </w:p>
    <w:p w14:paraId="5267656A" w14:textId="5FA1CE7A" w:rsidR="00175048" w:rsidRPr="00205D9E" w:rsidRDefault="00175048" w:rsidP="00175048">
      <w:pPr>
        <w:pStyle w:val="Odsekzoznamu"/>
        <w:numPr>
          <w:ilvl w:val="2"/>
          <w:numId w:val="1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I</m:t>
            </m:r>
          </m:e>
          <m:sub>
            <m:r>
              <w:rPr>
                <w:rFonts w:ascii="Cambria Math" w:hAnsi="Cambria Math"/>
                <w:lang w:val="sk-SK"/>
              </w:rPr>
              <m:t>ef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sk-SK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sk-SK"/>
                  </w:rPr>
                  <m:t>2</m:t>
                </m:r>
              </m:e>
            </m:rad>
          </m:den>
        </m:f>
      </m:oMath>
    </w:p>
    <w:p w14:paraId="79A24D4F" w14:textId="21F6340C" w:rsidR="00175048" w:rsidRDefault="00175048" w:rsidP="00175048">
      <w:pPr>
        <w:rPr>
          <w:lang w:val="sk-SK"/>
        </w:rPr>
      </w:pPr>
    </w:p>
    <w:p w14:paraId="7D377F08" w14:textId="56EF8C35" w:rsidR="00175048" w:rsidRPr="00175048" w:rsidRDefault="00175048" w:rsidP="00175048">
      <w:pPr>
        <w:pStyle w:val="Odsekzoznamu"/>
        <w:numPr>
          <w:ilvl w:val="0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 Výkon s impedanciou</w:t>
      </w:r>
    </w:p>
    <w:p w14:paraId="52684865" w14:textId="3A863111" w:rsidR="00175048" w:rsidRPr="00175048" w:rsidRDefault="00175048" w:rsidP="00175048">
      <w:pPr>
        <w:pStyle w:val="Odsekzoznamu"/>
        <w:numPr>
          <w:ilvl w:val="1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 P=U*I*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k-SK"/>
              </w:rPr>
              <m:t>cos</m:t>
            </m:r>
          </m:fName>
          <m:e>
            <m:r>
              <w:rPr>
                <w:rFonts w:ascii="Cambria Math" w:hAnsi="Cambria Math"/>
                <w:lang w:val="sk-SK"/>
              </w:rPr>
              <m:t>φ</m:t>
            </m:r>
          </m:e>
        </m:func>
      </m:oMath>
    </w:p>
    <w:p w14:paraId="49151B43" w14:textId="475B9DE9" w:rsidR="00175048" w:rsidRPr="00175048" w:rsidRDefault="00175048" w:rsidP="00175048">
      <w:pPr>
        <w:pStyle w:val="Odsekzoznamu"/>
        <w:numPr>
          <w:ilvl w:val="1"/>
          <w:numId w:val="1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P=U*I*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R</m:t>
            </m:r>
          </m:num>
          <m:den>
            <m:r>
              <w:rPr>
                <w:rFonts w:ascii="Cambria Math" w:hAnsi="Cambria Math"/>
                <w:lang w:val="sk-SK"/>
              </w:rPr>
              <m:t>Z</m:t>
            </m:r>
          </m:den>
        </m:f>
      </m:oMath>
    </w:p>
    <w:sectPr w:rsidR="00175048" w:rsidRPr="00175048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25"/>
    <w:rsid w:val="00150E19"/>
    <w:rsid w:val="00175048"/>
    <w:rsid w:val="00205D9E"/>
    <w:rsid w:val="00465E9E"/>
    <w:rsid w:val="005F1925"/>
    <w:rsid w:val="006A500F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BF7B"/>
  <w15:chartTrackingRefBased/>
  <w15:docId w15:val="{A2D700AF-4CFD-4B12-A978-C0ED9CB4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750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2022-06-02T20:17:00Z</dcterms:created>
  <dcterms:modified xsi:type="dcterms:W3CDTF">2022-06-02T20:25:00Z</dcterms:modified>
</cp:coreProperties>
</file>