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6D66A" w14:textId="0784423A" w:rsidR="00150E19" w:rsidRPr="00205D9E" w:rsidRDefault="00577260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Mapa Južnej Ameriky</w:t>
      </w:r>
    </w:p>
    <w:p w14:paraId="4168AFDC" w14:textId="33195800" w:rsidR="00465E9E" w:rsidRPr="004C3FE1" w:rsidRDefault="004C3FE1" w:rsidP="004C3FE1">
      <w:p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55884791" wp14:editId="170C3FD8">
                <wp:simplePos x="0" y="0"/>
                <wp:positionH relativeFrom="column">
                  <wp:posOffset>2695575</wp:posOffset>
                </wp:positionH>
                <wp:positionV relativeFrom="paragraph">
                  <wp:posOffset>5043170</wp:posOffset>
                </wp:positionV>
                <wp:extent cx="375920" cy="208280"/>
                <wp:effectExtent l="38100" t="38100" r="24130" b="39370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5920" cy="20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59A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7" o:spid="_x0000_s1026" type="#_x0000_t75" style="position:absolute;margin-left:211.9pt;margin-top:396.75pt;width:30.3pt;height:1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">
                <v:imagedata r:id="rId6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18F873" wp14:editId="370F7ECC">
                <wp:simplePos x="0" y="0"/>
                <wp:positionH relativeFrom="column">
                  <wp:posOffset>1976419</wp:posOffset>
                </wp:positionH>
                <wp:positionV relativeFrom="paragraph">
                  <wp:posOffset>5170954</wp:posOffset>
                </wp:positionV>
                <wp:extent cx="669471" cy="478972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71" cy="478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71AA2" w14:textId="77777777" w:rsidR="00577260" w:rsidRDefault="00577260" w:rsidP="00577260">
                            <w:pPr>
                              <w:spacing w:after="0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Aconcagua</w:t>
                            </w:r>
                          </w:p>
                          <w:p w14:paraId="4C8588E0" w14:textId="77777777" w:rsidR="00577260" w:rsidRPr="0086261A" w:rsidRDefault="00577260" w:rsidP="00577260">
                            <w:pPr>
                              <w:spacing w:after="0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(6959)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8F873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155.6pt;margin-top:407.15pt;width:52.7pt;height:37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" filled="f" stroked="f" strokeweight=".5pt">
                <v:textbox inset="0,0,0,0">
                  <w:txbxContent>
                    <w:p w14:paraId="35B71AA2" w14:textId="77777777" w:rsidR="00577260" w:rsidRDefault="00577260" w:rsidP="00577260">
                      <w:pPr>
                        <w:spacing w:after="0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Aconcagua</w:t>
                      </w:r>
                    </w:p>
                    <w:p w14:paraId="4C8588E0" w14:textId="77777777" w:rsidR="00577260" w:rsidRPr="0086261A" w:rsidRDefault="00577260" w:rsidP="00577260">
                      <w:pPr>
                        <w:spacing w:after="0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(6959)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2D3FF1" wp14:editId="2DFB8197">
                <wp:simplePos x="0" y="0"/>
                <wp:positionH relativeFrom="column">
                  <wp:posOffset>1964690</wp:posOffset>
                </wp:positionH>
                <wp:positionV relativeFrom="paragraph">
                  <wp:posOffset>3673475</wp:posOffset>
                </wp:positionV>
                <wp:extent cx="880110" cy="203835"/>
                <wp:effectExtent l="0" t="0" r="15240" b="5715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0D2EA" w14:textId="77777777" w:rsidR="00577260" w:rsidRPr="0080235E" w:rsidRDefault="00577260" w:rsidP="00577260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Guallatiri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D3FF1" id="Textové pole 19" o:spid="_x0000_s1027" type="#_x0000_t202" style="position:absolute;margin-left:154.7pt;margin-top:289.25pt;width:69.3pt;height:16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" filled="f" stroked="f" strokeweight=".5pt">
                <v:textbox inset="0,0,0,0">
                  <w:txbxContent>
                    <w:p w14:paraId="39E0D2EA" w14:textId="77777777" w:rsidR="00577260" w:rsidRPr="0080235E" w:rsidRDefault="00577260" w:rsidP="00577260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Guallatiri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64367290" wp14:editId="24A74F88">
                <wp:simplePos x="0" y="0"/>
                <wp:positionH relativeFrom="column">
                  <wp:posOffset>2525395</wp:posOffset>
                </wp:positionH>
                <wp:positionV relativeFrom="paragraph">
                  <wp:posOffset>3623385</wp:posOffset>
                </wp:positionV>
                <wp:extent cx="434640" cy="189230"/>
                <wp:effectExtent l="38100" t="38100" r="41910" b="39370"/>
                <wp:wrapNone/>
                <wp:docPr id="18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464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E2CA5" id="Písanie rukou 18" o:spid="_x0000_s1026" type="#_x0000_t75" style="position:absolute;margin-left:198.5pt;margin-top:284.95pt;width:34.9pt;height:15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E7502D" wp14:editId="41A2C76F">
                <wp:simplePos x="0" y="0"/>
                <wp:positionH relativeFrom="column">
                  <wp:posOffset>3091003</wp:posOffset>
                </wp:positionH>
                <wp:positionV relativeFrom="paragraph">
                  <wp:posOffset>4971474</wp:posOffset>
                </wp:positionV>
                <wp:extent cx="73800" cy="66240"/>
                <wp:effectExtent l="38100" t="38100" r="40640" b="48260"/>
                <wp:wrapNone/>
                <wp:docPr id="6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8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123ED" id="Písanie rukou 6" o:spid="_x0000_s1026" type="#_x0000_t75" style="position:absolute;margin-left:243.05pt;margin-top:391.1pt;width:6.5pt;height: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E1434D" wp14:editId="1CC9BB8D">
                <wp:simplePos x="0" y="0"/>
                <wp:positionH relativeFrom="column">
                  <wp:posOffset>2969683</wp:posOffset>
                </wp:positionH>
                <wp:positionV relativeFrom="paragraph">
                  <wp:posOffset>3572154</wp:posOffset>
                </wp:positionV>
                <wp:extent cx="41760" cy="32400"/>
                <wp:effectExtent l="38100" t="38100" r="34925" b="43815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7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A4A8C" id="Písanie rukou 2" o:spid="_x0000_s1026" type="#_x0000_t75" style="position:absolute;margin-left:233.5pt;margin-top:280.9pt;width:4pt;height: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">
                <v:imagedata r:id="rId12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8C81E" wp14:editId="022CDBFB">
                <wp:simplePos x="0" y="0"/>
                <wp:positionH relativeFrom="column">
                  <wp:posOffset>345440</wp:posOffset>
                </wp:positionH>
                <wp:positionV relativeFrom="paragraph">
                  <wp:posOffset>1464945</wp:posOffset>
                </wp:positionV>
                <wp:extent cx="880110" cy="204107"/>
                <wp:effectExtent l="0" t="0" r="15240" b="5715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8372C" w14:textId="77777777" w:rsidR="00577260" w:rsidRPr="0080235E" w:rsidRDefault="00577260" w:rsidP="00577260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Galapágy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8C81E" id="Textové pole 20" o:spid="_x0000_s1028" type="#_x0000_t202" style="position:absolute;margin-left:27.2pt;margin-top:115.35pt;width:69.3pt;height: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" filled="f" stroked="f" strokeweight=".5pt">
                <v:textbox inset="0,0,0,0">
                  <w:txbxContent>
                    <w:p w14:paraId="0108372C" w14:textId="77777777" w:rsidR="00577260" w:rsidRPr="0080235E" w:rsidRDefault="00577260" w:rsidP="00577260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Galapágy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/>
        </w:rPr>
        <w:drawing>
          <wp:anchor distT="0" distB="0" distL="114300" distR="114300" simplePos="0" relativeHeight="251654144" behindDoc="0" locked="0" layoutInCell="1" allowOverlap="1" wp14:anchorId="221E9A6C" wp14:editId="0DFFD1CD">
            <wp:simplePos x="0" y="0"/>
            <wp:positionH relativeFrom="column">
              <wp:posOffset>-457200</wp:posOffset>
            </wp:positionH>
            <wp:positionV relativeFrom="paragraph">
              <wp:posOffset>195580</wp:posOffset>
            </wp:positionV>
            <wp:extent cx="8452722" cy="7366000"/>
            <wp:effectExtent l="0" t="0" r="5715" b="635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3" t="2253" r="10403" b="44771"/>
                    <a:stretch/>
                  </pic:blipFill>
                  <pic:spPr bwMode="auto">
                    <a:xfrm>
                      <a:off x="0" y="0"/>
                      <a:ext cx="8452722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5E9E" w:rsidRPr="004C3FE1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0"/>
    <w:rsid w:val="00150E19"/>
    <w:rsid w:val="00205D9E"/>
    <w:rsid w:val="00465E9E"/>
    <w:rsid w:val="004C3FE1"/>
    <w:rsid w:val="00577260"/>
    <w:rsid w:val="006A500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3511"/>
  <w15:chartTrackingRefBased/>
  <w15:docId w15:val="{5A3A2CD2-D340-4224-9EDF-290EC1BD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7:49:45.77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1 845,'73'1,"81"-2,-140-2,0 1,0-1,0-1,0-1,-1 0,14-7,74-46,-93 53,27-15,-17 10,1-1,-1 0,-1-2,0 0,-1-1,0 0,24-31,-28 30,1 0,26-23,16-18,-39 41,-1 0,2 1,0 1,0 1,2 0,-1 1,34-14,-19 13,-24 8</inkml:trace>
  <inkml:trace contextRef="#ctx0" brushRef="#br0" timeOffset="1430.88">831 273,'38'-2,"-28"1,1 0,0 0,0 2,0-1,0 1,19 5,-28-5,0 0,-1 0,1 0,0 0,-1 0,1 1,-1-1,0 0,1 1,-1-1,2 4,-2-3,0 0,1-1,-1 1,0 0,1-1,0 1,-1-1,1 0,0 1,2 1,-1-3,-1 2,1-1,-1 0,1 0,-1 1,0-1,0 1,0 0,0-1,0 1,0 0,0 0,-1 1,1-1,2 4,-3-1,1 0,-1 0,0 0,-1 0,1 0,-1 0,0 9,-3 123,3-124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17:53:35.60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1 494,'43'21,"6"-15,74-1,-102-6,0-2,0 0,38-12,-29 7,6-1,-3 0,1-3,38-18,49-18,-93 32,-13 8,-1 0,29-11,-37 17,0-1,-1 0,1 0,9-8,13-8,-11 10,-1-1,-1-1,0-1,-1 0,0-1,12-14,1-1,-12 12,-14 14,0 0,0 0,1 1,-1-1,1 0,-1 1,1-1,0 1,-1 0,1 0,0-1,0 1,0 0,0 0,0 1,3-2,4-1,0 0,0-1,-1 0,14-8,-14 7,1 0,0 0,15-5,-18 9</inkml:trace>
  <inkml:trace contextRef="#ctx0" brushRef="#br0" timeOffset="2975.93">944 9,'60'1,"62"-3,-100-2,-20 4,1-1,0 0,-1 1,1-1,0 1,0 0,-1 0,6 1,-7-1,0 0,0 1,0 0,0-1,0 1,0-1,-1 1,1 0,0 0,0 0,-1-1,1 1,-1 0,1 0,0 0,-1 0,0 0,1 0,-1 0,0 0,1 0,-1 0,0 0,0 0,0 0,0 1,0-1,0 1,0 42,-1-36,1 0,-1 1,2-1,-1 0,1 0,1 0,-1 0,1 0,6 12,-4-10,-1 0,0 0,3 17,-4-19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4T18:01:46.708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106 12,'-4'0,"0"1,0 0,0 0,0 0,0 0,0 1,0 0,1-1,-1 1,1 1,-1-1,1 0,0 1,0 0,0 0,0 0,0 0,-2 3,1 0,0-1,0 1,1-1,0 1,0 0,0 0,1 1,0-1,0 1,-1 10,2-16,1 1,0-1,0 1,0 0,0-1,0 1,0-1,0 1,0-1,1 1,-1-1,1 1,-1-1,1 1,-1-1,1 0,0 1,0-1,0 0,0 1,0-1,0 0,0 0,0 0,0 0,0 0,1 0,-1 0,0 0,1-1,1 2,4-1,0 1,-1-1,1 0,0-1,0 1,7-2,-10 1,-1 0,0 0,0 0,0 0,0-1,0 1,0-1,0 1,0-1,0 0,0 0,-1-1,1 1,0-1,3-2,-3 1,1-1,-1 0,-1 0,1 1,-1-2,1 1,-1 0,3-8,-2 3,0 0,0 0,0 0,-1 0,0 0,0-18,-2 26,0-1,0 1,0-1,0 0,-1 1,1-1,0 1,-1-1,1 1,-1-1,0 1,0-1,1 1,-1 0,0-1,0 1,0 0,0 0,-2-2,1 2,0 0,0 1,0-1,0 0,0 1,-1-1,1 1,0 0,0-1,-1 1,1 0,0 0,0 1,-1-1,1 0,0 1,0-1,-2 2,-7 2,1 1,-1 0,2 1,-1 0,0 0,1 1,1 1,-12 10,15-14,4-3,0 0,0 0,-1 1,1-1,0 0,0 0,0 1,0-1,1 0,-1 1,0-1,0 1,1-1,-1 1,1-1,-1 1,1 3,0-4,0 0,0 0,1 0,-1 0,0 0,1 0,-1 0,1 0,-1 0,1-1,0 1,-1 0,1 0,0 0,-1 0,1-1,0 1,0 0,0-1,1 1,2 2,1-1,-1 0,1-1,0 1,0-1,0 0,-1 0,1 0,9-1,0 0,-8 1,0-1,-1 0,1-1,0 1,-1-1,8-2,-12 2,1 1,-1-1,0 0,0 1,1-1,-1 0,0 0,0 0,0 0,0 0,0 0,0-1,0 1,0 0,-1 0,1-1,0 1,-1 0,1-1,-1 1,1-1,-1 1,0-1,1 1,-1-1,0 1,0-1,-1-2,2 2,-1 0,0-1,-1 1,1-1,0 1,-1-1,1 1,-1 0,0-1,0 1,0 0,0 0,0 0,-1 0,1 0,0 0,-1 0,0 0,1 0,-1 1,-4-4,3 4,1-1,-1 1,0 0,0 0,0 1,0-1,0 0,0 1,0 0,0 0,-1 0,1 0,0 0,0 1,0-1,0 1,-4 2,2-2,1 1,0 1,-1-1,1 0,1 1,-1 0,0 0,1 0,-1 1,1-1,0 1,0-1,0 1,-3 7,4-8,0 1,0-1,1 1,-1 0,1-1,0 1,0 0,0 0,1 0,-1 0,1-1,0 1,0 0,0 0,1 0,0 0,-1 0,3 4,-3-7,0 0,0-1,1 1,-1 0,0 0,1 0,-1 0,1-1,-1 1,1 0,-1-1,1 1,-1 0,1-1,0 1,-1 0,1-1,0 1,0-1,0 0,-1 1,1-1,1 1,-1-1,0 0,0-1,-1 1,1 0,0 0,0-1,0 1,-1 0,1-1,0 1,0-1,-1 1,1-1,0 1,-1-1,1 1,-1-1,1 0,0 0,1-3,1 0,-1 0,0 1,0-1,0-1,-1 1,3-8,2-10,3-9,-9 30,0 0,0-1,1 1,-1 0,0 0,0 0,0-1,-1 1,1 0,0 0,0 0,-1-1,1 1,0 0,-1 0,0 0,1 0,-1 0,-1-2,1 3,0 0,1 0,-1 0,0 0,0 0,0 0,0 0,0 0,1 0,-1 1,0-1,0 0,0 1,1-1,-1 1,0-1,0 1,1-1,-1 1,0-1,1 1,-1-1,1 1,-1 0,1 0,-1-1,1 1,-1 0,1 0,0-1,-1 3,-14 26,15-26,-1 0,1-1,0 1,0-1,0 1,0 0,1-1,-1 1,1-1,0 1,-1-1,1 1,0-1,0 0,1 1,-1-1,2 3,-1-4,-1 0,0 0,1 0,-1 0,0 0,1-1,-1 1,1 0,0-1,-1 1,1-1,-1 0,1 1,0-1,-1 0,1 0,0 0,-1 0,1 0,0 0,-1-1,1 1,0-1,-1 1,1-1,-1 1,1-1,1-1,0 0,0 0,0 0,-1 0,1 0,-1 0,1-1,-1 1,0-1,0 0,0 0,-1 1,1-1,0 0,-1 0,0-1,0 1,0 0,0 0,-1-1,1 1,-1 0,1-1,-1 1,-1 0,1-1,0 1,-2-5,2 8,0-1,0 1,0-1,0 1,-1-1,1 1,0-1,0 1,-1-1,1 1,0-1,-1 1,1 0,-1-1,1 1,0 0,-1-1,1 1,-1 0,1-1,-1 1,1 0,-1 0,1 0,-1 0,1-1,-1 1,1 0,-1 0,1 0,-1 0,1 0,-2 0,-16 13,14-9,0 1,0 0,1 0,-1 0,-2 8,6-12,-1 0,1 0,-1 0,1 0,0 0,0 0,-1 0,1 0,0 0,0 0,0 0,0 1,0-1,1 0,-1 0,0 0,0 0,1 0,-1 0,1 0,-1 0,1 0,-1 0,1 0,0 0,-1 0,1-1,0 1,0 0,-1 0,1-1,0 1,0 0,0-1,0 1,0-1,1 1,0 0,-1-1,1 0,0 1,-1-1,1 0,-1 0,1 0,-1 0,1 0,-1-1,1 1,-1 0,1-1,-1 1,1-1,-1 1,0-1,1 0,-1 0,0 1,1-1,-1 0,0 0,0 0,0-1,2-1,8-29,-10 31,-1 0,0 0,1 0,-1 0,0 0,0 0,0 0,0 0,1 0,-1 0,-1 0,1 0,0 0,0 0,0 0,0 0,-1 0,1 0,0 0,-1 0,1 1,-1-1,1 0,-1 0,1 0,-1 0,0 1,1-1,-3-1,2 3,0-1,0 1,-1-1,1 1,0-1,0 1,0 0,0 0,-1 0,1-1,0 1,0 0,1 0,-1 0,0 1,0-1,0 0,1 0,-1 0,1 1,-1-1,1 0,-1 3,0-3,1 0,-1 0,1 0,-1 0,1 0,-1 0,1 0,0 0,0 0,-1 0,1 0,0 0,0 0,0 1,0-1,0 0,1 0,-1 0,0 0,0 0,1 0,-1 0,1 0,-1 0,1 0,-1 0,1 0,0 0,-1 0,2 1,0-2,0 1,0-1,0 0,1 1,-1-1,0 0,0 0,0 0,1-1,-1 1,0 0,0-1,0 0,0 1,0-1,0 0,0 0,3-2,-3 2,-1 0,0 1,0-1,0 0,0 0,0 0,0 0,0 0,0 0,0 0,0 0,-1 0,1 0,0-1,-1 1,1 0,-1 0,1-1,-1 1,1-1,-1 1,0 0,0-1,0 1,0 0,0-1,0 1,0-1,0 1,-1-2,0 2,0 0,0 0,-1 0,1 0,0 0,0 0,0 0,-1 1,1-1,0 1,-1-1,1 1,-1-1,1 1,0 0,-1 0,1 0,-1-1,1 1,-1 1,-1-1,-37 2,36-1,2-1,1 0,-1 0,1 1,-1-1,0 0,1 1,-1-1,1 1,-1 0,1-1,-3 3,4-3,-1 1,1-1,0 0,-1 1,1-1,0 1,-1-1,1 0,0 1,0-1,0 1,-1-1,1 1,0-1,0 1,0-1,0 1,0-1,0 1,0-1,0 1,0-1,0 1,0 0,1 0,-1 0,1 0,0 0,0 0,-1 0,1 0,0 0,0 0,0 0,0 0,0-1,0 1,1 0,-1-1,0 1,0-1,0 1,1-1,-1 0,0 1,0-1,1 0,-1 0,0 0,1 0,1 0,0-1,-1 1,1-1,-1 1,1-1,-1 0,1 0,-1 0,0-1,1 1,-1 0,0-1,0 1,0-1,0 0,0 0,-1 0,1 0,0 0,-1 0,0 0,2-4,-1 3,-1 1,1-1,-1 0,0 0,0 0,0 0,0 0,-1-1,1 1,-1 0,0 0,0 0,0-1,0 1,-1 0,1 0,-2-6,1 8,0 0,1 1,-1-1,0 0,1 0,-1 0,0 1,0-1,0 0,0 1,0-1,0 0,0 1,0-1,0 1,0 0,0-1,0 1,0 0,0 0,0 0,0 0,0-1,-1 2,1-1,0 0,0 0,0 0,0 0,0 1,0-1,0 0,0 1,0-1,0 1,-2 1,0-1,0 0,0 1,0 0,0-1,1 1,-1 0,0 1,1-1,0 0,-1 1,-1 3,-18 46,21-48,0-1,0 1,1 0,-1 0,1 0,0-1,0 1,0 0,0 0,1 0,0 0,1 6,0-8,-1 0,0-1,1 1,0 0,-1 0,1-1,0 1,0-1,0 0,0 1,0-1,0 0,0 0,0 0,0-1,1 1,-1 0,0-1,1 0,-1 1,0-1,1 0,-1 0,0 0,1 0,1-1,3 0,-1 1,0-1,0 0,1-1,-1 0,0 0,0 0,8-5,-11 5,-1-1,1 1,-1-1,1 0,-1 0,0 0,0 0,-1 0,1 0,-1-1,3-5,-4 7,1 0,0 0,0 0,-1 0,0 0,1-1,-1 1,0 0,0 0,0 0,0 0,0-1,-1 1,1 0,-1 0,1 0,-1 0,0 0,0 0,-2-4,1 5,1 0,-1 0,0 0,1 0,-1 0,0 0,0 1,0-1,0 1,0-1,0 1,0 0,0 0,0 0,0 0,0 0,0 0,0 0,0 1,0-1,0 1,1-1,-1 1,-3 1,-1 0,1 1,-1 0,1 0,-1 0,1 0,-8 8,12-10,1-1,-1 1,0 0,1 0,-1-1,1 1,0 0,-1 0,1 0,0 0,-1-1,1 1,0 0,0 0,0 0,0 2,1-2,2-11,-2 7,0 0,-1 1,0-1,0 0,0 0,0 0,0 0,-1-5,1 8,0-1,-1 1,1 0,0-1,0 1,0 0,0-1,-1 1,1 0,0-1,0 1,-1 0,1 0,0-1,0 1,-1 0,1 0,0 0,-1-1,1 1,0 0,-1 0,1 0,0 0,-1 0,1 0,-1 0,1 0,-17 8,13-4,1 0,0 0,0 0,1 0,-1 1,-2 8,4-12,0 1,0 0,0-1,1 1,-1 0,1 0,-1-1,1 1,0 0,-1 0,1 0,0 0,0 0,0-1,1 1,-1 0,0 0,1 0,-1 0,2 2,-1-4,0 1,0-1,0 1,0-1,-1 0,1 1,0-1,0 0,0 0,0 0,1 1,-1-1,0 0,0-1,0 1,0 0,0 0,0 0,0-1,0 1,0 0,-1-1,1 1,0-1,0 1,0-1,0 1,0-1,-1 0,1 1,0-1,0 0,0-1,2-2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4T18:01:30.396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60 48,'0'1,"0"1,0-1,1 0,-1 0,0 1,1-1,-1 0,0 0,1 1,-1-1,1 0,0 0,-1 0,1 0,0 0,0 0,0 0,0 0,0 0,0 0,0-1,0 1,1 1,-1-2,-1 0,1 0,0 0,-1 1,1-1,0 0,0 0,-1 0,1 0,0 0,0 0,-1 0,1-1,0 1,0 0,-1 0,1-1,0 1,-1 0,1-1,0 1,-1 0,1-1,-1 1,1-1,0 1,-1-1,1 1,-1-1,0 0,1 1,-1-1,1 0,-1 1,0-1,1 0,-1 1,0-1,0 0,0-1,1 1,-1 0,1 0,-1 0,0 0,1 0,-1-1,0 1,0 0,0 0,0 0,0 0,0 0,0-1,-1 1,1 0,0 0,-1 0,1 0,0 0,-1 0,0 0,1 0,-1 0,1 0,-3-2,2 2,-1 0,0 0,1-1,-1 1,0 0,0 1,0-1,0 0,0 1,0-1,0 1,0-1,-4 1,3 0,1-1,-1 1,0 0,0 0,1 1,-1-1,0 0,0 1,1 0,-1 0,1 0,-1 0,0 0,1 0,0 1,-1-1,1 1,0-1,0 1,0 0,0 0,0 0,-2 3,3-4,1 0,0 0,0 0,-1 0,1 0,0 0,0 0,0 0,0 0,0 0,0 0,0 0,0 0,1-1,-1 1,0 0,0 0,1 0,-1 0,1 0,-1 0,1-1,-1 1,1 0,-1 0,1-1,0 1,0 0,-1-1,2 2,1-1,-1 1,1 0,0-1,0 0,0 0,0 1,0-2,0 1,0 0,3 0,-3-1,-1 0,0 1,1-1,-1 0,0-1,0 1,1 0,-1-1,0 1,0-1,0 0,1 1,2-3,-4 2,-1 1,1-1,0 0,0 1,-1-1,1 0,-1 0,1 0,-1 1,1-1,-1 0,1 0,-1 0,0 0,1 0,-1 0,0 0,0 0,0 0,0 0,0 0,0 0,0 0,0 0,0 0,0 0,-1 0,1 0,0 0,-1 0,0-1,0 1,1-1,-1 1,0 0,0 0,0 0,0 0,0 0,0 0,0 0,0 0,-1 0,1 1,0-1,0 0,-1 1,1-1,0 1,-1 0,1-1,-1 1,1 0,-1 0,1 0,0 0,-1 0,1 0,-1 0,1 0,-1 0,1 1,0-1,-1 1,1-1,-2 2,2-2,1 0,-1 0,0 0,0 0,0 1,0-1,1 0,-1 1,0-1,0 0,0 1,1-1,-1 1,0 0,1-1,-1 1,0-1,1 1,-1 0,1 0,-1-1,1 1,0 0,-1 0,1-1,0 1,-1 0,1 0,0 0,0 0,0 0,0-1,0 1,0 0,0 0,0 0,0 0,0 0,0 0,0-1,1 1,-1 0,0 0,1 0,-1-1,1 1,-1 0,1 0,-1-1,1 2,1-1,0-1,-1 1,1 0,-1-1,1 1,0-1,0 1,-1-1,1 0,0 0,0 0,-1 0,1 0,0 0,0 0,-1-1,1 1,0-1,0 1,-1-1,1 1,-1-1,1 0,-1 0,4-2,-4 2,1 1,-1-1,1 0,-1 0,1 0,-1 0,0 0,0 0,1-1,-1 1,0 0,0-1,0 1,0-1,0 1,-1-1,1 1,0-1,-1 1,1-1,-1 0,1 1,-1-1,0 0,0 0,0-1,-1 2,1 0,-1 0,0 0,0 0,0 1,0-1,0 0,0 1,0-1,0 1,0-1,0 1,0-1,0 1,0 0,0 0,0-1,0 1,0 0,-1 0,1 0,0 0,0 0,0 0,0 1,0-1,0 0,-1 1,1-1,0 0,-1 2,-2-1,-1 0,1 1,0-1,-1 1,1 1,-6 3,9-6,0 1,0 0,0-1,0 1,0 0,1 0,-1-1,0 1,0 0,1 0,-1 0,0 0,1 0,-1 0,1 0,0 0,-1 0,1 0,0 0,-1 1,1-1,0 0,0 0,0 0,0 0,0 0,0 1,1-1,-1 0,0 0,0 0,1 0,-1 0,1 0,-1 0,2 2,-1-2,1 1,0-1,-1 0,1 0,0 0,0 1,0-2,0 1,0 0,0 0,0-1,0 1,0-1,1 1,-1-1,0 0,4 0,-4 0,0-1,0 1,1 0,-1-1,0 0,0 1,0-1,0 0,0 0,0 0,0 0,0-1,-1 1,1 0,0-1,-1 1,1-1,-1 0,1 1,-1-1,0 0,0 0,0 0,0 0,0 0,0 0,0 0,-1 0,1 0,-1-1,1 1,-1 0,0 0,0 0,0-1,0 1,-1-3,0 4,0 0,0 0,0 0,0 0,0 0,0 1,-1-1,1 0,0 1,0-1,-1 1,1-1,0 1,-1-1,1 1,0 0,-1 0,1 0,0 0,-1 0,1 0,0 0,-1 0,1 1,0-1,-1 0,1 1,-2 0,-1 0,1-1,-1 1,1 1,0-1,-1 0,1 1,0 0,0 0,-6 4,10-7,0 0,0 0,0 0,0 0,0 1,0-1,0 0,1 1,-1-1,0 1,0-1,1 1,-1 0,0 0,1-1,-1 1,0 0,1 0,-1 0,0 0,1 1,-1-1,0 0,0 0,1 1,-1-1,0 1,0-1,1 1,-1 0,0-1,0 1,0 0,0 0,0 0,0 0,0 0,0 0,-1 0,1 0,0 0,0 0,-1 0,1 0,-1 1,1-1,-1 0,1 0,-1 1,0-1,0 0,0 1,0-1,0 0,0 1,0-1,0 0,0 0,0 1,-1-1,1 0,-1 1,1-1,-1 0,1 0,-1 0,-1 2,4-4,-1 0,0 0,0-1,0 1,0 0,0 0,0 0,-1-1,1 1,0-1,-1 1,1 0,0-1,-1 1,0-1,1 1,-1-1,0 1,0-1,0 0,0 1,0-1,0 1,-1-1,1 1,0-1,-1 1,1-1,-1 1,0-2,0 2,0 0,0 0,0 0,0 0,0 0,0 0,-1 0,1 1,0-1,0 1,0-1,-1 1,1-1,0 1,-1 0,1-1,0 1,-1 0,1 0,0 0,-1 0,1 0,0 0,-1 0,1 1,0-1,-1 1,1-1,0 1,0-1,-1 1,1-1,0 1,-2 1,-1 0,1 0,-1 1,1-1,0 1,0-1,0 1,-4 4,6-6,1-1,0 1,0-1,-1 0,1 1,0-1,0 1,0-1,0 1,0-1,0 1,0-1,0 1,0-1,0 1,0-1,0 1,0-1,0 1,0-1,0 1,0-1,1 1,-1-1,1 1,0 1,0-1,0 0,1 0,-1 1,1-1,-1 0,1 0,-1-1,1 1,-1 0,3 0,-2 0,-1 0,1-1,0 1,-1-1,1 1,0-1,0 0,-1 0,1 0,0 0,0 0,-1 0,1 0,0-1,-1 1,1-1,0 1,-1-1,1 1,0-1,-1 0,1 0,-1 0,1 0,-1 0,0 0,1 0,-1-1,0 1,0 0,0-1,0 1,0-1,0 1,0-1,-1 1,1-1,0 0,-1 1,1-1,-1 0,0 1,0-1,1-3,-4 0,-1 11,-3 12,7-17,0 1,0-1,0 1,0-1,0 0,0 1,0-1,1 0,-1 1,0-1,1 1,-1-1,2 2,-2-3,0 0,0 1,1-1,-1 1,0-1,1 0,-1 1,1-1,-1 0,0 0,1 1,-1-1,1 0,-1 0,1 0,-1 0,1 1,-1-1,1 0,-1 0,1 0,-1 0,1 0,-1 0,1 0,0-1,1 1,-1-1,1 0,-1 1,0-1,1 0,-1 0,0 0,0 0,0 0,0 0,0 0,0 0,0 0,0-1,0 1,0 0,-1-1,1 1,0 0,-1-1,1-1,-1 2,1 0,-1 0,1 0,-1-1,0 1,0 0,1 0,-1 0,0 0,0 0,0 0,0 0,0 0,-1 0,1 0,0 0,0 0,-1-1,1 1,0 0,-1 1,1-1,-2-2,1 3,0-1,1 1,-1 0,0-1,0 1,0 0,0 0,1-1,-1 1,0 0,0 0,0 0,0 0,0 0,1 1,-1-1,0 0,0 0,0 0,0 1,1-1,-2 1,0 0,0-1,0 1,1 0,-1 0,1 0,-1 0,1 0,-1 1,1-1,-1 0,1 1,0-1,0 1,0-1,0 1,0-1,0 1,0 0,0 0,1-1,-1 1,1 0,-1 0,1 0,0 0,-1 2,1-4,0 1,0-1,0 0,0 0,0 0,0 1,0-1,0 0,1 0,-1 0,0 1,0-1,0 0,0 0,0 0,0 0,0 1,0-1,0 0,1 0,-1 0,0 0,0 0,0 1,0-1,0 0,1 0,-1 0,0 0,0 0,0 0,0 0,1 0,-1 0,0 0,0 0,0 0,1 1,-1-1,0 0,0-1,0 1,1 0,-1 0,0 0,0 0,9-9,4-12,-12 19,0 0,-1 0,1 0,0 0,-1 0,0-1,0 1,1 0,-2-4,1 5,0 1,0-1,0 0,0 1,0-1,-1 1,1-1,0 0,0 1,-1-1,1 1,0-1,-1 1,1-1,-1 1,1 0,-1-1,1 1,-1-1,1 1,-1 0,1-1,-1 1,-1 0,0-1,0 1,0 0,0 0,0 1,0-1,0 0,0 1,1-1,-1 1,0-1,0 1,0 0,1 0,-1 0,0 0,1 0,-1 0,1 0,-3 3,3-3,0 0,-1 0,1 0,0 0,0 0,0 0,0 1,0-1,0 0,0 1,1-1,-1 1,0-1,0 3,6 3,12-5,-15-3,0 1,0-1,1 0,-1 1,0-1,0 0,0 0,0 0,-1-1,1 1,0 0,0-1,-1 1,3-4,-3 5,0-1,-1 0,1 0,0 1,-1-1,1 0,-1 0,1 0,-1 0,0 0,1 0,-1 0,0 0,0 1,1-1,-1 0,0 0,0 0,0 0,0 0,0 0,-1 0,1 0,0 0,0 0,-1 0,1 0,0 0,-1 0,1 0,-1 0,1 1,-1-1,-1-1,2 1,-1 1,1-1,-1 1,1 0,-1-1,1 1,-1 0,0 0,1-1,-1 1,0 0,1 0,-1 0,1 0,-1 0,0 0,1 0,-1 0,0 0,1 0,-1 0,0 0,1 0,-1 0,1 1,-1-1,0 0,1 1,-1-1,1 0,-1 1,1-1,-1 0,1 1,-1-1,1 1,-1-1,1 1,0-1,-1 1,1 0,0-1,-1 2,1-2,-1 0,1 1,-1-1,1 1,0-1,-1 1,1-1,0 1,-1-1,1 1,0-1,0 1,0-1,-1 1,1-1,0 1,0 0,0-1,0 1,0-1,0 1,0 0,0-1,0 1,0-1,0 1,1-1,-1 1,0 0,0-1,0 1,1-1,-1 1,0-1,1 1,-1-1,1 1,0-1,-1 0,1 0,-1 0,1 0,-1 0,0 0,1 0,-1 0,1 0,-1-1,1 1,-1 0,0 0,1 0,-1-1,0 1,1 0,-1 0,1-1,-1 1,0 0,0-1,1 1,-1-1,0 1,0 0,1-1,-1 1,0-1,0 1,0 0,0-1,0 1,0-1,1 1,-1-1,0 1,0-1,0 1,0 0,-1-1,1 1,0-1,0 1,0-1,0 1,0 0,-1-2,-6-3,6 5,1 0,-1 0,1 1,-1-1,0 0,1 1,-1-1,1 1,-1-1,1 1,-1-1,1 1,-1-1,1 1,-1-1,1 1,0 0,-1-1,1 1,-1 0,0 4,1-1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2022-06-14T17:47:00Z</dcterms:created>
  <dcterms:modified xsi:type="dcterms:W3CDTF">2022-06-14T18:02:00Z</dcterms:modified>
</cp:coreProperties>
</file>