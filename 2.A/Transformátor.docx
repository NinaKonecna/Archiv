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D5DA4" w14:textId="51D65EE0" w:rsidR="00150E19" w:rsidRPr="00205D9E" w:rsidRDefault="00C80A77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Transformátor</w:t>
      </w:r>
    </w:p>
    <w:p w14:paraId="2B7E6510" w14:textId="77777777" w:rsidR="00465E9E" w:rsidRPr="00205D9E" w:rsidRDefault="00465E9E" w:rsidP="00465E9E">
      <w:pPr>
        <w:rPr>
          <w:lang w:val="sk-SK"/>
        </w:rPr>
      </w:pPr>
    </w:p>
    <w:p w14:paraId="2AF7D814" w14:textId="0FEAE1CF" w:rsidR="00465E9E" w:rsidRDefault="00C80A77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Mení hodnoty prúdu a napätia bez zmeny frekvencie</w:t>
      </w:r>
    </w:p>
    <w:p w14:paraId="40E56BC9" w14:textId="71805D21" w:rsidR="00C80A77" w:rsidRDefault="00237D4C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237D4C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02043" wp14:editId="53587ED7">
                <wp:simplePos x="0" y="0"/>
                <wp:positionH relativeFrom="column">
                  <wp:posOffset>1497965</wp:posOffset>
                </wp:positionH>
                <wp:positionV relativeFrom="paragraph">
                  <wp:posOffset>1004570</wp:posOffset>
                </wp:positionV>
                <wp:extent cx="930275" cy="368300"/>
                <wp:effectExtent l="0" t="0" r="3175" b="1270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FC04F" w14:textId="05185718" w:rsidR="00237D4C" w:rsidRPr="00237D4C" w:rsidRDefault="00237D4C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Železné jadro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02043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117.95pt;margin-top:79.1pt;width:73.25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" filled="f" stroked="f" strokeweight=".5pt">
                <v:textbox inset="0,0,0,0">
                  <w:txbxContent>
                    <w:p w14:paraId="059FC04F" w14:textId="05185718" w:rsidR="00237D4C" w:rsidRPr="00237D4C" w:rsidRDefault="00237D4C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Železné jadro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FAAF37E" wp14:editId="3FEFED59">
                <wp:simplePos x="0" y="0"/>
                <wp:positionH relativeFrom="column">
                  <wp:posOffset>1295220</wp:posOffset>
                </wp:positionH>
                <wp:positionV relativeFrom="paragraph">
                  <wp:posOffset>940630</wp:posOffset>
                </wp:positionV>
                <wp:extent cx="74160" cy="50040"/>
                <wp:effectExtent l="38100" t="38100" r="40640" b="45720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41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D84B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9" o:spid="_x0000_s1026" type="#_x0000_t75" style="position:absolute;margin-left:101.65pt;margin-top:73.7pt;width:6.55pt;height: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AA4930C" wp14:editId="7AC064E9">
                <wp:simplePos x="0" y="0"/>
                <wp:positionH relativeFrom="column">
                  <wp:posOffset>1320420</wp:posOffset>
                </wp:positionH>
                <wp:positionV relativeFrom="paragraph">
                  <wp:posOffset>960070</wp:posOffset>
                </wp:positionV>
                <wp:extent cx="137160" cy="133920"/>
                <wp:effectExtent l="38100" t="38100" r="34290" b="38100"/>
                <wp:wrapNone/>
                <wp:docPr id="26" name="Písanie rukou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1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A2DF7" id="Písanie rukou 26" o:spid="_x0000_s1026" type="#_x0000_t75" style="position:absolute;margin-left:103.6pt;margin-top:75.25pt;width:11.5pt;height:1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115485" wp14:editId="6B24A84B">
                <wp:simplePos x="0" y="0"/>
                <wp:positionH relativeFrom="column">
                  <wp:posOffset>1504315</wp:posOffset>
                </wp:positionH>
                <wp:positionV relativeFrom="paragraph">
                  <wp:posOffset>482600</wp:posOffset>
                </wp:positionV>
                <wp:extent cx="123655" cy="160000"/>
                <wp:effectExtent l="38100" t="38100" r="48260" b="31115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3655" cy="1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A4BE3" id="Písanie rukou 24" o:spid="_x0000_s1026" type="#_x0000_t75" style="position:absolute;margin-left:118.1pt;margin-top:37.65pt;width:10.45pt;height:1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22DF141" wp14:editId="4D41ABC0">
                <wp:simplePos x="0" y="0"/>
                <wp:positionH relativeFrom="column">
                  <wp:posOffset>913765</wp:posOffset>
                </wp:positionH>
                <wp:positionV relativeFrom="paragraph">
                  <wp:posOffset>469900</wp:posOffset>
                </wp:positionV>
                <wp:extent cx="92695" cy="128050"/>
                <wp:effectExtent l="38100" t="38100" r="41275" b="43815"/>
                <wp:wrapNone/>
                <wp:docPr id="21" name="Písanie rukou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95" cy="12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18B64" id="Písanie rukou 21" o:spid="_x0000_s1026" type="#_x0000_t75" style="position:absolute;margin-left:71.6pt;margin-top:36.65pt;width:8.05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2F4DD1" wp14:editId="7BE7F85A">
                <wp:simplePos x="0" y="0"/>
                <wp:positionH relativeFrom="column">
                  <wp:posOffset>1453515</wp:posOffset>
                </wp:positionH>
                <wp:positionV relativeFrom="paragraph">
                  <wp:posOffset>67310</wp:posOffset>
                </wp:positionV>
                <wp:extent cx="502920" cy="499110"/>
                <wp:effectExtent l="38100" t="38100" r="30480" b="34290"/>
                <wp:wrapNone/>
                <wp:docPr id="1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2920" cy="49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4312D" id="Písanie rukou 18" o:spid="_x0000_s1026" type="#_x0000_t75" style="position:absolute;margin-left:114.1pt;margin-top:4.95pt;width:40.3pt;height:4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">
                <v:imagedata r:id="rId1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043D91" wp14:editId="71E20984">
                <wp:simplePos x="0" y="0"/>
                <wp:positionH relativeFrom="column">
                  <wp:posOffset>1405020</wp:posOffset>
                </wp:positionH>
                <wp:positionV relativeFrom="paragraph">
                  <wp:posOffset>70870</wp:posOffset>
                </wp:positionV>
                <wp:extent cx="452520" cy="807120"/>
                <wp:effectExtent l="38100" t="38100" r="43180" b="31115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2520" cy="80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EB448" id="Písanie rukou 13" o:spid="_x0000_s1026" type="#_x0000_t75" style="position:absolute;margin-left:110.3pt;margin-top:5.25pt;width:36.35pt;height:6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">
                <v:imagedata r:id="rId16" o:title=""/>
              </v:shape>
            </w:pict>
          </mc:Fallback>
        </mc:AlternateContent>
      </w:r>
      <w:r w:rsidR="00C80A77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79A998" wp14:editId="4499A789">
                <wp:simplePos x="0" y="0"/>
                <wp:positionH relativeFrom="column">
                  <wp:posOffset>1198740</wp:posOffset>
                </wp:positionH>
                <wp:positionV relativeFrom="paragraph">
                  <wp:posOffset>67990</wp:posOffset>
                </wp:positionV>
                <wp:extent cx="174240" cy="816120"/>
                <wp:effectExtent l="38100" t="38100" r="35560" b="41275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4240" cy="81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653FB" id="Písanie rukou 7" o:spid="_x0000_s1026" type="#_x0000_t75" style="position:absolute;margin-left:94.05pt;margin-top:5pt;width:14.4pt;height:6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">
                <v:imagedata r:id="rId18" o:title=""/>
              </v:shape>
            </w:pict>
          </mc:Fallback>
        </mc:AlternateContent>
      </w:r>
      <w:r w:rsidR="00C80A77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120243" wp14:editId="1BA75195">
                <wp:simplePos x="0" y="0"/>
                <wp:positionH relativeFrom="column">
                  <wp:posOffset>650820</wp:posOffset>
                </wp:positionH>
                <wp:positionV relativeFrom="paragraph">
                  <wp:posOffset>95350</wp:posOffset>
                </wp:positionV>
                <wp:extent cx="548280" cy="809280"/>
                <wp:effectExtent l="38100" t="38100" r="42545" b="4826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8280" cy="80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00402" id="Písanie rukou 4" o:spid="_x0000_s1026" type="#_x0000_t75" style="position:absolute;margin-left:50.9pt;margin-top:7.15pt;width:43.85pt;height:6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">
                <v:imagedata r:id="rId20" o:title=""/>
              </v:shape>
            </w:pict>
          </mc:Fallback>
        </mc:AlternateContent>
      </w:r>
      <w:r w:rsidR="00C80A77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0D1CE3" wp14:editId="341FDF29">
                <wp:simplePos x="0" y="0"/>
                <wp:positionH relativeFrom="column">
                  <wp:posOffset>602940</wp:posOffset>
                </wp:positionH>
                <wp:positionV relativeFrom="paragraph">
                  <wp:posOffset>419350</wp:posOffset>
                </wp:positionV>
                <wp:extent cx="102240" cy="67680"/>
                <wp:effectExtent l="38100" t="38100" r="31115" b="4699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22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49A9B" id="Písanie rukou 3" o:spid="_x0000_s1026" type="#_x0000_t75" style="position:absolute;margin-left:47.15pt;margin-top:32.65pt;width:8.75pt;height: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">
                <v:imagedata r:id="rId22" o:title=""/>
              </v:shape>
            </w:pict>
          </mc:Fallback>
        </mc:AlternateContent>
      </w:r>
      <w:r w:rsidR="00C80A77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D55537" wp14:editId="11EF0A2F">
                <wp:simplePos x="0" y="0"/>
                <wp:positionH relativeFrom="column">
                  <wp:posOffset>557740</wp:posOffset>
                </wp:positionH>
                <wp:positionV relativeFrom="paragraph">
                  <wp:posOffset>366255</wp:posOffset>
                </wp:positionV>
                <wp:extent cx="210600" cy="153720"/>
                <wp:effectExtent l="38100" t="38100" r="18415" b="36830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06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28758" id="Písanie rukou 1" o:spid="_x0000_s1026" type="#_x0000_t75" style="position:absolute;margin-left:43.55pt;margin-top:28.5pt;width:17.3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">
                <v:imagedata r:id="rId24" o:title=""/>
              </v:shape>
            </w:pict>
          </mc:Fallback>
        </mc:AlternateContent>
      </w:r>
      <w:r>
        <w:rPr>
          <w:lang w:val="sk-SK"/>
        </w:rPr>
        <w:t xml:space="preserve"> </w:t>
      </w:r>
    </w:p>
    <w:p w14:paraId="6481A47C" w14:textId="3B4AFBBA" w:rsidR="00237D4C" w:rsidRDefault="00237D4C" w:rsidP="00237D4C">
      <w:pPr>
        <w:rPr>
          <w:lang w:val="sk-SK"/>
        </w:rPr>
      </w:pPr>
    </w:p>
    <w:p w14:paraId="46A7D980" w14:textId="304FCF8E" w:rsidR="00237D4C" w:rsidRDefault="00237D4C" w:rsidP="00237D4C">
      <w:pPr>
        <w:rPr>
          <w:lang w:val="sk-SK"/>
        </w:rPr>
      </w:pPr>
    </w:p>
    <w:p w14:paraId="00DA3C14" w14:textId="4F3F754D" w:rsidR="00237D4C" w:rsidRDefault="00237D4C" w:rsidP="00237D4C">
      <w:pPr>
        <w:rPr>
          <w:lang w:val="sk-SK"/>
        </w:rPr>
      </w:pPr>
    </w:p>
    <w:p w14:paraId="5083E0FE" w14:textId="6E5B434B" w:rsidR="00237D4C" w:rsidRDefault="00237D4C" w:rsidP="00237D4C">
      <w:pPr>
        <w:rPr>
          <w:lang w:val="sk-SK"/>
        </w:rPr>
      </w:pPr>
    </w:p>
    <w:p w14:paraId="3E3177FA" w14:textId="6A360889" w:rsidR="00237D4C" w:rsidRPr="00A93F87" w:rsidRDefault="00A93F87" w:rsidP="00237D4C">
      <w:pPr>
        <w:pStyle w:val="Odsekzoznamu"/>
        <w:numPr>
          <w:ilvl w:val="0"/>
          <w:numId w:val="1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N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</m:oMath>
      <w:r>
        <w:rPr>
          <w:rFonts w:eastAsiaTheme="minorEastAsia"/>
          <w:lang w:val="sk-SK"/>
        </w:rPr>
        <w:t xml:space="preserve"> – počet závitov primárnej cievky</w:t>
      </w:r>
    </w:p>
    <w:p w14:paraId="35F2700D" w14:textId="20ADF320" w:rsidR="00A93F87" w:rsidRPr="00A93F87" w:rsidRDefault="00A93F87" w:rsidP="00237D4C">
      <w:pPr>
        <w:pStyle w:val="Odsekzoznamu"/>
        <w:numPr>
          <w:ilvl w:val="0"/>
          <w:numId w:val="1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N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</m:oMath>
      <w:r>
        <w:rPr>
          <w:rFonts w:eastAsiaTheme="minorEastAsia"/>
          <w:lang w:val="sk-SK"/>
        </w:rPr>
        <w:t xml:space="preserve"> – počet závitov sekundárnej cievky</w:t>
      </w:r>
    </w:p>
    <w:p w14:paraId="4C54CEDE" w14:textId="6E3FB9AA" w:rsidR="00A93F87" w:rsidRDefault="00A93F87" w:rsidP="00237D4C">
      <w:pPr>
        <w:pStyle w:val="Odsekzoznamu"/>
        <w:numPr>
          <w:ilvl w:val="0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k=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sk-SK"/>
        </w:rPr>
        <w:tab/>
        <w:t>-</w:t>
      </w:r>
      <w:r>
        <w:rPr>
          <w:lang w:val="sk-SK"/>
        </w:rPr>
        <w:t xml:space="preserve"> transformačná rovnica</w:t>
      </w:r>
    </w:p>
    <w:p w14:paraId="1DC2A0A7" w14:textId="244842B9" w:rsidR="00A93F87" w:rsidRDefault="00A93F87" w:rsidP="00237D4C">
      <w:pPr>
        <w:pStyle w:val="Odsekzoznamu"/>
        <w:numPr>
          <w:ilvl w:val="0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k</m:t>
        </m:r>
      </m:oMath>
      <w:r>
        <w:rPr>
          <w:rFonts w:eastAsiaTheme="minorEastAsia"/>
          <w:lang w:val="sk-SK"/>
        </w:rPr>
        <w:t xml:space="preserve"> –</w:t>
      </w:r>
      <w:r>
        <w:rPr>
          <w:lang w:val="sk-SK"/>
        </w:rPr>
        <w:t xml:space="preserve"> transformačný pomer</w:t>
      </w:r>
    </w:p>
    <w:p w14:paraId="033473F3" w14:textId="117AD85C" w:rsidR="00A93F87" w:rsidRPr="00A93F87" w:rsidRDefault="00A93F87" w:rsidP="00237D4C">
      <w:pPr>
        <w:pStyle w:val="Odsekzoznamu"/>
        <w:numPr>
          <w:ilvl w:val="0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k</m:t>
        </m:r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  <w:t>- transformácia nahor</w:t>
      </w:r>
    </w:p>
    <w:p w14:paraId="30CAF161" w14:textId="10D33AEE" w:rsidR="00A93F87" w:rsidRDefault="00A93F87" w:rsidP="00237D4C">
      <w:pPr>
        <w:pStyle w:val="Odsekzoznamu"/>
        <w:numPr>
          <w:ilvl w:val="0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k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sk-SK"/>
          </w:rPr>
          <m:t>1</m:t>
        </m:r>
      </m:oMath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  <w:t>-</w:t>
      </w:r>
      <w:r>
        <w:rPr>
          <w:lang w:val="sk-SK"/>
        </w:rPr>
        <w:t xml:space="preserve"> transformácia nadol</w:t>
      </w:r>
    </w:p>
    <w:p w14:paraId="12886526" w14:textId="77777777" w:rsidR="00A93F87" w:rsidRPr="00A93F87" w:rsidRDefault="00A93F87" w:rsidP="00A93F87">
      <w:pPr>
        <w:rPr>
          <w:lang w:val="sk-SK"/>
        </w:rPr>
      </w:pPr>
    </w:p>
    <w:p w14:paraId="333F0BA4" w14:textId="7D1B0672" w:rsidR="00A93F87" w:rsidRDefault="00A93F87" w:rsidP="00237D4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Fyzikálny princíp fungovania transformácie je jav elektromagnetickej indukcie</w:t>
      </w:r>
    </w:p>
    <w:p w14:paraId="565A1F9F" w14:textId="6D32E4CE" w:rsidR="00A93F87" w:rsidRPr="00A93F87" w:rsidRDefault="00A93F87" w:rsidP="00237D4C">
      <w:pPr>
        <w:pStyle w:val="Odsekzoznamu"/>
        <w:numPr>
          <w:ilvl w:val="0"/>
          <w:numId w:val="1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U</m:t>
            </m:r>
          </m:e>
          <m:sub>
            <m:r>
              <w:rPr>
                <w:rFonts w:ascii="Cambria Math" w:hAnsi="Cambria Math"/>
                <w:lang w:val="sk-SK"/>
              </w:rPr>
              <m:t>i</m:t>
            </m:r>
          </m:sub>
        </m:sSub>
        <m:r>
          <w:rPr>
            <w:rFonts w:ascii="Cambria Math" w:hAnsi="Cambria Math"/>
            <w:lang w:val="sk-SK"/>
          </w:rPr>
          <m:t>=-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∆ϕ</m:t>
            </m:r>
          </m:num>
          <m:den>
            <m:r>
              <w:rPr>
                <w:rFonts w:ascii="Cambria Math" w:hAnsi="Cambria Math"/>
                <w:lang w:val="sk-SK"/>
              </w:rPr>
              <m:t>∆t</m:t>
            </m:r>
          </m:den>
        </m:f>
      </m:oMath>
    </w:p>
    <w:p w14:paraId="5480B1C3" w14:textId="70FFBE0C" w:rsidR="00A93F87" w:rsidRDefault="00A93F87" w:rsidP="00237D4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Transformovať môžeme len striedavé napätie</w:t>
      </w:r>
    </w:p>
    <w:p w14:paraId="1E2AC1B5" w14:textId="77777777" w:rsidR="00A93F87" w:rsidRPr="00A93F87" w:rsidRDefault="00A93F87" w:rsidP="00A93F87">
      <w:pPr>
        <w:rPr>
          <w:lang w:val="sk-SK"/>
        </w:rPr>
      </w:pPr>
    </w:p>
    <w:p w14:paraId="4A72B7E0" w14:textId="1E550FDF" w:rsidR="00A93F87" w:rsidRPr="00A93F87" w:rsidRDefault="00A93F87" w:rsidP="00A93F87">
      <w:pPr>
        <w:pStyle w:val="Odsekzoznamu"/>
        <w:numPr>
          <w:ilvl w:val="0"/>
          <w:numId w:val="1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P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U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*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I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</m:oMath>
      <w:r>
        <w:rPr>
          <w:rFonts w:eastAsiaTheme="minorEastAsia"/>
          <w:lang w:val="sk-SK"/>
        </w:rPr>
        <w:tab/>
        <w:t>- príkon (to čo dodáme)</w:t>
      </w:r>
    </w:p>
    <w:p w14:paraId="067B7CE3" w14:textId="6D683416" w:rsidR="00A93F87" w:rsidRPr="00A93F87" w:rsidRDefault="00A93F87" w:rsidP="00237D4C">
      <w:pPr>
        <w:pStyle w:val="Odsekzoznamu"/>
        <w:numPr>
          <w:ilvl w:val="0"/>
          <w:numId w:val="1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P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U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*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I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</m:oMath>
      <w:r>
        <w:rPr>
          <w:rFonts w:eastAsiaTheme="minorEastAsia"/>
          <w:lang w:val="sk-SK"/>
        </w:rPr>
        <w:tab/>
        <w:t>- výkon (to čo odoberáme)</w:t>
      </w:r>
    </w:p>
    <w:p w14:paraId="0E6D4599" w14:textId="0D41100F" w:rsidR="00A93F87" w:rsidRPr="00A93F87" w:rsidRDefault="00A93F87" w:rsidP="00A93F87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P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P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</m:oMath>
    </w:p>
    <w:p w14:paraId="1411BB36" w14:textId="76CD0C54" w:rsidR="00A93F87" w:rsidRPr="00A93F87" w:rsidRDefault="00A93F87" w:rsidP="00A93F87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=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  <m:r>
          <w:rPr>
            <w:rFonts w:ascii="Cambria Math" w:eastAsiaTheme="minorEastAsia" w:hAnsi="Cambria Math"/>
            <w:lang w:val="sk-SK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</m:oMath>
    </w:p>
    <w:p w14:paraId="335EF51E" w14:textId="537E2F24" w:rsidR="00A93F87" w:rsidRDefault="00A93F87" w:rsidP="00A93F87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acc>
          <m:accPr>
            <m:chr m:val="̇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=</m:t>
            </m:r>
          </m:e>
        </m:acc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den>
        </m:f>
      </m:oMath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  <w:t>- prúdy sa transformujú v opačnom pomere</w:t>
      </w:r>
    </w:p>
    <w:p w14:paraId="2AE36121" w14:textId="047E9993" w:rsidR="00A93F87" w:rsidRDefault="00A93F87" w:rsidP="008A36B2">
      <w:pPr>
        <w:rPr>
          <w:rFonts w:eastAsiaTheme="minorEastAsia"/>
          <w:lang w:val="sk-SK"/>
        </w:rPr>
      </w:pPr>
    </w:p>
    <w:p w14:paraId="29F278CA" w14:textId="026DF469" w:rsidR="008A36B2" w:rsidRDefault="008A36B2" w:rsidP="008A36B2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Nebezpečnejšie je nízke napätie ako vysoké pretože, sú tam vysoké hodnoty prúdu</w:t>
      </w:r>
    </w:p>
    <w:p w14:paraId="4F460C0D" w14:textId="522B7D90" w:rsidR="008A36B2" w:rsidRDefault="008A36B2" w:rsidP="008A36B2">
      <w:pPr>
        <w:rPr>
          <w:rFonts w:eastAsiaTheme="minorEastAsia"/>
          <w:lang w:val="sk-SK"/>
        </w:rPr>
      </w:pPr>
    </w:p>
    <w:p w14:paraId="68CF1E72" w14:textId="142AAFF9" w:rsidR="008A36B2" w:rsidRPr="008A36B2" w:rsidRDefault="008A36B2" w:rsidP="008A36B2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lang w:val="sk-SK"/>
        </w:rPr>
        <w:t>Účinnosť transformátora</w:t>
      </w:r>
    </w:p>
    <w:p w14:paraId="096B613A" w14:textId="5D33FE22" w:rsidR="00EB49C9" w:rsidRPr="00EB49C9" w:rsidRDefault="008A36B2" w:rsidP="00EB49C9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η=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sk-SK"/>
          </w:rPr>
          <m:t>*100</m:t>
        </m:r>
        <m:r>
          <w:rPr>
            <w:rFonts w:ascii="Cambria Math" w:eastAsiaTheme="minorEastAsia" w:hAnsi="Cambria Math"/>
          </w:rPr>
          <m:t>%</m:t>
        </m:r>
      </m:oMath>
    </w:p>
    <w:sectPr w:rsidR="00EB49C9" w:rsidRPr="00EB49C9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77"/>
    <w:rsid w:val="00150E19"/>
    <w:rsid w:val="00205D9E"/>
    <w:rsid w:val="00237D4C"/>
    <w:rsid w:val="00465E9E"/>
    <w:rsid w:val="006A500F"/>
    <w:rsid w:val="008A36B2"/>
    <w:rsid w:val="00A93F87"/>
    <w:rsid w:val="00C80A77"/>
    <w:rsid w:val="00D65142"/>
    <w:rsid w:val="00EB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1EDC"/>
  <w15:chartTrackingRefBased/>
  <w15:docId w15:val="{4FB2D3C1-75EA-4886-BA83-351CD60C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93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5:50:53.4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1 125,'17'-45,"-14"35,0-1,1 1,1-1,0 1,10-17,-14 27,-1 0,0 0,0 0,0 0,1 0,-1 0,0 0,0 0,0 0,1 0,-1 0,0 0,0 0,0 0,1 0,-1 0,0 0,0 0,0 1,0-1,1 0,-1 0,0 0,0 0,0 0,0 0,1 1,-1-1,0 0,0 0,0 0,0 0,0 1,0-1,0 0,0 0,0 0,0 1,1-1,-1 0,0 0,0 0,0 1,0-1,0 0,0 0,0 0,-1 1,1-1,0 0,6 21,-2-3,-4-18,6 11,0-1,0 0,1 0,10 11,-15-18,1-1,0 0,0 1,0-1,0 0,1 0,-1-1,0 1,1-1,-1 1,1-1,-1 0,1 0,0-1,0 1,-1-1,6 0,15 3,-19-1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5:48:55.0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444 0,'-35'2,"-34"5,35-2,-41-1,67-4,0 1,0-1,0 1,0 1,1-1,-1 1,0 1,0-1,1 1,0 1,0-1,0 1,0 1,0-1,-8 9,-12 9,21-18,1 0,0 0,0 0,0 1,-8 10,8-9,1 1,0 0,0 0,1 0,0 0,0 1,0 0,1-1,1 1,-1 0,1 0,0 0,1 0,0 11,0-10,0 1,1 0,0 0,1-1,0 1,5 16,-5-22,0 0,0 0,0-1,1 1,-1-1,1 1,0-1,0 0,0 0,0 0,0-1,1 1,-1-1,1 0,0 0,0 0,0 0,4 1,27 12,-28-11,-1-1,1 0,0 0,0-1,0 0,1 0,11 1,9-1,0-2,0 0,-1-2,46-9,-65 9,-1 1,-1 0,0-1,1 0,-1 0,0 0,0-1,-1 0,1 0,0 0,-1-1,7-6,28-22,-33 28,-1-1,1 0,-1-1,1 0,-2 0,1 0,-1 0,0-1,8-14,-8 10,0 0,-1 0,0 0,-1 0,0 0,-1-1,-1 0,1 1,-2-13,0 20,0-1,-1 1,1 0,-1 0,0 0,0 0,-1 0,1 0,-1 0,0 1,0-1,0 0,-1 1,1-1,-1 1,0 0,0 0,0 0,0 1,0-1,-1 0,1 1,-1 0,1 0,-1 0,0 1,0-1,-5-1,-81-29,78 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5:50:45.9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380 371,'-20'0,"13"1,0-1,-1 0,1 0,0-1,0 1,0-1,0-1,0 0,0 0,0 0,0-1,-10-5,-98-54,103 54,0-1,1 0,0 0,1-1,0-1,0 1,1-2,1 1,0-1,0-1,1 1,-5-15,8 13,1 1,0-1,1 0,0 1,1-1,2-20,-1 23,0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5:50:38.4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1 391,'0'-7,"0"-1,1 0,0 1,0-1,0 1,1 0,1-1,-1 1,7-12,10-41,14-30,-29 75,1 1,0 0,1 0,1 1,8-14,-15 27,0-1,0 1,0 0,0 0,0 0,0 0,0 0,0 0,0 0,1 0,-1-1,0 1,0 0,0 0,0 0,0 0,0 0,0 0,0 0,0 0,0 0,1 0,-1 0,0 0,0-1,0 1,0 0,0 0,0 0,0 0,1 0,-1 0,0 0,0 0,0 0,0 0,0 0,0 0,1 0,-1 0,0 1,0-1,0 0,0 0,0 0,0 0,0 0,0 0,1 0,-1 0,0 0,0 0,0 0,0 0,0 1,0-1,0 0,0 0,0 0,0 0,0 0,0 0,0 1,3 12,-2 15,8 79,-11-75,1-21,0 0,1-1,1 1,-1 0,4 16,-4-27,0 0,0 0,0 0,1 0,-1 1,0-1,0 0,0 0,0 0,0 0,0 0,0 0,0 0,0 0,0 0,1 0,-1 0,0 0,0 0,0 0,0 0,0 0,0 0,0 0,1 0,-1 0,0 0,0 0,0 0,0 0,0 0,0 0,0 0,0 0,1 0,-1 0,0 0,0 0,0 0,0 0,0 0,0 0,0 0,0 0,0-1,0 1,1 0,-1 0,0 0,0 0,0 0,0 0,0 0,0 0,0 0,0-1,0 1,0 0,0 0,0 0,0 0,0 0,7-14,5-15,32-130,-23 74,-12 60,-6 20</inkml:trace>
  <inkml:trace contextRef="#ctx0" brushRef="#br0" timeOffset="1886.96">220 311,'7'-1,"1"1,-1 1,1-1,-1 2,0-1,8 3,-13-4,0 1,0 0,-1 0,1 0,0 0,-1 0,1 0,-1 0,1 1,-1-1,0 1,1-1,-1 1,0-1,0 1,0-1,0 1,0 0,-1 0,1 0,-1-1,1 1,-1 0,1 0,-1 0,0 0,0 0,0 2,0-2,0 0,0 1,0-1,-1 0,1 0,-1 0,1 0,-1 0,0 0,0 0,0 0,0 0,0 0,0 0,0 0,-1-1,1 1,-2 1,-12 17,15-20,0 0,0 1,-1-1,1 0,0 1,0-1,0 0,0 1,0-1,0 0,0 1,0-1,0 0,0 1,0-1,0 0,0 1,0-1,0 0,0 1,1-1,-1 0,0 1,0-1,0 0,1 0,-1 1,0-1,0 0,0 0,1 1,-1-1,0 0,1 0,-1 1,18 5,17-1,-27-5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5:50:34.0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0 240,'1'-1,"0"1,0 0,0-1,0 1,0-1,-1 1,1-1,0 1,0-1,0 1,-1-1,1 0,0 0,-1 1,1-1,-1 0,1 0,-1 0,1 0,-1 0,1 1,-1-3,10-27,-6 19,22-61,-11 33,-12 30,0 0,1 0,0 1,10-16,-14 23,0 1,0 0,0 0,0-1,0 1,0 0,0 0,0-1,0 1,1 0,-1 0,0-1,0 1,0 0,0 0,1 0,-1 0,0-1,0 1,1 0,-1 0,0 0,0 0,0 0,1 0,-1-1,0 1,1 0,-1 0,0 0,0 0,1 0,-1 0,0 0,0 0,1 0,-1 0,0 0,0 0,1 0,-1 1,0-1,0 0,1 0,-1 0,0 0,0 0,1 1,-1-1,5 19,-4 37,-1-48,-2 24,1-24,0 1,0-1,1 1,0 0,1 0,0-1,0 1,1-1,0 1,5 13,-6-22,-1 0,0 0,0 1,1-1,-1 0,0 0,0 1,1-1,-1 0,0 0,1 0,-1 0,0 1,0-1,1 0,-1 0,0 0,1 0,-1 0,1 0,-1 0,0 0,1 0,-1 0,0 0,1 0,-1 0,0 0,1 0,-1 0,0-1,1 1,-1 0,0 0,0 0,1 0,-1-1,0 1,1 0,-1 0,0-1,0 1,0 0,1 0,-1-1,0 1,0 0,0-1,0 1,1 0,-1-1,0 1,0 0,0-1,14-27,-8 15,-3 6,0-1,0 0,0 0,-1-1,2-14,1-2,15-31,-6 20,-12 30</inkml:trace>
  <inkml:trace contextRef="#ctx0" brushRef="#br0" timeOffset="1445.37">221 197,'0'-2,"0"-1,1 1,-1 0,1-1,0 1,-1 0,1 0,0-1,0 1,1 0,-1 0,0 0,1 1,-1-1,1 0,0 0,0 1,-1-1,1 1,0-1,4-1,-5 3,-1 1,1-1,-1 1,1 0,-1-1,1 1,-1-1,0 1,1 0,-1-1,0 1,0 0,0-1,1 1,-1 0,0-1,0 1,0 0,0-1,0 1,0 0,0-1,-1 2,1 23,0-22,0 148,0-143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5:50:23.04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1,'362'0,"-283"9,-64-7,0 1,27 9,1 1,-1-3,-21-4,1-1,-1-1,1-1,27 0,312-3,-359 0,0 0,0 1,-1-1,1 0,0 1,-1-1,1 1,-1 0,1-1,0 1,-1 0,0 0,1 0,-1 0,1 0,-1 1,0-1,0 0,0 0,0 1,0-1,0 1,0-1,0 1,0-1,-1 1,1-1,-1 1,1 3,2 6,-1 1,0 0,0 18,0 4,27 161,-26-176,4 93,2-6,-9-72,1-20,-1 1,0-1,-1 0,0 1,-1-1,-1 0,0 0,-9 20,8-24,2-5,0 0,-1 0,0 0,0 0,-6 7,7-10,0 0,0-1,0 1,0-1,0 1,-1-1,1 0,0 0,-1 0,1 0,-1 0,0-1,1 1,-1-1,-4 1,-1 0,1 0,-1 1,0 0,1 0,0 1,0 0,-1 1,2-1,-1 1,0 1,1-1,0 1,0 0,0 0,1 1,-8 9,3-3,1 2,0 0,1 0,0 0,1 1,-10 29,13-23,0 0,1 0,2 0,1 33,0-44,0-3,-1-1,2 1,-1-1,1 1,0-1,2 7,-2-10,1-1,-1 0,0 0,0 0,1 0,-1 0,1 0,0 0,-1-1,1 1,0 0,0-1,0 1,0-1,0 0,1 0,-1 0,0 0,5 1,109 42,-99-39,57 15,-67-18,0-1,1 0,-1-1,1 1,-1-2,1 1,13-3,-14 1,-1 0,1-1,-1 0,0 0,0 0,0-1,0 1,0-2,-1 1,0-1,9-9,0-3,-1-1,15-27,-18 29,-6 8,0 0,0-1,-1 0,0 1,-1-1,0 0,0 0,0-17,-1-2,-5-45,3 67,0 0,-1-1,0 1,-1 0,0 0,1 1,-2-1,1 1,-1-1,1 1,-1 0,-1 0,1 1,-8-7,1 2,1 1,-1 0,0 1,-1 0,0 1,-13-6,13 9,-1 0,0 0,0 1,0 1,0 0,-22 1,19 0,9 0</inkml:trace>
  <inkml:trace contextRef="#ctx0" brushRef="#br0" timeOffset="2558.94">1059 1015,'-2'78,"4"82,-2-159,0-1,0 0,0 0,0 0,0 0,0 1,0-1,-1 0,1 0,0 0,1 1,-1-1,0 0,0 0,0 0,0 1,0-1,0 0,0 0,0 0,0 1,0-1,0 0,0 0,1 0,-1 0,0 0,0 1,0-1,0 0,0 0,1 0,-1 0,0 0,0 0,0 0,1 1,-1-1,0 0,0 0,0 0,0 0,1 0,-1 0,0 0,0 0,0 0,1 0,-1 0,0 0,0 0,0 0,1 0,-1-1,0 1,0 0,0 0,1 0,-1 0,14-15,11-26,-25 40,55-112,-36 80,-17 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5:50:14.5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145 1,'-1'0,"0"0,0 0,0 1,0-1,0 1,1-1,-1 1,0-1,0 1,0 0,1-1,-1 1,0 0,1 0,-1-1,0 1,1 0,-1 0,1 0,0 0,-1 0,1 0,0 0,-1-1,1 1,0 0,0 0,0 0,0 0,0 2,-1 37,1-34,0 25,-1-21,0-1,1 1,1-1,0 0,0 1,1-1,0 0,5 15,-2-11,0-1,-1 1,-1 0,0 0,-1 0,1 18,-3 83,-1-51,-1-43,0 1,-2-1,0-1,-8 24,-5 28,13-48,-6 27,3-1,-2 67,10-95,-1 21,-1-40,1-1,0 1,-1-1,1 1,-1-1,0 0,1 1,-1-1,0 0,0 1,0-1,0 0,0 0,0 0,0 0,0 0,0 0,-1 0,1 0,0-1,-1 1,1 0,-3 0,0 1,-1 0,0 0,1 0,0 1,-1 0,1 0,0 0,1 0,-1 0,0 1,1 0,-5 6,7-8,0 0,-1 0,1 0,0 0,0 0,0 0,1 1,-1-1,0 0,1 1,0-1,-1 1,1-1,0 0,0 1,0-1,1 1,-1-1,1 0,-1 1,1-1,0 0,-1 1,1-1,1 0,-1 0,0 0,3 3,-3-3,1-1,0 0,0 1,1-1,-1 0,0 0,0 0,0 0,1 0,-1-1,0 1,1-1,2 1,35 2,-37-3,-11 4,-1 0,2 1,-1 0,-12 10,17-12,1 0,-1 0,1 1,0-1,0 0,1 1,-1-1,1 1,-1 0,1-1,-1 8,2-10,-1 0,1 0,0 0,0 0,0 0,0 1,0-1,0 0,0 0,0 0,0 0,0 1,1-1,-1 0,0 0,1 0,-1 0,1 0,-1 0,1 0,0 0,-1 0,1 0,0 0,0 0,-1-1,1 1,0 0,0 0,0-1,0 1,0-1,0 1,0-1,0 1,0-1,1 0,-1 1,0-1,2 0,6 1,-1-2,1 1,-1-1,1 0,-1-1,0 0,16-6,-34 14,1 0,-1 0,1 1,1 0,-1 0,1 1,-13 18,19-25,1 0,0 0,0 0,0 1,0-1,0 0,0 1,0-1,0 1,1-1,-1 1,1-1,-1 1,1 0,-1-1,1 1,0 0,0-1,0 1,0 0,0-1,0 1,0 0,1-1,0 3,0-3,0 1,0-1,1 0,-1 0,0 0,1 0,-1 0,1 0,0 0,-1 0,1 0,0-1,-1 1,1-1,0 1,0-1,0 0,-1 1,1-1,0 0,0 0,3-1,1 1,0 0,0-1,1 0,-1 0,8-2,-21 6,0 0,0 1,0 0,0 0,1 1,-12 10,14-12,1 1,0-1,0 0,0 1,0 0,1 0,-1-1,1 2,0-1,0 0,0 0,1 0,0 1,-2 6,4-10,-1 0,0 0,0-1,0 1,1 0,-1 0,0 0,1 0,-1-1,1 1,-1 0,1 0,-1-1,1 1,0 0,-1-1,1 1,0-1,0 1,-1-1,1 1,0-1,0 1,0-1,-1 0,1 0,0 1,0-1,0 0,0 0,0 0,0 0,0 0,1 0,41-1,-32 0,2 3,-27 2,-8 2,-14 15,34-20,0 0,0 1,1-1,-1 0,0 1,1 0,0-1,-1 1,1 0,0-1,0 1,-1 0,2 0,-1 0,0 0,0 0,0 3,1-4,1 0,-1 0,1 0,0 0,-1 0,1 0,0 0,0 0,0 0,-1 0,1 0,0 0,0 0,0-1,1 1,-1 0,0-1,0 1,0-1,0 1,0-1,1 0,-1 1,0-1,0 0,3 0,34 4,-26-5,-8 1,-1-1,1 1,-1 0,1 0,0 0,-1 0,1 0,-1 1,6 1,-39 19,27-19,0 0,0 1,1-1,-1 1,1-1,0 1,0 0,0 0,0 0,0 1,1-1,-1 0,1 1,0-1,0 1,0-1,1 1,-1-1,1 1,0-1,0 1,0 0,0-1,1 1,-1-1,2 5,-1-6,0-1,0 0,0 0,0 0,0 0,0 0,0 0,0-1,0 1,0 0,0 0,1-1,-1 1,0-1,1 1,-1-1,0 1,1-1,-1 0,0 0,1 0,-1 1,1-1,-1-1,0 1,1 0,-1 0,0 0,1-1,1 0,24 1,-27 1,1-1,0 1,0-1,0 1,0-1,-1 1,1 0,0-1,-1 1,1 0,0-1,-1 1,1 0,-1 0,1 0,-1 0,0 0,1 0,-1-1,0 1,0 0,1 0,-1 0,0 0,0 0,0 0,0 1,0 145,-2-63,1-74,0 0,-1 0,-1 0,1 0,-8 16,-8 32,17-54,1 0,-1 0,1 0,0 0,0 0,0 0,1 0,-1 0,1 0,0 0,0 0,2 4,-2-6,0-1,0 0,0 0,0 0,0 0,0 0,1 0,-1 0,0 0,0 0,1-1,-1 1,0 0,1-1,-1 1,1-1,-1 1,3-1,35 4,-12-1,-10 0,-1 0,31 0,18 2,31 5,1-1,-60-7,-28-2,0 0,1 1,-1 0,0 0,0 1,10 4,-8-3,0-1,0 1,1-2,16 1,0 0,18 1,66-5,-63 0,52 4,-59 7,-34-7,1 0,-1 0,1-1,11 1,-17-2,-1 0,0 0,1 0,-1 0,0 0,1 0,-1-1,0 1,0-1,0 0,1 0,-1 0,0 0,0 0,0 0,3-3,-3 2,-1-1,1 0,-1 0,0 1,1-1,-1 0,0 0,-1 0,1 0,-1 0,1 0,-1-4,8-34,-5 32,-1 1,0-1,-1-1,1-11,5-165,3 64,-2-2,-8-114,0 231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5:49:35.1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92 35,'0'28,"0"4,0 1,-7 35,3-34,2 1,4 60,0-23,0 15,-4 91,-7-19,1-44,6 198,4-159,-2 410,-1-557,0 1,0-1,-1 0,0 0,0 0,0-1,-1 1,0 0,0-1,-1 0,-8 12,-10 17,20-28,1 0,-1 1,1-1,0 0,0 1,1-1,0 0,1 1,0-1,0 0,0 0,1 1,0-1,4 9,-5-14,1-1,0 1,0-1,0 1,1-1,-1 0,0 0,0 0,1 0,-1 0,0 0,1-1,-1 1,1-1,3 0,41 3,-46-3,343-1,-342 1,-1 0,1 0,0 0,-1-1,1 1,-1-1,1 1,-1-1,1 1,-1-1,1 0,-1 0,1 0,-1 0,0 0,0 0,0 0,0 0,1-1,-1 1,-1 0,1-1,0 1,0-1,0 1,-1-1,1 1,-1-1,1 1,-1-1,0 1,0-1,1-2,0-9,0 1,-1-1,-2-19,0 6,4-48,-4-81,-7 67,0-35,8 90,-6-35,2 36,1-38,-5-80,9-335,1 467,1 0,4-20,-3 21,0-1,0-23,-5-35,4-104,0 157,4-77,3-6,0-9,-8 105,0 2,-1 1,0 0,0-1,0 1,-3-14,2 19,1 0,-1 1,0-1,1 0,-1 1,0 0,0-1,0 1,0-1,0 1,-1 0,1 0,0 0,0-1,-1 1,1 0,-1 1,1-1,-1 0,1 0,-1 1,0-1,1 1,-1-1,0 1,1 0,-1-1,0 1,0 0,-2 1,-34-5,32 3,0 0,0 0,0 1,0 0,0 0,0 0,0 1,0 0,0 0,1 0,-1 1,-7 2,-3 4,-2-1,1-1,-1-1,0 0,0-1,0-1,-1-1,-26 0,38-2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5:49:21.0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0 770,'1'-7,"1"-1,0 0,1 1,-1-1,1 1,1 0,-1-1,10-11,1-7,0-3,10-35,-5-10,-14 49,13-36,-9 36,-1-1,-1 1,-2-1,0-1,-2 1,1-52,-4 56,2 0,1 0,1 1,6-22,-9 41,-1 1,1-1,0 1,0 0,0-1,0 1,0 0,0 0,1 0,-1 0,0 0,0 0,1 0,-1 0,1 1,-1-1,1 0,-1 1,1-1,-1 1,1 0,-1-1,1 1,0 0,2 0,51 1,-33 1,70-4,90 4,-121 6,-30-4,44 1,111-13,-10-18,-149 24,44 1,-46 1,0 0,32-5,-36 2,1 2,0 0,34 4,-55-2,1 0,-1-1,1 1,-1 0,0 0,0 0,1 0,-1 0,0 0,0 0,0 1,0-1,0 0,-1 0,1 1,0-1,-1 1,1-1,0 1,-1-1,0 1,1-1,-1 1,0-1,0 4,4 45,-4-46,1 33,-2-10,8 52,1-5,-2 1,-7 107,-1-65,4-78,-1-25,-1-1,0 1,0 0,-5 22,-10-8,-5 6,20-33,0 0,-1 0,1 0,0 1,-1-1,1 0,0 0,0 0,0 1,0-1,0 0,0 0,0 0,1 1,-1-1,0 0,1 0,-1 0,1 0,-1 0,1 0,0 0,-1 0,1 0,1 2,0-2,0 0,0 0,0 0,-1 0,1 0,0-1,0 1,0-1,1 1,-1-1,0 0,3 0,1 2,-24 4,14-4,0 0,0 0,0 0,1 0,-1 1,1 0,-1 0,1 0,-6 6,8-8,1 0,-1 0,0-1,0 1,1 0,-1 0,1 0,-1 0,0 0,1 0,0 0,-1 0,1 0,0 0,-1 0,1 0,0 1,0-1,0 0,0 0,0 0,0 0,0 0,0 0,1 0,-1 0,0 0,1 1,-1-1,1 0,-1 0,1 0,-1-1,1 1,0 0,-1 0,1 0,0 0,0-1,0 1,-1 0,1-1,0 1,2 0,-1 0,1 0,0 0,0-1,0 1,0-1,0 0,0 0,-1 0,1 0,3-1,-4 0,0 1,1 0,-1 0,0-1,0 1,0 1,0-1,1 0,-1 0,0 1,0-1,0 1,0 0,4 1,-6-1,0-1,0 1,0-1,0 0,0 1,0-1,0 0,0 1,0-1,0 1,0-1,0 0,0 1,0-1,0 0,-1 1,1-1,0 0,0 1,0-1,-1 0,1 1,0-1,0 0,-1 0,1 1,0-1,0 0,-1 0,1 0,0 1,-1-1,1 0,0 0,-1 0,0 0,-19 13,8-6,10-6,1 0,0 1,-1-1,1 1,0-1,0 1,0 0,0-1,0 1,0 0,0 0,1 0,-1 0,1-1,-1 1,1 0,0 0,0 0,-1 0,1 0,1 0,-1 0,0 0,0 0,2 4,-1-4,0 0,1 0,-1 0,0 0,1 0,0 0,-1-1,1 1,0 0,0-1,0 0,0 1,0-1,0 0,0 0,0 0,1 0,-1 0,0-1,4 2,-3-2,21 6,-25-4,-14-2,10 0,0 1,0-1,1 1,-1 0,0 0,0 1,-5 2,9-4,0 0,0 1,1-1,-1 0,0 1,0-1,1 1,-1-1,0 1,1-1,-1 1,0-1,1 1,-1 0,1-1,-1 1,1 0,-1 0,1-1,0 1,-1 0,1 0,0 0,0-1,0 1,-1 0,1 0,0 0,0 0,0-1,0 1,0 0,1 0,-1 0,0 0,0 0,0-1,1 1,-1 0,1 0,-1-1,0 1,1 0,-1 0,1-1,-1 1,1-1,0 1,-1 0,1-1,0 1,1 0,0 1,0-1,0 0,0 0,0 0,0 0,0 0,0-1,0 1,0-1,0 1,0-1,0 0,1 0,3 0,-4 0,1 0,-1 0,0 0,1 0,-1 1,0-1,0 1,1-1,-1 1,0 0,0 0,0 0,0 0,0 0,4 3,-6-4,0 1,0-1,0 0,0 0,1 1,-1-1,0 0,0 0,0 1,0-1,0 0,0 0,0 1,0-1,0 0,0 0,0 1,0-1,0 0,0 1,0-1,0 0,0 0,0 1,-1-1,1 0,0 0,0 1,0-1,0 0,-1 0,1 0,0 1,0-1,0 0,-1 0,1 0,0 0,0 1,0-1,-1 0,1 0,0 0,0 0,-1 0,1 0,0 0,-1 0,1 0,0 0,0 0,-1 0,1 0,0 0,0 0,-1 0,1 0,-26 3,16-2,8 0,-1 0,1 0,0 0,0 0,0 0,0 0,0 1,0-1,0 1,0 0,0-1,1 1,-1 0,1 0,0 0,-1 0,1 0,0 0,0 0,0 1,0-1,1 0,-2 5,2-5,0 0,0-1,0 1,0 0,0 0,1 0,-1-1,0 1,1 0,-1 0,1-1,0 1,0 0,0-1,0 1,0-1,0 1,0-1,0 1,0-1,1 0,-1 0,0 0,1 0,-1 0,1 0,0 0,-1 0,1 0,0-1,2 2,49 11,-62-12,-1 2,1-1,0 1,0 1,0-1,0 2,0-1,-9 8,16-10,0 0,0 0,1 0,-1 0,1 0,0 0,0 0,0 1,0-1,0 0,0 1,0-1,1 1,0-1,-1 5,1-6,0 0,0 0,0 1,0-1,0 0,0 0,0 0,0 0,0 0,1 0,-1 0,0 0,1 0,-1 0,1 0,-1 0,1 0,0 0,-1 0,1-1,0 1,0 0,-1 0,1-1,0 1,0 0,0-1,0 1,0-1,0 1,0-1,0 0,0 1,0-1,0 0,2 0,19-1,-18 0,-1 1,1-1,-1 1,1 0,0 0,-1 0,1 0,-1 1,1-1,-1 1,1 0,-1 0,5 2,-8-3,0 1,1-1,-1 0,0 1,0-1,1 0,-1 1,0-1,0 0,0 1,0-1,1 0,-1 1,0-1,0 1,0-1,0 0,0 1,0-1,0 1,0-1,0 0,0 1,0-1,0 1,0-1,-1 0,1 1,0-1,0 0,0 1,-1-1,1 0,0 1,0-1,-1 0,1 1,0-1,0 0,-1 0,1 1,0-1,-1 0,1 0,0 0,-1 1,1-1,-1 0,1 0,0 0,-1 0,1 0,-1 0,-28 8,21-6,-9 4,9-3,0-1,0 2,1-1,-11 7,16-9,1 0,0 0,0 0,0 0,-1 0,1 0,0 0,0 0,1 0,-1 0,0 0,0 1,0-1,1 0,-1 1,1-1,-1 1,1-1,0 1,-1-1,1 0,0 1,0-1,0 1,0-1,0 1,0-1,1 1,-1-1,0 1,2 1,-1-1,1 1,-1-1,1 0,0 0,0 0,0 0,0 0,1 0,-1-1,0 1,1-1,-1 1,1-1,0 0,2 1,44 14,-47-16,0 1,0-1,0 1,0-1,0 1,0 0,0-1,0 1,0 0,-1 0,1 1,0-1,-1 0,1 1,1 2,-2-3,0 0,-1 1,0-1,1 1,-1-1,0 0,0 1,1-1,-1 1,-1-1,1 1,0-1,0 1,0-1,-1 0,1 1,-1-1,1 1,-1-1,1 0,-1 1,-1 0,-5 12,1 1,0-1,1 1,1 0,0 0,-3 26,-5 44,7-51,-3 61,0 81,6-159,2-13,0 0,0 0,-1 0,1 0,-1 0,0 0,-3 6,3-9,0 0,0 0,0 1,0-1,0 0,0 0,-1 0,1 0,0 0,-1-1,1 1,0 0,-1-1,1 1,-1-1,1 1,-1-1,1 0,-1 1,1-1,-1 0,0 0,1 0,-3 0,-84-3,-89 4,97 12,55-8,0-1,-39 1,-33 3,85-8,-18 0,0 0,-42 7,41-3,-1-2,-62-4,24 0,-318 2,387 0,-1 0,1 0,0-1,-1 1,1-1,0 1,-1-1,1 1,0-1,0 0,0 1,-1-1,1 0,0 0,0 0,0 0,1 0,-1 0,0 0,0-1,0 1,1 0,-1 0,1-1,-1 1,1 0,-1-1,1 1,0 0,0-1,-1 1,1 0,0-3,0-10,-1 1,4-25,-2 13,-1 12,-1-1,-1 1,0 0,-7-22,6 16,0 0,2 0,0 0,3-37,0 3,-3-13,3-71,6 91,-5 36,-1 0,0 0,1-20,-2 14,0 0,6-25,1-9,5-17,-9 51,-1 0,0-1,0-26,-2 34,0 0,0 0,1 1,3-10,4-25,-8 35,1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5:49:04.3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1 188,'0'-6,"0"-1,0 1,1-1,0 1,0 0,1 0,0 0,4-10,-4 12,20-40,-7 17,-14 23,1 0,1-1,-1 1,1 0,-1 1,1-1,4-4,-5 7,0-1,0 1,-1 0,1 0,0 0,0 1,0-1,0 0,0 1,1-1,-1 1,0 0,0 0,0 0,0 0,0 0,0 0,1 0,-1 1,4 1,-5-2,1 1,0-1,0 1,0 0,0-1,0 1,-1 0,1 1,0-1,-1 0,1 0,-1 1,0-1,1 1,-1-1,0 1,0-1,0 1,0 0,0 0,0-1,0 1,-1 0,1 0,0 3,1 5,-2 0,1 0,-1 0,-2 13,2-17,-1 1,1-1,0 1,0-1,0 1,1-1,3 12,-3-17,0 0,-1 1,1-1,0 0,0 0,0 0,0 0,0 0,1 0,-1 0,0-1,0 1,1 0,-1-1,0 1,1-1,-1 1,0-1,1 1,-1-1,1 0,-1 0,1 0,-1 0,0 0,1 0,-1 0,1 0,-1-1,1 1,-1-1,3 0,-1 0,0 0,0 0,1-1,-1 1,0-1,-1 0,1 1,0-1,0 0,-1-1,1 1,-1 0,3-4,-1-5,1 0,-2 0,1 0,-2 0,4-22,1-6,-5 24,-1 8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2022-06-07T15:47:00Z</dcterms:created>
  <dcterms:modified xsi:type="dcterms:W3CDTF">2022-06-07T16:30:00Z</dcterms:modified>
</cp:coreProperties>
</file>