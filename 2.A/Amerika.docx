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D2C1" w14:textId="1765D6A7" w:rsidR="00150E19" w:rsidRPr="00205D9E" w:rsidRDefault="00B433CC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Amerika</w:t>
      </w:r>
    </w:p>
    <w:p w14:paraId="74A32C46" w14:textId="77777777" w:rsidR="00465E9E" w:rsidRPr="00205D9E" w:rsidRDefault="00465E9E" w:rsidP="00465E9E">
      <w:pPr>
        <w:rPr>
          <w:lang w:val="sk-SK"/>
        </w:rPr>
      </w:pPr>
    </w:p>
    <w:p w14:paraId="32E6646E" w14:textId="3D94F3EB" w:rsidR="00465E9E" w:rsidRDefault="00B433C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Názov pochádza od moreplavca Amerigo Vespuci</w:t>
      </w:r>
    </w:p>
    <w:p w14:paraId="165E58AA" w14:textId="4B4569DB" w:rsidR="00B433CC" w:rsidRDefault="00245D1D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Objaviteľ bol Krištof Kolumbus</w:t>
      </w:r>
    </w:p>
    <w:p w14:paraId="40FADCE9" w14:textId="66CD3118" w:rsidR="00C54330" w:rsidRPr="0015440E" w:rsidRDefault="00C54330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15440E">
        <w:rPr>
          <w:b/>
          <w:bCs/>
          <w:lang w:val="sk-SK"/>
        </w:rPr>
        <w:t>Delenia Ameriky:</w:t>
      </w:r>
    </w:p>
    <w:p w14:paraId="68E15DFA" w14:textId="31E961DD" w:rsidR="00C54330" w:rsidRPr="0015440E" w:rsidRDefault="00C54330" w:rsidP="00C5433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15440E">
        <w:rPr>
          <w:b/>
          <w:bCs/>
          <w:lang w:val="sk-SK"/>
        </w:rPr>
        <w:t> Z prírodného hľadiska</w:t>
      </w:r>
    </w:p>
    <w:p w14:paraId="615C3ABE" w14:textId="0CB510E7" w:rsidR="00C54330" w:rsidRDefault="00C54330" w:rsidP="00C543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Severná Amerika – všetko od Severu po Tehuantepeckú šiju</w:t>
      </w:r>
    </w:p>
    <w:p w14:paraId="45026751" w14:textId="27E1C7C3" w:rsidR="00C54330" w:rsidRDefault="00C54330" w:rsidP="00C543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Stredná Amerika – od Tehuantepeckej šije po Panamskú šiju</w:t>
      </w:r>
    </w:p>
    <w:p w14:paraId="54C17B63" w14:textId="43E4AB8F" w:rsidR="00C54330" w:rsidRDefault="00C54330" w:rsidP="00C543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Južná Amerika – Južne od Panamskej šije</w:t>
      </w:r>
    </w:p>
    <w:p w14:paraId="369655BD" w14:textId="0E415403" w:rsidR="00C54330" w:rsidRPr="0015440E" w:rsidRDefault="00C54330" w:rsidP="00C5433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15440E">
        <w:rPr>
          <w:b/>
          <w:bCs/>
          <w:lang w:val="sk-SK"/>
        </w:rPr>
        <w:t> Zo socioekonomického hľadiska</w:t>
      </w:r>
    </w:p>
    <w:p w14:paraId="7B40BB59" w14:textId="4869365D" w:rsidR="00C54330" w:rsidRDefault="00C54330" w:rsidP="00C543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Severná Ameriku – USA + Kanada (Anglosaská)</w:t>
      </w:r>
    </w:p>
    <w:p w14:paraId="7E2A1F59" w14:textId="7B373CE2" w:rsidR="00C54330" w:rsidRDefault="00C54330" w:rsidP="00C543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Latinská Amerika – Stredná a Južná Amerika</w:t>
      </w:r>
    </w:p>
    <w:p w14:paraId="1127A1C4" w14:textId="59507220" w:rsidR="00C54330" w:rsidRDefault="00C54330" w:rsidP="00C54330">
      <w:pPr>
        <w:rPr>
          <w:lang w:val="sk-SK"/>
        </w:rPr>
      </w:pPr>
    </w:p>
    <w:p w14:paraId="7E37274A" w14:textId="22FD14BD" w:rsidR="00DE3BF9" w:rsidRPr="0015440E" w:rsidRDefault="00DE3BF9" w:rsidP="00DE3BF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15440E">
        <w:rPr>
          <w:b/>
          <w:bCs/>
          <w:lang w:val="sk-SK"/>
        </w:rPr>
        <w:t>Základné informácie:</w:t>
      </w:r>
    </w:p>
    <w:p w14:paraId="598F7EC4" w14:textId="007D78D4" w:rsidR="00C54330" w:rsidRDefault="00C54330" w:rsidP="00DE3B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2. Najväčší svetadiel po Ázii</w:t>
      </w:r>
    </w:p>
    <w:p w14:paraId="68911223" w14:textId="3FFE2D7C" w:rsidR="00DE3BF9" w:rsidRDefault="00DE3BF9" w:rsidP="00DE3B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Počet obyvateľov – vyše </w:t>
      </w:r>
      <w:r w:rsidR="00106938">
        <w:rPr>
          <w:lang w:val="sk-SK"/>
        </w:rPr>
        <w:t>1</w:t>
      </w:r>
      <w:r>
        <w:rPr>
          <w:lang w:val="sk-SK"/>
        </w:rPr>
        <w:t xml:space="preserve"> mld.</w:t>
      </w:r>
    </w:p>
    <w:p w14:paraId="55064CAC" w14:textId="12280A9D" w:rsidR="00DE3BF9" w:rsidRPr="00DE3BF9" w:rsidRDefault="00DE3BF9" w:rsidP="00DE3B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Rozloha – 42 mil. km</w:t>
      </w:r>
      <w:r w:rsidRPr="00DE3BF9">
        <w:rPr>
          <w:vertAlign w:val="superscript"/>
          <w:lang w:val="sk-SK"/>
        </w:rPr>
        <w:t>2</w:t>
      </w:r>
    </w:p>
    <w:p w14:paraId="252BF491" w14:textId="692152BA" w:rsidR="00DE3BF9" w:rsidRDefault="00DE3BF9" w:rsidP="00DE3B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Zložený z 2 kontinentov:</w:t>
      </w:r>
    </w:p>
    <w:p w14:paraId="3E6F9B3D" w14:textId="42E37B36" w:rsidR="00DE3BF9" w:rsidRDefault="00DE3BF9" w:rsidP="00DE3BF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Severná Amerika</w:t>
      </w:r>
    </w:p>
    <w:p w14:paraId="2BFAAE78" w14:textId="071AFAAA" w:rsidR="00DE3BF9" w:rsidRDefault="00DE3BF9" w:rsidP="00DE3BF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Južná Amerika</w:t>
      </w:r>
    </w:p>
    <w:p w14:paraId="310F1244" w14:textId="77777777" w:rsidR="0015440E" w:rsidRPr="0015440E" w:rsidRDefault="0015440E" w:rsidP="0015440E">
      <w:pPr>
        <w:rPr>
          <w:lang w:val="sk-SK"/>
        </w:rPr>
      </w:pPr>
    </w:p>
    <w:p w14:paraId="65AD5723" w14:textId="0076A63E" w:rsidR="0015440E" w:rsidRPr="0015440E" w:rsidRDefault="0015440E" w:rsidP="0015440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15440E">
        <w:rPr>
          <w:b/>
          <w:bCs/>
          <w:lang w:val="sk-SK"/>
        </w:rPr>
        <w:t>Poloha:</w:t>
      </w:r>
    </w:p>
    <w:p w14:paraId="62D45703" w14:textId="1E3B94CB" w:rsidR="0015440E" w:rsidRDefault="0015440E" w:rsidP="0015440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Nachádza sa na Západnej, Severnej a Južnej pologuli</w:t>
      </w:r>
    </w:p>
    <w:p w14:paraId="6EC7F5E0" w14:textId="1AFEA177" w:rsidR="0015440E" w:rsidRDefault="0015440E" w:rsidP="0015440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Dôležité rovnobežky:</w:t>
      </w:r>
    </w:p>
    <w:p w14:paraId="35851046" w14:textId="68289D0E" w:rsidR="0015440E" w:rsidRDefault="0015440E" w:rsidP="0015440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Prechádzajúce Severnou Amerikou</w:t>
      </w:r>
    </w:p>
    <w:p w14:paraId="791E0ECE" w14:textId="3CFE6A9C" w:rsidR="0015440E" w:rsidRDefault="0015440E" w:rsidP="0015440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Obratník raka</w:t>
      </w:r>
    </w:p>
    <w:p w14:paraId="074CAC55" w14:textId="71D270B0" w:rsidR="0015440E" w:rsidRDefault="0015440E" w:rsidP="0015440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Severná polárna kružnica</w:t>
      </w:r>
    </w:p>
    <w:p w14:paraId="46F62FC0" w14:textId="3139F2B2" w:rsidR="0015440E" w:rsidRDefault="0015440E" w:rsidP="0015440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Prechádzajúce Južnou Amerikou</w:t>
      </w:r>
    </w:p>
    <w:p w14:paraId="172059BA" w14:textId="0C26C8B4" w:rsidR="0015440E" w:rsidRDefault="0015440E" w:rsidP="0015440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Rovník</w:t>
      </w:r>
    </w:p>
    <w:p w14:paraId="341BDDB4" w14:textId="42EB930B" w:rsidR="0015440E" w:rsidRDefault="0015440E" w:rsidP="004F176A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Obratník kozorožca</w:t>
      </w:r>
    </w:p>
    <w:p w14:paraId="6274D8BF" w14:textId="56BF35FA" w:rsidR="004F176A" w:rsidRDefault="004F176A" w:rsidP="004F176A">
      <w:pPr>
        <w:rPr>
          <w:lang w:val="sk-SK"/>
        </w:rPr>
      </w:pPr>
    </w:p>
    <w:p w14:paraId="0086AA64" w14:textId="3252AAD6" w:rsidR="004F176A" w:rsidRDefault="004F176A" w:rsidP="004F176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4F176A">
        <w:rPr>
          <w:b/>
          <w:bCs/>
          <w:lang w:val="sk-SK"/>
        </w:rPr>
        <w:t>Severná Amerika</w:t>
      </w:r>
    </w:p>
    <w:p w14:paraId="287096E1" w14:textId="401CBCB6" w:rsidR="004F176A" w:rsidRPr="004F176A" w:rsidRDefault="004F176A" w:rsidP="004F176A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Horizontálna členitosť </w:t>
      </w:r>
    </w:p>
    <w:p w14:paraId="2980697C" w14:textId="47A165C8" w:rsidR="004F176A" w:rsidRPr="004F176A" w:rsidRDefault="004F176A" w:rsidP="004F176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Veľmi členité pobrežie, je ti kontinent s najdlhším pobrežím (75 600 km)</w:t>
      </w:r>
    </w:p>
    <w:p w14:paraId="15CA9328" w14:textId="37A5E127" w:rsidR="004F176A" w:rsidRPr="004F176A" w:rsidRDefault="004F176A" w:rsidP="004F176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Ostrovy:</w:t>
      </w:r>
    </w:p>
    <w:p w14:paraId="71BB6C9B" w14:textId="375FF6CD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Newfoundland</w:t>
      </w:r>
    </w:p>
    <w:p w14:paraId="778BEE23" w14:textId="62C60857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Baffinov o.</w:t>
      </w:r>
    </w:p>
    <w:p w14:paraId="623AD961" w14:textId="47116494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Grónsko</w:t>
      </w:r>
    </w:p>
    <w:p w14:paraId="014C5ADC" w14:textId="2D7F5C38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Aleuty</w:t>
      </w:r>
    </w:p>
    <w:p w14:paraId="0A019582" w14:textId="2376003F" w:rsidR="004F176A" w:rsidRPr="004F176A" w:rsidRDefault="004F176A" w:rsidP="004F176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Polostrovy</w:t>
      </w:r>
    </w:p>
    <w:p w14:paraId="00F44602" w14:textId="6DA622F8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Florida</w:t>
      </w:r>
    </w:p>
    <w:p w14:paraId="199886FF" w14:textId="103D685A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Labrador</w:t>
      </w:r>
    </w:p>
    <w:p w14:paraId="1ED90D01" w14:textId="40787E7D" w:rsidR="004F176A" w:rsidRPr="004F176A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Aljašský pol.</w:t>
      </w:r>
    </w:p>
    <w:p w14:paraId="69994E6F" w14:textId="7AD866DB" w:rsidR="004F176A" w:rsidRPr="00D05DA0" w:rsidRDefault="004F176A" w:rsidP="004F176A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Kalifornský pol.</w:t>
      </w:r>
    </w:p>
    <w:p w14:paraId="5AEED6FE" w14:textId="7B78D8D3" w:rsidR="00D05DA0" w:rsidRPr="00D05DA0" w:rsidRDefault="00D05DA0" w:rsidP="00D05DA0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lastRenderedPageBreak/>
        <w:t> Prírodne pomery</w:t>
      </w:r>
    </w:p>
    <w:p w14:paraId="66232337" w14:textId="5A479933" w:rsidR="00D05DA0" w:rsidRDefault="00D05DA0" w:rsidP="00D05DA0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D05DA0">
        <w:rPr>
          <w:b/>
          <w:bCs/>
          <w:lang w:val="sk-SK"/>
        </w:rPr>
        <w:t>Povrch</w:t>
      </w:r>
    </w:p>
    <w:p w14:paraId="07CD2F05" w14:textId="4EB234AA" w:rsidR="00D05DA0" w:rsidRPr="00D05DA0" w:rsidRDefault="00D05DA0" w:rsidP="00D05DA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Pochádza z prapevniny Laurázie</w:t>
      </w:r>
    </w:p>
    <w:p w14:paraId="259B3BCB" w14:textId="331C8D72" w:rsidR="00D05DA0" w:rsidRPr="00D05DA0" w:rsidRDefault="00D05DA0" w:rsidP="00D05DA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Najstaršie časti – Kanadský štít</w:t>
      </w:r>
    </w:p>
    <w:p w14:paraId="696B1E6F" w14:textId="1533696B" w:rsidR="00D05DA0" w:rsidRPr="00D05DA0" w:rsidRDefault="00D05DA0" w:rsidP="00D05DA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Člení sa na 3 časti</w:t>
      </w:r>
    </w:p>
    <w:p w14:paraId="705FDBCD" w14:textId="7D3EAD91" w:rsidR="00D05DA0" w:rsidRPr="00D05DA0" w:rsidRDefault="00D05DA0" w:rsidP="00D05DA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Kordillery – Mount McKinley (6194 m. n. m.)</w:t>
      </w:r>
    </w:p>
    <w:p w14:paraId="68958723" w14:textId="52B74234" w:rsidR="00D05DA0" w:rsidRPr="00D05DA0" w:rsidRDefault="00D05DA0" w:rsidP="00D05DA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Údolie smrti (86 metrov pod morom)</w:t>
      </w:r>
    </w:p>
    <w:p w14:paraId="5B739ECE" w14:textId="43ACD0CD" w:rsidR="00D05DA0" w:rsidRPr="00D05DA0" w:rsidRDefault="00D05DA0" w:rsidP="00D05DA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Stredné roviny – členia sa na:</w:t>
      </w:r>
    </w:p>
    <w:p w14:paraId="57D32B4D" w14:textId="155F9AAE" w:rsidR="00D05DA0" w:rsidRPr="00D05DA0" w:rsidRDefault="00D05DA0" w:rsidP="00D05DA0">
      <w:pPr>
        <w:pStyle w:val="Odsekzoznamu"/>
        <w:numPr>
          <w:ilvl w:val="5"/>
          <w:numId w:val="1"/>
        </w:numPr>
        <w:rPr>
          <w:b/>
          <w:bCs/>
          <w:lang w:val="sk-SK"/>
        </w:rPr>
      </w:pPr>
      <w:r>
        <w:rPr>
          <w:lang w:val="sk-SK"/>
        </w:rPr>
        <w:t>Centrálne nížiny</w:t>
      </w:r>
    </w:p>
    <w:p w14:paraId="0FBDBC36" w14:textId="59658850" w:rsidR="00D05DA0" w:rsidRPr="00D05DA0" w:rsidRDefault="00D05DA0" w:rsidP="00D05DA0">
      <w:pPr>
        <w:pStyle w:val="Odsekzoznamu"/>
        <w:numPr>
          <w:ilvl w:val="5"/>
          <w:numId w:val="1"/>
        </w:numPr>
        <w:rPr>
          <w:b/>
          <w:bCs/>
          <w:lang w:val="sk-SK"/>
        </w:rPr>
      </w:pPr>
      <w:r>
        <w:rPr>
          <w:lang w:val="sk-SK"/>
        </w:rPr>
        <w:t>Veľké plošiny (prérie)</w:t>
      </w:r>
    </w:p>
    <w:p w14:paraId="272B395C" w14:textId="42CCD174" w:rsidR="00D05DA0" w:rsidRPr="00D05DA0" w:rsidRDefault="00D05DA0" w:rsidP="00D05DA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Apalačské vrchy – na severe prechádzajú do Laurentínskej plošiny</w:t>
      </w:r>
    </w:p>
    <w:p w14:paraId="468C3677" w14:textId="244D0C60" w:rsidR="00D05DA0" w:rsidRDefault="00D05DA0" w:rsidP="00D05DA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Amerika je súčasťou známej sopečnej oblasti – </w:t>
      </w:r>
      <w:r>
        <w:rPr>
          <w:b/>
          <w:bCs/>
          <w:lang w:val="sk-SK"/>
        </w:rPr>
        <w:t>Tichooceánsky ohňový kruh</w:t>
      </w:r>
    </w:p>
    <w:p w14:paraId="3AE08F6C" w14:textId="3C40B785" w:rsidR="00D05DA0" w:rsidRPr="00D05DA0" w:rsidRDefault="00D05DA0" w:rsidP="00D05DA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Známa sopka Severnej Ameriky – sopka sv. Heleny</w:t>
      </w:r>
    </w:p>
    <w:p w14:paraId="200DC812" w14:textId="250247C0" w:rsidR="00D05DA0" w:rsidRDefault="00D05DA0" w:rsidP="00D05DA0">
      <w:pPr>
        <w:rPr>
          <w:b/>
          <w:bCs/>
          <w:lang w:val="sk-SK"/>
        </w:rPr>
      </w:pPr>
    </w:p>
    <w:p w14:paraId="638748A5" w14:textId="57FACF1C" w:rsidR="00D05DA0" w:rsidRDefault="00D05DA0" w:rsidP="00D05DA0">
      <w:pPr>
        <w:rPr>
          <w:b/>
          <w:bCs/>
          <w:lang w:val="sk-SK"/>
        </w:rPr>
      </w:pPr>
    </w:p>
    <w:p w14:paraId="4BE857F6" w14:textId="2B835CB3" w:rsidR="00D05DA0" w:rsidRDefault="00D05DA0" w:rsidP="00D05DA0">
      <w:pPr>
        <w:rPr>
          <w:b/>
          <w:bCs/>
          <w:lang w:val="sk-SK"/>
        </w:rPr>
      </w:pPr>
    </w:p>
    <w:p w14:paraId="6987FAD1" w14:textId="53D88B18" w:rsidR="00D05DA0" w:rsidRPr="00D05DA0" w:rsidRDefault="00AC12F4" w:rsidP="00F81483">
      <w:pPr>
        <w:jc w:val="center"/>
        <w:rPr>
          <w:b/>
          <w:bCs/>
          <w:lang w:val="sk-SK"/>
        </w:rPr>
      </w:pPr>
      <w:r w:rsidRPr="00C30078">
        <w:rPr>
          <w:b/>
          <w:bCs/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5D057D" wp14:editId="1E30050E">
                <wp:simplePos x="0" y="0"/>
                <wp:positionH relativeFrom="margin">
                  <wp:posOffset>25400</wp:posOffset>
                </wp:positionH>
                <wp:positionV relativeFrom="paragraph">
                  <wp:posOffset>2230120</wp:posOffset>
                </wp:positionV>
                <wp:extent cx="1101845" cy="217396"/>
                <wp:effectExtent l="0" t="0" r="3175" b="11430"/>
                <wp:wrapNone/>
                <wp:docPr id="54" name="Textové po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2DE74" w14:textId="23735E61" w:rsidR="00AC12F4" w:rsidRPr="00F81483" w:rsidRDefault="00AC12F4" w:rsidP="00AC12F4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Mount McKinley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057D" id="_x0000_t202" coordsize="21600,21600" o:spt="202" path="m,l,21600r21600,l21600,xe">
                <v:stroke joinstyle="miter"/>
                <v:path gradientshapeok="t" o:connecttype="rect"/>
              </v:shapetype>
              <v:shape id="Textové pole 54" o:spid="_x0000_s1026" type="#_x0000_t202" style="position:absolute;left:0;text-align:left;margin-left:2pt;margin-top:175.6pt;width:86.75pt;height:17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" filled="f" stroked="f" strokeweight=".5pt">
                <v:textbox inset="0,0,0,0">
                  <w:txbxContent>
                    <w:p w14:paraId="1B42DE74" w14:textId="23735E61" w:rsidR="00AC12F4" w:rsidRPr="00F81483" w:rsidRDefault="00AC12F4" w:rsidP="00AC12F4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Mount McKinley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33F9BF2" wp14:editId="7C78C46E">
                <wp:simplePos x="0" y="0"/>
                <wp:positionH relativeFrom="column">
                  <wp:posOffset>629285</wp:posOffset>
                </wp:positionH>
                <wp:positionV relativeFrom="paragraph">
                  <wp:posOffset>1743710</wp:posOffset>
                </wp:positionV>
                <wp:extent cx="292160" cy="424815"/>
                <wp:effectExtent l="38100" t="57150" r="50800" b="51435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2160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E6C4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3" o:spid="_x0000_s1026" type="#_x0000_t75" style="position:absolute;margin-left:48.85pt;margin-top:136.6pt;width:24.4pt;height:3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">
                <v:imagedata r:id="rId6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DB778F" wp14:editId="790AA272">
                <wp:simplePos x="0" y="0"/>
                <wp:positionH relativeFrom="column">
                  <wp:posOffset>935000</wp:posOffset>
                </wp:positionH>
                <wp:positionV relativeFrom="paragraph">
                  <wp:posOffset>1599760</wp:posOffset>
                </wp:positionV>
                <wp:extent cx="33840" cy="36720"/>
                <wp:effectExtent l="19050" t="38100" r="42545" b="4000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191F" id="Písanie rukou 50" o:spid="_x0000_s1026" type="#_x0000_t75" style="position:absolute;margin-left:72.9pt;margin-top:125.25pt;width:4.05pt;height:4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">
                <v:imagedata r:id="rId8" o:title="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F2639BC" wp14:editId="7A763DD4">
                <wp:simplePos x="0" y="0"/>
                <wp:positionH relativeFrom="column">
                  <wp:posOffset>1009015</wp:posOffset>
                </wp:positionH>
                <wp:positionV relativeFrom="paragraph">
                  <wp:posOffset>3620135</wp:posOffset>
                </wp:positionV>
                <wp:extent cx="428625" cy="45719"/>
                <wp:effectExtent l="57150" t="38100" r="47625" b="50165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flipV="1">
                        <a:off x="0" y="0"/>
                        <a:ext cx="42862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2AA4" id="Písanie rukou 48" o:spid="_x0000_s1026" type="#_x0000_t75" style="position:absolute;margin-left:78.75pt;margin-top:284.4pt;width:35.15pt;height: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">
                <v:imagedata r:id="rId10" o:title="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B17C267" wp14:editId="7A866E71">
                <wp:simplePos x="0" y="0"/>
                <wp:positionH relativeFrom="column">
                  <wp:posOffset>1412240</wp:posOffset>
                </wp:positionH>
                <wp:positionV relativeFrom="paragraph">
                  <wp:posOffset>3568700</wp:posOffset>
                </wp:positionV>
                <wp:extent cx="131445" cy="129540"/>
                <wp:effectExtent l="38100" t="38100" r="1905" b="60960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flipH="1">
                        <a:off x="0" y="0"/>
                        <a:ext cx="131445" cy="129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DA51" id="Písanie rukou 49" o:spid="_x0000_s1026" type="#_x0000_t75" style="position:absolute;margin-left:110.5pt;margin-top:280.3pt;width:11.75pt;height:11.5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">
                <v:imagedata r:id="rId12" o:title="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B8BDF" wp14:editId="20C90448">
                <wp:simplePos x="0" y="0"/>
                <wp:positionH relativeFrom="margin">
                  <wp:align>left</wp:align>
                </wp:positionH>
                <wp:positionV relativeFrom="paragraph">
                  <wp:posOffset>3576320</wp:posOffset>
                </wp:positionV>
                <wp:extent cx="1101845" cy="217396"/>
                <wp:effectExtent l="0" t="0" r="3175" b="1143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B7A9F" w14:textId="2ACF3349" w:rsidR="00C30078" w:rsidRPr="00F81483" w:rsidRDefault="00C30078" w:rsidP="00C3007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Kalifornský pol.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8BDF" id="Textové pole 47" o:spid="_x0000_s1027" type="#_x0000_t202" style="position:absolute;left:0;text-align:left;margin-left:0;margin-top:281.6pt;width:86.75pt;height:17.1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" filled="f" stroked="f" strokeweight=".5pt">
                <v:textbox inset="0,0,0,0">
                  <w:txbxContent>
                    <w:p w14:paraId="471B7A9F" w14:textId="2ACF3349" w:rsidR="00C30078" w:rsidRPr="00F81483" w:rsidRDefault="00C30078" w:rsidP="00C30078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Kalifornský pol.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8FEB5" wp14:editId="697E3B28">
                <wp:simplePos x="0" y="0"/>
                <wp:positionH relativeFrom="column">
                  <wp:posOffset>137161</wp:posOffset>
                </wp:positionH>
                <wp:positionV relativeFrom="paragraph">
                  <wp:posOffset>1477055</wp:posOffset>
                </wp:positionV>
                <wp:extent cx="1101845" cy="217396"/>
                <wp:effectExtent l="19050" t="152400" r="22225" b="14478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9895"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EF44A" w14:textId="0518C94C" w:rsidR="00C30078" w:rsidRPr="00F81483" w:rsidRDefault="00C30078" w:rsidP="00C3007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Aljašský pol.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FEB5" id="Textové pole 46" o:spid="_x0000_s1028" type="#_x0000_t202" style="position:absolute;left:0;text-align:left;margin-left:10.8pt;margin-top:116.3pt;width:86.75pt;height:17.1pt;rotation:-1026845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" filled="f" stroked="f" strokeweight=".5pt">
                <v:textbox inset="0,0,0,0">
                  <w:txbxContent>
                    <w:p w14:paraId="7ABEF44A" w14:textId="0518C94C" w:rsidR="00C30078" w:rsidRPr="00F81483" w:rsidRDefault="00C30078" w:rsidP="00C30078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Aljašský pol.</w:t>
                      </w:r>
                    </w:p>
                  </w:txbxContent>
                </v:textbox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9C74C" wp14:editId="7862A0C7">
                <wp:simplePos x="0" y="0"/>
                <wp:positionH relativeFrom="margin">
                  <wp:align>center</wp:align>
                </wp:positionH>
                <wp:positionV relativeFrom="paragraph">
                  <wp:posOffset>1915160</wp:posOffset>
                </wp:positionV>
                <wp:extent cx="1101845" cy="217396"/>
                <wp:effectExtent l="0" t="0" r="3175" b="11430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9E645" w14:textId="1A0F1A8D" w:rsidR="00C30078" w:rsidRPr="00F81483" w:rsidRDefault="00C30078" w:rsidP="00C3007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Labrador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C74C" id="Textové pole 45" o:spid="_x0000_s1029" type="#_x0000_t202" style="position:absolute;left:0;text-align:left;margin-left:0;margin-top:150.8pt;width:86.75pt;height:17.1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" filled="f" stroked="f" strokeweight=".5pt">
                <v:textbox inset="0,0,0,0">
                  <w:txbxContent>
                    <w:p w14:paraId="79D9E645" w14:textId="1A0F1A8D" w:rsidR="00C30078" w:rsidRPr="00F81483" w:rsidRDefault="00C30078" w:rsidP="00C30078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Labrador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C4B24" wp14:editId="4D91BFB3">
                <wp:simplePos x="0" y="0"/>
                <wp:positionH relativeFrom="column">
                  <wp:posOffset>3702050</wp:posOffset>
                </wp:positionH>
                <wp:positionV relativeFrom="paragraph">
                  <wp:posOffset>3449955</wp:posOffset>
                </wp:positionV>
                <wp:extent cx="1101845" cy="217396"/>
                <wp:effectExtent l="0" t="0" r="3175" b="11430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6D130" w14:textId="7C7CB54E" w:rsidR="00C30078" w:rsidRPr="00F81483" w:rsidRDefault="00C30078" w:rsidP="00C30078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4B24" id="Textové pole 42" o:spid="_x0000_s1030" type="#_x0000_t202" style="position:absolute;left:0;text-align:left;margin-left:291.5pt;margin-top:271.65pt;width:86.75pt;height:1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" filled="f" stroked="f" strokeweight=".5pt">
                <v:textbox inset="0,0,0,0">
                  <w:txbxContent>
                    <w:p w14:paraId="5A36D130" w14:textId="7C7CB54E" w:rsidR="00C30078" w:rsidRPr="00F81483" w:rsidRDefault="00C30078" w:rsidP="00C30078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Florida</w:t>
                      </w:r>
                    </w:p>
                  </w:txbxContent>
                </v:textbox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DCFA70D" wp14:editId="450567E4">
                <wp:simplePos x="0" y="0"/>
                <wp:positionH relativeFrom="column">
                  <wp:posOffset>3133725</wp:posOffset>
                </wp:positionH>
                <wp:positionV relativeFrom="paragraph">
                  <wp:posOffset>3411220</wp:posOffset>
                </wp:positionV>
                <wp:extent cx="111125" cy="135255"/>
                <wp:effectExtent l="38100" t="38100" r="41275" b="55245"/>
                <wp:wrapNone/>
                <wp:docPr id="44" name="Písanie rukou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12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302F" id="Písanie rukou 44" o:spid="_x0000_s1026" type="#_x0000_t75" style="position:absolute;margin-left:246.05pt;margin-top:267.9pt;width:10.1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">
                <v:imagedata r:id="rId14" o:title=""/>
              </v:shape>
            </w:pict>
          </mc:Fallback>
        </mc:AlternateContent>
      </w:r>
      <w:r w:rsidR="00C30078" w:rsidRPr="00C30078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61B30A3" wp14:editId="5FA53E61">
                <wp:simplePos x="0" y="0"/>
                <wp:positionH relativeFrom="column">
                  <wp:posOffset>3223895</wp:posOffset>
                </wp:positionH>
                <wp:positionV relativeFrom="paragraph">
                  <wp:posOffset>3471545</wp:posOffset>
                </wp:positionV>
                <wp:extent cx="756285" cy="71755"/>
                <wp:effectExtent l="38100" t="38100" r="43815" b="42545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28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EA3D1" id="Písanie rukou 43" o:spid="_x0000_s1026" type="#_x0000_t75" style="position:absolute;margin-left:253.15pt;margin-top:272.65pt;width:60.95pt;height: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iK/bmgEAADgDAAAOAAAAAAAAAAAAAAAAADwC&#10;AABkcnMvZTJvRG9jLnhtbFBLAQItABQABgAIAAAAIQC+nSTrhAIAALwFAAAQAAAAAAAAAAAAAAAA&#10;AAIEAABkcnMvaW5rL2luazEueG1sUEsBAi0AFAAGAAgAAAAhADsShuXdAAAACwEAAA8AAAAAAAAA&#10;AAAAAAAAtA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 w:rsidR="008B7421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4DCBBB" wp14:editId="738F47EB">
                <wp:simplePos x="0" y="0"/>
                <wp:positionH relativeFrom="column">
                  <wp:posOffset>-701040</wp:posOffset>
                </wp:positionH>
                <wp:positionV relativeFrom="paragraph">
                  <wp:posOffset>1899920</wp:posOffset>
                </wp:positionV>
                <wp:extent cx="1101845" cy="217396"/>
                <wp:effectExtent l="0" t="0" r="3175" b="11430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8DEC3" w14:textId="2A63EDA2" w:rsidR="008B7421" w:rsidRPr="00F81483" w:rsidRDefault="008B7421" w:rsidP="008B7421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Aleuty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BBB" id="Textové pole 40" o:spid="_x0000_s1031" type="#_x0000_t202" style="position:absolute;left:0;text-align:left;margin-left:-55.2pt;margin-top:149.6pt;width:86.75pt;height:1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" filled="f" stroked="f" strokeweight=".5pt">
                <v:textbox inset="0,0,0,0">
                  <w:txbxContent>
                    <w:p w14:paraId="05B8DEC3" w14:textId="2A63EDA2" w:rsidR="008B7421" w:rsidRPr="00F81483" w:rsidRDefault="008B7421" w:rsidP="008B7421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Aleuty</w:t>
                      </w:r>
                    </w:p>
                  </w:txbxContent>
                </v:textbox>
              </v:shape>
            </w:pict>
          </mc:Fallback>
        </mc:AlternateContent>
      </w:r>
      <w:r w:rsidR="008B7421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EA5D668" wp14:editId="7A092F93">
                <wp:simplePos x="0" y="0"/>
                <wp:positionH relativeFrom="column">
                  <wp:posOffset>-539116</wp:posOffset>
                </wp:positionH>
                <wp:positionV relativeFrom="paragraph">
                  <wp:posOffset>1791335</wp:posOffset>
                </wp:positionV>
                <wp:extent cx="793115" cy="419100"/>
                <wp:effectExtent l="38100" t="38100" r="6985" b="57150"/>
                <wp:wrapNone/>
                <wp:docPr id="39" name="Písanie rukou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3115" cy="419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60182" id="Písanie rukou 39" o:spid="_x0000_s1026" type="#_x0000_t75" style="position:absolute;margin-left:-43.15pt;margin-top:140.35pt;width:63.85pt;height:34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">
                <v:imagedata r:id="rId18" o:title=""/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C069BC" wp14:editId="13E8166B">
                <wp:simplePos x="0" y="0"/>
                <wp:positionH relativeFrom="column">
                  <wp:posOffset>4167440</wp:posOffset>
                </wp:positionH>
                <wp:positionV relativeFrom="paragraph">
                  <wp:posOffset>2326360</wp:posOffset>
                </wp:positionV>
                <wp:extent cx="111240" cy="135720"/>
                <wp:effectExtent l="38100" t="38100" r="41275" b="55245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2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F3DE" id="Písanie rukou 38" o:spid="_x0000_s1026" type="#_x0000_t75" style="position:absolute;margin-left:327.45pt;margin-top:182.5pt;width:10.15pt;height:1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">
                <v:imagedata r:id="rId20" o:title=""/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FF182A" wp14:editId="6EA74AA7">
                <wp:simplePos x="0" y="0"/>
                <wp:positionH relativeFrom="column">
                  <wp:posOffset>4257440</wp:posOffset>
                </wp:positionH>
                <wp:positionV relativeFrom="paragraph">
                  <wp:posOffset>2386840</wp:posOffset>
                </wp:positionV>
                <wp:extent cx="756360" cy="72000"/>
                <wp:effectExtent l="38100" t="38100" r="43815" b="42545"/>
                <wp:wrapNone/>
                <wp:docPr id="36" name="Písanie rukou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6AE8" id="Písanie rukou 36" o:spid="_x0000_s1026" type="#_x0000_t75" style="position:absolute;margin-left:334.55pt;margin-top:187.25pt;width:60.95pt;height: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Sj93mAEAADgDAAAOAAAAAAAAAAAAAAAAADwC&#10;AABkcnMvZTJvRG9jLnhtbFBLAQItABQABgAIAAAAIQD5cZjuhAIAALwFAAAQAAAAAAAAAAAAAAAA&#10;AAAEAABkcnMvaW5rL2luazEueG1sUEsBAi0AFAAGAAgAAAAhAKh7xy3fAAAACwEAAA8AAAAAAAAA&#10;AAAAAAAAsg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A70B7" wp14:editId="4EC07476">
                <wp:simplePos x="0" y="0"/>
                <wp:positionH relativeFrom="column">
                  <wp:posOffset>4917440</wp:posOffset>
                </wp:positionH>
                <wp:positionV relativeFrom="paragraph">
                  <wp:posOffset>2352040</wp:posOffset>
                </wp:positionV>
                <wp:extent cx="1101845" cy="217396"/>
                <wp:effectExtent l="0" t="0" r="3175" b="11430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D980D" w14:textId="43A9B4F8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Newfoundland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70B7" id="Textové pole 34" o:spid="_x0000_s1032" type="#_x0000_t202" style="position:absolute;left:0;text-align:left;margin-left:387.2pt;margin-top:185.2pt;width:86.75pt;height:1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" filled="f" stroked="f" strokeweight=".5pt">
                <v:textbox inset="0,0,0,0">
                  <w:txbxContent>
                    <w:p w14:paraId="699D980D" w14:textId="43A9B4F8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Newfoundland</w:t>
                      </w:r>
                    </w:p>
                  </w:txbxContent>
                </v:textbox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A442983" wp14:editId="2B8F0E3C">
                <wp:simplePos x="0" y="0"/>
                <wp:positionH relativeFrom="column">
                  <wp:posOffset>3439160</wp:posOffset>
                </wp:positionH>
                <wp:positionV relativeFrom="paragraph">
                  <wp:posOffset>1563370</wp:posOffset>
                </wp:positionV>
                <wp:extent cx="1452245" cy="275590"/>
                <wp:effectExtent l="57150" t="57150" r="33655" b="48260"/>
                <wp:wrapNone/>
                <wp:docPr id="33" name="Písanie rukou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224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A49B7" id="Písanie rukou 33" o:spid="_x0000_s1026" type="#_x0000_t75" style="position:absolute;margin-left:270.1pt;margin-top:122.4pt;width:115.75pt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">
                <v:imagedata r:id="rId23" o:title="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9668C" wp14:editId="277E7166">
                <wp:simplePos x="0" y="0"/>
                <wp:positionH relativeFrom="column">
                  <wp:posOffset>4803775</wp:posOffset>
                </wp:positionH>
                <wp:positionV relativeFrom="paragraph">
                  <wp:posOffset>1736090</wp:posOffset>
                </wp:positionV>
                <wp:extent cx="1101845" cy="217396"/>
                <wp:effectExtent l="0" t="0" r="3175" b="1143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845" cy="217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D458A" w14:textId="25E38F89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Baffinov ostrov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668C" id="Textové pole 25" o:spid="_x0000_s1033" type="#_x0000_t202" style="position:absolute;left:0;text-align:left;margin-left:378.25pt;margin-top:136.7pt;width:86.75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" filled="f" stroked="f" strokeweight=".5pt">
                <v:textbox inset="0,0,0,0">
                  <w:txbxContent>
                    <w:p w14:paraId="6A1D458A" w14:textId="25E38F89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Baffinov ostrov</w:t>
                      </w:r>
                    </w:p>
                  </w:txbxContent>
                </v:textbox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D251B5" wp14:editId="01F8E834">
                <wp:simplePos x="0" y="0"/>
                <wp:positionH relativeFrom="column">
                  <wp:posOffset>3133725</wp:posOffset>
                </wp:positionH>
                <wp:positionV relativeFrom="paragraph">
                  <wp:posOffset>4747260</wp:posOffset>
                </wp:positionV>
                <wp:extent cx="89640" cy="128905"/>
                <wp:effectExtent l="57150" t="38100" r="24765" b="42545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64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350D4" id="Písanie rukou 24" o:spid="_x0000_s1026" type="#_x0000_t75" style="position:absolute;margin-left:246.05pt;margin-top:373.1pt;width:8.45pt;height:1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">
                <v:imagedata r:id="rId25" o:title="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58292" wp14:editId="05A804B7">
                <wp:simplePos x="0" y="0"/>
                <wp:positionH relativeFrom="column">
                  <wp:posOffset>2128520</wp:posOffset>
                </wp:positionH>
                <wp:positionV relativeFrom="paragraph">
                  <wp:posOffset>4836160</wp:posOffset>
                </wp:positionV>
                <wp:extent cx="1295400" cy="43961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71C3A" w14:textId="56F511CA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Panamská šija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8292" id="Textové pole 18" o:spid="_x0000_s1034" type="#_x0000_t202" style="position:absolute;left:0;text-align:left;margin-left:167.6pt;margin-top:380.8pt;width:102pt;height:3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" filled="f" stroked="f" strokeweight=".5pt">
                <v:textbox inset="0,0,0,0">
                  <w:txbxContent>
                    <w:p w14:paraId="55471C3A" w14:textId="56F511CA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Panamská šija</w:t>
                      </w:r>
                    </w:p>
                  </w:txbxContent>
                </v:textbox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330785" wp14:editId="45C143D3">
                <wp:simplePos x="0" y="0"/>
                <wp:positionH relativeFrom="column">
                  <wp:posOffset>3205160</wp:posOffset>
                </wp:positionH>
                <wp:positionV relativeFrom="paragraph">
                  <wp:posOffset>4637560</wp:posOffset>
                </wp:positionV>
                <wp:extent cx="360" cy="29880"/>
                <wp:effectExtent l="38100" t="38100" r="57150" b="46355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71A6" id="Písanie rukou 17" o:spid="_x0000_s1026" type="#_x0000_t75" style="position:absolute;margin-left:251.65pt;margin-top:364.45pt;width:1.45pt;height: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">
                <v:imagedata r:id="rId27" o:title=""/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30FCD1" wp14:editId="607F93A9">
                <wp:simplePos x="0" y="0"/>
                <wp:positionH relativeFrom="column">
                  <wp:posOffset>2341880</wp:posOffset>
                </wp:positionH>
                <wp:positionV relativeFrom="paragraph">
                  <wp:posOffset>4354600</wp:posOffset>
                </wp:positionV>
                <wp:extent cx="111960" cy="100440"/>
                <wp:effectExtent l="38100" t="38100" r="40640" b="52070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9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DE302" id="Písanie rukou 16" o:spid="_x0000_s1026" type="#_x0000_t75" style="position:absolute;margin-left:183.7pt;margin-top:342.2pt;width:10.2pt;height: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">
                <v:imagedata r:id="rId29" o:title=""/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2991D7" wp14:editId="4C213480">
                <wp:simplePos x="0" y="0"/>
                <wp:positionH relativeFrom="column">
                  <wp:posOffset>2204360</wp:posOffset>
                </wp:positionH>
                <wp:positionV relativeFrom="paragraph">
                  <wp:posOffset>4409720</wp:posOffset>
                </wp:positionV>
                <wp:extent cx="198720" cy="229320"/>
                <wp:effectExtent l="57150" t="38100" r="49530" b="5651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7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8EEA" id="Písanie rukou 14" o:spid="_x0000_s1026" type="#_x0000_t75" style="position:absolute;margin-left:172.85pt;margin-top:346.5pt;width:17.1pt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">
                <v:imagedata r:id="rId31" o:title="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4EBDD" wp14:editId="4A136199">
                <wp:simplePos x="0" y="0"/>
                <wp:positionH relativeFrom="column">
                  <wp:posOffset>1194728</wp:posOffset>
                </wp:positionH>
                <wp:positionV relativeFrom="paragraph">
                  <wp:posOffset>4348480</wp:posOffset>
                </wp:positionV>
                <wp:extent cx="1295400" cy="439615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7CED2" w14:textId="75FC19E7" w:rsid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Tehuantepecká</w:t>
                            </w:r>
                          </w:p>
                          <w:p w14:paraId="637A9E5D" w14:textId="6B875B04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šija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EBDD" id="Textové pole 10" o:spid="_x0000_s1035" type="#_x0000_t202" style="position:absolute;left:0;text-align:left;margin-left:94.05pt;margin-top:342.4pt;width:102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" filled="f" stroked="f" strokeweight=".5pt">
                <v:textbox inset="0,0,0,0">
                  <w:txbxContent>
                    <w:p w14:paraId="2E47CED2" w14:textId="75FC19E7" w:rsid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Tehuantepecká</w:t>
                      </w:r>
                    </w:p>
                    <w:p w14:paraId="637A9E5D" w14:textId="6B875B04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šija</w:t>
                      </w:r>
                    </w:p>
                  </w:txbxContent>
                </v:textbox>
              </v:shape>
            </w:pict>
          </mc:Fallback>
        </mc:AlternateContent>
      </w:r>
      <w:r w:rsidR="00F81483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6DA254" wp14:editId="074B574F">
                <wp:simplePos x="0" y="0"/>
                <wp:positionH relativeFrom="column">
                  <wp:posOffset>2414723</wp:posOffset>
                </wp:positionH>
                <wp:positionV relativeFrom="paragraph">
                  <wp:posOffset>4061852</wp:posOffset>
                </wp:positionV>
                <wp:extent cx="18360" cy="146520"/>
                <wp:effectExtent l="38100" t="38100" r="58420" b="44450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579EA" id="Písanie rukou 9" o:spid="_x0000_s1026" type="#_x0000_t75" style="position:absolute;margin-left:189.45pt;margin-top:319.15pt;width:2.9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">
                <v:imagedata r:id="rId33" o:title="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E114F" wp14:editId="0FE28734">
                <wp:simplePos x="0" y="0"/>
                <wp:positionH relativeFrom="margin">
                  <wp:align>center</wp:align>
                </wp:positionH>
                <wp:positionV relativeFrom="paragraph">
                  <wp:posOffset>75516</wp:posOffset>
                </wp:positionV>
                <wp:extent cx="1295400" cy="439615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D1A95" w14:textId="67E71C8A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Severný ľadový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114F" id="Textové pole 8" o:spid="_x0000_s1036" type="#_x0000_t202" style="position:absolute;left:0;text-align:left;margin-left:0;margin-top:5.95pt;width:102pt;height:34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" filled="f" stroked="f" strokeweight=".5pt">
                <v:textbox inset="0,0,0,0">
                  <w:txbxContent>
                    <w:p w14:paraId="20DD1A95" w14:textId="67E71C8A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Severný ľadový oceán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F565E" wp14:editId="1ADDB5DF">
                <wp:simplePos x="0" y="0"/>
                <wp:positionH relativeFrom="column">
                  <wp:posOffset>3604309</wp:posOffset>
                </wp:positionH>
                <wp:positionV relativeFrom="paragraph">
                  <wp:posOffset>1077840</wp:posOffset>
                </wp:positionV>
                <wp:extent cx="1295400" cy="43961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EE54A" w14:textId="185B6254" w:rsidR="00F81483" w:rsidRPr="00F81483" w:rsidRDefault="00F81483" w:rsidP="00F81483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 w:rsidRPr="00F81483">
                              <w:rPr>
                                <w:color w:val="FF0000"/>
                                <w:lang w:val="sk-SK"/>
                              </w:rPr>
                              <w:t>Grónsko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565E" id="Textové pole 2" o:spid="_x0000_s1037" type="#_x0000_t202" style="position:absolute;left:0;text-align:left;margin-left:283.8pt;margin-top:84.85pt;width:102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" filled="f" stroked="f" strokeweight=".5pt">
                <v:textbox inset="0,0,0,0">
                  <w:txbxContent>
                    <w:p w14:paraId="0CDEE54A" w14:textId="185B6254" w:rsidR="00F81483" w:rsidRPr="00F81483" w:rsidRDefault="00F81483" w:rsidP="00F81483">
                      <w:pPr>
                        <w:rPr>
                          <w:color w:val="FF0000"/>
                          <w:lang w:val="sk-SK"/>
                        </w:rPr>
                      </w:pPr>
                      <w:r w:rsidRPr="00F81483">
                        <w:rPr>
                          <w:color w:val="FF0000"/>
                          <w:lang w:val="sk-SK"/>
                        </w:rPr>
                        <w:t>Grónsko</w:t>
                      </w:r>
                    </w:p>
                  </w:txbxContent>
                </v:textbox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CAF57" wp14:editId="4140892C">
                <wp:simplePos x="0" y="0"/>
                <wp:positionH relativeFrom="column">
                  <wp:posOffset>2607749</wp:posOffset>
                </wp:positionH>
                <wp:positionV relativeFrom="paragraph">
                  <wp:posOffset>4143717</wp:posOffset>
                </wp:positionV>
                <wp:extent cx="1295400" cy="43961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32F20" w14:textId="01D56092" w:rsid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Karibské</w:t>
                            </w:r>
                          </w:p>
                          <w:p w14:paraId="71E66514" w14:textId="6024A2C6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AF57" id="Textové pole 6" o:spid="_x0000_s1038" type="#_x0000_t202" style="position:absolute;left:0;text-align:left;margin-left:205.35pt;margin-top:326.3pt;width:102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" filled="f" stroked="f" strokeweight=".5pt">
                <v:textbox inset="0,0,0,0">
                  <w:txbxContent>
                    <w:p w14:paraId="5DA32F20" w14:textId="01D56092" w:rsid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Karibské</w:t>
                      </w:r>
                    </w:p>
                    <w:p w14:paraId="71E66514" w14:textId="6024A2C6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more</w:t>
                      </w:r>
                    </w:p>
                  </w:txbxContent>
                </v:textbox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1D141" wp14:editId="4883433A">
                <wp:simplePos x="0" y="0"/>
                <wp:positionH relativeFrom="column">
                  <wp:posOffset>2050171</wp:posOffset>
                </wp:positionH>
                <wp:positionV relativeFrom="paragraph">
                  <wp:posOffset>3479702</wp:posOffset>
                </wp:positionV>
                <wp:extent cx="1295400" cy="439615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D034C" w14:textId="4824069C" w:rsid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Mexický</w:t>
                            </w:r>
                          </w:p>
                          <w:p w14:paraId="5D1E0A84" w14:textId="20C2BA2D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záliv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D141" id="Textové pole 4" o:spid="_x0000_s1039" type="#_x0000_t202" style="position:absolute;left:0;text-align:left;margin-left:161.45pt;margin-top:274pt;width:102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" filled="f" stroked="f" strokeweight=".5pt">
                <v:textbox inset="0,0,0,0">
                  <w:txbxContent>
                    <w:p w14:paraId="696D034C" w14:textId="4824069C" w:rsid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Mexický</w:t>
                      </w:r>
                    </w:p>
                    <w:p w14:paraId="5D1E0A84" w14:textId="20C2BA2D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záliv</w:t>
                      </w:r>
                    </w:p>
                  </w:txbxContent>
                </v:textbox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3D024" wp14:editId="0F0607E4">
                <wp:simplePos x="0" y="0"/>
                <wp:positionH relativeFrom="column">
                  <wp:posOffset>3124103</wp:posOffset>
                </wp:positionH>
                <wp:positionV relativeFrom="paragraph">
                  <wp:posOffset>8996729</wp:posOffset>
                </wp:positionV>
                <wp:extent cx="1295400" cy="439615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7EFE9" w14:textId="2A1A20AC" w:rsidR="00F81483" w:rsidRPr="00F81483" w:rsidRDefault="00F81483" w:rsidP="00F81483">
                            <w:pPr>
                              <w:spacing w:after="0"/>
                              <w:jc w:val="center"/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Južný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D024" id="Textové pole 7" o:spid="_x0000_s1040" type="#_x0000_t202" style="position:absolute;left:0;text-align:left;margin-left:246pt;margin-top:708.4pt;width:102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" filled="f" stroked="f" strokeweight=".5pt">
                <v:textbox inset="0,0,0,0">
                  <w:txbxContent>
                    <w:p w14:paraId="6B07EFE9" w14:textId="2A1A20AC" w:rsidR="00F81483" w:rsidRPr="00F81483" w:rsidRDefault="00F81483" w:rsidP="00F81483">
                      <w:pPr>
                        <w:spacing w:after="0"/>
                        <w:jc w:val="center"/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Južný oceán</w:t>
                      </w:r>
                    </w:p>
                  </w:txbxContent>
                </v:textbox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91B5C" wp14:editId="22053F4A">
                <wp:simplePos x="0" y="0"/>
                <wp:positionH relativeFrom="column">
                  <wp:posOffset>5485521</wp:posOffset>
                </wp:positionH>
                <wp:positionV relativeFrom="paragraph">
                  <wp:posOffset>3921320</wp:posOffset>
                </wp:positionV>
                <wp:extent cx="1295400" cy="439615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D7DA5" w14:textId="59812E0E" w:rsidR="00F81483" w:rsidRPr="00F81483" w:rsidRDefault="00F81483" w:rsidP="00F81483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lang w:val="sk-SK"/>
                              </w:rPr>
                              <w:t>Atlantický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1B5C" id="Textové pole 3" o:spid="_x0000_s1041" type="#_x0000_t202" style="position:absolute;left:0;text-align:left;margin-left:431.95pt;margin-top:308.75pt;width:102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" filled="f" stroked="f" strokeweight=".5pt">
                <v:textbox inset="0,0,0,0">
                  <w:txbxContent>
                    <w:p w14:paraId="1A8D7DA5" w14:textId="59812E0E" w:rsidR="00F81483" w:rsidRPr="00F81483" w:rsidRDefault="00F81483" w:rsidP="00F81483">
                      <w:pPr>
                        <w:rPr>
                          <w:color w:val="FF0000"/>
                          <w:lang w:val="sk-SK"/>
                        </w:rPr>
                      </w:pPr>
                      <w:r>
                        <w:rPr>
                          <w:color w:val="FF0000"/>
                          <w:lang w:val="sk-SK"/>
                        </w:rPr>
                        <w:t>Atlantický oceán</w:t>
                      </w:r>
                    </w:p>
                  </w:txbxContent>
                </v:textbox>
              </v:shape>
            </w:pict>
          </mc:Fallback>
        </mc:AlternateContent>
      </w:r>
      <w:r w:rsidR="00F81483" w:rsidRPr="00F81483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2946B" wp14:editId="52C6432C">
                <wp:simplePos x="0" y="0"/>
                <wp:positionH relativeFrom="column">
                  <wp:posOffset>456712</wp:posOffset>
                </wp:positionH>
                <wp:positionV relativeFrom="paragraph">
                  <wp:posOffset>5386216</wp:posOffset>
                </wp:positionV>
                <wp:extent cx="1295400" cy="43961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E293F" w14:textId="40DF7160" w:rsidR="00F81483" w:rsidRPr="00F81483" w:rsidRDefault="00F81483">
                            <w:pPr>
                              <w:rPr>
                                <w:color w:val="FF0000"/>
                                <w:lang w:val="sk-SK"/>
                              </w:rPr>
                            </w:pPr>
                            <w:r w:rsidRPr="00F81483">
                              <w:rPr>
                                <w:color w:val="FF0000"/>
                                <w:lang w:val="sk-SK"/>
                              </w:rPr>
                              <w:t>Tichý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946B" id="Textové pole 5" o:spid="_x0000_s1042" type="#_x0000_t202" style="position:absolute;left:0;text-align:left;margin-left:35.95pt;margin-top:424.1pt;width:102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" filled="f" stroked="f" strokeweight=".5pt">
                <v:textbox inset="0,0,0,0">
                  <w:txbxContent>
                    <w:p w14:paraId="4AFE293F" w14:textId="40DF7160" w:rsidR="00F81483" w:rsidRPr="00F81483" w:rsidRDefault="00F81483">
                      <w:pPr>
                        <w:rPr>
                          <w:color w:val="FF0000"/>
                          <w:lang w:val="sk-SK"/>
                        </w:rPr>
                      </w:pPr>
                      <w:r w:rsidRPr="00F81483">
                        <w:rPr>
                          <w:color w:val="FF0000"/>
                          <w:lang w:val="sk-SK"/>
                        </w:rPr>
                        <w:t>Tichý oceán</w:t>
                      </w:r>
                    </w:p>
                  </w:txbxContent>
                </v:textbox>
              </v:shape>
            </w:pict>
          </mc:Fallback>
        </mc:AlternateContent>
      </w:r>
      <w:r w:rsidR="00C80245">
        <w:rPr>
          <w:noProof/>
        </w:rPr>
        <w:drawing>
          <wp:anchor distT="0" distB="0" distL="114300" distR="114300" simplePos="0" relativeHeight="251660287" behindDoc="0" locked="0" layoutInCell="1" allowOverlap="1" wp14:anchorId="3627FD37" wp14:editId="245E994D">
            <wp:simplePos x="550545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670040" cy="8721090"/>
            <wp:effectExtent l="0" t="0" r="0" b="3810"/>
            <wp:wrapSquare wrapText="bothSides"/>
            <wp:docPr id="1" name="Obrázok 1" descr="blank_map_directory:blank_map_directory_the_americas [alternatehist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_map_directory:blank_map_directory_the_americas [alternatehistor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clrChange>
                        <a:clrFrom>
                          <a:srgbClr val="0004FF"/>
                        </a:clrFrom>
                        <a:clrTo>
                          <a:srgbClr val="0004FF">
                            <a:alpha val="0"/>
                          </a:srgbClr>
                        </a:clrTo>
                      </a:clrChange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t="1058" r="1111" b="523"/>
                    <a:stretch/>
                  </pic:blipFill>
                  <pic:spPr bwMode="auto">
                    <a:xfrm>
                      <a:off x="0" y="0"/>
                      <a:ext cx="6670040" cy="87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05DA0" w:rsidRPr="00D05DA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CC"/>
    <w:rsid w:val="00106938"/>
    <w:rsid w:val="00150E19"/>
    <w:rsid w:val="0015440E"/>
    <w:rsid w:val="00205D9E"/>
    <w:rsid w:val="00245D1D"/>
    <w:rsid w:val="003A325C"/>
    <w:rsid w:val="00465E9E"/>
    <w:rsid w:val="004F176A"/>
    <w:rsid w:val="006A500F"/>
    <w:rsid w:val="008B7421"/>
    <w:rsid w:val="00AC12F4"/>
    <w:rsid w:val="00B433CC"/>
    <w:rsid w:val="00C30078"/>
    <w:rsid w:val="00C54330"/>
    <w:rsid w:val="00C80245"/>
    <w:rsid w:val="00D05DA0"/>
    <w:rsid w:val="00D65142"/>
    <w:rsid w:val="00DE3BF9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9802"/>
  <w15:chartTrackingRefBased/>
  <w15:docId w15:val="{454BB6B2-AC60-4641-8079-B74430E5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7:32.7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1180,'3'0,"1"0,-1-1,1 0,-1 0,0 0,1 0,-1 0,0-1,0 1,0-1,0 0,0 0,0 0,-1 0,1 0,3-5,5-6,-1 0,13-19,5-9,6-4,13-13,-35 44,0-1,12-18,-14 18,1 0,19-20,-20 23,0 0,15-23,-16 21,0 1,19-21,58-55,-23 16,-53 60,0 0,-1-1,0 0,-1-1,0 0,-2 0,10-29,-7 18,21-41,-25 58,-1-1,0 1,3-15,7-18,12-30,-12 44,11-18,-20 39</inkml:trace>
  <inkml:trace contextRef="#ctx0" brushRef="#br0" timeOffset="1829.99">580 122,'12'-2,"-1"0,1-1,0 0,-1-1,1-1,-1 0,-1 0,1-1,9-7,58-50,-62 53,-8 11,-7 1,0 1,-1 0,1-1,-1 1,1 0,-1-1,0 1,0 0,-1 3,1-4,-2 42,0-28,1-1,1 1,0 0,1-1,4 20,-2-26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2:11.3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4035 737,'-68'-2,"-76"4,99 5,-22 0,-60 7,53-13,-79-3,99-4,22 2,-37 0,-298 5,294-10,34 3,-46-8,47 8,15 3,-43-2,52 4,0 0,0-1,0-1,-15-4,15 3,0 0,0 2,-28-3,-87-5,88 6,-57-10,53 8,23 3,-38-2,30 6,7 0,1-1,0-1,-43-8,-31-7,37 10,43 5,1 0,-1-1,0-1,-22-7,22 6,1 0,-27-3,-26-7,47 8,1 1,-1 1,0 1,0 0,-36 2,41 0,1-1,0 0,0-1,-15-5,-34-5,49 10,-1-1,1 0,-15-6,18 6,-1-1,1 2,-1 0,1 0,-19 0,13 1,0 0,1-1,-29-10,4 2,12 3,1-2,0-1,1-1,-34-21,61 33,-8-4,0-1,0 0,0-1,1 0,0 0,0 0,1-1,0 0,0-1,-11-15,12 14,-1 1,-1 0,1 1,-1 0,-1 0,1 1,-18-10,4 1,11 8,0 0,0 0,-1 1,0 1,-15-5,-1-1,-18-4,13 7,24 5</inkml:trace>
  <inkml:trace contextRef="#ctx0" brushRef="#br0" timeOffset="1197.53">295 16,'0'-1,"-1"1,1-1,0 0,-1 0,1 1,-1-1,1 0,-1 1,0-1,1 0,-1 1,0-1,1 1,-1-1,0 1,1 0,-1-1,0 1,0 0,0-1,1 1,-1 0,0 0,0 0,0-1,0 1,-1 0,-29-2,27 2,-24-1,-157 3,183-2,1 0,0 0,0 0,0 0,0 0,0 0,0 1,0-1,-1 0,1 1,0-1,0 1,0-1,0 1,0 0,1-1,-1 1,0 0,0-1,0 1,0 0,1 0,-1 0,0 0,1 0,-1 1,0 0,1 0,0 0,0 0,0-1,0 1,1 0,-1 0,0 0,1-1,-1 1,1 0,0 0,-1-1,3 3,2 6,1-1,1-1,-1 1,11 9,90 82,-72-66,-28-29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09:40.3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100 359,'1'0,"1"0,-1-1,0 1,1-1,-1 1,0-1,0 0,0 1,1-1,-1 0,0 0,0 0,0 0,0 0,0 0,-1 0,1 0,0 0,0 0,-1 0,1-1,-1 1,1 0,-1-1,1 1,-1 0,0-1,0 1,1 0,-1-2,3-46,-3 46,-1-154,1 145</inkml:trace>
  <inkml:trace contextRef="#ctx0" brushRef="#br0" timeOffset="2330.4">0 189,'1'-5,"-1"1,1-1,-1 1,1 0,1-1,-1 1,1 0,-1-1,1 1,0 0,1 0,2-4,41-43,-10 13,-27 24,-7 11,0 1,0-1,0 0,0 1,0-1,1 1,3-4,-5 6,0-1,0 1,0 0,0-1,0 1,-1 0,1 0,0 0,0 0,0 0,0 0,0 0,0 0,0 1,-1-1,1 0,0 0,0 1,0-1,0 0,-1 1,1-1,0 1,0-1,-1 1,1 0,0-1,-1 1,1 0,-1-1,1 1,0 0,0 1,7 9,1 2,-1-1,-1 1,0 0,-1 0,-1 1,0 0,5 20,-4-14,1 0,-5-17,-1 0,0 0,0 0,0 0,0 0,0 1,-1-1,1 0,-1 1,0-1,0 5,-2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09:08.4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1,'0'2,"0"4,0 3,0 2,0 2,0 1,0 0,0-4,0-7,0-5,0-6,0-3,0-3,0-1,0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08:58.1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0 223,'4'-1,"-1"1,1-1,0 0,-1-1,1 1,-1-1,0 1,0-1,1 0,-1 0,0-1,0 1,2-3,4-3,-1 0,-1 0,8-11,0-9,-13 23,0 0,1 0,0 0,0 0,4-6,-4 7,0 0,-1-1,0 1,0-1,2-8,-2 6,1 0,-1 1,1-1,6-8,-9 14,1 0,0 0,-1 0,1 0,0 0,0 0,0 1,0-1,0 0,0 0,0 1,0-1,0 1,0-1,0 1,0-1,0 1,0 0,1 0,-1-1,0 1,0 0,0 0,0 0,1 0,-1 0,0 1,0-1,0 0,3 1,-2 1,0-1,0 1,1 0,-1 0,-1 0,1 0,0 1,0-1,-1 0,1 1,-1-1,2 5,14 33,11 31,11 31,-32-81,-5-11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08:51.9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1 606,'0'1,"0"0,1 1,-1-1,0 1,1-1,0 0,-1 1,1-1,0 0,0 1,-1-1,1 0,0 0,0 0,0 0,0 0,1 0,-1 0,0 0,0-1,1 1,-1 0,0-1,1 1,-1-1,0 1,1-1,-1 0,1 1,-1-1,1 0,1 0,10 1,0 0,24-2,-22 0,24 1,-18 0,0 0,0-1,38-8,-57 9,8-2,0 0,0-1,0 0,0 0,-1-1,1 0,-1-1,0 0,0-1,-1 0,11-9,13-11,-26 22,1-1,-1 0,0-1,-1 1,1-1,7-11,-7 9,0-1,-1 1,-1-1,1 0,-1 0,-1 0,0-1,4-18,-1-15,1-70,-7 84,2 0,7-43,-7 54,0-1,-2-25,0 30,0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08:01.2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 0,'1'39,"0"-14,-2 1,0 0,-9 45,7-51,-3 37,5-42,0 0,-1 0,-1-1,0 1,-6 17,1-7,6-14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7:29.0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 43,'0'0,"-1"0,1 1,-1-1,1 0,-1 0,1 0,-1 0,1 1,-1-1,1 0,-1 1,1-1,0 0,-1 1,1-1,-1 0,1 1,0-1,-1 1,1-1,0 1,0-1,-1 1,1-1,0 1,0-1,0 1,0-1,-1 1,1-1,0 1,0 0,4 24,-4-24,0 0,0 0,0 0,1 0,-1 0,0 0,1 0,-1 0,0-1,1 1,0 0,-1 0,1 0,-1-1,1 1,0 0,-1-1,1 1,0-1,0 1,0 0,-1-1,1 0,0 1,0-1,0 0,0 1,0-1,0 0,0 0,0 0,0 0,0 0,0 0,-1 0,1 0,0 0,0 0,0 0,0-1,0 1,0 0,0-1,0 1,0-1,-1 1,1-1,0 1,0-1,-1 1,1-1,1-1,0 0,0 0,0-1,-1 1,1-1,0 1,-1-1,1 0,-1 1,0-1,0 0,0 0,0 0,-1 0,1 0,-1 0,0 0,0 0,0 0,0-5,-1 6,1 1,0-1,-1 1,1-1,-1 1,0-1,1 1,-1-1,0 1,0 0,0-1,0 1,0 0,0 0,0 0,-1-1,1 1,0 1,-1-1,1 0,-1 0,1 0,-1 1,1-1,-1 1,1-1,-1 1,1 0,-1-1,0 1,1 0,-1 0,0 0,1 0,-1 1,1-1,-4 1,3 0,-1-1,1 1,-1 0,1 0,0 0,-1 1,1-1,0 1,0-1,0 1,0 0,0-1,0 1,1 0,-1 0,0 1,1-1,-2 3,2-4,1 0,0 0,-1 0,1 0,0 0,-1 0,1 0,0 0,0 0,0 0,0 0,0 0,0 0,0 0,0 0,0 0,0 0,1 0,-1 0,0 0,1 0,-1 0,1 0,-1 0,1 0,0-1,-1 1,1 0,0 0,-1 0,1-1,0 1,0 0,0-1,-1 1,1-1,0 1,0-1,0 0,0 1,0-1,0 0,0 1,0-1,0 0,0 0,1 0,1 0,0 1,0-1,-1 0,1 0,0 0,0 0,0 0,-1-1,1 1,0-1,-1 0,1 1,0-1,-1-1,4-1,-5 2,0 0,1 1,-1-1,0-1,0 1,0 0,-1 0,1 0,0 0,0-1,-1 1,1 0,0-1,-1 1,1 0,-1-1,0 1,0-1,1 1,-1-1,0 1,0 0,0-1,0 1,-1-1,1 1,0-1,-1 1,1 0,-1-1,0-1,0 2,0-1,0 1,0 0,0 0,0-1,0 1,0 0,-1 0,1 0,0 0,-1 0,1 0,-1 1,1-1,-1 0,0 1,-1-1,3 1,-1 0,0-1,1 1,-1 0,0 0,1-1,-1 1,0 0,0 0,1 0,-1 0,0 0,1 0,-1 0,0 1,1-1,-1 0,0 0,1 0,-1 1,0-1,1 0,-1 1,0-1,1 0,-1 1,1-1,-1 1,1-1,-1 1,1-1,-1 1,1 0,0-1,-1 1,1-1,0 1,-1 0,1-1,0 2,0-2,0 1,0-1,0 1,0-1,0 1,0-1,0 1,1-1,-1 1,0-1,0 1,0-1,1 0,-1 1,0-1,1 1,-1-1,0 0,1 1,-1-1,0 0,1 1,-1-1,1 0,-1 0,1 1,-1-1,1 0,-1 0,1 0,-1 0,1 1,17 0,-9-3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6:30.9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1191 0,'-1'1,"1"-1,0 1,-1 0,1 0,0-1,-1 1,1 0,-1-1,1 1,-1 0,1-1,-1 1,0-1,1 1,-1-1,0 1,1-1,-1 0,0 1,1-1,-1 0,-1 0,-16 6,-21-5,30-1,0 0,-1 1,-15 3,16-2,-1-1,1 0,-15-1,15 0,-1 0,1 1,-15 3,16-2,-1-1,-14 0,15 0,-1-1,-14 4,10-2,-1 0,1-1,-1 0,-18-3,12 1,-22 2,18 3,-8 1,-48 4,58-9,9-1,1 1,-1 0,1 2,-16 2,-26 7,28-6,-50 1,-20 4,79-10,0 1,-23 4,28-3,0-1,-17-1,19 0,-1 0,1 0,-19 5,14-1,7-1,0-1,-14 2,15-4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6:38.4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0,'10'0,"1"1,-1-1,1 2,-1-1,1 1,-1 0,0 1,0 0,0 0,-1 1,0 0,1 0,11 9,20 7,-27-14,-1 1,0 0,23 16,-28-17,0-1,0 0,1 0,0-1,12 5,-8-3,-12-6,0 1,0-1,0 0,0 1,0-1,0 1,0-1,-1 1,1-1,0 1,0 0,0-1,-1 1,1 0,-1-1,1 1,0 0,-1 0,1 0,0 1,-2-2,1 1,0 0,0-1,-1 1,1-1,0 1,-1-1,1 1,0-1,-1 1,1-1,-1 1,1-1,-1 1,0-1,1 0,-1 1,1-1,-1 0,0 1,1-1,-2 0,-49 13,42-12,-4 3,0 1,1-1,-1 2,1-1,0 2,1-1,0 1,0 1,-12 10,6-5,-1 0,-23 11,30-18,1 1,1-1,-13 11,-6 5,20-16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4:59.7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307 0,'-9'0,"0"1,0 0,0 0,0 0,0 1,1 1,-1 0,1 0,0 0,-1 1,2 0,-1 1,-10 7,-17 9,23-14,1 0,0 0,-19 18,23-19,0-1,0 0,0 0,0 0,-11 4,7-3,10-5,0-1,0 0,0 1,1-1,-1 1,0-1,0 1,0-1,1 1,-1 0,0-1,1 1,-1 0,1-1,-1 1,1 0,-1 0,1 0,-1-1,0 3,2-2,-1-1,0 1,0-1,0 1,1 0,-1-1,0 1,1-1,-1 1,0-1,1 1,-1-1,1 1,-1-1,1 0,-1 1,1-1,-1 1,1-1,-1 0,1 0,0 1,43 12,-37-12,4 3,0 1,-1 0,1 1,-1 0,0 0,0 1,-1 0,0 1,11 11,-6-5,2-1,18 13,-25-20,0 0,-1 1,10 11,6 5,-18-17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4:59.7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2101 200,'0'-2,"-1"1,0 0,1 0,-1 0,0 0,0-1,1 1,-1 0,0 0,0 1,0-1,0 0,0 0,0 0,0 1,-1-1,1 0,0 1,0-1,-1 1,1 0,-2-1,-29-7,-36 5,51 4,1-1,-1-1,-27-6,28 5,-1-1,0 2,-25 0,26 2,-1-2,0 0,-24-5,26 4,0 0,-26-1,26 3,-1-1,-23-5,15 3,0 0,0 1,-1 1,-32 4,24-1,-43-4,34-4,-14-2,-86-6,103 15,18 0,-1-1,0-1,0-1,-27-5,-47-10,51 10,-90-3,-34-4,139 14,0-2,-41-7,50 7,0 0,-30 2,33 1,-1-1,1-1,-34-6,26 0,12 3,0 1,-25-4,28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3:20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2201 513,'0'-27,"1"15,-1 0,0-1,-6-21,5 30,0 0,-1 0,0 1,0-1,-1 0,1 1,-1-1,0 1,0-1,-1 1,1 0,-1 0,0 0,0 1,-8-5,-96-53,-55-25,130 69,10 5,0 1,-1 0,-43-11,3 2,-23-6,-78-6,-126-22,252 47,-1 2,0 1,0 1,-1 1,-68 6,16 9,74-10,-1 0,0-2,-37 3,32-4,0 1,0 1,-31 6,-24 4,71-12,0 0,1 1,-1 0,0 0,1 1,-1-1,1 1,0 1,-12 6,2 1,1 0,-23 20,29-21,1-4,1 2,0-1,1 1,0 0,1 0,0 0,1 1,0 0,-6 12,-12 27,17-36,1 0,0 0,1 0,1 0,1 0,-3 21,5-14,-2-1,-11 33,8-33,1-1,1 1,0 25,3-4,0-15,1 0,2 0,10 40,-7-52,0 0,1 0,1-1,11 15,-7-10,83 112,-86-120,1 1,0-1,0 0,1-1,1 1,0-2,0 1,1-1,0 0,0-1,1 0,0 0,21 4,-8 0,-11-4,0 0,1-1,-1 0,25 2,28 8,-55-11,1 0,1 0,-1-1,15 1,-4-1,-1 0,34 8,-37-6,1 0,0-1,36 1,-21-4,-6 1,0-1,0-2,57-7,-21-6,30-4,-84 17,1-1,-1 0,0-1,17-6,40-9,-51 15,-1-1,-1 0,28-11,31-9,-67 22,0 0,0-1,-1 1,0-1,0 0,0-1,10-7,-10 6,1 1,0-1,0 1,15-5,-16 6,1-1,-1 1,-1-1,1 0,-1-1,0 1,8-10,18-12,-15 12,-2 0,28-32,-15 16,47-67,-45 55,-26 34,1 0,1 0,0 0,1 1,0-1,1 1,13-10,-12 12,-2-1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3:03.6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305 0,'-9'0,"0"1,0 0,0 0,1 0,-1 1,0 1,1-1,0 1,-1 1,1 0,0 0,1 0,-11 9,-17 7,24-13,-1 0,1 0,-19 17,24-18,-1-1,0 0,0 0,-1 0,-9 4,6-3,10-6,0 0,0 1,0-1,0 1,1-1,-1 1,0-1,0 1,1-1,-1 1,0 0,1-1,-1 1,1 0,-1-1,1 1,-1 0,1 0,-1 0,0 1,2-1,-1-1,0 1,0-1,0 1,1 0,-1-1,0 1,1-1,-1 1,0-1,1 1,-1-1,1 1,-1-1,1 0,-1 1,1-1,-1 1,1-1,-1 0,1 0,0 1,42 11,-36-10,4 2,0 1,0 0,-1 0,1 1,-2 0,1 1,-1 0,0 1,11 11,-6-6,2 0,18 12,-25-19,-1 1,0 0,10 10,6 6,-17-18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6T17:12:59.3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2101 200,'0'-2,"-1"1,0 0,1 0,-1 0,0 0,0-1,1 1,-1 0,0 0,0 1,0-1,0 0,0 0,0 0,0 1,-1-1,1 0,0 1,0-1,-1 1,1 0,-2-1,-29-7,-36 5,51 4,1-1,-1-1,-27-6,28 5,-1-1,0 2,-25 0,26 2,-1-2,0 0,-24-5,26 4,0 0,-26-1,26 3,-1-1,-23-5,15 3,0 0,0 1,-1 1,-32 4,24-1,-43-4,34-4,-14-2,-86-6,103 15,18 0,-1-1,0-1,0-1,-27-5,-47-10,51 10,-90-3,-34-4,139 14,0-2,-41-7,50 7,0 0,-30 2,33 1,-1-1,1-1,-34-6,26 0,12 3,0 1,-25-4,28 7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227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10</cp:revision>
  <cp:lastPrinted>2022-05-26T17:00:00Z</cp:lastPrinted>
  <dcterms:created xsi:type="dcterms:W3CDTF">2022-05-20T17:43:00Z</dcterms:created>
  <dcterms:modified xsi:type="dcterms:W3CDTF">2022-06-02T18:14:00Z</dcterms:modified>
</cp:coreProperties>
</file>