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20270" w14:textId="690D89A9" w:rsidR="00150E19" w:rsidRPr="00254A9E" w:rsidRDefault="00645EBE" w:rsidP="00465E9E">
      <w:pPr>
        <w:pStyle w:val="Nzov"/>
        <w:jc w:val="center"/>
        <w:rPr>
          <w:b/>
          <w:bCs/>
          <w:lang w:val="sk-SK"/>
        </w:rPr>
      </w:pPr>
      <w:r w:rsidRPr="00254A9E">
        <w:rPr>
          <w:b/>
          <w:bCs/>
          <w:lang w:val="sk-SK"/>
        </w:rPr>
        <w:t>ÁZIA – prírodné pomery</w:t>
      </w:r>
    </w:p>
    <w:p w14:paraId="3654570F" w14:textId="77777777" w:rsidR="00465E9E" w:rsidRPr="00254A9E" w:rsidRDefault="00465E9E" w:rsidP="00465E9E">
      <w:pPr>
        <w:rPr>
          <w:lang w:val="sk-SK"/>
        </w:rPr>
      </w:pPr>
    </w:p>
    <w:p w14:paraId="5C026636" w14:textId="007CEEDF" w:rsidR="00645EBE" w:rsidRPr="00254A9E" w:rsidRDefault="00645EBE" w:rsidP="00645EBE">
      <w:pPr>
        <w:pStyle w:val="Odsekzoznamu"/>
        <w:numPr>
          <w:ilvl w:val="0"/>
          <w:numId w:val="1"/>
        </w:numPr>
        <w:spacing w:after="0"/>
        <w:rPr>
          <w:b/>
          <w:bCs/>
          <w:lang w:val="sk-SK"/>
        </w:rPr>
      </w:pPr>
      <w:r w:rsidRPr="00254A9E">
        <w:rPr>
          <w:b/>
          <w:bCs/>
          <w:lang w:val="sk-SK"/>
        </w:rPr>
        <w:t>P</w:t>
      </w:r>
      <w:r w:rsidRPr="00254A9E">
        <w:rPr>
          <w:b/>
          <w:bCs/>
          <w:lang w:val="sk-SK"/>
        </w:rPr>
        <w:t>ÔV</w:t>
      </w:r>
      <w:r w:rsidRPr="00254A9E">
        <w:rPr>
          <w:b/>
          <w:bCs/>
          <w:lang w:val="sk-SK"/>
        </w:rPr>
        <w:t>OD SLOVA:</w:t>
      </w:r>
    </w:p>
    <w:p w14:paraId="4ECE30B9" w14:textId="77777777" w:rsidR="00645EBE" w:rsidRPr="00254A9E" w:rsidRDefault="00645EBE" w:rsidP="00645EB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lang w:val="sk-SK"/>
        </w:rPr>
      </w:pPr>
      <w:r w:rsidRPr="00254A9E">
        <w:rPr>
          <w:rFonts w:ascii="Times New Roman" w:hAnsi="Times New Roman" w:cs="Times New Roman"/>
          <w:lang w:val="sk-SK"/>
        </w:rPr>
        <w:t xml:space="preserve">to čo bolo kedysi Áziou, dnes voláme </w:t>
      </w:r>
      <w:r w:rsidRPr="00254A9E">
        <w:rPr>
          <w:rFonts w:ascii="Times New Roman" w:hAnsi="Times New Roman" w:cs="Times New Roman"/>
          <w:b/>
          <w:bCs/>
          <w:lang w:val="sk-SK"/>
        </w:rPr>
        <w:t>Malá Ázia</w:t>
      </w:r>
      <w:r w:rsidRPr="00254A9E">
        <w:rPr>
          <w:rFonts w:ascii="Times New Roman" w:hAnsi="Times New Roman" w:cs="Times New Roman"/>
          <w:lang w:val="sk-SK"/>
        </w:rPr>
        <w:t xml:space="preserve"> </w:t>
      </w:r>
    </w:p>
    <w:p w14:paraId="57301434" w14:textId="77777777" w:rsidR="00645EBE" w:rsidRPr="00254A9E" w:rsidRDefault="00645EBE" w:rsidP="00645EB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lang w:val="sk-SK"/>
        </w:rPr>
      </w:pPr>
      <w:r w:rsidRPr="00254A9E">
        <w:rPr>
          <w:rFonts w:ascii="Times New Roman" w:hAnsi="Times New Roman" w:cs="Times New Roman"/>
          <w:lang w:val="sk-SK"/>
        </w:rPr>
        <w:t>pôvod slova je podľa jednej z teórií odvodený od základu </w:t>
      </w:r>
      <w:r w:rsidRPr="00254A9E">
        <w:rPr>
          <w:rFonts w:ascii="Times New Roman" w:hAnsi="Times New Roman" w:cs="Times New Roman"/>
          <w:i/>
          <w:iCs/>
          <w:lang w:val="sk-SK"/>
        </w:rPr>
        <w:t>asu</w:t>
      </w:r>
      <w:r w:rsidRPr="00254A9E">
        <w:rPr>
          <w:rFonts w:ascii="Times New Roman" w:hAnsi="Times New Roman" w:cs="Times New Roman"/>
          <w:lang w:val="sk-SK"/>
        </w:rPr>
        <w:t>, čo znamená </w:t>
      </w:r>
      <w:r w:rsidRPr="00254A9E">
        <w:rPr>
          <w:rFonts w:ascii="Times New Roman" w:hAnsi="Times New Roman" w:cs="Times New Roman"/>
          <w:i/>
          <w:iCs/>
          <w:lang w:val="sk-SK"/>
        </w:rPr>
        <w:t>vychádzajúce</w:t>
      </w:r>
      <w:r w:rsidRPr="00254A9E">
        <w:rPr>
          <w:rFonts w:ascii="Times New Roman" w:hAnsi="Times New Roman" w:cs="Times New Roman"/>
          <w:lang w:val="sk-SK"/>
        </w:rPr>
        <w:t> alebo </w:t>
      </w:r>
      <w:r w:rsidRPr="00254A9E">
        <w:rPr>
          <w:rFonts w:ascii="Times New Roman" w:hAnsi="Times New Roman" w:cs="Times New Roman"/>
          <w:i/>
          <w:iCs/>
          <w:lang w:val="sk-SK"/>
        </w:rPr>
        <w:t>svetlo</w:t>
      </w:r>
      <w:r w:rsidRPr="00254A9E">
        <w:rPr>
          <w:rFonts w:ascii="Times New Roman" w:hAnsi="Times New Roman" w:cs="Times New Roman"/>
          <w:lang w:val="sk-SK"/>
        </w:rPr>
        <w:t xml:space="preserve"> </w:t>
      </w:r>
    </w:p>
    <w:p w14:paraId="3E1A0D7B" w14:textId="77777777" w:rsidR="00645EBE" w:rsidRPr="00254A9E" w:rsidRDefault="00645EBE" w:rsidP="00645EBE">
      <w:pPr>
        <w:pStyle w:val="Odsekzoznamu"/>
        <w:ind w:left="1440"/>
        <w:rPr>
          <w:lang w:val="sk-SK"/>
        </w:rPr>
      </w:pPr>
    </w:p>
    <w:p w14:paraId="1B5CB694" w14:textId="15DBCF9C" w:rsidR="00645EBE" w:rsidRPr="00254A9E" w:rsidRDefault="00645EBE" w:rsidP="00645EBE">
      <w:pPr>
        <w:pStyle w:val="Odsekzoznamu"/>
        <w:numPr>
          <w:ilvl w:val="0"/>
          <w:numId w:val="1"/>
        </w:numPr>
        <w:rPr>
          <w:lang w:val="sk-SK"/>
        </w:rPr>
      </w:pPr>
      <w:r w:rsidRPr="00254A9E">
        <w:rPr>
          <w:lang w:val="sk-SK"/>
        </w:rPr>
        <w:t>R</w:t>
      </w:r>
      <w:r w:rsidRPr="00254A9E">
        <w:rPr>
          <w:lang w:val="sk-SK"/>
        </w:rPr>
        <w:t xml:space="preserve">ozlohou je </w:t>
      </w:r>
      <w:r w:rsidRPr="00254A9E">
        <w:rPr>
          <w:b/>
          <w:bCs/>
          <w:lang w:val="sk-SK"/>
        </w:rPr>
        <w:t>najväčší svetadiel – 44 miliónov km</w:t>
      </w:r>
      <w:r w:rsidRPr="00254A9E">
        <w:rPr>
          <w:b/>
          <w:bCs/>
          <w:vertAlign w:val="superscript"/>
          <w:lang w:val="sk-SK"/>
        </w:rPr>
        <w:t>2</w:t>
      </w:r>
    </w:p>
    <w:p w14:paraId="4ED5010A" w14:textId="33FE2709" w:rsidR="00645EBE" w:rsidRPr="00254A9E" w:rsidRDefault="00645EBE" w:rsidP="00645EBE">
      <w:pPr>
        <w:pStyle w:val="Odsekzoznamu"/>
        <w:numPr>
          <w:ilvl w:val="0"/>
          <w:numId w:val="1"/>
        </w:numPr>
        <w:rPr>
          <w:lang w:val="sk-SK"/>
        </w:rPr>
      </w:pPr>
      <w:r w:rsidRPr="00254A9E">
        <w:rPr>
          <w:lang w:val="sk-SK"/>
        </w:rPr>
        <w:t>S</w:t>
      </w:r>
      <w:r w:rsidRPr="00254A9E">
        <w:rPr>
          <w:lang w:val="sk-SK"/>
        </w:rPr>
        <w:t xml:space="preserve">polu s Európou ležia na </w:t>
      </w:r>
      <w:r w:rsidRPr="00254A9E">
        <w:rPr>
          <w:b/>
          <w:bCs/>
          <w:lang w:val="sk-SK"/>
        </w:rPr>
        <w:t>kontinente Eurázia</w:t>
      </w:r>
    </w:p>
    <w:p w14:paraId="5C95BC17" w14:textId="12BD4C3C" w:rsidR="00645EBE" w:rsidRPr="00254A9E" w:rsidRDefault="00645EBE" w:rsidP="00645EBE">
      <w:pPr>
        <w:pStyle w:val="Odsekzoznamu"/>
        <w:numPr>
          <w:ilvl w:val="0"/>
          <w:numId w:val="1"/>
        </w:numPr>
        <w:rPr>
          <w:lang w:val="sk-SK"/>
        </w:rPr>
      </w:pPr>
      <w:r w:rsidRPr="00254A9E">
        <w:rPr>
          <w:b/>
          <w:bCs/>
          <w:u w:val="single"/>
          <w:lang w:val="sk-SK"/>
        </w:rPr>
        <w:t>H</w:t>
      </w:r>
      <w:r w:rsidRPr="00254A9E">
        <w:rPr>
          <w:b/>
          <w:bCs/>
          <w:u w:val="single"/>
          <w:lang w:val="sk-SK"/>
        </w:rPr>
        <w:t>ranica medzi Európou a Á</w:t>
      </w:r>
      <w:r w:rsidRPr="00254A9E">
        <w:rPr>
          <w:b/>
          <w:bCs/>
          <w:u w:val="single"/>
          <w:lang w:val="sk-SK"/>
        </w:rPr>
        <w:t>ziou</w:t>
      </w:r>
      <w:r w:rsidRPr="00254A9E">
        <w:rPr>
          <w:b/>
          <w:bCs/>
          <w:u w:val="single"/>
          <w:lang w:val="sk-SK"/>
        </w:rPr>
        <w:t>:</w:t>
      </w:r>
      <w:r w:rsidRPr="00254A9E">
        <w:rPr>
          <w:lang w:val="sk-SK"/>
        </w:rPr>
        <w:t xml:space="preserve"> pohorie URAL, rieka EMBA, pobrežie KASPICKÉHO MORA, KAUKAZU, AZOVSKÉ more, ČIERNE MORE, úžina BOSPOR, Marmarské more, úžina DARDANELY, EGEJSKÉ a STREDOZEMNÉ MORE</w:t>
      </w:r>
    </w:p>
    <w:p w14:paraId="775DA7ED" w14:textId="230735C0" w:rsidR="00645EBE" w:rsidRPr="00254A9E" w:rsidRDefault="00645EBE" w:rsidP="00645EBE">
      <w:pPr>
        <w:pStyle w:val="Odsekzoznamu"/>
        <w:numPr>
          <w:ilvl w:val="0"/>
          <w:numId w:val="1"/>
        </w:numPr>
        <w:rPr>
          <w:lang w:val="sk-SK"/>
        </w:rPr>
      </w:pPr>
      <w:r w:rsidRPr="00254A9E">
        <w:rPr>
          <w:b/>
          <w:bCs/>
          <w:u w:val="single"/>
          <w:lang w:val="sk-SK"/>
        </w:rPr>
        <w:t>H</w:t>
      </w:r>
      <w:r w:rsidRPr="00254A9E">
        <w:rPr>
          <w:b/>
          <w:bCs/>
          <w:u w:val="single"/>
          <w:lang w:val="sk-SK"/>
        </w:rPr>
        <w:t>ranica medzi Afrikou a Á</w:t>
      </w:r>
      <w:r w:rsidRPr="00254A9E">
        <w:rPr>
          <w:b/>
          <w:bCs/>
          <w:u w:val="single"/>
          <w:lang w:val="sk-SK"/>
        </w:rPr>
        <w:t>ziou</w:t>
      </w:r>
      <w:r w:rsidRPr="00254A9E">
        <w:rPr>
          <w:b/>
          <w:bCs/>
          <w:u w:val="single"/>
          <w:lang w:val="sk-SK"/>
        </w:rPr>
        <w:t>:</w:t>
      </w:r>
      <w:r w:rsidRPr="00254A9E">
        <w:rPr>
          <w:lang w:val="sk-SK"/>
        </w:rPr>
        <w:t xml:space="preserve"> Suezský prieplav, Červené more a Adenský záliv</w:t>
      </w:r>
    </w:p>
    <w:p w14:paraId="5F002CAD" w14:textId="3AB7ADC4" w:rsidR="00645EBE" w:rsidRPr="00254A9E" w:rsidRDefault="00645EBE" w:rsidP="00645EBE">
      <w:pPr>
        <w:pStyle w:val="Odsekzoznamu"/>
        <w:numPr>
          <w:ilvl w:val="0"/>
          <w:numId w:val="1"/>
        </w:numPr>
        <w:rPr>
          <w:lang w:val="sk-SK"/>
        </w:rPr>
      </w:pPr>
      <w:r w:rsidRPr="00254A9E">
        <w:rPr>
          <w:b/>
          <w:bCs/>
          <w:u w:val="single"/>
          <w:lang w:val="sk-SK"/>
        </w:rPr>
        <w:t>H</w:t>
      </w:r>
      <w:r w:rsidRPr="00254A9E">
        <w:rPr>
          <w:b/>
          <w:bCs/>
          <w:u w:val="single"/>
          <w:lang w:val="sk-SK"/>
        </w:rPr>
        <w:t>ranica medzi Amerikou a Á</w:t>
      </w:r>
      <w:r w:rsidRPr="00254A9E">
        <w:rPr>
          <w:b/>
          <w:bCs/>
          <w:u w:val="single"/>
          <w:lang w:val="sk-SK"/>
        </w:rPr>
        <w:t>ziou</w:t>
      </w:r>
      <w:r w:rsidRPr="00254A9E">
        <w:rPr>
          <w:b/>
          <w:bCs/>
          <w:u w:val="single"/>
          <w:lang w:val="sk-SK"/>
        </w:rPr>
        <w:t>:</w:t>
      </w:r>
      <w:r w:rsidRPr="00254A9E">
        <w:rPr>
          <w:lang w:val="sk-SK"/>
        </w:rPr>
        <w:t xml:space="preserve"> Beringov prieliv a Beringovo more</w:t>
      </w:r>
    </w:p>
    <w:p w14:paraId="33921A5C" w14:textId="77777777" w:rsidR="00645EBE" w:rsidRPr="00254A9E" w:rsidRDefault="00645EBE" w:rsidP="00645EBE">
      <w:pPr>
        <w:rPr>
          <w:lang w:val="sk-SK"/>
        </w:rPr>
      </w:pPr>
    </w:p>
    <w:p w14:paraId="24BED32C" w14:textId="77777777" w:rsidR="00645EBE" w:rsidRPr="00254A9E" w:rsidRDefault="00645EBE" w:rsidP="00645EB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254A9E">
        <w:rPr>
          <w:b/>
          <w:bCs/>
          <w:lang w:val="sk-SK"/>
        </w:rPr>
        <w:t>POLOHA:</w:t>
      </w:r>
    </w:p>
    <w:p w14:paraId="47B80F28" w14:textId="0C2AB6EC" w:rsidR="00645EBE" w:rsidRPr="00254A9E" w:rsidRDefault="00645EBE" w:rsidP="00645EBE">
      <w:pPr>
        <w:pStyle w:val="Odsekzoznamu"/>
        <w:numPr>
          <w:ilvl w:val="1"/>
          <w:numId w:val="1"/>
        </w:numPr>
        <w:rPr>
          <w:lang w:val="sk-SK"/>
        </w:rPr>
      </w:pPr>
      <w:r w:rsidRPr="00254A9E">
        <w:rPr>
          <w:lang w:val="sk-SK"/>
        </w:rPr>
        <w:t> Severná, Južná a Východná</w:t>
      </w:r>
      <w:r w:rsidRPr="00254A9E">
        <w:rPr>
          <w:lang w:val="sk-SK"/>
        </w:rPr>
        <w:t xml:space="preserve"> pologuľa</w:t>
      </w:r>
    </w:p>
    <w:p w14:paraId="7B2A5901" w14:textId="48DA9819" w:rsidR="00645EBE" w:rsidRPr="00254A9E" w:rsidRDefault="00645EBE" w:rsidP="00645EBE">
      <w:pPr>
        <w:pStyle w:val="Odsekzoznamu"/>
        <w:numPr>
          <w:ilvl w:val="1"/>
          <w:numId w:val="1"/>
        </w:numPr>
        <w:rPr>
          <w:lang w:val="sk-SK"/>
        </w:rPr>
      </w:pPr>
      <w:r w:rsidRPr="00254A9E">
        <w:rPr>
          <w:lang w:val="sk-SK"/>
        </w:rPr>
        <w:t> </w:t>
      </w:r>
      <w:r w:rsidRPr="00254A9E">
        <w:rPr>
          <w:lang w:val="sk-SK"/>
        </w:rPr>
        <w:t>Rovnobežky</w:t>
      </w:r>
      <w:r w:rsidRPr="00254A9E">
        <w:rPr>
          <w:lang w:val="sk-SK"/>
        </w:rPr>
        <w:t xml:space="preserve"> -</w:t>
      </w:r>
      <w:r w:rsidRPr="00254A9E">
        <w:rPr>
          <w:lang w:val="sk-SK"/>
        </w:rPr>
        <w:t xml:space="preserve"> </w:t>
      </w:r>
      <w:r w:rsidRPr="00254A9E">
        <w:rPr>
          <w:lang w:val="sk-SK"/>
        </w:rPr>
        <w:t>Severná polárna kružnica, obratník raka, rovník (prechádza Indonéziou)</w:t>
      </w:r>
    </w:p>
    <w:p w14:paraId="22A575A6" w14:textId="02C83194" w:rsidR="00645EBE" w:rsidRPr="00254A9E" w:rsidRDefault="00645EBE" w:rsidP="00645EBE">
      <w:pPr>
        <w:pStyle w:val="Odsekzoznamu"/>
        <w:numPr>
          <w:ilvl w:val="1"/>
          <w:numId w:val="1"/>
        </w:numPr>
        <w:rPr>
          <w:lang w:val="sk-SK"/>
        </w:rPr>
      </w:pPr>
      <w:r w:rsidRPr="00254A9E">
        <w:rPr>
          <w:lang w:val="sk-SK"/>
        </w:rPr>
        <w:t> </w:t>
      </w:r>
      <w:r w:rsidRPr="00254A9E">
        <w:rPr>
          <w:lang w:val="sk-SK"/>
        </w:rPr>
        <w:t>Poludníky</w:t>
      </w:r>
      <w:r w:rsidRPr="00254A9E">
        <w:rPr>
          <w:lang w:val="sk-SK"/>
        </w:rPr>
        <w:t xml:space="preserve"> –</w:t>
      </w:r>
      <w:r w:rsidRPr="00254A9E">
        <w:rPr>
          <w:lang w:val="sk-SK"/>
        </w:rPr>
        <w:t xml:space="preserve"> </w:t>
      </w:r>
      <w:r w:rsidRPr="00254A9E">
        <w:rPr>
          <w:lang w:val="sk-SK"/>
        </w:rPr>
        <w:t>180° (V tichom oceáne – dátumová hranica)</w:t>
      </w:r>
    </w:p>
    <w:p w14:paraId="409F2591" w14:textId="44815CFC" w:rsidR="00645EBE" w:rsidRPr="00254A9E" w:rsidRDefault="00645EBE" w:rsidP="00645EBE">
      <w:pPr>
        <w:pStyle w:val="Odsekzoznamu"/>
        <w:numPr>
          <w:ilvl w:val="1"/>
          <w:numId w:val="1"/>
        </w:numPr>
        <w:rPr>
          <w:lang w:val="sk-SK"/>
        </w:rPr>
      </w:pPr>
      <w:r w:rsidRPr="00254A9E">
        <w:rPr>
          <w:lang w:val="sk-SK"/>
        </w:rPr>
        <w:t> </w:t>
      </w:r>
      <w:r w:rsidRPr="00254A9E">
        <w:rPr>
          <w:lang w:val="sk-SK"/>
        </w:rPr>
        <w:t>Oceány</w:t>
      </w:r>
      <w:r w:rsidRPr="00254A9E">
        <w:rPr>
          <w:lang w:val="sk-SK"/>
        </w:rPr>
        <w:t xml:space="preserve"> – Sever – Severný ľadový oceán, Východ – Tichý + Nepriamo cez Stredozemné more zo Západu aj Atlantický oceán</w:t>
      </w:r>
    </w:p>
    <w:p w14:paraId="3470F15C" w14:textId="39CB1006" w:rsidR="00645EBE" w:rsidRPr="00254A9E" w:rsidRDefault="00645EBE" w:rsidP="00645EB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254A9E">
        <w:rPr>
          <w:b/>
          <w:bCs/>
          <w:lang w:val="sk-SK"/>
        </w:rPr>
        <w:t>Č</w:t>
      </w:r>
      <w:r w:rsidRPr="00254A9E">
        <w:rPr>
          <w:b/>
          <w:bCs/>
          <w:lang w:val="sk-SK"/>
        </w:rPr>
        <w:t>LENITOSŤ</w:t>
      </w:r>
      <w:r w:rsidRPr="00254A9E">
        <w:rPr>
          <w:b/>
          <w:bCs/>
          <w:lang w:val="sk-SK"/>
        </w:rPr>
        <w:t xml:space="preserve"> </w:t>
      </w:r>
      <w:r w:rsidRPr="00254A9E">
        <w:rPr>
          <w:b/>
          <w:bCs/>
          <w:lang w:val="sk-SK"/>
        </w:rPr>
        <w:t xml:space="preserve">POBREŽIA </w:t>
      </w:r>
      <w:r w:rsidRPr="00254A9E">
        <w:rPr>
          <w:b/>
          <w:bCs/>
          <w:lang w:val="sk-SK"/>
        </w:rPr>
        <w:t>(=horizontálna členitosť)</w:t>
      </w:r>
    </w:p>
    <w:p w14:paraId="6BE82D69" w14:textId="34077009" w:rsidR="00645EBE" w:rsidRPr="00254A9E" w:rsidRDefault="00645EBE" w:rsidP="00645EBE">
      <w:pPr>
        <w:pStyle w:val="Odsekzoznamu"/>
        <w:numPr>
          <w:ilvl w:val="1"/>
          <w:numId w:val="1"/>
        </w:numPr>
        <w:rPr>
          <w:lang w:val="sk-SK"/>
        </w:rPr>
      </w:pPr>
      <w:r w:rsidRPr="00254A9E">
        <w:rPr>
          <w:lang w:val="sk-SK"/>
        </w:rPr>
        <w:t>J</w:t>
      </w:r>
      <w:r w:rsidRPr="00254A9E">
        <w:rPr>
          <w:lang w:val="sk-SK"/>
        </w:rPr>
        <w:t xml:space="preserve">e veľmi </w:t>
      </w:r>
      <w:r w:rsidRPr="00254A9E">
        <w:rPr>
          <w:lang w:val="sk-SK"/>
        </w:rPr>
        <w:t>členité</w:t>
      </w:r>
      <w:r w:rsidRPr="00254A9E">
        <w:rPr>
          <w:lang w:val="sk-SK"/>
        </w:rPr>
        <w:t xml:space="preserve"> (má veľa </w:t>
      </w:r>
      <w:r w:rsidRPr="00254A9E">
        <w:rPr>
          <w:lang w:val="sk-SK"/>
        </w:rPr>
        <w:t>ostrovou a polostrovou)</w:t>
      </w:r>
    </w:p>
    <w:p w14:paraId="0D2763EC" w14:textId="77777777" w:rsidR="00254A9E" w:rsidRPr="00254A9E" w:rsidRDefault="00645EBE" w:rsidP="00645EBE">
      <w:pPr>
        <w:pStyle w:val="Odsekzoznamu"/>
        <w:numPr>
          <w:ilvl w:val="1"/>
          <w:numId w:val="1"/>
        </w:numPr>
        <w:rPr>
          <w:lang w:val="sk-SK"/>
        </w:rPr>
      </w:pPr>
      <w:r w:rsidRPr="00254A9E">
        <w:rPr>
          <w:b/>
          <w:bCs/>
          <w:lang w:val="sk-SK"/>
        </w:rPr>
        <w:t>Z</w:t>
      </w:r>
      <w:r w:rsidRPr="00254A9E">
        <w:rPr>
          <w:b/>
          <w:bCs/>
          <w:lang w:val="sk-SK"/>
        </w:rPr>
        <w:t>náme ostrovy</w:t>
      </w:r>
      <w:r w:rsidRPr="00254A9E">
        <w:rPr>
          <w:lang w:val="sk-SK"/>
        </w:rPr>
        <w:t xml:space="preserve"> </w:t>
      </w:r>
    </w:p>
    <w:p w14:paraId="75632BDA" w14:textId="77777777" w:rsidR="00254A9E" w:rsidRPr="00254A9E" w:rsidRDefault="00645EBE" w:rsidP="00254A9E">
      <w:pPr>
        <w:pStyle w:val="Odsekzoznamu"/>
        <w:numPr>
          <w:ilvl w:val="2"/>
          <w:numId w:val="1"/>
        </w:numPr>
        <w:rPr>
          <w:lang w:val="sk-SK"/>
        </w:rPr>
      </w:pPr>
      <w:r w:rsidRPr="00254A9E">
        <w:rPr>
          <w:lang w:val="sk-SK"/>
        </w:rPr>
        <w:t xml:space="preserve">v </w:t>
      </w:r>
      <w:r w:rsidRPr="00254A9E">
        <w:rPr>
          <w:lang w:val="sk-SK"/>
        </w:rPr>
        <w:t>Indonézii</w:t>
      </w:r>
      <w:r w:rsidRPr="00254A9E">
        <w:rPr>
          <w:lang w:val="sk-SK"/>
        </w:rPr>
        <w:t xml:space="preserve"> – súostrovia </w:t>
      </w:r>
      <w:r w:rsidR="00254A9E" w:rsidRPr="00254A9E">
        <w:rPr>
          <w:lang w:val="sk-SK"/>
        </w:rPr>
        <w:t>Veľké sundy</w:t>
      </w:r>
      <w:r w:rsidRPr="00254A9E">
        <w:rPr>
          <w:lang w:val="sk-SK"/>
        </w:rPr>
        <w:t xml:space="preserve"> a</w:t>
      </w:r>
      <w:r w:rsidR="00254A9E" w:rsidRPr="00254A9E">
        <w:rPr>
          <w:lang w:val="sk-SK"/>
        </w:rPr>
        <w:t xml:space="preserve"> Malé sundy </w:t>
      </w:r>
      <w:r w:rsidRPr="00254A9E">
        <w:rPr>
          <w:lang w:val="sk-SK"/>
        </w:rPr>
        <w:t xml:space="preserve">(ostrovy Sumatra, Jáva, </w:t>
      </w:r>
    </w:p>
    <w:p w14:paraId="6D4D30A2" w14:textId="0228E198" w:rsidR="00645EBE" w:rsidRPr="00254A9E" w:rsidRDefault="00645EBE" w:rsidP="00254A9E">
      <w:pPr>
        <w:pStyle w:val="Odsekzoznamu"/>
        <w:ind w:left="2160"/>
        <w:rPr>
          <w:lang w:val="sk-SK"/>
        </w:rPr>
      </w:pPr>
      <w:r w:rsidRPr="00254A9E">
        <w:rPr>
          <w:lang w:val="sk-SK"/>
        </w:rPr>
        <w:t>Borneo</w:t>
      </w:r>
      <w:r w:rsidR="00254A9E" w:rsidRPr="00254A9E">
        <w:rPr>
          <w:lang w:val="sk-SK"/>
        </w:rPr>
        <w:t xml:space="preserve"> (Kalimantan) </w:t>
      </w:r>
      <w:r w:rsidRPr="00254A9E">
        <w:rPr>
          <w:lang w:val="sk-SK"/>
        </w:rPr>
        <w:t>...)</w:t>
      </w:r>
    </w:p>
    <w:p w14:paraId="454F9D34" w14:textId="106FB475" w:rsidR="00645EBE" w:rsidRPr="00254A9E" w:rsidRDefault="00645EBE" w:rsidP="00254A9E">
      <w:pPr>
        <w:pStyle w:val="Odsekzoznamu"/>
        <w:numPr>
          <w:ilvl w:val="2"/>
          <w:numId w:val="1"/>
        </w:numPr>
        <w:rPr>
          <w:lang w:val="sk-SK"/>
        </w:rPr>
      </w:pPr>
      <w:r w:rsidRPr="00254A9E">
        <w:rPr>
          <w:lang w:val="sk-SK"/>
        </w:rPr>
        <w:t>Japonské ostrovy (</w:t>
      </w:r>
      <w:r w:rsidR="00254A9E" w:rsidRPr="00254A9E">
        <w:rPr>
          <w:lang w:val="sk-SK"/>
        </w:rPr>
        <w:t>Honšu, Šikoku, Kjúšu, Hokkaido</w:t>
      </w:r>
      <w:r w:rsidRPr="00254A9E">
        <w:rPr>
          <w:lang w:val="sk-SK"/>
        </w:rPr>
        <w:t>)</w:t>
      </w:r>
    </w:p>
    <w:p w14:paraId="1A4EB287" w14:textId="116B2B3B" w:rsidR="00645EBE" w:rsidRPr="00254A9E" w:rsidRDefault="00645EBE" w:rsidP="00254A9E">
      <w:pPr>
        <w:pStyle w:val="Odsekzoznamu"/>
        <w:numPr>
          <w:ilvl w:val="2"/>
          <w:numId w:val="1"/>
        </w:numPr>
        <w:rPr>
          <w:lang w:val="sk-SK"/>
        </w:rPr>
      </w:pPr>
      <w:r w:rsidRPr="00254A9E">
        <w:rPr>
          <w:lang w:val="sk-SK"/>
        </w:rPr>
        <w:t xml:space="preserve">Cejlón (= </w:t>
      </w:r>
      <w:r w:rsidR="00254A9E" w:rsidRPr="00254A9E">
        <w:rPr>
          <w:lang w:val="sk-SK"/>
        </w:rPr>
        <w:t>Srí Lanka</w:t>
      </w:r>
      <w:r w:rsidRPr="00254A9E">
        <w:rPr>
          <w:lang w:val="sk-SK"/>
        </w:rPr>
        <w:t>)</w:t>
      </w:r>
    </w:p>
    <w:p w14:paraId="5823A854" w14:textId="4236F27C" w:rsidR="00645EBE" w:rsidRPr="00254A9E" w:rsidRDefault="00645EBE" w:rsidP="00254A9E">
      <w:pPr>
        <w:pStyle w:val="Odsekzoznamu"/>
        <w:numPr>
          <w:ilvl w:val="2"/>
          <w:numId w:val="1"/>
        </w:numPr>
        <w:rPr>
          <w:lang w:val="sk-SK"/>
        </w:rPr>
      </w:pPr>
      <w:r w:rsidRPr="00254A9E">
        <w:rPr>
          <w:lang w:val="sk-SK"/>
        </w:rPr>
        <w:t>Taiwan</w:t>
      </w:r>
      <w:r w:rsidR="00254A9E" w:rsidRPr="00254A9E">
        <w:rPr>
          <w:lang w:val="sk-SK"/>
        </w:rPr>
        <w:t xml:space="preserve"> – Východočínske more</w:t>
      </w:r>
    </w:p>
    <w:p w14:paraId="38ADF150" w14:textId="77777777" w:rsidR="00254A9E" w:rsidRPr="00254A9E" w:rsidRDefault="00645EBE" w:rsidP="00254A9E">
      <w:pPr>
        <w:pStyle w:val="Odsekzoznamu"/>
        <w:numPr>
          <w:ilvl w:val="2"/>
          <w:numId w:val="1"/>
        </w:numPr>
        <w:rPr>
          <w:lang w:val="sk-SK"/>
        </w:rPr>
      </w:pPr>
      <w:r w:rsidRPr="00254A9E">
        <w:rPr>
          <w:lang w:val="sk-SK"/>
        </w:rPr>
        <w:t>Hainan</w:t>
      </w:r>
      <w:r w:rsidR="00254A9E" w:rsidRPr="00254A9E">
        <w:rPr>
          <w:lang w:val="sk-SK"/>
        </w:rPr>
        <w:t xml:space="preserve"> – Juhočínske more</w:t>
      </w:r>
      <w:r w:rsidRPr="00254A9E">
        <w:rPr>
          <w:lang w:val="sk-SK"/>
        </w:rPr>
        <w:t xml:space="preserve"> </w:t>
      </w:r>
    </w:p>
    <w:p w14:paraId="6AFD7CB3" w14:textId="51014481" w:rsidR="00645EBE" w:rsidRPr="00254A9E" w:rsidRDefault="00645EBE" w:rsidP="00254A9E">
      <w:pPr>
        <w:pStyle w:val="Odsekzoznamu"/>
        <w:numPr>
          <w:ilvl w:val="2"/>
          <w:numId w:val="1"/>
        </w:numPr>
        <w:rPr>
          <w:lang w:val="sk-SK"/>
        </w:rPr>
      </w:pPr>
      <w:r w:rsidRPr="00254A9E">
        <w:rPr>
          <w:lang w:val="sk-SK"/>
        </w:rPr>
        <w:t>........</w:t>
      </w:r>
    </w:p>
    <w:p w14:paraId="19A5C53B" w14:textId="395D6932" w:rsidR="00645EBE" w:rsidRPr="00254A9E" w:rsidRDefault="00254A9E" w:rsidP="00645EBE">
      <w:pPr>
        <w:pStyle w:val="Odsekzoznamu"/>
        <w:numPr>
          <w:ilvl w:val="1"/>
          <w:numId w:val="1"/>
        </w:numPr>
        <w:rPr>
          <w:lang w:val="sk-SK"/>
        </w:rPr>
      </w:pPr>
      <w:r w:rsidRPr="00254A9E">
        <w:rPr>
          <w:b/>
          <w:bCs/>
          <w:lang w:val="sk-SK"/>
        </w:rPr>
        <w:t>Z</w:t>
      </w:r>
      <w:r w:rsidR="00645EBE" w:rsidRPr="00254A9E">
        <w:rPr>
          <w:b/>
          <w:bCs/>
          <w:lang w:val="sk-SK"/>
        </w:rPr>
        <w:t>náme polostrovy</w:t>
      </w:r>
      <w:r w:rsidR="00645EBE" w:rsidRPr="00254A9E">
        <w:rPr>
          <w:lang w:val="sk-SK"/>
        </w:rPr>
        <w:t xml:space="preserve">: najväčší </w:t>
      </w:r>
      <w:r w:rsidRPr="00254A9E">
        <w:rPr>
          <w:lang w:val="sk-SK"/>
        </w:rPr>
        <w:t>- Arabský</w:t>
      </w:r>
      <w:r w:rsidR="00645EBE" w:rsidRPr="00254A9E">
        <w:rPr>
          <w:lang w:val="sk-SK"/>
        </w:rPr>
        <w:t xml:space="preserve">, </w:t>
      </w:r>
      <w:r w:rsidRPr="00254A9E">
        <w:rPr>
          <w:lang w:val="sk-SK"/>
        </w:rPr>
        <w:t xml:space="preserve">Predná </w:t>
      </w:r>
      <w:r w:rsidR="00645EBE" w:rsidRPr="00254A9E">
        <w:rPr>
          <w:lang w:val="sk-SK"/>
        </w:rPr>
        <w:t xml:space="preserve">India, </w:t>
      </w:r>
      <w:r w:rsidRPr="00254A9E">
        <w:rPr>
          <w:lang w:val="sk-SK"/>
        </w:rPr>
        <w:t xml:space="preserve">Zadná </w:t>
      </w:r>
      <w:r w:rsidR="00645EBE" w:rsidRPr="00254A9E">
        <w:rPr>
          <w:lang w:val="sk-SK"/>
        </w:rPr>
        <w:t>India</w:t>
      </w:r>
      <w:r w:rsidRPr="00254A9E">
        <w:rPr>
          <w:lang w:val="sk-SK"/>
        </w:rPr>
        <w:t xml:space="preserve"> (Thajsko, Vietnam, Laos)</w:t>
      </w:r>
      <w:r w:rsidR="00645EBE" w:rsidRPr="00254A9E">
        <w:rPr>
          <w:lang w:val="sk-SK"/>
        </w:rPr>
        <w:t>,</w:t>
      </w:r>
      <w:r w:rsidRPr="00254A9E">
        <w:rPr>
          <w:lang w:val="sk-SK"/>
        </w:rPr>
        <w:t xml:space="preserve"> Malá Ázia (Turecko), Tajmýr, Kamčatka, Malajský polostrov, Čukotka, Kórejsky polostrov</w:t>
      </w:r>
    </w:p>
    <w:p w14:paraId="3600F965" w14:textId="29BB2B26" w:rsidR="00645EBE" w:rsidRPr="00254A9E" w:rsidRDefault="00254A9E" w:rsidP="00645EBE">
      <w:pPr>
        <w:pStyle w:val="Odsekzoznamu"/>
        <w:numPr>
          <w:ilvl w:val="1"/>
          <w:numId w:val="1"/>
        </w:numPr>
        <w:rPr>
          <w:lang w:val="sk-SK"/>
        </w:rPr>
      </w:pPr>
      <w:r w:rsidRPr="00254A9E">
        <w:rPr>
          <w:lang w:val="sk-SK"/>
        </w:rPr>
        <w:t>V</w:t>
      </w:r>
      <w:r w:rsidR="00645EBE" w:rsidRPr="00254A9E">
        <w:rPr>
          <w:lang w:val="sk-SK"/>
        </w:rPr>
        <w:t xml:space="preserve"> </w:t>
      </w:r>
      <w:r w:rsidRPr="00254A9E">
        <w:rPr>
          <w:lang w:val="sk-SK"/>
        </w:rPr>
        <w:t>Ázii</w:t>
      </w:r>
      <w:r w:rsidR="00645EBE" w:rsidRPr="00254A9E">
        <w:rPr>
          <w:lang w:val="sk-SK"/>
        </w:rPr>
        <w:t xml:space="preserve"> sa nachádza aj najväčší záliv sveta: </w:t>
      </w:r>
      <w:r w:rsidRPr="00254A9E">
        <w:rPr>
          <w:lang w:val="sk-SK"/>
        </w:rPr>
        <w:t>Bengálsky</w:t>
      </w:r>
      <w:r w:rsidR="00645EBE" w:rsidRPr="00254A9E">
        <w:rPr>
          <w:lang w:val="sk-SK"/>
        </w:rPr>
        <w:t xml:space="preserve"> záliv</w:t>
      </w:r>
    </w:p>
    <w:p w14:paraId="5E6C5DD3" w14:textId="0C73234E" w:rsidR="00645EBE" w:rsidRPr="00254A9E" w:rsidRDefault="00645EBE" w:rsidP="00645EB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254A9E">
        <w:rPr>
          <w:b/>
          <w:bCs/>
          <w:lang w:val="sk-SK"/>
        </w:rPr>
        <w:t>PRÍRODNÉ POMERY</w:t>
      </w:r>
    </w:p>
    <w:p w14:paraId="13B8D74B" w14:textId="77777777" w:rsidR="00701FFD" w:rsidRDefault="00701FFD" w:rsidP="00A85F11">
      <w:pPr>
        <w:pStyle w:val="Odsekzoznamu"/>
        <w:numPr>
          <w:ilvl w:val="0"/>
          <w:numId w:val="4"/>
        </w:numPr>
        <w:ind w:left="1440"/>
        <w:rPr>
          <w:lang w:val="sk-SK"/>
        </w:rPr>
      </w:pPr>
      <w:r w:rsidRPr="00701FFD">
        <w:rPr>
          <w:b/>
          <w:bCs/>
          <w:lang w:val="sk-SK"/>
        </w:rPr>
        <w:t>Povrch</w:t>
      </w:r>
      <w:r w:rsidRPr="00701FFD">
        <w:rPr>
          <w:lang w:val="sk-SK"/>
        </w:rPr>
        <w:t xml:space="preserve"> </w:t>
      </w:r>
    </w:p>
    <w:p w14:paraId="7E584216" w14:textId="4BEA6853" w:rsidR="00645EBE" w:rsidRPr="00701FFD" w:rsidRDefault="00701FFD" w:rsidP="00A85F11">
      <w:pPr>
        <w:pStyle w:val="Odsekzoznamu"/>
        <w:numPr>
          <w:ilvl w:val="2"/>
          <w:numId w:val="1"/>
        </w:numPr>
        <w:ind w:left="1800"/>
        <w:rPr>
          <w:lang w:val="sk-SK"/>
        </w:rPr>
      </w:pPr>
      <w:r>
        <w:rPr>
          <w:lang w:val="sk-SK"/>
        </w:rPr>
        <w:t>P</w:t>
      </w:r>
      <w:r w:rsidRPr="00701FFD">
        <w:rPr>
          <w:lang w:val="sk-SK"/>
        </w:rPr>
        <w:t>ochádza z prapevniny Laurázie (najstaršie časti Ázie sú štíty Sibírsky a Anabarský). Výnimkou je polostrov Predná India – ten pochádza z prapevniny Gondwana</w:t>
      </w:r>
    </w:p>
    <w:p w14:paraId="3E53346D" w14:textId="7641F0F5" w:rsidR="00645EBE" w:rsidRPr="00701FFD" w:rsidRDefault="00701FFD" w:rsidP="00A85F11">
      <w:pPr>
        <w:pStyle w:val="Odsekzoznamu"/>
        <w:numPr>
          <w:ilvl w:val="2"/>
          <w:numId w:val="1"/>
        </w:numPr>
        <w:ind w:left="1800"/>
        <w:rPr>
          <w:lang w:val="sk-SK"/>
        </w:rPr>
      </w:pPr>
      <w:r>
        <w:rPr>
          <w:lang w:val="sk-SK"/>
        </w:rPr>
        <w:t>V</w:t>
      </w:r>
      <w:r w:rsidR="00645EBE" w:rsidRPr="00701FFD">
        <w:rPr>
          <w:lang w:val="sk-SK"/>
        </w:rPr>
        <w:t xml:space="preserve"> </w:t>
      </w:r>
      <w:r w:rsidRPr="00701FFD">
        <w:rPr>
          <w:lang w:val="sk-SK"/>
        </w:rPr>
        <w:t>Ázii</w:t>
      </w:r>
      <w:r w:rsidR="00645EBE" w:rsidRPr="00701FFD">
        <w:rPr>
          <w:lang w:val="sk-SK"/>
        </w:rPr>
        <w:t xml:space="preserve"> sa nachádzajú najvyššie pohoria sveta</w:t>
      </w:r>
      <w:r>
        <w:rPr>
          <w:lang w:val="sk-SK"/>
        </w:rPr>
        <w:t xml:space="preserve"> Himaláje </w:t>
      </w:r>
      <w:r w:rsidR="00645EBE" w:rsidRPr="00701FFD">
        <w:rPr>
          <w:lang w:val="sk-SK"/>
        </w:rPr>
        <w:t xml:space="preserve">s najvyšším vrchom </w:t>
      </w:r>
      <w:r>
        <w:rPr>
          <w:lang w:val="sk-SK"/>
        </w:rPr>
        <w:t xml:space="preserve">Mount Everest </w:t>
      </w:r>
      <w:r w:rsidR="00645EBE" w:rsidRPr="00701FFD">
        <w:rPr>
          <w:lang w:val="sk-SK"/>
        </w:rPr>
        <w:t>(8848 m n.</w:t>
      </w:r>
      <w:r>
        <w:rPr>
          <w:lang w:val="sk-SK"/>
        </w:rPr>
        <w:t xml:space="preserve"> </w:t>
      </w:r>
      <w:r w:rsidR="00645EBE" w:rsidRPr="00701FFD">
        <w:rPr>
          <w:lang w:val="sk-SK"/>
        </w:rPr>
        <w:t>m.)</w:t>
      </w:r>
    </w:p>
    <w:p w14:paraId="36368E35" w14:textId="77777777" w:rsidR="00701FFD" w:rsidRDefault="00645EBE" w:rsidP="00A85F11">
      <w:pPr>
        <w:pStyle w:val="Odsekzoznamu"/>
        <w:numPr>
          <w:ilvl w:val="2"/>
          <w:numId w:val="1"/>
        </w:numPr>
        <w:ind w:left="1800"/>
        <w:rPr>
          <w:lang w:val="sk-SK"/>
        </w:rPr>
      </w:pPr>
      <w:r w:rsidRPr="00254A9E">
        <w:rPr>
          <w:lang w:val="sk-SK"/>
        </w:rPr>
        <w:t xml:space="preserve">na svete sa nachádza </w:t>
      </w:r>
      <w:r w:rsidR="00701FFD">
        <w:rPr>
          <w:lang w:val="sk-SK"/>
        </w:rPr>
        <w:t>14</w:t>
      </w:r>
      <w:r w:rsidRPr="00254A9E">
        <w:rPr>
          <w:lang w:val="sk-SK"/>
        </w:rPr>
        <w:t xml:space="preserve"> vrchov s nadmorskou výškou nad </w:t>
      </w:r>
      <w:r w:rsidR="00701FFD">
        <w:rPr>
          <w:lang w:val="sk-SK"/>
        </w:rPr>
        <w:t>800</w:t>
      </w:r>
      <w:r w:rsidRPr="00254A9E">
        <w:rPr>
          <w:lang w:val="sk-SK"/>
        </w:rPr>
        <w:t xml:space="preserve"> m n.</w:t>
      </w:r>
      <w:r w:rsidR="00701FFD">
        <w:rPr>
          <w:lang w:val="sk-SK"/>
        </w:rPr>
        <w:t xml:space="preserve"> </w:t>
      </w:r>
      <w:r w:rsidRPr="00254A9E">
        <w:rPr>
          <w:lang w:val="sk-SK"/>
        </w:rPr>
        <w:t xml:space="preserve">m. (všetky sú v </w:t>
      </w:r>
      <w:r w:rsidR="00701FFD" w:rsidRPr="00254A9E">
        <w:rPr>
          <w:lang w:val="sk-SK"/>
        </w:rPr>
        <w:t>Ázii</w:t>
      </w:r>
      <w:r w:rsidRPr="00254A9E">
        <w:rPr>
          <w:lang w:val="sk-SK"/>
        </w:rPr>
        <w:t>,</w:t>
      </w:r>
      <w:r w:rsidR="00701FFD">
        <w:rPr>
          <w:lang w:val="sk-SK"/>
        </w:rPr>
        <w:t xml:space="preserve"> </w:t>
      </w:r>
    </w:p>
    <w:p w14:paraId="709D960D" w14:textId="5595BDD4" w:rsidR="00645EBE" w:rsidRPr="00701FFD" w:rsidRDefault="00645EBE" w:rsidP="00A85F11">
      <w:pPr>
        <w:pStyle w:val="Odsekzoznamu"/>
        <w:numPr>
          <w:ilvl w:val="0"/>
          <w:numId w:val="5"/>
        </w:numPr>
        <w:ind w:left="2160"/>
        <w:rPr>
          <w:lang w:val="sk-SK"/>
        </w:rPr>
      </w:pPr>
      <w:r w:rsidRPr="00701FFD">
        <w:rPr>
          <w:lang w:val="sk-SK"/>
        </w:rPr>
        <w:t>v pohorí Himaláje a 4 v pohorí Karakoram</w:t>
      </w:r>
    </w:p>
    <w:p w14:paraId="6892514E" w14:textId="520DD396" w:rsidR="00645EBE" w:rsidRPr="00701FFD" w:rsidRDefault="00645EBE" w:rsidP="00A85F11">
      <w:pPr>
        <w:pStyle w:val="Odsekzoznamu"/>
        <w:numPr>
          <w:ilvl w:val="2"/>
          <w:numId w:val="1"/>
        </w:numPr>
        <w:ind w:left="1800"/>
        <w:rPr>
          <w:lang w:val="sk-SK"/>
        </w:rPr>
      </w:pPr>
      <w:r w:rsidRPr="00701FFD">
        <w:rPr>
          <w:lang w:val="sk-SK"/>
        </w:rPr>
        <w:t xml:space="preserve">ďalšie pohoria: Pamír, </w:t>
      </w:r>
      <w:r w:rsidR="00701FFD" w:rsidRPr="00701FFD">
        <w:rPr>
          <w:lang w:val="sk-SK"/>
        </w:rPr>
        <w:t>Hindúkuš</w:t>
      </w:r>
      <w:r w:rsidRPr="00701FFD">
        <w:rPr>
          <w:lang w:val="sk-SK"/>
        </w:rPr>
        <w:t>, Altaj, Západný Ghát, Východný Ghát, Kaukaz, Taurus ...</w:t>
      </w:r>
    </w:p>
    <w:p w14:paraId="5045FC6B" w14:textId="48C4AB1D" w:rsidR="00645EBE" w:rsidRDefault="00645EBE" w:rsidP="00A85F11">
      <w:pPr>
        <w:pStyle w:val="Odsekzoznamu"/>
        <w:numPr>
          <w:ilvl w:val="2"/>
          <w:numId w:val="1"/>
        </w:numPr>
        <w:ind w:left="1800"/>
        <w:rPr>
          <w:lang w:val="sk-SK"/>
        </w:rPr>
      </w:pPr>
      <w:r w:rsidRPr="00A85F11">
        <w:rPr>
          <w:lang w:val="sk-SK"/>
        </w:rPr>
        <w:t>priemerná nadmorská výška Ázie: 960 m</w:t>
      </w:r>
      <w:r w:rsidR="00D10886" w:rsidRPr="00A85F11">
        <w:rPr>
          <w:lang w:val="sk-SK"/>
        </w:rPr>
        <w:t>.</w:t>
      </w:r>
      <w:r w:rsidRPr="00A85F11">
        <w:rPr>
          <w:lang w:val="sk-SK"/>
        </w:rPr>
        <w:t xml:space="preserve"> n.</w:t>
      </w:r>
      <w:r w:rsidR="00701FFD" w:rsidRPr="00A85F11">
        <w:rPr>
          <w:lang w:val="sk-SK"/>
        </w:rPr>
        <w:t xml:space="preserve"> </w:t>
      </w:r>
      <w:r w:rsidRPr="00A85F11">
        <w:rPr>
          <w:lang w:val="sk-SK"/>
        </w:rPr>
        <w:t>m.</w:t>
      </w:r>
    </w:p>
    <w:p w14:paraId="4796DCC0" w14:textId="77777777" w:rsidR="00173333" w:rsidRDefault="00173333" w:rsidP="00173333">
      <w:pPr>
        <w:pStyle w:val="Odsekzoznamu"/>
        <w:numPr>
          <w:ilvl w:val="2"/>
          <w:numId w:val="1"/>
        </w:numPr>
        <w:ind w:left="1800"/>
        <w:rPr>
          <w:lang w:val="sk-SK"/>
        </w:rPr>
      </w:pPr>
      <w:r>
        <w:rPr>
          <w:b/>
          <w:bCs/>
          <w:lang w:val="sk-SK"/>
        </w:rPr>
        <w:t>N</w:t>
      </w:r>
      <w:r w:rsidR="00A85F11" w:rsidRPr="00173333">
        <w:rPr>
          <w:b/>
          <w:bCs/>
          <w:lang w:val="sk-SK"/>
        </w:rPr>
        <w:t>ížiny</w:t>
      </w:r>
      <w:r w:rsidR="00A85F11" w:rsidRPr="00254A9E">
        <w:rPr>
          <w:lang w:val="sk-SK"/>
        </w:rPr>
        <w:t xml:space="preserve">: najväčšia </w:t>
      </w:r>
      <w:r w:rsidR="00A85F11">
        <w:rPr>
          <w:lang w:val="sk-SK"/>
        </w:rPr>
        <w:t>Západosibírska</w:t>
      </w:r>
      <w:r w:rsidR="00A85F11" w:rsidRPr="00254A9E">
        <w:rPr>
          <w:lang w:val="sk-SK"/>
        </w:rPr>
        <w:t>, ďalšie</w:t>
      </w:r>
      <w:r>
        <w:rPr>
          <w:lang w:val="sk-SK"/>
        </w:rPr>
        <w:t xml:space="preserve"> Indogangská nížina (najväčšia riečna nížina), Veľká Čínska nížina, Turanská nížina, Mezopotámska nížina</w:t>
      </w:r>
    </w:p>
    <w:p w14:paraId="3C775E59" w14:textId="0FDEC9CD" w:rsidR="00173333" w:rsidRDefault="00173333" w:rsidP="00173333">
      <w:pPr>
        <w:pStyle w:val="Odsekzoznamu"/>
        <w:numPr>
          <w:ilvl w:val="2"/>
          <w:numId w:val="1"/>
        </w:numPr>
        <w:ind w:left="1800"/>
        <w:rPr>
          <w:lang w:val="sk-SK"/>
        </w:rPr>
      </w:pPr>
      <w:r w:rsidRPr="00173333">
        <w:rPr>
          <w:b/>
          <w:bCs/>
          <w:lang w:val="sk-SK"/>
        </w:rPr>
        <w:t>Púšte</w:t>
      </w:r>
      <w:r w:rsidRPr="00173333">
        <w:rPr>
          <w:lang w:val="sk-SK"/>
        </w:rPr>
        <w:t>: najväčšia Gobi (na hraniciach Mongolska a Číny), veľa púští na Arabskom polostrove (</w:t>
      </w:r>
      <w:r>
        <w:rPr>
          <w:lang w:val="sk-SK"/>
        </w:rPr>
        <w:t>Rub-Al-Chali, Nafut, Dahná</w:t>
      </w:r>
      <w:r w:rsidRPr="00173333">
        <w:rPr>
          <w:lang w:val="sk-SK"/>
        </w:rPr>
        <w:t>)</w:t>
      </w:r>
      <w:r>
        <w:rPr>
          <w:lang w:val="sk-SK"/>
        </w:rPr>
        <w:t xml:space="preserve">, </w:t>
      </w:r>
      <w:r w:rsidR="00645EBE" w:rsidRPr="00173333">
        <w:rPr>
          <w:lang w:val="sk-SK"/>
        </w:rPr>
        <w:t>v</w:t>
      </w:r>
      <w:r>
        <w:rPr>
          <w:lang w:val="sk-SK"/>
        </w:rPr>
        <w:t> </w:t>
      </w:r>
      <w:r w:rsidR="00645EBE" w:rsidRPr="00173333">
        <w:rPr>
          <w:lang w:val="sk-SK"/>
        </w:rPr>
        <w:t>Indii</w:t>
      </w:r>
      <w:r>
        <w:rPr>
          <w:lang w:val="sk-SK"/>
        </w:rPr>
        <w:t xml:space="preserve"> -</w:t>
      </w:r>
      <w:r w:rsidR="00645EBE" w:rsidRPr="00173333">
        <w:rPr>
          <w:lang w:val="sk-SK"/>
        </w:rPr>
        <w:t xml:space="preserve"> </w:t>
      </w:r>
      <w:r>
        <w:rPr>
          <w:lang w:val="sk-SK"/>
        </w:rPr>
        <w:t>Thárska</w:t>
      </w:r>
      <w:r w:rsidR="00645EBE" w:rsidRPr="00173333">
        <w:rPr>
          <w:lang w:val="sk-SK"/>
        </w:rPr>
        <w:t xml:space="preserve"> púšť</w:t>
      </w:r>
      <w:r>
        <w:rPr>
          <w:lang w:val="sk-SK"/>
        </w:rPr>
        <w:t xml:space="preserve">, </w:t>
      </w:r>
      <w:r w:rsidR="00645EBE" w:rsidRPr="00173333">
        <w:rPr>
          <w:lang w:val="sk-SK"/>
        </w:rPr>
        <w:t>v</w:t>
      </w:r>
      <w:r>
        <w:rPr>
          <w:lang w:val="sk-SK"/>
        </w:rPr>
        <w:t> </w:t>
      </w:r>
      <w:r w:rsidR="00645EBE" w:rsidRPr="00173333">
        <w:rPr>
          <w:lang w:val="sk-SK"/>
        </w:rPr>
        <w:t>Číne</w:t>
      </w:r>
      <w:r>
        <w:rPr>
          <w:lang w:val="sk-SK"/>
        </w:rPr>
        <w:t xml:space="preserve"> – Taklamakan</w:t>
      </w:r>
    </w:p>
    <w:p w14:paraId="0AE6B451" w14:textId="7164FA5F" w:rsidR="00645EBE" w:rsidRPr="00173333" w:rsidRDefault="00173333" w:rsidP="00173333">
      <w:pPr>
        <w:pStyle w:val="Odsekzoznamu"/>
        <w:numPr>
          <w:ilvl w:val="2"/>
          <w:numId w:val="1"/>
        </w:numPr>
        <w:ind w:left="1800"/>
        <w:rPr>
          <w:lang w:val="sk-SK"/>
        </w:rPr>
      </w:pPr>
      <w:r>
        <w:rPr>
          <w:b/>
          <w:bCs/>
          <w:lang w:val="sk-SK"/>
        </w:rPr>
        <w:lastRenderedPageBreak/>
        <w:t>N</w:t>
      </w:r>
      <w:r w:rsidR="00645EBE" w:rsidRPr="00173333">
        <w:rPr>
          <w:b/>
          <w:bCs/>
          <w:lang w:val="sk-SK"/>
        </w:rPr>
        <w:t>áhorné plošiny</w:t>
      </w:r>
      <w:r w:rsidR="00645EBE" w:rsidRPr="00173333">
        <w:rPr>
          <w:lang w:val="sk-SK"/>
        </w:rPr>
        <w:t xml:space="preserve">: najvyššia položená sveta </w:t>
      </w:r>
      <w:r>
        <w:rPr>
          <w:lang w:val="sk-SK"/>
        </w:rPr>
        <w:t>Tibetská</w:t>
      </w:r>
      <w:r w:rsidR="00645EBE" w:rsidRPr="00173333">
        <w:rPr>
          <w:lang w:val="sk-SK"/>
        </w:rPr>
        <w:t xml:space="preserve">, ďalšie: </w:t>
      </w:r>
      <w:r>
        <w:rPr>
          <w:lang w:val="sk-SK"/>
        </w:rPr>
        <w:t>Iránska, Stredosibírska, Dekanská</w:t>
      </w:r>
    </w:p>
    <w:p w14:paraId="4FA02CBD" w14:textId="36FE61BA" w:rsidR="00645EBE" w:rsidRPr="00254A9E" w:rsidRDefault="00645EBE" w:rsidP="00173333">
      <w:pPr>
        <w:pStyle w:val="Odsekzoznamu"/>
        <w:rPr>
          <w:lang w:val="sk-SK"/>
        </w:rPr>
      </w:pPr>
    </w:p>
    <w:p w14:paraId="10D50E34" w14:textId="77777777" w:rsidR="00173333" w:rsidRPr="00173333" w:rsidRDefault="00173333" w:rsidP="00173333">
      <w:pPr>
        <w:pStyle w:val="Odsekzoznamu"/>
        <w:numPr>
          <w:ilvl w:val="0"/>
          <w:numId w:val="4"/>
        </w:numPr>
        <w:ind w:left="1440"/>
        <w:rPr>
          <w:lang w:val="sk-SK"/>
        </w:rPr>
      </w:pPr>
      <w:r>
        <w:rPr>
          <w:b/>
          <w:bCs/>
          <w:lang w:val="sk-SK"/>
        </w:rPr>
        <w:t>P</w:t>
      </w:r>
      <w:r w:rsidR="00645EBE" w:rsidRPr="00173333">
        <w:rPr>
          <w:b/>
          <w:bCs/>
          <w:lang w:val="sk-SK"/>
        </w:rPr>
        <w:t>odnebie</w:t>
      </w:r>
    </w:p>
    <w:p w14:paraId="6D438C47" w14:textId="77777777" w:rsidR="00173333" w:rsidRDefault="00645EBE" w:rsidP="00173333">
      <w:pPr>
        <w:pStyle w:val="Odsekzoznamu"/>
        <w:numPr>
          <w:ilvl w:val="2"/>
          <w:numId w:val="1"/>
        </w:numPr>
        <w:ind w:left="1800"/>
        <w:rPr>
          <w:lang w:val="sk-SK"/>
        </w:rPr>
      </w:pPr>
      <w:r w:rsidRPr="00173333">
        <w:rPr>
          <w:lang w:val="sk-SK"/>
        </w:rPr>
        <w:t xml:space="preserve"> </w:t>
      </w:r>
      <w:r w:rsidR="00173333">
        <w:rPr>
          <w:lang w:val="sk-SK"/>
        </w:rPr>
        <w:t>P</w:t>
      </w:r>
      <w:r w:rsidRPr="00173333">
        <w:rPr>
          <w:lang w:val="sk-SK"/>
        </w:rPr>
        <w:t>estré</w:t>
      </w:r>
    </w:p>
    <w:p w14:paraId="3515C675" w14:textId="77777777" w:rsidR="00AA6F76" w:rsidRDefault="00173333" w:rsidP="00AA6F76">
      <w:pPr>
        <w:pStyle w:val="Odsekzoznamu"/>
        <w:numPr>
          <w:ilvl w:val="2"/>
          <w:numId w:val="1"/>
        </w:numPr>
        <w:ind w:left="1800"/>
        <w:rPr>
          <w:lang w:val="sk-SK"/>
        </w:rPr>
      </w:pPr>
      <w:r>
        <w:rPr>
          <w:lang w:val="sk-SK"/>
        </w:rPr>
        <w:t xml:space="preserve"> V</w:t>
      </w:r>
      <w:r w:rsidR="00645EBE" w:rsidRPr="00173333">
        <w:rPr>
          <w:lang w:val="sk-SK"/>
        </w:rPr>
        <w:t>šetky podnebné pásm</w:t>
      </w:r>
      <w:r>
        <w:rPr>
          <w:lang w:val="sk-SK"/>
        </w:rPr>
        <w:t xml:space="preserve">a </w:t>
      </w:r>
      <w:r w:rsidR="00645EBE" w:rsidRPr="00173333">
        <w:rPr>
          <w:lang w:val="sk-SK"/>
        </w:rPr>
        <w:t>(</w:t>
      </w:r>
      <w:r>
        <w:rPr>
          <w:lang w:val="sk-SK"/>
        </w:rPr>
        <w:t>Ekvatoriálne, Subekvatoriálne, Tropické, Subtropické, Mierne, Subpolárne, Polárne</w:t>
      </w:r>
      <w:r w:rsidR="00645EBE" w:rsidRPr="00173333">
        <w:rPr>
          <w:lang w:val="sk-SK"/>
        </w:rPr>
        <w:t>)</w:t>
      </w:r>
    </w:p>
    <w:p w14:paraId="6EF3DFCF" w14:textId="77777777" w:rsidR="00AA6F76" w:rsidRDefault="00645EBE" w:rsidP="00AA6F76">
      <w:pPr>
        <w:pStyle w:val="Odsekzoznamu"/>
        <w:numPr>
          <w:ilvl w:val="2"/>
          <w:numId w:val="1"/>
        </w:numPr>
        <w:ind w:left="1800"/>
        <w:rPr>
          <w:lang w:val="sk-SK"/>
        </w:rPr>
      </w:pPr>
      <w:r w:rsidRPr="00AA6F76">
        <w:rPr>
          <w:lang w:val="sk-SK"/>
        </w:rPr>
        <w:t xml:space="preserve">3 typy podnebia:  </w:t>
      </w:r>
    </w:p>
    <w:p w14:paraId="2D78558D" w14:textId="0D78D71A" w:rsidR="00645EBE" w:rsidRPr="00AA6F76" w:rsidRDefault="00645EBE" w:rsidP="00AA6F76">
      <w:pPr>
        <w:pStyle w:val="Odsekzoznamu"/>
        <w:numPr>
          <w:ilvl w:val="0"/>
          <w:numId w:val="6"/>
        </w:numPr>
        <w:rPr>
          <w:lang w:val="sk-SK"/>
        </w:rPr>
      </w:pPr>
      <w:r w:rsidRPr="00AA6F76">
        <w:rPr>
          <w:lang w:val="sk-SK"/>
        </w:rPr>
        <w:t>Arídne (suché) – JZ a stredná Ázia</w:t>
      </w:r>
    </w:p>
    <w:p w14:paraId="7C76BB8A" w14:textId="42FF282A" w:rsidR="00645EBE" w:rsidRPr="00254A9E" w:rsidRDefault="00645EBE" w:rsidP="00AA6F76">
      <w:pPr>
        <w:pStyle w:val="Odsekzoznamu"/>
        <w:numPr>
          <w:ilvl w:val="0"/>
          <w:numId w:val="6"/>
        </w:numPr>
        <w:rPr>
          <w:lang w:val="sk-SK"/>
        </w:rPr>
      </w:pPr>
      <w:r w:rsidRPr="00254A9E">
        <w:rPr>
          <w:lang w:val="sk-SK"/>
        </w:rPr>
        <w:t>Monzúnové – J a JV Ázia</w:t>
      </w:r>
    </w:p>
    <w:p w14:paraId="5F516CD2" w14:textId="74105287" w:rsidR="00AA6F76" w:rsidRDefault="00645EBE" w:rsidP="00AA6F76">
      <w:pPr>
        <w:pStyle w:val="Odsekzoznamu"/>
        <w:numPr>
          <w:ilvl w:val="0"/>
          <w:numId w:val="6"/>
        </w:numPr>
        <w:rPr>
          <w:lang w:val="sk-SK"/>
        </w:rPr>
      </w:pPr>
      <w:r w:rsidRPr="00254A9E">
        <w:rPr>
          <w:lang w:val="sk-SK"/>
        </w:rPr>
        <w:t>Kontinentálne – Mongolsko až sever</w:t>
      </w:r>
    </w:p>
    <w:p w14:paraId="313B0446" w14:textId="72100496" w:rsidR="00AA6F76" w:rsidRDefault="00AA6F76" w:rsidP="00AA6F76">
      <w:pPr>
        <w:pStyle w:val="Odsekzoznamu"/>
        <w:numPr>
          <w:ilvl w:val="2"/>
          <w:numId w:val="1"/>
        </w:numPr>
        <w:ind w:left="1800"/>
        <w:rPr>
          <w:lang w:val="sk-SK"/>
        </w:rPr>
      </w:pPr>
      <w:r>
        <w:rPr>
          <w:lang w:val="sk-SK"/>
        </w:rPr>
        <w:t>T</w:t>
      </w:r>
      <w:r w:rsidRPr="00AA6F76">
        <w:rPr>
          <w:lang w:val="sk-SK"/>
        </w:rPr>
        <w:t>eplotný a zrážkový rekord sveta:</w:t>
      </w:r>
    </w:p>
    <w:p w14:paraId="6B8CD4C4" w14:textId="5FDFD724" w:rsidR="00AA6F76" w:rsidRDefault="00AA6F76" w:rsidP="00AA6F76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-78° (Sibír) – najnižšia nameraná teplota na severnej pologuli, v dedine Ojmjakon </w:t>
      </w:r>
    </w:p>
    <w:p w14:paraId="46E69C84" w14:textId="4AA0F845" w:rsidR="00645EBE" w:rsidRPr="00AA6F76" w:rsidRDefault="00AA6F76" w:rsidP="00AA6F76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Najdaždivejšie miesto na celej zemi – Čerapundži (pod Himalájami), 14 000 – 16 000 mm zrážok za rok</w:t>
      </w:r>
    </w:p>
    <w:sectPr w:rsidR="00645EBE" w:rsidRPr="00AA6F7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72DE1"/>
    <w:multiLevelType w:val="hybridMultilevel"/>
    <w:tmpl w:val="EFB82DF6"/>
    <w:lvl w:ilvl="0" w:tplc="87E85D1A">
      <w:start w:val="1"/>
      <w:numFmt w:val="decimal"/>
      <w:lvlText w:val="%1."/>
      <w:lvlJc w:val="left"/>
      <w:pPr>
        <w:ind w:left="25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20ED3"/>
    <w:multiLevelType w:val="hybridMultilevel"/>
    <w:tmpl w:val="CF7A2812"/>
    <w:lvl w:ilvl="0" w:tplc="BEDA5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A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8B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EA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C3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2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07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8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A1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402329"/>
    <w:multiLevelType w:val="hybridMultilevel"/>
    <w:tmpl w:val="50C04BB6"/>
    <w:lvl w:ilvl="0" w:tplc="8426062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7B67B7"/>
    <w:multiLevelType w:val="hybridMultilevel"/>
    <w:tmpl w:val="F2D8FC50"/>
    <w:lvl w:ilvl="0" w:tplc="44888C3A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9F5CB1"/>
    <w:multiLevelType w:val="hybridMultilevel"/>
    <w:tmpl w:val="2F624E84"/>
    <w:lvl w:ilvl="0" w:tplc="CEAC14DA">
      <w:start w:val="10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BE"/>
    <w:rsid w:val="00150E19"/>
    <w:rsid w:val="00173333"/>
    <w:rsid w:val="00205D9E"/>
    <w:rsid w:val="00254A9E"/>
    <w:rsid w:val="00384504"/>
    <w:rsid w:val="00465E9E"/>
    <w:rsid w:val="00645EBE"/>
    <w:rsid w:val="006A500F"/>
    <w:rsid w:val="00701FFD"/>
    <w:rsid w:val="00A85F11"/>
    <w:rsid w:val="00AA6F76"/>
    <w:rsid w:val="00D10886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A36F"/>
  <w15:chartTrackingRefBased/>
  <w15:docId w15:val="{97362EFD-47AA-46F8-B685-9D184C9E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45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2022-04-24T13:50:00Z</dcterms:created>
  <dcterms:modified xsi:type="dcterms:W3CDTF">2022-04-24T14:35:00Z</dcterms:modified>
</cp:coreProperties>
</file>