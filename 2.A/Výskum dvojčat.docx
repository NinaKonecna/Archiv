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7B403" w14:textId="60AF8A6D" w:rsidR="00150E19" w:rsidRPr="00205D9E" w:rsidRDefault="00C93784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Výskum dvojčat (Gemelologický výskum)</w:t>
      </w:r>
    </w:p>
    <w:p w14:paraId="3861ACF5" w14:textId="77777777" w:rsidR="00465E9E" w:rsidRPr="00205D9E" w:rsidRDefault="00465E9E" w:rsidP="00465E9E">
      <w:pPr>
        <w:rPr>
          <w:lang w:val="sk-SK"/>
        </w:rPr>
      </w:pPr>
    </w:p>
    <w:p w14:paraId="163512FD" w14:textId="5234732D" w:rsidR="00465E9E" w:rsidRDefault="00C93784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D</w:t>
      </w:r>
      <w:r w:rsidR="00FB455C">
        <w:rPr>
          <w:lang w:val="sk-SK"/>
        </w:rPr>
        <w:t>i</w:t>
      </w:r>
      <w:r>
        <w:rPr>
          <w:lang w:val="sk-SK"/>
        </w:rPr>
        <w:t>zygotné (dvojvaječné)</w:t>
      </w:r>
    </w:p>
    <w:p w14:paraId="0BD8E1BA" w14:textId="1BA1EF0A" w:rsidR="00C93784" w:rsidRDefault="00C93784" w:rsidP="00C93784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2 vajíčka, každé oplodnené jednou spermiou</w:t>
      </w:r>
    </w:p>
    <w:p w14:paraId="2E5C1698" w14:textId="3A2782F6" w:rsidR="00C93784" w:rsidRDefault="00C93784" w:rsidP="00C93784">
      <w:pPr>
        <w:rPr>
          <w:lang w:val="sk-SK"/>
        </w:rPr>
      </w:pPr>
    </w:p>
    <w:p w14:paraId="18D7ECCA" w14:textId="0509B52B" w:rsidR="00C93784" w:rsidRDefault="00C93784" w:rsidP="00C93784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Monozygotné (jednovaječné)</w:t>
      </w:r>
    </w:p>
    <w:p w14:paraId="6077F575" w14:textId="65673C9E" w:rsidR="00C93784" w:rsidRDefault="00C93784" w:rsidP="00C93784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1 vajíčko oplodnené jednou spermiou</w:t>
      </w:r>
    </w:p>
    <w:p w14:paraId="448D6B97" w14:textId="47569D02" w:rsidR="00C93784" w:rsidRDefault="00C93784" w:rsidP="00C93784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Vždy majú rovnaké pohlavie</w:t>
      </w:r>
    </w:p>
    <w:p w14:paraId="60D22898" w14:textId="72CAAF0A" w:rsidR="00C93784" w:rsidRDefault="00C93784" w:rsidP="00C93784">
      <w:pPr>
        <w:rPr>
          <w:lang w:val="sk-SK"/>
        </w:rPr>
      </w:pPr>
    </w:p>
    <w:p w14:paraId="64AA0173" w14:textId="6EC6B4C4" w:rsidR="00C93784" w:rsidRDefault="00C93784" w:rsidP="00C93784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Z genetického hľadiska sú zaujímavejšie jednovaječné dvojčatá</w:t>
      </w:r>
    </w:p>
    <w:p w14:paraId="5811A7AE" w14:textId="5AE30C24" w:rsidR="00C93784" w:rsidRDefault="00C93784" w:rsidP="00C93784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Majú rovnakú genetickú výbavu ale nie sú totožné</w:t>
      </w:r>
    </w:p>
    <w:p w14:paraId="5355B13F" w14:textId="2FD25787" w:rsidR="00C93784" w:rsidRDefault="00C93784" w:rsidP="00C93784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Je možné na nich sledovať aj vplyv prostredia</w:t>
      </w:r>
    </w:p>
    <w:p w14:paraId="33749F53" w14:textId="389FF342" w:rsidR="00C93784" w:rsidRDefault="00C93784" w:rsidP="00C93784">
      <w:pPr>
        <w:rPr>
          <w:lang w:val="sk-SK"/>
        </w:rPr>
      </w:pPr>
    </w:p>
    <w:p w14:paraId="6B43F0CF" w14:textId="021505B3" w:rsidR="00C93784" w:rsidRPr="00C93784" w:rsidRDefault="00C93784" w:rsidP="00C93784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V prípade jednovaječných dvojčat sú vyživované jednou spoločnou placentou a prípade dvojvaječných dvojčat sú vyživované dvomi rozdielnymi placentami</w:t>
      </w:r>
    </w:p>
    <w:sectPr w:rsidR="00C93784" w:rsidRPr="00C93784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84"/>
    <w:rsid w:val="00150E19"/>
    <w:rsid w:val="00205D9E"/>
    <w:rsid w:val="00465E9E"/>
    <w:rsid w:val="006A500F"/>
    <w:rsid w:val="00C93784"/>
    <w:rsid w:val="00D65142"/>
    <w:rsid w:val="00FB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0581"/>
  <w15:chartTrackingRefBased/>
  <w15:docId w15:val="{764EE07A-36FD-43BE-94C0-F8CA1261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2022-05-29T18:53:00Z</dcterms:created>
  <dcterms:modified xsi:type="dcterms:W3CDTF">2022-06-05T19:28:00Z</dcterms:modified>
</cp:coreProperties>
</file>