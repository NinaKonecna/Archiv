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F2666" w14:textId="4781AB71" w:rsidR="00150E19" w:rsidRPr="00205D9E" w:rsidRDefault="0012498F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Zložený obvod RLC v sérii</w:t>
      </w:r>
    </w:p>
    <w:p w14:paraId="0E80D33A" w14:textId="77777777" w:rsidR="00465E9E" w:rsidRPr="00205D9E" w:rsidRDefault="00465E9E" w:rsidP="00465E9E">
      <w:pPr>
        <w:rPr>
          <w:lang w:val="sk-SK"/>
        </w:rPr>
      </w:pPr>
    </w:p>
    <w:p w14:paraId="7F340613" w14:textId="4B36A3F8" w:rsidR="00465E9E" w:rsidRDefault="00962B6F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9F55622" wp14:editId="0A3D4700">
                <wp:simplePos x="0" y="0"/>
                <wp:positionH relativeFrom="column">
                  <wp:posOffset>1570754</wp:posOffset>
                </wp:positionH>
                <wp:positionV relativeFrom="paragraph">
                  <wp:posOffset>2899302</wp:posOffset>
                </wp:positionV>
                <wp:extent cx="100800" cy="73800"/>
                <wp:effectExtent l="38100" t="38100" r="52070" b="40640"/>
                <wp:wrapNone/>
                <wp:docPr id="71" name="Písanie rukou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8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A8E6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71" o:spid="_x0000_s1026" type="#_x0000_t75" style="position:absolute;margin-left:123pt;margin-top:227.6pt;width:9.4pt;height: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F0E8DCF" wp14:editId="03F9A84B">
                <wp:simplePos x="0" y="0"/>
                <wp:positionH relativeFrom="column">
                  <wp:posOffset>1359794</wp:posOffset>
                </wp:positionH>
                <wp:positionV relativeFrom="paragraph">
                  <wp:posOffset>2913702</wp:posOffset>
                </wp:positionV>
                <wp:extent cx="286560" cy="221040"/>
                <wp:effectExtent l="38100" t="38100" r="56515" b="45720"/>
                <wp:wrapNone/>
                <wp:docPr id="70" name="Písanie rukou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65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E2394" id="Písanie rukou 70" o:spid="_x0000_s1026" type="#_x0000_t75" style="position:absolute;margin-left:106.35pt;margin-top:228.75pt;width:23.95pt;height:1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18B31CA" wp14:editId="08DAB653">
                <wp:simplePos x="0" y="0"/>
                <wp:positionH relativeFrom="column">
                  <wp:posOffset>1379855</wp:posOffset>
                </wp:positionH>
                <wp:positionV relativeFrom="paragraph">
                  <wp:posOffset>2896235</wp:posOffset>
                </wp:positionV>
                <wp:extent cx="287360" cy="241085"/>
                <wp:effectExtent l="38100" t="38100" r="55880" b="45085"/>
                <wp:wrapNone/>
                <wp:docPr id="69" name="Písanie rukou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7360" cy="24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D0E7E" id="Písanie rukou 69" o:spid="_x0000_s1026" type="#_x0000_t75" style="position:absolute;margin-left:107.95pt;margin-top:227.35pt;width:24.05pt;height:20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0AF5C7A" wp14:editId="6F5A6940">
                <wp:simplePos x="0" y="0"/>
                <wp:positionH relativeFrom="column">
                  <wp:posOffset>1417955</wp:posOffset>
                </wp:positionH>
                <wp:positionV relativeFrom="paragraph">
                  <wp:posOffset>3218815</wp:posOffset>
                </wp:positionV>
                <wp:extent cx="109625" cy="157085"/>
                <wp:effectExtent l="38100" t="57150" r="43180" b="52705"/>
                <wp:wrapNone/>
                <wp:docPr id="59" name="Písanie rukou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625" cy="15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A20B0" id="Písanie rukou 59" o:spid="_x0000_s1026" type="#_x0000_t75" style="position:absolute;margin-left:110.95pt;margin-top:252.75pt;width:10.05pt;height:1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469B268" wp14:editId="3856A455">
                <wp:simplePos x="0" y="0"/>
                <wp:positionH relativeFrom="column">
                  <wp:posOffset>1609500</wp:posOffset>
                </wp:positionH>
                <wp:positionV relativeFrom="paragraph">
                  <wp:posOffset>3084631</wp:posOffset>
                </wp:positionV>
                <wp:extent cx="54720" cy="112680"/>
                <wp:effectExtent l="38100" t="38100" r="21590" b="40005"/>
                <wp:wrapNone/>
                <wp:docPr id="54" name="Písanie rukou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5AE5E" id="Písanie rukou 54" o:spid="_x0000_s1026" type="#_x0000_t75" style="position:absolute;margin-left:126.05pt;margin-top:242.2pt;width:5.7pt;height:1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">
                <v:imagedata r:id="rId1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F650A6A" wp14:editId="0155FE15">
                <wp:simplePos x="0" y="0"/>
                <wp:positionH relativeFrom="column">
                  <wp:posOffset>891540</wp:posOffset>
                </wp:positionH>
                <wp:positionV relativeFrom="paragraph">
                  <wp:posOffset>2915920</wp:posOffset>
                </wp:positionV>
                <wp:extent cx="359560" cy="202515"/>
                <wp:effectExtent l="38100" t="38100" r="40640" b="45720"/>
                <wp:wrapNone/>
                <wp:docPr id="53" name="Písanie rukou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9560" cy="20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191C1" id="Písanie rukou 53" o:spid="_x0000_s1026" type="#_x0000_t75" style="position:absolute;margin-left:69.5pt;margin-top:228.9pt;width:29.7pt;height:1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">
                <v:imagedata r:id="rId1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05AA9C4" wp14:editId="542CEDB2">
                <wp:simplePos x="0" y="0"/>
                <wp:positionH relativeFrom="column">
                  <wp:posOffset>1284420</wp:posOffset>
                </wp:positionH>
                <wp:positionV relativeFrom="paragraph">
                  <wp:posOffset>2889151</wp:posOffset>
                </wp:positionV>
                <wp:extent cx="171360" cy="100440"/>
                <wp:effectExtent l="38100" t="38100" r="57785" b="52070"/>
                <wp:wrapNone/>
                <wp:docPr id="44" name="Písanie rukou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13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46A15" id="Písanie rukou 44" o:spid="_x0000_s1026" type="#_x0000_t75" style="position:absolute;margin-left:100.45pt;margin-top:226.8pt;width:14.95pt;height:9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">
                <v:imagedata r:id="rId1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862E00" wp14:editId="7A4C42D3">
                <wp:simplePos x="0" y="0"/>
                <wp:positionH relativeFrom="column">
                  <wp:posOffset>280035</wp:posOffset>
                </wp:positionH>
                <wp:positionV relativeFrom="paragraph">
                  <wp:posOffset>2203088</wp:posOffset>
                </wp:positionV>
                <wp:extent cx="2296440" cy="1774080"/>
                <wp:effectExtent l="57150" t="38100" r="46990" b="55245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440" cy="1774080"/>
                          <a:chOff x="0" y="0"/>
                          <a:chExt cx="2296440" cy="1774080"/>
                        </a:xfrm>
                      </wpg:grpSpPr>
                      <w14:contentPart bwMode="auto" r:id="rId19">
                        <w14:nvContentPartPr>
                          <w14:cNvPr id="41" name="Písanie rukou 41"/>
                          <w14:cNvContentPartPr/>
                        </w14:nvContentPartPr>
                        <w14:xfrm>
                          <a:off x="1075690" y="0"/>
                          <a:ext cx="35280" cy="1774080"/>
                        </w14:xfrm>
                      </w14:contentPart>
                      <w14:contentPart bwMode="auto" r:id="rId20">
                        <w14:nvContentPartPr>
                          <w14:cNvPr id="42" name="Písanie rukou 42"/>
                          <w14:cNvContentPartPr/>
                        </w14:nvContentPartPr>
                        <w14:xfrm>
                          <a:off x="0" y="892810"/>
                          <a:ext cx="2296440" cy="43920"/>
                        </w14:xfrm>
                      </w14:contentPart>
                      <wps:wsp>
                        <wps:cNvPr id="43" name="Ovál 43"/>
                        <wps:cNvSpPr/>
                        <wps:spPr>
                          <a:xfrm>
                            <a:off x="365125" y="213179"/>
                            <a:ext cx="1447892" cy="13934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7B855" id="Skupina 40" o:spid="_x0000_s1026" style="position:absolute;margin-left:22.05pt;margin-top:173.45pt;width:180.8pt;height:139.7pt;z-index:251697152" coordsize="22964,17740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">
                <v:shape id="Písanie rukou 41" o:spid="_x0000_s1027" type="#_x0000_t75" style="position:absolute;left:10670;top:-86;width:529;height:17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">
                  <v:imagedata r:id="rId21" o:title=""/>
                </v:shape>
                <v:shape id="Písanie rukou 42" o:spid="_x0000_s1028" type="#_x0000_t75" style="position:absolute;left:-90;top:8841;width:23140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">
                  <v:imagedata r:id="rId22" o:title=""/>
                </v:shape>
                <v:oval id="Ovál 43" o:spid="_x0000_s1029" style="position:absolute;left:3651;top:2131;width:14479;height:1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84C92C8" wp14:editId="71FB876F">
                <wp:simplePos x="0" y="0"/>
                <wp:positionH relativeFrom="column">
                  <wp:posOffset>2987675</wp:posOffset>
                </wp:positionH>
                <wp:positionV relativeFrom="paragraph">
                  <wp:posOffset>188595</wp:posOffset>
                </wp:positionV>
                <wp:extent cx="2296440" cy="1774080"/>
                <wp:effectExtent l="57150" t="38100" r="46990" b="55245"/>
                <wp:wrapNone/>
                <wp:docPr id="39" name="Skupina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440" cy="1774080"/>
                          <a:chOff x="0" y="0"/>
                          <a:chExt cx="2296440" cy="1774080"/>
                        </a:xfrm>
                      </wpg:grpSpPr>
                      <w14:contentPart bwMode="auto" r:id="rId23">
                        <w14:nvContentPartPr>
                          <w14:cNvPr id="16" name="Písanie rukou 16"/>
                          <w14:cNvContentPartPr/>
                        </w14:nvContentPartPr>
                        <w14:xfrm>
                          <a:off x="1075690" y="0"/>
                          <a:ext cx="35280" cy="1774080"/>
                        </w14:xfrm>
                      </w14:contentPart>
                      <w14:contentPart bwMode="auto" r:id="rId24">
                        <w14:nvContentPartPr>
                          <w14:cNvPr id="17" name="Písanie rukou 17"/>
                          <w14:cNvContentPartPr/>
                        </w14:nvContentPartPr>
                        <w14:xfrm>
                          <a:off x="0" y="892810"/>
                          <a:ext cx="2296440" cy="43920"/>
                        </w14:xfrm>
                      </w14:contentPart>
                      <wps:wsp>
                        <wps:cNvPr id="18" name="Ovál 18"/>
                        <wps:cNvSpPr/>
                        <wps:spPr>
                          <a:xfrm>
                            <a:off x="365125" y="213179"/>
                            <a:ext cx="1447892" cy="13934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03DD2" id="Skupina 39" o:spid="_x0000_s1026" style="position:absolute;margin-left:235.25pt;margin-top:14.85pt;width:180.8pt;height:139.7pt;z-index:251674624" coordsize="22964,17740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">
                <v:shape id="Písanie rukou 16" o:spid="_x0000_s1027" type="#_x0000_t75" style="position:absolute;left:10670;top:-86;width:529;height:17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">
                  <v:imagedata r:id="rId21" o:title=""/>
                </v:shape>
                <v:shape id="Písanie rukou 17" o:spid="_x0000_s1028" type="#_x0000_t75" style="position:absolute;left:-90;top:8841;width:23140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">
                  <v:imagedata r:id="rId22" o:title=""/>
                </v:shape>
                <v:oval id="Ovál 18" o:spid="_x0000_s1029" style="position:absolute;left:3651;top:2131;width:14479;height:1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4A4E5E4" wp14:editId="1922E637">
                <wp:simplePos x="0" y="0"/>
                <wp:positionH relativeFrom="column">
                  <wp:posOffset>4000260</wp:posOffset>
                </wp:positionH>
                <wp:positionV relativeFrom="paragraph">
                  <wp:posOffset>1321188</wp:posOffset>
                </wp:positionV>
                <wp:extent cx="110520" cy="58320"/>
                <wp:effectExtent l="38100" t="38100" r="22860" b="56515"/>
                <wp:wrapNone/>
                <wp:docPr id="38" name="Písanie rukou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05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D2038" id="Písanie rukou 38" o:spid="_x0000_s1026" type="#_x0000_t75" style="position:absolute;margin-left:314.3pt;margin-top:103.35pt;width:10.1pt;height:6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">
                <v:imagedata r:id="rId26" o:title=""/>
              </v:shape>
            </w:pict>
          </mc:Fallback>
        </mc:AlternateContent>
      </w:r>
      <w:r w:rsidR="008C1219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AB7A291" wp14:editId="6AE6963B">
                <wp:simplePos x="0" y="0"/>
                <wp:positionH relativeFrom="column">
                  <wp:posOffset>4130040</wp:posOffset>
                </wp:positionH>
                <wp:positionV relativeFrom="paragraph">
                  <wp:posOffset>1271905</wp:posOffset>
                </wp:positionV>
                <wp:extent cx="103335" cy="142440"/>
                <wp:effectExtent l="38100" t="38100" r="49530" b="48260"/>
                <wp:wrapNone/>
                <wp:docPr id="37" name="Písanie rukou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3335" cy="1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A4491" id="Písanie rukou 37" o:spid="_x0000_s1026" type="#_x0000_t75" style="position:absolute;margin-left:324.5pt;margin-top:99.45pt;width:9.6pt;height:1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">
                <v:imagedata r:id="rId28" o:title=""/>
              </v:shape>
            </w:pict>
          </mc:Fallback>
        </mc:AlternateContent>
      </w:r>
      <w:r w:rsidR="008C1219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EBEC386" wp14:editId="633DBDB4">
                <wp:simplePos x="0" y="0"/>
                <wp:positionH relativeFrom="column">
                  <wp:posOffset>3858260</wp:posOffset>
                </wp:positionH>
                <wp:positionV relativeFrom="paragraph">
                  <wp:posOffset>591185</wp:posOffset>
                </wp:positionV>
                <wp:extent cx="684530" cy="618490"/>
                <wp:effectExtent l="38100" t="57150" r="58420" b="48260"/>
                <wp:wrapNone/>
                <wp:docPr id="31" name="Písanie rukou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8453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0DBB7" id="Písanie rukou 31" o:spid="_x0000_s1026" type="#_x0000_t75" style="position:absolute;margin-left:303.1pt;margin-top:45.85pt;width:55.3pt;height:5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">
                <v:imagedata r:id="rId30" o:title=""/>
              </v:shape>
            </w:pict>
          </mc:Fallback>
        </mc:AlternateContent>
      </w:r>
      <w:r w:rsidR="0012498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E487B7" wp14:editId="52A3A06B">
                <wp:simplePos x="0" y="0"/>
                <wp:positionH relativeFrom="column">
                  <wp:posOffset>1566545</wp:posOffset>
                </wp:positionH>
                <wp:positionV relativeFrom="paragraph">
                  <wp:posOffset>972820</wp:posOffset>
                </wp:positionV>
                <wp:extent cx="166895" cy="503555"/>
                <wp:effectExtent l="57150" t="57150" r="0" b="48895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6895" cy="50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EB726" id="Písanie rukou 15" o:spid="_x0000_s1026" type="#_x0000_t75" style="position:absolute;margin-left:122.65pt;margin-top:75.9pt;width:14.6pt;height:4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">
                <v:imagedata r:id="rId32" o:title=""/>
              </v:shape>
            </w:pict>
          </mc:Fallback>
        </mc:AlternateContent>
      </w:r>
      <w:r w:rsidR="0012498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C4DBDF" wp14:editId="6A4E16A4">
                <wp:simplePos x="0" y="0"/>
                <wp:positionH relativeFrom="column">
                  <wp:posOffset>1623900</wp:posOffset>
                </wp:positionH>
                <wp:positionV relativeFrom="paragraph">
                  <wp:posOffset>532068</wp:posOffset>
                </wp:positionV>
                <wp:extent cx="106560" cy="169920"/>
                <wp:effectExtent l="38100" t="38100" r="46355" b="40005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65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58CAB" id="Písanie rukou 10" o:spid="_x0000_s1026" type="#_x0000_t75" style="position:absolute;margin-left:127.15pt;margin-top:41.2pt;width:9.85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">
                <v:imagedata r:id="rId34" o:title=""/>
              </v:shape>
            </w:pict>
          </mc:Fallback>
        </mc:AlternateContent>
      </w:r>
      <w:r w:rsidR="0012498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F97BDA" wp14:editId="0077042D">
                <wp:simplePos x="0" y="0"/>
                <wp:positionH relativeFrom="column">
                  <wp:posOffset>973740</wp:posOffset>
                </wp:positionH>
                <wp:positionV relativeFrom="paragraph">
                  <wp:posOffset>810348</wp:posOffset>
                </wp:positionV>
                <wp:extent cx="960120" cy="1083240"/>
                <wp:effectExtent l="57150" t="38100" r="49530" b="4127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60120" cy="10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94ECC" id="Písanie rukou 9" o:spid="_x0000_s1026" type="#_x0000_t75" style="position:absolute;margin-left:75.95pt;margin-top:63.1pt;width:77pt;height:8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">
                <v:imagedata r:id="rId36" o:title=""/>
              </v:shape>
            </w:pict>
          </mc:Fallback>
        </mc:AlternateContent>
      </w:r>
      <w:r w:rsidR="0012498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FEDB16" wp14:editId="70E7F45B">
                <wp:simplePos x="0" y="0"/>
                <wp:positionH relativeFrom="column">
                  <wp:posOffset>1838100</wp:posOffset>
                </wp:positionH>
                <wp:positionV relativeFrom="paragraph">
                  <wp:posOffset>1092588</wp:posOffset>
                </wp:positionV>
                <wp:extent cx="149040" cy="425880"/>
                <wp:effectExtent l="38100" t="57150" r="41910" b="50800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9040" cy="42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78D29" id="Písanie rukou 8" o:spid="_x0000_s1026" type="#_x0000_t75" style="position:absolute;margin-left:144.05pt;margin-top:85.35pt;width:13.15pt;height:3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">
                <v:imagedata r:id="rId38" o:title=""/>
              </v:shape>
            </w:pict>
          </mc:Fallback>
        </mc:AlternateContent>
      </w:r>
      <w:r w:rsidR="0012498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62FBA9" wp14:editId="0D96483D">
                <wp:simplePos x="0" y="0"/>
                <wp:positionH relativeFrom="column">
                  <wp:posOffset>1006475</wp:posOffset>
                </wp:positionH>
                <wp:positionV relativeFrom="paragraph">
                  <wp:posOffset>106680</wp:posOffset>
                </wp:positionV>
                <wp:extent cx="1017225" cy="986560"/>
                <wp:effectExtent l="38100" t="38100" r="50165" b="42545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17225" cy="9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6AE89" id="Písanie rukou 7" o:spid="_x0000_s1026" type="#_x0000_t75" style="position:absolute;margin-left:78.55pt;margin-top:7.7pt;width:81.55pt;height:7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">
                <v:imagedata r:id="rId40" o:title=""/>
              </v:shape>
            </w:pict>
          </mc:Fallback>
        </mc:AlternateContent>
      </w:r>
      <w:r w:rsidR="0012498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B67C20" wp14:editId="595E10DE">
                <wp:simplePos x="0" y="0"/>
                <wp:positionH relativeFrom="column">
                  <wp:posOffset>904247</wp:posOffset>
                </wp:positionH>
                <wp:positionV relativeFrom="paragraph">
                  <wp:posOffset>597988</wp:posOffset>
                </wp:positionV>
                <wp:extent cx="146160" cy="151560"/>
                <wp:effectExtent l="38100" t="38100" r="25400" b="5842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61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A8F26" id="Písanie rukou 4" o:spid="_x0000_s1026" type="#_x0000_t75" style="position:absolute;margin-left:70.5pt;margin-top:46.4pt;width:12.9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">
                <v:imagedata r:id="rId42" o:title=""/>
              </v:shape>
            </w:pict>
          </mc:Fallback>
        </mc:AlternateContent>
      </w:r>
      <w:r w:rsidR="0012498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03875A1" wp14:editId="08BA0425">
                <wp:simplePos x="0" y="0"/>
                <wp:positionH relativeFrom="column">
                  <wp:posOffset>847920</wp:posOffset>
                </wp:positionH>
                <wp:positionV relativeFrom="paragraph">
                  <wp:posOffset>534102</wp:posOffset>
                </wp:positionV>
                <wp:extent cx="296640" cy="276840"/>
                <wp:effectExtent l="38100" t="38100" r="0" b="47625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664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9D753" id="Písanie rukou 1" o:spid="_x0000_s1026" type="#_x0000_t75" style="position:absolute;margin-left:66.05pt;margin-top:41.35pt;width:24.75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">
                <v:imagedata r:id="rId44" o:title=""/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7B7EC8FC" w14:textId="6256CB62" w:rsidR="00962B6F" w:rsidRDefault="00962B6F" w:rsidP="00962B6F">
      <w:pPr>
        <w:rPr>
          <w:lang w:val="sk-SK"/>
        </w:rPr>
      </w:pPr>
    </w:p>
    <w:p w14:paraId="36C55328" w14:textId="4B13F63B" w:rsidR="00962B6F" w:rsidRDefault="00962B6F" w:rsidP="00962B6F">
      <w:pPr>
        <w:rPr>
          <w:lang w:val="sk-SK"/>
        </w:rPr>
      </w:pPr>
    </w:p>
    <w:p w14:paraId="57DA00F6" w14:textId="6163BACD" w:rsidR="00962B6F" w:rsidRDefault="00962B6F" w:rsidP="00962B6F">
      <w:pPr>
        <w:rPr>
          <w:lang w:val="sk-SK"/>
        </w:rPr>
      </w:pPr>
    </w:p>
    <w:p w14:paraId="4A0237B8" w14:textId="5220613D" w:rsidR="00962B6F" w:rsidRDefault="00962B6F" w:rsidP="00962B6F">
      <w:pPr>
        <w:rPr>
          <w:lang w:val="sk-SK"/>
        </w:rPr>
      </w:pPr>
    </w:p>
    <w:p w14:paraId="3F3F415E" w14:textId="78BB95AD" w:rsidR="00962B6F" w:rsidRDefault="00962B6F" w:rsidP="00962B6F">
      <w:pPr>
        <w:rPr>
          <w:lang w:val="sk-SK"/>
        </w:rPr>
      </w:pPr>
    </w:p>
    <w:p w14:paraId="4F6A0894" w14:textId="31D803FD" w:rsidR="00962B6F" w:rsidRDefault="00962B6F" w:rsidP="00962B6F">
      <w:pPr>
        <w:rPr>
          <w:lang w:val="sk-SK"/>
        </w:rPr>
      </w:pPr>
    </w:p>
    <w:p w14:paraId="471DBBCE" w14:textId="5ABA9ED5" w:rsidR="00962B6F" w:rsidRDefault="00962B6F" w:rsidP="00962B6F">
      <w:pPr>
        <w:rPr>
          <w:lang w:val="sk-SK"/>
        </w:rPr>
      </w:pPr>
    </w:p>
    <w:p w14:paraId="446C38C8" w14:textId="06CB1D9D" w:rsidR="00962B6F" w:rsidRDefault="00962B6F" w:rsidP="00962B6F">
      <w:pPr>
        <w:rPr>
          <w:lang w:val="sk-SK"/>
        </w:rPr>
      </w:pPr>
    </w:p>
    <w:p w14:paraId="393BB20E" w14:textId="1B3FA50D" w:rsidR="00962B6F" w:rsidRDefault="00962B6F" w:rsidP="00962B6F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E44AAF1" wp14:editId="22D16D9A">
                <wp:simplePos x="0" y="0"/>
                <wp:positionH relativeFrom="column">
                  <wp:posOffset>1443355</wp:posOffset>
                </wp:positionH>
                <wp:positionV relativeFrom="paragraph">
                  <wp:posOffset>116840</wp:posOffset>
                </wp:positionV>
                <wp:extent cx="197485" cy="287380"/>
                <wp:effectExtent l="57150" t="38100" r="50165" b="55880"/>
                <wp:wrapNone/>
                <wp:docPr id="80" name="Písanie rukou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7485" cy="28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BAE03" id="Písanie rukou 80" o:spid="_x0000_s1026" type="#_x0000_t75" style="position:absolute;margin-left:112.95pt;margin-top:8.5pt;width:16.95pt;height:24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">
                <v:imagedata r:id="rId4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14A1197" wp14:editId="3B6AB5D6">
                <wp:simplePos x="0" y="0"/>
                <wp:positionH relativeFrom="column">
                  <wp:posOffset>1553293</wp:posOffset>
                </wp:positionH>
                <wp:positionV relativeFrom="paragraph">
                  <wp:posOffset>66337</wp:posOffset>
                </wp:positionV>
                <wp:extent cx="62280" cy="70920"/>
                <wp:effectExtent l="38100" t="38100" r="33020" b="43815"/>
                <wp:wrapNone/>
                <wp:docPr id="76" name="Písanie rukou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22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75599" id="Písanie rukou 76" o:spid="_x0000_s1026" type="#_x0000_t75" style="position:absolute;margin-left:121.6pt;margin-top:4.5pt;width:6.3pt;height: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">
                <v:imagedata r:id="rId4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9658B10" wp14:editId="16C3335F">
                <wp:simplePos x="0" y="0"/>
                <wp:positionH relativeFrom="column">
                  <wp:posOffset>1472293</wp:posOffset>
                </wp:positionH>
                <wp:positionV relativeFrom="paragraph">
                  <wp:posOffset>-5663</wp:posOffset>
                </wp:positionV>
                <wp:extent cx="56880" cy="112680"/>
                <wp:effectExtent l="38100" t="38100" r="57785" b="40005"/>
                <wp:wrapNone/>
                <wp:docPr id="75" name="Písanie rukou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688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E2ED9" id="Písanie rukou 75" o:spid="_x0000_s1026" type="#_x0000_t75" style="position:absolute;margin-left:115.25pt;margin-top:-1.15pt;width:5.9pt;height:1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">
                <v:imagedata r:id="rId50" o:title=""/>
              </v:shape>
            </w:pict>
          </mc:Fallback>
        </mc:AlternateContent>
      </w:r>
    </w:p>
    <w:p w14:paraId="74BF6534" w14:textId="0FC9E72C" w:rsidR="00962B6F" w:rsidRDefault="00962B6F" w:rsidP="00962B6F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FB64DE9" wp14:editId="38679188">
                <wp:simplePos x="0" y="0"/>
                <wp:positionH relativeFrom="column">
                  <wp:posOffset>1561573</wp:posOffset>
                </wp:positionH>
                <wp:positionV relativeFrom="paragraph">
                  <wp:posOffset>30067</wp:posOffset>
                </wp:positionV>
                <wp:extent cx="103320" cy="89280"/>
                <wp:effectExtent l="19050" t="38100" r="49530" b="44450"/>
                <wp:wrapNone/>
                <wp:docPr id="81" name="Písanie rukou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33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9908D" id="Písanie rukou 81" o:spid="_x0000_s1026" type="#_x0000_t75" style="position:absolute;margin-left:122.25pt;margin-top:1.65pt;width:9.55pt;height:8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">
                <v:imagedata r:id="rId52" o:title=""/>
              </v:shape>
            </w:pict>
          </mc:Fallback>
        </mc:AlternateContent>
      </w:r>
    </w:p>
    <w:p w14:paraId="57449CBF" w14:textId="7E3E2406" w:rsidR="00962B6F" w:rsidRDefault="00962B6F" w:rsidP="00962B6F">
      <w:pPr>
        <w:rPr>
          <w:lang w:val="sk-SK"/>
        </w:rPr>
      </w:pPr>
    </w:p>
    <w:p w14:paraId="30F8F5D0" w14:textId="59FAFB50" w:rsidR="00962B6F" w:rsidRDefault="00962B6F" w:rsidP="00962B6F">
      <w:pPr>
        <w:rPr>
          <w:lang w:val="sk-SK"/>
        </w:rPr>
      </w:pPr>
    </w:p>
    <w:p w14:paraId="0C88023C" w14:textId="58CA66ED" w:rsidR="00962B6F" w:rsidRDefault="00962B6F" w:rsidP="00962B6F">
      <w:pPr>
        <w:rPr>
          <w:lang w:val="sk-SK"/>
        </w:rPr>
      </w:pPr>
    </w:p>
    <w:p w14:paraId="67DB759A" w14:textId="693B772D" w:rsidR="00962B6F" w:rsidRDefault="00962B6F" w:rsidP="00962B6F">
      <w:pPr>
        <w:rPr>
          <w:lang w:val="sk-SK"/>
        </w:rPr>
      </w:pPr>
    </w:p>
    <w:p w14:paraId="2957D835" w14:textId="2A0E4172" w:rsidR="00962B6F" w:rsidRDefault="00962B6F" w:rsidP="00962B6F">
      <w:pPr>
        <w:rPr>
          <w:lang w:val="sk-SK"/>
        </w:rPr>
      </w:pPr>
    </w:p>
    <w:p w14:paraId="2DA53C1F" w14:textId="3F2FEC6C" w:rsidR="00962B6F" w:rsidRPr="00555270" w:rsidRDefault="00555270" w:rsidP="00555270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C849CF3" w14:textId="77E269F5" w:rsidR="00962B6F" w:rsidRDefault="00962B6F" w:rsidP="00962B6F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U=R*I</m:t>
        </m:r>
      </m:oMath>
    </w:p>
    <w:p w14:paraId="0AB610B2" w14:textId="6CEB5F35" w:rsidR="00555270" w:rsidRDefault="00555270" w:rsidP="00962B6F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</w:p>
    <w:p w14:paraId="7A85A8E3" w14:textId="34E14753" w:rsidR="00962B6F" w:rsidRDefault="00555270" w:rsidP="00962B6F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*(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C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val="sk-SK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)</m:t>
        </m:r>
      </m:oMath>
    </w:p>
    <w:p w14:paraId="4179FE23" w14:textId="66E3F55F" w:rsidR="00555270" w:rsidRDefault="00555270" w:rsidP="00962B6F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</w:p>
    <w:p w14:paraId="52493984" w14:textId="321A2EC4" w:rsidR="002518B7" w:rsidRDefault="002518B7" w:rsidP="002518B7">
      <w:pPr>
        <w:rPr>
          <w:rFonts w:eastAsiaTheme="minorEastAsia"/>
          <w:lang w:val="sk-SK"/>
        </w:rPr>
      </w:pPr>
    </w:p>
    <w:p w14:paraId="2CB7DA98" w14:textId="6035A88A" w:rsidR="002518B7" w:rsidRPr="002518B7" w:rsidRDefault="002518B7" w:rsidP="002518B7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Z – impedancia </w:t>
      </w:r>
    </w:p>
    <w:p w14:paraId="6EF79FBC" w14:textId="1C2F0F61" w:rsidR="002518B7" w:rsidRDefault="002518B7" w:rsidP="002518B7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 Výsledný odpor</w:t>
      </w:r>
    </w:p>
    <w:p w14:paraId="546DC7FD" w14:textId="5373D1D9" w:rsidR="002518B7" w:rsidRDefault="002518B7" w:rsidP="002518B7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 Skladá sa z dvoch častí:</w:t>
      </w:r>
    </w:p>
    <w:p w14:paraId="1D464887" w14:textId="47EFEEE9" w:rsidR="002518B7" w:rsidRDefault="002518B7" w:rsidP="002518B7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R – skutočný odpor (spôsobuje zahrievanie)</w:t>
      </w:r>
    </w:p>
    <w:p w14:paraId="5AAD31A4" w14:textId="79587B64" w:rsidR="002518B7" w:rsidRDefault="002518B7" w:rsidP="002518B7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lang w:val="sk-SK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C</m:t>
                </m:r>
              </m:sub>
            </m:sSub>
          </m:e>
        </m:d>
      </m:oMath>
      <w:r>
        <w:rPr>
          <w:rFonts w:eastAsiaTheme="minorEastAsia"/>
          <w:lang w:val="sk-SK"/>
        </w:rPr>
        <w:t xml:space="preserve"> – zdanlivý odpor (spôsobuje fázový posun)</w:t>
      </w:r>
    </w:p>
    <w:p w14:paraId="5282AB9B" w14:textId="6549A916" w:rsidR="002518B7" w:rsidRDefault="002518B7" w:rsidP="002518B7">
      <w:pPr>
        <w:rPr>
          <w:rFonts w:eastAsiaTheme="minorEastAsia"/>
          <w:lang w:val="sk-SK"/>
        </w:rPr>
      </w:pPr>
    </w:p>
    <w:p w14:paraId="10F5340F" w14:textId="0515E20B" w:rsidR="002518B7" w:rsidRPr="002518B7" w:rsidRDefault="002518B7" w:rsidP="002518B7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Z</m:t>
            </m:r>
            <m:ctrlPr>
              <w:rPr>
                <w:rFonts w:ascii="Cambria Math" w:eastAsiaTheme="minorEastAsia" w:hAnsi="Cambria Math"/>
                <w:i/>
                <w:lang w:val="sk-SK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</w:p>
    <w:p w14:paraId="338D6264" w14:textId="68527707" w:rsidR="002518B7" w:rsidRPr="002518B7" w:rsidRDefault="002518B7" w:rsidP="002518B7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3EAD2F78" w14:textId="1AF04377" w:rsidR="002518B7" w:rsidRDefault="002518B7" w:rsidP="002518B7">
      <w:pPr>
        <w:rPr>
          <w:rFonts w:eastAsiaTheme="minorEastAsia"/>
          <w:lang w:val="sk-SK"/>
        </w:rPr>
      </w:pPr>
    </w:p>
    <w:p w14:paraId="0E58E93A" w14:textId="77777777" w:rsidR="002518B7" w:rsidRDefault="002518B7" w:rsidP="002518B7">
      <w:pPr>
        <w:rPr>
          <w:rFonts w:eastAsiaTheme="minorEastAsia"/>
          <w:lang w:val="sk-SK"/>
        </w:rPr>
      </w:pPr>
    </w:p>
    <w:p w14:paraId="6DF425FC" w14:textId="033B747B" w:rsidR="002518B7" w:rsidRDefault="002518B7" w:rsidP="002518B7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lastRenderedPageBreak/>
        <w:t> X – reaktancia</w:t>
      </w:r>
    </w:p>
    <w:p w14:paraId="344916D4" w14:textId="26DAF234" w:rsidR="002518B7" w:rsidRPr="002518B7" w:rsidRDefault="002518B7" w:rsidP="002518B7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L</m:t>
            </m:r>
          </m:sub>
        </m:sSub>
        <m:r>
          <w:rPr>
            <w:rFonts w:ascii="Cambria Math" w:eastAsiaTheme="minorEastAsia" w:hAnsi="Cambria Math"/>
            <w:lang w:val="sk-SK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C</m:t>
            </m:r>
          </m:sub>
        </m:sSub>
      </m:oMath>
    </w:p>
    <w:p w14:paraId="388A8451" w14:textId="110BD059" w:rsidR="002518B7" w:rsidRDefault="002518B7" w:rsidP="002518B7">
      <w:pPr>
        <w:rPr>
          <w:rFonts w:eastAsiaTheme="minorEastAsia"/>
          <w:lang w:val="sk-SK"/>
        </w:rPr>
      </w:pPr>
    </w:p>
    <w:p w14:paraId="0D44B130" w14:textId="42158D43" w:rsidR="002518B7" w:rsidRPr="002518B7" w:rsidRDefault="002518B7" w:rsidP="002518B7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4FD925B8" w14:textId="7FDFD358" w:rsidR="002518B7" w:rsidRDefault="002518B7" w:rsidP="002518B7">
      <w:pPr>
        <w:rPr>
          <w:rFonts w:eastAsiaTheme="minorEastAsia"/>
          <w:lang w:val="sk-SK"/>
        </w:rPr>
      </w:pPr>
    </w:p>
    <w:p w14:paraId="50D25248" w14:textId="4ED8A3B7" w:rsidR="002518B7" w:rsidRPr="002518B7" w:rsidRDefault="002518B7" w:rsidP="002518B7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lang w:val="sk-SK"/>
        </w:rPr>
        <w:t>Obvod RL</w:t>
      </w:r>
    </w:p>
    <w:p w14:paraId="07C2A220" w14:textId="58571D93" w:rsidR="002518B7" w:rsidRPr="00E750C1" w:rsidRDefault="00E750C1" w:rsidP="002518B7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Z=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L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e>
        </m:rad>
      </m:oMath>
    </w:p>
    <w:p w14:paraId="211676E8" w14:textId="14E6637C" w:rsidR="00E750C1" w:rsidRDefault="00E750C1" w:rsidP="00E750C1">
      <w:pPr>
        <w:rPr>
          <w:rFonts w:eastAsiaTheme="minorEastAsia"/>
          <w:lang w:val="sk-SK"/>
        </w:rPr>
      </w:pPr>
    </w:p>
    <w:p w14:paraId="6583527A" w14:textId="04250D99" w:rsidR="00E750C1" w:rsidRPr="00E750C1" w:rsidRDefault="00E750C1" w:rsidP="00E750C1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lang w:val="sk-SK"/>
        </w:rPr>
        <w:t>Obvod RC</w:t>
      </w:r>
    </w:p>
    <w:p w14:paraId="1C876500" w14:textId="673EB28A" w:rsidR="00E750C1" w:rsidRPr="00E750C1" w:rsidRDefault="00E750C1" w:rsidP="00E750C1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Z=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C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e>
        </m:rad>
      </m:oMath>
    </w:p>
    <w:p w14:paraId="55E89339" w14:textId="6B545051" w:rsidR="002518B7" w:rsidRDefault="002518B7" w:rsidP="002518B7">
      <w:pPr>
        <w:pStyle w:val="Odsekzoznamu"/>
        <w:rPr>
          <w:rFonts w:eastAsiaTheme="minorEastAsia"/>
          <w:lang w:val="sk-SK"/>
        </w:rPr>
      </w:pPr>
    </w:p>
    <w:p w14:paraId="49D57F74" w14:textId="1E876C52" w:rsidR="00E750C1" w:rsidRDefault="00E750C1" w:rsidP="002518B7">
      <w:pPr>
        <w:pStyle w:val="Odsekzoznamu"/>
        <w:rPr>
          <w:rFonts w:eastAsiaTheme="minorEastAsia"/>
          <w:lang w:val="sk-SK"/>
        </w:rPr>
      </w:pPr>
    </w:p>
    <w:p w14:paraId="4C533DD6" w14:textId="1A59DD36" w:rsidR="00E750C1" w:rsidRPr="00E750C1" w:rsidRDefault="00E750C1" w:rsidP="00E750C1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lang w:val="sk-SK"/>
        </w:rPr>
        <w:t>Výsledný fázový posun</w:t>
      </w:r>
    </w:p>
    <w:p w14:paraId="04882CAC" w14:textId="0DBB8085" w:rsidR="00E750C1" w:rsidRPr="002518B7" w:rsidRDefault="00E750C1" w:rsidP="00E750C1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w:rPr>
                <w:rFonts w:ascii="Cambria Math" w:eastAsiaTheme="minorEastAsia" w:hAnsi="Cambria Math"/>
                <w:lang w:val="sk-SK"/>
              </w:rPr>
              <m:t> 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φ</m:t>
            </m:r>
          </m:e>
        </m:func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R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Z</m:t>
            </m:r>
          </m:den>
        </m:f>
      </m:oMath>
    </w:p>
    <w:sectPr w:rsidR="00E750C1" w:rsidRPr="002518B7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8F"/>
    <w:rsid w:val="0012498F"/>
    <w:rsid w:val="00150E19"/>
    <w:rsid w:val="00205D9E"/>
    <w:rsid w:val="002518B7"/>
    <w:rsid w:val="00465E9E"/>
    <w:rsid w:val="00555270"/>
    <w:rsid w:val="006A500F"/>
    <w:rsid w:val="008C1219"/>
    <w:rsid w:val="00962B6F"/>
    <w:rsid w:val="00D65142"/>
    <w:rsid w:val="00E7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4014"/>
  <w15:chartTrackingRefBased/>
  <w15:docId w15:val="{30856B51-60E2-4EBC-8DF2-1931B9AD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62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customXml" Target="ink/ink19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3.xml"/><Relationship Id="rId50" Type="http://schemas.openxmlformats.org/officeDocument/2006/relationships/image" Target="media/image22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41" Type="http://schemas.openxmlformats.org/officeDocument/2006/relationships/customXml" Target="ink/ink20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image" Target="media/image13.png"/><Relationship Id="rId37" Type="http://schemas.openxmlformats.org/officeDocument/2006/relationships/customXml" Target="ink/ink18.xml"/><Relationship Id="rId40" Type="http://schemas.openxmlformats.org/officeDocument/2006/relationships/image" Target="media/image17.png"/><Relationship Id="rId45" Type="http://schemas.openxmlformats.org/officeDocument/2006/relationships/customXml" Target="ink/ink22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4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5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2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1.png"/><Relationship Id="rId8" Type="http://schemas.openxmlformats.org/officeDocument/2006/relationships/image" Target="media/image2.png"/><Relationship Id="rId51" Type="http://schemas.openxmlformats.org/officeDocument/2006/relationships/customXml" Target="ink/ink2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8:14.9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10,'115'-8,"-65"7,46 2,-95-1,0 1,0-1,0 1,0-1,0 1,0-1,0 1,0-1,0 1,-1 0,1 0,0-1,0 1,-1 0,1 0,0 0,-1 0,1 0,-1 0,1 0,-1 0,0 0,1 0,-1 0,0 0,0 0,0 0,1 1,-1-1,-1 1,0 45,0-31,1 90,0-99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09:04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1,'1'27,"1"1,7 26,-5-26,2 3,-2 1,1 41,-7 2,4 107,5-134,-4-30,0-1,-1 21,-3 35,2 81,6-106,-4-31,0 1,-1 19,0 58,-5 98,-4-144,4-32,0 0,1 20,2 0,1-14,-1 0,-1 0,-7 44,-11 36,14-40,5-46,-1-1,-5 27,3-24,0 0,2 0,0 29,2-29,-1 0,-1 0,-6 31,-11 68,13-74,3 1,4 64,0-23,-2 670,15-635,-15 287,15-287,-16-11,2 83,6-137,-3-28,0 39,-3-48,6 37,-3-36,0 35,-4 414,0-456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10:57.3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1,'31'1,"0"1,32 7,-20-5,1-1,68-5,-27 0,-3 10,2 0,37 7,439-16,-440 17,-72-17,-24 0,0 1,-1 1,46 8,-40-4,0-2,0-1,0-1,35-4,7 1,33 0,110 4,-157 6,-31-5,42 2,-18-5,81 11,-99-8,-1-1,38-4,41 3,-61 6,-32-4,0 0,21-1,1973-2,-1860-16,1225 17,-1363-1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6:55.3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1,'4'1,"-1"-1,0 1,0 0,0 0,0 0,0 1,0-1,0 1,-1-1,1 1,4 4,26 24,-20-15,-11-12,-1-1,1 1,0-1,0 0,0 0,1 0,-1 0,1 0,2 2,-2-2,1 0,-1 1,0 0,0 0,0-1,-1 2,1-1,-1 0,0 0,3 6,-3-6,-1 0,1 0,0 0,0 0,0 0,1-1,-1 1,1-1,-1 1,1-1,4 3,-6-5,0 0,1 1,-1-1,1 0,-1 0,0 0,1 0,-1 0,1 0,-1 0,1-1,-1 1,0 0,1-1,-1 1,0-1,1 0,-1 1,0-1,0 0,2-1,30-27,-13 11,22-16,-35 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12:08.0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1,'-1'88,"3"96,-2-181,0 0,0-1,1 1,-1-1,1 1,0-1,0 0,-1 1,2-1,-1 0,0 1,0-1,1 0,-1 0,1 0,0 0,-1-1,1 1,0 0,0-1,0 1,0-1,1 1,-1-1,0 0,3 1,-2-2,-1 1,1-1,-1 0,0 0,1 0,-1 0,0 0,1-1,-1 1,0-1,1 1,-1-1,0 0,0 0,1 0,-1 0,0 0,0 0,0-1,-1 1,1-1,0 0,0 1,-1-1,1 0,-1 0,2-3,6-10,-2 0,0 0,-1-1,0 0,-1 0,-1 0,3-26,-6-62,-1 91</inkml:trace>
  <inkml:trace contextRef="#ctx0" brushRef="#br0" timeOffset="1475.52">229 213,'-3'0,"0"0,0 1,1-1,-1 1,0 0,1 0,-1 0,1 0,-1 0,1 0,0 1,-1-1,1 1,0 0,0 0,0 0,0 0,0 0,1 0,-1 0,0 0,1 1,0-1,-1 1,1-1,0 1,1-1,-1 1,0 0,0 2,0 2,0-1,0 1,0-1,1 0,0 1,0-1,1 1,-1-1,1 1,1-1,-1 0,4 7,-4-11,0 0,1 1,-1-1,1 0,0 0,-1 0,1 0,0-1,0 1,1 0,-1-1,0 1,0-1,1 0,-1 0,1 0,-1 0,6 1,1 0,1 0,-1-1,19-1,-15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11:39.7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379 334,'3'0,"0"0,-1-1,1 1,0-1,-1 0,1 0,-1 0,1 0,-1 0,0-1,0 1,1-1,2-2,30-32,-7 7,-21 23,0 0,0 0,-1 0,0-1,0 0,-1-1,0 1,7-15,25-32,-22 34,-8 8,2 0,-1 1,1 0,1 0,0 1,1 1,-1-1,14-7,-23 17,-1 0,1 0,0 0,-1-1,1 1,0 0,-1 0,1 1,-1-1,1 0,0 0,-1 0,1 0,0 0,-1 1,1-1,-1 0,1 1,-1-1,1 0,0 1,-1-1,1 0,-1 1,0-1,1 1,-1-1,1 1,-1 0,1 0,14 25,-4-8,30 36,-32-41,0 0,19 19,5-1,-17-17,-1 0,26 33,-26-18,-14-25,1 0,0 1,0-1,1 0,-1 0,1-1,5 7,-1-4</inkml:trace>
  <inkml:trace contextRef="#ctx0" brushRef="#br0" timeOffset="2593.84">31 563,'-14'44,"14"-44,-6 23,-4 45,10-59,0-1,0 1,1-1,0 1,1 0,0-1,0 0,6 15,-7-19,1 1,0 0,1-1,-1 1,1-1,0 0,0 0,0 0,7 6,-7-8,0 0,1-1,-1 1,1-1,-1 1,1-1,0 0,0-1,-1 1,1 0,0-1,0 0,5 0,7 0,30-3,-44 2,0 1,0-1,0 0,0 0,0 0,0 0,0 0,0 0,0-1,-1 1,1 0,0-1,-1 0,1 1,-1-1,0 0,1 0,0-2,2-5,1-1,-2 1,1-1,-1 0,-1-1,0 1,0 0,-1-1,-1-10,1 9,6-39,1-20,-9 11,1 47</inkml:trace>
  <inkml:trace contextRef="#ctx0" brushRef="#br0" timeOffset="4767.28">333 728,'0'0,"1"0,0 1,0-1,-1 1,1-1,0 0,-1 1,1-1,0 1,-1-1,1 1,-1 0,1-1,-1 1,1 0,-1-1,1 1,-1 0,0 0,1-1,-1 1,0 0,0 0,1-1,-1 1,0 0,0 0,0 0,0-1,0 1,0 0,-1 1,-2 28,-18 14,14-31,0 2,2-1,-6 18,10-31,1 1,0-1,0 1,-1-1,1 1,0-1,0 0,1 1,-1-1,0 1,0-1,1 1,-1-1,1 0,-1 1,1-1,-1 0,1 1,0-1,0 0,-1 0,2 1,1 1,-1-2,1 1,-1 0,1 0,-1-1,1 0,0 1,0-1,0 0,3 0,8 2,-1-1,1 0,22-1,-23-1</inkml:trace>
  <inkml:trace contextRef="#ctx0" brushRef="#br0" timeOffset="9522.44">1755 1317,'2'1,"0"-1,1 1,-1-1,0 1,0 0,0 0,0 0,0 0,0 0,-1 1,1-1,0 0,0 1,-1-1,1 1,-1 0,0-1,2 4,26 42,-18-27,40 41,-49-57,1 1,0-1,-1 1,0 0,0 0,-1 0,1 0,-1 0,0 0,0 0,-1 0,0 0,1 1,-2-1,1 0,-1 0,1 0,-2 1,1-1,0 0,-1 0,0-1,0 1,-1 0,1-1,-1 1,0-1,0 0,0 0,-6 6,3-4,1 1,0 1,1-1,-1 1,-2 8,-11 17,13-25</inkml:trace>
  <inkml:trace contextRef="#ctx0" brushRef="#br0" timeOffset="11375.53">1013 1014,'0'0,"-1"1,0-1,1 0,-1 1,0-1,1 1,-1-1,0 1,1-1,-1 1,1-1,-1 1,1-1,-1 1,1 0,-1-1,1 1,0 0,-1 0,1-1,0 1,0 0,-1 0,1-1,0 1,0 0,0 1,-3 29,3-22,-6 32,2-16,-2 48,6-63,0 3,0-1,1 0,0 0,1 0,4 17,-5-26,0 0,1 0,-1 0,1 0,-1-1,1 1,0 0,0-1,0 1,0-1,1 0,-1 0,1 0,-1 0,1 0,0-1,-1 1,1-1,0 1,0-1,0 0,0 0,0 0,1-1,-1 1,3-1,25 6,-21-4,-1 0,1-1,13 1,-20-2,0-1,0 1,-1 0,1-1,-1 1,1-1,0 0,-1 0,1 0,-1 0,0 0,1-1,-1 1,0-1,0 1,4-5,11-11,-13 13,1-1,-1 1,0-1,0 0,0 0,-1 0,0 0,0 0,0-1,0 0,-1 1,2-7,2-11,-2 0,0 0,-1-1,0-30,-3 9,0 32</inkml:trace>
  <inkml:trace contextRef="#ctx0" brushRef="#br0" timeOffset="13296.81">1347 1211,'0'2,"0"4,0 3,0 3,0 2,0 1,0 0,0 1,0 0,0 0,-3-3,0-1,-1 0,2-2</inkml:trace>
  <inkml:trace contextRef="#ctx0" brushRef="#br0" timeOffset="15027.5">1347 1272,'0'-2,"0"0,0 0,1 0,-1 1,1-1,-1 0,1 0,0 0,0 0,0 1,0-1,0 0,0 1,0-1,1 1,-1-1,0 1,1 0,-1-1,1 1,0 0,-1 0,1 0,0 0,0 1,0-1,-1 0,1 1,4-1,-4 0,0 1,-1 0,1-1,0 1,0 0,-1 0,1 0,0 1,0-1,-1 0,1 1,0-1,-1 1,1-1,0 1,-1 0,1 0,-1-1,1 1,-1 0,1 1,-1-1,0 0,0 0,1 1,-1-1,0 0,0 1,0-1,-1 1,1-1,0 1,1 2,-2-1,1-1,0 0,-1 1,0-1,1 1,-1-1,0 1,0-1,0 1,-1-1,1 1,-1-1,1 0,-1 1,0-1,0 0,0 1,0-1,0 0,0 0,-1 0,1 0,-1 0,1 0,-1 0,0-1,0 1,0-1,0 1,0-1,0 1,0-1,0 0,-1 0,1 0,0-1,-5 2,6-2,0 0,0 0,0 0,0 1,0-1,1 0,-1 0,0 1,0-1,0 0,1 1,-1-1,0 1,0-1,1 1,-1-1,0 1,1 0,-1-1,1 1,-1 0,1-1,-1 1,1 0,-1 0,1-1,0 1,-1 0,1 0,0 0,0 0,0 0,0-1,0 1,-1 0,1 0,1 0,-1 0,0 0,0 0,0-1,0 1,1 0,-1 0,0 0,1-1,-1 1,1 0,-1 0,1-1,-1 1,1 0,-1-1,1 1,1 1,6 6,1 1,0-1,15 10,-4-3,2 8,-16-16</inkml:trace>
  <inkml:trace contextRef="#ctx0" brushRef="#br0" timeOffset="17814.57">1332 1332,'0'3,"0"3,-3 1,0 1,-1 3,2 1,0 2,1 0,0-1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5:45:03.0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0,'-7'0,"0"0,0 1,0 0,0 0,0 1,0 0,-9 4,13-5,1 0,-1 0,1 0,-1 1,1 0,0-1,0 1,0 0,0 0,0 0,0 0,0 0,1 0,-1 1,1-1,-1 1,1-1,0 1,0-1,0 1,-1 5,0 4,-1 0,-1-1,0 1,-6 12,-6 16,14-33,0-1,1 1,0 0,0 0,1 0,0 0,0 0,1 0,-1-1,4 13,0-5,0-1,1 0,0-1,10 18,-13-26,0 0,0-1,1 0,-1 1,0-1,1 0,0 0,0 0,0 0,0-1,1 1,-1-1,1 0,4 2,-1-2,0 0,1 0,-1-1,0-1,1 1,-1-1,9-1,-11 1,-1 0,1 0,0 0,0-1,0 0,0 0,-1 0,1-1,0 1,-1-1,1 0,-1-1,0 1,0-1,0 0,0 0,0 0,-1 0,1 0,-1-1,0 0,0 0,0 0,4-8,5-6,-5 12</inkml:trace>
  <inkml:trace contextRef="#ctx0" brushRef="#br0" timeOffset="1558.13">152 923,'0'440,"-2"-413,-2-17</inkml:trace>
  <inkml:trace contextRef="#ctx0" brushRef="#br0" timeOffset="4021.36">108 984,'1'-2,"-1"1,0-1,1 0,0 1,-1-1,1 0,0 1,0-1,0 1,0-1,0 1,0 0,0-1,0 1,1 0,-1 0,0 0,1 0,-1 0,3-1,0-1,0 1,1 0,-1 0,0 1,1-1,6-1,28 0,20-4,-52 5,0 1,0 0,0 0,0 0,0 1,0 0,0 1,7 0,-11 0,1 0,-1 0,0 0,0 1,0-1,0 1,0 0,0 0,0 0,-1 0,1 0,-1 1,1-1,-1 1,0-1,0 1,0 0,2 4,-1-3,-1 1,1 0,-1 0,0 0,0 0,-1 1,0-1,0 0,0 1,0-1,-1 1,0-1,0 0,-1 1,-1 10,1-13,-1 1,1-1,-1 0,0 1,0-1,0 0,0 0,0 0,-1-1,1 1,-1-1,1 1,-1-1,0 0,0 0,-1 0,1 0,0-1,0 1,-1-1,1 0,-1 0,1 0,-8 1,-122 15,132-17,0 0,0 0,0 0,0 0,-1 0,1 0,0 1,1-1,-1 0,0 0,0 1,0-1,0 1,0-1,0 1,0-1,0 1,1 0,-1-1,0 1,0 0,1-1,-1 1,0 0,1 0,-1 0,1 0,-1 0,1 0,0-1,-1 1,1 2,0-1,0-1,1 1,-1-1,1 0,-1 1,1-1,0 1,-1-1,1 0,0 0,0 1,0-1,0 0,0 0,0 0,0 0,0 0,1 0,-1-1,0 1,2 1,102 49,-103-50,24 12,-1 1,0 2,36 28,-59-42,0 0,0 1,-1-1,1 0,0 1,-1-1,0 1,2 5,3 3,-2-2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5:45:01.3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 1,'-1'18,"-2"0,1 0,-2 0,-9 25,7-21,0 0,-4 31,8 7,3-42,-2 0,0 0,-6 25,-8 32,15-74,0 0,0 0,0 1,0-1,1 0,-1 0,0 0,1 0,-1 0,1 0,-1 0,1 0,-1 0,1 0,0 0,-1 0,1 0,0 0,0-1,0 1,0 0,0-1,0 1,0 0,0-1,0 1,0-1,0 0,0 1,0-1,0 0,0 1,0-1,0 0,1 0,-1 0,2 0,54-1,-45 0,171 0,-170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5:41:04.9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2602 1934,'-1'41,"0"-15,1-1,1 0,9 46,-7-55,-1 0,1 21,4 30,11 36,-15-75,-1 50,-3-54,2 1,6 44,-2-30,-1-1,-2 1,-5 51,1-9,3-58,0-16,-1 0,0 0,0 0,0 0,-4 14,3-19,1-1,-1 1,0 0,1-1,-1 1,0-1,0 1,-1-1,1 0,0 1,0-1,-1 0,1 0,0 0,-1 0,1 0,-1 0,0 0,1 0,-1-1,0 1,1-1,-1 1,0-1,0 0,1 1,-1-1,-2 0,-95-2,64 0,-45 3,31 7,32-5,-1-1,-19 1,-84 12,-1057-15,556-1,502-15,70 17,-37-1,86 0,0 0,-1 0,1-1,-1 1,1 0,0 0,-1-1,1 1,0-1,-1 1,1-1,0 0,0 1,-1-1,1 0,0 0,0 0,0 0,0 0,0 0,0 0,0 0,1 0,-1-1,0 1,1 0,-1 0,1-1,-1 1,1 0,-1-1,1 1,0-1,0 1,0 0,0-1,0 1,0-1,0 1,0-1,0 1,1 0,-1-1,1 0,2-10,1 1,0 1,1-1,8-13,-7 13,-3 3,0 0,-1 1,1-1,-1 0,-1 0,0 0,1-12,-4-62,-1 30,4 37,1 0,0 0,1 0,5-15,-4 15,0 1,-1-2,-1 1,0-16,-3-1179,-14 1090,15 119,0-25,0 0,-2 0,-1 1,-1-1,-7-27,4 28,-4-35,-3-14,-9 8,17 52,1 0,0 0,1-1,0 0,1 0,-1-20,-11-71,7 43,0-10,9-290,-1 350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5:40:57.7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171 1,'1'0,"-1"1,1-1,0 1,0-1,0 1,-1-1,1 1,0-1,-1 1,1 0,-1 0,1-1,-1 1,1 0,-1 0,1-1,-1 1,1 0,-1 0,0 0,0 0,1 0,-1 0,0 0,0-1,0 1,0 1,2 31,-2-29,8 61,-1 9,-6-32,-3 52,2-92,0-1,-1 1,0 0,1-1,-1 1,0 0,1-1,-1 1,0-1,0 1,0-1,-1 0,1 1,0-1,0 0,-1 0,1 0,-1 0,1 0,-1 0,1 0,-1-1,1 1,-1 0,0-1,1 1,-1-1,0 0,0 0,1 1,-3-1,-10 0,0 1,1-1,-17-3,6 1,21 2,0 0,0-1,0 2,-1-1,1 0,0 0,0 1,0 0,0 0,0 0,0 0,0 0,0 0,-3 3,5-2,-1 0,1 0,-1 0,1 0,0 0,0 1,0-1,0 0,0 1,0-1,1 1,-1-1,1 1,0-1,0 1,0-1,0 1,0 2,3 694,-3-697,0 0,0 0,0 1,0-1,0 0,0 1,1-1,-1 0,1 1,0-1,-1 0,1 0,0 0,0 0,0 0,1 0,-1 0,0 0,1 0,0-1,-1 1,1 0,0-1,0 0,2 2,2-1,0 0,-1 0,1-1,0 0,0-1,0 1,1-1,9-1,95 2,51-4,-159 2,-1 1,0-1,0 1,0-1,0 0,0 0,0 0,0 0,0-1,0 1,-1 0,1-1,0 1,-1-1,1 0,-1 1,0-1,1 0,-1 0,0 0,0 0,0 0,-1 0,1 0,0 0,-1 0,1-1,-1-3,3-8,-2 0,0-1,-2-18,1 21,0 3,0-17,-1 0,0 1,-2-1,-2 1,-7-29,7 33,2 0,0 0,1 0,1 0,1-1,3-22,-1-18,-3-6,3-75,2 121,-2 18,-1 1,0-1,-1 0,1 0,-1 0,1-7,-1 10,-1 1,1-1,0 0,-1 0,1 0,0 1,-1-1,1 0,-1 1,1-1,-1 0,1 1,-1-1,1 1,-1-1,1 1,-1-1,0 1,0-1,1 1,-1 0,0-1,1 1,-1 0,0 0,0-1,0 1,1 0,-1 0,0 0,0 0,0 0,1 0,-1 0,0 0,0 0,-1 1,-58 12,47-10,0 0,1 0,-1-1,-14 0,-48-3,62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5:40:47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1166,'0'-1090,"0"1088,0 0,0 0,0 0,0 0,0 0,1 1,-1-1,1 0,0 0,-1 0,1 0,0 1,0-1,0 0,0 1,0-1,1 1,-1-1,0 1,1 0,-1-1,1 1,-1 0,1 0,0 0,-1 0,1 0,0 0,0 1,0-1,-1 1,1-1,3 1,7-2,-1 1,1 1,0 0,19 3,3-1,996 0,-518-3,-496 0,-1-1,1-1,27-7,-28 6,1 0,0 1,28-1,516 5,-552-2,0 2,1-1,-1 1,0 1,0 0,11 3,-16-4,-1 0,0 0,0 0,0 0,0 0,0 0,0 1,0-1,0 1,0 0,-1-1,1 1,-1 0,1 0,-1 0,0 0,1 0,-1 0,0 0,0 0,-1 1,1-1,0 0,-1 1,1 3,1 44,-7 68,2-99,0 0,-7 19,-4 22,-1 45,0-22,10-61,1 0,1 0,-1 26,6 18,-3 80,0-142,-1 1,1-1,-1 1,1-1,-1 0,-1 0,1 0,-1 0,1 0,-1 0,0-1,0 1,-1-1,1 0,-7 5,5-4,0 0,1 0,0 0,0 0,0 1,0 0,1 0,0 0,-5 10,5-7,0-1,1 1,1-1,-1 1,1 0,0 0,1-1,0 15,1-19,-1-1,1 1,0-1,0 1,0-1,0 0,1 1,-1-1,0 0,1 0,0 0,-1 0,1 0,0 0,0 0,0 0,0-1,1 1,-1-1,0 0,1 0,-1 0,1 0,-1 0,1 0,-1 0,1-1,-1 1,5-1,-4 1,1-1,-1 1,1-1,0 0,-1 0,1 0,-1 0,1 0,0-1,-1 0,0 0,1 0,-1 0,6-3,-61 29,35-14,1 1,0 1,-19 18,24-20,8-8,0 0,0 0,1 0,0 0,-1 1,1-1,0 1,1 0,-1-1,0 1,1 0,0 0,0 0,0 0,1 0,-1 0,1 7,0-9,0 1,1-1,-1 1,1-1,0 1,-1-1,1 1,0-1,0 1,1-1,-1 0,0 1,1-1,-1 0,1 0,0 0,0 0,0-1,0 1,0 0,0-1,0 0,0 1,1-1,-1 0,1 0,4 1,1 0,0 0,1 0,-1-1,1 0,0-1,-1 0,1 0,0-1,-1 0,1 0,-1-1,1 0,-1-1,14-6,-54 27,23-14,0 1,1 0,-1 0,-13 13,19-15,0-1,1 1,0 0,0 0,0 0,0 1,0-1,1 0,-1 1,1-1,0 1,0 0,0-1,0 1,1 0,0-1,0 7,0-8,0 0,0-1,1 1,-1-1,1 1,-1-1,1 0,0 1,0-1,-1 1,1-1,0 0,0 0,0 0,0 1,1-1,-1 0,0 0,0-1,1 1,-1 0,0 0,1 0,-1-1,1 1,-1-1,1 1,-1-1,1 0,-1 0,1 1,2-1,9 1,-1-1,1 0,14-2,-8 1,9-1,-4 1,-41 3,4 1,1 0,-1 0,1 1,0 1,-18 10,-3 0,28-13,1 0,-1 1,1 0,0 0,-1 0,1 0,1 1,-1-1,0 1,1 0,0 0,-4 6,6-9,0 1,1-1,-1 1,0-1,1 1,-1 0,1-1,-1 1,1 0,0-1,0 1,0 0,0 0,0-1,0 1,0 0,1-1,-1 1,0 0,1-1,0 1,-1-1,1 1,0 0,0-1,0 0,0 1,0-1,0 0,0 1,0-1,1 0,-1 0,0 0,1 0,-1 0,1 0,-1 0,3 0,8 6,0-1,1 0,0-1,0-1,0 0,1 0,-1-2,1 1,23-1,-37-2,1 0,-1 0,1 0,0 0,-1 0,1 0,-1-1,1 2,-1-1,1 0,0 0,-1 0,1 0,-1 0,1 0,-1 0,1 1,-1-1,1 0,-1 0,1 1,-1-1,1 0,-1 1,1-1,0 1,-12 8,-31 9,39-17,-7 3,-4 1,1 0,-1 1,1 1,-23 15,34-21,1 1,-1-1,0 0,0 1,1-1,-1 1,1 0,0-1,-1 1,1 0,0 0,0 0,0 0,0 0,0 0,1 0,-1 0,0 0,1 0,0 1,-1-1,1 0,0 0,0 0,1 1,-1-1,0 0,1 0,-1 0,1 0,0 0,-1 0,1 0,0 0,0 0,0 0,1 0,-1 0,0-1,1 1,1 1,0 0,0-1,0 0,0 0,0 0,0 0,0 0,0-1,1 1,-1-1,1 0,-1 0,1-1,-1 1,1 0,5-1,63-2,-40 0,-24 0,-16-3,-16-2,21 7,0-1,0 1,0 0,0 0,0 0,0 0,0 0,0 1,0-1,0 1,1 0,-1 0,0 0,0 0,-4 3,6-2,-1 0,0 0,1 0,-1 0,1 0,0 0,0 1,0-1,0 0,0 1,0-1,1 1,-1-1,1 1,0-1,0 1,0-1,0 5,3 314,-2-309,0 0,1-1,1 1,6 19,-6-21,0 0,0 0,-1 0,0 1,-1-1,0 16,-1-24,-1 0,1-1,-1 1,1 0,-1-1,0 1,0-1,0 1,0-1,0 1,0-1,0 1,0-1,0 0,-1 0,1 0,0 1,-1-1,1-1,-1 1,1 0,-1 0,0 0,1-1,-1 1,0-1,1 1,-1-1,0 0,0 0,-2 0,-10 1,0 0,0-2,-16-1,7 0,0 3,0 0,-41 8,14-5,149 11,221-14,-155-2,-152 1</inkml:trace>
  <inkml:trace contextRef="#ctx0" brushRef="#br0" timeOffset="2519.62">2208 2724,'454'0,"-304"16,-136-16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8:11.5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0 614,'5'-1,"0"0,0-1,0 1,0-1,-1 0,1 0,0-1,6-4,18-8,-14 8,-1-1,1 0,-1-1,23-19,-23 17,0 0,0 1,1 1,17-7,-23 11,0-1,0 0,0 0,13-12,5-4,20-20,107-106,-133 129,2 0,28-17,-36 25,74-56,-83 62,0-1,0 0,-1 0,8-10,-4 3,-6 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5:38:17.5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1 316,'0'-27,"2"1,1-1,1 1,11-38,-14 59,4-14,1 0,10-20,-14 35,0-1,0 1,0 0,1 0,0 0,0 0,0 0,0 1,1 0,-1-1,1 1,0 0,0 1,7-5,-9 6,0 1,0-1,0 0,0 0,0 1,1-1,-1 1,0 0,0 0,0 0,1 0,-1 0,0 0,0 0,0 1,0-1,1 1,-1 0,0-1,0 1,0 0,0 0,0 1,-1-1,1 0,0 0,0 1,-1-1,1 1,-1 0,1-1,-1 1,0 0,0 0,0 0,0 0,2 4,0 3,0-1,0 1,-1 1,0-1,-1 0,0 0,0 15,-3 45,4 120,-2-187,1 0,-1 0,1 0,0-1,-1 1,1 0,0 0,0 0,0 0,1-1,-1 1,0-1,1 1,-1-1,1 1,-1-1,1 0,-1 0,1 1,0-1,0-1,0 1,0 0,0 0,-1-1,1 1,0-1,1 1,-1-1,0 0,0 0,0 0,0 0,0 0,2-1,0 1,-1 0,1-1,-1 1,1-1,-1 0,1 1,-1-2,0 1,0 0,1-1,-1 1,0-1,0 0,-1 0,1 0,0-1,-1 1,1-1,-1 1,3-5,8-23,-2 0,7-32,-14 46,22-60,-23 65,1-1,-1 1,-1-1,0 0,1-23,-3 27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5:38:03.4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559 2,'-85'-1,"-91"3,168-2,1 1,-1 0,1 1,-1-1,1 2,0-1,0 1,0 0,0 0,0 1,1 0,-1 0,1 0,0 1,0 0,1 0,0 1,0 0,0-1,0 2,1-1,0 0,0 1,-5 13,-2 5,-26 42,3-25,29-36,-1 0,1 0,0 0,1 1,-1 0,1-1,1 2,-1-1,1 0,0 1,-2 11,1 17,2 0,1 0,6 53,-3-82,1 0,-1 1,1-1,0-1,1 1,0 0,0-1,0 1,1-1,-1-1,8 8,8 11,-13-15,1-1,0 0,1 0,-1-1,2 0,-1 0,1-1,0 0,13 6,-3-4,1-1,0 0,43 7,-52-12,0-1,0 0,0 0,1-2,-1 1,0-2,0 0,0 0,0-1,0 0,-1-1,1-1,-1 1,0-2,19-12,-23 14,10-7,1 0,-2-2,0 0,28-29,-19 18,-20 19,0 0,0 0,0 0,0 0,-1-1,4-7,38-57,-35 55,0 0,-2 0,0-1,0 0,6-21,-10 22,0 0,-1 0,-1-1,-1 0,0 0,-1 0,-1 1,0-1,-2 0,-2-18,3 31,-1 0,1 0,-1 0,1 0,-1 0,0 0,0 1,0-1,0 0,-1 1,1 0,-4-3,-39-25,22 16,7 2,-2 1,-31-15,39 22,0 1,1 0,-1 0,0 1,0 1,0-1,-16 1,-23 2,34-1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9:38.0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0,'7'67,"-1"-28,-6-37,0-1,0 1,0-1,1 1,-1-1,0 1,1-1,0 1,-1-1,1 1,0-1,0 1,0-1,0 0,0 1,0-1,0 0,0 0,0 0,0 0,1 0,-1 0,1 0,-1-1,0 1,1 0,2 0,3 0,0 1,0-2,0 1,1-1,8-1,-9 1,0-1,0 1,0 1,10 1,13 4,52 5,-53-8,0 1,29 7,-45-7,50 11,-59-14,1-1,0 1,0-1,0 0,0 0,-1 0,1-1,0 0,0 0,7-2,-10 2,0 0,-1-1,1 1,0 0,-1 0,1-1,-1 1,1-1,-1 0,0 1,0-1,0 0,0 0,0 1,0-1,0 0,0 0,0-2,6-43,-3 19,5-21,-6 42</inkml:trace>
  <inkml:trace contextRef="#ctx0" brushRef="#br0" timeOffset="1826.63">247 165,'-1'10,"0"-1,0 1,-1 0,-5 15,4-16,0 1,1 0,0 0,0 16,0 1,-8 51,5-50,-1 40,6 155,0-213</inkml:trace>
  <inkml:trace contextRef="#ctx0" brushRef="#br0" timeOffset="3195.03">105 671,'0'10,"0"1,1 0,0 0,5 16,-5-23,0-1,0 0,1 1,-1-1,1 0,-1 0,1 0,0 0,0 0,1-1,-1 1,0 0,1-1,0 0,0 0,-1 0,1 0,5 2,-6-3,1 0,-1-1,1 0,-1 1,1-1,-1 0,1 0,-1 0,1-1,-1 1,1-1,-1 1,0-1,1 0,-1 0,0 0,1 0,-1 0,0-1,0 1,0 0,0-1,3-3,0 1,-1-1,0 1,0-1,0 0,-1 0,0 0,0 0,5-11,-6 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9:33.49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0,'0'156,"0"-170,0 0,5-23,-5 34,0 0,1 1,0-1,-1 0,1 1,0-1,0 1,0-1,1 1,-1 0,1-1,-1 1,1 0,0 0,-1 0,1 0,0 0,1 1,-1-1,0 0,4-1,-5 3,0-1,0 1,0 0,-1 0,1 0,0 0,0 0,0 0,0 0,-1 0,1 0,0 0,0 0,0 0,-1 1,1-1,0 0,0 1,0-1,-1 0,1 1,0-1,-1 1,1-1,0 1,0 1,12 24,-10-14,-1-1,1 24,-3 31,0-83,4-47,-4 59,1 1,0 0,0 0,1 0,-1 0,1 0,0 0,0 0,0 1,1-1,-1 1,1-1,5-4,-8 7,1 1,0-1,-1 0,1 0,0 1,0-1,0 1,0-1,0 1,0-1,0 1,0-1,0 1,0 0,0 0,0-1,0 1,0 0,0 0,0 0,0 0,0 0,0 0,0 1,2-1,-2 1,1 0,-1 0,0 0,0 0,0 0,0 1,0-1,0 0,0 0,0 1,-1-1,1 1,0-1,-1 0,1 3,1 4,0 1,0-1,-1 1,0 16,-1-19,0 0,0 0,1-1,-1 1,3 8,0-6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9:29.5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 0,'-8'111,"5"-91,2-5,0-1,1 0,0 0,1 1,1-1,0 0,1 0,1 0,5 14,-8-26,0-1,-1 1,2-1,-1 1,0-1,0 1,0-1,1 0,-1 1,0-1,1 0,-1 0,1 0,0 0,-1 0,1-1,0 1,-1 0,1-1,0 1,0-1,0 0,-1 1,1-1,0 0,0 0,0 0,0 0,0-1,-1 1,1 0,0-1,3-1,-1 1,0 0,0-1,0 0,0 1,0-1,0-1,-1 1,1-1,-1 1,1-1,-1 0,0 0,4-6,-3 1,0 0,-1 0,0 0,0 0,-1-1,0 1,0-1,0-12,-3-74,-1 41,2 31,0 12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9:49.0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213 1,'-15'1,"1"0,0 1,0 1,0 0,0 1,0 1,1 0,0 0,0 2,0 0,1 0,0 1,0 0,-10 11,22-19,-1 0,1 0,0 0,0 0,0 0,0 0,0 0,-1 0,1 0,0 1,0-1,0 0,0 0,0 0,0 0,0 0,-1 0,1 0,0 1,0-1,0 0,0 0,0 0,0 0,0 0,0 1,0-1,0 0,0 0,0 0,0 0,0 1,0-1,0 0,0 0,0 0,0 0,0 0,0 1,0-1,0 0,0 0,0 0,1 0,-1 0,0 1,0-1,0 0,0 0,0 0,0 0,0 0,1 0,-1 0,0 0,0 1,0-1,0 0,1 0,14 0,17-5,88-30,-115 33,0 1,1-1,-1 1,0 0,0 1,1-1,-1 1,0 0,1 1,-1-1,0 1,7 1,-10-1,0 0,1 0,-1 1,0-1,0 0,0 1,0-1,0 1,0-1,0 1,-1 0,1 0,-1 0,1 0,-1 0,0 0,0 1,0-1,0 0,0 1,0-1,0 0,-1 1,1-1,-1 1,0-1,0 3,1 2,-1-1,1 0,0 0,-1 0,0 1,-1-1,1 0,-1 0,0 0,-1 0,1 0,-1 0,-5 11,-22 29,43-82,-10 28,1-2,-1 1,-1 0,0-1,0 0,-1 1,0-1,-1 0,0 0,-1 0,0 0,-1-13,0 9,1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8:01.6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1,'2'0,"1"0,2 0,1 0,1 0,1 0,1 0,-1 0,1 0,-1 0,1 0,-1 0,0 0,0 0,-1 0</inkml:trace>
  <inkml:trace contextRef="#ctx0" brushRef="#br0" timeOffset="582.99">229 1,'1'0,"3"0,1 0,1 0,1 0,1 0,1 0,-1 0,1 0,-2 1,-1 1,1 0,0-1,0 0,0 0,0-1</inkml:trace>
  <inkml:trace contextRef="#ctx0" brushRef="#br0" timeOffset="1112.22">473 9,'2'0,"-1"-2,3 1,0-1,2 0,1 1,1 1,0-1,1 1,-1 0,0 0,-1 0</inkml:trace>
  <inkml:trace contextRef="#ctx0" brushRef="#br0" timeOffset="1692.96">620 1,'1'0,"2"0,2 0,2 0,0 0,1 0,1 0,-1 0,1 0,-2 0</inkml:trace>
  <inkml:trace contextRef="#ctx0" brushRef="#br0" timeOffset="3469.57">791 669,'0'-1,"0"-2,0-2,0-2,0 0,0-1,0 0,0-1,0 1,0-1,0 1,1 1,1 0,0 1,-1-1,0 2</inkml:trace>
  <inkml:trace contextRef="#ctx0" brushRef="#br0" timeOffset="4072.99">791 440,'0'-1,"0"-2,0-2,0-2,0 0,0-1,0 0,0-1,0 1,0-1,0 1,0 0,0 1</inkml:trace>
  <inkml:trace contextRef="#ctx0" brushRef="#br0" timeOffset="4568.79">791 254,'0'-1,"0"-3,0-1,0-1,0-1,0-1,1 1,1 0,0 0,-1 2</inkml:trace>
  <inkml:trace contextRef="#ctx0" brushRef="#br0" timeOffset="5150.34">791 91,'0'-1,"0"-2,0-2,0-2,0 0,0-1,0 0,0-1,0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7:50.6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0,'-8'80,"4"-57,0 37,4-57,0 2,-1-1,2 1,-1-1,0 1,1-1,0 0,0 1,2 4,-2-8,0 0,-1 0,1 0,0 0,0 0,0 0,1-1,-1 1,0 0,0-1,0 1,0 0,1-1,-1 1,0-1,1 0,-1 0,0 1,1-1,-1 0,0 0,1 0,-1 0,0 0,1-1,-1 1,0 0,1-1,-1 1,0-1,0 1,2-1,0 0,0 0,-1-1,1 1,0-1,-1 1,1-1,0 0,-1 0,0 0,1 0,-1 0,0 0,0-1,-1 1,1-1,0 0,-1 1,1-1,-1 0,0 0,0 0,1-3,1-7,-1-1,0 0,1-23,-2 13,7-24,-8 41</inkml:trace>
  <inkml:trace contextRef="#ctx0" brushRef="#br0" timeOffset="1741.89">163 115,'-8'132,"0"-34,7-83,1-9</inkml:trace>
  <inkml:trace contextRef="#ctx0" brushRef="#br0" timeOffset="3612.95">172 155,'0'-1,"1"0,-1 0,1 0,-1 0,1 1,0-1,-1 0,1 0,0 0,0 1,-1-1,1 1,0-1,0 0,0 1,0-1,0 1,0 0,0-1,0 1,0 0,0 0,0-1,0 1,0 0,2 0,28-1,-29 2,0 0,0 0,-1 1,1-1,0 0,-1 0,1 1,-1-1,1 1,-1 0,0-1,1 1,-1 0,0 0,0-1,-1 1,1 0,0 0,0 0,-1 0,1 0,-1 0,0 1,0-1,0 0,0 0,0 0,0 0,0 0,-1 0,0 4,1-4,-1 1,1-1,0 1,-1-1,0 1,0-1,0 1,0-1,0 1,0-1,0 0,-1 0,1 0,-1 0,1 0,-1 0,0 0,0 0,0 0,0-1,0 1,0-1,-1 0,1 0,-5 2,-10-3,15-1,0 1,-1 0,1-1,-1 1,1 1,-1-1,1 0,0 0,-1 1,1 0,0-1,-3 2,6 1,0 0,1-1,-1 1,1-1,-1 1,1-1,0 0,0 1,0-1,4 3,-6-5,61 57,-54-50,-1 1,0-1,0 1,-1 1,7 13,3 6,-12-24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7:42.7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 1,'1'7,"0"-1,0 1,0 0,1-1,0 1,0-1,1 0,0 0,0 0,0 0,1 0,4 6,1-2,-1 1,1-2,1 1,0-1,13 9,-22-18,0 1,0-1,0 0,-1 1,1-1,0 1,0-1,-1 1,1-1,0 1,-1 0,1-1,-1 1,1 0,-1 0,1-1,-1 1,1 0,-1 0,0 0,1-1,-1 1,0 0,0 0,0 0,1 0,-1 0,0-1,-1 3,0-1,-1 0,1 0,-1 0,0-1,0 1,0 0,0-1,-1 1,1-1,-3 1,-8 7,1 1,0 0,0 0,-14 17,-19 17,38-38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7:24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0,'-2'2,"-1"0,1 0,-1 0,1 0,0 1,0-1,0 0,0 1,0 0,-1 3,-5 5,-1-1,2 0,-1 1,1-1,1 1,0 1,0-1,2 1,-1 0,1 0,1 0,0 1,1-1,0 1,1-1,0 1,2 19,-1-29,0 0,0 1,0-1,0 0,1 1,-1-1,1 0,0 0,0 0,0 0,0 0,1 0,1 4,-1-5,0-1,0 1,1-1,-1 1,0-1,0 0,1 0,-1 0,0 0,1-1,-1 1,1-1,-1 1,1-1,-1 0,1 0,-1 0,4-1,18 2,-14 0,0-1,0 0,0-1,0 0,0 0,12-4,-17 1,1-1,-1 0,0 0,0-1,0 0,-1 1,0-1,0-1,5-11,9-19,-3-1,18-64,-29 76,-3 15</inkml:trace>
  <inkml:trace contextRef="#ctx0" brushRef="#br0" timeOffset="1729.32">334 243,'-1'4,"1"0,-1 0,0 1,0-1,0 0,0 0,-1 0,0 0,1 0,-2-1,1 1,0 0,-1-1,1 0,-1 1,-5 3,3-2,1 0,0 0,0 0,1 0,-1 0,-4 11,8-15,0 0,-1 0,1 0,0 0,-1 1,1-1,0 0,0 0,0 0,0 0,0 0,0 0,0 0,1 0,-1 0,0 0,1 0,-1 0,0 0,1 0,-1 0,1 0,0 0,1 1,0 0,0 0,0 0,0-1,0 1,1-1,-1 0,1 1,-1-1,5 1,3 0,0 1,0-2,0 1,13-1,-9-1</inkml:trace>
  <inkml:trace contextRef="#ctx0" brushRef="#br0" timeOffset="3288.27">455 197,'3'0,"0"2,3 2,0 2,2 0,1-1,3-2,1 0,2-2,-3 3,0-1,0 0,-1 0</inkml:trace>
  <inkml:trace contextRef="#ctx0" brushRef="#br0" timeOffset="5963.55">772 44,'-2'2,"0"-1,1 1,-1 0,0-1,1 1,-1 0,1 0,-1 0,1 0,0 0,0 0,0 1,0-1,0 3,-4 5,-5 6,3-6,0 0,1 0,0 1,1 0,0 0,1 0,0 0,1 1,0 0,1-1,-2 23,3 10,0-27,1 1,0 0,2-1,2 19,-3-34,-1 0,0 0,1 1,0-1,-1 0,1 0,0 0,0 0,0 0,0 0,0 0,1-1,-1 1,1 0,-1-1,1 1,-1-1,1 1,0-1,0 0,0 0,0 0,0 0,0 0,0 0,0 0,0-1,0 1,0-1,1 1,-1-1,0 0,0 0,0 0,1 0,2-1,0 0,-1 0,0-1,1 1,-1-1,0 0,0 0,0-1,0 1,-1-1,1 0,-1 0,1 0,-1 0,0-1,0 1,4-8,2-6,-2-1,0 0,-1 0,7-31,-8 24,18-46,-12 35,-10 29,1 0,0 1,0-1,6-11,-3 10</inkml:trace>
  <inkml:trace contextRef="#ctx0" brushRef="#br0" timeOffset="8198.22">970 379,'0'-1,"0"0,0 0,-1 0,1 0,0 0,0 0,0 0,-1 0,1 1,-1-1,1 0,-1 0,1 0,-1 0,1 0,-1 1,0-1,1 0,-1 1,0-1,0 0,1 1,-1-1,0 1,0-1,0 1,0-1,0 1,0 0,0-1,0 1,0 0,1 0,-1 0,-2 0,1 0,-1-1,0 2,1-1,-1 0,1 0,-1 1,0-1,1 1,-1 0,1 0,-5 2,3 0,0 0,0 1,1-1,-1 1,1 0,-1 0,1 0,1 0,-1 0,1 1,-1-1,1 1,0-1,1 1,-1 0,1 0,0 0,0 0,1 0,-1 0,1 0,1 10,-1-11,1 0,0 0,-1 0,1 0,1 0,-1-1,1 1,-1 0,1-1,0 1,0-1,1 1,-1-1,1 0,-1 0,1 0,0 0,0-1,0 1,1-1,-1 1,1-1,-1-1,1 1,0 0,0-1,-1 1,8 0,35 1,-33-3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7:21.4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0 166,'2'-2,"-1"0,1 0,0 0,-1 0,1 0,0 0,0 1,0-1,1 1,-1 0,0-1,1 1,-1 0,5-1,2-3,45-18,-44 20,1-1,-1 0,-1-1,1 0,12-9,83-62,-105 76,0 0,1 0,-1 0,0 0,0-1,1 1,-1 0,0 0,1 0,-1 0,0 0,0 0,1 0,-1 0,0 0,1 0,-1 0,0 0,1 0,-1 0,0 0,0 0,1 0,-1 0,0 0,1 1,-1-1,0 0,0 0,1 0,-1 0,0 1,0-1,1 0,7 14,4 26,-9-29,0-1,1-1,0 0,0 0,1-1,0 1,0-1,1 0,0 0,0-1,1 0,0 0,0 0,1-1,15 11,-17-13,0 0,-1 0,0 1,0 0,-1 0,1 0,-1 1,0 0,6 11,-2-4,-3-5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7:11.5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1,'1'27,"1"1,7 26,-5-26,2 3,-2 1,1 41,-7 2,4 107,5-134,-4-30,0-1,-1 21,-3 35,2 81,6-106,-4-31,0 1,-1 19,0 58,-5 98,-4-144,4-32,0 0,1 20,2 0,1-14,-1 0,-1 0,-7 44,-11 36,14-40,5-46,-1-1,-5 27,3-24,0 0,2 0,0 29,2-29,-1 0,-1 0,-6 31,-11 68,13-74,3 1,4 64,0-23,-2 670,15-635,-15 287,15-287,-16-11,2 83,6-137,-3-28,0 39,-3-48,6 37,-3-36,0 35,-4 414,0-456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1T16:27:11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1,'31'1,"0"1,32 7,-20-5,1-1,68-5,-27 0,-3 10,2 0,37 7,439-16,-440 17,-72-17,-24 0,0 1,-1 1,46 8,-40-4,0-2,0-1,0-1,35-4,7 1,33 0,110 4,-157 6,-31-5,42 2,-18-5,81 11,-99-8,-1-1,38-4,41 3,-61 6,-32-4,0 0,21-1,1973-2,-1860-16,1225 17,-1363-1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87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2022-05-31T15:37:00Z</dcterms:created>
  <dcterms:modified xsi:type="dcterms:W3CDTF">2022-05-31T17:04:00Z</dcterms:modified>
</cp:coreProperties>
</file>