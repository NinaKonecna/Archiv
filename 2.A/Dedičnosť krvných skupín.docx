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48CAC" w14:textId="1CD2EC89" w:rsidR="00150E19" w:rsidRPr="00205D9E" w:rsidRDefault="00A87D66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Dedičnosť krvných skupín</w:t>
      </w:r>
    </w:p>
    <w:p w14:paraId="37355CC8" w14:textId="77777777" w:rsidR="00465E9E" w:rsidRPr="00205D9E" w:rsidRDefault="00465E9E" w:rsidP="00465E9E">
      <w:pPr>
        <w:rPr>
          <w:lang w:val="sk-SK"/>
        </w:rPr>
      </w:pPr>
    </w:p>
    <w:p w14:paraId="664B2712" w14:textId="77777777" w:rsidR="00A87D66" w:rsidRPr="00A87D66" w:rsidRDefault="00A87D66" w:rsidP="00A87D66">
      <w:pPr>
        <w:pStyle w:val="Odsekzoznamu"/>
        <w:numPr>
          <w:ilvl w:val="0"/>
          <w:numId w:val="1"/>
        </w:numPr>
      </w:pPr>
      <w:r w:rsidRPr="00A87D66">
        <w:rPr>
          <w:lang w:val="sk-SK"/>
        </w:rPr>
        <w:t>Gén kódujúci krvnú skupinu má 3 alely:</w:t>
      </w:r>
    </w:p>
    <w:p w14:paraId="6C26CA55" w14:textId="77777777" w:rsidR="00A87D66" w:rsidRPr="00A87D66" w:rsidRDefault="00A87D66" w:rsidP="00A87D66">
      <w:pPr>
        <w:pStyle w:val="Odsekzoznamu"/>
        <w:numPr>
          <w:ilvl w:val="0"/>
          <w:numId w:val="1"/>
        </w:numPr>
      </w:pPr>
      <w:r w:rsidRPr="00A87D66">
        <w:rPr>
          <w:lang w:val="sk-SK"/>
        </w:rPr>
        <w:t>I</w:t>
      </w:r>
      <w:r w:rsidRPr="00A87D66">
        <w:rPr>
          <w:vertAlign w:val="superscript"/>
          <w:lang w:val="sk-SK"/>
        </w:rPr>
        <w:t>A</w:t>
      </w:r>
      <w:r w:rsidRPr="00A87D66">
        <w:rPr>
          <w:lang w:val="sk-SK"/>
        </w:rPr>
        <w:t>, I</w:t>
      </w:r>
      <w:r w:rsidRPr="00A87D66">
        <w:rPr>
          <w:vertAlign w:val="superscript"/>
          <w:lang w:val="sk-SK"/>
        </w:rPr>
        <w:t>B</w:t>
      </w:r>
      <w:r w:rsidRPr="00A87D66">
        <w:rPr>
          <w:lang w:val="sk-SK"/>
        </w:rPr>
        <w:t xml:space="preserve"> </w:t>
      </w:r>
      <w:r w:rsidRPr="00A87D66">
        <w:rPr>
          <w:lang w:val="sk-SK"/>
        </w:rPr>
        <w:sym w:font="Wingdings" w:char="F0E0"/>
      </w:r>
      <w:r w:rsidRPr="00A87D66">
        <w:rPr>
          <w:lang w:val="sk-SK"/>
        </w:rPr>
        <w:t xml:space="preserve"> dominantné alely</w:t>
      </w:r>
    </w:p>
    <w:p w14:paraId="272D1531" w14:textId="1A699A2C" w:rsidR="00A87D66" w:rsidRPr="000E39EF" w:rsidRDefault="00A87D66" w:rsidP="00A87D66">
      <w:pPr>
        <w:pStyle w:val="Odsekzoznamu"/>
        <w:numPr>
          <w:ilvl w:val="0"/>
          <w:numId w:val="1"/>
        </w:numPr>
      </w:pPr>
      <w:r w:rsidRPr="00A87D66">
        <w:rPr>
          <w:lang w:val="sk-SK"/>
        </w:rPr>
        <w:t xml:space="preserve">i </w:t>
      </w:r>
      <w:r w:rsidRPr="00A87D66">
        <w:rPr>
          <w:lang w:val="sk-SK"/>
        </w:rPr>
        <w:sym w:font="Wingdings" w:char="F0E0"/>
      </w:r>
      <w:r w:rsidRPr="00A87D66">
        <w:rPr>
          <w:lang w:val="sk-SK"/>
        </w:rPr>
        <w:t xml:space="preserve"> recesívna alela</w:t>
      </w:r>
    </w:p>
    <w:p w14:paraId="0B8A3D75" w14:textId="0D5731D8" w:rsidR="000E39EF" w:rsidRPr="000E39EF" w:rsidRDefault="000E39EF" w:rsidP="00A87D66">
      <w:pPr>
        <w:pStyle w:val="Odsekzoznamu"/>
        <w:numPr>
          <w:ilvl w:val="0"/>
          <w:numId w:val="1"/>
        </w:numPr>
        <w:rPr>
          <w:b/>
          <w:bCs/>
        </w:rPr>
      </w:pPr>
      <w:r w:rsidRPr="000E39EF">
        <w:rPr>
          <w:b/>
          <w:bCs/>
          <w:lang w:val="sk-SK"/>
        </w:rPr>
        <w:t xml:space="preserve">Skupina A </w:t>
      </w:r>
      <w:r w:rsidRPr="000E39EF">
        <w:rPr>
          <w:lang w:val="sk-SK"/>
        </w:rPr>
        <w:t xml:space="preserve">- </w:t>
      </w:r>
      <m:oMath>
        <m:sSup>
          <m:sSupPr>
            <m:ctrlPr>
              <w:rPr>
                <w:rFonts w:ascii="Cambria Math" w:hAnsi="Cambria Math"/>
                <w:lang w:val="sk-SK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sk-SK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lang w:val="sk-SK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sk-SK"/>
              </w:rPr>
              <m:t>A</m:t>
            </m:r>
          </m:sup>
        </m:sSup>
      </m:oMath>
      <w:r w:rsidRPr="000E39EF">
        <w:rPr>
          <w:rFonts w:eastAsiaTheme="minorEastAsia"/>
          <w:lang w:val="sk-SK"/>
        </w:rPr>
        <w:t xml:space="preserve"> alebo </w:t>
      </w:r>
      <m:oMath>
        <m:sSup>
          <m:sSupPr>
            <m:ctrlPr>
              <w:rPr>
                <w:rFonts w:ascii="Cambria Math" w:hAnsi="Cambria Math"/>
                <w:lang w:val="sk-SK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sk-SK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lang w:val="sk-SK"/>
          </w:rPr>
          <m:t>i</m:t>
        </m:r>
      </m:oMath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</w:r>
      <w:r>
        <w:rPr>
          <w:rFonts w:eastAsiaTheme="minorEastAsia"/>
          <w:b/>
          <w:bCs/>
          <w:lang w:val="sk-SK"/>
        </w:rPr>
        <w:t>Dominantný homozygot / heterozygot</w:t>
      </w:r>
    </w:p>
    <w:p w14:paraId="31874FCD" w14:textId="33A533D0" w:rsidR="000E39EF" w:rsidRPr="000E39EF" w:rsidRDefault="000E39EF" w:rsidP="000E39EF">
      <w:pPr>
        <w:pStyle w:val="Odsekzoznamu"/>
        <w:numPr>
          <w:ilvl w:val="0"/>
          <w:numId w:val="1"/>
        </w:numPr>
        <w:rPr>
          <w:b/>
          <w:bCs/>
        </w:rPr>
      </w:pPr>
      <w:r w:rsidRPr="000E39EF">
        <w:rPr>
          <w:b/>
          <w:bCs/>
          <w:lang w:val="sk-SK"/>
        </w:rPr>
        <w:t xml:space="preserve">Skupina </w:t>
      </w:r>
      <w:r>
        <w:rPr>
          <w:b/>
          <w:bCs/>
          <w:lang w:val="sk-SK"/>
        </w:rPr>
        <w:t>B</w:t>
      </w:r>
      <w:r w:rsidRPr="000E39EF">
        <w:rPr>
          <w:b/>
          <w:bCs/>
          <w:lang w:val="sk-SK"/>
        </w:rPr>
        <w:t xml:space="preserve"> </w:t>
      </w:r>
      <w:r w:rsidRPr="000E39EF">
        <w:rPr>
          <w:lang w:val="sk-SK"/>
        </w:rPr>
        <w:t xml:space="preserve">- </w:t>
      </w:r>
      <m:oMath>
        <m:sSup>
          <m:sSupPr>
            <m:ctrlPr>
              <w:rPr>
                <w:rFonts w:ascii="Cambria Math" w:hAnsi="Cambria Math"/>
                <w:lang w:val="sk-SK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sk-SK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lang w:val="sk-SK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sk-SK"/>
              </w:rPr>
              <m:t>B</m:t>
            </m:r>
          </m:sup>
        </m:sSup>
      </m:oMath>
      <w:r w:rsidRPr="000E39EF">
        <w:rPr>
          <w:rFonts w:eastAsiaTheme="minorEastAsia"/>
          <w:lang w:val="sk-SK"/>
        </w:rPr>
        <w:t xml:space="preserve"> alebo </w:t>
      </w:r>
      <m:oMath>
        <m:sSup>
          <m:sSupPr>
            <m:ctrlPr>
              <w:rPr>
                <w:rFonts w:ascii="Cambria Math" w:hAnsi="Cambria Math"/>
                <w:lang w:val="sk-SK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sk-SK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  <w:lang w:val="sk-SK"/>
          </w:rPr>
          <m:t>i</m:t>
        </m:r>
      </m:oMath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</w:r>
      <w:r>
        <w:rPr>
          <w:rFonts w:eastAsiaTheme="minorEastAsia"/>
          <w:b/>
          <w:bCs/>
          <w:lang w:val="sk-SK"/>
        </w:rPr>
        <w:t>Dominantný homozygot / heterozygot</w:t>
      </w:r>
    </w:p>
    <w:p w14:paraId="027BAB8C" w14:textId="02E5F4A5" w:rsidR="000E39EF" w:rsidRPr="000E39EF" w:rsidRDefault="000E39EF" w:rsidP="000E39EF">
      <w:pPr>
        <w:pStyle w:val="Odsekzoznamu"/>
        <w:numPr>
          <w:ilvl w:val="0"/>
          <w:numId w:val="1"/>
        </w:numPr>
        <w:rPr>
          <w:b/>
          <w:bCs/>
        </w:rPr>
      </w:pPr>
      <w:r w:rsidRPr="000E39EF">
        <w:rPr>
          <w:b/>
          <w:bCs/>
          <w:lang w:val="sk-SK"/>
        </w:rPr>
        <w:t>Skupina A</w:t>
      </w:r>
      <w:r>
        <w:rPr>
          <w:b/>
          <w:bCs/>
          <w:lang w:val="sk-SK"/>
        </w:rPr>
        <w:t>B</w:t>
      </w:r>
      <w:r w:rsidRPr="000E39EF">
        <w:rPr>
          <w:b/>
          <w:bCs/>
          <w:lang w:val="sk-SK"/>
        </w:rPr>
        <w:t xml:space="preserve"> </w:t>
      </w:r>
      <w:r w:rsidRPr="000E39EF">
        <w:rPr>
          <w:lang w:val="sk-SK"/>
        </w:rPr>
        <w:t xml:space="preserve">- </w:t>
      </w:r>
      <m:oMath>
        <m:sSup>
          <m:sSupPr>
            <m:ctrlPr>
              <w:rPr>
                <w:rFonts w:ascii="Cambria Math" w:hAnsi="Cambria Math"/>
                <w:lang w:val="sk-SK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sk-SK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lang w:val="sk-SK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sk-SK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sk-SK"/>
              </w:rPr>
              <m:t>B</m:t>
            </m:r>
          </m:sup>
        </m:sSup>
      </m:oMath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</w:r>
      <w:r>
        <w:rPr>
          <w:rFonts w:eastAsiaTheme="minorEastAsia"/>
          <w:b/>
          <w:bCs/>
          <w:lang w:val="sk-SK"/>
        </w:rPr>
        <w:t>Heterozygot (Platí Kodominancia)</w:t>
      </w:r>
    </w:p>
    <w:p w14:paraId="60A9DFF3" w14:textId="738E488E" w:rsidR="000E39EF" w:rsidRPr="000E39EF" w:rsidRDefault="000E39EF" w:rsidP="000E39EF">
      <w:pPr>
        <w:pStyle w:val="Odsekzoznamu"/>
        <w:numPr>
          <w:ilvl w:val="0"/>
          <w:numId w:val="1"/>
        </w:numPr>
        <w:rPr>
          <w:b/>
          <w:bCs/>
        </w:rPr>
      </w:pPr>
      <w:r w:rsidRPr="000E39EF">
        <w:rPr>
          <w:b/>
          <w:bCs/>
          <w:lang w:val="sk-SK"/>
        </w:rPr>
        <w:t xml:space="preserve">Skupina </w:t>
      </w:r>
      <w:r>
        <w:rPr>
          <w:b/>
          <w:bCs/>
          <w:lang w:val="sk-SK"/>
        </w:rPr>
        <w:t>0</w:t>
      </w:r>
      <w:r w:rsidRPr="000E39EF">
        <w:rPr>
          <w:b/>
          <w:bCs/>
          <w:lang w:val="sk-SK"/>
        </w:rPr>
        <w:t xml:space="preserve"> </w:t>
      </w:r>
      <w:r w:rsidRPr="000E39EF">
        <w:rPr>
          <w:lang w:val="sk-SK"/>
        </w:rPr>
        <w:t xml:space="preserve">- </w:t>
      </w:r>
      <m:oMath>
        <m:r>
          <m:rPr>
            <m:sty m:val="p"/>
          </m:rPr>
          <w:rPr>
            <w:rFonts w:ascii="Cambria Math" w:hAnsi="Cambria Math"/>
            <w:lang w:val="sk-SK"/>
          </w:rPr>
          <m:t>i i</m:t>
        </m:r>
      </m:oMath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</w:r>
      <w:r>
        <w:rPr>
          <w:rFonts w:eastAsiaTheme="minorEastAsia"/>
          <w:b/>
          <w:bCs/>
          <w:lang w:val="sk-SK"/>
        </w:rPr>
        <w:t>Recesívny homozygot</w:t>
      </w:r>
    </w:p>
    <w:p w14:paraId="604C561C" w14:textId="2F0D26F8" w:rsidR="000E39EF" w:rsidRPr="000E39EF" w:rsidRDefault="000E39EF" w:rsidP="00A87D66">
      <w:pPr>
        <w:pStyle w:val="Odsekzoznamu"/>
        <w:numPr>
          <w:ilvl w:val="0"/>
          <w:numId w:val="1"/>
        </w:numPr>
        <w:rPr>
          <w:b/>
          <w:bCs/>
        </w:rPr>
      </w:pPr>
    </w:p>
    <w:p w14:paraId="15352446" w14:textId="34825856" w:rsidR="00465E9E" w:rsidRDefault="00465E9E" w:rsidP="00A87D66">
      <w:pPr>
        <w:pStyle w:val="Odsekzoznamu"/>
        <w:numPr>
          <w:ilvl w:val="0"/>
          <w:numId w:val="1"/>
        </w:numPr>
        <w:rPr>
          <w:lang w:val="sk-SK"/>
        </w:rPr>
      </w:pPr>
    </w:p>
    <w:p w14:paraId="2DD2EE18" w14:textId="77777777" w:rsidR="00A87D66" w:rsidRPr="00A87D66" w:rsidRDefault="00A87D66" w:rsidP="00A87D66">
      <w:pPr>
        <w:pStyle w:val="Odsekzoznamu"/>
        <w:numPr>
          <w:ilvl w:val="0"/>
          <w:numId w:val="1"/>
        </w:numPr>
      </w:pPr>
      <w:r w:rsidRPr="00A87D66">
        <w:rPr>
          <w:lang w:val="sk-SK"/>
        </w:rPr>
        <w:t>Krvná skupina AB je prípad kodominancie, pretože v prípade heterozygota nastane úplný fenotypový prejav obidvoch dominantných alel.</w:t>
      </w:r>
    </w:p>
    <w:p w14:paraId="6D9C9BCA" w14:textId="77777777" w:rsidR="00A87D66" w:rsidRPr="00A87D66" w:rsidRDefault="00A87D66" w:rsidP="00A87D66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A87D66">
        <w:rPr>
          <w:b/>
          <w:bCs/>
          <w:lang w:val="sk-SK"/>
        </w:rPr>
        <w:t>Príklady:</w:t>
      </w:r>
    </w:p>
    <w:p w14:paraId="3CE7F8EF" w14:textId="2D9EA86C" w:rsidR="00A87D66" w:rsidRPr="00AD498E" w:rsidRDefault="00A87D66" w:rsidP="00A87D66">
      <w:pPr>
        <w:pStyle w:val="Odsekzoznamu"/>
        <w:numPr>
          <w:ilvl w:val="0"/>
          <w:numId w:val="1"/>
        </w:numPr>
        <w:rPr>
          <w:lang w:val="sk-SK"/>
        </w:rPr>
      </w:pPr>
      <w:r w:rsidRPr="00A87D66">
        <w:t xml:space="preserve"> </w:t>
      </w:r>
      <w:r>
        <w:rPr>
          <w:noProof/>
        </w:rPr>
        <w:drawing>
          <wp:inline distT="0" distB="0" distL="0" distR="0" wp14:anchorId="4EFF6381" wp14:editId="0CD72D76">
            <wp:extent cx="5391150" cy="4101267"/>
            <wp:effectExtent l="0" t="0" r="0" b="0"/>
            <wp:docPr id="2" name="Obrázok 2" descr="Odoslaný screenshot obráz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oslaný screenshot obrázok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459" cy="411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F161" w14:textId="1879A1C5" w:rsidR="00AD498E" w:rsidRDefault="00AD498E" w:rsidP="00AD498E">
      <w:pPr>
        <w:rPr>
          <w:lang w:val="sk-SK"/>
        </w:rPr>
      </w:pPr>
    </w:p>
    <w:p w14:paraId="0D3FB67F" w14:textId="6048D4E4" w:rsidR="00AD498E" w:rsidRDefault="00AD498E" w:rsidP="00AD498E">
      <w:pPr>
        <w:rPr>
          <w:lang w:val="sk-SK"/>
        </w:rPr>
      </w:pPr>
    </w:p>
    <w:p w14:paraId="651C15DA" w14:textId="017F4309" w:rsidR="00AD498E" w:rsidRDefault="00AD498E" w:rsidP="00AD498E">
      <w:pPr>
        <w:rPr>
          <w:lang w:val="sk-SK"/>
        </w:rPr>
      </w:pPr>
    </w:p>
    <w:p w14:paraId="0A3B66E5" w14:textId="11BBAC0A" w:rsidR="00AD498E" w:rsidRDefault="00AD498E" w:rsidP="00AD498E">
      <w:pPr>
        <w:rPr>
          <w:lang w:val="sk-SK"/>
        </w:rPr>
      </w:pPr>
    </w:p>
    <w:p w14:paraId="67C3A870" w14:textId="3C59A51A" w:rsidR="00CB33FC" w:rsidRDefault="00CB33FC" w:rsidP="00AD498E">
      <w:pPr>
        <w:rPr>
          <w:lang w:val="sk-SK"/>
        </w:rPr>
      </w:pPr>
    </w:p>
    <w:p w14:paraId="561FA8B7" w14:textId="17985F42" w:rsidR="00CB33FC" w:rsidRDefault="00CB33FC" w:rsidP="00AD498E">
      <w:pPr>
        <w:rPr>
          <w:lang w:val="sk-SK"/>
        </w:rPr>
      </w:pPr>
    </w:p>
    <w:p w14:paraId="4B8B143C" w14:textId="77777777" w:rsidR="00CB33FC" w:rsidRDefault="00CB33FC" w:rsidP="00AD498E">
      <w:pPr>
        <w:rPr>
          <w:lang w:val="sk-SK"/>
        </w:rPr>
      </w:pPr>
    </w:p>
    <w:p w14:paraId="4BE886A1" w14:textId="7DD004B3" w:rsidR="00AD498E" w:rsidRPr="00AD498E" w:rsidRDefault="00AD498E" w:rsidP="00AD498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  <w:r w:rsidRPr="00AD498E">
        <w:rPr>
          <w:rFonts w:ascii="Times New Roman" w:eastAsia="Times New Roman" w:hAnsi="Times New Roman" w:cs="Times New Roman"/>
          <w:b/>
          <w:sz w:val="24"/>
          <w:szCs w:val="24"/>
          <w:lang w:val="sk-SK" w:eastAsia="cs-CZ"/>
        </w:rPr>
        <w:lastRenderedPageBreak/>
        <w:t>Monohybrid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sym w:font="Symbol" w:char="F02D"/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jedinec, ktorého rodičia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>sa líšia len v 1 znaku</w:t>
      </w:r>
    </w:p>
    <w:p w14:paraId="33A4CA5E" w14:textId="5D66E92F" w:rsidR="00AD498E" w:rsidRPr="00AD498E" w:rsidRDefault="00AD498E" w:rsidP="00AD498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  <w:r w:rsidRPr="00AD498E">
        <w:rPr>
          <w:rFonts w:ascii="Times New Roman" w:eastAsia="Times New Roman" w:hAnsi="Times New Roman" w:cs="Times New Roman"/>
          <w:b/>
          <w:sz w:val="24"/>
          <w:szCs w:val="24"/>
          <w:lang w:val="sk-SK" w:eastAsia="cs-CZ"/>
        </w:rPr>
        <w:t>Dihybrid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sym w:font="Symbol" w:char="F02D"/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jedinec, ktorého rodičia</w:t>
      </w:r>
      <w:r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sa líšia v 2 znakoch</w:t>
      </w:r>
    </w:p>
    <w:p w14:paraId="53F457E8" w14:textId="77777777" w:rsidR="00AD498E" w:rsidRPr="00AD498E" w:rsidRDefault="00AD498E" w:rsidP="00AD498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</w:p>
    <w:p w14:paraId="5FDD3E5D" w14:textId="17ED5677" w:rsidR="00AD498E" w:rsidRPr="00AD498E" w:rsidRDefault="00AD498E" w:rsidP="00AD498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  <w:r w:rsidRPr="00AD498E">
        <w:rPr>
          <w:rFonts w:ascii="Times New Roman" w:eastAsia="Times New Roman" w:hAnsi="Times New Roman" w:cs="Times New Roman"/>
          <w:b/>
          <w:sz w:val="24"/>
          <w:szCs w:val="24"/>
          <w:lang w:val="sk-SK" w:eastAsia="cs-CZ"/>
        </w:rPr>
        <w:t>Znak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sym w:font="Symbol" w:char="F02D"/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vlastnosť organizmu, ktorá vzniká ako vonkajší prejav génu </w:t>
      </w:r>
    </w:p>
    <w:p w14:paraId="4E143D8F" w14:textId="4E9EA4B9" w:rsidR="00AD498E" w:rsidRPr="00AD498E" w:rsidRDefault="00AD498E" w:rsidP="00AD498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  <w:r w:rsidRPr="00AD498E">
        <w:rPr>
          <w:rFonts w:ascii="Times New Roman" w:eastAsia="Times New Roman" w:hAnsi="Times New Roman" w:cs="Times New Roman"/>
          <w:b/>
          <w:sz w:val="24"/>
          <w:szCs w:val="24"/>
          <w:lang w:val="sk-SK" w:eastAsia="cs-CZ"/>
        </w:rPr>
        <w:t>Kvalitatívny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sym w:font="Symbol" w:char="F02D"/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znak podmienený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>génom veľkého účinku bez prechodných alternatív (napr. červená alebo biela farba)</w:t>
      </w:r>
    </w:p>
    <w:p w14:paraId="51464DD6" w14:textId="05231647" w:rsidR="00AD498E" w:rsidRPr="00AD498E" w:rsidRDefault="00AD498E" w:rsidP="00AD498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  <w:r w:rsidRPr="00AD498E">
        <w:rPr>
          <w:rFonts w:ascii="Times New Roman" w:eastAsia="Times New Roman" w:hAnsi="Times New Roman" w:cs="Times New Roman"/>
          <w:b/>
          <w:sz w:val="24"/>
          <w:szCs w:val="24"/>
          <w:lang w:val="sk-SK" w:eastAsia="cs-CZ"/>
        </w:rPr>
        <w:t>Kvantitatívny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sym w:font="Symbol" w:char="F02D"/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znak podmienený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>génom malého účinku, vzniká viacero fenotypových tried (napr. hmotnosť tela)</w:t>
      </w:r>
    </w:p>
    <w:p w14:paraId="1124E63C" w14:textId="77777777" w:rsidR="00AD498E" w:rsidRPr="00AD498E" w:rsidRDefault="00AD498E" w:rsidP="00AD498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</w:p>
    <w:p w14:paraId="76C62074" w14:textId="18D2A5E2" w:rsidR="00AD498E" w:rsidRPr="00AD498E" w:rsidRDefault="00AD498E" w:rsidP="00AD498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  <w:r w:rsidRPr="00AD498E">
        <w:rPr>
          <w:rFonts w:ascii="Times New Roman" w:eastAsia="Times New Roman" w:hAnsi="Times New Roman" w:cs="Times New Roman"/>
          <w:b/>
          <w:sz w:val="24"/>
          <w:szCs w:val="24"/>
          <w:lang w:val="sk-SK" w:eastAsia="cs-CZ"/>
        </w:rPr>
        <w:t>Karyotyp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sym w:font="Symbol" w:char="F02D"/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>súbor všetkých chromozómov organizmu, ktoré sú zoradené podľa veľkosti a tvaru</w:t>
      </w:r>
    </w:p>
    <w:p w14:paraId="5E5D619C" w14:textId="7E91397E" w:rsidR="00AD498E" w:rsidRPr="00AD498E" w:rsidRDefault="00AD498E" w:rsidP="00AD498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  <w:r w:rsidRPr="00AD498E">
        <w:rPr>
          <w:rFonts w:ascii="Times New Roman" w:eastAsia="Times New Roman" w:hAnsi="Times New Roman" w:cs="Times New Roman"/>
          <w:b/>
          <w:sz w:val="24"/>
          <w:szCs w:val="24"/>
          <w:lang w:val="sk-SK" w:eastAsia="cs-CZ"/>
        </w:rPr>
        <w:t>Idiogram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sym w:font="Symbol" w:char="F02D"/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>schematické zobrazenie karyotypu určeného organizmu</w:t>
      </w:r>
    </w:p>
    <w:p w14:paraId="3F767EA1" w14:textId="77777777" w:rsidR="00AD498E" w:rsidRPr="00AD498E" w:rsidRDefault="00AD498E" w:rsidP="00AD498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</w:p>
    <w:p w14:paraId="45F26558" w14:textId="7C2AD957" w:rsidR="00AD498E" w:rsidRPr="00AD498E" w:rsidRDefault="00AD498E" w:rsidP="00AD498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  <w:r w:rsidRPr="00AD498E">
        <w:rPr>
          <w:rFonts w:ascii="Times New Roman" w:eastAsia="Times New Roman" w:hAnsi="Times New Roman" w:cs="Times New Roman"/>
          <w:b/>
          <w:sz w:val="24"/>
          <w:szCs w:val="24"/>
          <w:lang w:val="sk-SK" w:eastAsia="cs-CZ"/>
        </w:rPr>
        <w:t>Haploid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sym w:font="Symbol" w:char="F02D"/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organizmus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>s polovičným počtom chromozómov (haploidná sada n)</w:t>
      </w:r>
    </w:p>
    <w:p w14:paraId="09B181B5" w14:textId="54C997BC" w:rsidR="00AD498E" w:rsidRPr="00AD498E" w:rsidRDefault="00AD498E" w:rsidP="00AD498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  <w:r w:rsidRPr="00AD498E">
        <w:rPr>
          <w:rFonts w:ascii="Times New Roman" w:eastAsia="Times New Roman" w:hAnsi="Times New Roman" w:cs="Times New Roman"/>
          <w:b/>
          <w:sz w:val="24"/>
          <w:szCs w:val="24"/>
          <w:lang w:val="sk-SK" w:eastAsia="cs-CZ"/>
        </w:rPr>
        <w:t>Diploid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sym w:font="Symbol" w:char="F02D"/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organizmus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>s dvoma súbormi chromozómov v telových bunkách (diploidná sada 2n) – plný počet chromozómov</w:t>
      </w:r>
    </w:p>
    <w:p w14:paraId="79C9A18A" w14:textId="77777777" w:rsidR="00AD498E" w:rsidRPr="00AD498E" w:rsidRDefault="00AD498E" w:rsidP="00AD498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</w:p>
    <w:p w14:paraId="116767C8" w14:textId="5C1CBD72" w:rsidR="00AD498E" w:rsidRPr="00AD498E" w:rsidRDefault="00AD498E" w:rsidP="00AD498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  <w:r w:rsidRPr="00AD498E">
        <w:rPr>
          <w:rFonts w:ascii="Times New Roman" w:eastAsia="Times New Roman" w:hAnsi="Times New Roman" w:cs="Times New Roman"/>
          <w:b/>
          <w:sz w:val="24"/>
          <w:szCs w:val="24"/>
          <w:lang w:val="sk-SK" w:eastAsia="cs-CZ"/>
        </w:rPr>
        <w:t>Homologické chromozómy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sym w:font="Symbol" w:char="F02D"/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>pár chromozómov ktoré majú rovnaký tvar, veľkosť, štruktúru aj funkciu (</w:t>
      </w:r>
      <w:r w:rsidR="00E536C1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>1. od otca, 2. od matky</w:t>
      </w:r>
      <w:r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>)</w:t>
      </w:r>
    </w:p>
    <w:p w14:paraId="47051CC0" w14:textId="10F17CA0" w:rsidR="00AD498E" w:rsidRPr="00AD498E" w:rsidRDefault="00AD498E" w:rsidP="00AD498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  <w:r w:rsidRPr="00AD498E">
        <w:rPr>
          <w:rFonts w:ascii="Times New Roman" w:eastAsia="Times New Roman" w:hAnsi="Times New Roman" w:cs="Times New Roman"/>
          <w:b/>
          <w:sz w:val="24"/>
          <w:szCs w:val="24"/>
          <w:lang w:val="sk-SK" w:eastAsia="cs-CZ"/>
        </w:rPr>
        <w:t>Nehomologické chromozómy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sym w:font="Symbol" w:char="F02D"/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proofErr w:type="spellStart"/>
      <w:r w:rsidR="00732321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>chromozómy</w:t>
      </w:r>
      <w:proofErr w:type="spellEnd"/>
      <w:r w:rsidR="00732321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s rozličným párom</w:t>
      </w:r>
    </w:p>
    <w:p w14:paraId="2A2CDB53" w14:textId="77777777" w:rsidR="00AD498E" w:rsidRPr="00AD498E" w:rsidRDefault="00AD498E" w:rsidP="00AD498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sk-SK" w:eastAsia="cs-CZ"/>
        </w:rPr>
      </w:pPr>
    </w:p>
    <w:p w14:paraId="53BABE79" w14:textId="7E4BA922" w:rsidR="00AD498E" w:rsidRPr="00AD498E" w:rsidRDefault="00AD498E" w:rsidP="00732321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  <w:r w:rsidRPr="00AD498E">
        <w:rPr>
          <w:rFonts w:ascii="Times New Roman" w:eastAsia="Times New Roman" w:hAnsi="Times New Roman" w:cs="Times New Roman"/>
          <w:b/>
          <w:sz w:val="24"/>
          <w:szCs w:val="24"/>
          <w:lang w:val="sk-SK" w:eastAsia="cs-CZ"/>
        </w:rPr>
        <w:t>Sesterské chromatídy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sym w:font="Symbol" w:char="F02D"/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 w:rsidR="00732321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>identické chromatídy jedného chromozómu spojené v centromére</w:t>
      </w:r>
    </w:p>
    <w:p w14:paraId="559E2889" w14:textId="01942113" w:rsidR="00E940AE" w:rsidRDefault="00AD498E" w:rsidP="00E940A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  <w:r w:rsidRPr="00AD498E">
        <w:rPr>
          <w:rFonts w:ascii="Times New Roman" w:eastAsia="Times New Roman" w:hAnsi="Times New Roman" w:cs="Times New Roman"/>
          <w:b/>
          <w:sz w:val="24"/>
          <w:szCs w:val="24"/>
          <w:lang w:val="sk-SK" w:eastAsia="cs-CZ"/>
        </w:rPr>
        <w:t>Nesesterské chromatídy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sym w:font="Symbol" w:char="F02D"/>
      </w:r>
      <w:r w:rsidRPr="00AD498E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</w:t>
      </w:r>
      <w:proofErr w:type="spellStart"/>
      <w:r w:rsidR="00732321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>chromatídy</w:t>
      </w:r>
      <w:proofErr w:type="spellEnd"/>
      <w:r w:rsidR="00732321"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 xml:space="preserve"> rôznych chromozómov</w:t>
      </w:r>
    </w:p>
    <w:p w14:paraId="2F85E530" w14:textId="77777777" w:rsidR="00E940AE" w:rsidRPr="00E940AE" w:rsidRDefault="00E940AE" w:rsidP="00E940A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EB63EF9" wp14:editId="709ABCCE">
                <wp:simplePos x="0" y="0"/>
                <wp:positionH relativeFrom="column">
                  <wp:posOffset>404265</wp:posOffset>
                </wp:positionH>
                <wp:positionV relativeFrom="paragraph">
                  <wp:posOffset>733553</wp:posOffset>
                </wp:positionV>
                <wp:extent cx="19440" cy="38160"/>
                <wp:effectExtent l="38100" t="38100" r="57150" b="57150"/>
                <wp:wrapNone/>
                <wp:docPr id="57" name="Písanie rukou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44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1647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57" o:spid="_x0000_s1026" type="#_x0000_t75" style="position:absolute;margin-left:31.15pt;margin-top:57.05pt;width:2.95pt;height: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">
                <v:imagedata r:id="rId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4A2FAE" wp14:editId="6814285C">
                <wp:simplePos x="0" y="0"/>
                <wp:positionH relativeFrom="column">
                  <wp:posOffset>766425</wp:posOffset>
                </wp:positionH>
                <wp:positionV relativeFrom="paragraph">
                  <wp:posOffset>675953</wp:posOffset>
                </wp:positionV>
                <wp:extent cx="70920" cy="110160"/>
                <wp:effectExtent l="38100" t="38100" r="43815" b="42545"/>
                <wp:wrapNone/>
                <wp:docPr id="55" name="Písanie rukou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09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8CD07" id="Písanie rukou 55" o:spid="_x0000_s1026" type="#_x0000_t75" style="position:absolute;margin-left:59.65pt;margin-top:52.5pt;width:7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">
                <v:imagedata r:id="rId1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85D3EE4" wp14:editId="5C429920">
                <wp:simplePos x="0" y="0"/>
                <wp:positionH relativeFrom="column">
                  <wp:posOffset>1531620</wp:posOffset>
                </wp:positionH>
                <wp:positionV relativeFrom="paragraph">
                  <wp:posOffset>985520</wp:posOffset>
                </wp:positionV>
                <wp:extent cx="1004295" cy="329055"/>
                <wp:effectExtent l="57150" t="38100" r="43815" b="52070"/>
                <wp:wrapNone/>
                <wp:docPr id="54" name="Písanie rukou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04295" cy="3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47433" id="Písanie rukou 54" o:spid="_x0000_s1026" type="#_x0000_t75" style="position:absolute;margin-left:119.9pt;margin-top:76.9pt;width:80.5pt;height:2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">
                <v:imagedata r:id="rId1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1F95AD6" wp14:editId="561E8108">
                <wp:simplePos x="0" y="0"/>
                <wp:positionH relativeFrom="column">
                  <wp:posOffset>1261785</wp:posOffset>
                </wp:positionH>
                <wp:positionV relativeFrom="paragraph">
                  <wp:posOffset>819953</wp:posOffset>
                </wp:positionV>
                <wp:extent cx="205560" cy="233640"/>
                <wp:effectExtent l="57150" t="57150" r="23495" b="52705"/>
                <wp:wrapNone/>
                <wp:docPr id="31" name="Písanie rukou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556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0530F" id="Písanie rukou 31" o:spid="_x0000_s1026" type="#_x0000_t75" style="position:absolute;margin-left:98.65pt;margin-top:63.85pt;width:17.6pt;height:1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">
                <v:imagedata r:id="rId14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490013" wp14:editId="6A94C685">
                <wp:simplePos x="0" y="0"/>
                <wp:positionH relativeFrom="column">
                  <wp:posOffset>480585</wp:posOffset>
                </wp:positionH>
                <wp:positionV relativeFrom="paragraph">
                  <wp:posOffset>699353</wp:posOffset>
                </wp:positionV>
                <wp:extent cx="761040" cy="267480"/>
                <wp:effectExtent l="38100" t="38100" r="58420" b="56515"/>
                <wp:wrapNone/>
                <wp:docPr id="30" name="Písanie rukou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6104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08C94" id="Písanie rukou 30" o:spid="_x0000_s1026" type="#_x0000_t75" style="position:absolute;margin-left:37.15pt;margin-top:54.35pt;width:61.3pt;height:2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">
                <v:imagedata r:id="rId1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90D2A0" wp14:editId="16ED3D10">
                <wp:simplePos x="0" y="0"/>
                <wp:positionH relativeFrom="column">
                  <wp:posOffset>255905</wp:posOffset>
                </wp:positionH>
                <wp:positionV relativeFrom="paragraph">
                  <wp:posOffset>1162050</wp:posOffset>
                </wp:positionV>
                <wp:extent cx="565520" cy="189230"/>
                <wp:effectExtent l="38100" t="38100" r="44450" b="58420"/>
                <wp:wrapNone/>
                <wp:docPr id="28" name="Písanie rukou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6552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AC0CA" id="Písanie rukou 28" o:spid="_x0000_s1026" type="#_x0000_t75" style="position:absolute;margin-left:19.45pt;margin-top:90.8pt;width:45.95pt;height: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">
                <v:imagedata r:id="rId1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4C48BC" wp14:editId="578F176E">
                <wp:simplePos x="0" y="0"/>
                <wp:positionH relativeFrom="column">
                  <wp:posOffset>-109220</wp:posOffset>
                </wp:positionH>
                <wp:positionV relativeFrom="paragraph">
                  <wp:posOffset>1023620</wp:posOffset>
                </wp:positionV>
                <wp:extent cx="346235" cy="256540"/>
                <wp:effectExtent l="57150" t="38100" r="15875" b="48260"/>
                <wp:wrapNone/>
                <wp:docPr id="14" name="Písanie rukou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6235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D5897" id="Písanie rukou 14" o:spid="_x0000_s1026" type="#_x0000_t75" style="position:absolute;margin-left:-9.3pt;margin-top:79.9pt;width:28.65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">
                <v:imagedata r:id="rId2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782CD93" wp14:editId="6015487B">
                <wp:simplePos x="0" y="0"/>
                <wp:positionH relativeFrom="column">
                  <wp:posOffset>223545</wp:posOffset>
                </wp:positionH>
                <wp:positionV relativeFrom="paragraph">
                  <wp:posOffset>690353</wp:posOffset>
                </wp:positionV>
                <wp:extent cx="183600" cy="232200"/>
                <wp:effectExtent l="38100" t="57150" r="6985" b="53975"/>
                <wp:wrapNone/>
                <wp:docPr id="5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36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F2A0B" id="Písanie rukou 5" o:spid="_x0000_s1026" type="#_x0000_t75" style="position:absolute;margin-left:16.9pt;margin-top:53.65pt;width:15.85pt;height:1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">
                <v:imagedata r:id="rId2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8A8CD9" wp14:editId="7D4A2577">
                <wp:simplePos x="0" y="0"/>
                <wp:positionH relativeFrom="column">
                  <wp:posOffset>737625</wp:posOffset>
                </wp:positionH>
                <wp:positionV relativeFrom="paragraph">
                  <wp:posOffset>318113</wp:posOffset>
                </wp:positionV>
                <wp:extent cx="378000" cy="419760"/>
                <wp:effectExtent l="38100" t="38100" r="22225" b="56515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7800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61E1D" id="Písanie rukou 4" o:spid="_x0000_s1026" type="#_x0000_t75" style="position:absolute;margin-left:57.4pt;margin-top:24.35pt;width:31.15pt;height:3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">
                <v:imagedata r:id="rId24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8C2EC2" wp14:editId="3CEA8AF0">
                <wp:simplePos x="0" y="0"/>
                <wp:positionH relativeFrom="column">
                  <wp:posOffset>183585</wp:posOffset>
                </wp:positionH>
                <wp:positionV relativeFrom="paragraph">
                  <wp:posOffset>281033</wp:posOffset>
                </wp:positionV>
                <wp:extent cx="350640" cy="410040"/>
                <wp:effectExtent l="57150" t="38100" r="30480" b="47625"/>
                <wp:wrapNone/>
                <wp:docPr id="3" name="Písanie rukou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0640" cy="4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8EA82" id="Písanie rukou 3" o:spid="_x0000_s1026" type="#_x0000_t75" style="position:absolute;margin-left:13.75pt;margin-top:21.45pt;width:29pt;height:3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">
                <v:imagedata r:id="rId26" o:title=""/>
              </v:shape>
            </w:pict>
          </mc:Fallback>
        </mc:AlternateContent>
      </w:r>
    </w:p>
    <w:p w14:paraId="540A137C" w14:textId="77777777" w:rsidR="00E940AE" w:rsidRDefault="00E940AE" w:rsidP="00E940A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</w:p>
    <w:p w14:paraId="3A5C05F0" w14:textId="0CE0F773" w:rsidR="00E940AE" w:rsidRDefault="00E940AE" w:rsidP="00E940A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</w:p>
    <w:p w14:paraId="2D81BD96" w14:textId="6552EFEB" w:rsidR="00E940AE" w:rsidRDefault="00E940AE" w:rsidP="00E940A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</w:p>
    <w:p w14:paraId="39CAEEB3" w14:textId="39342B2F" w:rsidR="00E940AE" w:rsidRDefault="00E940AE" w:rsidP="00E940A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</w:p>
    <w:p w14:paraId="216981F8" w14:textId="67ABBD0A" w:rsidR="00E940AE" w:rsidRDefault="00E940AE" w:rsidP="00E940A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</w:p>
    <w:p w14:paraId="42802071" w14:textId="486979E6" w:rsidR="00E940AE" w:rsidRDefault="00E940AE" w:rsidP="00E940A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</w:p>
    <w:p w14:paraId="11764725" w14:textId="2AC58615" w:rsidR="00E940AE" w:rsidRDefault="00E940AE" w:rsidP="00E940A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</w:p>
    <w:p w14:paraId="76B5A599" w14:textId="2AECE4DC" w:rsidR="00E940AE" w:rsidRDefault="00E940AE" w:rsidP="00E940A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k-SK" w:eastAsia="cs-CZ"/>
        </w:rPr>
        <w:t xml:space="preserve">Genóm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>– celkový genetický materiál bunky alebo jedinca</w:t>
      </w:r>
    </w:p>
    <w:p w14:paraId="5D14902E" w14:textId="32BE1F79" w:rsidR="00E940AE" w:rsidRPr="00E940AE" w:rsidRDefault="00E940AE" w:rsidP="00E940A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k-SK" w:eastAsia="cs-CZ"/>
        </w:rPr>
        <w:t xml:space="preserve">Spätné kríženie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k-SK" w:eastAsia="cs-CZ"/>
        </w:rPr>
        <w:t>– kríženie hybrida prvej filiálnej generácie s jedným z rodičov</w:t>
      </w:r>
    </w:p>
    <w:sectPr w:rsidR="00E940AE" w:rsidRPr="00E940A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F7B86"/>
    <w:multiLevelType w:val="hybridMultilevel"/>
    <w:tmpl w:val="E93A00C6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0240"/>
    <w:multiLevelType w:val="hybridMultilevel"/>
    <w:tmpl w:val="1AA6A7E4"/>
    <w:lvl w:ilvl="0" w:tplc="55F88F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A4A5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1655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00D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1ABB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70F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E2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62E5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6493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22"/>
    <w:rsid w:val="000E39EF"/>
    <w:rsid w:val="00150E19"/>
    <w:rsid w:val="00205D9E"/>
    <w:rsid w:val="00347D22"/>
    <w:rsid w:val="00463BA8"/>
    <w:rsid w:val="00465E9E"/>
    <w:rsid w:val="006A500F"/>
    <w:rsid w:val="00732321"/>
    <w:rsid w:val="00A87D66"/>
    <w:rsid w:val="00AD498E"/>
    <w:rsid w:val="00CB33FC"/>
    <w:rsid w:val="00D65142"/>
    <w:rsid w:val="00E536C1"/>
    <w:rsid w:val="00E9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9BDC"/>
  <w15:chartTrackingRefBased/>
  <w15:docId w15:val="{54A4ECBC-A36D-443A-B7DC-E002D484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1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1:43:39.8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1 105,'2'0,"1"-2,3-1,-1-2,2-1,-1 0,-1-3,-1-1,-2-2,1 2,0 0,0-1,-1 0,0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1:41:40.2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244 371,'-1'-12,"-1"1,0-1,0 0,-5-10,-1-7,4 6,1-1,2-1,0 1,3-29,0-6,-2 57,0 0,0 0,1 0,-1 1,0-1,1 0,0 0,-1 0,1 1,0-1,0 0,0 1,0-1,0 1,0-1,0 1,0-1,1 1,-1 0,0 0,1-1,-1 1,1 0,2-1,4-1,1-1,-1 2,0-1,11-1,2-1,-16 4,0 0,0 0,-1 1,1-1,0 1,0 0,0 1,-1-1,1 1,0 0,-1 0,1 0,8 4,-1 1,0 1,0 0,15 13,-16-12,-9-6,0 0,0 0,0 0,0 1,-1-1,1 0,-1 1,0-1,1 1,-1 0,0-1,-1 1,1 0,0 0,-1-1,0 1,1 4,-3 57,0-35,1 27,2 86,1-129,0 0,1-1,0 2,0-1,1-1,1 0,0 0,1 0,12 19,-18-31,1 0,-1 0,0 0,0 0,1 0,-1 0,0 0,1 0,-1 0,0 0,1 0,-1 0,0 0,0 0,1 0,-1 0,0 0,1 0,-1 0,0-1,0 1,1 0,-1 0,0 0,0-1,1 1,-1 0,0 0,0 0,0-1,0 1,1 0,-1-1,0 1,0 0,0 0,0-1,0 1,0 0,0-1,0 1,0 0,0 0,0-1,0 1,0-1,5-15,-1-47,-4 48,0 1,1-1,4-18,5-12,-5 21,0 1,2 0,15-37,-8 29,-8 18,0-1,0 1,17-23,-20 32,1 0,0 1,0-1,0 1,0-1,0 1,0 0,1 1,0-1,-1 1,1 0,0 0,0 0,9-1,0 0,1 0,1 0,30-1,-42 4,1 0,0 0,0 1,-1 0,1 0,0 0,-1 0,1 1,-1 0,0 0,1 0,-1 0,0 1,4 3,8 7,-8-7,0 0,-1 1,13 13,-18-17,0 0,0 1,0-1,0 1,-1-1,1 1,-1 0,0-1,0 2,0-1,-1 0,1 0,-1 5,0-1,1 14,-2 0,-6 42,6-56,-1-1,-1 1,1-1,-1 0,-1 0,1 0,-1 0,0 0,-1-1,0 0,-10 11,10-11,-1 0,-1 0,1 0,-1-1,0 0,0 0,0-1,-1 0,0 0,-11 5,-11 8,27-15,0 0,0 0,-1 0,1 0,0 0,-1-1,0 1,1-1,-6 1,-6 1,1-1,0 2,0 0,-18 8,28-10,-1 0,1 0,0 0,0 0,0 1,0 0,0 0,1 0,-1 0,1 0,0 1,0 0,0-1,0 1,1 0,-1 1,-1 3,4-7,-1 0,1 0,0 0,0 0,0 0,0 0,0 0,0 0,0 0,0 0,0 0,0 0,0 0,1 0,-1 0,0-1,1 1,-1 0,0 0,1 0,-1 0,1 0,0-1,-1 1,1 0,0-1,-1 1,1 0,0-1,0 1,-1-1,3 2,36 10,-5-1,-22-3,0 1,-1 0,0 1,-1 1,0 0,-1 0,0 0,0 1,12 26,-17-30,1 2,0 0,0 0,-1 1,0-1,-1 1,2 11,-2-6,1 0,1 0,8 19,-7-22,-1 0,-1 0,0 1,-1-1,2 23,-4-26,-1-2,0 0,-1 0,0 1,0-1,-3 9,3-15,1 0,-1 1,0-1,0 0,0 0,0 0,-1 0,1 0,0-1,-1 1,0 0,1 0,-1-1,0 1,0-1,0 0,0 0,0 1,0-1,0 0,0-1,0 1,0 0,-1-1,1 1,-3 0,-38 5,25-3,1-1,-24 0,35-2,0 0,0-1,0 0,0-1,0 1,0-1,0 0,0 0,0-1,-7-4,-4-4,7 6,0-1,0-1,0 0,1-1,0 1,-13-17,15 14,0-1,1 1,0-1,1 0,0 0,1-1,0 1,1-1,0 0,0 0,0-14,0-20,5-77,0 44,-2 74,-1-10,-1 15,-4 9,-17 48,19-43,-1 0,-1 0,0 0,0-1,-2-1,1 1,-2-1,-18 21,3-9,8-9,0 0,-28 20,38-30,-1-1,0 0,0-1,-1 0,1 0,-1 0,0-1,1 0,-1-1,-15 1,-135-2,157-1,-1 1,1 0,0 0,0-1,0 1,0 0,-1-1,1 0,0 1,0-1,0 1,0-1,0 0,0 0,1 0,-1 1,0-1,0 0,0 0,1 0,-2-2,1-1,-1 1,1 0,0-1,0 1,0-1,1 1,-1-7,1 0,0 0,1 0,0-1,4-15,-3 21,1-1,-1 1,1 0,1 0,-1 1,1-1,-1 1,1 0,0-1,1 2,-1-1,1 0,0 1,10-5,-4 1,1 1,0 1,0 0,1 1,20-6,93-4,-95 12,-18-1,1 0,-1-1,0 0,0-1,0-1,13-8,-22 12,0-1,0 0,-1 0,1 0,-1 0,0-1,0 1,0-1,2-4,-4 7,-1 1,1-1,-1 0,1 0,0 0,-1 0,1 0,-1 0,0 0,1 0,-1 0,0 0,0 0,0 0,0 0,1 0,-1 0,0 0,-1 0,1 0,0 0,0 0,0 0,-1 0,1 0,0 0,-1 0,1 0,-1 0,1 0,-1 0,0 1,1-1,-1 0,0 0,0 1,1-1,-1 0,0 1,0-1,0 1,0-1,0 1,-2-1,3 0,-1 1,0 0,1 0,-1 0,0 0,1 0,-1 0,0 0,1 0,-1 0,0 0,1 0,-1 1,0-1,1 0,-1 0,0 1,1-1,-1 0,0 1,1-1,-1 1,1-1,-1 1,1-1,-1 1,1-1,0 1,-1-1,1 1,-1 0,1-1,0 1,0 0,-1-1,1 1,0 0,0-1,0 1,0 0,0-1,0 1,0 0,0-1,0 1,0 0,0-1,0 1,0 0,1-1,-1 1,0 0,0-1,1 1,-1 0,1-1,-1 1,0-1,1 1,-1-1,1 1,-1-1,1 1,-1-1,1 1,0-1,1 1,-1 0,0 0,1-1,-1 1,1 0,0-1,-1 1,1-1,-1 1,1-1,0 0,-1 0,1 0,0 0,-1 0,1 0,0 0,-1-1,1 1,0 0,-1-1,1 1,-1-1,4-1,-3 0,1 0,-1 0,-1 0,1 0,0 0,-1 0,1-1,-1 1,1 0,-1-1,0 1,0-1,1-3,-1-1,1 0,-1 0,0 0,-1 0,1 0,-1 0,-1 0,1 0,-1 0,-1 0,-1-6,2 11,1 1,-1-1,0 1,0 0,1 0,-1 0,0-1,0 1,-1 0,1 0,0 0,0 0,0 1,-1-1,1 0,0 0,-2 1,2-1,-1 1,1-1,0 1,-1 0,1-1,-1 1,1 0,-1 0,1 0,-1 0,1 0,-1 1,1-1,-1 0,1 1,-1-1,1 1,-2 0,-1 1,0-1,1 1,-1 0,0 0,1 0,0 0,0 1,-1-1,1 1,1 0,-1 0,-3 5,4-5,0 0,1 0,-1 0,1 1,0-1,0 1,0-1,1 0,-1 1,1-1,0 1,0 0,0-1,1 6,0-8,-1 1,0 0,1-1,0 1,-1 0,1-1,0 1,0-1,0 1,0-1,0 0,0 1,0-1,1 0,-1 0,0 0,1 0,-1 0,1 0,-1 0,1 0,-1-1,1 1,0 0,-1-1,1 0,0 1,-1-1,1 0,2 0,1 1,0-1,0 0,0 0,0 0,1-1,-1 0,0 0,0 0,1-1,-1 1,5-4,-8 4,0-1,0 1,1-1,-2 0,1 0,0 0,0 0,0 0,-1 0,1-1,-1 1,0 0,0-1,0 1,0-1,0 0,0 1,-1-1,1 1,-1-1,0 0,0-4,1 0,-1-1,-1 1,1 0,-1 0,0 0,0 0,-3-7,3 13,1 0,-1-1,0 1,1 0,-1 0,0 0,0 0,0 0,0 0,0 0,0 0,0 0,0 0,0 0,0 1,0-1,-3 0,2 0,0 1,0 0,0-1,0 1,0 0,0 1,0-1,0 0,0 0,0 1,-1-1,1 1,0 0,0 0,-2 1,1 0,0 0,0 1,1-1,-1 1,1-1,0 1,-1 0,1 0,1 0,-1 0,0 1,1-1,0 0,-2 7,2-9,0 1,1-1,-1 1,1 0,-1-1,1 1,0-1,-1 1,1 0,0-1,0 1,0 0,0-1,1 1,-1-1,0 1,1 0,-1-1,1 1,0-1,-1 1,1-1,0 0,0 1,0-1,0 0,0 1,0-1,0 0,0 0,1 0,-1 0,2 1,-2-2,1 0,-1 0,1 0,-1 0,1 0,-1 0,0-1,1 1,-1-1,0 1,1-1,-1 1,0-1,1 0,-1 0,0 0,0 1,0-1,0 0,0 0,0-1,0 1,0 0,1 0,-2 0,1-1,0 1,-1 0,1 0,-1-1,1 1,-1-3,1 3,0-1,-1 1,1 0,-1 0,1 0,-1-1,0 1,1 0,-1 0,0-1,0 1,0 0,0-1,0 1,0 0,0-1,0 1,-1 0,1-1,0 1,-1 0,1 0,-1 0,0-1,1 1,-1 0,0 0,0 0,1 0,-1 0,0 0,-1 0,1 0,-2 0,2 0,1 1,-1 0,0 0,0 0,1-1,-1 1,0 0,1 0,-1 0,0 0,0 0,1 1,-1-1,0 0,0 0,1 0,-1 1,0-1,1 0,-1 1,0-1,1 0,-1 1,1-1,-1 1,1-1,-1 1,1 0,-1-1,0 1,1 1,-1-1,0 1,1-1,-1 1,1-1,0 1,0 0,0-1,-1 1,2-1,-1 1,0 0,0 1,1-1,-1 0,0 0,1-1,0 1,-1 0,1-1,0 1,0 0,0-1,0 1,1 1,-2-3,1 1,-1-1,0 0,1 1,-1-1,1 0,-1 0,0 1,1-1,-1 0,1 0,-1 1,1-1,-1 0,1 0,-1 0,1 0,-1 0,1 0,-1 0,1 0,-1 0,1 0,-1 0,0 0,1 0,-1 0,1-1,-1 1,1 0,-1 0,1 0,-1-1,0 1,1 0,-1-1,1 1,-1-1,1 1,-1 0,2-1,-2 1,1 0,-1-1,0 1,1-1,-1 1,1-1,-1 1,0-1,0 1,1-1,-1 1,0-1,0 1,0-1,0 1,1-1,-1 0,0 1,0-1,0 1,0-1,0 1,-1-1,1 0,0 1,0-1,0 1,-1-2,-17-12,-27 0,-61 0,102 13,0 1,0-1,0 0,0 0,0 0,1-1,-1 1,1-1,-1 0,1 0,-1 0,1-1,0 1,0-1,0 0,0 0,1 0,-1 0,1 0,-3-5,2 1,-1 1,2-1,-1 1,1-1,0 0,0 0,1 0,0 0,0 0,1-10,0 4,0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1:43:32.2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1,'0'6,"1"1,0-1,0 0,1 1,-1-1,2 0,-1 0,1 0,5 9,0-1,1-1,19 21,-17-19,0 0,11 19,-14-19,2 0,20 24,2-6,-27-26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1:43:06.6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58 106,'11'-32,"-8"26,0 0,-1 0,1 0,-1 0,1-11,-3 16,0 0,0 0,0 0,0 0,0 0,0 0,0 0,-1 0,1 0,0 0,-1 0,1 0,-1 0,1 0,-1 0,1 0,-1 1,1-1,-1 0,0 0,0 0,0 1,1-1,-1 1,0-1,0 0,0 1,0 0,0-1,0 1,0-1,0 1,0 0,0 0,0 0,0-1,0 1,0 0,-1 1,0-1,0 0,0 0,0 0,0 0,0 1,0-1,1 1,-1-1,0 1,0 0,1 0,-1 0,0 0,1 0,-1 0,1 0,-1 1,1-1,0 0,-1 1,1-1,0 1,0-1,0 1,0 0,0 0,1-1,-1 1,0 2,-2 3,1-1,0 1,1 1,-1-1,1 0,0 10,0 8,0-15,1-1,0 1,0-1,1 0,0 0,3 14,-3-22,0 1,0-1,0 1,0-1,0 0,1 0,-1 0,0 0,1 0,-1 0,0 0,1 0,-1 0,1-1,-1 1,1-1,0 1,-1-1,1 1,-1-1,1 0,0 0,2 0,46-1,-33-1,10 2,-15-1</inkml:trace>
  <inkml:trace contextRef="#ctx0" brushRef="#br0" timeOffset="1764.44">348 79,'0'-1,"0"0,-1 1,1-1,-1 0,1 1,0-1,-1 1,0-1,1 0,-1 1,1-1,-1 1,0-1,1 1,-1 0,0-1,0 1,1 0,-1-1,0 1,0 0,1 0,-1 0,0 0,0-1,0 1,0 1,-28-3,25 2,2-1,0 1,0 0,0 0,0 0,0 0,0 1,-1-1,1 0,0 1,0 0,0-1,0 1,0 0,0 0,1 0,-1 0,0 1,0-1,1 0,-1 1,1-1,-1 1,1-1,0 1,-1 0,1 0,0-1,0 1,-1 3,1 0,0 0,0 0,1 0,-1 0,1 0,0 0,1 0,-1 0,1 0,0 0,0 0,2 4,4 9,9 36,-16-52,1 0,-1 0,1 0,-1 0,0 0,0 1,0-1,0 0,0 0,-1 0,1 1,-1-1,1 0,-1 0,0 0,0 0,0 0,0 0,-2 3,1-4,-1 1,1-1,0 1,-1-1,1 0,-1 0,1 0,-1-1,0 1,1 0,-1-1,0 0,1 0,-1 0,-4 0,-1 0,1-1,0 0,0-1,-12-3,10 2</inkml:trace>
  <inkml:trace contextRef="#ctx0" brushRef="#br0" timeOffset="3565.28">374 211,'1'0,"-1"-1,0 0,1 1,-1-1,0 0,1 1,-1-1,1 0,0 1,-1-1,1 1,-1-1,1 1,0-1,-1 1,1-1,0 1,0 0,-1 0,1-1,0 1,0 0,-1 0,1 0,0 0,0-1,1 2,27-4,-26 3,9 0,-3 0,1 0,-1 0,0-1,0-1,0 1,0-2,0 1,11-5,3-4,-11 7,0-2,0 0,0 0,12-11,-22 17,-1-1,0 0,0 0,0 0,0 1,-1-1,1 0,0 0,0 0,0 0,-1 0,1 0,0-1,-1 1,1 0,-1 0,0 0,1-1,-1 1,0 0,0 0,0-1,0 1,0 0,0-1,0 1,0 0,0 0,0-1,-1 1,1 0,-1 0,1 0,-1-1,1 1,-1 0,0 0,-1-2,0 1,0 0,0 0,0 0,-1 0,1 1,-1-1,1 1,-1 0,1-1,-1 1,0 0,0 0,0 1,1-1,-7 0,4 0,-1 1,1 0,-1 0,0 0,1 1,-1 0,1 0,-1 0,1 0,0 1,0 0,0 0,-1 1,2-1,-1 1,0 0,1 0,-1 1,1-1,0 1,0 0,0 0,1 1,-1-1,1 1,0-1,1 1,-1 0,1 0,-3 8,1-1,0 0,0 0,1 0,1 0,0 1,0-1,2 1,-1 0,3 14,-2-25,1 1,0-1,0 1,1-1,-1 0,0 1,1-1,-1 0,1 0,0 0,0 0,0 0,0-1,0 1,0 0,0-1,0 1,1-1,-1 0,0 0,1 0,-1 0,1 0,-1-1,1 1,3-1,10 3,-1 0,1-2,16 1,20-2,-40 0</inkml:trace>
  <inkml:trace contextRef="#ctx0" brushRef="#br0" timeOffset="5329.19">851 145,'-3'0,"0"0,0 1,-1-1,1 1,0 0,0-1,0 1,-1 1,1-1,0 0,1 1,-1 0,0-1,0 1,1 0,-1 1,1-1,-1 0,1 1,0-1,0 1,-2 2,2-1,0 1,0-1,0 0,1 0,0 1,-1-1,1 1,1-1,-1 1,1 0,0-1,0 1,0-1,0 1,3 8,-2-10,0 1,0-1,1 1,0-1,-1 0,1 0,0 0,1 0,-1 0,0 0,1 0,0-1,-1 1,1-1,6 4,15 13,-23-17,1 0,0 0,-1 0,1 0,-1 0,0 0,1 0,-1 0,0 1,0-1,-1 0,1 1,0-1,-1 1,0-1,1 1,-1-1,0 1,0-1,0 1,-1-1,1 1,-1-1,1 1,-1-1,0 0,0 1,0-1,0 0,0 0,-3 4,1-3,1 1,-1-1,0 0,0 0,0 0,0-1,0 1,-1-1,1 0,-1 1,1-2,-1 1,0 0,0-1,0 0,0 0,0 0,-6 1,-43-3,42 1</inkml:trace>
  <inkml:trace contextRef="#ctx0" brushRef="#br0" timeOffset="7438.38">1009 184,'0'25,"-2"1,-6 32,5-42,1 1,0 0,2-1,0 1,1 0,4 24,-4-39,0 0,0 1,0-1,0 0,0 0,1 1,-1-1,1 0,0 0,0-1,-1 1,1 0,0 0,0-1,1 1,-1-1,0 0,0 0,1 0,-1 0,1 0,-1 0,1-1,-1 1,4 0,9 0,0 0,-1 0,22-3,-11 1,-20 1,1-1,-1 1,0-1,0 0,0-1,0 1,0-1,0 0,0 0,0-1,-1 1,1-1,7-6,-6 4</inkml:trace>
  <inkml:trace contextRef="#ctx0" brushRef="#br0" timeOffset="8709.04">917 292,'2'0,"4"0,2 0,2 0,2 0,1 0,1 0,0 0,0 0,-1 0,1 0,-1 0,1 0,-3 0</inkml:trace>
  <inkml:trace contextRef="#ctx0" brushRef="#br0" timeOffset="11618.21">1313 317,'5'0,"0"1,0-2,0 1,0-1,0 1,0-1,0 0,5-3,-8 3,-1 0,1 0,-1 0,0 0,1-1,-1 1,0 0,0-1,0 1,0-1,0 1,-1-1,1 1,0-1,-1 1,1-1,-1 0,1 0,-1 1,0-1,0 0,0 1,0-1,0 0,0 0,-1-3,1 4,0 0,0-1,0 1,0 0,0-1,-1 1,1 0,0 0,-1 0,1-1,-1 1,0 0,1 0,-1 0,0 0,1 0,-1 0,0 0,0 0,0 0,0 0,0 0,0 1,-2-2,1 1,0 1,0-1,-1 1,1 0,0 0,0 0,0 0,0 0,0 0,-1 1,1-1,0 1,-3 0,-3 2,0 1,0 0,0 0,0 0,1 1,-8 7,11-8,1 0,-1 0,1 0,0 1,0-1,0 1,0 0,1 0,0 0,0 0,0 0,1 0,0 1,-1 9,0 8,1-1,4 32,-1-6,-2-45,0 0,0 0,0 0,1 0,-1 0,1 0,0-1,0 1,0 0,0 0,0-1,1 1,-1-1,1 1,0-1,-1 1,1-1,3 2,-1-1,0 0,0 0,0-1,1 1,-1-1,0 0,1-1,0 1,0-1,4 1,11 1,-1-2,1 0,0-1,25-4,-43 4,1 0,-1-1,1 1,-1-1,1 0,-1 0,1 0,-1 0,0 0,1 0,-1 0,0-1,0 1,0-1,0 0,0 0,0 0,-1 1,1-2,0 1,0-2,2-4</inkml:trace>
  <inkml:trace contextRef="#ctx0" brushRef="#br0" timeOffset="13240.61">1592 264,'-1'15,"0"-1,-2 1,-6 25,-4 22,1 8,7-46,1 0,-1 43,5-51,1-9,-1 0,0 0,-1 0,-1 13,-1-12</inkml:trace>
  <inkml:trace contextRef="#ctx0" brushRef="#br0" timeOffset="14293.19">1566 489,'2'-2,"0"1,0-1,0 0,0 0,0 0,0 0,-1 0,1-1,-1 1,1 0,-1-1,0 1,0-1,1-2,4-7,5-5,0 0,2 1,0 0,16-15,-16 21,1 0,23-11,-29 16,0 1</inkml:trace>
  <inkml:trace contextRef="#ctx0" brushRef="#br0" timeOffset="16029.27">1883 304,'0'2,"0"0,-1-1,1 1,-1 0,0 0,1-1,-1 1,0 0,0-1,0 1,0-1,-1 1,1-1,-2 3,-26 21,9-8,14-11,1 0,-1 1,1 0,0 0,1 1,-1-1,2 1,-1 0,1 0,0 0,1 1,0-1,0 1,1-1,0 1,0-1,1 1,0 0,0-1,4 16,7 6,-8-25,-1 0,0 0,0 0,-1 0,0 0,0 1,1 8,-1-9,-1-1,0 0,0 0,0 0,-1 0,1 0,-1 0,0 0,0 0,-3 6,2-8,0 0,0 0,0 0,0 0,0 0,0-1,-1 1,1-1,0 0,-1 0,1 0,-1 0,0 0,1 0,-1 0,-5 0,-44 6,49-6,0-1,0 0,0 0,0 0,0 0,-1-1,1 1,0-1,0 0,0 0,0 0,0 0,0 0,-2-2,-1-3</inkml:trace>
  <inkml:trace contextRef="#ctx0" brushRef="#br0" timeOffset="17987.23">2015 40,'0'4,"-1"0,0 0,0 0,-1 0,1 0,-5 6,-3 13,5-3,-3 37,3-18,-1-8,0 4,-2 57,7-65,-1 0,-8 42,3-17,6-40,-1 1,-1-1,0 0,-8 24,7-26,1-1,0 0,0 1,1-1,0 17,-4 30,0-21,4-24</inkml:trace>
  <inkml:trace contextRef="#ctx0" brushRef="#br0" timeOffset="18765.27">1910 649,'1'-6,"1"-1,0 1,1 0,0 1,-1-1,2 0,-1 1,1 0,0 0,0 0,7-6,2-6,95-101,-106 115,1 1,0-1,0 0,0 1,1-1,-1 1,1 0,-1 0,7-2,-1 1</inkml:trace>
  <inkml:trace contextRef="#ctx0" brushRef="#br0" timeOffset="19696.12">1988 542,'1'1,"-1"0,1 1,0-1,-1 0,1 0,0 0,0 0,0 0,0 0,0-1,0 1,0 0,0 0,0-1,0 1,2 0,24 12,-23-11,35 9,-36-10,0-1,1 1,-1-1,0 1,0 0,0 0,0 0,0 0,0 1,0-1,-1 1,1 0,0 0,-1 0,1 0,-1 0,0 1,0-1,0 0,0 1,0 0,0 0,2 4,-2-1,7 15,0-1,2 0,0 0,23 29,-29-42,-1-1,0 1,0 1,0-1,-1 1,0-1,-1 1,0 0,2 10,-3-8</inkml:trace>
  <inkml:trace contextRef="#ctx0" brushRef="#br0" timeOffset="21234.93">2279 715,'8'-1,"-1"0,0-1,0 0,0 0,0 0,0-1,0 0,-1-1,1 1,-1-1,0-1,0 1,0-1,5-6,31-20,-37 27,0 0,0 0,-1 0,0 0,1-1,-2 1,1-1,-1 0,1 0,-1-1,-1 1,5-11,-2 0,0-1,0 0,1-20,-5 35,-1 0,0 0,0 0,0 0,0 0,0 0,0 0,-1 0,1 0,-1 0,1 1,-1-1,0 0,0 0,0 1,0-1,0 0,0 1,0-1,0 1,-1-1,1 1,-1-1,1 1,-1 0,1 0,-1 0,0 0,1 0,-1 0,0 1,0-1,0 0,0 1,0-1,1 1,-1 0,-3 0,-4-1,0 0,-1 1,1 0,0 0,-1 1,1 1,-10 2,16-3,0 0,0 0,0 1,0-1,0 1,0 0,1 0,-1 0,0 0,1 0,0 1,-1-1,1 1,-2 3,-23 45,13-22,11-23,1 0,0 0,0 0,0 0,1 0,0 1,0-1,0 8,3 56,0-25,-2-22,-1-12,1 0,0 0,2 15,-1-23,-1 0,1-1,0 1,0 0,0-1,0 1,0-1,1 1,-1-1,1 1,0-1,-1 0,1 0,0 0,0 0,0 0,5 3,6 3,1 0,0-1,1 0,-1-1,1-1,0 0,1-1,22 3,0-1,30 1,-57-7</inkml:trace>
  <inkml:trace contextRef="#ctx0" brushRef="#br0" timeOffset="22343.12">2662 278,'23'-28,"-11"8,1 1,1 0,20-20,-19 22,-3 3,-7 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1:42:59.1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0 646,'1'-12,"0"1,1-1,0 1,0-1,1 1,1 0,0 1,1-1,9-17,-7 15,18-55,-23 62,1 0,-1-1,0 1,0-1,-1 0,1-7,-1 6,0 0,1 0,0 0,4-10,6-10,-2-1,0-1,5-34,-10 39,1 0,0 0,2 1,1 0,18-33,-27 57,0 0,0 0,0 0,0-1,0 1,0 0,0 0,0 0,1 0,-1 0,0 0,0 0,0 0,0 0,0 0,1 0,-1 0,0 0,0 0,0 0,0 0,0 0,1 0,-1 0,0 0,0 0,0 0,0 0,0 0,1 0,-1 0,0 0,0 0,0 0,0 0,0 0,0 0,0 1,1-1,-1 0,0 0,0 0,0 0,0 0,0 0,0 0,0 1,0-1,0 0,0 0,0 0,0 0,0 0,0 1,0-1,0 0,0 0,0 0,0 0,0 1,7 17,2 22,-9-40,14 93,-11-75,1-1,0 0,7 18,6 25,16 45,-27-84,2 0,0 0,2-1,17 29,3 7,-24-40,-5-14,-1 0,1 0,-1 1,1-1,0 0,0 0,0 0,0 0,0 0,0 0,1 0,-1-1,1 1,-1 0,1-1,0 1,3 2,-4-5,-1 1,1 0,-1 0,0 0,1-1,-1 1,0 0,1-1,-1 1,0 0,1-1,-1 1,0 0,1-1,-1 1,0 0,0-1,0 1,1-1,-1 1,0-1,0 1,0 0,0-1,0 1,0-1,0 1,0-1,0 0,3-20,-2 14,30-121,35-56,-53 146,-9 26,0 0,0-1,-1 1,1-16,-4 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1:42:55.3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28,'4'2,"-1"-1,1 1,0 0,-1 0,1 0,-1 1,0-1,0 1,0 0,5 6,2 0,55 33,108 72,-156-105,0 0,0 0,27 7,-8-2,54 30,-55-31,50 25,-12-12,40 9,-20-8,-59-16,42 6,-46-11,-1 1,39 15,-49-15,1-1,-1-1,30 3,25 6,205 46,-169-36,-72-14,45 6,-41-9,46 14,-17-4,-44-7,-22-8,-1-1,1 1,0-1,0 1,-1-1,1-1,9 1,-14-1,0 0,0-1,0 1,0-1,0 1,0 0,-1-1,1 1,0-1,0 1,0 0,0-1,0 1,0 0,-1-1,1 1,0 0,0-1,-1 1,1 0,0-1,0 1,-1 0,1 0,0-1,-1 1,1 0,0 0,-1 0,1-1,0 1,-2 0,-19-18,12 11,2 1,-1 2,1-1,-1 1,-15-7,14 7,0 0,0 0,-15-12,-20-9,11 8,11 5,-42-17,6 3,-21-14,-49-9,89 33,-11-7,37 16,1 1,-1 1,0 0,-20-5,20 6,0 0,0 0,0-2,-17-9,13 6,-34-14,-11-6,-115-72,117 76,52 21,5 4,0-1,0-1,0 1,0 0,0-1,0 0,1 1,-1-1,1 0,-1 0,1-1,0 1,-1 0,1-1,0 0,1 1,-1-1,0 0,1 0,0 0,0 0,-1 0,2 0,-2-6,0 0,-1 0,0 0,0 1,-7-14,-3-6,10 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1:42:23.4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68 145,'4'-1,"-1"0,1 0,-1 0,0 0,1-1,-1 1,0-1,0 0,0 0,0 0,0 0,-1 0,1-1,-1 1,1-1,-1 1,3-6,-2 4,-1 1,1 0,-1-1,0 1,0-1,-1 0,1 1,-1-1,0 0,0 0,0 0,0 0,-1 0,0 0,0-6,-1 8,1-1,-1 1,-1 0,1 0,0-1,0 1,-1 0,1 0,-1 0,0 1,0-1,1 0,-1 1,0-1,0 1,-1-1,1 1,0 0,0 0,-1 0,1 0,0 1,-1-1,1 0,-1 1,1 0,-1 0,1-1,-1 1,1 1,-1-1,1 0,-1 1,1-1,0 1,-1 0,1 0,0 0,-1 0,1 0,0 0,0 0,0 1,0-1,0 1,-2 2,-1 4,-1 0,1 0,1 0,0 1,0 0,0 0,1 0,1 0,-3 12,2-5,1 0,1 0,0 0,3 27,-1-40,0 1,0-1,0 0,1 1,-1-1,1 0,0 0,0 0,0 0,0-1,0 1,0 0,1-1,0 0,-1 1,5 1,-2 0,1 0,-1-1,1 0,0 0,-1-1,1 0,0 0,8 2,43 1,-53-5,-1 0,1 0,0 0,0 0,0-1,0 1,-1-1,1 0,0 0,-1-1,1 1,4-3,-3-2</inkml:trace>
  <inkml:trace contextRef="#ctx0" brushRef="#br0" timeOffset="1655.57">293 38,'0'251,"0"-239</inkml:trace>
  <inkml:trace contextRef="#ctx0" brushRef="#br0" timeOffset="2614.9">307 236,'2'-5,"-1"1,1-1,0 0,0 1,0 0,1-1,0 1,0 0,0 0,5-5,4-6,-5 6,0 1,0 1,1-1,0 1,0 1,11-8,22-17,-36 26</inkml:trace>
  <inkml:trace contextRef="#ctx0" brushRef="#br0" timeOffset="5112.89">665 92,'-25'22,"15"-13,7-5,0-1,-1 1,2 0,-1 0,0 0,1 0,-1 0,1 1,1-1,-1 1,0-1,1 1,0 0,0-1,1 1,-1 0,1 0,0 0,0-1,0 1,1 0,0 0,2 5,0-6,1 0,-1 0,1-1,0 1,1-1,-1 0,0 0,1-1,0 1,-1-1,10 3,10 6,-22-9,0 0,1 0,-1 0,-1 1,1-1,0 1,-1-1,1 1,-1 0,0-1,0 1,0 0,0 0,0 0,0 0,-1 0,0 0,0 0,0 4,-3 65,2-63,1-8,-1 1,1-1,0 0,-1 1,1-1,-1 1,0-1,0 0,1 1,-1-1,0 0,0 0,0 0,0 0,0 0,0 0,-1 0,1 0,-2 1,-1 0,0 0,0 0,-1 0,1-1,0 0,-9 2,7-2,0 0,0-1,0 0,0 0,0 0,0 0,0-1,0 0,0-1,-8-2,12 3,0 0,0 0,0-1,0 1,0-1,0 1,1-1,-1 1,1-1,-1 0,1 0,-2-3,-1-3</inkml:trace>
  <inkml:trace contextRef="#ctx0" brushRef="#br0" timeOffset="6558.54">797 131,'2'5,"1"0,-1-1,0 1,0 0,0 0,-1 0,0 0,0 1,0-1,0 6,3 13,-4-23,5 19,0 1,-2 0,0 0,-1 22,-2 103,0-135</inkml:trace>
  <inkml:trace contextRef="#ctx0" brushRef="#br0" timeOffset="7644.24">875 435,'5'-7,"0"0,0 0,-1-1,5-11,6-10,2-1,-12 20,0 0,1 1,0 0,1 0,10-11,59-62,-56 63,-15 12</inkml:trace>
  <inkml:trace contextRef="#ctx0" brushRef="#br0" timeOffset="8869.02">996 250,'0'1,"0"1,0-1,1 0,-1 0,1 0,-1 0,1 0,-1 0,1 0,0 0,-1 0,1 0,0 0,0 0,0 0,0-1,0 1,0 0,1 0,27 14,-13-6,-8-4,0 2,-1-1,1 1,-1 0,-1 0,1 1,-1 0,0 0,-1 1,0-1,-1 1,1 0,-2 1,1-1,-1 0,-1 1,0 0,0 0,-1 0,0 0,0 0,-2 11,1-9</inkml:trace>
  <inkml:trace contextRef="#ctx0" brushRef="#br0" timeOffset="11029.52">1219 448,'5'-1,"-2"0,1-1,0 1,0-1,0 0,-1 0,1 0,-1 0,1-1,-1 1,0-1,4-5,14-9,-14 13,-1-1,0 0,0 0,0 0,-1-1,0 1,0-2,0 1,-1 0,7-14,-9 15,0 1,0-1,-1 0,1 0,-1 0,0 0,-1 0,1 0,-1 0,0 0,0 0,-1 0,1 0,-1 0,0 0,-1 0,-3-9,5 13,-1-1,0 1,0 0,0-1,1 1,-1 0,0 0,-1 0,1 0,0 0,0 0,0 0,-1 0,1 0,0 1,-1-1,1 0,-1 1,1-1,0 1,-1 0,1-1,-1 1,0 0,1 0,-1 0,1 0,-1 0,1 0,-1 1,1-1,-1 0,1 1,-1-1,-1 2,1-1,-1 0,0 0,1 0,-1 1,1-1,0 1,-1-1,1 1,0 0,0 0,0 0,0 0,1 1,-1-1,0 0,1 1,0-1,-2 4,-2 18,1 1,1 0,0 0,3 0,0 0,3 25,-2-47,-1 0,1 0,0 0,0 0,0 0,0-1,0 1,1 0,-1-1,1 1,-1-1,1 1,0-1,0 0,0 0,1 0,-1 0,0 0,1 0,-1-1,1 1,0-1,-1 0,1 1,4 0,7 2,0 0,1-1,28 2,-21-3,-9-1,-1 0</inkml:trace>
  <inkml:trace contextRef="#ctx0" brushRef="#br0" timeOffset="12163.9">1510 197,'0'-3,"2"0,1-2,2 0,3 0,0 0,-2-3,-2-1,2 0,0 2,1 0,-2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1:42:08.7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277 13,'0'0,"0"-1,0 0,-1 0,1 1,-1-1,1 0,0 1,-1-1,1 1,-1-1,1 1,-1-1,0 1,1-1,-1 1,0-1,1 1,-1-1,0 1,1 0,-1 0,0-1,1 1,-1 0,0 0,0 0,0 0,1 0,-1 0,0 0,0 0,1 0,-1 0,0 0,0 0,-1 1,-28 7,28-7,0 1,0-1,0 1,1 0,-1-1,0 1,1 0,-1 0,1 0,0 0,0 0,0 0,0 0,0 1,-1 3,-4 40,3-11,-18 103,18-128,0 1,0-1,-1 0,-1 0,1-1,-12 16,15-23,0 0,0 0,-1 0,1-1,-1 1,1-1,-1 1,1-1,-1 0,0 1,0-1,0 0,0 0,0 0,0 0,0-1,0 1,0-1,0 1,0-1,-1 0,1 1,0-1,0 0,0-1,-1 1,1 0,0-1,0 1,0-1,0 1,0-1,0 0,0 0,0 0,0 0,0-1,0 1,-3-3,1 0,-1 0,1 0,-1-1,1 1,0-1,1 0,-1 0,1 0,0-1,1 1,-1-1,-2-8,3 5</inkml:trace>
  <inkml:trace contextRef="#ctx0" brushRef="#br0" timeOffset="2217.58">292 211,'64'1,"71"-2,-133 1,1-1,-1 1,1-1,0 1,-1-1,1 0,-1 0,1 0,-1 0,0-1,1 1,-1-1,0 1,0-1,0 0,0 0,0 0,0 0,-1 0,1 0,-1 0,1 0,-1-1,0 1,0-1,0 1,0-1,0 1,-1-1,1 1,-1-1,0 0,0 1,1-1,-2 0,1 1,0-1,-1 0,1 1,-1-1,0 0,1 1,-4-5,3 4,-1 1,-1-1,1 1,0-1,-1 1,1 0,-1 0,0 0,0 0,1 0,-1 1,0-1,-1 1,1 0,0 0,0 0,0 0,-1 1,1-1,0 1,-1 0,1 0,0 0,-1 0,1 1,0-1,-6 3,3-2,-1 1,1 0,0 0,0 0,0 1,0 0,0 0,1 1,0 0,-1 0,1 0,0 0,-7 9,4 0,0 1,1 0,1 0,0 0,-4 17,8-23,1-1,-1 0,1 1,1-1,-1 1,1-1,2 15,-1-19,-1-1,1 1,0 0,-1-1,1 1,0 0,1-1,-1 1,0-1,1 1,-1-1,1 0,0 0,0 0,0 0,0 0,0 0,0 0,1-1,-1 1,1-1,-1 1,4 0,4 2,-1-2,1 1,0-1,0 0,19 0,-18-2</inkml:trace>
  <inkml:trace contextRef="#ctx0" brushRef="#br0" timeOffset="4714.96">699 225,'0'-1,"0"0,0 0,0 0,-1 0,1 0,0-1,-1 1,1 0,-1 0,1 0,-1 1,0-1,1 0,-1 0,0 0,0 0,0 0,1 1,-1-1,0 0,0 1,0-1,0 1,0-1,0 1,0-1,0 1,-1 0,1 0,0-1,0 1,0 0,0 0,0 0,0 0,-1 0,1 1,0-1,0 0,0 0,0 1,0-1,0 1,0-1,0 1,0-1,0 1,0-1,0 1,0 0,0 0,1-1,-1 1,0 0,0 0,1 0,-1 0,1 0,-1 0,1 0,-1 0,1 0,-1 0,1 0,0 2,-3 17,2 1,0 0,1-1,4 32,-2-47,-1 1,1-1,0 0,0 0,0-1,4 8,6 10,-10-15,1 1,-1-1,0 1,-1 0,0 0,0-1,-1 13,0-18,0 0,0 0,0 0,0 0,0 0,-1 0,1 0,-1 0,0 0,1-1,-1 1,0 0,0 0,0 0,0-1,-1 1,1-1,0 1,-1-1,1 1,-1-1,1 0,-1 0,0 0,1 0,-1 0,0 0,0 0,0 0,0-1,1 1,-1-1,-3 1,-2 0,1-1,-1 0,0 0,0 0,1-1,-1 0,0 0,-10-3,13 2,1 0,-1 0,0 0,1 0,-1 0,1-1,0 1,0-1,0 0,0 0,0 0,1 0,-1-1,-3-6,2 3</inkml:trace>
  <inkml:trace contextRef="#ctx0" brushRef="#br0" timeOffset="6684.72">844 291,'2'91,"-4"97,-11-133,10-46,0 0,0 0,1 1,-1 16,3-13,0-2</inkml:trace>
  <inkml:trace contextRef="#ctx0" brushRef="#br0" timeOffset="7973.42">765 370,'0'-2,"2"-1,3 0,3 1,3 0,1 1,1 0,0 1,1 0,0 0,0 0,-1 0,1 1,-1-1,0 0,1 0,-1 0,-2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1:42:03.5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1,'12'51,"-10"-36,-1-1,2 1,0-1,1 0,5 14,27 68,-10-3,-22-82,-1 0,0 1,-1-1,2 22,0 2,10 97,-11-96,-3-35,-1 0,1 0,0 0,0 0,0 0,0-1,1 1,-1 0,0 0,0 0,0 0,1 0,-1 0,1-1,-1 1,0 0,1 0,-1-1,1 1,0 0,-1-1,1 1,-1 0,1-1,0 1,1 0,-1-1,0 0,0 0,0-1,0 1,0 0,0 0,0-1,0 1,0-1,0 1,0-1,0 0,0 1,0-1,0 0,-1 1,2-3,5-4,0-1,-1 0,6-12,33-42,10-28,-28 46,-20 30,1 1,17-22,40-30,-24 25,-28 28,12-17,-20 22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3T11:41:57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478 479,'-3'0,"0"1,0-1,1 1,-1 0,0 0,1 0,-1 0,1 0,-1 1,1-1,0 1,-1-1,1 1,0 0,0 0,0 0,0 0,1 0,-3 3,3-4,0 1,0-1,0 1,1-1,-1 1,0 0,0-1,1 1,-1 0,1 0,0-1,-1 1,1 0,0 0,0-1,0 1,0 0,0 0,1-1,-1 1,1 0,-1 0,1-1,-1 1,1-1,0 1,0 0,0-1,0 1,0-1,1 2,-1-2,-1 0,1-1,0 1,-1 0,1-1,0 1,0-1,-1 1,1-1,0 1,0-1,0 1,0-1,-1 0,1 1,0-1,0 0,0 0,0 0,0 0,0 0,0 0,0 0,0 0,0 0,0 0,0 0,0 0,-1-1,1 1,0 0,0-1,0 1,0-1,0 0,1-1,0 1,-1-1,0 0,1 0,-1 0,0 0,0 0,0 0,0 0,0 0,-1 0,1 0,0-1,-1-2,1 3,-1 0,0 0,0 0,0 0,0 0,0 0,0 0,-1 0,1 0,-1 0,1 0,-1 0,0 0,0 0,0 0,-1-2,1 3,0 0,0 0,0 1,0-1,-1 0,1 1,0-1,0 0,-1 1,1-1,0 1,0 0,-1 0,1-1,0 1,-1 0,1 0,-1 0,1 0,0 0,-1 1,1-1,0 0,-1 1,1-1,0 1,0-1,-3 2,2-1,0 0,-1 1,1-1,0 0,0 1,0 0,0-1,0 1,1 0,-1 0,0 0,1 0,0 0,-1 0,1 0,0 1,0-1,0 0,0 1,1-1,-1 1,1-1,-1 5,1-5,0-1,0 1,0 0,0-1,1 1,-1 0,0-1,1 1,-1-1,1 1,0-1,-1 1,1-1,0 1,0-1,0 0,0 1,0-1,0 0,1 0,-1 0,0 0,1 0,-1 0,0 0,1 0,-1-1,1 1,0 0,-1-1,1 0,-1 1,1-1,0 0,-1 0,3 1,7 0,1-1,-1 0,0-1,1 0,-1 0,15-5,-24 6,1-1,-1 0,0 1,0-1,0 0,0 0,0-1,0 1,0 0,0-1,0 1,0-1,-1 1,1-1,-1 0,1 0,-1 0,0 0,0 0,1 0,-2 0,1 0,0 0,0-1,-1 1,1 0,-1 0,1-1,-1 1,0 0,0-1,0 1,0 0,-1-1,1 1,-1 0,0-4,0 3,0 0,0 0,0 0,0 0,-1 0,1 1,-1-1,0 0,0 1,0-1,0 1,0-1,0 1,-1 0,1 0,-1 0,0 0,1 1,-1-1,0 1,0 0,0-1,0 1,0 0,0 1,0-1,0 1,0-1,-1 1,1 0,0 0,-4 1,3-1,0 1,1-1,-1 1,1 0,-1 0,1 0,0 1,-1-1,1 1,0 0,0 0,0 0,0 0,1 1,-1-1,0 1,1-1,0 1,0 0,-1 0,2 0,-1 0,0 1,1-1,-1 0,1 1,0-1,-1 6,1-5,0 0,1 1,-1-1,1 1,0-1,0 0,1 1,-1-1,1 1,0-1,2 5,-2-7,0-1,0 1,0-1,1 1,-1-1,1 1,-1-1,1 0,-1 1,1-1,0 0,0 0,0 0,-1-1,1 1,0 0,0-1,0 1,0-1,0 1,0-1,0 0,0 0,0 0,4-1,1 2,1-1,0-1,0 1,0-1,0-1,-1 1,9-4,-14 4,0 0,-1 0,1 0,0 0,0-1,-1 1,1-1,-1 0,1 1,-1-1,0 0,0 0,0 1,0-1,0 0,0 0,0 0,0 0,-1-1,1 1,-1 0,0 0,0 0,0 0,0 0,0-1,0 1,0 0,-1-4,1 5,0-1,0 0,0 1,0-1,-1 1,1-1,0 0,-1 1,1-1,-1 1,1-1,-1 1,0 0,1-1,-1 1,0-1,0 1,0 0,0 0,0 0,-1 0,1 0,0 0,0 0,-1 0,1 0,-1 0,1 1,0-1,-1 0,1 1,-1 0,0-1,1 1,-1 0,1 0,-1-1,0 1,1 0,-1 1,1-1,-4 1,2 0,1 0,-1 0,0 0,1 1,-1-1,1 1,-1-1,1 1,0 0,0 0,0 0,0 0,0 1,0-1,0 0,1 1,-1-1,1 1,0 0,0-1,0 1,0 0,-1 3,0 5,1-1,0 1,1-1,0 1,0-1,1 1,4 18,-4-28,-1 0,1 0,0 1,-1-1,1 0,0 0,0 0,0 0,0 0,0 0,0 0,0 0,1 0,-1-1,0 1,0 0,1-1,-1 1,0-1,1 1,-1-1,0 0,1 1,-1-1,1 0,-1 0,0 0,1 0,-1 0,1-1,-1 1,1 0,-1-1,0 1,1-1,-1 1,0-1,0 1,3-2,2-1,0-1,0 1,-1-1,1 0,-1-1,9-8,-11 10,-1-1,0 0,0 0,0 0,-1 0,1 0,-1-1,0 1,0 0,0-9,-1 12,1 0,-1 0,0 0,0 0,0 0,0 0,0 0,0 1,0-1,0 0,0 0,0 0,0 0,-1 0,1 0,0 0,-1 0,1 1,-1-1,1 0,-1 0,1 0,-1 1,1-1,-1 0,0 1,0-1,1 0,-1 1,0-1,0 1,1-1,-1 1,0 0,0-1,0 1,0 0,0 0,0-1,0 1,0 0,1 0,-1 0,0 0,0 0,0 0,0 0,0 1,0-1,0 0,0 0,0 1,1-1,-3 1,1 1,0 0,-1 0,1 0,0 0,0 0,0 1,1-1,-1 1,0-1,1 1,-2 3,2-5,1 0,-1 1,0-1,0 1,1-1,-1 1,1-1,-1 1,1-1,0 1,-1-1,1 1,0 0,0-1,0 1,0-1,1 1,-1 0,0-1,1 1,0 2,0-4,0 0,-1 0,1 0,0 0,0 0,-1 0,1 0,0 0,0 0,0 0,-1 0,1-1,0 1,-1 0,1 0,0-1,0 1,-1-1,1 1,0 0,-1-1,1 1,-1-1,1 0,-1 1,2-2,19-19,-18 18,-1-2,1 1,-1 0,0-1,0 0,0 1,0-1,-1 0,0 0,0 0,0 0,-1 0,1 0,-1 0,0 0,-1 0,1 0,-1 0,-3-10,4 15,0-1,-1 0,1 1,-1-1,1 0,0 1,-1-1,1 0,-1 1,1-1,-1 1,0-1,1 1,-1 0,1-1,-1 1,0-1,1 1,-1 0,0 0,0-1,1 1,-1 0,0 0,0 0,1 0,-2 0,-24 8,21-5,0 0,1 0,-1 0,1 1,0-1,0 1,-6 7,6-3,0-3,1 0,-1 0,1 1,1-1,-1 1,1 0,0-1,0 1,1 0,-2 12,3-18,0 0,0 0,0 0,0 0,0 0,0 0,0 0,0 0,0 1,0-1,0 0,0 0,0 0,0 0,0 0,0 0,0 0,0 0,1 0,-1 0,0 1,0-1,0 0,0 0,0 0,0 0,0 0,0 0,0 0,0 0,0 0,1 0,-1 0,0 0,0 0,0 0,0 0,0 0,0 0,0 0,0 0,0 0,1 0,-1 0,0 0,0 0,0 0,0 0,0 0,0 0,0 0,0 0,0 0,1 0,-1 0,0 0,0 0,0 0,0 0,0-1,0 1,0 0,0 0,0 0,0 0,0 0,0 0,0 0,10-11,5-14,-13 21,-1 0,0 0,0 0,0 0,0 0,0 0,-1-7,0 9,1 5,4 14,-2-10,-2-13,-3-15,0 17,-1-1,0 1,0 0,0 0,0 0,0 0,-1 0,0 1,0 0,0 0,0 0,0 0,-1 0,1 1,-1 0,-9-3,8 3,1-1,-1 1,1-1,0 0,-1 0,1-1,1 1,-1-1,1 0,-1 0,1-1,-6-8,4 3,1 0,1 0,-1 0,2 0,0-1,0 0,0 1,2-1,-1 0,1-22,-12-139,13 172,0-8,0 0,1 0,-1 1,2-1,3-14,-5 20,1 0,0 0,0 1,0-1,1 0,-1 0,0 1,1-1,-1 0,1 1,-1-1,1 1,0 0,-1 0,1 0,0 0,0 0,0 0,0 0,0 0,0 1,0-1,0 1,1-1,3 1,61-1,-60 1,-1 0,0 1,1 0,-1 1,0 0,0-1,0 2,8 3,-11-3,0-1,0 1,0-1,-1 1,0 0,1 0,-1 0,0 0,0 0,-1 1,1-1,-1 0,2 6,0 0,-1-1,-1 1,1-1,0 15,-4 48,3 44,1-101,1 0,0-1,1 1,0-1,1 0,11 23,-15-36,-1 0,0 1,0-1,1 0,-1 0,0 1,1-1,-1 0,1 0,-1 0,0 1,1-1,-1 0,1 0,-1 0,0 0,1 0,-1 0,1 0,-1 0,0 0,1 0,-1 0,1 0,-1 0,0 0,1 0,-1 0,1 0,-1-1,0 1,1 0,-1 0,0 0,1-1,-1 1,0 0,1-1,-1 1,0 0,1-1,-1 1,0 0,0-1,0 1,1 0,-1-1,0 1,0 0,0-1,0 1,0-1,0 0,13-25,-12 24,6-12,1 1,0 0,1 0,18-20,10-12,-27 30,1 2,0 0,1 0,1 1,0 1,1 0,0 0,28-15,-26 17,0 1,32-11,-42 17,-1 1,0 0,0 0,1 0,-1 1,0-1,1 1,-1 1,1-1,-1 1,0 0,1 0,-1 0,7 3,-10-2,1-1,-1 1,0 0,0 0,0-1,0 1,0 1,0-1,-1 0,1 0,0 1,-1-1,0 1,0-1,0 1,0-1,0 1,0 0,-1-1,1 1,-1 4,2 9,-2 0,-1 27,-1-18,2-14,0-1,-1 0,0 0,-1 1,0-1,-6 15,5-19,1-1,-1 0,0 1,0-1,-1 0,0-1,1 1,-2-1,1 0,0 0,-1 0,-9 6,-3 3,14-11,0 0,1 0,-1 0,0 0,-1 0,1 0,0-1,-5 2,-42 11,-84 13,129-26,0 1,0 0,1 0,-1 0,1 0,-1 1,1 0,0 0,0 0,0 0,-4 4,6-5,1 0,-1 0,0 0,1 0,0 0,-1 0,1 1,0-1,0 0,-1 5,2-6,-1 0,1 0,0 0,0 0,0 0,0 0,1 0,-1 0,0 0,0 0,0 0,1 0,-1 0,1 0,-1 0,1 0,-1 0,1 0,0 0,-1 0,1-1,0 1,-1 0,1 0,1 0,5 4,0 0,0 1,-1-1,0 1,0 1,-1-1,0 1,0 0,0 0,-1 0,6 14,10 25,11 28,-2 17,-26-70,-1 1,-1-1,-3 34,1-5,1-44,0-1,-1 0,1 1,-1-1,-1 0,1 1,-1-1,1 0,-1 0,-1 0,1 0,-1-1,0 1,0-1,0 1,-1-1,-4 5,3-5,1 0,-1 0,0 0,0-1,0 0,0 0,0 0,-10 3,13-5,0-1,0 1,0-1,0 0,0 0,0 1,0-2,1 1,-1 0,0 0,0-1,0 1,0-1,0 1,0-1,0 0,0 0,1 1,-1-1,0-1,1 1,-1 0,1 0,-1-1,1 1,0-1,-1 1,1-1,-2-2,-79-114,74 104,1 3,0-1,0 1,2-1,-6-15,4-27,7 46,-1 0,0 0,0 0,-1 0,0 0,-5-14,-19-69,1 21,24 70,1 0,0-1,0 1,-1 0,1-1,-1 1,1 0,0-1,-1 1,1 0,0 0,-1-1,1 1,-1 0,1 0,-1 0,1 0,-1 0,1 0,-1 0,1 0,0 0,-1 0,1 0,-1 0,1 0,-1 0,1 0,-1 0,1 0,-1 0,1 1,0-1,-1 0,1 0,-1 1,1-1,0 0,-1 0,1 1,0-1,-1 0,1 1,0-1,0 1,-1-1,1 0,0 2,-22 25,15-16,-5 1,-1-1,0 0,0 0,-2-1,-27 14,-7 6,41-24,0 1,0-1,-11 15,-12 11,22-25,-1 0,0 0,0-1,-1 0,-16 6,23-10,-1 0,0-1,0 1,0-1,0 0,0 0,0-1,0 0,-1 1,1-2,0 1,0-1,0 1,0-1,-6-2,8 0,0 1,0 0,0 0,0-1,1 0,-1 1,1-1,0 0,0 0,0 0,0-1,0 1,1 0,-1-1,1 1,0-1,0 1,0-7,-2-6,1-1,0-28,2 41,0 0,1 0,0 0,0 0,0 0,0 0,0 1,1-1,0 0,0 1,4-6,30-33,-30 36,0 1,0 1,1-1,0 1,9-4,-8 4,0 0,-1 0,0-1,11-9,-13 11,0-1,0 1,1 0,-1 0,1 0,0 1,12-3,44-9,-26 9,-23 4,0-1,0 0,24-8,-28 6,0 2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47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10</cp:revision>
  <cp:lastPrinted>2022-03-13T11:43:00Z</cp:lastPrinted>
  <dcterms:created xsi:type="dcterms:W3CDTF">2022-03-13T11:02:00Z</dcterms:created>
  <dcterms:modified xsi:type="dcterms:W3CDTF">2022-05-19T16:32:00Z</dcterms:modified>
</cp:coreProperties>
</file>