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402E9" w14:textId="690EA645" w:rsidR="00150E19" w:rsidRPr="00205D9E" w:rsidRDefault="004F0190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Magnetická sila medzi 2 vodičmi s prúdom</w:t>
      </w:r>
    </w:p>
    <w:p w14:paraId="13DB0CFB" w14:textId="77777777" w:rsidR="004F0190" w:rsidRDefault="004F0190" w:rsidP="00465E9E">
      <w:pPr>
        <w:rPr>
          <w:lang w:val="sk-SK"/>
        </w:rPr>
      </w:pPr>
    </w:p>
    <w:p w14:paraId="1AAC7861" w14:textId="4A34B21A" w:rsidR="004F0190" w:rsidRPr="004F0190" w:rsidRDefault="004F0190" w:rsidP="004F0190">
      <w:pPr>
        <w:pStyle w:val="Odsekzoznamu"/>
        <w:numPr>
          <w:ilvl w:val="0"/>
          <w:numId w:val="2"/>
        </w:numPr>
        <w:rPr>
          <w:lang w:val="sk-SK"/>
        </w:rPr>
      </w:pPr>
      <w:r w:rsidRPr="004F0190">
        <w:rPr>
          <w:lang w:val="sk-SK"/>
        </w:rPr>
        <w:t>Prúd ide rovnakým smerom – ak prúd prechádza medzi 2 rovnobežnými vodičmi súhlasným smerom, vodiče</w:t>
      </w:r>
      <w:r w:rsidRPr="004F0190">
        <w:rPr>
          <w:lang w:val="sk-SK"/>
        </w:rPr>
        <w:t xml:space="preserve"> sa priťahujú</w:t>
      </w:r>
    </w:p>
    <w:p w14:paraId="22106F93" w14:textId="2783A087" w:rsidR="00465E9E" w:rsidRPr="004F0190" w:rsidRDefault="004F0190" w:rsidP="004F0190">
      <w:pPr>
        <w:pStyle w:val="Odsekzoznamu"/>
        <w:ind w:left="1080"/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462D5B6" wp14:editId="6EA721AE">
                <wp:simplePos x="0" y="0"/>
                <wp:positionH relativeFrom="column">
                  <wp:posOffset>629050</wp:posOffset>
                </wp:positionH>
                <wp:positionV relativeFrom="paragraph">
                  <wp:posOffset>131445</wp:posOffset>
                </wp:positionV>
                <wp:extent cx="39240" cy="94615"/>
                <wp:effectExtent l="38100" t="38100" r="37465" b="38735"/>
                <wp:wrapNone/>
                <wp:docPr id="48" name="Písanie rukou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240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3AC5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48" o:spid="_x0000_s1026" type="#_x0000_t75" style="position:absolute;margin-left:49.2pt;margin-top:10pt;width:3.8pt;height:8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">
                <v:imagedata r:id="rId6" o:title=""/>
              </v:shape>
            </w:pict>
          </mc:Fallback>
        </mc:AlternateContent>
      </w:r>
      <w:r>
        <w:rPr>
          <w:lang w:val="sk-SK"/>
        </w:rPr>
        <w:t xml:space="preserve"> </w:t>
      </w:r>
    </w:p>
    <w:p w14:paraId="6873B6C5" w14:textId="15F639A6" w:rsidR="004F0190" w:rsidRDefault="004F0190" w:rsidP="004F0190">
      <w:pPr>
        <w:pStyle w:val="Odsekzoznamu"/>
        <w:ind w:left="1080"/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F41FFC7" wp14:editId="1DDFA4CC">
                <wp:simplePos x="0" y="0"/>
                <wp:positionH relativeFrom="column">
                  <wp:posOffset>689150</wp:posOffset>
                </wp:positionH>
                <wp:positionV relativeFrom="paragraph">
                  <wp:posOffset>16488</wp:posOffset>
                </wp:positionV>
                <wp:extent cx="17280" cy="38880"/>
                <wp:effectExtent l="38100" t="38100" r="40005" b="37465"/>
                <wp:wrapNone/>
                <wp:docPr id="49" name="Písanie rukou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28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80757" id="Písanie rukou 49" o:spid="_x0000_s1026" type="#_x0000_t75" style="position:absolute;margin-left:53.9pt;margin-top:.95pt;width:2.05pt;height: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">
                <v:imagedata r:id="rId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1BB207B" wp14:editId="49F3558B">
                <wp:simplePos x="0" y="0"/>
                <wp:positionH relativeFrom="column">
                  <wp:posOffset>1030058</wp:posOffset>
                </wp:positionH>
                <wp:positionV relativeFrom="paragraph">
                  <wp:posOffset>-12460</wp:posOffset>
                </wp:positionV>
                <wp:extent cx="82840" cy="85505"/>
                <wp:effectExtent l="38100" t="38100" r="31750" b="48260"/>
                <wp:wrapNone/>
                <wp:docPr id="56" name="Písanie rukou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2840" cy="85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56327" id="Písanie rukou 56" o:spid="_x0000_s1026" type="#_x0000_t75" style="position:absolute;margin-left:80.75pt;margin-top:-1.35pt;width:7.2pt;height:7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">
                <v:imagedata r:id="rId1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F88BC60" wp14:editId="54CEBDE7">
                <wp:simplePos x="0" y="0"/>
                <wp:positionH relativeFrom="column">
                  <wp:posOffset>802703</wp:posOffset>
                </wp:positionH>
                <wp:positionV relativeFrom="paragraph">
                  <wp:posOffset>884373</wp:posOffset>
                </wp:positionV>
                <wp:extent cx="33840" cy="61920"/>
                <wp:effectExtent l="38100" t="38100" r="42545" b="33655"/>
                <wp:wrapNone/>
                <wp:docPr id="63" name="Písanie rukou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84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FD118" id="Písanie rukou 63" o:spid="_x0000_s1026" type="#_x0000_t75" style="position:absolute;margin-left:62.85pt;margin-top:69.3pt;width:3.35pt;height:5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">
                <v:imagedata r:id="rId1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2B50456" wp14:editId="48FAA5EA">
                <wp:simplePos x="0" y="0"/>
                <wp:positionH relativeFrom="column">
                  <wp:posOffset>730703</wp:posOffset>
                </wp:positionH>
                <wp:positionV relativeFrom="paragraph">
                  <wp:posOffset>741093</wp:posOffset>
                </wp:positionV>
                <wp:extent cx="205920" cy="117360"/>
                <wp:effectExtent l="38100" t="38100" r="22860" b="35560"/>
                <wp:wrapNone/>
                <wp:docPr id="62" name="Písanie rukou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592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649EF" id="Písanie rukou 62" o:spid="_x0000_s1026" type="#_x0000_t75" style="position:absolute;margin-left:57.2pt;margin-top:58pt;width:16.9pt;height:9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">
                <v:imagedata r:id="rId14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5D39386" wp14:editId="2ACB5C50">
                <wp:simplePos x="0" y="0"/>
                <wp:positionH relativeFrom="column">
                  <wp:posOffset>1060450</wp:posOffset>
                </wp:positionH>
                <wp:positionV relativeFrom="paragraph">
                  <wp:posOffset>104775</wp:posOffset>
                </wp:positionV>
                <wp:extent cx="153205" cy="592455"/>
                <wp:effectExtent l="38100" t="38100" r="37465" b="36195"/>
                <wp:wrapNone/>
                <wp:docPr id="61" name="Písanie rukou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3205" cy="592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35439" id="Písanie rukou 61" o:spid="_x0000_s1026" type="#_x0000_t75" style="position:absolute;margin-left:83.15pt;margin-top:7.9pt;width:12.75pt;height:47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">
                <v:imagedata r:id="rId1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30CDE08" wp14:editId="1574F9AB">
                <wp:simplePos x="0" y="0"/>
                <wp:positionH relativeFrom="column">
                  <wp:posOffset>877223</wp:posOffset>
                </wp:positionH>
                <wp:positionV relativeFrom="paragraph">
                  <wp:posOffset>193173</wp:posOffset>
                </wp:positionV>
                <wp:extent cx="8280" cy="10080"/>
                <wp:effectExtent l="19050" t="38100" r="48895" b="47625"/>
                <wp:wrapNone/>
                <wp:docPr id="42" name="Písanie rukou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2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9E0B9" id="Písanie rukou 42" o:spid="_x0000_s1026" type="#_x0000_t75" style="position:absolute;margin-left:68.7pt;margin-top:14.85pt;width:1.35pt;height: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">
                <v:imagedata r:id="rId1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B077168" wp14:editId="2DA6D012">
                <wp:simplePos x="0" y="0"/>
                <wp:positionH relativeFrom="column">
                  <wp:posOffset>885863</wp:posOffset>
                </wp:positionH>
                <wp:positionV relativeFrom="paragraph">
                  <wp:posOffset>191373</wp:posOffset>
                </wp:positionV>
                <wp:extent cx="40320" cy="38520"/>
                <wp:effectExtent l="38100" t="38100" r="36195" b="38100"/>
                <wp:wrapNone/>
                <wp:docPr id="41" name="Písanie rukou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03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6FFF3" id="Písanie rukou 41" o:spid="_x0000_s1026" type="#_x0000_t75" style="position:absolute;margin-left:69.4pt;margin-top:14.7pt;width:3.85pt;height: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">
                <v:imagedata r:id="rId2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65512E9" wp14:editId="628EAF16">
                <wp:simplePos x="0" y="0"/>
                <wp:positionH relativeFrom="column">
                  <wp:posOffset>847725</wp:posOffset>
                </wp:positionH>
                <wp:positionV relativeFrom="paragraph">
                  <wp:posOffset>150495</wp:posOffset>
                </wp:positionV>
                <wp:extent cx="137795" cy="156210"/>
                <wp:effectExtent l="38100" t="38100" r="33655" b="34290"/>
                <wp:wrapNone/>
                <wp:docPr id="39" name="Písanie rukou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779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C0E82" id="Písanie rukou 39" o:spid="_x0000_s1026" type="#_x0000_t75" style="position:absolute;margin-left:66.4pt;margin-top:11.5pt;width:11.55pt;height:1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">
                <v:imagedata r:id="rId2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6F14247" wp14:editId="44FD35FC">
                <wp:simplePos x="0" y="0"/>
                <wp:positionH relativeFrom="column">
                  <wp:posOffset>792263</wp:posOffset>
                </wp:positionH>
                <wp:positionV relativeFrom="paragraph">
                  <wp:posOffset>468573</wp:posOffset>
                </wp:positionV>
                <wp:extent cx="28440" cy="27360"/>
                <wp:effectExtent l="38100" t="38100" r="48260" b="48895"/>
                <wp:wrapNone/>
                <wp:docPr id="34" name="Písanie rukou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844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A893A" id="Písanie rukou 34" o:spid="_x0000_s1026" type="#_x0000_t75" style="position:absolute;margin-left:62.05pt;margin-top:36.55pt;width:2.95pt;height: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">
                <v:imagedata r:id="rId24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BA2DF25" wp14:editId="008B438A">
                <wp:simplePos x="0" y="0"/>
                <wp:positionH relativeFrom="column">
                  <wp:posOffset>767080</wp:posOffset>
                </wp:positionH>
                <wp:positionV relativeFrom="paragraph">
                  <wp:posOffset>429895</wp:posOffset>
                </wp:positionV>
                <wp:extent cx="57150" cy="128270"/>
                <wp:effectExtent l="38100" t="38100" r="38100" b="43180"/>
                <wp:wrapNone/>
                <wp:docPr id="32" name="Písanie rukou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715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B3FA2" id="Písanie rukou 32" o:spid="_x0000_s1026" type="#_x0000_t75" style="position:absolute;margin-left:60.05pt;margin-top:33.5pt;width:5.2pt;height:1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">
                <v:imagedata r:id="rId2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264A6BA" wp14:editId="74E334AD">
                <wp:simplePos x="0" y="0"/>
                <wp:positionH relativeFrom="column">
                  <wp:posOffset>743973</wp:posOffset>
                </wp:positionH>
                <wp:positionV relativeFrom="paragraph">
                  <wp:posOffset>501642</wp:posOffset>
                </wp:positionV>
                <wp:extent cx="79200" cy="25200"/>
                <wp:effectExtent l="38100" t="38100" r="35560" b="32385"/>
                <wp:wrapNone/>
                <wp:docPr id="9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92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54E3D" id="Písanie rukou 9" o:spid="_x0000_s1026" type="#_x0000_t75" style="position:absolute;margin-left:58.25pt;margin-top:39.15pt;width:6.95pt;height: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">
                <v:imagedata r:id="rId2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D90B2FC" wp14:editId="17DCF0F9">
                <wp:simplePos x="0" y="0"/>
                <wp:positionH relativeFrom="column">
                  <wp:posOffset>890265</wp:posOffset>
                </wp:positionH>
                <wp:positionV relativeFrom="paragraph">
                  <wp:posOffset>42020</wp:posOffset>
                </wp:positionV>
                <wp:extent cx="196200" cy="80640"/>
                <wp:effectExtent l="38100" t="38100" r="33020" b="34290"/>
                <wp:wrapNone/>
                <wp:docPr id="5" name="Písanie rukou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620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BC323" id="Písanie rukou 5" o:spid="_x0000_s1026" type="#_x0000_t75" style="position:absolute;margin-left:69.75pt;margin-top:2.95pt;width:16.2pt;height: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">
                <v:imagedata r:id="rId3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8149FE" wp14:editId="294FBD61">
                <wp:simplePos x="0" y="0"/>
                <wp:positionH relativeFrom="column">
                  <wp:posOffset>962625</wp:posOffset>
                </wp:positionH>
                <wp:positionV relativeFrom="paragraph">
                  <wp:posOffset>61100</wp:posOffset>
                </wp:positionV>
                <wp:extent cx="23400" cy="667800"/>
                <wp:effectExtent l="38100" t="38100" r="34290" b="37465"/>
                <wp:wrapNone/>
                <wp:docPr id="4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3400" cy="66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01006" id="Písanie rukou 4" o:spid="_x0000_s1026" type="#_x0000_t75" style="position:absolute;margin-left:75.45pt;margin-top:4.45pt;width:2.55pt;height:5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">
                <v:imagedata r:id="rId3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9C8DD27" wp14:editId="01B28EF5">
                <wp:simplePos x="0" y="0"/>
                <wp:positionH relativeFrom="column">
                  <wp:posOffset>685425</wp:posOffset>
                </wp:positionH>
                <wp:positionV relativeFrom="paragraph">
                  <wp:posOffset>29060</wp:posOffset>
                </wp:positionV>
                <wp:extent cx="127080" cy="100800"/>
                <wp:effectExtent l="38100" t="38100" r="44450" b="33020"/>
                <wp:wrapNone/>
                <wp:docPr id="2" name="Písanie rukou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708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6DCAD" id="Písanie rukou 2" o:spid="_x0000_s1026" type="#_x0000_t75" style="position:absolute;margin-left:53.6pt;margin-top:1.95pt;width:10.7pt;height: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">
                <v:imagedata r:id="rId34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E911A4" wp14:editId="6346DC85">
                <wp:simplePos x="0" y="0"/>
                <wp:positionH relativeFrom="column">
                  <wp:posOffset>732945</wp:posOffset>
                </wp:positionH>
                <wp:positionV relativeFrom="paragraph">
                  <wp:posOffset>66140</wp:posOffset>
                </wp:positionV>
                <wp:extent cx="14760" cy="652320"/>
                <wp:effectExtent l="38100" t="38100" r="42545" b="33655"/>
                <wp:wrapNone/>
                <wp:docPr id="1" name="Písanie rukou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760" cy="65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C5498" id="Písanie rukou 1" o:spid="_x0000_s1026" type="#_x0000_t75" style="position:absolute;margin-left:57.35pt;margin-top:4.85pt;width:1.85pt;height:5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">
                <v:imagedata r:id="rId36" o:title=""/>
              </v:shape>
            </w:pict>
          </mc:Fallback>
        </mc:AlternateContent>
      </w: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 </w:t>
      </w:r>
    </w:p>
    <w:p w14:paraId="3D5AC7F4" w14:textId="55CBDE17" w:rsidR="004F0190" w:rsidRDefault="008A3B9A" w:rsidP="004F0190">
      <w:p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12FC2A6" wp14:editId="0CB55EF3">
                <wp:simplePos x="0" y="0"/>
                <wp:positionH relativeFrom="column">
                  <wp:posOffset>1237615</wp:posOffset>
                </wp:positionH>
                <wp:positionV relativeFrom="paragraph">
                  <wp:posOffset>111760</wp:posOffset>
                </wp:positionV>
                <wp:extent cx="240735" cy="130525"/>
                <wp:effectExtent l="38100" t="38100" r="45085" b="41275"/>
                <wp:wrapNone/>
                <wp:docPr id="87" name="Písanie rukou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40735" cy="13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857A7" id="Písanie rukou 87" o:spid="_x0000_s1026" type="#_x0000_t75" style="position:absolute;margin-left:97.1pt;margin-top:8.45pt;width:19.65pt;height:1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">
                <v:imagedata r:id="rId3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68E83E" wp14:editId="6022F411">
                <wp:simplePos x="0" y="0"/>
                <wp:positionH relativeFrom="column">
                  <wp:posOffset>1416050</wp:posOffset>
                </wp:positionH>
                <wp:positionV relativeFrom="paragraph">
                  <wp:posOffset>99695</wp:posOffset>
                </wp:positionV>
                <wp:extent cx="2568575" cy="241300"/>
                <wp:effectExtent l="0" t="0" r="0" b="6350"/>
                <wp:wrapNone/>
                <wp:docPr id="84" name="Textové po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57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E8F25" w14:textId="4029D0D8" w:rsidR="008A3B9A" w:rsidRPr="004F0190" w:rsidRDefault="008A3B9A" w:rsidP="008A3B9A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Dĺžka, ktorou sú vodiče vedľa seba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68E83E" id="_x0000_t202" coordsize="21600,21600" o:spt="202" path="m,l,21600r21600,l21600,xe">
                <v:stroke joinstyle="miter"/>
                <v:path gradientshapeok="t" o:connecttype="rect"/>
              </v:shapetype>
              <v:shape id="Textové pole 84" o:spid="_x0000_s1026" type="#_x0000_t202" style="position:absolute;margin-left:111.5pt;margin-top:7.85pt;width:202.25pt;height:19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" filled="f" stroked="f" strokeweight=".5pt">
                <v:textbox>
                  <w:txbxContent>
                    <w:p w14:paraId="594E8F25" w14:textId="4029D0D8" w:rsidR="008A3B9A" w:rsidRPr="004F0190" w:rsidRDefault="008A3B9A" w:rsidP="008A3B9A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Dĺžka, ktorou sú vodiče vedľa seba</w:t>
                      </w:r>
                    </w:p>
                  </w:txbxContent>
                </v:textbox>
              </v:shape>
            </w:pict>
          </mc:Fallback>
        </mc:AlternateContent>
      </w:r>
    </w:p>
    <w:p w14:paraId="78D285F4" w14:textId="3DFDFEEC" w:rsidR="004F0190" w:rsidRDefault="004F0190" w:rsidP="004F0190">
      <w:pPr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D7C52A" wp14:editId="1B216229">
                <wp:simplePos x="0" y="0"/>
                <wp:positionH relativeFrom="column">
                  <wp:posOffset>1066165</wp:posOffset>
                </wp:positionH>
                <wp:positionV relativeFrom="paragraph">
                  <wp:posOffset>227330</wp:posOffset>
                </wp:positionV>
                <wp:extent cx="1730375" cy="241300"/>
                <wp:effectExtent l="0" t="0" r="0" b="6350"/>
                <wp:wrapNone/>
                <wp:docPr id="83" name="Textové po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37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E3405" w14:textId="6791E4FD" w:rsidR="004F0190" w:rsidRPr="004F0190" w:rsidRDefault="004F0190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Vzdialenosť medzi vodičmi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7C52A" id="Textové pole 83" o:spid="_x0000_s1027" type="#_x0000_t202" style="position:absolute;margin-left:83.95pt;margin-top:17.9pt;width:136.25pt;height:19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" filled="f" stroked="f" strokeweight=".5pt">
                <v:textbox>
                  <w:txbxContent>
                    <w:p w14:paraId="2C4E3405" w14:textId="6791E4FD" w:rsidR="004F0190" w:rsidRPr="004F0190" w:rsidRDefault="004F0190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Vzdialenosť medzi vodičmi</w:t>
                      </w:r>
                    </w:p>
                  </w:txbxContent>
                </v:textbox>
              </v:shape>
            </w:pict>
          </mc:Fallback>
        </mc:AlternateContent>
      </w:r>
    </w:p>
    <w:p w14:paraId="6B952674" w14:textId="33F68220" w:rsidR="00465E9E" w:rsidRPr="004F0190" w:rsidRDefault="004F0190" w:rsidP="004F0190">
      <w:p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5056B99" wp14:editId="2E46CDA1">
                <wp:simplePos x="0" y="0"/>
                <wp:positionH relativeFrom="column">
                  <wp:posOffset>862965</wp:posOffset>
                </wp:positionH>
                <wp:positionV relativeFrom="paragraph">
                  <wp:posOffset>29845</wp:posOffset>
                </wp:positionV>
                <wp:extent cx="285045" cy="78480"/>
                <wp:effectExtent l="38100" t="38100" r="20320" b="36195"/>
                <wp:wrapNone/>
                <wp:docPr id="82" name="Písanie rukou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85045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93EF3" id="Písanie rukou 82" o:spid="_x0000_s1026" type="#_x0000_t75" style="position:absolute;margin-left:67.6pt;margin-top:2pt;width:23.15pt;height:6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">
                <v:imagedata r:id="rId40" o:title=""/>
              </v:shape>
            </w:pict>
          </mc:Fallback>
        </mc:AlternateContent>
      </w:r>
      <w:r w:rsidRPr="004F0190">
        <w:rPr>
          <w:lang w:val="sk-SK"/>
        </w:rPr>
        <w:t xml:space="preserve"> </w:t>
      </w:r>
    </w:p>
    <w:p w14:paraId="1B6F36C9" w14:textId="597A700C" w:rsidR="004F0190" w:rsidRDefault="004F0190" w:rsidP="004F0190">
      <w:pPr>
        <w:rPr>
          <w:lang w:val="sk-SK"/>
        </w:rPr>
      </w:pPr>
    </w:p>
    <w:p w14:paraId="492957B2" w14:textId="2BD6F91B" w:rsidR="004F0190" w:rsidRPr="004F0190" w:rsidRDefault="008A3B9A" w:rsidP="004F0190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Prúd ide opačným smerom – ak prúd bude prechádzať medzi 2 rovnobežnými vodičmi nesúhlasným smerom, tak sa vodiče odpudzujú</w:t>
      </w:r>
    </w:p>
    <w:p w14:paraId="588635C5" w14:textId="77777777" w:rsidR="004F0190" w:rsidRPr="00205D9E" w:rsidRDefault="004F0190" w:rsidP="004F0190">
      <w:p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4F62922" wp14:editId="5294E5F3">
                <wp:simplePos x="0" y="0"/>
                <wp:positionH relativeFrom="column">
                  <wp:posOffset>1027430</wp:posOffset>
                </wp:positionH>
                <wp:positionV relativeFrom="paragraph">
                  <wp:posOffset>221615</wp:posOffset>
                </wp:positionV>
                <wp:extent cx="82840" cy="85505"/>
                <wp:effectExtent l="38100" t="38100" r="31750" b="48260"/>
                <wp:wrapNone/>
                <wp:docPr id="64" name="Písanie rukou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2840" cy="85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9B3F7" id="Písanie rukou 64" o:spid="_x0000_s1026" type="#_x0000_t75" style="position:absolute;margin-left:80.55pt;margin-top:17.1pt;width:7.2pt;height:7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">
                <v:imagedata r:id="rId4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5468AFF" wp14:editId="6E4F2BCE">
                <wp:simplePos x="0" y="0"/>
                <wp:positionH relativeFrom="column">
                  <wp:posOffset>636905</wp:posOffset>
                </wp:positionH>
                <wp:positionV relativeFrom="paragraph">
                  <wp:posOffset>223520</wp:posOffset>
                </wp:positionV>
                <wp:extent cx="39240" cy="94615"/>
                <wp:effectExtent l="38100" t="38100" r="37465" b="38735"/>
                <wp:wrapNone/>
                <wp:docPr id="65" name="Písanie rukou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9240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A429E" id="Písanie rukou 65" o:spid="_x0000_s1026" type="#_x0000_t75" style="position:absolute;margin-left:49.8pt;margin-top:17.25pt;width:3.8pt;height:8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">
                <v:imagedata r:id="rId44" o:title=""/>
              </v:shape>
            </w:pict>
          </mc:Fallback>
        </mc:AlternateContent>
      </w:r>
      <w:r w:rsidR="008A3B9A">
        <w:rPr>
          <w:lang w:val="sk-SK"/>
        </w:rPr>
        <w:t xml:space="preserve"> </w:t>
      </w:r>
    </w:p>
    <w:p w14:paraId="5F1F8829" w14:textId="51F5885B" w:rsidR="008A3B9A" w:rsidRDefault="008A3B9A" w:rsidP="008A3B9A">
      <w:pPr>
        <w:pStyle w:val="Odsekzoznamu"/>
        <w:ind w:left="1080"/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31DBB4E" wp14:editId="7227736A">
                <wp:simplePos x="0" y="0"/>
                <wp:positionH relativeFrom="column">
                  <wp:posOffset>598805</wp:posOffset>
                </wp:positionH>
                <wp:positionV relativeFrom="paragraph">
                  <wp:posOffset>250190</wp:posOffset>
                </wp:positionV>
                <wp:extent cx="137795" cy="156210"/>
                <wp:effectExtent l="38100" t="38100" r="33655" b="34290"/>
                <wp:wrapNone/>
                <wp:docPr id="72" name="Písanie rukou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779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823D3" id="Písanie rukou 72" o:spid="_x0000_s1026" type="#_x0000_t75" style="position:absolute;margin-left:46.8pt;margin-top:19.35pt;width:11.55pt;height:1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">
                <v:imagedata r:id="rId2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9D60A3A" wp14:editId="6C040B03">
                <wp:simplePos x="0" y="0"/>
                <wp:positionH relativeFrom="column">
                  <wp:posOffset>637413</wp:posOffset>
                </wp:positionH>
                <wp:positionV relativeFrom="paragraph">
                  <wp:posOffset>290830</wp:posOffset>
                </wp:positionV>
                <wp:extent cx="40320" cy="38520"/>
                <wp:effectExtent l="38100" t="38100" r="36195" b="38100"/>
                <wp:wrapNone/>
                <wp:docPr id="71" name="Písanie rukou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03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CD10C" id="Písanie rukou 71" o:spid="_x0000_s1026" type="#_x0000_t75" style="position:absolute;margin-left:49.9pt;margin-top:22.6pt;width:3.8pt;height:3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">
                <v:imagedata r:id="rId47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583DB1E" wp14:editId="21D11F81">
                <wp:simplePos x="0" y="0"/>
                <wp:positionH relativeFrom="column">
                  <wp:posOffset>1038225</wp:posOffset>
                </wp:positionH>
                <wp:positionV relativeFrom="paragraph">
                  <wp:posOffset>379095</wp:posOffset>
                </wp:positionV>
                <wp:extent cx="27940" cy="27305"/>
                <wp:effectExtent l="38100" t="38100" r="48260" b="48895"/>
                <wp:wrapNone/>
                <wp:docPr id="73" name="Písanie rukou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7940" cy="2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445A7" id="Písanie rukou 73" o:spid="_x0000_s1026" type="#_x0000_t75" style="position:absolute;margin-left:81.4pt;margin-top:29.5pt;width:2.9pt;height:2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">
                <v:imagedata r:id="rId24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6CA432C" wp14:editId="6EB25886">
                <wp:simplePos x="0" y="0"/>
                <wp:positionH relativeFrom="column">
                  <wp:posOffset>1013460</wp:posOffset>
                </wp:positionH>
                <wp:positionV relativeFrom="paragraph">
                  <wp:posOffset>340995</wp:posOffset>
                </wp:positionV>
                <wp:extent cx="57150" cy="128270"/>
                <wp:effectExtent l="38100" t="38100" r="38100" b="43180"/>
                <wp:wrapNone/>
                <wp:docPr id="74" name="Písanie rukou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715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B88C2" id="Písanie rukou 74" o:spid="_x0000_s1026" type="#_x0000_t75" style="position:absolute;margin-left:79.45pt;margin-top:26.5pt;width:5.2pt;height:10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">
                <v:imagedata r:id="rId2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E66DD5A" wp14:editId="4AFB0384">
                <wp:simplePos x="0" y="0"/>
                <wp:positionH relativeFrom="column">
                  <wp:posOffset>990473</wp:posOffset>
                </wp:positionH>
                <wp:positionV relativeFrom="paragraph">
                  <wp:posOffset>412623</wp:posOffset>
                </wp:positionV>
                <wp:extent cx="79200" cy="25200"/>
                <wp:effectExtent l="38100" t="38100" r="35560" b="32385"/>
                <wp:wrapNone/>
                <wp:docPr id="75" name="Písanie rukou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92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A699B" id="Písanie rukou 75" o:spid="_x0000_s1026" type="#_x0000_t75" style="position:absolute;margin-left:77.7pt;margin-top:32.2pt;width:6.9pt;height:2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">
                <v:imagedata r:id="rId51" o:title=""/>
              </v:shape>
            </w:pict>
          </mc:Fallback>
        </mc:AlternateContent>
      </w:r>
      <w:r w:rsidR="004F0190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49D4E77" wp14:editId="1AC2BC17">
                <wp:simplePos x="0" y="0"/>
                <wp:positionH relativeFrom="column">
                  <wp:posOffset>674278</wp:posOffset>
                </wp:positionH>
                <wp:positionV relativeFrom="paragraph">
                  <wp:posOffset>649061</wp:posOffset>
                </wp:positionV>
                <wp:extent cx="127080" cy="100800"/>
                <wp:effectExtent l="57150" t="38100" r="0" b="52070"/>
                <wp:wrapNone/>
                <wp:docPr id="78" name="Písanie rukou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 rot="10354557">
                        <a:off x="0" y="0"/>
                        <a:ext cx="12708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E9E44" id="Písanie rukou 78" o:spid="_x0000_s1026" type="#_x0000_t75" style="position:absolute;margin-left:52.75pt;margin-top:50.75pt;width:10.7pt;height:8.65pt;rotation:11309937fd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">
                <v:imagedata r:id="rId53" o:title=""/>
              </v:shape>
            </w:pict>
          </mc:Fallback>
        </mc:AlternateContent>
      </w:r>
      <w:r w:rsidR="004F0190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E506F80" wp14:editId="3BB68FBA">
                <wp:simplePos x="0" y="0"/>
                <wp:positionH relativeFrom="column">
                  <wp:posOffset>802703</wp:posOffset>
                </wp:positionH>
                <wp:positionV relativeFrom="paragraph">
                  <wp:posOffset>884373</wp:posOffset>
                </wp:positionV>
                <wp:extent cx="33840" cy="61920"/>
                <wp:effectExtent l="38100" t="38100" r="42545" b="33655"/>
                <wp:wrapNone/>
                <wp:docPr id="66" name="Písanie rukou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384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3E847" id="Písanie rukou 66" o:spid="_x0000_s1026" type="#_x0000_t75" style="position:absolute;margin-left:62.85pt;margin-top:69.3pt;width:3.35pt;height:5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">
                <v:imagedata r:id="rId12" o:title=""/>
              </v:shape>
            </w:pict>
          </mc:Fallback>
        </mc:AlternateContent>
      </w:r>
      <w:r w:rsidR="004F0190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A3185E3" wp14:editId="65B4B673">
                <wp:simplePos x="0" y="0"/>
                <wp:positionH relativeFrom="column">
                  <wp:posOffset>730703</wp:posOffset>
                </wp:positionH>
                <wp:positionV relativeFrom="paragraph">
                  <wp:posOffset>741093</wp:posOffset>
                </wp:positionV>
                <wp:extent cx="205920" cy="117360"/>
                <wp:effectExtent l="38100" t="38100" r="22860" b="35560"/>
                <wp:wrapNone/>
                <wp:docPr id="67" name="Písanie rukou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0592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AC289" id="Písanie rukou 67" o:spid="_x0000_s1026" type="#_x0000_t75" style="position:absolute;margin-left:57.2pt;margin-top:58pt;width:16.9pt;height:9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">
                <v:imagedata r:id="rId14" o:title=""/>
              </v:shape>
            </w:pict>
          </mc:Fallback>
        </mc:AlternateContent>
      </w:r>
      <w:r w:rsidR="004F0190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4B0BF5F" wp14:editId="60C8387C">
                <wp:simplePos x="0" y="0"/>
                <wp:positionH relativeFrom="column">
                  <wp:posOffset>1060450</wp:posOffset>
                </wp:positionH>
                <wp:positionV relativeFrom="paragraph">
                  <wp:posOffset>104775</wp:posOffset>
                </wp:positionV>
                <wp:extent cx="153205" cy="592455"/>
                <wp:effectExtent l="38100" t="38100" r="37465" b="36195"/>
                <wp:wrapNone/>
                <wp:docPr id="68" name="Písanie rukou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3205" cy="592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4F7A3" id="Písanie rukou 68" o:spid="_x0000_s1026" type="#_x0000_t75" style="position:absolute;margin-left:83.15pt;margin-top:7.9pt;width:12.75pt;height:47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">
                <v:imagedata r:id="rId16" o:title=""/>
              </v:shape>
            </w:pict>
          </mc:Fallback>
        </mc:AlternateContent>
      </w:r>
      <w:r w:rsidR="004F0190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496F388" wp14:editId="7C2BDDA9">
                <wp:simplePos x="0" y="0"/>
                <wp:positionH relativeFrom="column">
                  <wp:posOffset>683903</wp:posOffset>
                </wp:positionH>
                <wp:positionV relativeFrom="paragraph">
                  <wp:posOffset>-2307</wp:posOffset>
                </wp:positionV>
                <wp:extent cx="17280" cy="38880"/>
                <wp:effectExtent l="38100" t="38100" r="40005" b="37465"/>
                <wp:wrapNone/>
                <wp:docPr id="69" name="Písanie rukou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728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8A636" id="Písanie rukou 69" o:spid="_x0000_s1026" type="#_x0000_t75" style="position:absolute;margin-left:53.5pt;margin-top:-.55pt;width:2.05pt;height:3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">
                <v:imagedata r:id="rId58" o:title=""/>
              </v:shape>
            </w:pict>
          </mc:Fallback>
        </mc:AlternateContent>
      </w:r>
      <w:r w:rsidR="004F0190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F6E9BEC" wp14:editId="49499CF0">
                <wp:simplePos x="0" y="0"/>
                <wp:positionH relativeFrom="column">
                  <wp:posOffset>890265</wp:posOffset>
                </wp:positionH>
                <wp:positionV relativeFrom="paragraph">
                  <wp:posOffset>42020</wp:posOffset>
                </wp:positionV>
                <wp:extent cx="196200" cy="80640"/>
                <wp:effectExtent l="38100" t="38100" r="33020" b="34290"/>
                <wp:wrapNone/>
                <wp:docPr id="76" name="Písanie rukou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620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91364" id="Písanie rukou 76" o:spid="_x0000_s1026" type="#_x0000_t75" style="position:absolute;margin-left:69.75pt;margin-top:2.95pt;width:16.2pt;height:7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">
                <v:imagedata r:id="rId60" o:title=""/>
              </v:shape>
            </w:pict>
          </mc:Fallback>
        </mc:AlternateContent>
      </w:r>
      <w:r w:rsidR="004F0190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24DA216" wp14:editId="6A062AF8">
                <wp:simplePos x="0" y="0"/>
                <wp:positionH relativeFrom="column">
                  <wp:posOffset>962625</wp:posOffset>
                </wp:positionH>
                <wp:positionV relativeFrom="paragraph">
                  <wp:posOffset>61100</wp:posOffset>
                </wp:positionV>
                <wp:extent cx="23400" cy="667800"/>
                <wp:effectExtent l="38100" t="38100" r="34290" b="37465"/>
                <wp:wrapNone/>
                <wp:docPr id="77" name="Písanie rukou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3400" cy="66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A0D21" id="Písanie rukou 77" o:spid="_x0000_s1026" type="#_x0000_t75" style="position:absolute;margin-left:75.45pt;margin-top:4.45pt;width:2.55pt;height:53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">
                <v:imagedata r:id="rId32" o:title=""/>
              </v:shape>
            </w:pict>
          </mc:Fallback>
        </mc:AlternateContent>
      </w:r>
      <w:r w:rsidR="004F0190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3B53E57" wp14:editId="2B2548C7">
                <wp:simplePos x="0" y="0"/>
                <wp:positionH relativeFrom="column">
                  <wp:posOffset>732945</wp:posOffset>
                </wp:positionH>
                <wp:positionV relativeFrom="paragraph">
                  <wp:posOffset>66140</wp:posOffset>
                </wp:positionV>
                <wp:extent cx="14760" cy="652320"/>
                <wp:effectExtent l="38100" t="38100" r="42545" b="33655"/>
                <wp:wrapNone/>
                <wp:docPr id="79" name="Písanie rukou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760" cy="65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8A95F" id="Písanie rukou 79" o:spid="_x0000_s1026" type="#_x0000_t75" style="position:absolute;margin-left:57.35pt;margin-top:4.85pt;width:1.85pt;height:52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">
                <v:imagedata r:id="rId36" o:title=""/>
              </v:shape>
            </w:pict>
          </mc:Fallback>
        </mc:AlternateContent>
      </w:r>
    </w:p>
    <w:p w14:paraId="537CFDD9" w14:textId="48619E17" w:rsidR="008A3B9A" w:rsidRDefault="008A3B9A" w:rsidP="008A3B9A">
      <w:pPr>
        <w:pStyle w:val="Odsekzoznamu"/>
        <w:ind w:left="1080"/>
        <w:rPr>
          <w:lang w:val="sk-SK"/>
        </w:rPr>
      </w:pPr>
    </w:p>
    <w:p w14:paraId="63FAA18F" w14:textId="2114D68C" w:rsidR="008A3B9A" w:rsidRDefault="008A3B9A" w:rsidP="008A3B9A">
      <w:pPr>
        <w:pStyle w:val="Odsekzoznamu"/>
        <w:ind w:left="1080"/>
        <w:rPr>
          <w:lang w:val="sk-SK"/>
        </w:rPr>
      </w:pPr>
    </w:p>
    <w:p w14:paraId="37778C68" w14:textId="00523991" w:rsidR="008A3B9A" w:rsidRDefault="008A3B9A" w:rsidP="008A3B9A">
      <w:pPr>
        <w:pStyle w:val="Odsekzoznamu"/>
        <w:ind w:left="1080"/>
        <w:rPr>
          <w:lang w:val="sk-SK"/>
        </w:rPr>
      </w:pPr>
    </w:p>
    <w:p w14:paraId="6D772399" w14:textId="0E9DA012" w:rsidR="008A3B9A" w:rsidRDefault="008A3B9A" w:rsidP="008A3B9A">
      <w:pPr>
        <w:pStyle w:val="Odsekzoznamu"/>
        <w:ind w:left="1080"/>
        <w:rPr>
          <w:lang w:val="sk-SK"/>
        </w:rPr>
      </w:pPr>
    </w:p>
    <w:p w14:paraId="50127B39" w14:textId="700E2BBF" w:rsidR="008A3B9A" w:rsidRDefault="008A3B9A" w:rsidP="008A3B9A">
      <w:pPr>
        <w:pStyle w:val="Odsekzoznamu"/>
        <w:ind w:left="1080"/>
        <w:rPr>
          <w:lang w:val="sk-SK"/>
        </w:rPr>
      </w:pPr>
    </w:p>
    <w:p w14:paraId="6AB129C2" w14:textId="319B10CC" w:rsidR="008A3B9A" w:rsidRDefault="008A3B9A" w:rsidP="008A3B9A">
      <w:pPr>
        <w:pStyle w:val="Odsekzoznamu"/>
        <w:ind w:left="1080"/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4E02EC3" wp14:editId="24CFF425">
                <wp:simplePos x="0" y="0"/>
                <wp:positionH relativeFrom="column">
                  <wp:posOffset>689400</wp:posOffset>
                </wp:positionH>
                <wp:positionV relativeFrom="paragraph">
                  <wp:posOffset>1445200</wp:posOffset>
                </wp:positionV>
                <wp:extent cx="360" cy="360"/>
                <wp:effectExtent l="38100" t="38100" r="57150" b="57150"/>
                <wp:wrapNone/>
                <wp:docPr id="90" name="Písanie rukou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DF46A" id="Písanie rukou 90" o:spid="_x0000_s1026" type="#_x0000_t75" style="position:absolute;margin-left:53.6pt;margin-top:113.1pt;width:1.45pt;height:1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">
                <v:imagedata r:id="rId64" o:title=""/>
              </v:shape>
            </w:pict>
          </mc:Fallback>
        </mc:AlternateContent>
      </w:r>
    </w:p>
    <w:p w14:paraId="5B690EB3" w14:textId="18196334" w:rsidR="008A3B9A" w:rsidRPr="008A3B9A" w:rsidRDefault="008A3B9A" w:rsidP="008A3B9A">
      <w:pPr>
        <w:pStyle w:val="Odsekzoznamu"/>
        <w:numPr>
          <w:ilvl w:val="0"/>
          <w:numId w:val="4"/>
        </w:num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lang w:val="sk-SK"/>
              </w:rPr>
              <m:t>m</m:t>
            </m:r>
          </m:sub>
        </m:sSub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k*</m:t>
            </m:r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  <m:r>
              <w:rPr>
                <w:rFonts w:ascii="Cambria Math" w:hAnsi="Cambria Math"/>
                <w:lang w:val="sk-SK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2</m:t>
                </m:r>
              </m:sub>
            </m:sSub>
            <m:r>
              <w:rPr>
                <w:rFonts w:ascii="Cambria Math" w:hAnsi="Cambria Math"/>
                <w:lang w:val="sk-SK"/>
              </w:rPr>
              <m:t>*l</m:t>
            </m:r>
          </m:num>
          <m:den>
            <m:r>
              <w:rPr>
                <w:rFonts w:ascii="Cambria Math" w:hAnsi="Cambria Math"/>
                <w:lang w:val="sk-SK"/>
              </w:rPr>
              <m:t>d</m:t>
            </m:r>
          </m:den>
        </m:f>
      </m:oMath>
    </w:p>
    <w:p w14:paraId="20FF8554" w14:textId="26356D5B" w:rsidR="008A3B9A" w:rsidRDefault="008A3B9A" w:rsidP="008A3B9A">
      <w:pPr>
        <w:pStyle w:val="Odsekzoznamu"/>
        <w:numPr>
          <w:ilvl w:val="0"/>
          <w:numId w:val="4"/>
        </w:num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k=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μ</m:t>
            </m:r>
          </m:num>
          <m:den>
            <m:r>
              <w:rPr>
                <w:rFonts w:ascii="Cambria Math" w:hAnsi="Cambria Math"/>
                <w:lang w:val="sk-SK"/>
              </w:rPr>
              <m:t>2π</m:t>
            </m:r>
          </m:den>
        </m:f>
        <m:r>
          <w:rPr>
            <w:rFonts w:ascii="Cambria Math" w:hAnsi="Cambria Math"/>
            <w:lang w:val="sk-SK"/>
          </w:rPr>
          <m:t xml:space="preserve">              μ</m:t>
        </m:r>
      </m:oMath>
      <w:r>
        <w:rPr>
          <w:rFonts w:eastAsiaTheme="minorEastAsia"/>
          <w:lang w:val="sk-SK"/>
        </w:rPr>
        <w:t xml:space="preserve"> – permeabilita</w:t>
      </w:r>
    </w:p>
    <w:p w14:paraId="6AB0F5FA" w14:textId="69FA93A3" w:rsidR="0084400F" w:rsidRDefault="0084400F" w:rsidP="0084400F">
      <w:pPr>
        <w:pStyle w:val="Odsekzoznamu"/>
        <w:numPr>
          <w:ilvl w:val="1"/>
          <w:numId w:val="4"/>
        </w:num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lang w:val="sk-SK"/>
              </w:rPr>
              <m:t>*</m:t>
            </m:r>
            <m:r>
              <w:rPr>
                <w:rFonts w:ascii="Cambria Math" w:eastAsiaTheme="minorEastAsia" w:hAnsi="Cambria Math"/>
                <w:lang w:val="sk-SK"/>
              </w:rPr>
              <m:t>d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sk-SK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sk-SK"/>
              </w:rPr>
              <m:t>*l</m:t>
            </m:r>
          </m:den>
        </m:f>
        <m:r>
          <w:rPr>
            <w:rFonts w:ascii="Cambria Math" w:eastAsiaTheme="minorEastAsia" w:hAnsi="Cambria Math"/>
            <w:lang w:val="sk-SK"/>
          </w:rPr>
          <m:t>*</m:t>
        </m:r>
      </m:oMath>
    </w:p>
    <w:p w14:paraId="53D93BB6" w14:textId="1A9D04B9" w:rsidR="008A3B9A" w:rsidRPr="008A3B9A" w:rsidRDefault="008A3B9A" w:rsidP="008A3B9A">
      <w:pPr>
        <w:pStyle w:val="Odsekzoznamu"/>
        <w:numPr>
          <w:ilvl w:val="1"/>
          <w:numId w:val="4"/>
        </w:num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μ=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μ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r>
          <w:rPr>
            <w:rFonts w:ascii="Cambria Math" w:hAnsi="Cambria Math"/>
            <w:lang w:val="sk-SK"/>
          </w:rPr>
          <m:t>*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μ</m:t>
            </m:r>
          </m:e>
          <m:sub>
            <m:r>
              <w:rPr>
                <w:rFonts w:ascii="Cambria Math" w:hAnsi="Cambria Math"/>
                <w:lang w:val="sk-SK"/>
              </w:rPr>
              <m:t>r</m:t>
            </m:r>
          </m:sub>
        </m:sSub>
      </m:oMath>
    </w:p>
    <w:p w14:paraId="14CAF7B0" w14:textId="673C6D57" w:rsidR="008A3B9A" w:rsidRDefault="008A3B9A" w:rsidP="008A3B9A">
      <w:pPr>
        <w:pStyle w:val="Odsekzoznamu"/>
        <w:numPr>
          <w:ilvl w:val="1"/>
          <w:numId w:val="4"/>
        </w:num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μ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</m:oMath>
      <w:r>
        <w:rPr>
          <w:rFonts w:eastAsiaTheme="minorEastAsia"/>
          <w:lang w:val="sk-SK"/>
        </w:rPr>
        <w:t xml:space="preserve"> – permeabilita vo vákuu</w:t>
      </w:r>
    </w:p>
    <w:p w14:paraId="143B8EF4" w14:textId="47A4486B" w:rsidR="008A3B9A" w:rsidRPr="008A3B9A" w:rsidRDefault="008A3B9A" w:rsidP="008A3B9A">
      <w:pPr>
        <w:pStyle w:val="Odsekzoznamu"/>
        <w:numPr>
          <w:ilvl w:val="1"/>
          <w:numId w:val="4"/>
        </w:num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μ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r>
          <w:rPr>
            <w:rFonts w:ascii="Cambria Math" w:hAnsi="Cambria Math"/>
            <w:lang w:val="sk-SK"/>
          </w:rPr>
          <m:t>=4π*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10</m:t>
            </m:r>
            <m:ctrlPr>
              <w:rPr>
                <w:rFonts w:ascii="Cambria Math" w:hAnsi="Cambria Math"/>
                <w:i/>
                <w:lang w:val="sk-SK"/>
              </w:rPr>
            </m:ctrlP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</w:p>
    <w:p w14:paraId="4BD398F9" w14:textId="00BE09A1" w:rsidR="008A3B9A" w:rsidRDefault="008A3B9A" w:rsidP="008A3B9A">
      <w:pPr>
        <w:pStyle w:val="Odsekzoznamu"/>
        <w:numPr>
          <w:ilvl w:val="1"/>
          <w:numId w:val="4"/>
        </w:num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μ</m:t>
            </m:r>
          </m:e>
          <m:sub>
            <m:r>
              <w:rPr>
                <w:rFonts w:ascii="Cambria Math" w:hAnsi="Cambria Math"/>
                <w:lang w:val="sk-SK"/>
              </w:rPr>
              <m:t>r</m:t>
            </m:r>
          </m:sub>
        </m:sSub>
      </m:oMath>
      <w:r>
        <w:rPr>
          <w:rFonts w:eastAsiaTheme="minorEastAsia"/>
          <w:lang w:val="sk-SK"/>
        </w:rPr>
        <w:t xml:space="preserve"> – Relatívna permeabilita - udáva koľkokrát je magnetická sila väčšia/menšia ako vo vákuu</w:t>
      </w:r>
    </w:p>
    <w:p w14:paraId="2F7E596D" w14:textId="77777777" w:rsidR="008A3B9A" w:rsidRDefault="008A3B9A" w:rsidP="008A3B9A">
      <w:pPr>
        <w:pStyle w:val="Odsekzoznamu"/>
        <w:numPr>
          <w:ilvl w:val="1"/>
          <w:numId w:val="4"/>
        </w:num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μ</m:t>
            </m:r>
          </m:e>
          <m:sub>
            <m:r>
              <w:rPr>
                <w:rFonts w:ascii="Cambria Math" w:hAnsi="Cambria Math"/>
                <w:lang w:val="sk-SK"/>
              </w:rPr>
              <m:t>r</m:t>
            </m:r>
          </m:sub>
        </m:sSub>
        <m:r>
          <w:rPr>
            <w:rFonts w:ascii="Cambria Math" w:hAnsi="Cambria Math"/>
            <w:lang w:val="sk-SK"/>
          </w:rPr>
          <m:t>=</m:t>
        </m:r>
        <m:r>
          <w:rPr>
            <w:rFonts w:ascii="Cambria Math" w:eastAsiaTheme="minorEastAsia" w:hAnsi="Cambria Math"/>
            <w:lang w:val="sk-SK"/>
          </w:rPr>
          <m:t>1</m:t>
        </m:r>
      </m:oMath>
    </w:p>
    <w:p w14:paraId="3AA84B16" w14:textId="65554D01" w:rsidR="0084400F" w:rsidRDefault="008A3B9A" w:rsidP="008A3B9A">
      <w:pPr>
        <w:pStyle w:val="Odsekzoznamu"/>
        <w:numPr>
          <w:ilvl w:val="1"/>
          <w:numId w:val="4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k=</m:t>
        </m:r>
        <m:r>
          <w:rPr>
            <w:rFonts w:ascii="Cambria Math" w:eastAsiaTheme="minorEastAsia" w:hAnsi="Cambria Math"/>
            <w:lang w:val="sk-SK"/>
          </w:rPr>
          <m:t>2*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-7</m:t>
            </m:r>
          </m:sup>
        </m:sSup>
        <m:r>
          <w:rPr>
            <w:rFonts w:ascii="Cambria Math" w:eastAsiaTheme="minorEastAsia" w:hAnsi="Cambria Math"/>
            <w:lang w:val="sk-SK"/>
          </w:rPr>
          <m:t xml:space="preserve"> </m:t>
        </m:r>
      </m:oMath>
      <w:r w:rsidR="0084400F">
        <w:rPr>
          <w:rFonts w:eastAsiaTheme="minorEastAsia"/>
          <w:lang w:val="sk-SK"/>
        </w:rPr>
        <w:t>(konštanta)</w:t>
      </w:r>
    </w:p>
    <w:p w14:paraId="1584081C" w14:textId="7B475ABB" w:rsidR="008A3B9A" w:rsidRDefault="0084400F" w:rsidP="008A3B9A">
      <w:pPr>
        <w:pStyle w:val="Odsekzoznamu"/>
        <w:numPr>
          <w:ilvl w:val="1"/>
          <w:numId w:val="4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k</m:t>
        </m:r>
        <m:r>
          <w:rPr>
            <w:rFonts w:ascii="Cambria Math" w:eastAsiaTheme="minorEastAsia" w:hAnsi="Cambria Math"/>
          </w:rPr>
          <m:t>[N*m*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 w:rsidR="008A3B9A">
        <w:rPr>
          <w:rFonts w:eastAsiaTheme="minorEastAsia"/>
          <w:lang w:val="sk-SK"/>
        </w:rPr>
        <w:t xml:space="preserve"> </w:t>
      </w:r>
    </w:p>
    <w:p w14:paraId="5BFEEF53" w14:textId="5704C063" w:rsidR="0084400F" w:rsidRPr="008A3B9A" w:rsidRDefault="0084400F" w:rsidP="008A3B9A">
      <w:pPr>
        <w:pStyle w:val="Odsekzoznamu"/>
        <w:numPr>
          <w:ilvl w:val="1"/>
          <w:numId w:val="4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k</m:t>
        </m:r>
        <m:r>
          <w:rPr>
            <w:rFonts w:ascii="Cambria Math" w:eastAsiaTheme="minorEastAsia" w:hAnsi="Cambria Math"/>
          </w:rPr>
          <m:t>[N*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  <w:lang w:val="sk-SK"/>
        </w:rPr>
        <w:t xml:space="preserve"> </w:t>
      </w:r>
    </w:p>
    <w:sectPr w:rsidR="0084400F" w:rsidRPr="008A3B9A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6349D"/>
    <w:multiLevelType w:val="hybridMultilevel"/>
    <w:tmpl w:val="6E66C7B2"/>
    <w:lvl w:ilvl="0" w:tplc="25C2D6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DD0AAE"/>
    <w:multiLevelType w:val="hybridMultilevel"/>
    <w:tmpl w:val="B7AA6442"/>
    <w:lvl w:ilvl="0" w:tplc="67C212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232F3"/>
    <w:multiLevelType w:val="hybridMultilevel"/>
    <w:tmpl w:val="6E66C7B2"/>
    <w:lvl w:ilvl="0" w:tplc="25C2D6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90"/>
    <w:rsid w:val="00150E19"/>
    <w:rsid w:val="00205D9E"/>
    <w:rsid w:val="00465E9E"/>
    <w:rsid w:val="004F0190"/>
    <w:rsid w:val="006A500F"/>
    <w:rsid w:val="0084400F"/>
    <w:rsid w:val="008A3B9A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3BD2"/>
  <w15:chartTrackingRefBased/>
  <w15:docId w15:val="{A7E6F397-DD53-4528-B621-EE381034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8A3B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image" Target="media/image21.png"/><Relationship Id="rId50" Type="http://schemas.openxmlformats.org/officeDocument/2006/relationships/customXml" Target="ink/ink25.xml"/><Relationship Id="rId55" Type="http://schemas.openxmlformats.org/officeDocument/2006/relationships/customXml" Target="ink/ink28.xml"/><Relationship Id="rId63" Type="http://schemas.openxmlformats.org/officeDocument/2006/relationships/customXml" Target="ink/ink34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54" Type="http://schemas.openxmlformats.org/officeDocument/2006/relationships/customXml" Target="ink/ink27.xml"/><Relationship Id="rId62" Type="http://schemas.openxmlformats.org/officeDocument/2006/relationships/customXml" Target="ink/ink3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image" Target="media/image23.png"/><Relationship Id="rId58" Type="http://schemas.openxmlformats.org/officeDocument/2006/relationships/image" Target="media/image24.png"/><Relationship Id="rId66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4.xml"/><Relationship Id="rId57" Type="http://schemas.openxmlformats.org/officeDocument/2006/relationships/customXml" Target="ink/ink30.xml"/><Relationship Id="rId61" Type="http://schemas.openxmlformats.org/officeDocument/2006/relationships/customXml" Target="ink/ink32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customXml" Target="ink/ink26.xml"/><Relationship Id="rId60" Type="http://schemas.openxmlformats.org/officeDocument/2006/relationships/image" Target="media/image25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customXml" Target="ink/ink23.xml"/><Relationship Id="rId56" Type="http://schemas.openxmlformats.org/officeDocument/2006/relationships/customXml" Target="ink/ink29.xml"/><Relationship Id="rId64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customXml" Target="ink/ink22.xml"/><Relationship Id="rId59" Type="http://schemas.openxmlformats.org/officeDocument/2006/relationships/customXml" Target="ink/ink3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1:07.24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79 22,'-14'203,"9"-168,5-31</inkml:trace>
  <inkml:trace contextRef="#ctx0" brushRef="#br0" timeOffset="1046.15">13 252,'88'0,"-84"0</inkml:trace>
  <inkml:trace contextRef="#ctx0" brushRef="#br0" timeOffset="2494.78">0 0,'106'0,"-102"0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0:24.74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1,'0'13,"-1"31,3-37,2-25,-4 16,0 1,0 0,0 0,1 0,-1 0,0 0,1 0,-1 0,1 0,-1 0,1 0,-1 0,1 0,0 0,-1 0,1 1,0-1,0 0,0 1,0-1,0 0,-1 1,1-1,0 1,0-1,2 0,-2 1,-1 0,1 1,0-1,0 0,-1 0,1 0,0 1,-1-1,1 0,-1 1,1-1,0 1,-1-1,1 1,-1-1,1 1,-1-1,1 1,-1-1,0 1,1-1,-1 1,1 0,-1-1,0 1,0 0,0-1,1 1,-1 0,0 0,0-1,0 1,0 0,0-1,0 1,0 0,0 0,0-1,-1 1,1 1,-2 19,2-21,3-14,-3 13,0 0,1 1,-1-1,0 0,0 0,1 0,-1 0,0 1,1-1,-1 0,0 0,1 1,-1-1,1 0,0 1,-1-1,1 0,0 1,-1-1,1 1,0-1,-1 1,1-1,0 1,0 0,0-1,-1 1,1 0,0 0,0-1,0 1,0 0,1 0,-1 0,0 1,-1-1,1 1,0-1,0 1,0-1,-1 1,1 0,0-1,0 1,-1 0,1-1,-1 1,1 0,-1 0,1 0,-1-1,1 1,-1 0,0 0,1 0,-1 0,0 0,0 0,0 0,0 0,0 0,0 0,0 0,0 1,3 13,-1-13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0:10.13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115 197,'1'2,"0"0,0 0,0 0,0 0,1 0,-1 0,1 0,-1-1,1 1,-1 0,1-1,2 2,11 14,-14-15,1 1,-1-1,0 0,0 1,0-1,-1 0,1 1,-1-1,1 1,-1 0,0-1,0 1,0-1,0 1,0-1,-1 1,1-1,-1 1,-1 3,0-2,-1-1,1 1,-1-1,0 0,0 0,0 0,0 0,-1 0,1-1,-1 1,-4 1,-19 20,26-22</inkml:trace>
  <inkml:trace contextRef="#ctx0" brushRef="#br0" timeOffset="2084.86">7 21,'1'32,"0"-17,-1 0,0 0,-1 0,-5 23,5-35</inkml:trace>
  <inkml:trace contextRef="#ctx0" brushRef="#br0" timeOffset="3340.96">7 9,'1'0,"1"0,1 0,0 0,1 0,1 0,-1-1,-1 0,1 0,0 0,0 1,0-1,1 1,-2-1,1 0,-1 0,1 1,-1-1</inkml:trace>
  <inkml:trace contextRef="#ctx0" brushRef="#br0" timeOffset="4411.4">16 63,'68'-9,"-64"9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39:29.94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23 8,'-1'0,"0"-1,1 0,-1 1,0-1,1 1,-1-1,0 1,0-1,1 1,-1 0,0-1,0 1,0 0,0-1,1 1,-1 0,0 0,0 0,0 0,-1 0,-3 0,19 0,-5 2,0-1,0 1,0 1,0 0,-1 0,1 1,-1 0,13 8,15 7,-29-16,0 0,1-1,-1 0,0 0,1-1,-1 1,15-1,-16-1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39:17.67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0 214,'4'-3,"-1"-1,1 0,-1 1,1 0,0 0,0 0,1 0,6-3,-8 4,45-33,6-3,-49 34,1 0,-1 0,0-1,0 0,0 0,0-1,-1 1,0-1,0 0,-1 0,4-8,15-21,-22 35,0-1,0 1,1 0,-1 0,0 0,1 0,-1 0,0 0,0 0,1 0,-1 0,0 0,1 0,-1 0,0 0,1 0,-1 0,0 0,1 0,-1 0,0 0,0 0,1 0,-1 0,0 0,0 1,1-1,-1 0,0 0,0 0,1 1,-1-1,0 0,0 0,0 1,1-1,-1 0,0 0,0 1,0-1,0 1,14 19,-2-3,2-6,1-1,0-1,0 0,32 12,-26-12,-1 2,23 13,-23-11,-14-10,-1 0,0 0,0 1,0 0,0 0,0 0,-1 1,1-1,4 8,3 2,-5-9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39:14.55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51 1,'0'702,"14"-583,-26 66,12-185,-13 96,11-77,1 0,0 24,2-27,-1 1,-1-1,-5 28,1-17,2 0,1 0,2 0,2 32,0 7,-2-44,1 22,-3 1,-7 45,5-29,4-48,0 0,-1 0,-5 22,4-26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39:09.28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1 209,'3'-1,"0"0,0-1,0 0,0 0,0 1,0-2,-1 1,1 0,-1-1,1 1,-1-1,0 1,0-1,0 0,2-4,6-6,56-54,-41 47,-21 16,1 1,-1 0,0-1,0 0,0 0,-1 0,6-8,-5 4,12-14,-16 21,0 1,0 0,0 0,0 0,1 0,-1 0,0 0,0 0,0 0,0 0,1 0,-1 0,0 0,0 0,0 0,0 0,1 0,-1 0,0 0,0 0,0 0,0 0,1 0,-1 0,0 0,0 0,0 0,0 0,1 0,-1 1,0-1,0 0,0 0,0 0,0 0,0 0,1 1,-1-1,0 0,0 0,0 0,4 19,-3-9,0 0,1 0,0 0,1 0,0-1,0 1,1-1,0 1,1-1,0 0,0-1,1 1,0-1,10 10,-8-10,-2 0,1 1,-1 0,8 14,15 22,-24-39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39:05.85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41 0,'-1'27,"-1"0,-6 29,5-27,1 1,4 56,0-50,-4 44,-4-35,-1 29,5 33,5 91,3-153,1 28,-6 21,-3 77,-4-119,3-22,-1 34,4 280,-13-226,13-105,0-1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8:33.59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1,'4'1,"0"0,-1 1,1 0,0-1,-1 1,0 1,1-1,-1 0,5 6,6 3,18 11,-6-5,30 16,-17-15,-13-6,31 20,-40-21,-12-7,2 0,-1 0,0 0,1 0,0-1,0 0,12 3,-6-2,1 2,-1-1,0 2,0-1,0 2,22 17,-24-17,-5-4,0-1,0 1,0-1,1 0,9 2,-10-3</inkml:trace>
  <inkml:trace contextRef="#ctx0" brushRef="#br0" timeOffset="1047.85">504 168,'4'1,"1"-1,-1 1,0 0,0 0,1 1,-1-1,0 1,0 0,0 0,-1 0,1 1,0-1,-1 1,0 0,6 5,4 7,1 1,11 18,-15-19,-5-9,-1-1,0 0,0 0,-1 0,0 0,0 0,0 1,2 6,-5-11,0-1,-1 1,1-1,-1 1,1-1,-1 1,1-1,-1 1,1-1,-1 1,1-1,-1 1,1-1,-1 0,0 0,1 1,-1-1,0 0,1 0,-1 1,0-1,1 0,-2 0,-24 2,12-1,-5 2,1-1,-1 0,0-2,-22-2,-42 2,-40 9,88-9,27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7:05.91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53,'13'1,"0"1,-1 0,1 0,12 5,25 4,12 1,-39-6,1-2,0-1,27 1,54 4,-52 1,-46-8</inkml:trace>
  <inkml:trace contextRef="#ctx0" brushRef="#br0" timeOffset="1081.1">450 1,'6'1,"0"0,0 0,0 1,-1 0,1 1,-1-1,7 4,12 6,109 32,-87-26,17 4,-62-21,1-1,-1 1,0 0,1-1,-1 1,0 0,0 0,0 0,0 0,0 0,0 0,0 0,0 1,0-1,0 0,0 0,-1 1,1-1,0 2,-1-2,1-1,-1 1,0 0,0-1,0 1,1 0,-1-1,0 1,0 0,0-1,0 1,0-1,0 1,0 0,0-1,0 1,-1 0,1-1,0 1,0 0,-1-1,1 1,0-1,0 1,-1-1,1 1,-1-1,1 1,-1-1,1 1,-1-1,1 1,-1-1,1 0,-1 1,1-1,-1 0,1 1,-1-1,0 0,1 0,-1 0,0 1,0-1,-39 7,23-3,-1-1,-31 1,35-3,1 1,-1 0,1 1,0 1,0 0,-18 9,9-5,15-5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2:18.13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53 19,'1'56,"-2"59,-1-104,1-8</inkml:trace>
  <inkml:trace contextRef="#ctx0" brushRef="#br0" timeOffset="1">13 1,'135'0,"-131"0</inkml:trace>
  <inkml:trace contextRef="#ctx0" brushRef="#br0" timeOffset="2">0 194,'104'0,"-100"0</inkml:trace>
  <inkml:trace contextRef="#ctx0" brushRef="#br0" timeOffset="3">145 179,'16'-8,"1"-1,-17 9,1 0,-1 0,1 0,-1 1,1-1,-1 0,1 1,-1-1,1 0,-1 1,0-1,1 1,-1-1,1 0,-1 1,0-1,0 1,1-1,-1 1,0-1,0 1,0 0,0-1,1 1,-1-1,0 1,0-1,0 1,0-1,0 1,0-1,0 1,-1 0,1-1,0 2,0 0,0 0,0 0,0 0,0 0,0 0,0 0,0 0,-1 0,1 0,-1 0,0 0,0 0,1 0,-1 0,0 0,0 0,-1-1,1 1,0 0,-1-1,1 1,-1-1,1 0,-1 1,0-1,1 0,-1 0,0 0,0 0,0 0,0-1,0 1,0 0,0-1,0 0,-2 1,88 3,-80-4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1:13.42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35,'4'-5,"-1"2,-1 0,1 0,0 0,0 0,0 1,1-1,-1 1,1 0,6-3,-10 6,1-1,0 1,-1 0,1 0,-1 0,0 0,1 0,-1 0,0-1,1 1,-1 0,0 0,0 0,0 0,0 0,0 0,0 0,0 0,0 0,-1 2,-1 22,-8 34,9-56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2:18.14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77 22,'-13'203,"7"-168,6-31</inkml:trace>
  <inkml:trace contextRef="#ctx0" brushRef="#br0" timeOffset="1">13 252,'85'0,"-81"0</inkml:trace>
  <inkml:trace contextRef="#ctx0" brushRef="#br0" timeOffset="2">0 0,'104'0,"-100"0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2:18.15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382 327,'-198'0,"192"0</inkml:trace>
  <inkml:trace contextRef="#ctx0" brushRef="#br0" timeOffset="1">191 239,'-4'1,"0"0,0 1,-1-1,1 1,1 0,-1 0,0 1,0-1,1 1,-1 0,1-1,-4 6,-18 12,-1-2,0 2,-29 29,49-44,6-5,0 0,0 0,0 1,0-1,0 0,1 0,-1 1,0-1,0 0,0 0,0 1,0-1,0 0,1 0,-1 0,0 1,0-1,0 0,1 0,-1 0,0 0,0 1,1-1,-1 0,0 0,0 0,1 0,-1 0,0 0,0 0,1 0,-1 0,0 0,0 0,1 0,-1 0,0 0,1 0,-1 0,0 0,0 0,1 0,22 3,-10-2,29 5,-32-5,-1 0,1 1,-1 0,10 3,66 19,-80-22</inkml:trace>
  <inkml:trace contextRef="#ctx0" brushRef="#br0" timeOffset="2">72 0,'-10'77,"2"9,4-55,3-27</inkml:trace>
  <inkml:trace contextRef="#ctx0" brushRef="#br0" timeOffset="3">58 6,'1'0,"1"0,0 0,2 0,0 0,0 0,1 0,0 0,-1 0,1 0,0 0,-1 0,1 0,-1 0,1 0,-1 0</inkml:trace>
  <inkml:trace contextRef="#ctx0" brushRef="#br0" timeOffset="4">63 59,'0'0,"2"0,1 0,0 0,2 0,-1 0,1 0,-1 0,1 0,0 0,-1 0,1 0,-1 0,1 0,-1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2:18.15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 1,'2'36,"-1"-25,0-1,-1 1,0 0,-1-1,0 1,-3 14,5-41,-1 12,-1-1,2 1,-1-1,0 1,1 0,0-1,0 1,2-7,15-10,-18 20,1 1,-1-1,1 1,0-1,-1 1,1-1,0 1,-1-1,1 1,0 0,-1 0,1-1,0 1,0 0,0 0,-1 0,1 0,0 0,0 0,-1 0,1 0,0 0,0 0,0 0,-1 0,1 1,0-1,0 0,-1 1,1-1,0 0,-1 1,2 0,-1 5,1-1,-1 1,-1-1,1 1,-1-1,0 1,0 0,0-1,-1 1,0-1,-2 11,29-77,-25 60,-1 0,0 0,1-1,0 1,-1 0,1 0,0 0,-1 0,1 0,0 0,0 0,0 0,0 0,0 0,0 0,0 1,0-1,0 0,0 1,0-1,0 1,0-1,1 1,-1 0,0-1,0 1,1 0,-1 0,0 0,2 0,-2 1,1 0,-1-1,0 1,0 0,0 0,0 0,0 0,0 0,0 0,-1 0,1 0,0 0,0 0,-1 1,1-1,-1 0,1 1,-1-1,1 0,-1 1,0-1,0 0,0 1,0-1,1 1,-2-1,1 3,0 44,0-44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2:18.15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1,'0'13,"-1"30,3-36,2-25,-4 17,0 0,0 0,0 0,1 0,-1 0,0 0,1 0,-1 0,1 0,-1 0,1 0,-1 0,1 0,0 0,-1 0,1 0,0 1,0-1,0 0,-1 1,1-1,0 0,0 1,0-1,0 1,2-1,-3 1,1 0,0 0,-1 1,1-1,0 0,0 0,-1 1,1-1,-1 0,1 1,0-1,-1 0,1 1,-1-1,1 1,-1-1,1 1,-1-1,1 1,-1 0,0-1,1 1,-1-1,0 1,1 0,-1-1,0 1,0 0,0 0,0-1,1 1,-1 0,0-1,0 1,0 0,-1 0,1-1,0 1,0 0,0 0,-2 20,2-21,3-13,-3 12,0 0,0 0,0 0,1 0,-1 1,0-1,0 0,1 0,-1 0,1 1,-1-1,0 0,1 0,-1 1,1-1,0 1,-1-1,1 0,0 1,-1-1,1 1,0-1,0 1,-1 0,1-1,0 1,0 0,0-1,-1 1,1 0,0 0,0 0,1 0,-1 0,0 1,0-1,0 0,-1 1,1-1,0 1,0 0,-1-1,1 1,0 0,-1-1,1 1,0 0,-1-1,1 1,-1 0,0 0,1 0,-1 0,1 0,-1 0,0-1,0 1,0 0,0 0,1 0,-1 0,0 0,0 0,-1 2,4 11,-1-11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2:18.15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115 197,'1'2,"0"0,0 0,0 0,0 0,1 0,-1 0,1 0,-1-1,1 1,-1 0,1-1,2 2,11 14,-14-15,1 1,-1-1,0 0,0 1,0-1,-1 0,1 1,-1-1,1 1,-1 0,0-1,0 1,0-1,0 1,0-1,-1 1,1-1,-1 1,-1 3,0-2,-1-1,1 1,-1-1,0 0,0 0,0 0,0 0,-1 0,1-1,-1 1,-4 1,-19 20,26-22</inkml:trace>
  <inkml:trace contextRef="#ctx0" brushRef="#br0" timeOffset="1">7 21,'1'32,"0"-17,-1 0,0 0,-1 0,-5 23,5-35</inkml:trace>
  <inkml:trace contextRef="#ctx0" brushRef="#br0" timeOffset="2">7 9,'1'0,"1"0,1 0,0 0,1 0,1 0,-1-1,-1 0,1 0,0 0,0 1,0-1,1 1,-2-1,1 0,-1 0,1 1,-1-1</inkml:trace>
  <inkml:trace contextRef="#ctx0" brushRef="#br0" timeOffset="3">16 63,'68'-9,"-64"9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2:18.16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24 10,'0'-1,"-1"0,0 0,1 1,-1-1,0 0,0 1,0-1,1 1,-1-1,0 1,0 0,0-1,0 1,0 0,0-1,0 1,0 0,0 0,0 0,-1 0,-3 0,20 0,-6 2,1 0,0 1,-1 0,1 0,-1 1,0 1,0 0,13 10,17 7,-32-18,1-1,0 0,-1 0,1-1,0 0,0-1,15 1,-17-2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2:18.16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1 210,'3'-1,"0"0,0-1,0 0,0 0,0 0,0 0,-1 0,1 0,0-1,-1 1,0-1,0 0,0 1,0-1,2-4,6-7,56-52,-41 45,-21 18,1-1,-1 1,0-1,0 0,0 0,-1 0,6-8,-5 4,12-14,-16 21,0 1,0 0,0 0,1 0,-1 0,0 0,0 0,0 0,0 0,1 0,-1 0,0 0,0 0,0 0,0 0,1 0,-1 0,0 0,0 0,0 0,0 0,1 0,-1 0,0 0,0 0,0 0,0 0,1 0,-1 0,0 1,0-1,0 0,0 0,0 0,0 0,1 0,-1 1,0-1,0 0,0 0,0 0,4 19,-3-9,0 0,1 0,0 0,1 0,0 0,0-1,1 1,0-1,1 0,0 0,1 0,-1-1,2 0,8 10,-7-9,-1-1,-1 1,0 0,8 14,15 22,-24-38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2:18.14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44 62,'-10'0,"9"-1,0 1,0 0,0 0,0-1,0 1,0 0,0 0,0 0,0 0,0 0,0 1,0-1,0 0,0 0,1 1,-1-1,0 1,0-1,0 1,0-1,0 1,0-1,1 1,-1 0,0-1,1 1,-1 0,0 0,1-1,-1 1,1 0,-1 0,1 0,-1 0,1 0,0 0,-1 0,1 0,0 0,0 0,0 0,0 2,-1 2,0 0,0 1,1-1,0 0,1 11,-1-15,0-1,0 1,0-1,0 1,0 0,1-1,-1 1,0-1,0 1,1-1,-1 1,0-1,1 1,-1-1,0 1,1-1,-1 0,1 1,-1-1,1 1,-1-1,1 0,-1 0,1 1,1-1,-1 0,0 0,0 0,0-1,0 1,1 0,-1-1,0 1,0 0,0-1,0 0,0 1,0-1,0 1,0-1,0 0,1-1,2-2,0 0,0-1,0 1,-1 0,0-1,0 0,0 0,0 0,-1 0,0 0,0-1,2-7,3-10,0 3,-1 4,-4 41,-8 22,4-40,1 1,0-1,0 0,0 0,1 1,0-1,0 0,1 0,0 1,0-1,3 9,-2-13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2:18.14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15 0,'-14'95,"14"-85,0 0,1 0,0 0,0 0,1 0,0-1,7 17,-8-23,1 0,0 0,0 0,0 0,0 0,0-1,1 1,-1-1,1 0,-1 0,1 0,0 0,0 0,0 0,0-1,0 1,0-1,1 0,-1 0,0 0,1-1,-1 1,0-1,1 0,-1 0,5 0,-3 0,1 0,0 0,-1-1,1 0,-1 0,0 0,1-1,-1 1,0-1,0-1,0 1,0-1,6-4,-7 5,-1 0,0 1,1-1,0 1,-1 0,1 0,0 0,-1 0,6 0,-7 1,-1 0,0 0,1 0,-1-1,0 1,1 1,-1-1,0 0,1 0,-1 0,0 1,0-1,1 1,-1-1,0 1,0-1,0 1,1 0,-1 0,0 0,0-1,0 1,0 0,-1 0,1 0,0 0,0 1,1 0,13 35,-11-28,0 0,0 1,-1-1,0 1,2 12,-5-22,0 0,0 1,0-1,0 0,0 0,0 0,0 0,0 1,0-1,0 0,0 0,0 0,0 0,0 1,0-1,0 0,0 0,0 0,0 0,0 0,0 1,0-1,0 0,0 0,1 0,-1 0,0 0,0 1,0-1,0 0,0 0,0 0,1 0,-1 0,0 0,0 0,0 0,0 0,1 0,-1 0,0 0,0 1,0-1,0 0,1 0,5-8,8-20,-11 22,5-12,6-9,-13 26,0 1,0-1,0 1,0-1,0 1,0-1,0 1,0-1,0 1,0 0,0 0,0-1,0 1,0 0,0 0,0 0,0 0,0 0,0 0,0 0,0 1,0-1,0 0,0 1,0-1,0 0,1 2,5 1,1 0,-1 0,0-1,1 0,0 0,-1-1,1 0,13 1,-18-3,1 1,0-1,0 0,-1 0,1 0,-1 0,1-1,-1 0,1 1,-1-1,0 0,0-1,0 1,0-1,0 1,0-1,-1 0,1 0,3-5,1-3,0 0,0-1,-1 1,0-1,-1-1,-1 1,6-21,-8 26,-1 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2:18.14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202 19,'2'1,"-1"-1,0 0,1 1,-1 0,0-1,0 1,1 0,-1-1,0 1,0 0,0 0,0 0,0 0,0 0,0 0,0 0,0 1,0-1,-1 0,1 0,0 1,-1-1,1 1,-1-1,0 0,1 1,-1 1,6 39,-2 85,-5-109,-1 1,-1-1,-9 35,6-31,1 0,-2 24,-2 6,6-37,1-1,-2 26,4-33,0-1,-1 1,0-1,-1 1,1-1,-1 0,0 1,-6 10,0 2,-5 26,5-24,2 1,-4 24,10-45,-1 0,1 1,0-1,0 1,0-1,0 0,0 1,0-1,0 0,0 1,1-1,-1 0,0 1,1-1,-1 0,1 0,0 1,-1-1,1 0,0 0,0 0,0 0,-1 0,1 0,0 0,0 0,1 0,-1-1,0 1,0 0,0-1,0 1,1-1,-1 1,2 0,6 1,1 0,-1 0,1-1,13 1,22 4,-45-6,0 0,0 0,0 0,1 0,-1 0,0 0,0 0,0 0,0 0,0 0,1 0,-1 0,0 0,0 1,0-1,0 0,0 0,0 0,1 0,-1 0,0 0,0 0,0 1,0-1,0 0,0 0,0 0,0 0,0 0,0 1,0-1,0 0,0 0,0 0,0 0,0 0,0 1,0-1,0 0,0 0,0 0,0 0,0 1,0-1,0 0,0 0,0 0,0 0,0 0,0 0,0 1,0-1,-1 0,-10 7,-15 3,26-9,-3 0,0 0,0 1,0-1,0 1,0 0,0 0,1 0,-1 0,1 1,-3 3,-11 9,13-13,3-2,-1 1,0-1,0 1,0-1,1 1,-1-1,0 1,0 0,1-1,-1 1,1 0,-1 0,1-1,-1 1,1 0,-1 0,1 0,-1 0,1 0,0 0,0-1,0 1,-1 0,1 0,0 0,0 0,0 0,0 0,1 0,-1 0,0 1,0 5,-4 308,0-130,2-163,-1 1,-1-1,-13 39,16-58,-1 6,0-1,-1 1,-1-1,1 0,-7 10,8-15,0 0,0-1,-1 1,1-1,-1 1,0-1,1 0,-1 0,0 0,0-1,0 1,0-1,-1 1,1-1,0 0,-6 1,-27 7,32-9</inkml:trace>
  <inkml:trace contextRef="#ctx0" brushRef="#br0" timeOffset="1">201 6,'-1'0,"0"0,-1-1,-1 0,0 0,-1 0,0 1,0-1,-1 1,1 0,-1 0,1 0,-1 0,0 0,1 0,-1 0,2 0</inkml:trace>
  <inkml:trace contextRef="#ctx0" brushRef="#br0" timeOffset="2">296 898,'2'-2,"1"0,0 0,0 0,-1 0,1 0,1 1,5-3,2-2,-3 0,0 0,0 0,0-1,-1 0,0 0,0-1,6-9,-11 13,-1 0,1 0,-1-1,0 1,0 0,-1 0,1-1,-1 1,0 0,-1-7,1 10,0 0,0 0,-1 0,1 1,0-1,-1 0,1 0,0 0,-1 0,0 0,1 0,-1 1,1-1,-1 0,0 0,1 1,-1-1,0 1,-1-2,0 2,1-1,-1 1,1 0,-1-1,1 1,-1 0,1 0,-1 0,1 0,-1 1,1-1,-1 0,1 0,-1 1,1-1,-3 2,2-1,0 1,0-1,1 0,-1 1,1-1,-1 1,1-1,0 1,0 0,0-1,-1 1,2 0,-1 0,0 0,0 0,1 0,-1 0,1 0,-1 0,1 4,-3 47,3-44,0-6,0 0,0 0,0 1,1-1,-1 0,1 0,0 0,-1 0,1 0,1 0,-1 0,0 0,1 0,0 0,-1 0,1-1,0 1,0-1,1 1,-1-1,0 0,1 0,0 0,-1 0,1 0,0-1,0 1,0-1,0 0,0 0,0 0,0 0,0-1,0 1,1-1,5 1,-5-1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1:15.60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54 19,'1'56,"-3"60,0-105,1-8</inkml:trace>
  <inkml:trace contextRef="#ctx0" brushRef="#br0" timeOffset="974.54">13 1,'136'0,"-132"0</inkml:trace>
  <inkml:trace contextRef="#ctx0" brushRef="#br0" timeOffset="2293.37">0 195,'105'0,"-102"0</inkml:trace>
  <inkml:trace contextRef="#ctx0" brushRef="#br0" timeOffset="3819">145 180,'17'-9,"0"0,-17 10,1-1,-1 0,1 0,-1 1,1-1,-1 0,0 0,1 1,-1-1,1 1,-1-1,0 0,1 1,-1-1,0 1,1-1,-1 1,0-1,0 1,1-1,-1 1,0-1,0 1,0-1,0 1,0 0,0-1,0 1,0-1,0 1,0-1,0 1,0-1,0 1,-1 1,2 0,-1 0,0 0,0 0,0 0,0 0,0 0,-1 0,1 0,-1 0,1 0,-1 0,0 0,0 0,0 0,0 0,0 0,0-1,0 1,-1 0,1-1,-1 1,1-1,-1 0,1 1,-1-1,0 0,0 0,1 0,-1 0,0 0,0 0,0-1,0 1,0-1,0 1,-3-1,90 4,-82-4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2:18.15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34,'4'-4,"-2"1,1 0,0 0,0 0,0 0,0 1,0-1,1 1,-1 0,7-3,-9 6,-1-1,1 1,-1 0,1 0,-1 0,1 0,-1 0,0-1,1 1,-1 0,0 0,0 0,0 0,1 0,-1 0,0 0,0 0,-1 0,1 0,0 2,-3 21,-6 35,8-56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2:18.16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0 213,'4'-4,"-1"0,1 1,-1-1,1 1,0 0,0 0,1 1,6-4,-8 4,45-33,5-3,-47 34,-1 0,1 0,-1-1,0 0,0 0,-1 0,0-1,0 1,0-1,0 0,3-8,14-21,-21 35,0-1,1 1,-1 0,0 0,1 0,-1 0,0 0,0 0,1 0,-1 0,0 0,1 0,-1 0,0 0,1 0,-1 0,0 0,0 0,1 0,-1 0,0 0,1 0,-1 0,0 0,0 0,1 1,-1-1,0 0,0 0,1 0,-1 1,0-1,0 0,0 0,1 1,-1-1,0 0,0 0,0 1,0-1,1 1,12 19,-1-3,2-7,1 0,0 0,0-2,31 13,-24-11,-2 0,22 14,-21-12,-16-9,0 1,1-1,-1 1,0-1,0 1,-1 1,1-1,-1 1,5 7,3 2,-5-10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2:18.16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51 1,'0'702,"14"-583,-26 66,12-185,-13 96,11-77,1 0,0 24,2-27,-1 1,-1-1,-5 28,1-17,2 0,1 0,2 0,2 32,0 7,-2-44,1 22,-3 1,-7 45,5-29,4-48,0 0,-1 0,-5 22,4-26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2:18.16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41 0,'-1'27,"-1"0,-6 29,5-27,1 1,4 56,0-50,-4 44,-4-35,-1 29,5 33,5 91,3-153,1 28,-6 21,-3 77,-4-119,3-22,-1 34,4 280,-13-226,13-105,0-1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57:01.7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1:45.1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44 62,'-10'0,"9"-1,0 1,0 0,0 0,0-1,0 1,0 0,0 0,0 0,0 0,0 0,0 1,0-1,0 0,0 0,1 1,-1-1,0 1,0-1,0 1,0-1,0 1,0-1,1 1,-1 0,0-1,1 1,-1 0,0 0,1-1,-1 1,1 0,-1 0,1 0,-1 0,1 0,0 0,-1 0,1 0,0 0,0 0,0 0,0 2,-1 2,0 0,0 1,1-1,0 0,1 11,-1-15,0-1,0 1,0-1,0 1,0 0,1-1,-1 1,0-1,0 1,1-1,-1 1,0-1,1 1,-1-1,0 1,1-1,-1 0,1 1,-1-1,1 1,-1-1,1 0,-1 0,1 1,1-1,-1 0,0 0,0 0,0-1,0 1,1 0,-1-1,0 1,0 0,0-1,0 0,0 1,0-1,0 1,0-1,0 0,1-1,2-2,0 0,0-1,0 1,-1 0,0-1,0 0,0 0,0 0,-1 0,0 0,0-1,2-7,3-10,0 3,-1 4,-4 41,-8 22,4-40,1 1,0-1,0 0,0 0,1 1,0-1,0 0,1 0,0 1,0-1,3 9,-2-13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1:41.43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15 0,'-14'95,"14"-85,0 0,1 0,0 0,0 0,1 0,0-1,7 17,-8-23,1 0,0 0,0 0,0 0,0 0,0-1,1 1,-1-1,1 0,-1 0,1 0,0 0,0 0,0 0,0-1,0 1,0-1,1 0,-1 0,0 0,1-1,-1 1,0-1,1 0,-1 0,5 0,-3 0,1 0,0 0,-1-1,1 0,-1 0,0 0,1-1,-1 1,0-1,0-1,0 1,0-1,6-4,-7 5,-1 0,0 1,1-1,0 1,-1 0,1 0,0 0,-1 0,6 0,-7 1,-1 0,0 0,1 0,-1-1,0 1,1 1,-1-1,0 0,1 0,-1 0,0 1,0-1,1 1,-1-1,0 1,0-1,0 1,1 0,-1 0,0 0,0-1,0 1,0 0,-1 0,1 0,0 0,0 1,1 0,13 35,-11-28,0 0,0 1,-1-1,0 1,2 12,-5-22,0 0,0 1,0-1,0 0,0 0,0 0,0 0,0 1,0-1,0 0,0 0,0 0,0 0,0 1,0-1,0 0,0 0,0 0,0 0,0 0,0 1,0-1,0 0,0 0,1 0,-1 0,0 0,0 1,0-1,0 0,0 0,0 0,1 0,-1 0,0 0,0 0,0 0,0 0,1 0,-1 0,0 0,0 1,0-1,0 0,1 0,5-8,8-20,-11 22,5-12,6-9,-13 26,0 1,0-1,0 1,0-1,0 1,0-1,0 1,0-1,0 1,0 0,0 0,0-1,0 1,0 0,0 0,0 0,0 0,0 0,0 0,0 0,0 1,0-1,0 0,0 1,0-1,0 0,1 2,5 1,1 0,-1 0,0-1,1 0,0 0,-1-1,1 0,13 1,-18-3,1 1,0-1,0 0,-1 0,1 0,-1 0,1-1,-1 0,1 1,-1-1,0 0,0-1,0 1,0-1,0 1,0-1,-1 0,1 0,3-5,1-3,0 0,0-1,-1 1,0-1,-1-1,-1 1,6-21,-8 26,-1 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1:28.14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202 19,'2'1,"-1"-1,0 0,1 1,-1 0,0-1,0 1,1 0,-1-1,0 1,0 0,0 0,0 0,0 0,0 0,0 0,0 0,0 1,0-1,-1 0,1 0,0 1,-1-1,1 1,-1-1,0 0,1 1,-1 1,6 39,-2 85,-5-109,-1 1,-1-1,-9 35,6-31,1 0,-2 24,-2 6,6-37,1-1,-2 26,4-33,0-1,-1 1,0-1,-1 1,1-1,-1 0,0 1,-6 10,0 2,-5 26,5-24,2 1,-4 24,10-45,-1 0,1 1,0-1,0 1,0-1,0 0,0 1,0-1,0 0,0 1,1-1,-1 0,0 1,1-1,-1 0,1 0,0 1,-1-1,1 0,0 0,0 0,0 0,-1 0,1 0,0 0,0 0,1 0,-1-1,0 1,0 0,0-1,0 1,1-1,-1 1,2 0,6 1,1 0,-1 0,1-1,13 1,22 4,-45-6,0 0,0 0,0 0,1 0,-1 0,0 0,0 0,0 0,0 0,0 0,1 0,-1 0,0 0,0 1,0-1,0 0,0 0,0 0,1 0,-1 0,0 0,0 0,0 1,0-1,0 0,0 0,0 0,0 0,0 0,0 1,0-1,0 0,0 0,0 0,0 0,0 0,0 1,0-1,0 0,0 0,0 0,0 0,0 1,0-1,0 0,0 0,0 0,0 0,0 0,0 0,0 1,0-1,-1 0,-10 7,-15 3,26-9,-3 0,0 0,0 1,0-1,0 1,0 0,0 0,1 0,-1 0,1 1,-3 3,-11 9,13-13,3-2,-1 1,0-1,0 1,0-1,1 1,-1-1,0 1,0 0,1-1,-1 1,1 0,-1 0,1-1,-1 1,1 0,-1 0,1 0,-1 0,1 0,0 0,0-1,0 1,-1 0,1 0,0 0,0 0,0 0,0 0,1 0,-1 0,0 1,0 5,-4 308,0-130,2-163,-1 1,-1-1,-13 39,16-58,-1 6,0-1,-1 1,-1-1,1 0,-7 10,8-15,0 0,0-1,-1 1,1-1,-1 1,0-1,1 0,-1 0,0 0,0-1,0 1,0-1,-1 1,1-1,0 0,-6 1,-27 7,32-9</inkml:trace>
  <inkml:trace contextRef="#ctx0" brushRef="#br0" timeOffset="2731.97">201 6,'-1'0,"0"0,-1-1,-1 0,0 0,-1 0,0 1,0-1,-1 1,1 0,-1 0,1 0,-1 0,0 0,1 0,-1 0,2 0</inkml:trace>
  <inkml:trace contextRef="#ctx0" brushRef="#br0" timeOffset="5697.22">296 898,'2'-2,"1"0,0 0,0 0,-1 0,1 0,1 1,5-3,2-2,-3 0,0 0,0 0,0-1,-1 0,0 0,0-1,6-9,-11 13,-1 0,1 0,-1-1,0 1,0 0,-1 0,1-1,-1 1,0 0,-1-7,1 10,0 0,0 0,-1 0,1 1,0-1,-1 0,1 0,0 0,-1 0,0 0,1 0,-1 1,1-1,-1 0,0 0,1 1,-1-1,0 1,-1-2,0 2,1-1,-1 1,1 0,-1-1,1 1,-1 0,1 0,-1 0,1 0,-1 1,1-1,-1 0,1 0,-1 1,1-1,-3 2,2-1,0 1,0-1,1 0,-1 1,1-1,-1 1,1-1,0 1,0 0,0-1,-1 1,2 0,-1 0,0 0,0 0,1 0,-1 0,1 0,-1 0,1 4,-3 47,3-44,0-6,0 0,0 0,0 1,1-1,-1 0,1 0,0 0,-1 0,1 0,1 0,-1 0,0 0,1 0,0 0,-1 0,1-1,0 1,0-1,1 1,-1-1,0 0,1 0,0 0,-1 0,1 0,0-1,0 1,0-1,0 0,0 0,0 0,0 0,0-1,0 1,1-1,5 1,-5-1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0:56.54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22 0,'0'1,"-1"0,0 1,0 0,-1 0,-1 0,1 1,0-1,0 0,-1 0,1 1,0 0,1-1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40:52.99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 1,'1'30,"0"-21,0 0,-1 1,0-1,0 0,-1 0,-3 12,5-34,-2 9,1 0,0 0,1 0,-1 1,1-1,-1 0,1 1,2-6,13-10,-16 19,1-1,-1 1,1-1,-1 1,1 0,0-1,-1 1,1 0,-1-1,1 1,0 0,-1 0,1 0,0-1,-1 1,1 0,0 0,0 0,-1 0,1 0,0 0,-1 0,1 0,0 1,-1-1,1 0,0 0,-1 1,1-1,0 0,-1 1,1-1,0 1,1 4,-1-1,-1 1,1 0,0-1,-1 1,0 0,0 0,0-1,-1 1,0 0,-2 8,27-64,-24 50,0-1,1 1,-1 0,1 0,-1 0,1 0,-1 1,1-1,0 0,0 0,-1 0,1 0,0 1,0-1,0 0,0 1,0-1,0 1,0-1,0 1,0-1,0 1,0 0,0-1,0 1,0 0,0 0,0 0,0 0,2 0,-2 0,0 1,0 0,0-1,0 1,0 0,0 0,0-1,0 1,-1 0,1 0,0 0,0 0,-1 0,1 0,-1 0,1 0,-1 0,0 1,1-1,-1 0,0 0,0 0,1 0,-1 1,0-1,0 0,-1 2,1 38,0-37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39:25.26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382 327,'-198'0,"192"0</inkml:trace>
  <inkml:trace contextRef="#ctx0" brushRef="#br0" timeOffset="1629.61">191 239,'-4'1,"0"0,0 1,-1-1,1 1,1 0,-1 0,0 1,0-1,1 1,-1 0,1-1,-4 6,-18 12,-1-2,0 2,-29 29,49-44,6-5,0 0,0 0,0 1,0-1,0 0,1 0,-1 1,0-1,0 0,0 0,0 1,0-1,0 0,1 0,-1 0,0 1,0-1,0 0,1 0,-1 0,0 0,0 1,1-1,-1 0,0 0,0 0,1 0,-1 0,0 0,0 0,1 0,-1 0,0 0,0 0,1 0,-1 0,0 0,1 0,-1 0,0 0,0 0,1 0,22 3,-10-2,29 5,-32-5,-1 0,1 1,-1 0,10 3,66 19,-80-22</inkml:trace>
  <inkml:trace contextRef="#ctx0" brushRef="#br0" timeOffset="76824.08">72 0,'-10'77,"2"9,4-55,3-27</inkml:trace>
  <inkml:trace contextRef="#ctx0" brushRef="#br0" timeOffset="78013.39">58 6,'1'0,"1"0,0 0,2 0,0 0,0 0,1 0,0 0,-1 0,1 0,0 0,-1 0,1 0,-1 0,1 0,-1 0</inkml:trace>
  <inkml:trace contextRef="#ctx0" brushRef="#br0" timeOffset="78996.95">63 59,'0'0,"2"0,1 0,0 0,2 0,-1 0,1 0,-1 0,1 0,0 0,-1 0,1 0,-1 0,1 0,-1 0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2022-04-12T13:37:00Z</dcterms:created>
  <dcterms:modified xsi:type="dcterms:W3CDTF">2022-04-12T13:59:00Z</dcterms:modified>
</cp:coreProperties>
</file>