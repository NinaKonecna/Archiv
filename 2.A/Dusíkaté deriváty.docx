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9924" w14:textId="67F3C24B" w:rsidR="00150E19" w:rsidRPr="00205D9E" w:rsidRDefault="00C72FC2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Dusíkaté deriváty</w:t>
      </w:r>
    </w:p>
    <w:p w14:paraId="3EF8EDD8" w14:textId="77777777" w:rsidR="00465E9E" w:rsidRPr="00205D9E" w:rsidRDefault="00465E9E" w:rsidP="00465E9E">
      <w:pPr>
        <w:rPr>
          <w:lang w:val="sk-SK"/>
        </w:rPr>
      </w:pPr>
    </w:p>
    <w:p w14:paraId="2DE023D7" w14:textId="77777777" w:rsidR="00105B3F" w:rsidRDefault="00105B3F" w:rsidP="00C72FC2">
      <w:pPr>
        <w:pStyle w:val="Odsekzoznamu"/>
        <w:numPr>
          <w:ilvl w:val="0"/>
          <w:numId w:val="2"/>
        </w:numPr>
        <w:rPr>
          <w:lang w:val="sk-SK"/>
        </w:rPr>
        <w:sectPr w:rsidR="00105B3F" w:rsidSect="00465E9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C9434B" w14:textId="4F2086CC" w:rsidR="00465E9E" w:rsidRPr="00105B3F" w:rsidRDefault="00C72FC2" w:rsidP="00C72FC2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 w:rsidRPr="00105B3F">
        <w:rPr>
          <w:b/>
          <w:bCs/>
          <w:lang w:val="sk-SK"/>
        </w:rPr>
        <w:t>Amíny – C,H,N</w:t>
      </w:r>
    </w:p>
    <w:p w14:paraId="1A709E0F" w14:textId="63BBBB71" w:rsidR="00C72FC2" w:rsidRDefault="00C72FC2" w:rsidP="00C72FC2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Nemajú funkčnú skupinu</w:t>
      </w:r>
    </w:p>
    <w:p w14:paraId="3412CE26" w14:textId="6194F6FA" w:rsidR="00C72FC2" w:rsidRDefault="00C72FC2" w:rsidP="00C72FC2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Vznikli nahradením 1-3 H v molekule NH</w:t>
      </w:r>
      <w:r>
        <w:rPr>
          <w:vertAlign w:val="subscript"/>
          <w:lang w:val="sk-SK"/>
        </w:rPr>
        <w:t>3</w:t>
      </w:r>
      <w:r>
        <w:rPr>
          <w:lang w:val="sk-SK"/>
        </w:rPr>
        <w:t xml:space="preserve"> zvyškom R alebo Ar</w:t>
      </w:r>
    </w:p>
    <w:p w14:paraId="2AD3BFAB" w14:textId="407BA526" w:rsidR="00C72FC2" w:rsidRDefault="00C72FC2" w:rsidP="00C72FC2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Rozpustné vo vode (kvôli vodíkovým väzbám)</w:t>
      </w:r>
    </w:p>
    <w:p w14:paraId="627B73BA" w14:textId="5D657B6D" w:rsidR="00143B0A" w:rsidRDefault="00143B0A" w:rsidP="00C72FC2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Nepríjemne zapáchajúce</w:t>
      </w:r>
    </w:p>
    <w:p w14:paraId="193CEDBA" w14:textId="5A2914FC" w:rsidR="00143B0A" w:rsidRDefault="00143B0A" w:rsidP="00C72FC2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Niektoré sa používajú na výrobu silónu a nylónu</w:t>
      </w:r>
    </w:p>
    <w:p w14:paraId="7E0D7445" w14:textId="582CD5D4" w:rsidR="00143B0A" w:rsidRDefault="00143B0A" w:rsidP="00C72FC2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Anilín – výroba farbív a liečiv</w:t>
      </w:r>
    </w:p>
    <w:p w14:paraId="485E6C54" w14:textId="4A75F01C" w:rsidR="00143B0A" w:rsidRDefault="00143B0A" w:rsidP="00C72FC2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Málo reaktívne</w:t>
      </w:r>
    </w:p>
    <w:p w14:paraId="29894FCB" w14:textId="77777777" w:rsidR="00105B3F" w:rsidRPr="00105B3F" w:rsidRDefault="00105B3F" w:rsidP="00105B3F">
      <w:pPr>
        <w:rPr>
          <w:lang w:val="sk-SK"/>
        </w:rPr>
      </w:pPr>
    </w:p>
    <w:p w14:paraId="5B5A3A52" w14:textId="422D7A66" w:rsidR="00143B0A" w:rsidRPr="00105B3F" w:rsidRDefault="00143B0A" w:rsidP="00143B0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 w:rsidRPr="00105B3F">
        <w:rPr>
          <w:b/>
          <w:bCs/>
          <w:lang w:val="sk-SK"/>
        </w:rPr>
        <w:t>Nitroderiváty – C,H,N,O</w:t>
      </w:r>
    </w:p>
    <w:p w14:paraId="65BD80A8" w14:textId="3941EC2B" w:rsidR="00143B0A" w:rsidRPr="00143B0A" w:rsidRDefault="00143B0A" w:rsidP="00143B0A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Funkčná skupina -NO</w:t>
      </w:r>
      <w:r>
        <w:rPr>
          <w:vertAlign w:val="subscript"/>
          <w:lang w:val="sk-SK"/>
        </w:rPr>
        <w:t>2</w:t>
      </w:r>
    </w:p>
    <w:p w14:paraId="310DFE3F" w14:textId="4154BC17" w:rsidR="00143B0A" w:rsidRDefault="00143B0A" w:rsidP="00143B0A">
      <w:pPr>
        <w:pStyle w:val="Odsekzoznamu"/>
        <w:numPr>
          <w:ilvl w:val="0"/>
          <w:numId w:val="4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5C353F" wp14:editId="2BE9C1D0">
                <wp:simplePos x="0" y="0"/>
                <wp:positionH relativeFrom="column">
                  <wp:posOffset>1443990</wp:posOffset>
                </wp:positionH>
                <wp:positionV relativeFrom="paragraph">
                  <wp:posOffset>109220</wp:posOffset>
                </wp:positionV>
                <wp:extent cx="397510" cy="609170"/>
                <wp:effectExtent l="38100" t="38100" r="2540" b="38735"/>
                <wp:wrapNone/>
                <wp:docPr id="46" name="Písanie rukou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7510" cy="60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8213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6" o:spid="_x0000_s1026" type="#_x0000_t75" style="position:absolute;margin-left:113.35pt;margin-top:8.25pt;width:32pt;height:48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">
                <v:imagedata r:id="rId7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6EC06A7" wp14:editId="7C0F4A54">
                <wp:simplePos x="0" y="0"/>
                <wp:positionH relativeFrom="column">
                  <wp:posOffset>1793240</wp:posOffset>
                </wp:positionH>
                <wp:positionV relativeFrom="paragraph">
                  <wp:posOffset>620395</wp:posOffset>
                </wp:positionV>
                <wp:extent cx="283170" cy="139350"/>
                <wp:effectExtent l="38100" t="38100" r="41275" b="32385"/>
                <wp:wrapNone/>
                <wp:docPr id="34" name="Písanie rukou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170" cy="13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D89A7" id="Písanie rukou 34" o:spid="_x0000_s1026" type="#_x0000_t75" style="position:absolute;margin-left:140.85pt;margin-top:48.5pt;width:23.05pt;height:1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">
                <v:imagedata r:id="rId9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C3C11FB" wp14:editId="729AE6FA">
                <wp:simplePos x="0" y="0"/>
                <wp:positionH relativeFrom="column">
                  <wp:posOffset>1772550</wp:posOffset>
                </wp:positionH>
                <wp:positionV relativeFrom="paragraph">
                  <wp:posOffset>858805</wp:posOffset>
                </wp:positionV>
                <wp:extent cx="78480" cy="74160"/>
                <wp:effectExtent l="38100" t="38100" r="36195" b="40640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4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516B7" id="Písanie rukou 29" o:spid="_x0000_s1026" type="#_x0000_t75" style="position:absolute;margin-left:139.2pt;margin-top:67.25pt;width:6.9pt;height: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Gcg7kwEAADcDAAAOAAAAAAAAAAAA&#10;AAAAADwCAABkcnMvZTJvRG9jLnhtbFBLAQItABQABgAIAAAAIQCv6hlC5gEAAGoEAAAQAAAAAAAA&#10;AAAAAAAAAPsDAABkcnMvaW5rL2luazEueG1sUEsBAi0AFAAGAAgAAAAhAFYKzLrdAAAACwEAAA8A&#10;AAAAAAAAAAAAAAAADw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158EF6D" wp14:editId="46B2B127">
                <wp:simplePos x="0" y="0"/>
                <wp:positionH relativeFrom="column">
                  <wp:posOffset>1694790</wp:posOffset>
                </wp:positionH>
                <wp:positionV relativeFrom="paragraph">
                  <wp:posOffset>678085</wp:posOffset>
                </wp:positionV>
                <wp:extent cx="105840" cy="220680"/>
                <wp:effectExtent l="38100" t="38100" r="27940" b="46355"/>
                <wp:wrapNone/>
                <wp:docPr id="27" name="Písanie rukou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84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F31BD" id="Písanie rukou 27" o:spid="_x0000_s1026" type="#_x0000_t75" style="position:absolute;margin-left:133.1pt;margin-top:53.05pt;width:9.05pt;height:18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">
                <v:imagedata r:id="rId13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B5C2C48" wp14:editId="15B17A57">
                <wp:simplePos x="0" y="0"/>
                <wp:positionH relativeFrom="column">
                  <wp:posOffset>1387350</wp:posOffset>
                </wp:positionH>
                <wp:positionV relativeFrom="paragraph">
                  <wp:posOffset>493765</wp:posOffset>
                </wp:positionV>
                <wp:extent cx="243720" cy="284040"/>
                <wp:effectExtent l="38100" t="38100" r="42545" b="40005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372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61FA8" id="Písanie rukou 25" o:spid="_x0000_s1026" type="#_x0000_t75" style="position:absolute;margin-left:108.9pt;margin-top:38.55pt;width:19.9pt;height:2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">
                <v:imagedata r:id="rId15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A5A975" wp14:editId="7B839CDE">
                <wp:simplePos x="0" y="0"/>
                <wp:positionH relativeFrom="column">
                  <wp:posOffset>1289685</wp:posOffset>
                </wp:positionH>
                <wp:positionV relativeFrom="paragraph">
                  <wp:posOffset>113030</wp:posOffset>
                </wp:positionV>
                <wp:extent cx="636835" cy="323215"/>
                <wp:effectExtent l="38100" t="38100" r="11430" b="38735"/>
                <wp:wrapNone/>
                <wp:docPr id="22" name="Písanie rukou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683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EB476" id="Písanie rukou 22" o:spid="_x0000_s1026" type="#_x0000_t75" style="position:absolute;margin-left:101.2pt;margin-top:8.55pt;width:50.85pt;height:2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">
                <v:imagedata r:id="rId17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9BAEBC" wp14:editId="74F32DAF">
                <wp:simplePos x="0" y="0"/>
                <wp:positionH relativeFrom="column">
                  <wp:posOffset>1104750</wp:posOffset>
                </wp:positionH>
                <wp:positionV relativeFrom="paragraph">
                  <wp:posOffset>304405</wp:posOffset>
                </wp:positionV>
                <wp:extent cx="180360" cy="218160"/>
                <wp:effectExtent l="38100" t="38100" r="0" b="4889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036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22203" id="Písanie rukou 2" o:spid="_x0000_s1026" type="#_x0000_t75" style="position:absolute;margin-left:86.65pt;margin-top:23.6pt;width:14.9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">
                <v:imagedata r:id="rId19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DF07F7" wp14:editId="47FB00B9">
                <wp:simplePos x="0" y="0"/>
                <wp:positionH relativeFrom="column">
                  <wp:posOffset>984150</wp:posOffset>
                </wp:positionH>
                <wp:positionV relativeFrom="paragraph">
                  <wp:posOffset>446245</wp:posOffset>
                </wp:positionV>
                <wp:extent cx="82440" cy="3600"/>
                <wp:effectExtent l="38100" t="38100" r="32385" b="34925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4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99554" id="Písanie rukou 1" o:spid="_x0000_s1026" type="#_x0000_t75" style="position:absolute;margin-left:77.15pt;margin-top:34.8pt;width:7.2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">
                <v:imagedata r:id="rId21" o:title=""/>
              </v:shape>
            </w:pict>
          </mc:Fallback>
        </mc:AlternateContent>
      </w:r>
      <w:r w:rsidR="00105B3F">
        <w:rPr>
          <w:lang w:val="sk-SK"/>
        </w:rPr>
        <w:t xml:space="preserve"> </w:t>
      </w:r>
    </w:p>
    <w:p w14:paraId="6AC096B2" w14:textId="6A1AFAD1" w:rsidR="00105B3F" w:rsidRDefault="00105B3F" w:rsidP="00105B3F">
      <w:pPr>
        <w:rPr>
          <w:lang w:val="sk-SK"/>
        </w:rPr>
      </w:pPr>
    </w:p>
    <w:p w14:paraId="28151BBD" w14:textId="4CD5E625" w:rsidR="00105B3F" w:rsidRDefault="00105B3F" w:rsidP="00105B3F">
      <w:pPr>
        <w:rPr>
          <w:lang w:val="sk-SK"/>
        </w:rPr>
      </w:pPr>
    </w:p>
    <w:p w14:paraId="44EAF408" w14:textId="04A0A18A" w:rsidR="00105B3F" w:rsidRDefault="00105B3F" w:rsidP="00105B3F">
      <w:pPr>
        <w:rPr>
          <w:lang w:val="sk-SK"/>
        </w:rPr>
      </w:pPr>
    </w:p>
    <w:p w14:paraId="2161DB50" w14:textId="1A1AD868" w:rsidR="00105B3F" w:rsidRDefault="00105B3F" w:rsidP="00105B3F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Vo vode nerozpustné (lebo nemajú vodíkové väzby</w:t>
      </w:r>
      <w:r w:rsidRPr="00105B3F">
        <w:rPr>
          <w:lang w:val="sk-SK"/>
        </w:rPr>
        <w:t>)</w:t>
      </w:r>
    </w:p>
    <w:p w14:paraId="12ECD591" w14:textId="2983F820" w:rsidR="00105B3F" w:rsidRDefault="00105B3F" w:rsidP="00105B3F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Príjemne voňajúce</w:t>
      </w:r>
    </w:p>
    <w:p w14:paraId="46D2ABB5" w14:textId="0B484D16" w:rsidR="00105B3F" w:rsidRDefault="00105B3F" w:rsidP="00105B3F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Výroba </w:t>
      </w:r>
      <w:r>
        <w:rPr>
          <w:lang w:val="sk-SK"/>
        </w:rPr>
        <w:t xml:space="preserve">farieb, </w:t>
      </w:r>
      <w:r>
        <w:rPr>
          <w:lang w:val="sk-SK"/>
        </w:rPr>
        <w:t>liekov a výbušnín</w:t>
      </w:r>
    </w:p>
    <w:p w14:paraId="6B4A0894" w14:textId="632B58D4" w:rsidR="00105B3F" w:rsidRDefault="00105B3F" w:rsidP="00105B3F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Sú veľmi reaktívne</w:t>
      </w:r>
    </w:p>
    <w:p w14:paraId="458CED3C" w14:textId="77777777" w:rsidR="00105B3F" w:rsidRDefault="00105B3F" w:rsidP="00105B3F">
      <w:pPr>
        <w:rPr>
          <w:lang w:val="sk-SK"/>
        </w:rPr>
        <w:sectPr w:rsidR="00105B3F" w:rsidSect="00105B3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0FBA385" w14:textId="0ACBBFE2" w:rsidR="00105B3F" w:rsidRDefault="00105B3F" w:rsidP="00105B3F">
      <w:pPr>
        <w:rPr>
          <w:lang w:val="sk-SK"/>
        </w:rPr>
      </w:pPr>
    </w:p>
    <w:p w14:paraId="71B21696" w14:textId="2FCF85F2" w:rsidR="00105B3F" w:rsidRDefault="00105B3F" w:rsidP="00105B3F">
      <w:pPr>
        <w:rPr>
          <w:lang w:val="sk-SK"/>
        </w:rPr>
      </w:pPr>
    </w:p>
    <w:p w14:paraId="47525594" w14:textId="032DBB19" w:rsidR="00105B3F" w:rsidRDefault="00105B3F" w:rsidP="00105B3F">
      <w:pPr>
        <w:ind w:left="720"/>
        <w:rPr>
          <w:b/>
          <w:bCs/>
          <w:lang w:val="sk-SK"/>
        </w:rPr>
      </w:pPr>
      <w:r w:rsidRPr="00105B3F">
        <w:rPr>
          <w:b/>
          <w:bCs/>
          <w:lang w:val="sk-SK"/>
        </w:rPr>
        <w:t>Chemické reakcie</w:t>
      </w:r>
    </w:p>
    <w:p w14:paraId="0C6F4F0E" w14:textId="2CB067A8" w:rsidR="00105B3F" w:rsidRPr="00105B3F" w:rsidRDefault="00105B3F" w:rsidP="00105B3F">
      <w:pPr>
        <w:pStyle w:val="Odsekzoznamu"/>
        <w:numPr>
          <w:ilvl w:val="0"/>
          <w:numId w:val="4"/>
        </w:numPr>
        <w:rPr>
          <w:b/>
          <w:bCs/>
          <w:lang w:val="sk-SK"/>
        </w:rPr>
      </w:pPr>
      <w:r>
        <w:rPr>
          <w:lang w:val="sk-SK"/>
        </w:rPr>
        <w:t>Redukcia nitrobenzénu na anilín</w:t>
      </w:r>
    </w:p>
    <w:p w14:paraId="06855B9F" w14:textId="20F47AE1" w:rsidR="00105B3F" w:rsidRPr="00105B3F" w:rsidRDefault="006161A3" w:rsidP="00105B3F">
      <w:pPr>
        <w:pStyle w:val="Odsekzoznamu"/>
        <w:numPr>
          <w:ilvl w:val="0"/>
          <w:numId w:val="4"/>
        </w:numPr>
        <w:rPr>
          <w:b/>
          <w:bCs/>
          <w:lang w:val="sk-SK"/>
        </w:rPr>
      </w:pP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E1AD305" wp14:editId="1E02E83B">
                <wp:simplePos x="0" y="0"/>
                <wp:positionH relativeFrom="column">
                  <wp:posOffset>2220060</wp:posOffset>
                </wp:positionH>
                <wp:positionV relativeFrom="paragraph">
                  <wp:posOffset>465215</wp:posOffset>
                </wp:positionV>
                <wp:extent cx="139680" cy="157680"/>
                <wp:effectExtent l="38100" t="38100" r="32385" b="33020"/>
                <wp:wrapNone/>
                <wp:docPr id="89" name="Písanie rukou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6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6CF45" id="Písanie rukou 89" o:spid="_x0000_s1026" type="#_x0000_t75" style="position:absolute;margin-left:174.45pt;margin-top:36.3pt;width:11.75pt;height:13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">
                <v:imagedata r:id="rId23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F61B735" wp14:editId="77C6010D">
                <wp:simplePos x="0" y="0"/>
                <wp:positionH relativeFrom="column">
                  <wp:posOffset>2152015</wp:posOffset>
                </wp:positionH>
                <wp:positionV relativeFrom="paragraph">
                  <wp:posOffset>45720</wp:posOffset>
                </wp:positionV>
                <wp:extent cx="302260" cy="690245"/>
                <wp:effectExtent l="38100" t="38100" r="40640" b="33655"/>
                <wp:wrapNone/>
                <wp:docPr id="88" name="Písanie rukou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2260" cy="69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C939B" id="Písanie rukou 88" o:spid="_x0000_s1026" type="#_x0000_t75" style="position:absolute;margin-left:169.1pt;margin-top:3.25pt;width:24.5pt;height:55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">
                <v:imagedata r:id="rId25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08DA56B" wp14:editId="4FCC5645">
                <wp:simplePos x="0" y="0"/>
                <wp:positionH relativeFrom="column">
                  <wp:posOffset>1542415</wp:posOffset>
                </wp:positionH>
                <wp:positionV relativeFrom="paragraph">
                  <wp:posOffset>388620</wp:posOffset>
                </wp:positionV>
                <wp:extent cx="508635" cy="241935"/>
                <wp:effectExtent l="38100" t="38100" r="5715" b="43815"/>
                <wp:wrapNone/>
                <wp:docPr id="76" name="Písanie rukou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863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EF90A" id="Písanie rukou 76" o:spid="_x0000_s1026" type="#_x0000_t75" style="position:absolute;margin-left:121.1pt;margin-top:30.25pt;width:40.75pt;height:1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">
                <v:imagedata r:id="rId27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D5DA16C" wp14:editId="71CA8961">
                <wp:simplePos x="0" y="0"/>
                <wp:positionH relativeFrom="column">
                  <wp:posOffset>1055100</wp:posOffset>
                </wp:positionH>
                <wp:positionV relativeFrom="paragraph">
                  <wp:posOffset>472775</wp:posOffset>
                </wp:positionV>
                <wp:extent cx="179640" cy="191880"/>
                <wp:effectExtent l="38100" t="38100" r="11430" b="36830"/>
                <wp:wrapNone/>
                <wp:docPr id="58" name="Písanie rukou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96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9D54D" id="Písanie rukou 58" o:spid="_x0000_s1026" type="#_x0000_t75" style="position:absolute;margin-left:82.75pt;margin-top:36.9pt;width:14.9pt;height:1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">
                <v:imagedata r:id="rId29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29B963E" wp14:editId="083A452F">
                <wp:simplePos x="0" y="0"/>
                <wp:positionH relativeFrom="column">
                  <wp:posOffset>962660</wp:posOffset>
                </wp:positionH>
                <wp:positionV relativeFrom="paragraph">
                  <wp:posOffset>6350</wp:posOffset>
                </wp:positionV>
                <wp:extent cx="344170" cy="820420"/>
                <wp:effectExtent l="38100" t="38100" r="36830" b="36830"/>
                <wp:wrapNone/>
                <wp:docPr id="55" name="Písanie rukou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4170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D945C" id="Písanie rukou 55" o:spid="_x0000_s1026" type="#_x0000_t75" style="position:absolute;margin-left:75.45pt;margin-top:.15pt;width:27.8pt;height:65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">
                <v:imagedata r:id="rId31" o:title=""/>
              </v:shape>
            </w:pict>
          </mc:Fallback>
        </mc:AlternateContent>
      </w:r>
    </w:p>
    <w:sectPr w:rsidR="00105B3F" w:rsidRPr="00105B3F" w:rsidSect="00105B3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E31A1"/>
    <w:multiLevelType w:val="hybridMultilevel"/>
    <w:tmpl w:val="44AE5BCA"/>
    <w:lvl w:ilvl="0" w:tplc="A978E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94D8F"/>
    <w:multiLevelType w:val="hybridMultilevel"/>
    <w:tmpl w:val="B43C02A2"/>
    <w:lvl w:ilvl="0" w:tplc="9D402F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49329B"/>
    <w:multiLevelType w:val="hybridMultilevel"/>
    <w:tmpl w:val="4B78AEE4"/>
    <w:lvl w:ilvl="0" w:tplc="947CFC2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C2"/>
    <w:rsid w:val="00105B3F"/>
    <w:rsid w:val="00143B0A"/>
    <w:rsid w:val="00150E19"/>
    <w:rsid w:val="00205D9E"/>
    <w:rsid w:val="00465E9E"/>
    <w:rsid w:val="006161A3"/>
    <w:rsid w:val="006A500F"/>
    <w:rsid w:val="00C72FC2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5D6D"/>
  <w15:chartTrackingRefBased/>
  <w15:docId w15:val="{FB50F6CF-F69A-4EA1-A00E-31ED99CA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45:37.9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556 0,'150'9,"-52"2,-38-3,-53-7,-1 1</inkml:trace>
  <inkml:trace contextRef="#ctx0" brushRef="#br0" timeOffset="1413.86">1103 416,'-1'12,"0"0,-1 0,0 0,-1 0,-1-1,0 1,0-1,-1 0,-9 15,-61 117,65-109,3-5,4-23</inkml:trace>
  <inkml:trace contextRef="#ctx0" brushRef="#br0" timeOffset="25721.26">432 503,'0'2,"0"1,-1 1,-3-1,0 2,-1-2,1 2,-2-1,2 0,-1 1,1-1,0 2,1-1,-1-1</inkml:trace>
  <inkml:trace contextRef="#ctx0" brushRef="#br0" timeOffset="26439.36">310 627,'-32'30,"-40"39,67-66</inkml:trace>
  <inkml:trace contextRef="#ctx0" brushRef="#br0" timeOffset="27381.28">89 804,'0'2,"-1"0,1 1,-1-1,0 0,1 0,-1 0,0 0,0 0,0 0,-1 0,1 0,0 0,-4 2,-26 26,15-15,11-10,0-1</inkml:trace>
  <inkml:trace contextRef="#ctx0" brushRef="#br0" timeOffset="28233.45">1 979,'0'2,"0"1,0 3,0 1,0 1,0 0,0 1,0 1,0-1,0-2</inkml:trace>
  <inkml:trace contextRef="#ctx0" brushRef="#br0" timeOffset="28973.73">54 1138,'1'0,"1"2,2 0,-1 1,0 2,0 1,0 1,1-3,0 1,0 1,0-1,-1 0,0 2,0-2,0-1</inkml:trace>
  <inkml:trace contextRef="#ctx0" brushRef="#br0" timeOffset="29629.86">169 1288,'0'2,"1"0,3 0,-1 1,1 1,-2 2,2 0,0-1,1-1,-2 0</inkml:trace>
  <inkml:trace contextRef="#ctx0" brushRef="#br0" timeOffset="30362.38">257 1386,'0'1,"1"2,1 0,0 2,1 0,0 1,0 0,0 0,2-2,0 1,0-1,-1-2</inkml:trace>
  <inkml:trace contextRef="#ctx0" brushRef="#br0" timeOffset="31059.85">345 1473,'0'2,"1"0,1 1,0 2,1 0,2-1,-1 1,2-1,-1 0,-2 2,0 0,0 0,0-1</inkml:trace>
  <inkml:trace contextRef="#ctx0" brushRef="#br0" timeOffset="31817.67">441 1606,'2'3,"0"1,1-1,-1 1,1-1,0 0,0 0,6 5,0 1,31 34,-36-40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51:06.3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383 721,'-1'5,"1"-1,-1 0,1 1,-1-1,-1 0,1 0,0 0,-1 1,0-1,0-1,0 1,-1 0,-3 4,-4 4,-1 0,-17 14,2-3,-37 30,55-46,0-1,0 0,-15 8,15-9,1 0,-1 0,1 0,0 1,-7 7,-10 9,22-21,-1 2,0-1,0 0,1 0,-1 1,1 0,0-1,0 1,0 0,0 0,0 0,0 0,1 0,-2 7,-3 13,2-6,0 0,1 0,1 0,0 19,1-13,-1 0,-7 31,-1 15,6-30,-2 50,-5 16,10-83,2 22,-1-42,0 0,1 1,-1-1,1 0,0 0,0 1,-1-1,1 0,1 0,-1 0,0 0,1 0,-1 0,1-1,1 3,71 59,-10-21,42 21,-68-34,-32-23,1-1,0 0,0 0,0 0,14 6,-17-10,-1 0,0 0,0 0,0-1,1 1,-1-1,0 0,1 0,-1-1,0 1,0 0,1-1,-1 0,0 0,0 0,0 0,0 0,0-1,5-2,38-33,-10 7,28-22,0 9,-47 33,0-1,-1 0,19-19,-31 26,-1-2,0 1,0 0,0-1,-1 1,0-1,0 0,-1 1,2-9,9-24,-9 29,-1 0,0 0,0-1,0 1,-1-15,2-4,-3 25,6-40,1-60,-7 94,1 0,1 0,-1 0,6-14,-5 14,1-1,-1 1,2-20,-3 12,1 1,1-1,7-23,-6 30,-1-1,0 0,-1 0,0-1,-1 1,0 0,-1-1,0 1,-3-19,2 26,-1 1,1 0,-1 0,1 0,-1 0,0 0,0 0,0 0,-1 0,1 1,-1-1,-3-2,-40-26,18 14,-56-36,-5-17,-13-8,96 74,0 1</inkml:trace>
  <inkml:trace contextRef="#ctx0" brushRef="#br0" timeOffset="1333.78">351 784,'0'-2,"0"-2,0-3,2 0,0 0,2 1,2-1,2 2,-1-1,1 1,0 1,-1-1,1 1,-2 0,-2-1</inkml:trace>
  <inkml:trace contextRef="#ctx0" brushRef="#br0" timeOffset="4025.07">423 413,'0'275,"0"-265</inkml:trace>
  <inkml:trace contextRef="#ctx0" brushRef="#br0" timeOffset="8384.75">266 329,'0'-12,"0"1,1-1,1 1,0-1,1 1,6-20,20-66,-22 80,-1-1,0-1,3-22,-9 50,0-1,1 1,0-1,2 10,3 32,-5-39,0 0,1 0,5 19,-4-19,-1 0,1 1,0 18,-4-28,1 1,1-1,-1 0,0 1,0-1,1 0,0 1,-1-1,1 0,0 0,1 3,-1-5,-1 0,0 1,0-1,0 0,0 0,0 0,1 0,-1 0,0 1,0-1,0 0,0 0,1 0,-1 0,0 0,0 0,0 0,1 0,-1 0,0 0,0 0,0 0,1 0,-1 0,0 0,0 0,0 0,1 0,-1 0,0 0,0 0,0 0,0 0,1 0,-1 0,0-1,0 1,0 0,1 0,7-16,25-82,-32 94,7-29,2 0,21-47,-15 54,-13 19</inkml:trace>
  <inkml:trace contextRef="#ctx0" brushRef="#br0" timeOffset="9452.81">551 0,'-1'17,"-1"-1,0 1,-1-1,-1 0,-6 17,-9 35,2-13,5-24,1 22,9-46</inkml:trace>
  <inkml:trace contextRef="#ctx0" brushRef="#br0" timeOffset="10304.01">497 254,'2'0,"2"0,1-2,0 0,3 0,-1-2,0 0,1 1,-1-1,0 1,1-1,0 2,0 1</inkml:trace>
  <inkml:trace contextRef="#ctx0" brushRef="#br0" timeOffset="11865.53">677 12,'-1'12,"0"0,-1 0,0 1,-1-1,-1-1,-8 22,-2 4,7-14,1 1,-5 32,9-40,0 1,-1-1,-1 1,-8 19,9-29</inkml:trace>
  <inkml:trace contextRef="#ctx0" brushRef="#br0" timeOffset="13774.75">657 361,'0'-2,"0"-1,1 1,-1 0,1-1,0 1,0 0,0-1,0 1,0 0,1 0,-1 0,1 0,-1 0,1 0,0 1,-1-1,1 0,0 1,0-1,0 1,0 0,1 0,-1 0,0 0,0 0,5-1,-3 1,1-1,-1 1,1 0,0 0,-1 1,1-1,0 1,0 0,-1 0,1 1,0 0,-1-1,6 3,-9-2,1 0,-1 0,0 0,0 0,1 0,-1 1,0-1,0 0,0 1,-1-1,1 1,0-1,0 1,-1-1,1 1,-1 0,1-1,-1 1,0-1,0 1,0 0,0 0,0-1,0 1,0 0,0-1,-1 3,1-2,0 0,-1 0,1 0,-1-1,1 1,-1 0,1 0,-1 0,0 0,0 0,0-1,0 1,0 0,0-1,-1 1,1-1,-1 0,1 1,-1-1,1 0,-1 0,-3 2,-5 1,0-1,0 2,0-1,1 2,0-1,-1 1,2 0,-10 9,18-15,-1 0,1 1,0-1,-1 0,1 0,0 0,-1 1,1-1,0 0,0 0,-1 1,1-1,0 0,0 1,-1-1,1 0,0 1,0-1,0 0,0 1,0-1,-1 1,1-1,0 0,0 1,0-1,0 0,0 1,0-1,0 1,0-1,0 0,1 1,-1-1,0 1,0-1,0 0,0 1,0-1,1 1,18 5,28-4,-46-2,85-1,-77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50:34.2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0 488,'101'2,"105"-5,-167-1,39-2,356 6,-328 11,-17-10,76-3,-92-8,-64 10</inkml:trace>
  <inkml:trace contextRef="#ctx0" brushRef="#br0" timeOffset="1451.35">1207 329,'2'1,"1"0,0 0,0 1,-1 0,1-1,-1 1,1 0,-1 0,4 4,7 5,23 16,-27-19,0-1,0 0,1-1,0 0,15 6,8 8,-31-19,0 0,-1 0,1 1,0-1,-1 1,1-1,-1 1,1 0,-1-1,0 1,1 0,-1 0,0 0,1 3,-4-3,1 0,0 1,-1-1,0 0,1 0,-1 0,0 0,0 0,0 0,0-1,0 1,-1-1,1 1,0-1,-3 1,-9 8,-114 85,75-43,48-47</inkml:trace>
  <inkml:trace contextRef="#ctx0" brushRef="#br0" timeOffset="5453.16">192 116,'0'265,"0"-256</inkml:trace>
  <inkml:trace contextRef="#ctx0" brushRef="#br0" timeOffset="6786.95">180 138,'2'-1,"0"-1,0 1,0-1,0 1,0 0,0 0,1 0,-1 0,0 0,1 0,-1 1,1-1,3 0,4-1,75-31,-78 31</inkml:trace>
  <inkml:trace contextRef="#ctx0" brushRef="#br0" timeOffset="8364.15">180 223,'2'0,"2"0,3 0,1 0,2 0,-2-2,1 0,-1 0,2 0,-1 1,0-2,-1 0,-2-1,0-1,1 2,0-1,-3-1</inkml:trace>
  <inkml:trace contextRef="#ctx0" brushRef="#br0" timeOffset="11086.91">298 328,'3'-1,"0"1,0-1,0 0,0 0,-1 0,1 0,0 0,0 0,0-1,-1 0,1 1,-1-1,1 0,3-4,-5 5,0 0,-1 0,1 1,0-1,0 0,0 0,0-1,-1 1,1 0,-1 0,1 0,-1 0,1-1,-1 1,0 0,1 0,-1-1,0 1,0 0,0 0,0-1,0 1,0 0,0-1,-1 1,1 0,0 0,-1-1,1 1,-1 0,1 0,-1 0,0 0,1 0,-1 0,-2-2,2 1,0 1,0 0,-1 0,1 0,-1 0,1 0,-1 0,1 1,-1-1,0 0,1 1,-1-1,0 1,1 0,-1-1,0 1,0 0,1 0,-1 0,0 0,0 1,1-1,-1 0,0 1,1-1,-1 1,0 0,-2 1,1-1,0 1,0 0,1 0,-1 0,0 1,1-1,0 1,-1-1,1 1,0 0,0 0,0 0,-1 4,2-5,0 0,0 1,0-1,0 0,1 1,-1-1,1 0,0 1,0-1,0 1,0-1,0 0,0 1,0-1,1 0,0 1,-1-1,1 0,0 1,0-1,0 0,0 0,0 0,1 0,-1 0,1 0,-1 0,1 0,2 2,-1-3,-1 1,1-1,-1 0,1 1,0-1,0-1,-1 1,1 0,0 0,0-1,0 0,0 0,0 0,0 0,-1 0,1 0,0-1,0 1,0-1,0 0,-1 0,1 0,0 0,3-3,1 0</inkml:trace>
  <inkml:trace contextRef="#ctx0" brushRef="#br0" timeOffset="12296.84">498 159,'0'1,"0"4,0 1,0 2,0 2,0 0,0 1,0 0,0 0,0 0,0 0,0 0,0 0,0-1,0-1</inkml:trace>
  <inkml:trace contextRef="#ctx0" brushRef="#br0" timeOffset="13225.6">434 264,'0'-2,"2"0,2 0,3 0,-1-1,1 0,2 0,0 1,-2-1,1 0,0 0,1 1,1 1,0 0,0 1,1 0,-3 0</inkml:trace>
  <inkml:trace contextRef="#ctx0" brushRef="#br0" timeOffset="14808.2">679 1,'1'76,"-3"81,-2-119,-2 41,6-16,0-54</inkml:trace>
  <inkml:trace contextRef="#ctx0" brushRef="#br0" timeOffset="15718.35">647 288,'2'0,"0"-2,2 0,2-1,2 1,-1-1,1 0,0 0,1 1,1 1,0 0,0 1,1 0,0 0,0 0,-3 0</inkml:trace>
  <inkml:trace contextRef="#ctx0" brushRef="#br0" timeOffset="17331.84">805 33,'0'0,"1"0,0 1,-1-1,1 1,-1-1,1 1,0 0,-1-1,1 1,-1-1,1 1,-1 0,0-1,1 1,-1 0,0 0,1-1,-1 1,0 0,0 0,0 0,0-1,1 1,-1 0,0 0,-1 1,2 27,-1-26,0 28,-1 1,-2-1,-10 50,-1 12,14-84,-1 0</inkml:trace>
  <inkml:trace contextRef="#ctx0" brushRef="#br0" timeOffset="20908.76">953 86,'-2'0,"0"0,0 0,1 1,-1-1,0 1,1-1,-1 1,1-1,-1 1,1 0,-1 0,1 0,0 0,-1 0,1 0,0 0,0 1,-1-1,0 2,-19 34,6-9,10-21,0 1,0 0,1 0,0 1,1-1,0 1,0-1,1 1,0 0,0 0,0 17,-3-1,4-19,-1 0,1 0,1 0,-1 0,1 11,0-15,0-1,1 0,-1 0,0 0,1 1,-1-1,1 0,-1 0,1 0,0 0,-1 0,1 0,0 0,0 0,0 0,0 0,0-1,0 1,0 0,0-1,0 1,0 0,0-1,0 1,0-1,0 0,1 1,-1-1,0 0,0 0,0 0,1 1,1-2,5 2,0-1,0-1,0 1,0-1,0-1,0 1,-1-1,1-1,0 0,-1 0,0 0,1-1,-2 0,1 0,8-7,-6 3,0 0,-1-1,0 0,0-1,-1 0,0 0,-1-1,0 1,7-17,-9 17,0 0,-1 0,0 0,3-20,-6 28,0 1,1-1,-1 1,0-1,-1 1,1-1,0 1,0-1,-1 1,1 0,-1-1,1 1,-1 0,1-1,-1 1,0 0,0-1,-1-1,0 2,1 1,-1-1,0 0,1 0,-1 1,0-1,1 1,-1 0,0-1,0 1,0 0,1 0,-1 0,0 0,0 0,1 1,-1-1,0 0,0 1,-1 0,0 0,0 0,1 1,-1-1,0 1,1-1,-1 1,1 0,-1 0,1 0,0 0,0 1,0-1,0 1,0-1,1 1,-2 3,-22 52,19-41,4-11,1 0,-1 0,1-1,1 1,-1 0,1 0,0 0,0 0,1 0,-1 0,1 0,1 0,3 10,-4-12,0-1,1 1,-1-1,1 0,0 0,0 0,0 0,0 0,1 0,-1 0,1-1,0 1,-1-1,1 0,0 1,1-1,-1-1,0 1,0 0,1-1,-1 0,1 0,4 1,1-1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50:30.1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244 11,'-8'1,"0"1,1 0,-1 0,0 1,1 0,0 0,-1 1,-8 5,-12 6,20-11,0 1,1-1,-1 2,1-1,0 1,1 0,-1 0,1 1,0-1,1 2,0-1,0 0,0 1,1 0,0 0,1 0,0 1,0-1,-2 13,0-2,2-7,0-1,1 1,0-1,0 19,-3 19,3-40,1-1,0 1,0-1,1 18,1-23,-1 0,1 0,0 0,0 0,0-1,0 1,1 0,-1 0,1-1,-1 1,1-1,0 1,0-1,0 0,0 0,1 0,-1 0,4 2,25 19,-25-17,0-1,0 0,1-1,-1 1,1-1,0-1,0 1,1-1,-1 0,1-1,0 0,-1 0,1-1,10 1,11-1,-17 0,0 0,1-1,-1-1,0 0,0 0,0-1,0-1,19-6,-26 7,1-1,0 0,-1 0,1 0,-1 0,0-1,0 0,-1 0,1 0,-1-1,0 0,6-8,3-5,-6 8,1 0,-2 0,1 0,-1-1,-1 0,0-1,-1 1,5-18,-3-3,-1 13,-1 0,-2-1,2-38,-5 54,0-1,0 0,0 0,-1 0,0 1,0-1,0 1,0-1,-1 1,1 0,-5-5,-40-42,32 37,8 7,0 1,-1 0,0 0,-1 1,1 0,-1 1,0-1,0 2,-11-4,12 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50:01.1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468 734,'-4'1,"1"0,-1 0,0 1,1-1,-1 1,1 0,0 0,0 0,0 0,0 1,0 0,0-1,0 1,1 0,0 0,-1 0,-1 4,-19 19,4-9,-35 41,8-9,-5 14,-8-3,-1-4,25-29,31-26,1 1,0 0,-1 0,1 0,0 0,0 0,1 1,-1-1,0 1,1 0,0 0,-1 0,1 0,0 0,1 0,-1 1,0-1,1 1,0-1,0 1,-1 5,-6 120,4-79,5 59,0-36,10 32,-4-21,-5-60,0-6,9 121,-11-134,1 0,0 0,0 0,1-1,0 1,-1-1,2 1,-1-1,0 1,1-1,0 0,0 0,0 0,0-1,1 1,-1-1,1 0,6 4,4 3,1 0,0-1,31 13,-38-18,0 1,-1 0,1 0,8 8,18 12,-8-9,30 23,20 22,-59-43,-16-16,0 0,1-1,-1 1,1 0,-1-1,1 1,0-1,0 1,0-1,0 0,0 0,0 0,0 0,0 0,0 0,0 0,0-1,1 1,-1-1,0 0,1 1,2-1,0 0,1 0,-1 0,1-1,-1 0,1 0,-1 0,1 0,-1-1,0 0,0 0,0 0,0-1,9-5,18-8,-27 14,-1 1,0-1,0 0,0 0,0 0,0-1,-1 0,1 1,-1-1,6-6,-1 0,1 1,-1 0,1 0,15-9,23-20,-33 22,1 1,1 0,0 1,21-12,-29 20,0 0,0 0,0-1,13-13,-18 16,0-1,-1 1,1-1,-1 1,0-1,0 0,-1 0,1 0,-1 0,0 0,0-1,0 1,0-6,9-60,-5 47,-2 0,1-32,-4-283,10 232,-9 55,-2-46,0 95,1-1,-1 1,0 0,0 0,0-1,0 1,0 0,0 0,-1 0,1 0,0 1,-1-1,0 0,-3-2,-32-24,7 7,-2-5,24 20,0 0,1-1,-1 1,1-1,-11-16,10 13,1 0,-2 0,-16-14,-17-21,26 26,0 1,-1 1,-25-19,-13-14,9 13,20 19,21 14</inkml:trace>
  <inkml:trace contextRef="#ctx0" brushRef="#br0" timeOffset="2472">457 354,'-2'58,"4"64,2-84,2 30,5 16,-11-75</inkml:trace>
  <inkml:trace contextRef="#ctx0" brushRef="#br0" timeOffset="5477.65">278 268,'-1'-30,"0"19,0 0,1 1,1-1,0 0,0 1,1-1,0 0,8-19,22-54,-29 76,9-14,-6 22,-1 16,1 24,7 31,4 17,-17-88,0 1,0-1,0 0,0 0,0 0,0 0,0 1,0-1,0 0,0 0,0 0,0 0,0 0,0 1,0-1,0 0,0 0,0 0,1 0,-1 0,0 1,0-1,0 0,0 0,0 0,0 0,1 0,-1 0,0 0,0 0,0 0,0 0,0 1,1-1,-1 0,0 0,0 0,0 0,0 0,0 0,1 0,-1 0,0 0,0 0,0 0,0 0,1-1,-1 1,0 0,6-9,1-14,-5 12,0 0,1 1,1-1,0 0,10-19,7-18,-3-8,-15 50</inkml:trace>
  <inkml:trace contextRef="#ctx0" brushRef="#br0" timeOffset="8195.48">616 25,'-4'-1,"0"1,0 1,0-1,1 0,-1 1,0 0,1 0,-1 0,0 0,1 1,0-1,-1 1,1 0,0 0,0 0,0 0,0 1,0-1,0 1,-3 4,3-1,0-1,0 0,1 1,-1-1,2 1,-1 0,0 0,1 0,0 0,1 0,-1 0,1 8,-1 22,0-26,0 0,0 1,2-1,-1 0,1 1,1-1,3 16,-3-25,-1 1,0 0,1-1,-1 0,1 1,0-1,-1 0,1 0,0 0,0 0,0 0,0 0,0 0,0-1,0 1,0-1,0 1,0-1,0 0,0 0,0 0,0 0,0 0,0-1,2 1,1-1,0 1,-1-1,1 0,0 0,-1-1,1 1,-1-1,0 0,1 0,4-3,-4 1,0 0,0 0,0-1,-1 1,1-1,-1 0,0 0,-1-1,1 1,-1-1,0 0,0 0,-1 0,0 0,2-8,-1-5,-1 8,0 1,-1-1,0 0,-2-19,1 27,-1-1,0 0,0 1,0-1,-1 1,1 0,-1 0,0-1,0 1,0 0,0 0,0 0,-1 1,1-1,-1 1,0-1,0 1,-3-2,-12-10,12 11</inkml:trace>
  <inkml:trace contextRef="#ctx0" brushRef="#br0" timeOffset="10624.47">764 206,'5'0,"1"0,-1 1,1-1,-1 2,1-1,-1 0,0 1,0 0,0 0,7 5,-11-7,0 1,0 0,0-1,0 1,0 0,0 0,0 0,0 0,0 0,-1 0,1 0,0 0,-1 1,1-1,-1 0,1 0,-1 0,0 1,1 1,-1-1,-1 0,1 0,-1 0,1 0,-1-1,1 1,-1 0,0 0,0-1,0 1,0 0,0-1,0 1,-1-1,1 1,0-1,-3 2,-11 10,-1-1,-24 13,16-10,21-9,14-3,30-1,-6 0,20 6,-47-7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45:52.9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80,'2'6,"0"-1,0 1,1-1,-1 1,1-1,0 0,1 0,5 7,0 0,9 12,23 25,-25-31,-1-1,0 2,12 22,-24-36</inkml:trace>
  <inkml:trace contextRef="#ctx0" brushRef="#br0" timeOffset="2892.06">258 133,'1'0,"3"0,1 0,2 0,1 0,1 0,0 0,0 0,0 0,-1 0</inkml:trace>
  <inkml:trace contextRef="#ctx0" brushRef="#br0" timeOffset="4510.06">388 107,'5'-2,"0"0,-1 0,1 0,-1-1,0 0,1 0,-1 0,0 0,-1-1,1 0,-1 1,4-6,5-3,3-5,-11 12,-1 1,1 0,0-1,0 2,0-1,9-5,-12 11,0 1,0 0,-1-1,1 1,-1 0,1-1,-1 1,0 0,0-1,-1 5,1-6,-1 11,-1 0,0 0,-1 0,-8 23,7-21,-1-1,-3 28,-10 39,16-73,1-1</inkml:trace>
  <inkml:trace contextRef="#ctx0" brushRef="#br0" timeOffset="5814.2">504 301,'3'-1,"0"-1,0 1,0-1,0 0,0 0,0 0,0 0,0-1,-1 1,1-1,-1 0,0 1,2-5,3-1,94-116,-82 104,-15 16</inkml:trace>
  <inkml:trace contextRef="#ctx0" brushRef="#br0" timeOffset="7849.61">654 204,'21'-1,"-14"1,0-1,0 1,1 0,-1 1,8 1,-14-2,1 1,-1-1,0 0,1 1,-1 0,0-1,0 1,1 0,-1-1,0 1,0 0,0 0,0 0,0 0,0 0,0 0,0 1,-1-1,1 0,0 0,-1 0,1 1,-1-1,1 0,-1 1,1-1,-1 1,0-1,0 0,0 1,0 1,1 4,-1 0,-1 0,1 1,-1-1,0 0,-4 11,4-15,0 0,-1 0,0 0,1 0,-1-1,0 1,0 0,-1-1,1 0,0 1,-1-1,1 0,-1 0,0 0,0-1,-4 3,-50 18,57-22,0 0,0 0,0 0,0 0,0 0,0 0,1 0,-1 0,0 1,0-1,0 0,0 0,0 0,0 0,0 0,0 0,0 0,1 0,-1 0,0 0,0 0,0 1,0-1,0 0,0 0,0 0,0 0,0 0,0 0,0 0,0 1,0-1,0 0,0 0,0 0,0 0,0 0,0 0,0 0,0 1,0-1,0 0,0 0,0 0,0 0,0 0,0 0,0 0,0 0,-1 1,1-1,23 5,31 1,-45-6,0 0,0 0,0 1,11 3,-14-3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45:54.5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218 1,'0'2,"-1"0,1 1,-1-1,1 0,-1 0,0 0,0 0,0 0,0 0,0 0,-1 0,1 0,0 0,-1 0,-2 2,-34 26,12-9,-62 59,44-46,41-29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45:48.96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125 0,'-1'3,"-1"-1,0 0,1 1,-1-1,0 0,0 0,0 0,-1 0,1-1,-5 3,-4 5,5-2,1 0,-1 0,1 0,0 1,1-1,0 1,-6 17,3-3,-8 42,7-17,2 1,1 59,5-89,-1-3,1 0,0 0,1 0,1 0,0-1,2 1,8 27,-10-38,-1-1,1 0,0 0,1 0,-1 0,0 0,1-1,-1 1,1-1,0 1,0-1,0 0,0 0,0 0,0-1,1 1,-1-1,1 0,-1 0,5 1,-3-1,0 0,1-1,-1 0,0 0,0 0,1-1,-1 1,0-1,0-1,0 1,0-1,0 1,0-1,5-4,2 0,0-1,-1-1,0 0,0 0,-1-1,15-17,-20 20,-1 0,-1 0,1 0,-1-1,0 1,0-1,-1 0,0 0,0 0,0 0,-1 0,0 0,-1 0,0-9,1-64,-3-61,0 128,-1 0,0 0,-1 1,0 0,-1 0,-10-18,12 25,-1 0,0 1,0-1,0 1,0 0,-1 0,0 0,1 0,-1 1,-1 0,1 0,0 0,-1 1,0 0,1 0,-1 0,0 1,0 0,0 0,0 0,0 1,0 0,-8 0,7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45:42.9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0,'2'3,"0"0,0 0,0 0,0-1,1 1,-1-1,1 1,-1-1,1 0,0 0,3 1,9 8,-5-1,1-2,19 13,20 16,74 93,-111-115,4 4,-1 0,-1 1,-1 0,16 31,-21-34,2 1,0-2,16 18,20 31,-14-27,-1 0,7 8,-6-8,-19-19,-7-10,0 1,0-1,6 15,-7-13,-3-7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44:59.2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120 466,'9'106,"-9"0,0-99</inkml:trace>
  <inkml:trace contextRef="#ctx0" brushRef="#br0" timeOffset="1292.93">68 598,'0'-1,"0"1,1-1,-1 1,0-1,1 1,-1-1,1 1,-1-1,1 1,-1-1,1 1,0 0,-1-1,1 1,-1 0,1 0,0-1,-1 1,1 0,0 0,-1 0,1 0,0 0,-1 0,1 0,1 0,25-1,-19 1,91-18,-92 18</inkml:trace>
  <inkml:trace contextRef="#ctx0" brushRef="#br0" timeOffset="4384.2">129 421,'-4'0,"0"1,1-1,-1 1,0-1,0 1,1 0,-1 1,0-1,1 1,0-1,-1 1,1 0,0 0,-4 4,-1 1,0 0,1 1,-12 18,14-18,1 1,0 0,1 0,0 0,0 0,1 1,0-1,1 1,0-1,0 1,1 0,0-1,1 1,0-1,0 1,1-1,6 18,-6-23,0-1,1 0,-1 0,1 0,-1 0,1 0,0 0,0-1,0 0,1 1,3 1,40 19,-40-21,-1 0,1-1,0 0,-1 0,1-1,0 0,0 0,0 0,0-1,-1 0,1 0,0-1,-1 0,1 0,-1 0,0-1,0 0,0 0,0-1,0 0,-1 0,1 0,8-9,-10 8,0 0,0 0,-1 0,1 0,-1-1,0 1,-1-1,0 0,1 0,-2 0,1 0,-1 0,0 0,0-1,0 1,-1 0,0 0,-1-1,1 1,-1 0,0 0,-1-1,1 1,-1 0,0 0,-1 1,0-1,0 0,0 1,0 0,-1 0,-7-9,6 8,-1 0,1 1,-1-1,0 1,0 1,-1-1,1 1,-1 0,0 0,0 1,-1 0,1 0,-14-2,14 4</inkml:trace>
  <inkml:trace contextRef="#ctx0" brushRef="#br0" timeOffset="6932.33">270 898,'3'-2,"-1"1,1-1,0 0,-1 0,0 0,1 0,-1 0,0 0,0-1,0 1,0-1,-1 1,2-4,7-8,21-28,-26 34,1 0,-1 0,1 0,1 1,11-11,30-30,-22 21,-24 25,157-144,-124 116,-10 9,49-32,-67 48,-1 0,0 0,0 0,5-7,18-15,-25 24</inkml:trace>
  <inkml:trace contextRef="#ctx0" brushRef="#br0" timeOffset="10359.52">1170 158,'-10'1,"1"2,0-1,0 1,0 0,0 1,1 0,0 0,-1 1,-8 7,4-4,5-1,1-1,0 1,0 1,1-1,0 1,1 0,-8 14,-1 1,8-14,1 1,1 0,-1-1,2 2,-1-1,2 0,-1 0,0 12,0-2,2 0,0 0,3 27,-1-43,0 0,1 0,-1 0,1 0,0 0,0 0,0-1,0 1,1-1,-1 0,1 1,0-1,0 0,3 2,1 1,0 0,0-1,0 0,1-1,14 7,-14-8,1 0,0 0,0-1,1-1,-1 0,0 0,1-1,-1 0,0 0,0-1,16-3,-20 1,0-1,0 1,0-1,0 0,-1-1,1 1,-1-1,0 0,-1 0,1 0,4-8,-4 5,1 0,1 1,-1 0,8-7,-7 8,0 1,-1-2,1 1,-1-1,0 1,-1-1,0-1,0 1,0-1,-1 1,0-1,-1 0,0 0,2-15,5-25,-6 36,-1-1,0 0,0-17,-2 26,-1 0,1 0,-1-1,0 1,0 0,0 0,0 0,-1 0,0 0,0 0,0 0,0 1,0-1,-1 1,0-1,0 1,0 0,0 0,0 0,0 1,-1-1,1 1,-1 0,0 0,0 0,0 0,0 1,-4-2,1 1,1-1,-1 1,0 1,0 0,0 0,0 0,-13 0,13 2</inkml:trace>
  <inkml:trace contextRef="#ctx0" brushRef="#br0" timeOffset="11649.18">1381 105,'2'0,"1"0,3 0,1 0,1 0,0 0,2 0,-1 0,0 0,0 0,0 0,0 0,0 0,0 0,0 0,-2 0</inkml:trace>
  <inkml:trace contextRef="#ctx0" brushRef="#br0" timeOffset="31527.9">1567 52,'1'-3,"0"-1,0 1,0-1,1 1,-1 0,1 0,0 0,0 0,0 0,0 0,1 1,4-5,0 0,-6 48,-1 31,0-64</inkml:trace>
  <inkml:trace contextRef="#ctx0" brushRef="#br0" timeOffset="32676.31">1594 157,'5'0,"0"-1,0 0,0 0,0 0,0 0,0-1,-1 1,1-1,0-1,-1 1,1 0,-1-1,8-6,16-10,-10 10,-13 7</inkml:trace>
  <inkml:trace contextRef="#ctx0" brushRef="#br0" timeOffset="34529.45">1681 167,'25'-8,"10"-3,-34 11,-1 0,1 0,0 0,0 0,-1 0,1 0,0 0,0 0,-1 1,1-1,0 0,-1 0,1 1,0-1,-1 0,1 1,0-1,-1 1,1-1,-1 1,1-1,-1 1,1-1,-1 1,1-1,-1 1,1 0,-1-1,0 1,1 0,-1-1,0 1,0 0,0-1,1 1,-1 0,0 0,0-1,0 2,0-1,0 1,0-1,0 0,0 1,0-1,0 0,-1 0,1 1,0-1,-1 0,1 0,-1 1,0-1,1 0,-1 0,0 0,1 0,-1 0,0 0,0 0,0 0,-2 1,-27 14,26-14,0-1,1 1,-1 0,1 0,0 0,-6 4,9-6,0 0,0 0,0 1,0-1,0 0,0 0,0 0,-1 0,1 0,0 1,0-1,0 0,0 0,0 0,0 0,0 0,0 1,0-1,0 0,0 0,0 0,0 0,0 1,0-1,0 0,0 0,0 0,0 0,0 0,0 1,0-1,0 0,0 0,1 0,-1 0,0 0,0 1,0-1,0 0,0 0,0 0,0 0,1 0,-1 0,0 0,0 0,0 0,0 1,0-1,1 0,-1 0,14 3,15-2,-1-1,-20-1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44:51.70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0 606,'1'-10,"0"0,1 0,0 0,0 0,1 1,4-10,-3 9,-1 1,0 0,-1-1,0 0,0 0,0-13,-1 12,1 0,0 0,0 0,1 1,7-17,-2 4,-2 7,0 1,11-17,-9 17,-1 0,8-19,-8 15,1 0,14-21,-10 18,-4 7,-2 1,1-1,-2-1,0 1,4-25,-9 63,1 0,0 0,2 0,0-1,9 27,36 120,-20-88,4 10,-31-90,-1 1,1 0,-1-1,1 1,0 0,0-1,0 1,0-1,0 1,0-1,2 3,-2-5,0 1,0-1,0 1,0-1,0 0,-1 1,1-1,0 0,-1 0,1 1,0-1,-1 0,1 0,-1 0,1 0,-1 0,0 0,1 0,-1 0,0 0,0 0,1-2,25-78,-2 9,-14 44,13-54,-20 59,2-1,0 1,2 0,12-29,-9 27,-8 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44:48.2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0,'178'8,"-135"-7,-36-1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6:51:24.0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194 22,'-7'0,"2"1,-1 0,0 0,0 0,0 1,0 0,1 0,-1 0,1 1,-1 0,1 0,0 0,-7 7,1-1,2 0,0 1,0 0,0 1,-7 12,8-8,1 1,1 0,-7 24,9-28,2 0,0 0,0 1,2-1,-1 0,2 1,1 15,-1-25,0 0,0 1,0-1,1 0,-1 0,1 0,0 0,0 0,0 0,0-1,0 1,1-1,-1 1,1-1,-1 0,1 0,6 3,6 4,1 0,18 6,-27-12,7 2,0-1,1-1,-1 0,1-1,0 0,-1-1,1-1,0 0,17-3,-30 2,1 1,0-1,-1 0,1 1,0-1,-1-1,1 1,-1 0,0-1,1 1,-1-1,0 1,0-1,3-3,23-33,-19 25,-5 5,-1-1,0 1,0-1,0 1,-1-1,1-14,1 0,0-2,-2 0,-1 0,0 1,-5-36,3 55,0 0,-1 0,1 0,-1 1,0-1,0 0,0 1,-1-1,0 1,0 0,0 0,0 0,0 0,-1 1,0-1,0 1,0 0,0 0,0 1,-6-4,5 3,0 1,-1-1,1 1,-1 0,1 1,-1-1,1 1,-1 0,0 0,0 1,0 0,1 0,-1 0,0 1,0-1,1 2,-9 1,13-2,-1 0,0 0,0 1,0-1,1 0,-1 1,1-1,-1 1,1-1,-2 4,-4 3,2-3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FBD78-1EA7-40AF-810F-BE2A65A3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2022-04-04T16:39:00Z</dcterms:created>
  <dcterms:modified xsi:type="dcterms:W3CDTF">2022-04-04T16:51:00Z</dcterms:modified>
</cp:coreProperties>
</file>