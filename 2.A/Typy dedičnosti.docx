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571503" w14:textId="38D07DDE" w:rsidR="00150E19" w:rsidRPr="00205D9E" w:rsidRDefault="003F5CAE" w:rsidP="00465E9E">
      <w:pPr>
        <w:pStyle w:val="Nzov"/>
        <w:jc w:val="center"/>
        <w:rPr>
          <w:b/>
          <w:bCs/>
          <w:lang w:val="sk-SK"/>
        </w:rPr>
      </w:pPr>
      <w:r>
        <w:rPr>
          <w:b/>
          <w:bCs/>
          <w:lang w:val="sk-SK"/>
        </w:rPr>
        <w:t>Typy dedičnosti</w:t>
      </w:r>
    </w:p>
    <w:p w14:paraId="07CDF739" w14:textId="77777777" w:rsidR="00465E9E" w:rsidRPr="00205D9E" w:rsidRDefault="00465E9E" w:rsidP="00465E9E">
      <w:pPr>
        <w:rPr>
          <w:lang w:val="sk-SK"/>
        </w:rPr>
      </w:pPr>
    </w:p>
    <w:p w14:paraId="0392051A" w14:textId="1D627EFE" w:rsidR="00465E9E" w:rsidRDefault="003F5CAE" w:rsidP="00465E9E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Dedičnosť delíme podľa viacerých kritérií:</w:t>
      </w:r>
    </w:p>
    <w:p w14:paraId="66AEA446" w14:textId="519342E6" w:rsidR="003F5CAE" w:rsidRDefault="003F5CAE" w:rsidP="003F5CAE">
      <w:pPr>
        <w:rPr>
          <w:lang w:val="sk-SK"/>
        </w:rPr>
      </w:pPr>
    </w:p>
    <w:p w14:paraId="197A43FA" w14:textId="65238DB8" w:rsidR="003F5CAE" w:rsidRPr="003F5CAE" w:rsidRDefault="003F5CAE" w:rsidP="003F5CAE">
      <w:pPr>
        <w:pStyle w:val="Odsekzoznamu"/>
        <w:numPr>
          <w:ilvl w:val="0"/>
          <w:numId w:val="3"/>
        </w:numPr>
        <w:rPr>
          <w:lang w:val="sk-SK"/>
        </w:rPr>
      </w:pPr>
      <w:r>
        <w:rPr>
          <w:b/>
          <w:bCs/>
          <w:lang w:val="sk-SK"/>
        </w:rPr>
        <w:t>Podľa typu zasiahnutého chromozómu</w:t>
      </w:r>
    </w:p>
    <w:p w14:paraId="2000A60F" w14:textId="32559825" w:rsidR="003F5CAE" w:rsidRDefault="003F5CAE" w:rsidP="003F5CAE">
      <w:pPr>
        <w:pStyle w:val="Odsekzoznamu"/>
        <w:numPr>
          <w:ilvl w:val="1"/>
          <w:numId w:val="1"/>
        </w:numPr>
        <w:rPr>
          <w:lang w:val="sk-SK"/>
        </w:rPr>
      </w:pPr>
      <w:r>
        <w:rPr>
          <w:b/>
          <w:bCs/>
          <w:lang w:val="sk-SK"/>
        </w:rPr>
        <w:t xml:space="preserve"> Autozómová </w:t>
      </w:r>
      <w:r>
        <w:rPr>
          <w:lang w:val="sk-SK"/>
        </w:rPr>
        <w:t>– dedičnosť viazaná na telové chromozómy</w:t>
      </w:r>
    </w:p>
    <w:p w14:paraId="18BAA17B" w14:textId="75874C78" w:rsidR="003F5CAE" w:rsidRDefault="003F5CAE" w:rsidP="003F5CAE">
      <w:pPr>
        <w:pStyle w:val="Odsekzoznamu"/>
        <w:numPr>
          <w:ilvl w:val="1"/>
          <w:numId w:val="1"/>
        </w:numPr>
        <w:rPr>
          <w:lang w:val="sk-SK"/>
        </w:rPr>
      </w:pPr>
      <w:r>
        <w:rPr>
          <w:b/>
          <w:bCs/>
          <w:lang w:val="sk-SK"/>
        </w:rPr>
        <w:t xml:space="preserve"> Gonozómová </w:t>
      </w:r>
      <w:r>
        <w:rPr>
          <w:b/>
          <w:bCs/>
          <w:lang w:val="sk-SK"/>
        </w:rPr>
        <w:t xml:space="preserve"> </w:t>
      </w:r>
      <w:r>
        <w:rPr>
          <w:lang w:val="sk-SK"/>
        </w:rPr>
        <w:t xml:space="preserve">– dedičnosť viazaná na </w:t>
      </w:r>
      <w:r>
        <w:rPr>
          <w:lang w:val="sk-SK"/>
        </w:rPr>
        <w:t>pohlavné</w:t>
      </w:r>
      <w:r>
        <w:rPr>
          <w:lang w:val="sk-SK"/>
        </w:rPr>
        <w:t xml:space="preserve"> chromozómy</w:t>
      </w:r>
    </w:p>
    <w:p w14:paraId="628D87D6" w14:textId="77777777" w:rsidR="003F5CAE" w:rsidRPr="003F5CAE" w:rsidRDefault="003F5CAE" w:rsidP="003F5CAE">
      <w:pPr>
        <w:rPr>
          <w:lang w:val="sk-SK"/>
        </w:rPr>
      </w:pPr>
    </w:p>
    <w:p w14:paraId="2DBBBF70" w14:textId="6C814014" w:rsidR="003F5CAE" w:rsidRPr="003F5CAE" w:rsidRDefault="003F5CAE" w:rsidP="003F5CAE">
      <w:pPr>
        <w:pStyle w:val="Odsekzoznamu"/>
        <w:numPr>
          <w:ilvl w:val="0"/>
          <w:numId w:val="3"/>
        </w:numPr>
        <w:rPr>
          <w:lang w:val="sk-SK"/>
        </w:rPr>
      </w:pPr>
      <w:r>
        <w:rPr>
          <w:b/>
          <w:bCs/>
          <w:lang w:val="sk-SK"/>
        </w:rPr>
        <w:t>Podľa sily prejavenia alel</w:t>
      </w:r>
    </w:p>
    <w:p w14:paraId="358434D4" w14:textId="77851A82" w:rsidR="003F5CAE" w:rsidRDefault="003F5CAE" w:rsidP="003F5CAE">
      <w:pPr>
        <w:pStyle w:val="Odsekzoznamu"/>
        <w:numPr>
          <w:ilvl w:val="1"/>
          <w:numId w:val="1"/>
        </w:numPr>
        <w:rPr>
          <w:lang w:val="sk-SK"/>
        </w:rPr>
      </w:pPr>
      <w:r>
        <w:rPr>
          <w:b/>
          <w:bCs/>
          <w:lang w:val="sk-SK"/>
        </w:rPr>
        <w:t xml:space="preserve"> Dominantná </w:t>
      </w:r>
      <w:r>
        <w:rPr>
          <w:lang w:val="sk-SK"/>
        </w:rPr>
        <w:t>– choroba alebo znak je kódovaný dominantnou alelou</w:t>
      </w:r>
    </w:p>
    <w:p w14:paraId="4856D3E1" w14:textId="019E1779" w:rsidR="003F5CAE" w:rsidRDefault="003F5CAE" w:rsidP="003F5CAE">
      <w:pPr>
        <w:pStyle w:val="Odsekzoznamu"/>
        <w:numPr>
          <w:ilvl w:val="1"/>
          <w:numId w:val="1"/>
        </w:numPr>
        <w:rPr>
          <w:lang w:val="sk-SK"/>
        </w:rPr>
      </w:pPr>
      <w:r>
        <w:rPr>
          <w:b/>
          <w:bCs/>
          <w:lang w:val="sk-SK"/>
        </w:rPr>
        <w:t xml:space="preserve"> Recesívna </w:t>
      </w:r>
      <w:r>
        <w:rPr>
          <w:lang w:val="sk-SK"/>
        </w:rPr>
        <w:t xml:space="preserve">– choroba alebo znak je kódovaný </w:t>
      </w:r>
      <w:r>
        <w:rPr>
          <w:lang w:val="sk-SK"/>
        </w:rPr>
        <w:t>recesívnou</w:t>
      </w:r>
      <w:r>
        <w:rPr>
          <w:lang w:val="sk-SK"/>
        </w:rPr>
        <w:t xml:space="preserve"> alelou</w:t>
      </w:r>
    </w:p>
    <w:p w14:paraId="28F73AED" w14:textId="77777777" w:rsidR="003F5CAE" w:rsidRPr="003F5CAE" w:rsidRDefault="003F5CAE" w:rsidP="003F5CAE">
      <w:pPr>
        <w:rPr>
          <w:lang w:val="sk-SK"/>
        </w:rPr>
      </w:pPr>
    </w:p>
    <w:p w14:paraId="5B2D358D" w14:textId="17F09063" w:rsidR="003F5CAE" w:rsidRPr="003F5CAE" w:rsidRDefault="003F5CAE" w:rsidP="003F5CAE">
      <w:pPr>
        <w:pStyle w:val="Odsekzoznamu"/>
        <w:numPr>
          <w:ilvl w:val="0"/>
          <w:numId w:val="3"/>
        </w:numPr>
        <w:rPr>
          <w:lang w:val="sk-SK"/>
        </w:rPr>
      </w:pPr>
      <w:r>
        <w:rPr>
          <w:b/>
          <w:bCs/>
          <w:lang w:val="sk-SK"/>
        </w:rPr>
        <w:t>Podľa vzťahu alel</w:t>
      </w:r>
    </w:p>
    <w:p w14:paraId="02DFDC38" w14:textId="4AACE122" w:rsidR="003F5CAE" w:rsidRPr="003F5CAE" w:rsidRDefault="003F5CAE" w:rsidP="003F5CAE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[A – červená farba, a – biela farba</w:t>
      </w:r>
      <w:r>
        <w:t>]</w:t>
      </w:r>
    </w:p>
    <w:p w14:paraId="728E86D1" w14:textId="76437086" w:rsidR="003F5CAE" w:rsidRPr="003F5CAE" w:rsidRDefault="003F5CAE" w:rsidP="003F5CAE">
      <w:pPr>
        <w:pStyle w:val="Odsekzoznamu"/>
        <w:numPr>
          <w:ilvl w:val="1"/>
          <w:numId w:val="1"/>
        </w:numPr>
        <w:rPr>
          <w:lang w:val="sk-SK"/>
        </w:rPr>
      </w:pPr>
      <w:r>
        <w:rPr>
          <w:b/>
          <w:bCs/>
          <w:lang w:val="sk-SK"/>
        </w:rPr>
        <w:t xml:space="preserve"> Úplná dominancia </w:t>
      </w:r>
      <w:r>
        <w:rPr>
          <w:lang w:val="sk-SK"/>
        </w:rPr>
        <w:t>– heterozygot (</w:t>
      </w:r>
      <w:proofErr w:type="spellStart"/>
      <w:r>
        <w:rPr>
          <w:lang w:val="sk-SK"/>
        </w:rPr>
        <w:t>Aa</w:t>
      </w:r>
      <w:proofErr w:type="spellEnd"/>
      <w:r>
        <w:rPr>
          <w:lang w:val="sk-SK"/>
        </w:rPr>
        <w:t>) je červený</w:t>
      </w:r>
    </w:p>
    <w:p w14:paraId="7FBD9EA9" w14:textId="0595D474" w:rsidR="003F5CAE" w:rsidRPr="003F5CAE" w:rsidRDefault="003F5CAE" w:rsidP="003F5CAE">
      <w:pPr>
        <w:pStyle w:val="Odsekzoznamu"/>
        <w:numPr>
          <w:ilvl w:val="1"/>
          <w:numId w:val="1"/>
        </w:numPr>
        <w:rPr>
          <w:lang w:val="sk-SK"/>
        </w:rPr>
      </w:pPr>
      <w:r>
        <w:rPr>
          <w:b/>
          <w:bCs/>
          <w:lang w:val="sk-SK"/>
        </w:rPr>
        <w:t xml:space="preserve"> S neúplnou dominanciou </w:t>
      </w:r>
      <w:r>
        <w:rPr>
          <w:lang w:val="sk-SK"/>
        </w:rPr>
        <w:t>– heterozygot (</w:t>
      </w:r>
      <w:proofErr w:type="spellStart"/>
      <w:r>
        <w:rPr>
          <w:lang w:val="sk-SK"/>
        </w:rPr>
        <w:t>Aa</w:t>
      </w:r>
      <w:proofErr w:type="spellEnd"/>
      <w:r>
        <w:rPr>
          <w:lang w:val="sk-SK"/>
        </w:rPr>
        <w:t>) je</w:t>
      </w:r>
      <w:r>
        <w:rPr>
          <w:lang w:val="sk-SK"/>
        </w:rPr>
        <w:t xml:space="preserve"> ružový</w:t>
      </w:r>
    </w:p>
    <w:p w14:paraId="56F6F846" w14:textId="4D0CD6FA" w:rsidR="003F5CAE" w:rsidRPr="003F5CAE" w:rsidRDefault="003F5CAE" w:rsidP="003F5CAE">
      <w:pPr>
        <w:pStyle w:val="Odsekzoznamu"/>
        <w:numPr>
          <w:ilvl w:val="1"/>
          <w:numId w:val="1"/>
        </w:numPr>
        <w:rPr>
          <w:lang w:val="sk-SK"/>
        </w:rPr>
      </w:pPr>
      <w:r>
        <w:rPr>
          <w:b/>
          <w:bCs/>
          <w:lang w:val="sk-SK"/>
        </w:rPr>
        <w:t xml:space="preserve"> Kodominancia </w:t>
      </w:r>
      <w:r>
        <w:rPr>
          <w:lang w:val="sk-SK"/>
        </w:rPr>
        <w:t>– heterozygot (</w:t>
      </w:r>
      <w:proofErr w:type="spellStart"/>
      <w:r>
        <w:rPr>
          <w:lang w:val="sk-SK"/>
        </w:rPr>
        <w:t>Aa</w:t>
      </w:r>
      <w:proofErr w:type="spellEnd"/>
      <w:r>
        <w:rPr>
          <w:lang w:val="sk-SK"/>
        </w:rPr>
        <w:t>) je</w:t>
      </w:r>
      <w:r>
        <w:rPr>
          <w:lang w:val="sk-SK"/>
        </w:rPr>
        <w:t xml:space="preserve"> červený aj biely (napr. červený s bielymi bodkami)</w:t>
      </w:r>
    </w:p>
    <w:sectPr w:rsidR="003F5CAE" w:rsidRPr="003F5CAE" w:rsidSect="00465E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5058D"/>
    <w:multiLevelType w:val="hybridMultilevel"/>
    <w:tmpl w:val="AFE224DA"/>
    <w:lvl w:ilvl="0" w:tplc="030A1924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02463B"/>
    <w:multiLevelType w:val="hybridMultilevel"/>
    <w:tmpl w:val="28689B54"/>
    <w:lvl w:ilvl="0" w:tplc="08A4CB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CF2864"/>
    <w:multiLevelType w:val="hybridMultilevel"/>
    <w:tmpl w:val="A90A53C2"/>
    <w:lvl w:ilvl="0" w:tplc="835E10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CAE"/>
    <w:rsid w:val="00150E19"/>
    <w:rsid w:val="00205D9E"/>
    <w:rsid w:val="003F5CAE"/>
    <w:rsid w:val="00465E9E"/>
    <w:rsid w:val="006A500F"/>
    <w:rsid w:val="00D6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5AA64"/>
  <w15:chartTrackingRefBased/>
  <w15:docId w15:val="{3C195333-0EA9-4306-A85D-FD56339B1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465E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465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ekzoznamu">
    <w:name w:val="List Paragraph"/>
    <w:basedOn w:val="Normlny"/>
    <w:uiPriority w:val="34"/>
    <w:qFormat/>
    <w:rsid w:val="00465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Enhanced.dotx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BlankEnhanced.dotx</Template>
  <TotalTime>9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1</cp:revision>
  <dcterms:created xsi:type="dcterms:W3CDTF">2022-04-24T12:51:00Z</dcterms:created>
  <dcterms:modified xsi:type="dcterms:W3CDTF">2022-04-24T13:00:00Z</dcterms:modified>
</cp:coreProperties>
</file>