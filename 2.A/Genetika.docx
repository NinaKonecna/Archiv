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11451" w14:textId="12464341" w:rsidR="00150E19" w:rsidRPr="005C58A3" w:rsidRDefault="005C58A3" w:rsidP="00465E9E">
      <w:pPr>
        <w:pStyle w:val="Nzov"/>
        <w:jc w:val="center"/>
        <w:rPr>
          <w:b/>
          <w:bCs/>
          <w:lang w:val="sk-SK"/>
        </w:rPr>
      </w:pPr>
      <w:r w:rsidRPr="005C58A3">
        <w:rPr>
          <w:b/>
          <w:bCs/>
          <w:lang w:val="sk-SK"/>
        </w:rPr>
        <w:t>Genetika</w:t>
      </w:r>
    </w:p>
    <w:p w14:paraId="37E520BF" w14:textId="77777777" w:rsidR="00465E9E" w:rsidRPr="005C58A3" w:rsidRDefault="00465E9E" w:rsidP="00465E9E">
      <w:pPr>
        <w:rPr>
          <w:lang w:val="sk-SK"/>
        </w:rPr>
      </w:pPr>
    </w:p>
    <w:p w14:paraId="0EAACE32" w14:textId="7EE951A4" w:rsidR="005C58A3" w:rsidRPr="005C58A3" w:rsidRDefault="005C58A3" w:rsidP="005C58A3">
      <w:pPr>
        <w:pStyle w:val="Odsekzoznamu"/>
        <w:numPr>
          <w:ilvl w:val="0"/>
          <w:numId w:val="1"/>
        </w:numPr>
        <w:rPr>
          <w:lang w:val="sk-SK"/>
        </w:rPr>
      </w:pPr>
      <w:r w:rsidRPr="005C58A3">
        <w:rPr>
          <w:lang w:val="sk-SK"/>
        </w:rPr>
        <w:t>Je veda, ktorá sa zaoberá štúdiom dedičnosti a premenlivosti.</w:t>
      </w:r>
    </w:p>
    <w:p w14:paraId="49B51BF2" w14:textId="610E057D" w:rsidR="005C58A3" w:rsidRPr="005C58A3" w:rsidRDefault="005C58A3" w:rsidP="005C58A3">
      <w:pPr>
        <w:pStyle w:val="Odsekzoznamu"/>
        <w:numPr>
          <w:ilvl w:val="0"/>
          <w:numId w:val="1"/>
        </w:numPr>
        <w:rPr>
          <w:lang w:val="sk-SK"/>
        </w:rPr>
      </w:pPr>
      <w:r w:rsidRPr="005C58A3">
        <w:rPr>
          <w:lang w:val="sk-SK"/>
        </w:rPr>
        <w:t xml:space="preserve">Genetiku založil </w:t>
      </w:r>
      <w:proofErr w:type="spellStart"/>
      <w:r w:rsidRPr="005C58A3">
        <w:rPr>
          <w:lang w:val="sk-SK"/>
        </w:rPr>
        <w:t>johann</w:t>
      </w:r>
      <w:proofErr w:type="spellEnd"/>
      <w:r w:rsidRPr="005C58A3">
        <w:rPr>
          <w:lang w:val="sk-SK"/>
        </w:rPr>
        <w:t xml:space="preserve"> </w:t>
      </w:r>
      <w:proofErr w:type="spellStart"/>
      <w:r w:rsidRPr="005C58A3">
        <w:rPr>
          <w:lang w:val="sk-SK"/>
        </w:rPr>
        <w:t>gregor</w:t>
      </w:r>
      <w:proofErr w:type="spellEnd"/>
      <w:r w:rsidRPr="005C58A3">
        <w:rPr>
          <w:lang w:val="sk-SK"/>
        </w:rPr>
        <w:t xml:space="preserve"> </w:t>
      </w:r>
      <w:proofErr w:type="spellStart"/>
      <w:r w:rsidRPr="005C58A3">
        <w:rPr>
          <w:lang w:val="sk-SK"/>
        </w:rPr>
        <w:t>mendel</w:t>
      </w:r>
      <w:proofErr w:type="spellEnd"/>
      <w:r w:rsidRPr="005C58A3">
        <w:rPr>
          <w:lang w:val="sk-SK"/>
        </w:rPr>
        <w:t xml:space="preserve">, ktorý v roku </w:t>
      </w:r>
      <w:r w:rsidRPr="005C58A3">
        <w:rPr>
          <w:b/>
          <w:bCs/>
          <w:lang w:val="sk-SK"/>
        </w:rPr>
        <w:t>1865</w:t>
      </w:r>
      <w:r w:rsidRPr="005C58A3">
        <w:rPr>
          <w:lang w:val="sk-SK"/>
        </w:rPr>
        <w:t xml:space="preserve"> vyslovil prvé pravidlá o dedení znakov a vlastností </w:t>
      </w:r>
    </w:p>
    <w:p w14:paraId="43FDED34" w14:textId="6EE1D11A" w:rsidR="005C58A3" w:rsidRPr="005C58A3" w:rsidRDefault="005C58A3" w:rsidP="005C58A3">
      <w:pPr>
        <w:pStyle w:val="Odsekzoznamu"/>
        <w:numPr>
          <w:ilvl w:val="0"/>
          <w:numId w:val="1"/>
        </w:numPr>
        <w:rPr>
          <w:lang w:val="sk-SK"/>
        </w:rPr>
      </w:pPr>
      <w:r w:rsidRPr="005C58A3">
        <w:rPr>
          <w:lang w:val="sk-SK"/>
        </w:rPr>
        <w:t>História genetiky sa začala písať v 19. Stor. K jej veľkému rozvoju došlo v druhej polovici 20.stor.</w:t>
      </w:r>
    </w:p>
    <w:p w14:paraId="7F81B901" w14:textId="230733EC" w:rsidR="005C58A3" w:rsidRPr="005C58A3" w:rsidRDefault="005C58A3" w:rsidP="005C58A3">
      <w:pPr>
        <w:pStyle w:val="Odsekzoznamu"/>
        <w:numPr>
          <w:ilvl w:val="0"/>
          <w:numId w:val="1"/>
        </w:numPr>
        <w:rPr>
          <w:lang w:val="sk-SK"/>
        </w:rPr>
      </w:pPr>
      <w:r w:rsidRPr="005C58A3">
        <w:rPr>
          <w:b/>
          <w:lang w:val="sk-SK"/>
        </w:rPr>
        <w:t>Pojmy</w:t>
      </w:r>
      <w:r w:rsidRPr="005C58A3">
        <w:rPr>
          <w:lang w:val="sk-SK"/>
        </w:rPr>
        <w:t>:</w:t>
      </w:r>
    </w:p>
    <w:p w14:paraId="2EA368C1" w14:textId="7FAF1B22" w:rsidR="005C58A3" w:rsidRPr="005C58A3" w:rsidRDefault="005C58A3" w:rsidP="005C58A3">
      <w:pPr>
        <w:pStyle w:val="Odsekzoznamu"/>
        <w:numPr>
          <w:ilvl w:val="1"/>
          <w:numId w:val="1"/>
        </w:numPr>
        <w:rPr>
          <w:lang w:val="sk-SK"/>
        </w:rPr>
      </w:pPr>
      <w:r w:rsidRPr="005C58A3">
        <w:rPr>
          <w:b/>
          <w:lang w:val="sk-SK"/>
        </w:rPr>
        <w:t>Dedičnosť</w:t>
      </w:r>
      <w:r w:rsidRPr="005C58A3">
        <w:rPr>
          <w:lang w:val="sk-SK"/>
        </w:rPr>
        <w:t xml:space="preserve"> – prenos znakov a vlastnosti z rodiča na potomka</w:t>
      </w:r>
    </w:p>
    <w:p w14:paraId="4DF684A9" w14:textId="4E67D078" w:rsidR="005C58A3" w:rsidRPr="005C58A3" w:rsidRDefault="005C58A3" w:rsidP="005C58A3">
      <w:pPr>
        <w:pStyle w:val="Odsekzoznamu"/>
        <w:numPr>
          <w:ilvl w:val="1"/>
          <w:numId w:val="1"/>
        </w:numPr>
        <w:rPr>
          <w:lang w:val="sk-SK"/>
        </w:rPr>
      </w:pPr>
      <w:r w:rsidRPr="005C58A3">
        <w:rPr>
          <w:b/>
          <w:lang w:val="sk-SK"/>
        </w:rPr>
        <w:t>Premenlivosť</w:t>
      </w:r>
      <w:r w:rsidRPr="005C58A3">
        <w:rPr>
          <w:lang w:val="sk-SK"/>
        </w:rPr>
        <w:t>- tvarová a funkčná rozmanitosť</w:t>
      </w:r>
      <w:r>
        <w:rPr>
          <w:lang w:val="sk-SK"/>
        </w:rPr>
        <w:t xml:space="preserve">, </w:t>
      </w:r>
      <w:r w:rsidRPr="005C58A3">
        <w:rPr>
          <w:lang w:val="sk-SK"/>
        </w:rPr>
        <w:t>môže byť:</w:t>
      </w:r>
    </w:p>
    <w:p w14:paraId="054C2B5A" w14:textId="70318044" w:rsidR="005C58A3" w:rsidRPr="005C58A3" w:rsidRDefault="005C58A3" w:rsidP="005C58A3">
      <w:pPr>
        <w:pStyle w:val="Odsekzoznamu"/>
        <w:numPr>
          <w:ilvl w:val="2"/>
          <w:numId w:val="1"/>
        </w:numPr>
        <w:rPr>
          <w:lang w:val="sk-SK"/>
        </w:rPr>
      </w:pPr>
      <w:r w:rsidRPr="005C58A3">
        <w:rPr>
          <w:b/>
          <w:lang w:val="sk-SK"/>
        </w:rPr>
        <w:t>Genetická</w:t>
      </w:r>
      <w:r w:rsidRPr="005C58A3">
        <w:rPr>
          <w:lang w:val="sk-SK"/>
        </w:rPr>
        <w:t xml:space="preserve"> – je vyvolaná mutáciami</w:t>
      </w:r>
    </w:p>
    <w:p w14:paraId="5627DB02" w14:textId="0322A82D" w:rsidR="005C58A3" w:rsidRPr="005C58A3" w:rsidRDefault="005C58A3" w:rsidP="005C58A3">
      <w:pPr>
        <w:pStyle w:val="Odsekzoznamu"/>
        <w:numPr>
          <w:ilvl w:val="2"/>
          <w:numId w:val="1"/>
        </w:numPr>
        <w:rPr>
          <w:lang w:val="sk-SK"/>
        </w:rPr>
      </w:pPr>
      <w:r w:rsidRPr="005C58A3">
        <w:rPr>
          <w:b/>
          <w:lang w:val="sk-SK"/>
        </w:rPr>
        <w:t>Negenetická</w:t>
      </w:r>
      <w:r w:rsidRPr="005C58A3">
        <w:rPr>
          <w:lang w:val="sk-SK"/>
        </w:rPr>
        <w:t xml:space="preserve"> – je vyvolaná faktormi vonkajšieho prostredia</w:t>
      </w:r>
    </w:p>
    <w:p w14:paraId="5209C839" w14:textId="7A5D3664" w:rsidR="005C58A3" w:rsidRPr="005C58A3" w:rsidRDefault="005C58A3" w:rsidP="005C58A3">
      <w:pPr>
        <w:pStyle w:val="Odsekzoznamu"/>
        <w:ind w:left="2880" w:firstLine="720"/>
        <w:rPr>
          <w:lang w:val="sk-SK"/>
        </w:rPr>
      </w:pPr>
      <w:r w:rsidRPr="005C58A3">
        <w:rPr>
          <w:lang w:val="sk-SK"/>
        </w:rPr>
        <w:t>(teplota, slnečné žiarenie)</w:t>
      </w:r>
    </w:p>
    <w:p w14:paraId="5C530D25" w14:textId="77777777" w:rsidR="005C58A3" w:rsidRPr="005C58A3" w:rsidRDefault="005C58A3" w:rsidP="005C58A3">
      <w:pPr>
        <w:pStyle w:val="Odsekzoznamu"/>
        <w:rPr>
          <w:lang w:val="sk-SK"/>
        </w:rPr>
      </w:pPr>
    </w:p>
    <w:p w14:paraId="792C277E" w14:textId="358BA47F" w:rsidR="005C58A3" w:rsidRPr="005C58A3" w:rsidRDefault="005C58A3" w:rsidP="005C58A3">
      <w:pPr>
        <w:pStyle w:val="Odsekzoznamu"/>
        <w:numPr>
          <w:ilvl w:val="1"/>
          <w:numId w:val="1"/>
        </w:numPr>
        <w:rPr>
          <w:lang w:val="sk-SK"/>
        </w:rPr>
      </w:pPr>
      <w:r w:rsidRPr="005C58A3">
        <w:rPr>
          <w:b/>
          <w:lang w:val="sk-SK"/>
        </w:rPr>
        <w:t>Dna</w:t>
      </w:r>
      <w:r w:rsidRPr="005C58A3">
        <w:rPr>
          <w:lang w:val="sk-SK"/>
        </w:rPr>
        <w:t xml:space="preserve"> – typ nukleovej kyseliny (</w:t>
      </w:r>
      <w:proofErr w:type="spellStart"/>
      <w:r w:rsidRPr="005C58A3">
        <w:rPr>
          <w:lang w:val="sk-SK"/>
        </w:rPr>
        <w:t>deoxyribonukleová</w:t>
      </w:r>
      <w:proofErr w:type="spellEnd"/>
      <w:r w:rsidRPr="005C58A3">
        <w:rPr>
          <w:lang w:val="sk-SK"/>
        </w:rPr>
        <w:t xml:space="preserve"> kyselina)</w:t>
      </w:r>
    </w:p>
    <w:p w14:paraId="2DF411EC" w14:textId="2CE26C27" w:rsidR="005C58A3" w:rsidRPr="005C58A3" w:rsidRDefault="005C58A3" w:rsidP="005C58A3">
      <w:pPr>
        <w:pStyle w:val="Odsekzoznamu"/>
        <w:numPr>
          <w:ilvl w:val="2"/>
          <w:numId w:val="1"/>
        </w:numPr>
        <w:rPr>
          <w:lang w:val="sk-SK"/>
        </w:rPr>
      </w:pPr>
      <w:r w:rsidRPr="005C58A3">
        <w:rPr>
          <w:lang w:val="sk-SK"/>
        </w:rPr>
        <w:t>Nositeľka genetickej informácie</w:t>
      </w:r>
    </w:p>
    <w:p w14:paraId="1DF6DD43" w14:textId="317EE325" w:rsidR="005C58A3" w:rsidRDefault="005C58A3" w:rsidP="005C58A3">
      <w:pPr>
        <w:pStyle w:val="Odsekzoznamu"/>
        <w:numPr>
          <w:ilvl w:val="2"/>
          <w:numId w:val="1"/>
        </w:numPr>
        <w:rPr>
          <w:lang w:val="sk-SK"/>
        </w:rPr>
      </w:pPr>
      <w:r w:rsidRPr="005C58A3">
        <w:rPr>
          <w:lang w:val="sk-SK"/>
        </w:rPr>
        <w:t>Výskyt dna v</w:t>
      </w:r>
      <w:r>
        <w:rPr>
          <w:lang w:val="sk-SK"/>
        </w:rPr>
        <w:t> </w:t>
      </w:r>
      <w:r w:rsidRPr="005C58A3">
        <w:rPr>
          <w:lang w:val="sk-SK"/>
        </w:rPr>
        <w:t>bunke</w:t>
      </w:r>
      <w:r>
        <w:rPr>
          <w:lang w:val="sk-SK"/>
        </w:rPr>
        <w:t>:</w:t>
      </w:r>
    </w:p>
    <w:p w14:paraId="07605C09" w14:textId="0E94BA87" w:rsidR="005C58A3" w:rsidRPr="005C58A3" w:rsidRDefault="005C58A3" w:rsidP="005C58A3">
      <w:pPr>
        <w:pStyle w:val="Odsekzoznamu"/>
        <w:numPr>
          <w:ilvl w:val="3"/>
          <w:numId w:val="1"/>
        </w:numPr>
        <w:rPr>
          <w:lang w:val="sk-SK"/>
        </w:rPr>
      </w:pPr>
      <w:r w:rsidRPr="005C58A3">
        <w:rPr>
          <w:lang w:val="sk-SK"/>
        </w:rPr>
        <w:t xml:space="preserve">Prokaryotická – voľne v cytoplazme </w:t>
      </w:r>
    </w:p>
    <w:p w14:paraId="16B77BD2" w14:textId="6018B943" w:rsidR="005C58A3" w:rsidRPr="005C58A3" w:rsidRDefault="005C58A3" w:rsidP="005C58A3">
      <w:pPr>
        <w:pStyle w:val="Odsekzoznamu"/>
        <w:numPr>
          <w:ilvl w:val="3"/>
          <w:numId w:val="1"/>
        </w:numPr>
        <w:rPr>
          <w:lang w:val="sk-SK"/>
        </w:rPr>
      </w:pPr>
      <w:r w:rsidRPr="005C58A3">
        <w:rPr>
          <w:lang w:val="sk-SK"/>
        </w:rPr>
        <w:t>Eukaryotická – v jadre, chloroplastoch a mitochondriách</w:t>
      </w:r>
    </w:p>
    <w:p w14:paraId="1815E3C2" w14:textId="1590B07C" w:rsidR="005C58A3" w:rsidRPr="005C58A3" w:rsidRDefault="005C58A3" w:rsidP="005C58A3">
      <w:pPr>
        <w:pStyle w:val="Odsekzoznamu"/>
        <w:numPr>
          <w:ilvl w:val="1"/>
          <w:numId w:val="1"/>
        </w:numPr>
        <w:rPr>
          <w:lang w:val="sk-SK"/>
        </w:rPr>
      </w:pPr>
      <w:r w:rsidRPr="005C58A3">
        <w:rPr>
          <w:b/>
          <w:lang w:val="sk-SK"/>
        </w:rPr>
        <w:t>Gén</w:t>
      </w:r>
      <w:r w:rsidRPr="005C58A3">
        <w:rPr>
          <w:lang w:val="sk-SK"/>
        </w:rPr>
        <w:t xml:space="preserve"> – je to úsek dna, ktorý kóduje nejakú vlastnosť alebo znak</w:t>
      </w:r>
    </w:p>
    <w:p w14:paraId="1ACF535C" w14:textId="2E6CD3AD" w:rsidR="005C58A3" w:rsidRPr="005C58A3" w:rsidRDefault="005C58A3" w:rsidP="005C58A3">
      <w:pPr>
        <w:pStyle w:val="Odsekzoznamu"/>
        <w:numPr>
          <w:ilvl w:val="2"/>
          <w:numId w:val="1"/>
        </w:numPr>
        <w:rPr>
          <w:lang w:val="sk-SK"/>
        </w:rPr>
      </w:pPr>
      <w:r w:rsidRPr="005C58A3">
        <w:rPr>
          <w:lang w:val="sk-SK"/>
        </w:rPr>
        <w:t>Je základná jednotka dedičnosti</w:t>
      </w:r>
    </w:p>
    <w:p w14:paraId="1EBDA7A5" w14:textId="77777777" w:rsidR="005C58A3" w:rsidRPr="005C58A3" w:rsidRDefault="005C58A3" w:rsidP="005C58A3">
      <w:pPr>
        <w:pStyle w:val="Odsekzoznamu"/>
        <w:rPr>
          <w:lang w:val="sk-SK"/>
        </w:rPr>
      </w:pPr>
    </w:p>
    <w:p w14:paraId="6CD539C2" w14:textId="6F336921" w:rsidR="005C58A3" w:rsidRPr="005C58A3" w:rsidRDefault="005C58A3" w:rsidP="005C58A3">
      <w:pPr>
        <w:pStyle w:val="Odsekzoznamu"/>
        <w:numPr>
          <w:ilvl w:val="1"/>
          <w:numId w:val="1"/>
        </w:numPr>
        <w:rPr>
          <w:lang w:val="sk-SK"/>
        </w:rPr>
      </w:pPr>
      <w:proofErr w:type="spellStart"/>
      <w:r w:rsidRPr="005C58A3">
        <w:rPr>
          <w:b/>
          <w:lang w:val="sk-SK"/>
        </w:rPr>
        <w:t>Lokus</w:t>
      </w:r>
      <w:proofErr w:type="spellEnd"/>
      <w:r w:rsidRPr="005C58A3">
        <w:rPr>
          <w:lang w:val="sk-SK"/>
        </w:rPr>
        <w:t xml:space="preserve"> – konkrétne miesto na dna na ktorom sa vyskytuje gén</w:t>
      </w:r>
    </w:p>
    <w:p w14:paraId="4B15B8FE" w14:textId="77777777" w:rsidR="005C58A3" w:rsidRPr="005C58A3" w:rsidRDefault="005C58A3" w:rsidP="005C58A3">
      <w:pPr>
        <w:pStyle w:val="Odsekzoznamu"/>
        <w:rPr>
          <w:lang w:val="sk-SK"/>
        </w:rPr>
      </w:pPr>
    </w:p>
    <w:p w14:paraId="1B66C94F" w14:textId="319BF043" w:rsidR="005C58A3" w:rsidRPr="005C58A3" w:rsidRDefault="005C58A3" w:rsidP="005C58A3">
      <w:pPr>
        <w:pStyle w:val="Odsekzoznamu"/>
        <w:numPr>
          <w:ilvl w:val="1"/>
          <w:numId w:val="1"/>
        </w:numPr>
        <w:rPr>
          <w:lang w:val="sk-SK"/>
        </w:rPr>
      </w:pPr>
      <w:r w:rsidRPr="005C58A3">
        <w:rPr>
          <w:b/>
          <w:lang w:val="sk-SK"/>
        </w:rPr>
        <w:t>Chromozóm</w:t>
      </w:r>
      <w:r w:rsidRPr="005C58A3">
        <w:rPr>
          <w:lang w:val="sk-SK"/>
        </w:rPr>
        <w:t xml:space="preserve"> – je zošpiralizovaná dna</w:t>
      </w:r>
    </w:p>
    <w:p w14:paraId="514597CA" w14:textId="24639A4B" w:rsidR="005C58A3" w:rsidRPr="005C58A3" w:rsidRDefault="005C58A3" w:rsidP="005C58A3">
      <w:pPr>
        <w:pStyle w:val="Odsekzoznamu"/>
        <w:rPr>
          <w:lang w:val="sk-SK"/>
        </w:rPr>
      </w:pPr>
      <w:r>
        <w:rPr>
          <w:noProof/>
          <w:lang w:val="sk-SK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C22EF76" wp14:editId="0A46F5CE">
                <wp:simplePos x="0" y="0"/>
                <wp:positionH relativeFrom="column">
                  <wp:posOffset>2787576</wp:posOffset>
                </wp:positionH>
                <wp:positionV relativeFrom="paragraph">
                  <wp:posOffset>30965</wp:posOffset>
                </wp:positionV>
                <wp:extent cx="2460633" cy="897726"/>
                <wp:effectExtent l="0" t="0" r="15875" b="17145"/>
                <wp:wrapNone/>
                <wp:docPr id="5" name="Skupin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0633" cy="897726"/>
                          <a:chOff x="0" y="0"/>
                          <a:chExt cx="2460633" cy="897726"/>
                        </a:xfrm>
                      </wpg:grpSpPr>
                      <wpg:grpSp>
                        <wpg:cNvPr id="3" name="Skupina 3"/>
                        <wpg:cNvGrpSpPr/>
                        <wpg:grpSpPr>
                          <a:xfrm>
                            <a:off x="0" y="53788"/>
                            <a:ext cx="641359" cy="748030"/>
                            <a:chOff x="0" y="0"/>
                            <a:chExt cx="641359" cy="748030"/>
                          </a:xfrm>
                        </wpg:grpSpPr>
                        <wps:wsp>
                          <wps:cNvPr id="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3730" cy="7480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14:contentPart bwMode="auto" r:id="rId5">
                          <w14:nvContentPartPr>
                            <w14:cNvPr id="2" name="Písanie rukou 2"/>
                            <w14:cNvContentPartPr/>
                          </w14:nvContentPartPr>
                          <w14:xfrm>
                            <a:off x="214929" y="70111"/>
                            <a:ext cx="92520" cy="241920"/>
                          </w14:xfrm>
                        </w14:contentPart>
                        <w14:contentPart bwMode="auto" r:id="rId6">
                          <w14:nvContentPartPr>
                            <w14:cNvPr id="13" name="Písanie rukou 13"/>
                            <w14:cNvContentPartPr/>
                          </w14:nvContentPartPr>
                          <w14:xfrm>
                            <a:off x="223184" y="153296"/>
                            <a:ext cx="418175" cy="534670"/>
                          </w14:xfrm>
                        </w14:contentPart>
                      </wpg:grpSp>
                      <wpg:grpSp>
                        <wpg:cNvPr id="4" name="Skupina 4"/>
                        <wpg:cNvGrpSpPr/>
                        <wpg:grpSpPr>
                          <a:xfrm>
                            <a:off x="550209" y="0"/>
                            <a:ext cx="1910424" cy="897726"/>
                            <a:chOff x="0" y="0"/>
                            <a:chExt cx="1910424" cy="897726"/>
                          </a:xfrm>
                        </wpg:grpSpPr>
                        <w14:contentPart bwMode="auto" r:id="rId7">
                          <w14:nvContentPartPr>
                            <w14:cNvPr id="17" name="Písanie rukou 17"/>
                            <w14:cNvContentPartPr/>
                          </w14:nvContentPartPr>
                          <w14:xfrm>
                            <a:off x="0" y="167005"/>
                            <a:ext cx="542880" cy="253690"/>
                          </w14:xfrm>
                        </w14:contentPart>
                        <w14:contentPart bwMode="auto" r:id="rId8">
                          <w14:nvContentPartPr>
                            <w14:cNvPr id="18" name="Písanie rukou 18"/>
                            <w14:cNvContentPartPr/>
                          </w14:nvContentPartPr>
                          <w14:xfrm rot="683293">
                            <a:off x="100330" y="703580"/>
                            <a:ext cx="398160" cy="25920"/>
                          </w14:xfrm>
                        </w14:contentPart>
                        <wps:wsp>
                          <wps:cNvPr id="19" name="Textové pole 19"/>
                          <wps:cNvSpPr txBox="1"/>
                          <wps:spPr>
                            <a:xfrm>
                              <a:off x="456528" y="0"/>
                              <a:ext cx="1453896" cy="2651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B887673" w14:textId="77777777" w:rsidR="005C58A3" w:rsidRDefault="005C58A3" w:rsidP="005C58A3">
                                <w:proofErr w:type="spellStart"/>
                                <w:r>
                                  <w:t>Ramená</w:t>
                                </w:r>
                                <w:proofErr w:type="spellEnd"/>
                                <w:r>
                                  <w:t xml:space="preserve"> - </w:t>
                                </w:r>
                                <w:proofErr w:type="spellStart"/>
                                <w:r>
                                  <w:t>chromatidy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ové pole 20"/>
                          <wps:cNvSpPr txBox="1"/>
                          <wps:spPr>
                            <a:xfrm>
                              <a:off x="546175" y="291353"/>
                              <a:ext cx="923544" cy="28041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D35011A" w14:textId="77777777" w:rsidR="005C58A3" w:rsidRDefault="005C58A3" w:rsidP="005C58A3">
                                <w:proofErr w:type="spellStart"/>
                                <w:r>
                                  <w:t>Centroméra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ové pole 22"/>
                          <wps:cNvSpPr txBox="1"/>
                          <wps:spPr>
                            <a:xfrm>
                              <a:off x="604445" y="605118"/>
                              <a:ext cx="768096" cy="29260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5782EDE" w14:textId="77777777" w:rsidR="005C58A3" w:rsidRDefault="005C58A3" w:rsidP="005C58A3">
                                <w:proofErr w:type="spellStart"/>
                                <w:r>
                                  <w:t>Teloméry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22EF76" id="Skupina 5" o:spid="_x0000_s1026" style="position:absolute;left:0;text-align:left;margin-left:219.5pt;margin-top:2.45pt;width:193.75pt;height:70.7pt;z-index:251666432" coordsize="24606,8977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">
                <v:group id="Skupina 3" o:spid="_x0000_s1027" style="position:absolute;top:537;width:6413;height:7481" coordsize="6413,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2" o:spid="_x0000_s1028" style="position:absolute;width:6337;height:7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ísanie rukou 2" o:spid="_x0000_s1029" type="#_x0000_t75" style="position:absolute;left:2059;top:610;width:1101;height:2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">
                    <v:imagedata r:id="rId9" o:title=""/>
                  </v:shape>
                  <v:shape id="Písanie rukou 13" o:spid="_x0000_s1030" type="#_x0000_t75" style="position:absolute;left:2141;top:1442;width:4358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">
                    <v:imagedata r:id="rId10" o:title=""/>
                  </v:shape>
                </v:group>
                <v:group id="Skupina 4" o:spid="_x0000_s1031" style="position:absolute;left:5502;width:19104;height:8977" coordsize="19104,8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Písanie rukou 17" o:spid="_x0000_s1032" type="#_x0000_t75" style="position:absolute;left:-90;top:1579;width:5605;height:2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">
                    <v:imagedata r:id="rId11" o:title=""/>
                  </v:shape>
                  <v:shape id="Písanie rukou 18" o:spid="_x0000_s1033" type="#_x0000_t75" style="position:absolute;left:913;top:6947;width:4158;height:433;rotation:74633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">
                    <v:imagedata r:id="rId12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9" o:spid="_x0000_s1034" type="#_x0000_t202" style="position:absolute;left:4565;width:14539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  <v:textbox>
                      <w:txbxContent>
                        <w:p w14:paraId="6B887673" w14:textId="77777777" w:rsidR="005C58A3" w:rsidRDefault="005C58A3" w:rsidP="005C58A3">
                          <w:proofErr w:type="spellStart"/>
                          <w:r>
                            <w:t>Ramená</w:t>
                          </w:r>
                          <w:proofErr w:type="spellEnd"/>
                          <w:r>
                            <w:t xml:space="preserve"> - </w:t>
                          </w:r>
                          <w:proofErr w:type="spellStart"/>
                          <w:r>
                            <w:t>chromatidy</w:t>
                          </w:r>
                          <w:proofErr w:type="spellEnd"/>
                        </w:p>
                      </w:txbxContent>
                    </v:textbox>
                  </v:shape>
                  <v:shape id="Textové pole 20" o:spid="_x0000_s1035" type="#_x0000_t202" style="position:absolute;left:5461;top:2913;width:9236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  <v:textbox>
                      <w:txbxContent>
                        <w:p w14:paraId="6D35011A" w14:textId="77777777" w:rsidR="005C58A3" w:rsidRDefault="005C58A3" w:rsidP="005C58A3">
                          <w:proofErr w:type="spellStart"/>
                          <w:r>
                            <w:t>Centroméra</w:t>
                          </w:r>
                          <w:proofErr w:type="spellEnd"/>
                        </w:p>
                      </w:txbxContent>
                    </v:textbox>
                  </v:shape>
                  <v:shape id="Textové pole 22" o:spid="_x0000_s1036" type="#_x0000_t202" style="position:absolute;left:6044;top:6051;width:7681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  <v:textbox>
                      <w:txbxContent>
                        <w:p w14:paraId="25782EDE" w14:textId="77777777" w:rsidR="005C58A3" w:rsidRDefault="005C58A3" w:rsidP="005C58A3">
                          <w:proofErr w:type="spellStart"/>
                          <w:r>
                            <w:t>Teloméry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5DD1425" w14:textId="78DC7CE9" w:rsidR="005C58A3" w:rsidRPr="005C58A3" w:rsidRDefault="005C58A3" w:rsidP="005C58A3">
      <w:pPr>
        <w:pStyle w:val="Odsekzoznamu"/>
        <w:numPr>
          <w:ilvl w:val="2"/>
          <w:numId w:val="1"/>
        </w:numPr>
        <w:rPr>
          <w:lang w:val="sk-SK"/>
        </w:rPr>
      </w:pPr>
      <w:r w:rsidRPr="005C58A3">
        <w:rPr>
          <w:lang w:val="sk-SK"/>
        </w:rPr>
        <w:t>Stavba chromozómu:</w:t>
      </w:r>
    </w:p>
    <w:p w14:paraId="3D5AC1A2" w14:textId="595B2A45" w:rsidR="005C58A3" w:rsidRPr="005C58A3" w:rsidRDefault="005C58A3" w:rsidP="005C58A3">
      <w:pPr>
        <w:pStyle w:val="Odsekzoznamu"/>
        <w:rPr>
          <w:lang w:val="sk-SK"/>
        </w:rPr>
      </w:pPr>
    </w:p>
    <w:p w14:paraId="5DC336CC" w14:textId="344F51C8" w:rsidR="005C58A3" w:rsidRPr="005C58A3" w:rsidRDefault="005C58A3" w:rsidP="005C58A3">
      <w:pPr>
        <w:pStyle w:val="Odsekzoznamu"/>
        <w:rPr>
          <w:lang w:val="sk-SK"/>
        </w:rPr>
      </w:pPr>
    </w:p>
    <w:p w14:paraId="251A0CDF" w14:textId="41CE02FE" w:rsidR="005C58A3" w:rsidRPr="005C58A3" w:rsidRDefault="005C58A3" w:rsidP="005C58A3">
      <w:pPr>
        <w:pStyle w:val="Odsekzoznamu"/>
        <w:rPr>
          <w:lang w:val="sk-SK"/>
        </w:rPr>
      </w:pPr>
    </w:p>
    <w:p w14:paraId="736C9BE7" w14:textId="4714EA82" w:rsidR="005C58A3" w:rsidRPr="005C58A3" w:rsidRDefault="005C58A3" w:rsidP="005C58A3">
      <w:pPr>
        <w:pStyle w:val="Odsekzoznamu"/>
        <w:numPr>
          <w:ilvl w:val="2"/>
          <w:numId w:val="1"/>
        </w:numPr>
        <w:rPr>
          <w:lang w:val="sk-SK"/>
        </w:rPr>
      </w:pPr>
      <w:r w:rsidRPr="005C58A3">
        <w:rPr>
          <w:lang w:val="sk-SK"/>
        </w:rPr>
        <w:t>Chromozómy sa v telových bunkách vyskytujú v pároch ( jeden z každého páru je od matky a druhý od otca)</w:t>
      </w:r>
    </w:p>
    <w:p w14:paraId="28A5E568" w14:textId="4D1E3260" w:rsidR="005C58A3" w:rsidRPr="005C58A3" w:rsidRDefault="005C58A3" w:rsidP="005C58A3">
      <w:pPr>
        <w:pStyle w:val="Odsekzoznamu"/>
        <w:ind w:left="1440" w:firstLine="720"/>
        <w:rPr>
          <w:lang w:val="sk-SK"/>
        </w:rPr>
      </w:pPr>
      <w:r w:rsidRPr="005C58A3">
        <w:rPr>
          <w:lang w:val="sk-SK"/>
        </w:rPr>
        <w:t>(v prípade pohlavných buniek – chromozómy sa nevyskytujú v pohlavných pároch)</w:t>
      </w:r>
    </w:p>
    <w:p w14:paraId="7F5E7D40" w14:textId="77777777" w:rsidR="005C58A3" w:rsidRPr="005C58A3" w:rsidRDefault="005C58A3" w:rsidP="005C58A3">
      <w:pPr>
        <w:pStyle w:val="Odsekzoznamu"/>
        <w:rPr>
          <w:lang w:val="sk-SK"/>
        </w:rPr>
      </w:pPr>
    </w:p>
    <w:p w14:paraId="2302E0EE" w14:textId="1B82775B" w:rsidR="005C58A3" w:rsidRDefault="005C58A3" w:rsidP="005C58A3">
      <w:pPr>
        <w:pStyle w:val="Odsekzoznamu"/>
        <w:numPr>
          <w:ilvl w:val="2"/>
          <w:numId w:val="1"/>
        </w:numPr>
        <w:rPr>
          <w:lang w:val="sk-SK"/>
        </w:rPr>
      </w:pPr>
      <w:r w:rsidRPr="005C58A3">
        <w:rPr>
          <w:lang w:val="sk-SK"/>
        </w:rPr>
        <w:t>Chromozómy poznáme:</w:t>
      </w:r>
      <w:r w:rsidRPr="005C58A3">
        <w:rPr>
          <w:lang w:val="sk-SK"/>
        </w:rPr>
        <w:tab/>
      </w:r>
    </w:p>
    <w:p w14:paraId="66F80279" w14:textId="11B55B74" w:rsidR="005C58A3" w:rsidRPr="005C58A3" w:rsidRDefault="005C58A3" w:rsidP="005C58A3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 w:rsidRPr="005C58A3">
        <w:rPr>
          <w:b/>
          <w:bCs/>
          <w:lang w:val="sk-SK"/>
        </w:rPr>
        <w:t>Telové chromozómy</w:t>
      </w:r>
    </w:p>
    <w:p w14:paraId="5383D078" w14:textId="1BF49C62" w:rsidR="005C58A3" w:rsidRPr="005C58A3" w:rsidRDefault="005C58A3" w:rsidP="005C58A3">
      <w:pPr>
        <w:pStyle w:val="Odsekzoznamu"/>
        <w:numPr>
          <w:ilvl w:val="3"/>
          <w:numId w:val="1"/>
        </w:numPr>
        <w:rPr>
          <w:lang w:val="sk-SK"/>
        </w:rPr>
      </w:pPr>
      <w:r w:rsidRPr="005C58A3">
        <w:rPr>
          <w:b/>
          <w:bCs/>
          <w:lang w:val="sk-SK"/>
        </w:rPr>
        <w:t>Pohlavné chromozómy</w:t>
      </w:r>
    </w:p>
    <w:p w14:paraId="02E176BF" w14:textId="771C93D3" w:rsidR="005C58A3" w:rsidRPr="005C58A3" w:rsidRDefault="005C58A3" w:rsidP="005C58A3">
      <w:pPr>
        <w:pStyle w:val="Odsekzoznamu"/>
        <w:numPr>
          <w:ilvl w:val="2"/>
          <w:numId w:val="1"/>
        </w:numPr>
        <w:rPr>
          <w:lang w:val="sk-SK"/>
        </w:rPr>
      </w:pPr>
      <w:r w:rsidRPr="005C58A3">
        <w:rPr>
          <w:lang w:val="sk-SK"/>
        </w:rPr>
        <w:t>Platí: že telové aj pohlavné bunky obsahujú telové aj pohlavné chromozómy!!!</w:t>
      </w:r>
    </w:p>
    <w:p w14:paraId="761C95DA" w14:textId="5142A8CB" w:rsidR="005C58A3" w:rsidRPr="005C58A3" w:rsidRDefault="005C58A3" w:rsidP="005C58A3">
      <w:pPr>
        <w:pStyle w:val="Odsekzoznamu"/>
        <w:numPr>
          <w:ilvl w:val="2"/>
          <w:numId w:val="1"/>
        </w:numPr>
        <w:rPr>
          <w:lang w:val="sk-SK"/>
        </w:rPr>
      </w:pPr>
      <w:r w:rsidRPr="005C58A3">
        <w:rPr>
          <w:b/>
          <w:bCs/>
          <w:lang w:val="sk-SK"/>
        </w:rPr>
        <w:t>Telová</w:t>
      </w:r>
      <w:r w:rsidRPr="005C58A3">
        <w:rPr>
          <w:lang w:val="sk-SK"/>
        </w:rPr>
        <w:t xml:space="preserve"> (=</w:t>
      </w:r>
      <w:r>
        <w:rPr>
          <w:lang w:val="sk-SK"/>
        </w:rPr>
        <w:t>S</w:t>
      </w:r>
      <w:r w:rsidRPr="005C58A3">
        <w:rPr>
          <w:lang w:val="sk-SK"/>
        </w:rPr>
        <w:t>omatická) bunka človeka – má 46 chromozómov, z toho 44 chromozómov je telových a 2 chromozómy sú pohlavné</w:t>
      </w:r>
    </w:p>
    <w:p w14:paraId="4128B204" w14:textId="44C73F03" w:rsidR="005C58A3" w:rsidRPr="005C58A3" w:rsidRDefault="005C58A3" w:rsidP="005C58A3">
      <w:pPr>
        <w:pStyle w:val="Odsekzoznamu"/>
        <w:numPr>
          <w:ilvl w:val="2"/>
          <w:numId w:val="1"/>
        </w:numPr>
        <w:rPr>
          <w:lang w:val="sk-SK"/>
        </w:rPr>
      </w:pPr>
      <w:r w:rsidRPr="005C58A3">
        <w:rPr>
          <w:b/>
          <w:bCs/>
          <w:lang w:val="sk-SK"/>
        </w:rPr>
        <w:t>Pohlavná</w:t>
      </w:r>
      <w:r w:rsidRPr="005C58A3">
        <w:rPr>
          <w:lang w:val="sk-SK"/>
        </w:rPr>
        <w:t xml:space="preserve"> (=</w:t>
      </w:r>
      <w:r>
        <w:rPr>
          <w:lang w:val="sk-SK"/>
        </w:rPr>
        <w:t>G</w:t>
      </w:r>
      <w:r w:rsidRPr="005C58A3">
        <w:rPr>
          <w:lang w:val="sk-SK"/>
        </w:rPr>
        <w:t xml:space="preserve">améty) bunka človeka – má 23 chromozómov, z toho 22 </w:t>
      </w:r>
      <w:r>
        <w:rPr>
          <w:lang w:val="sk-SK"/>
        </w:rPr>
        <w:t>c</w:t>
      </w:r>
      <w:r w:rsidRPr="005C58A3">
        <w:rPr>
          <w:lang w:val="sk-SK"/>
        </w:rPr>
        <w:t>hromozómov je telových a 1 chromozóm je pohlavný</w:t>
      </w:r>
    </w:p>
    <w:p w14:paraId="51421007" w14:textId="77777777" w:rsidR="005C58A3" w:rsidRPr="005C58A3" w:rsidRDefault="005C58A3" w:rsidP="005C58A3">
      <w:pPr>
        <w:pStyle w:val="Odsekzoznamu"/>
        <w:rPr>
          <w:lang w:val="sk-SK"/>
        </w:rPr>
      </w:pPr>
    </w:p>
    <w:p w14:paraId="6E6DCECE" w14:textId="7C864D0F" w:rsidR="005C58A3" w:rsidRPr="005C58A3" w:rsidRDefault="005C58A3" w:rsidP="005C58A3">
      <w:pPr>
        <w:pStyle w:val="Odsekzoznamu"/>
        <w:numPr>
          <w:ilvl w:val="1"/>
          <w:numId w:val="1"/>
        </w:numPr>
        <w:rPr>
          <w:lang w:val="sk-SK"/>
        </w:rPr>
      </w:pPr>
      <w:r w:rsidRPr="005C58A3">
        <w:rPr>
          <w:b/>
          <w:lang w:val="sk-SK"/>
        </w:rPr>
        <w:t>Alela</w:t>
      </w:r>
      <w:r w:rsidRPr="005C58A3">
        <w:rPr>
          <w:lang w:val="sk-SK"/>
        </w:rPr>
        <w:t xml:space="preserve"> – konkrétna forma génu</w:t>
      </w:r>
    </w:p>
    <w:p w14:paraId="05A3B51E" w14:textId="74EE41F6" w:rsidR="005C58A3" w:rsidRPr="005C58A3" w:rsidRDefault="005C58A3" w:rsidP="005C58A3">
      <w:pPr>
        <w:pStyle w:val="Odsekzoznamu"/>
        <w:numPr>
          <w:ilvl w:val="2"/>
          <w:numId w:val="1"/>
        </w:numPr>
        <w:rPr>
          <w:lang w:val="sk-SK"/>
        </w:rPr>
      </w:pPr>
      <w:r w:rsidRPr="005C58A3">
        <w:rPr>
          <w:lang w:val="sk-SK"/>
        </w:rPr>
        <w:t>Alely sa zapisujú v pároch</w:t>
      </w:r>
    </w:p>
    <w:p w14:paraId="74509E0A" w14:textId="12FFF41F" w:rsidR="005C58A3" w:rsidRDefault="005C58A3" w:rsidP="005C58A3">
      <w:pPr>
        <w:pStyle w:val="Odsekzoznamu"/>
        <w:numPr>
          <w:ilvl w:val="2"/>
          <w:numId w:val="1"/>
        </w:numPr>
        <w:rPr>
          <w:lang w:val="sk-SK"/>
        </w:rPr>
      </w:pPr>
      <w:r w:rsidRPr="005C58A3">
        <w:rPr>
          <w:lang w:val="sk-SK"/>
        </w:rPr>
        <w:t xml:space="preserve">Poznáme: </w:t>
      </w:r>
    </w:p>
    <w:p w14:paraId="7467F22C" w14:textId="34B3E478" w:rsidR="005C58A3" w:rsidRPr="005C58A3" w:rsidRDefault="005C58A3" w:rsidP="005C58A3">
      <w:pPr>
        <w:pStyle w:val="Odsekzoznamu"/>
        <w:numPr>
          <w:ilvl w:val="3"/>
          <w:numId w:val="1"/>
        </w:numPr>
        <w:rPr>
          <w:lang w:val="sk-SK"/>
        </w:rPr>
      </w:pPr>
      <w:r w:rsidRPr="005C58A3">
        <w:rPr>
          <w:b/>
          <w:bCs/>
          <w:lang w:val="sk-SK"/>
        </w:rPr>
        <w:t>Dominantnú alelu</w:t>
      </w:r>
      <w:r w:rsidRPr="005C58A3">
        <w:rPr>
          <w:lang w:val="sk-SK"/>
        </w:rPr>
        <w:t xml:space="preserve"> – zapisuje sa veľkým písmenom, napr. A</w:t>
      </w:r>
    </w:p>
    <w:p w14:paraId="52C27D9E" w14:textId="746F4FFF" w:rsidR="005C58A3" w:rsidRDefault="005C58A3" w:rsidP="005C58A3">
      <w:pPr>
        <w:pStyle w:val="Odsekzoznamu"/>
        <w:numPr>
          <w:ilvl w:val="3"/>
          <w:numId w:val="1"/>
        </w:numPr>
        <w:rPr>
          <w:lang w:val="sk-SK"/>
        </w:rPr>
      </w:pPr>
      <w:r w:rsidRPr="005C58A3">
        <w:rPr>
          <w:b/>
          <w:bCs/>
          <w:lang w:val="sk-SK"/>
        </w:rPr>
        <w:t>Recesívnu alelu</w:t>
      </w:r>
      <w:r w:rsidRPr="005C58A3">
        <w:rPr>
          <w:lang w:val="sk-SK"/>
        </w:rPr>
        <w:t xml:space="preserve"> – zapisuje sa malým písmenom, napr. </w:t>
      </w:r>
      <w:r>
        <w:rPr>
          <w:lang w:val="sk-SK"/>
        </w:rPr>
        <w:t>A</w:t>
      </w:r>
    </w:p>
    <w:p w14:paraId="6399E750" w14:textId="77777777" w:rsidR="005C58A3" w:rsidRPr="005C58A3" w:rsidRDefault="005C58A3" w:rsidP="005C58A3">
      <w:pPr>
        <w:rPr>
          <w:lang w:val="sk-SK"/>
        </w:rPr>
      </w:pPr>
    </w:p>
    <w:p w14:paraId="0A59E527" w14:textId="227F906B" w:rsidR="005C58A3" w:rsidRPr="005C58A3" w:rsidRDefault="005C58A3" w:rsidP="005C58A3">
      <w:pPr>
        <w:pStyle w:val="Odsekzoznamu"/>
        <w:numPr>
          <w:ilvl w:val="1"/>
          <w:numId w:val="1"/>
        </w:numPr>
        <w:rPr>
          <w:lang w:val="sk-SK"/>
        </w:rPr>
      </w:pPr>
      <w:r w:rsidRPr="005C58A3">
        <w:rPr>
          <w:b/>
          <w:lang w:val="sk-SK"/>
        </w:rPr>
        <w:lastRenderedPageBreak/>
        <w:t>Homozygot</w:t>
      </w:r>
      <w:r w:rsidRPr="005C58A3">
        <w:rPr>
          <w:lang w:val="sk-SK"/>
        </w:rPr>
        <w:t xml:space="preserve"> – jedinec, ktorý ma dva rovnaké alely pre sledovaný znak.</w:t>
      </w:r>
    </w:p>
    <w:p w14:paraId="35B8B8F9" w14:textId="22FFB32B" w:rsidR="005C58A3" w:rsidRPr="005C58A3" w:rsidRDefault="005C58A3" w:rsidP="005C58A3">
      <w:pPr>
        <w:pStyle w:val="Odsekzoznamu"/>
        <w:numPr>
          <w:ilvl w:val="2"/>
          <w:numId w:val="1"/>
        </w:numPr>
        <w:rPr>
          <w:lang w:val="sk-SK"/>
        </w:rPr>
      </w:pPr>
      <w:r w:rsidRPr="005C58A3">
        <w:rPr>
          <w:b/>
          <w:bCs/>
          <w:lang w:val="sk-SK"/>
        </w:rPr>
        <w:t>AA</w:t>
      </w:r>
      <w:r w:rsidRPr="005C58A3">
        <w:rPr>
          <w:lang w:val="sk-SK"/>
        </w:rPr>
        <w:t xml:space="preserve"> – dominantný homozygot, </w:t>
      </w:r>
      <w:proofErr w:type="spellStart"/>
      <w:r w:rsidRPr="005C58A3">
        <w:rPr>
          <w:b/>
          <w:bCs/>
          <w:lang w:val="sk-SK"/>
        </w:rPr>
        <w:t>aa</w:t>
      </w:r>
      <w:proofErr w:type="spellEnd"/>
      <w:r w:rsidRPr="005C58A3">
        <w:rPr>
          <w:lang w:val="sk-SK"/>
        </w:rPr>
        <w:t xml:space="preserve"> – recesívny homozygot</w:t>
      </w:r>
    </w:p>
    <w:p w14:paraId="0A9CFDF4" w14:textId="6BA3D61B" w:rsidR="005C58A3" w:rsidRPr="005C58A3" w:rsidRDefault="005C58A3" w:rsidP="005C58A3">
      <w:pPr>
        <w:pStyle w:val="Odsekzoznamu"/>
        <w:numPr>
          <w:ilvl w:val="1"/>
          <w:numId w:val="1"/>
        </w:numPr>
        <w:rPr>
          <w:lang w:val="sk-SK"/>
        </w:rPr>
      </w:pPr>
      <w:r w:rsidRPr="005C58A3">
        <w:rPr>
          <w:b/>
          <w:lang w:val="sk-SK"/>
        </w:rPr>
        <w:t>Heterozygot</w:t>
      </w:r>
      <w:r w:rsidRPr="005C58A3">
        <w:rPr>
          <w:lang w:val="sk-SK"/>
        </w:rPr>
        <w:t xml:space="preserve">  – jedinec, ktorý má dva rozdielne alely pre sledovaný znak.  </w:t>
      </w:r>
      <w:proofErr w:type="spellStart"/>
      <w:r w:rsidRPr="005C58A3">
        <w:rPr>
          <w:b/>
          <w:bCs/>
          <w:lang w:val="sk-SK"/>
        </w:rPr>
        <w:t>Aa</w:t>
      </w:r>
      <w:proofErr w:type="spellEnd"/>
    </w:p>
    <w:p w14:paraId="0759C30C" w14:textId="77777777" w:rsidR="005C58A3" w:rsidRPr="005C58A3" w:rsidRDefault="005C58A3" w:rsidP="005C58A3">
      <w:pPr>
        <w:rPr>
          <w:lang w:val="sk-SK"/>
        </w:rPr>
      </w:pPr>
    </w:p>
    <w:p w14:paraId="4C8D78E3" w14:textId="428B0DF9" w:rsidR="005C58A3" w:rsidRPr="005C58A3" w:rsidRDefault="005C58A3" w:rsidP="005C58A3">
      <w:pPr>
        <w:pStyle w:val="Odsekzoznamu"/>
        <w:numPr>
          <w:ilvl w:val="1"/>
          <w:numId w:val="1"/>
        </w:numPr>
        <w:rPr>
          <w:lang w:val="sk-SK"/>
        </w:rPr>
      </w:pPr>
      <w:r w:rsidRPr="005C58A3">
        <w:rPr>
          <w:b/>
          <w:lang w:val="sk-SK"/>
        </w:rPr>
        <w:t>Genotyp</w:t>
      </w:r>
      <w:r w:rsidRPr="005C58A3">
        <w:rPr>
          <w:bCs/>
          <w:lang w:val="sk-SK"/>
        </w:rPr>
        <w:t xml:space="preserve"> – skupina génov ktoré práve pozorujeme</w:t>
      </w:r>
    </w:p>
    <w:p w14:paraId="6A637B52" w14:textId="1D005BE7" w:rsidR="005C58A3" w:rsidRPr="005C58A3" w:rsidRDefault="005C58A3" w:rsidP="005C58A3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lang w:val="sk-SK"/>
        </w:rPr>
        <w:t>F</w:t>
      </w:r>
      <w:r w:rsidRPr="005C58A3">
        <w:rPr>
          <w:b/>
          <w:lang w:val="sk-SK"/>
        </w:rPr>
        <w:t>enotyp</w:t>
      </w:r>
      <w:r w:rsidRPr="005C58A3">
        <w:rPr>
          <w:bCs/>
          <w:lang w:val="sk-SK"/>
        </w:rPr>
        <w:t xml:space="preserve"> – vonkajší prejav genotypu</w:t>
      </w:r>
    </w:p>
    <w:p w14:paraId="057EF759" w14:textId="77777777" w:rsidR="005C58A3" w:rsidRPr="005C58A3" w:rsidRDefault="005C58A3" w:rsidP="005C58A3">
      <w:pPr>
        <w:pStyle w:val="Odsekzoznamu"/>
        <w:rPr>
          <w:lang w:val="sk-SK"/>
        </w:rPr>
      </w:pPr>
    </w:p>
    <w:p w14:paraId="25CE78B6" w14:textId="4FF4831D" w:rsidR="005C58A3" w:rsidRPr="005C58A3" w:rsidRDefault="005C58A3" w:rsidP="005C58A3">
      <w:pPr>
        <w:pStyle w:val="Odsekzoznamu"/>
        <w:numPr>
          <w:ilvl w:val="1"/>
          <w:numId w:val="1"/>
        </w:numPr>
        <w:rPr>
          <w:lang w:val="sk-SK"/>
        </w:rPr>
      </w:pPr>
      <w:r w:rsidRPr="005C58A3">
        <w:rPr>
          <w:b/>
          <w:bCs/>
          <w:lang w:val="sk-SK"/>
        </w:rPr>
        <w:t>Kríženie (odborne hybridizácia)</w:t>
      </w:r>
      <w:r w:rsidRPr="005C58A3">
        <w:rPr>
          <w:lang w:val="sk-SK"/>
        </w:rPr>
        <w:t xml:space="preserve"> – základ dedičnosti znakov</w:t>
      </w:r>
    </w:p>
    <w:p w14:paraId="101C25D2" w14:textId="6834CC12" w:rsidR="005C58A3" w:rsidRPr="005C58A3" w:rsidRDefault="005C58A3" w:rsidP="005C58A3">
      <w:pPr>
        <w:pStyle w:val="Odsekzoznamu"/>
        <w:numPr>
          <w:ilvl w:val="1"/>
          <w:numId w:val="1"/>
        </w:numPr>
        <w:rPr>
          <w:lang w:val="sk-SK"/>
        </w:rPr>
      </w:pPr>
      <w:r w:rsidRPr="005C58A3">
        <w:rPr>
          <w:b/>
          <w:bCs/>
          <w:lang w:val="sk-SK"/>
        </w:rPr>
        <w:t>Kríženec</w:t>
      </w:r>
      <w:r w:rsidRPr="005C58A3">
        <w:rPr>
          <w:lang w:val="sk-SK"/>
        </w:rPr>
        <w:t xml:space="preserve"> – potomok kríženia</w:t>
      </w:r>
    </w:p>
    <w:p w14:paraId="13074599" w14:textId="3A614EC8" w:rsidR="005C58A3" w:rsidRPr="005C58A3" w:rsidRDefault="005C58A3" w:rsidP="005C58A3">
      <w:pPr>
        <w:pStyle w:val="Odsekzoznamu"/>
        <w:numPr>
          <w:ilvl w:val="1"/>
          <w:numId w:val="1"/>
        </w:numPr>
        <w:rPr>
          <w:lang w:val="sk-SK"/>
        </w:rPr>
      </w:pPr>
      <w:r w:rsidRPr="005C58A3">
        <w:rPr>
          <w:b/>
          <w:bCs/>
          <w:lang w:val="sk-SK"/>
        </w:rPr>
        <w:t>X</w:t>
      </w:r>
      <w:r w:rsidRPr="005C58A3">
        <w:rPr>
          <w:lang w:val="sk-SK"/>
        </w:rPr>
        <w:t xml:space="preserve"> – symbol kríženia</w:t>
      </w:r>
    </w:p>
    <w:p w14:paraId="0E4CCFEE" w14:textId="2EB3A2BC" w:rsidR="005C58A3" w:rsidRPr="005C58A3" w:rsidRDefault="005C58A3" w:rsidP="005C58A3">
      <w:pPr>
        <w:pStyle w:val="Odsekzoznamu"/>
        <w:numPr>
          <w:ilvl w:val="1"/>
          <w:numId w:val="1"/>
        </w:numPr>
        <w:rPr>
          <w:lang w:val="sk-SK"/>
        </w:rPr>
      </w:pPr>
      <w:r w:rsidRPr="005C58A3">
        <w:rPr>
          <w:b/>
          <w:bCs/>
          <w:lang w:val="sk-SK"/>
        </w:rPr>
        <w:t>P</w:t>
      </w:r>
      <w:r w:rsidRPr="005C58A3">
        <w:rPr>
          <w:lang w:val="sk-SK"/>
        </w:rPr>
        <w:t xml:space="preserve"> – parentálna (rodičovská) generácia</w:t>
      </w:r>
    </w:p>
    <w:p w14:paraId="0A53119F" w14:textId="78601424" w:rsidR="005C58A3" w:rsidRDefault="005C58A3" w:rsidP="005C58A3">
      <w:pPr>
        <w:pStyle w:val="Odsekzoznamu"/>
        <w:numPr>
          <w:ilvl w:val="1"/>
          <w:numId w:val="1"/>
        </w:numPr>
        <w:rPr>
          <w:lang w:val="sk-SK"/>
        </w:rPr>
      </w:pPr>
      <w:r w:rsidRPr="005C58A3">
        <w:rPr>
          <w:b/>
          <w:bCs/>
          <w:lang w:val="sk-SK"/>
        </w:rPr>
        <w:t>F1</w:t>
      </w:r>
      <w:r w:rsidRPr="005C58A3">
        <w:rPr>
          <w:lang w:val="sk-SK"/>
        </w:rPr>
        <w:t xml:space="preserve"> – filiálna generácia (generácia potomkov)</w:t>
      </w:r>
    </w:p>
    <w:p w14:paraId="18F19367" w14:textId="77777777" w:rsidR="005C58A3" w:rsidRPr="005C58A3" w:rsidRDefault="005C58A3" w:rsidP="005C58A3">
      <w:pPr>
        <w:rPr>
          <w:lang w:val="sk-SK"/>
        </w:rPr>
      </w:pPr>
    </w:p>
    <w:p w14:paraId="2FD7B331" w14:textId="6A523958" w:rsidR="005C58A3" w:rsidRPr="005C58A3" w:rsidRDefault="005C58A3" w:rsidP="005C58A3">
      <w:pPr>
        <w:pStyle w:val="Odsekzoznamu"/>
        <w:numPr>
          <w:ilvl w:val="0"/>
          <w:numId w:val="1"/>
        </w:numPr>
        <w:rPr>
          <w:lang w:val="sk-SK"/>
        </w:rPr>
      </w:pPr>
      <w:r w:rsidRPr="005C58A3">
        <w:rPr>
          <w:b/>
          <w:lang w:val="sk-SK"/>
        </w:rPr>
        <w:t>Johann Gregor Mendel</w:t>
      </w:r>
      <w:r w:rsidRPr="005C58A3">
        <w:rPr>
          <w:lang w:val="sk-SK"/>
        </w:rPr>
        <w:t>:</w:t>
      </w:r>
    </w:p>
    <w:p w14:paraId="01021BA6" w14:textId="5194FD6A" w:rsidR="005C58A3" w:rsidRPr="005C58A3" w:rsidRDefault="005C58A3" w:rsidP="005C58A3">
      <w:pPr>
        <w:pStyle w:val="Odsekzoznamu"/>
        <w:numPr>
          <w:ilvl w:val="1"/>
          <w:numId w:val="1"/>
        </w:numPr>
        <w:rPr>
          <w:lang w:val="sk-SK"/>
        </w:rPr>
      </w:pPr>
      <w:r w:rsidRPr="005C58A3">
        <w:rPr>
          <w:lang w:val="sk-SK"/>
        </w:rPr>
        <w:t>Otec genetiky</w:t>
      </w:r>
    </w:p>
    <w:p w14:paraId="48EB4F4D" w14:textId="0BD96F1B" w:rsidR="005C58A3" w:rsidRPr="005C58A3" w:rsidRDefault="005C58A3" w:rsidP="005C58A3">
      <w:pPr>
        <w:pStyle w:val="Odsekzoznamu"/>
        <w:numPr>
          <w:ilvl w:val="1"/>
          <w:numId w:val="1"/>
        </w:numPr>
        <w:rPr>
          <w:lang w:val="sk-SK"/>
        </w:rPr>
      </w:pPr>
      <w:r w:rsidRPr="005C58A3">
        <w:rPr>
          <w:lang w:val="sk-SK"/>
        </w:rPr>
        <w:t>Krížil hrach, skúmal rôzne znaky (napr. Farbu kvetu, farba semien, tvar semien, polohu kvetov...)</w:t>
      </w:r>
    </w:p>
    <w:p w14:paraId="064E05F5" w14:textId="2A9C6490" w:rsidR="005C58A3" w:rsidRPr="005C58A3" w:rsidRDefault="005C58A3" w:rsidP="005C58A3">
      <w:pPr>
        <w:pStyle w:val="Odsekzoznamu"/>
        <w:numPr>
          <w:ilvl w:val="1"/>
          <w:numId w:val="1"/>
        </w:numPr>
        <w:rPr>
          <w:lang w:val="sk-SK"/>
        </w:rPr>
      </w:pPr>
      <w:r w:rsidRPr="005C58A3">
        <w:rPr>
          <w:b/>
          <w:bCs/>
          <w:lang w:val="sk-SK"/>
        </w:rPr>
        <w:t>1866</w:t>
      </w:r>
      <w:r w:rsidRPr="005C58A3">
        <w:rPr>
          <w:lang w:val="sk-SK"/>
        </w:rPr>
        <w:t xml:space="preserve"> – publikoval výsledky svojho skúmania, do vtedy neboli známe chromozómy, ich existenciu iba predpokladal</w:t>
      </w:r>
    </w:p>
    <w:p w14:paraId="7A4743CB" w14:textId="1340800A" w:rsidR="005C58A3" w:rsidRPr="005C58A3" w:rsidRDefault="005C58A3" w:rsidP="005C58A3">
      <w:pPr>
        <w:pStyle w:val="Odsekzoznamu"/>
        <w:numPr>
          <w:ilvl w:val="1"/>
          <w:numId w:val="1"/>
        </w:numPr>
        <w:rPr>
          <w:lang w:val="sk-SK"/>
        </w:rPr>
      </w:pPr>
      <w:r w:rsidRPr="005C58A3">
        <w:rPr>
          <w:b/>
          <w:lang w:val="sk-SK"/>
        </w:rPr>
        <w:t>Mendelové zákony</w:t>
      </w:r>
      <w:r w:rsidRPr="005C58A3">
        <w:rPr>
          <w:lang w:val="sk-SK"/>
        </w:rPr>
        <w:t>:</w:t>
      </w:r>
    </w:p>
    <w:p w14:paraId="1B00C101" w14:textId="464F1216" w:rsidR="005C58A3" w:rsidRPr="005C58A3" w:rsidRDefault="005C58A3" w:rsidP="005C58A3">
      <w:pPr>
        <w:pStyle w:val="Odsekzoznamu"/>
        <w:numPr>
          <w:ilvl w:val="2"/>
          <w:numId w:val="1"/>
        </w:numPr>
        <w:rPr>
          <w:lang w:val="sk-SK"/>
        </w:rPr>
      </w:pPr>
      <w:r w:rsidRPr="005C58A3">
        <w:rPr>
          <w:b/>
          <w:bCs/>
          <w:lang w:val="sk-SK"/>
        </w:rPr>
        <w:t xml:space="preserve">Zákon uniformity a reciprocity </w:t>
      </w:r>
    </w:p>
    <w:p w14:paraId="06F8F964" w14:textId="17FC8AAA" w:rsidR="005C58A3" w:rsidRPr="005C58A3" w:rsidRDefault="005C58A3" w:rsidP="005C58A3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A</w:t>
      </w:r>
      <w:r w:rsidRPr="005C58A3">
        <w:rPr>
          <w:lang w:val="sk-SK"/>
        </w:rPr>
        <w:t>k navzájom krížime homozygotné jedince, tak generácia bude genotypovo aj fenotypovo zhodná (uniformná)</w:t>
      </w:r>
    </w:p>
    <w:p w14:paraId="18842362" w14:textId="0BEA848C" w:rsidR="005C58A3" w:rsidRPr="005C58A3" w:rsidRDefault="005C58A3" w:rsidP="005C58A3">
      <w:pPr>
        <w:pStyle w:val="Odsekzoznamu"/>
        <w:numPr>
          <w:ilvl w:val="3"/>
          <w:numId w:val="1"/>
        </w:numPr>
        <w:rPr>
          <w:lang w:val="sk-SK"/>
        </w:rPr>
      </w:pPr>
      <w:r w:rsidRPr="005C58A3">
        <w:rPr>
          <w:lang w:val="sk-SK"/>
        </w:rPr>
        <w:t xml:space="preserve"> P: </w:t>
      </w:r>
      <w:r>
        <w:rPr>
          <w:lang w:val="sk-SK"/>
        </w:rPr>
        <w:t>AA</w:t>
      </w:r>
      <w:r w:rsidRPr="005C58A3">
        <w:rPr>
          <w:lang w:val="sk-SK"/>
        </w:rPr>
        <w:t xml:space="preserve"> x </w:t>
      </w:r>
      <w:proofErr w:type="spellStart"/>
      <w:r>
        <w:rPr>
          <w:lang w:val="sk-SK"/>
        </w:rPr>
        <w:t>aa</w:t>
      </w:r>
      <w:proofErr w:type="spellEnd"/>
    </w:p>
    <w:p w14:paraId="204E26F8" w14:textId="3F062B79" w:rsidR="005C58A3" w:rsidRPr="005C58A3" w:rsidRDefault="005C58A3" w:rsidP="005C58A3">
      <w:pPr>
        <w:pStyle w:val="Odsekzoznamu"/>
        <w:numPr>
          <w:ilvl w:val="3"/>
          <w:numId w:val="1"/>
        </w:numPr>
        <w:rPr>
          <w:lang w:val="sk-SK"/>
        </w:rPr>
      </w:pPr>
      <w:r w:rsidRPr="005C58A3">
        <w:rPr>
          <w:lang w:val="sk-SK"/>
        </w:rPr>
        <w:t xml:space="preserve"> G: </w:t>
      </w:r>
      <w:r>
        <w:rPr>
          <w:lang w:val="sk-SK"/>
        </w:rPr>
        <w:t>AA</w:t>
      </w:r>
      <w:r w:rsidRPr="005C58A3">
        <w:rPr>
          <w:lang w:val="sk-SK"/>
        </w:rPr>
        <w:t xml:space="preserve">   </w:t>
      </w:r>
      <w:proofErr w:type="spellStart"/>
      <w:r w:rsidRPr="005C58A3">
        <w:rPr>
          <w:lang w:val="sk-SK"/>
        </w:rPr>
        <w:t>aa</w:t>
      </w:r>
      <w:proofErr w:type="spellEnd"/>
    </w:p>
    <w:p w14:paraId="7139ACB1" w14:textId="08BAE169" w:rsidR="005C58A3" w:rsidRPr="005C58A3" w:rsidRDefault="005C58A3" w:rsidP="005C58A3">
      <w:pPr>
        <w:pStyle w:val="Odsekzoznamu"/>
        <w:numPr>
          <w:ilvl w:val="3"/>
          <w:numId w:val="1"/>
        </w:numPr>
        <w:rPr>
          <w:lang w:val="sk-SK"/>
        </w:rPr>
      </w:pPr>
      <w:r w:rsidRPr="005C58A3">
        <w:rPr>
          <w:lang w:val="sk-SK"/>
        </w:rPr>
        <w:t xml:space="preserve"> F1: </w:t>
      </w:r>
      <w:proofErr w:type="spellStart"/>
      <w:r>
        <w:rPr>
          <w:lang w:val="sk-SK"/>
        </w:rPr>
        <w:t>Aa</w:t>
      </w:r>
      <w:proofErr w:type="spellEnd"/>
      <w:r w:rsidRPr="005C58A3">
        <w:rPr>
          <w:lang w:val="sk-SK"/>
        </w:rPr>
        <w:t xml:space="preserve"> </w:t>
      </w:r>
      <w:proofErr w:type="spellStart"/>
      <w:r>
        <w:rPr>
          <w:lang w:val="sk-SK"/>
        </w:rPr>
        <w:t>Aa</w:t>
      </w:r>
      <w:proofErr w:type="spellEnd"/>
      <w:r w:rsidRPr="005C58A3">
        <w:rPr>
          <w:lang w:val="sk-SK"/>
        </w:rPr>
        <w:t xml:space="preserve"> </w:t>
      </w:r>
      <w:proofErr w:type="spellStart"/>
      <w:r>
        <w:rPr>
          <w:lang w:val="sk-SK"/>
        </w:rPr>
        <w:t>Aa</w:t>
      </w:r>
      <w:proofErr w:type="spellEnd"/>
      <w:r w:rsidRPr="005C58A3">
        <w:rPr>
          <w:lang w:val="sk-SK"/>
        </w:rPr>
        <w:t xml:space="preserve"> </w:t>
      </w:r>
      <w:proofErr w:type="spellStart"/>
      <w:r>
        <w:rPr>
          <w:lang w:val="sk-SK"/>
        </w:rPr>
        <w:t>Aa</w:t>
      </w:r>
      <w:proofErr w:type="spellEnd"/>
    </w:p>
    <w:p w14:paraId="4CA2EFC5" w14:textId="57ED0FCA" w:rsidR="005C58A3" w:rsidRPr="005C58A3" w:rsidRDefault="005C58A3" w:rsidP="005C58A3">
      <w:pPr>
        <w:pStyle w:val="Odsekzoznamu"/>
        <w:numPr>
          <w:ilvl w:val="2"/>
          <w:numId w:val="1"/>
        </w:numPr>
        <w:rPr>
          <w:lang w:val="sk-SK"/>
        </w:rPr>
      </w:pPr>
      <w:r w:rsidRPr="005C58A3">
        <w:rPr>
          <w:b/>
          <w:bCs/>
          <w:lang w:val="sk-SK"/>
        </w:rPr>
        <w:t>Zákon  o štiepnych pomeroch</w:t>
      </w:r>
    </w:p>
    <w:p w14:paraId="21D540F2" w14:textId="1160336C" w:rsidR="005C58A3" w:rsidRPr="005C58A3" w:rsidRDefault="005C58A3" w:rsidP="005C58A3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A</w:t>
      </w:r>
      <w:r w:rsidRPr="005C58A3">
        <w:rPr>
          <w:lang w:val="sk-SK"/>
        </w:rPr>
        <w:t>k navzájom krížime heterozygotné jedince, generácia potomkov nebude genotypovo a fenotypovo zhodná</w:t>
      </w:r>
    </w:p>
    <w:p w14:paraId="0D29385E" w14:textId="6CE1105F" w:rsidR="005C58A3" w:rsidRPr="005C58A3" w:rsidRDefault="005C58A3" w:rsidP="005C58A3">
      <w:pPr>
        <w:pStyle w:val="Odsekzoznamu"/>
        <w:numPr>
          <w:ilvl w:val="3"/>
          <w:numId w:val="1"/>
        </w:numPr>
        <w:rPr>
          <w:lang w:val="sk-SK"/>
        </w:rPr>
      </w:pPr>
      <w:r w:rsidRPr="005C58A3">
        <w:rPr>
          <w:lang w:val="sk-SK"/>
        </w:rPr>
        <w:t xml:space="preserve"> P: </w:t>
      </w:r>
      <w:proofErr w:type="spellStart"/>
      <w:r>
        <w:rPr>
          <w:lang w:val="sk-SK"/>
        </w:rPr>
        <w:t>Aa</w:t>
      </w:r>
      <w:proofErr w:type="spellEnd"/>
      <w:r w:rsidRPr="005C58A3">
        <w:rPr>
          <w:lang w:val="sk-SK"/>
        </w:rPr>
        <w:t xml:space="preserve"> x </w:t>
      </w:r>
      <w:proofErr w:type="spellStart"/>
      <w:r>
        <w:rPr>
          <w:lang w:val="sk-SK"/>
        </w:rPr>
        <w:t>Aa</w:t>
      </w:r>
      <w:proofErr w:type="spellEnd"/>
    </w:p>
    <w:p w14:paraId="01642753" w14:textId="1B45431C" w:rsidR="005C58A3" w:rsidRPr="005C58A3" w:rsidRDefault="005C58A3" w:rsidP="005C58A3">
      <w:pPr>
        <w:pStyle w:val="Odsekzoznamu"/>
        <w:numPr>
          <w:ilvl w:val="3"/>
          <w:numId w:val="1"/>
        </w:numPr>
        <w:rPr>
          <w:lang w:val="sk-SK"/>
        </w:rPr>
      </w:pPr>
      <w:r w:rsidRPr="005C58A3">
        <w:rPr>
          <w:lang w:val="sk-SK"/>
        </w:rPr>
        <w:t xml:space="preserve"> G: </w:t>
      </w:r>
      <w:proofErr w:type="spellStart"/>
      <w:r>
        <w:rPr>
          <w:lang w:val="sk-SK"/>
        </w:rPr>
        <w:t>A</w:t>
      </w:r>
      <w:r w:rsidRPr="005C58A3">
        <w:rPr>
          <w:lang w:val="sk-SK"/>
        </w:rPr>
        <w:t>a</w:t>
      </w:r>
      <w:proofErr w:type="spellEnd"/>
      <w:r w:rsidRPr="005C58A3">
        <w:rPr>
          <w:lang w:val="sk-SK"/>
        </w:rPr>
        <w:t xml:space="preserve">   </w:t>
      </w:r>
      <w:proofErr w:type="spellStart"/>
      <w:r>
        <w:rPr>
          <w:lang w:val="sk-SK"/>
        </w:rPr>
        <w:t>Aa</w:t>
      </w:r>
      <w:proofErr w:type="spellEnd"/>
    </w:p>
    <w:p w14:paraId="7A453EF7" w14:textId="61F1AE6B" w:rsidR="005C58A3" w:rsidRPr="005C58A3" w:rsidRDefault="005C58A3" w:rsidP="005C58A3">
      <w:pPr>
        <w:pStyle w:val="Odsekzoznamu"/>
        <w:numPr>
          <w:ilvl w:val="3"/>
          <w:numId w:val="1"/>
        </w:numPr>
        <w:rPr>
          <w:lang w:val="sk-SK"/>
        </w:rPr>
      </w:pPr>
      <w:r w:rsidRPr="005C58A3">
        <w:rPr>
          <w:lang w:val="sk-SK"/>
        </w:rPr>
        <w:t xml:space="preserve"> F1: </w:t>
      </w:r>
      <w:r>
        <w:rPr>
          <w:lang w:val="sk-SK"/>
        </w:rPr>
        <w:t>AA</w:t>
      </w:r>
      <w:r w:rsidRPr="005C58A3">
        <w:rPr>
          <w:lang w:val="sk-SK"/>
        </w:rPr>
        <w:t xml:space="preserve">, </w:t>
      </w:r>
      <w:proofErr w:type="spellStart"/>
      <w:r>
        <w:rPr>
          <w:lang w:val="sk-SK"/>
        </w:rPr>
        <w:t>A</w:t>
      </w:r>
      <w:r w:rsidRPr="005C58A3">
        <w:rPr>
          <w:lang w:val="sk-SK"/>
        </w:rPr>
        <w:t>a</w:t>
      </w:r>
      <w:proofErr w:type="spellEnd"/>
      <w:r w:rsidRPr="005C58A3">
        <w:rPr>
          <w:lang w:val="sk-SK"/>
        </w:rPr>
        <w:t xml:space="preserve">, </w:t>
      </w:r>
      <w:proofErr w:type="spellStart"/>
      <w:r>
        <w:rPr>
          <w:lang w:val="sk-SK"/>
        </w:rPr>
        <w:t>A</w:t>
      </w:r>
      <w:r w:rsidRPr="005C58A3">
        <w:rPr>
          <w:lang w:val="sk-SK"/>
        </w:rPr>
        <w:t>a</w:t>
      </w:r>
      <w:proofErr w:type="spellEnd"/>
      <w:r w:rsidRPr="005C58A3">
        <w:rPr>
          <w:lang w:val="sk-SK"/>
        </w:rPr>
        <w:t xml:space="preserve">, </w:t>
      </w:r>
      <w:proofErr w:type="spellStart"/>
      <w:r w:rsidRPr="005C58A3">
        <w:rPr>
          <w:lang w:val="sk-SK"/>
        </w:rPr>
        <w:t>aa</w:t>
      </w:r>
      <w:proofErr w:type="spellEnd"/>
    </w:p>
    <w:p w14:paraId="4D8D8331" w14:textId="40A686F6" w:rsidR="005C58A3" w:rsidRPr="005C58A3" w:rsidRDefault="005C58A3" w:rsidP="005C58A3">
      <w:pPr>
        <w:pStyle w:val="Odsekzoznamu"/>
        <w:numPr>
          <w:ilvl w:val="3"/>
          <w:numId w:val="1"/>
        </w:numPr>
        <w:rPr>
          <w:lang w:val="sk-SK"/>
        </w:rPr>
      </w:pPr>
      <w:r w:rsidRPr="005C58A3">
        <w:rPr>
          <w:lang w:val="sk-SK"/>
        </w:rPr>
        <w:t> Genotypový štiepny pomer (</w:t>
      </w:r>
      <w:r>
        <w:rPr>
          <w:lang w:val="sk-SK"/>
        </w:rPr>
        <w:t>GŠP</w:t>
      </w:r>
      <w:r w:rsidRPr="005C58A3">
        <w:rPr>
          <w:lang w:val="sk-SK"/>
        </w:rPr>
        <w:t>): 1:2:1</w:t>
      </w:r>
    </w:p>
    <w:p w14:paraId="48EEBEC0" w14:textId="1F45E35A" w:rsidR="005C58A3" w:rsidRPr="005C58A3" w:rsidRDefault="005C58A3" w:rsidP="005C58A3">
      <w:pPr>
        <w:pStyle w:val="Odsekzoznamu"/>
        <w:numPr>
          <w:ilvl w:val="3"/>
          <w:numId w:val="1"/>
        </w:numPr>
        <w:rPr>
          <w:lang w:val="sk-SK"/>
        </w:rPr>
      </w:pPr>
      <w:r w:rsidRPr="005C58A3">
        <w:rPr>
          <w:lang w:val="sk-SK"/>
        </w:rPr>
        <w:t> Fenotypový štiepny pomer (</w:t>
      </w:r>
      <w:r>
        <w:rPr>
          <w:lang w:val="sk-SK"/>
        </w:rPr>
        <w:t>FŠP</w:t>
      </w:r>
      <w:r w:rsidRPr="005C58A3">
        <w:rPr>
          <w:lang w:val="sk-SK"/>
        </w:rPr>
        <w:t>): 3:1</w:t>
      </w:r>
    </w:p>
    <w:p w14:paraId="0A189E53" w14:textId="77777777" w:rsidR="005C58A3" w:rsidRPr="005C58A3" w:rsidRDefault="005C58A3" w:rsidP="005C58A3">
      <w:pPr>
        <w:pStyle w:val="Odsekzoznamu"/>
        <w:numPr>
          <w:ilvl w:val="0"/>
          <w:numId w:val="1"/>
        </w:numPr>
        <w:rPr>
          <w:lang w:val="sk-SK"/>
        </w:rPr>
      </w:pPr>
    </w:p>
    <w:p w14:paraId="6D7E9012" w14:textId="77777777" w:rsidR="005C58A3" w:rsidRPr="005C58A3" w:rsidRDefault="005C58A3" w:rsidP="005C58A3">
      <w:pPr>
        <w:pStyle w:val="Odsekzoznamu"/>
        <w:numPr>
          <w:ilvl w:val="0"/>
          <w:numId w:val="1"/>
        </w:numPr>
        <w:rPr>
          <w:lang w:val="sk-SK"/>
        </w:rPr>
      </w:pPr>
    </w:p>
    <w:p w14:paraId="2B69EC0A" w14:textId="77777777" w:rsidR="005C58A3" w:rsidRPr="005C58A3" w:rsidRDefault="005C58A3" w:rsidP="005C58A3">
      <w:pPr>
        <w:pStyle w:val="Odsekzoznamu"/>
        <w:numPr>
          <w:ilvl w:val="0"/>
          <w:numId w:val="1"/>
        </w:numPr>
        <w:rPr>
          <w:lang w:val="sk-SK"/>
        </w:rPr>
      </w:pPr>
    </w:p>
    <w:p w14:paraId="6C261780" w14:textId="27F48B15" w:rsidR="00465E9E" w:rsidRPr="005C58A3" w:rsidRDefault="00465E9E" w:rsidP="005C58A3">
      <w:pPr>
        <w:pStyle w:val="Odsekzoznamu"/>
        <w:numPr>
          <w:ilvl w:val="0"/>
          <w:numId w:val="1"/>
        </w:numPr>
        <w:rPr>
          <w:lang w:val="sk-SK"/>
        </w:rPr>
      </w:pPr>
    </w:p>
    <w:sectPr w:rsidR="00465E9E" w:rsidRPr="005C58A3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6257D"/>
    <w:multiLevelType w:val="hybridMultilevel"/>
    <w:tmpl w:val="ADF2912E"/>
    <w:lvl w:ilvl="0" w:tplc="B72A679E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A3"/>
    <w:rsid w:val="00150E19"/>
    <w:rsid w:val="00205D9E"/>
    <w:rsid w:val="003A7DAE"/>
    <w:rsid w:val="00465E9E"/>
    <w:rsid w:val="005C58A3"/>
    <w:rsid w:val="006A500F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AA00"/>
  <w15:chartTrackingRefBased/>
  <w15:docId w15:val="{C1426F7D-9413-435A-8DF7-FB513BBE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3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2.xml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8T18:39:37.2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200 1,'-2'0,"-7"0,1 0,0 0,-1 1,-12 3,19-3,0-1,0 1,0 0,0 0,0 0,0 0,0 0,0 0,1 0,-1 1,1-1,-1 1,1-1,-1 1,1 0,0-1,0 1,0 0,0 0,0 0,0 0,0 0,0 3,-2 6,1-6,1 1,0-1,0 1,0-1,1 9,0-12,0-1,0 0,0 0,0 0,1 0,-1 0,1 0,-1 0,0 0,1 0,0 0,-1 0,1 0,0 0,-1 0,1 0,0 0,0 0,0-1,0 1,0 0,0-1,0 1,0-1,0 1,0-1,0 1,0-1,0 0,0 0,3 1,17 2,0-1,28 0,-70-8,-6-1,26 7,0 0,0 0,0 1,0-1,0 0,0 0,0 1,0-1,0 0,0 1,0-1,0 1,0 0,0-1,0 1,1 0,-1-1,0 1,0 0,1 0,-1 0,1 0,-1-1,0 1,1 1,-9 12,7-10,0-1,-1 1,1 0,1 0,-1 0,0 0,-1 7,3-10,0 0,0-1,0 1,0 0,0 0,0-1,1 1,-1 0,0-1,0 1,1 0,-1-1,0 1,1 0,-1-1,0 1,1-1,-1 1,1-1,-1 1,1 0,1 0,0 0,-1 0,1 0,0-1,0 1,0 0,0-1,0 1,0-1,0 0,2 0,103 9,-131-12,21 2,0 1,0-1,1 1,-1 0,0-1,0 1,0 1,0-1,0 0,0 1,0-1,0 1,0 0,1 0,-1 0,0 0,1 1,-5 2,-9 9,1 0,-14 15,-3 4,30-31,1 0,-1 1,1-1,0 0,-1 1,1-1,0 0,0 1,0 0,0-1,0 1,1 0,-1-1,0 3,1-3,0 0,1 0,-1-1,1 1,-1 0,1-1,-1 1,1-1,-1 1,1-1,0 1,-1-1,1 1,0-1,-1 1,1-1,0 0,-1 1,1-1,0 0,0 0,0 0,-1 1,1-1,0 0,0 0,0 0,-1 0,1-1,0 1,0 0,0 0,0-1,23 2,-16 0,0 0,1-1,-1 0,0-1,0 1,13-4,-21 4,1 0,-1 0,0 0,1 0,-1 0,1 0,-1 0,0 0,1-1,-1 1,0 0,1 0,-1 0,0 0,1 0,-1-1,0 1,1 0,-1 0,0-1,0 1,1 0,-1 0,0-1,0 1,1 0,-1-1,0 1,0 0,0-1,0 1,0 0,1-1,-1 1,0 0,0-1,0 1,0 0,0-1,0 1,0-1,0 1,0 0,0-1,-1 1,1 0,0-1,0 1,0 0,0-1,0 1,-1 0,1-1,0 1,0 0,-1-1,1 1,0 0,0 0,-1-1,1 1,0 0,-1 0,1 0,0 0,-1-1,1 1,-2-1,-1 0,1 0,0 0,0 0,-1 0,1 1,0-1,-1 1,-2-1,2 2,1-1,-1 1,1-1,0 1,-1 0,1 0,0 0,-1 1,1-1,0 0,0 1,0-1,0 1,-2 2,-27 34,9-11,16-21,-18 20,24-26,0 1,-1-1,1 1,0 0,-1-1,1 1,0-1,-1 1,1 0,0-1,0 1,0 0,0-1,0 1,0 0,0-1,0 1,0 0,0-1,0 1,0 0,0-1,0 1,1 0,-1-1,0 1,1 0,-1-1,0 1,1-1,-1 1,0-1,1 1,-1-1,1 1,-1-1,1 1,0-1,-1 0,1 1,5 2,-1 0,1 0,0-1,0 0,0 0,0 0,0-1,1 0,-1 0,0-1,0 1,1-1,-1-1,0 1,1-1,-1 0,0-1,0 1,11-6,-22 5,-17 2,19 0,-1 0,0 1,0-1,0 1,1 0,-1 0,0 0,1 1,-1-1,1 1,-1 0,-3 3,-47 49,48-46,1-1,0 1,1 0,-5 10,3-5,4-11,1 1,-1 0,1 0,0 0,0 0,0-1,0 2,0-1,1 0,-1 0,1 3,1-4,-1-1,1 0,0 1,-1-1,1 0,0 0,0 0,0 1,0-1,0 0,1 0,-1 0,0-1,0 1,0 0,1 0,-1-1,1 1,-1 0,0-1,1 0,-1 1,1-1,-1 0,2 0,11 4,49 10,-59-14,0 1,0-1,1 0,-1 0,0 0,0 0,0-1,0 0,0 0,0 0,0 0,6-3,-6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8T18:39:40.8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118 544,'-1'-1,"1"-1,-1 1,0 0,0 0,1 0,-1 0,0 0,0 0,0 0,0 0,0 0,0 0,-1 0,1 1,0-1,0 0,0 1,-1-1,1 1,0 0,-1-1,1 1,0 0,-3 0,-35-6,37 6,1 0,-1 0,0 0,0 0,0 1,0-1,1 1,-1-1,0 1,1 0,-1 0,0 0,1 0,-1 0,1 0,-1 0,1 0,0 1,-1-1,1 0,0 1,0-1,0 1,0-1,0 1,0 0,1-1,-1 1,1 0,-1 0,1 0,-1-1,1 3,-1 1,0 0,0 0,1 0,0 1,0-1,0 0,1 0,0 0,0 0,0 0,2 6,-2-10,-1 0,1 0,-1 0,1 0,-1 0,1 0,-1 0,1-1,0 1,0 0,-1 0,1-1,0 1,0 0,0-1,0 1,0-1,0 1,0-1,0 0,0 1,0-1,0 0,0 0,0 0,0 0,0 0,0 0,0 0,0 0,0 0,0 0,0 0,0-1,0 1,0 0,0-1,0 1,0-1,1 0,3-1,-1-1,0 0,0 0,0 0,0 0,6-7,21-22,-24 27,-1-1,0 0,0 0,0 0,-1 0,0-1,-1 0,1 0,-1-1,0 1,3-11,-7 17,0 1,0 0,0-1,0 1,1-1,-1 1,0 0,0-1,0 1,-1-1,1 1,0 0,0-1,0 1,0 0,0-1,0 1,0-1,-1 1,1 0,0-1,0 1,0 0,-1 0,1-1,0 1,-1 0,1-1,0 1,0 0,-1 0,1 0,0-1,-1 1,0 0,-17-1,-17 12,20 1,1 1,0 0,0 1,2 0,-1 1,-11 19,23-32,-1 0,0 1,1-1,0 1,-1-1,1 1,0-1,0 1,1 0,-1 0,0 3,1-6,0 1,0-1,0 0,0 1,0-1,1 1,-1-1,0 0,0 1,0-1,0 0,1 1,-1-1,0 1,0-1,1 0,-1 0,0 1,0-1,1 0,-1 1,0-1,1 0,-1 0,1 0,-1 1,1-1,20-2,-14 0,-1-1,-1 0,1 0,0-1,-1 0,0 1,0-2,0 1,0-1,0 1,3-7,8-9,18-32,-29 37,-11 10,5 5,-1 0,1 0,0 0,-1 0,1 0,0 1,-1-1,1 0,0 1,-1-1,1 1,0 0,0-1,-1 1,1 0,-1 1,-4 3,0 1,1-1,0 1,0 0,1 1,0-1,0 1,0-1,1 1,0 1,0-1,-3 15,3-7,1 1,1 0,0 0,1 0,2 21,-2-35,0 0,0-1,0 1,1 0,-1 0,1 0,-1-1,1 1,0 0,0 0,-1-1,1 1,2 1,-3-2,1-1,-1 1,1-1,-1 0,1 1,-1-1,1 0,0 0,-1 1,1-1,-1 0,1 0,0 0,-1 0,1 0,0 0,-1 0,1 0,0 0,-1 0,1 0,-1 0,1 0,0 0,0-1,2-1,1 0,-1 0,0 0,0-1,0 1,0-1,0 0,-1 0,1 0,2-4,21-26,-19 25,0 1,-1-1,-1 0,1 0,-1-1,5-12,-8 16,-1 0,0 0,0 0,-1 0,1 0,-1 0,-1-9,1 13,0 0,0 0,0 1,0-1,0 0,-1 0,1 0,0 1,0-1,-1 0,1 0,-1 1,1-1,0 0,-1 0,0 1,1-1,-1 1,1-1,-1 0,0 1,1-1,-1 1,0-1,1 1,-1 0,0-1,0 1,0 0,1 0,-1-1,0 1,0 0,0 0,1 0,-1 0,0 0,0 0,0 0,0 0,1 0,-1 1,0-1,0 0,0 0,1 1,-1-1,0 0,0 1,0 0,-10 5,1 0,0 1,1 0,0 1,0 0,0 0,1 1,-10 14,13-17,-13 22,18-27,-1 0,1 0,0-1,0 1,-1 0,1 0,0 0,0-1,0 1,0 0,0 0,0 0,0-1,0 1,0 0,1 0,-1 0,0-1,0 1,1 0,-1 0,1-1,-1 1,0 0,1-1,-1 1,1 0,0-1,-1 1,1-1,-1 1,1-1,0 1,-1-1,1 0,0 1,1-1,0 1,0-1,0 1,-1-1,1 0,0 0,0 0,0 0,0-1,0 1,0 0,0-1,0 1,0-1,-1 0,1 1,0-1,0 0,-1 0,1 0,-1-1,1 1,1-2,36-35,-31 29,-3 2,1-1,-1 0,-1 0,0 0,0 0,0-1,3-14,-8 15,-6 12,-9 13,7 1,6-14,1 0,0 0,0 0,0 0,0 0,0 1,1-1,0 0,0 1,0-1,0 1,1 0,0-1,0 10,0-14,0 0,0 0,0 1,0-1,0 0,0 1,0-1,1 0,-1 0,0 1,0-1,0 0,0 0,0 1,0-1,1 0,-1 0,0 0,0 1,0-1,0 0,1 0,-1 0,0 1,0-1,1 0,-1 0,0 0,0 0,1 0,-1 0,0 0,0 1,1-1,-1 0,0 0,1 0,4-11,0-16,-5 22,0-5,0 0,0-1,-1 1,-1 0,-3-16,4 25,1-1,-1 1,1 0,-1-1,0 1,0 0,0-1,0 1,0 0,0 0,0 0,0 0,0 0,0 0,0 0,-1 0,1 0,-2 0,1 0,0 1,-1 0,1-1,0 1,0 0,0 1,0-1,-1 0,1 0,0 1,0-1,0 1,0 0,0 0,0 0,-3 2,-5 1,1 1,0 1,1 0,-1 0,-8 8,15-12,0 0,1 0,-1 0,1 0,-1 0,1 0,0 0,0 0,0 0,0 1,0-1,0 0,1 1,-1-1,1 1,-1-1,1 1,0-1,0 1,0-1,0 1,1-1,-1 1,1-1,0 0,-1 1,3 3,-3-5,1 0,-1-1,1 1,-1 0,1 0,-1 0,1-1,-1 1,1 0,0-1,-1 1,1-1,0 1,0-1,-1 1,1-1,0 1,0-1,0 0,0 1,0-1,-1 0,1 0,0 0,0 0,1 0,1 0,0 0,0-1,-1 1,1-1,0 0,-1 0,1 0,-1 0,3-2,1 0,0-1,0 0,0-1,-1 1,0-1,7-8,-6 4,-1 0,-1-1,1 1,-1-1,-1 0,4-17,-9 20,-6 11,-13 16,16-14,0-2,1 1,0 0,0 0,1 0,-1 1,1-1,0 1,0 0,1 0,0 0,0 0,-1 7,2-11,1 0,0 0,-1-1,1 1,0 0,0 0,0 0,0 0,1 0,-1 0,0-1,1 1,-1 0,1 0,0 0,-1-1,1 1,0 0,0-1,0 1,1-1,-1 1,0-1,0 0,1 1,-1-1,1 0,-1 0,1 0,-1 0,1 0,0 0,0-1,-1 1,1 0,0-1,0 0,0 1,-1-1,1 0,0 0,0 0,3 0,2 0,1 0,-1-1,0 0,0 0,0-1,0 0,-1 0,1 0,10-6,-13 6,0 0,0-1,-1 1,1-1,0 0,-1 0,0-1,1 1,-1-1,-1 1,1-1,0 0,-1 0,0 0,0 0,2-5,-3 4,1-1,-1 1,0 0,0 0,0-1,-1 1,0-10,0 14,0 0,-1-1,1 1,0 0,-1 0,1 0,-1 0,0 0,1 0,-1 0,0 0,0 0,0 0,1 0,-1 0,0 0,0 0,0 1,-1-1,1 0,0 1,0-1,0 1,0-1,0 1,-1 0,1 0,0-1,0 1,-1 0,1 0,0 0,0 0,-1 0,1 0,0 1,-3 0,1-1,1 1,-1 0,0 0,1 0,-1 1,1-1,-1 1,1-1,0 1,-1 0,1 0,0 0,0 0,0 0,1 0,-1 1,0-1,1 0,0 1,-1 0,1-1,0 1,0 0,0 4,-2 3,0 1,1 0,0 0,1 0,0 11,1-21,0 1,0-1,0 0,0 1,0-1,1 0,-1 1,0-1,1 0,-1 0,1 1,-1-1,2 2,-2-3,1 1,-1-1,0 0,0 0,1 0,-1 0,0 0,1 1,-1-1,1 0,-1 0,0 0,1 0,-1 0,0 0,1 0,-1 0,0 0,1 0,-1-1,0 1,1 0,-1 0,0 0,1 0,-1 0,0-1,0 1,1 0,-1 0,1-1,25-30,-22 26,-1 0,-1 0,0 0,0 0,0-1,0 1,-1 0,0-1,0 1,0-1,-1 1,0-1,0 1,0-1,0 1,-1-1,-3-8,4 13,-1 0,1 0,-1 0,1 0,-1 0,1 1,-1-1,0 0,1 0,-1 1,0-1,0 0,0 1,0-1,1 1,-1-1,0 1,0 0,0-1,0 1,0 0,0 0,0-1,0 1,0 0,0 0,0 0,0 0,0 0,0 1,0-1,0 0,0 0,0 1,0-1,0 0,-2 2,-37 21,33-18,1-1,0 0,0 0,1 1,0-1,0 1,-8 9,12-12,0 0,-1 0,1 0,0 1,0-1,0 0,1 1,-1-1,0 0,1 1,0-1,-1 1,1-1,0 1,0-1,0 1,1-1,-1 0,1 1,-1-1,1 1,2 3,-2-4,0-1,-1 0,2 0,-1 0,0 0,0 0,0 0,0 0,1-1,-1 1,0 0,1-1,-1 1,1 0,-1-1,0 0,1 1,-1-1,1 0,-1 0,1 0,-1 0,1 0,-1 0,1 0,-1-1,1 1,-1-1,1 1,1-1,1 0,-1 0,0 0,1-1,-1 1,1-1,-1 1,0-1,0 0,0 0,0-1,4-4,-6 7,0-1,-1 0,1 0,0 1,-1-1,1 0,-1 0,1 0,-1 0,1 0,-1 0,0 1,1-1,-1 0,0 0,0 0,0 0,1 0,-1 0,0 0,-1 0,1 0,0 0,0 0,0 0,0 0,-1 0,1 0,-1 0,1 0,0 0,-1 0,0 0,1 0,-1 1,1-1,-1 0,0 1,0-1,1 0,-1 1,0-1,0 1,0-1,0 1,0-1,1 1,-1-1,-2 1,0-1,0 0,0 1,-1-1,1 1,0 0,0 0,0 0,-1 0,1 0,0 1,0 0,0-1,-1 1,-4 2,4 0,0 0,0 0,0 0,1 1,-1 0,1-1,-1 1,1 0,-4 9,6-12,0 0,1 0,-1 0,1 0,0 0,-1 0,1 0,0 0,0 1,0-1,-1 0,1 0,0 0,1 0,-1 0,0 1,0-1,1 2,0-2,0 0,-1 0,1-1,0 1,0 0,0 0,0 0,0-1,0 1,0-1,0 1,0-1,0 1,1-1,-1 0,0 1,0-1,0 0,1 0,-1 0,0 0,2 0,5 0,0 0</inkml:trace>
  <inkml:trace contextRef="#ctx0" brushRef="#br0" timeOffset="2643.95">93 765,'-1'5,"0"0,0 0,0 1,-1-1,0 0,-3 7,-5 16,-2 8,9-28,0 0,1 0,0 0,-2 16,3-24,1 1,0 0,1-1,-1 1,0 0,0-1,0 1,0 0,0-1,1 1,-1-1,0 1,0 0,1-1,-1 1,1-1,-1 1,0-1,1 1,-1-1,1 1,-1-1,1 1,-1-1,1 0,0 1,-1-1,1 0,-1 1,1-1,0 0,-1 0,1 0,0 0,-1 0,1 1,0-1,-1 0,1 0,0-1,-1 1,1 0,0 0,-1 0,1 0,1-1,38-11,-27 7,-9 4,1 0,0 0,-1-1,1 0,-1 0,1 0,-1 0,0 0,6-5,-12 6,0 1,0-1,0 1,-1 0,1 0,0-1,0 2,0-1,0 0,0 0,-4 2,-1 1,-1 1,1 0,0 0,0 1,0-1,0 2,1-1,-7 8,10-9,0-1,0 1,0 0,1 0,-1 1,1-1,0 0,0 1,1 0,-1-1,1 1,0 0,0 0,1-1,-1 6,1-8,0 0,0 0,0-1,0 1,1 0,-1-1,1 1,-1 0,1 0,-1-1,1 1,0-1,0 1,0-1,0 1,0-1,0 1,0-1,0 0,1 0,1 2,1 0,1-1,0 0,-1 0,1-1,10 3,4 1,-9-3,1 1,-1-2,1 0,0 0,13-1,-19 0,0 0,0-1,0 1,0-1,0 0,0 0,-1-1,1 1,0-1,-1 0,1-1,-1 1,6-5,-14 10,-1 0,0-1,1 0,-1 0,0 0,-5 1,-22 9,17-5,-50 30,61-34,0 0,0 0,1 0,-1 0,0 1,1 0,0-1,0 1,0 1,0-1,-3 9,5-12,1 1,-1 0,1 0,0 0,0 0,0-1,0 1,0 0,0 0,0 0,0 0,1 0,-1-1,1 1,0 0,-1 0,1-1,0 1,0 0,0-1,0 1,0-1,0 1,1-1,2 3,2 1,0 0,1-1,-1 1,15 5,-15-7,0-1,1 1,-1-1,1-1,-1 1,1-1,0-1,-1 1,1-1,0 0,0 0,10-3,-15 2,-9 1,-11 4,3 3,1 1,0 0,0 1,-18 16,28-22,1-1,0 1,0 0,1 0,-1 0,0 0,1 1,0-1,0 1,0-1,0 1,1 0,-1 0,1 0,0-1,0 1,0 1,1-1,-1 0,1 0,0 0,0 0,1 6,0-8,0-1,-1 1,1 0,0-1,0 1,0-1,0 1,0-1,0 0,1 1,-1-1,0 0,1 0,-1 0,1 0,-1 0,4 1,34 11,-12-4,-22-7,0-1,0 0,-1 0,1 0,0-1,0 0,9 0,-9 0,3 0</inkml:trace>
  <inkml:trace contextRef="#ctx0" brushRef="#br0" timeOffset="3685.96">328 578,'4'0,"0"0,0 1,0 0,0 0,0 0,5 3,-5-2,1-1,-1 1,0-1,0 0,1 0,4 0,26-1,-19-1,0 2,0-1,20 5,-29-4</inkml:trace>
  <inkml:trace contextRef="#ctx0" brushRef="#br0" timeOffset="4405.02">506 502,'2'0,"0"1,0 1,-1-1,1 0,0 0,-1 1,1-1,-1 1,0-1,1 1,-1-1,1 4,13 12,25-3,-34-13,0 1,0-1,-1 2,1-1,6 4,-10-5,-1 1,0-1,1 1,-1 0,0-1,0 1,0 0,0 0,0-1,-1 1,1 0,0 0,-1 0,1 0,-1 0,0 0,0 0,0 0,0 0,0 0,0 0,0 0,-1 0,1 0,-1 0,-1 3,0 2,0-1,0 0,-1 0,0 0,0-1,0 1,-5 5,-9 9,-3 5,-40 37,55-58</inkml:trace>
  <inkml:trace contextRef="#ctx0" brushRef="#br0" timeOffset="6921.81">718 1,'-1'1,"-1"-1,1 1,-1 0,1-1,0 1,-1 0,1 0,0 0,0 1,0-1,-1 0,1 0,1 0,-1 1,0-1,0 1,-1 1,-10 27,11-21,0-1,1 0,0 1,0-1,1 0,2 10,-3-16,0-1,1 1,-1 0,1-1,-1 1,1-1,0 1,-1-1,1 1,0-1,0 1,0-1,0 0,0 0,1 1,-1-1,0 0,1 0,-1 0,0 0,1 0,-1-1,1 1,-1 0,1-1,0 1,-1-1,1 0,-1 1,1-1,0 0,0 0,-1 0,1 0,0 0,2-1,-16 29,-16 30,27-57,0 1,0-1,0 0,0 1,1-1,-1 1,1-1,-1 1,1-1,-1 1,1-1,0 1,0 0,0 2,0-3,0 0,0-1,0 1,1 0,-1-1,0 1,1 0,-1-1,1 1,-1-1,0 1,1-1,-1 1,1-1,0 1,-1-1,1 1,-1-1,1 0,0 1,-1-1,2 1,1-1,-1 1,1-1,0 1,-1-1,1 0,0 0,-1 0,1-1,0 1,-1-1,1 1,-1-1,1 0,-1 0,5-2,-7 3,0 0,0 0,0 1,0-1,-1 0,1 0,0 0,0 0,0 1,0-1,0 0,0 0,0 0,0 0,0 0,0 1,0-1,0 0,1 0,-1 0,0 0,0 1,0-1,0 0,0 0,0 0,0 0,0 0,0 0,0 1,1-1,-1 0,0 0,0 0,0 0,0 0,0 0,0 0,1 0,-1 0,0 0,0 0,0 0,0 1,1-1,-1 0,0 0,0 0,0 0,0 0,0 0,1-1,-1 1,-12 21,6-11,0 10,4-16,0 1,0 0,0-1,1 1,0 0,0 0,0 0,1 0,-1 0,1 0,1 0,0 7,-1-11,1 0,0 0,-1 0,1-1,-1 1,1 0,0 0,0-1,0 1,-1-1,1 1,0 0,0-1,0 0,0 1,0-1,0 1,0-1,0 0,0 0,0 0,0 1,0-1,0 0,0 0,0-1,0 1,0 0,0 0,0 0,0-1,0 1,0 0,0-1,1 0,-1 1,0-1,0 1,0 0,0-1,1 1,-1 0,0 0,0 0,0 0,0 0,1 0,-1 0,0 0,0 1,0-1,0 0,1 1,-20 37,16-35,1 1,-1-1,1 1,0-1,1 1,-1-1,0 1,1-1,0 1,0 0,0-1,0 1,1 0,-1-1,1 1,0-1,0 1,0-1,1 1,-1-1,1 0,0 0,0 1,0-1,0-1,0 1,1 0,3 3,16 14,-17-18</inkml:trace>
  <inkml:trace contextRef="#ctx0" brushRef="#br0" timeOffset="12396.08">1100 72,'-3'0,"1"0,-1 1,0-1,0 1,1 0,-1 0,1 0,-1 0,1 0,-1 1,1-1,0 1,-1-1,1 1,0 0,-2 3,0-1,1 0,0 0,-1 0,2 1,-1 0,0-1,-2 8,4-8,1 0,-1-1,1 1,0 0,0-1,0 1,0 0,0-1,3 8,-2-9,-1 1,1-1,-1 0,1 1,-1-1,0 0,1 1,-1-1,0 1,-1-1,1 0,0 1,-1-1,1 0,-1 1,0-1,0 0,0 0,0 0,0 1,0-1,-1 0,1 0,-1-1,-1 3,-92 65,94-68,1-1,-1 0,1 1,0-1,-1 1,1-1,-1 1,1 0,0-1,0 1,-1-1,1 1,0-1,0 1,0 0,0-1,-1 1,1 0,0-1,0 1,0 0,0-1,1 1,-1-1,0 1,0 0,0-1,0 1,1-1,-1 1,0 0,1-1,-1 1,0-1,1 1,-1-1,0 1,1-1,-1 1,1-1,-1 0,1 1,-1-1,1 0,0 1,-1-1,1 0,-1 0,1 1,0-1,-1 0,1 0,43 16,-31-12,-16-2,0 0,0 1,0 0,0-1,0 1,1 0,-1 0,1 0,0 0,-3 6,-1 9,-1 0,-1 0,0-1,-1-1,-1 1,-22 26,32-43,0 1,-1-1,1 1,0-1,0 1,-1-1,1 1,0-1,0 1,0 0,0-1,-1 1,1-1,0 1,0-1,0 1,0 0,0-1,1 1,-1-1,0 1,0-1,0 1,0 0,1-1,-1 1,0-1,0 1,1-1,-1 1,1-1,-1 0,0 1,1-1,-1 1,1-1,-1 0,1 1,0-1,3 1,-16-12,11 11,0-1,0 1,0-1,0 1,0 0,0-1,0 1,0 0,0 0,0 0,0 0,0 0,0 0,0 0,-1 0,1 0,0 0,0 1,0-1,0 0,0 1,0-1,0 1,0-1,0 1,0 0,0-1,1 1,-1 0,0 0,0-1,1 1,-1 0,0 0,0 1,-27 41,22-32,5-10,0-1,1 1,-1-1,1 1,-1 0,1-1,-1 1,1 0,0 0,-1-1,1 1,0 0,-1 0,1-1,0 1,0 0,0 0,0 0,0-1,0 1,0 0,0 0,0 0,0 0,0-1,1 1,-1 0,0 0,1-1,-1 1,0 0,1 0,-1-1,1 1,-1 0,1-1,-1 1,1-1,0 1,-1 0,1-1,-1 0,1 1,0-1,0 1,1-1,-1 1,1-1,0 0,-1 0,1 0,0 0,-1 0,1 0,0 0,-1 0,1-1,0 1,-1-1,1 1,-1-1,1 0,-1 0,1 1,-1-1,0 0,1 0,-1 0,0-1,2 0,-3 1,9-8,-2-1,1 1,-1-2,0 1,5-12,-12 22,0-1,0 1,0 0,0 0,0 0,0-1,0 1,0 0,0 0,0 0,0-1,0 1,0 0,0 0,0 0,0 0,-1-1,1 1,0 0,0 0,0 0,0 0,0-1,0 1,0 0,-1 0,1 0,0 0,0 0,0 0,0 0,-1-1,1 1,0 0,0 0,0 0,0 0,-1 0,1 0,0 0,0 0,-1 0,-13-1,-13 5,24-1,-1-1,1 1,0 0,0 0,0 0,0 0,1 0,-1 1,1-1,0 1,0-1,0 1,0 0,1 0,-1 0,1 0,0 0,1 0,-1 1,0-1,1 0,0 0,0 0,1 6,0-9,0 0,0 0,0 0,0 0,0 0,0 0,0 0,0 0,0 0,0 0,0-1,1 1,-1 0,0-1,0 1,1-1,-1 0,1 1,-1-1,0 0,1 0,-1 0,1 0,-1 0,0 0,1 0,-1 0,1 0,-1-1,0 1,1-1,-1 1,3-2,1 0,0 0,1 0,-1-1,0 0,0 0,0 0,4-4,-7 5,0 0,0 0,0 0,-1-1,1 1,-1-1,0 1,0-1,0 1,0-1,0 1,0-1,0 0,-1 0,0 1,1-1,-1 0,0 0,-1 1,0-6,1 6,0 0,-1 0,0 0,1 1,-1-1,0 0,0 1,0-1,0 0,0 1,0-1,0 1,-1 0,1-1,0 1,-1 0,1 0,-1 0,1 0,-1 0,0 0,1 0,-1 1,0-1,0 0,0 1,1 0,-1-1,0 1,-3 0,1 0,0 1,0-1,0 1,0 0,0 0,0 1,0-1,1 1,-1 0,1 0,-1 0,-4 4,-40 37,34-28,13-15,0 1,0 0,0-1,0 1,0 0,0 0,0 0,1 0,-1 0,0 0,0 0,1 0,-1 0,1 0,-1 0,1 0,0 0,-1 0,1 1,0-1,0 0,0 0,0 0,0 1,0-1,0 0,0 0,0 0,0 1,1-1,-1 0,1 0,-1 0,0 0,1 0,0 0,-1 0,1 0,1 2,0-2,0 1,1 0,-1-1,1 1,-1-1,1 0,0 0,-1 0,1 0,0 0,0-1,0 1,-1-1,1 0,4 0,52 5,-40-3,-17-2,0 0,1-1,-1 1,0 0,0-1,1 0,-1 1,0-1,0 0,0 0,0 0,0-1,0 1,0 0,0-1,-1 1,1-1,0 0,-1 1,1-1,-1 0,2-3,-2 3,1 0,-1-1,1 1,-1-1,0 1,0-1,0 1,0-1,-1 0,1 1,-1-1,0 0,1 0,-1 1,0-1,-1 0,1 0,-2-4,2 6,-1-1,0 1,0 0,0 0,0 0,-1 0,1 0,0 1,0-1,0 0,-1 0,1 1,0-1,-1 1,1-1,-1 1,1 0,-1 0,1-1,0 1,-1 0,1 0,-1 0,1 0,-1 1,1-1,-1 0,1 1,0-1,-3 2,-3 0,1 0,0 0,0 0,-1 1,-7 5,4-1,1 1,0 0,-14 14,22-20,0-1,0 0,0 1,0-1,0 0,0 1,0-1,1 1,-1-1,1 1,-1 0,1-1,0 1,-1-1,1 1,0 1,0-1,1-1,-1 0,1 0,0 0,-1 0,1 0,0 0,0 0,-1 0,1-1,0 1,0 0,0 0,0-1,0 1,0 0,0-1,0 1,0-1,0 0,1 1,-1-1,0 0,0 1,3-1,4 1,0 0,0 0,1-1,11-1,-16 1,-1 0,1 0,-1-1,1 0,-1 0,0 0,1 0,-1 0,0 0,0-1,0 0,6-4,-9 6,0 0,1-1,-1 1,0-1,0 1,0-1,0 1,0 0,1-1,-1 1,0-1,0 1,0-1,0 1,-1-1,1 1,0-1,0 1,0-1,0 1,0 0,0-1,-1 1,1-1,0 1,0 0,-1-1,1 1,0-1,-1 1,1 0,0 0,-1-1,1 1,-1-1,-14-9,9 9</inkml:trace>
  <inkml:trace contextRef="#ctx0" brushRef="#br0" timeOffset="14475.34">870 722,'2'0,"-1"0,1 0,-1 1,1-1,-1 1,0-1,1 1,-1 0,0-1,1 1,-1 0,0 0,0 0,0 0,0 0,0 0,0 0,0 1,0-1,0 0,-1 0,1 1,0-1,-1 0,1 1,-1-1,1 1,-1 1,1 0,0 1,0 0,-1-1,1 1,-1 0,0-1,0 1,0 0,-2 7,-5 8,4-15,1 1,0-1,1 1,-1 0,1 0,0 0,0 0,0 0,1 0,-1 5,2-9,0 0,-1 0,1 0,0 0,0 0,0 0,0-1,0 1,0 0,0-1,0 1,0-1,0 1,0-1,0 1,0-1,0 0,0 0,0 1,1-1,-1 0,0 0,2 0,34-2,-25 2,-8-1,-1 1,1 0,-1 0,1 0,-1 0,1 1,-1 0,1-1,5 3,-8-1,0-1,0 0,0 0,0 0,0 1,0-1,0 0,0 1,-1-1,1 1,-1-1,1 1,-1-1,1 1,-1-1,0 1,0 0,0-1,0 1,0-1,0 1,0 0,-1 1,1-2,0 0,-1 0,1 0,0 1,0-1,0 0,0 0,0 0,0 0,0 1,0-1,0 0,1 0,-1 0,0 0,1 0,-1 0,1 1,-1-1,1 0,0 0,-1-1,1 1,0 0,0 0,0 0,-1 0,1-1,0 1,0 0,0-1,0 1,0-1,0 1,1-1,-1 1,0-1,0 0,0 1,2-1,3 2,-5-2,-1 1,1-1,0 0,0 1,-1-1,1 1,0-1,0 1,-1-1,1 1,-1 0,1-1,0 1,-1 0,0-1,1 1,-1 0,1 0,-1-1,0 1,1 0,-1 0,0 0,0-1,1 3,-4 23,2-25,1 1,-1 0,1-1,-1 1,1 0,0 0,-1 0,1-1,0 1,0 0,1 0,-1 0,0 0,1-1,-1 1,1 0,-1 0,1-1,0 1,0 0,-1-1,3 2,0 1,1 0,0 0,-1 0,0 0,0 0,0 1,-1-1,3 6,12 19,-16-27,1 0,0-1,0 0,0 1,0-1,0 0,0 0,1 0,-1-1,0 1,4 0,-3 0,0 0,-1 0,1 0,0 0,0 0,-1 1,1-1,2 3,-4-3,0 0,-1-1,1 1,-1 0,1 0,-1 0,1 0,-1 0,1 0,-1 0,0 1,0-1,0 0,1 0,-1 0,0 0,0 0,0 0,-1 0,1 0,0 1,0-1,-1 0,1 0,0 0,-1 0,0 1,-3 4,0-3</inkml:trace>
  <inkml:trace contextRef="#ctx0" brushRef="#br0" timeOffset="16837.58">710 773,'61'-15,"-60"15,1 0,-1-1,1 1,-1-1,1 1,-1-1,1 0,-1 0,0 1,1-1,-1 0,0 0,1 0,-1 0,0-1,0 1,0 0,0 0,0-1,-1 1,1 0,0-1,-1 1,1-1,0 1,-1-1,0 1,1-1,-1 0,0 1,0-1,0 1,0-3,0 3,0 0,0 0,0 0,-1 0,1 0,0 0,0 0,-1 0,1 0,-1 1,1-1,-1 0,1 0,-1 0,0 0,1 1,-1-1,0 0,0 0,1 1,-1-1,0 1,0-1,0 1,0-1,0 1,0-1,0 1,0 0,0 0,0-1,0 1,0 0,0 0,0 0,0 0,0 0,0 0,0 0,0 1,0-1,0 0,0 1,0-1,1 0,-1 1,0-1,-1 1,-1 1,1 0,-1 0,1 0,-1 0,1 0,0 1,0-1,0 0,0 1,0 0,0-1,-1 6,1-6,1 0,0 0,1 0,-1 0,0 1,1-1,-1 0,1 0,0 0,-1 1,1-1,0 0,0 0,1 1,-1-1,0 0,1 0,1 3,-1-2,1 0,0-1,-1 1,0 0,1 0,-1 0,0 0,-1 0,1 0,0 0,-1 0,0 0,0 0,0 1,0-1,0 0,-1 0,1 0,-1 0,0 0,0 0,0 0,0 0,0 0,-1 0,1-1,-1 1,0 0,0-1,0 1,0-1,-3 3,-9 6,11-9,-1 1,1 0,0-1,0 1,0 0,1 1,-3 3,4-7,1 1,0-1,0 1,-1-1,1 1,0-1,0 1,0-1,0 1,0-1,0 1,0-1,0 1,0-1,0 1,0 0,0-1,1 1,-1-1,0 1,0-1,1 1,17 11,-17-12,0 1,0-1,1 0,-1 1,0-1,0 1,0-1,0 1,0 0,0 0,1-1,-2 1,1 0,0 0,0 0,0 0,0 0,0 0,-1 0,1 0,-1 1,1-1,-1 0,1 0,-1 0,1 1,-1-1,0 0,0 0,0 1,0-1,0 0,0 1,0 1,-1-1,0 0,0 0,0 0,0 0,0-1,-1 1,1-1,-1 1,1-1,-1 1,1-1,-1 0,0 1,1-1,-1 0,0 0,0-1,0 1,0 0,0-1,-3 1,4 0,0-1,0 0,0 1,0-1,0 0,0 1,0-1,0 1,0 0,0-1,0 1,0 0,0-1,1 1,-1 0,0 0,1 0,-1 0,0 0,1 0,-1 0,1 0,-1 0,1 0,0 0,-1 0,1 0,0 0,0 0,0 0,0 0,0 0,0 0,0 1,0-1,0 0,1 0,-1 0,0 0,1 0,-1 0,0 0,2 1,0 4,1 0,0 0,0 0,0-1,8 9,-9-11,0-1,0 1,0-1,0 1,-1-1,1 1,-1 0,0 0,0 0,0 0,0 0,0 0,-1 0,1 0,-1 0,0 0,0 0,0 0,0 0,-1 0,1 0,-1 0,0 0,0 0,0 0,-1 3,-4 4,0 0,0-1,-1 0,-1 0,-12 12,8-8,10-12,1 0,0 0,0 0,0 0,0 1,0-1,0 0,0 0,0 1,0-1,0 0,1 1,-1-1,1 1,-1-1,1 1,0-1,-1 1,1 0,0-1,0 1,0-1,0 1,0-1,0 1,1 2,1-2,0 1,0-1,1 1,-1-1,0 0,1 0,-1 0,1-1,0 1,-1 0,1-1,5 2,-3 0,-1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8T18:40:10.26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102 398,'1'-1,"-1"0,1 0,0-1,-1 1,1 0,0 0,0 0,-1 0,1 0,0 1,0-1,0 0,0 0,0 0,0 1,1-1,-1 1,0-1,0 1,0-1,1 1,-1-1,2 1,39-10,-32 9,8-3,22-4,1-2,49-20,143-85,-202 98,13-7,-24 12,1 1,43-17,88-11,-109 29,81-11,-88 11,14-2,-7-2,-36 12</inkml:trace>
  <inkml:trace contextRef="#ctx0" brushRef="#br0" timeOffset="2229.11">1 703,'72'1,"76"-2,-105-5,0-2,47-15,-44 10,113-26,-65 16,16 8,1-3,49 11,51-2,-58 1,-94 8,-51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8T18:40:14.3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72,'229'-7,"-188"2,163-9,-26 5,-17 1,-89 10,76-4,-140 0,0 0,-1 0,1-1,0 1,-1-2,13-6,-15 6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11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2022-05-19T16:02:00Z</dcterms:created>
  <dcterms:modified xsi:type="dcterms:W3CDTF">2022-05-19T16:14:00Z</dcterms:modified>
</cp:coreProperties>
</file>