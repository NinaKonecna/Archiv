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25965" w14:textId="641E04BD" w:rsidR="00150E19" w:rsidRPr="00205D9E" w:rsidRDefault="00085ED4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Uhlopriečky kocky</w:t>
      </w:r>
    </w:p>
    <w:p w14:paraId="4E5C4FA8" w14:textId="47FBE3EB" w:rsidR="00465E9E" w:rsidRDefault="00465E9E" w:rsidP="00465E9E">
      <w:pPr>
        <w:rPr>
          <w:lang w:val="sk-SK"/>
        </w:rPr>
      </w:pPr>
    </w:p>
    <w:p w14:paraId="256390FB" w14:textId="675E6322" w:rsidR="00085ED4" w:rsidRPr="00085ED4" w:rsidRDefault="00085ED4" w:rsidP="00085ED4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>Stenová</w:t>
      </w:r>
    </w:p>
    <w:p w14:paraId="4102C27B" w14:textId="6EE767B4" w:rsidR="00085ED4" w:rsidRPr="00085ED4" w:rsidRDefault="00085ED4" w:rsidP="00085ED4">
      <w:pPr>
        <w:pStyle w:val="Odsekzoznamu"/>
        <w:numPr>
          <w:ilvl w:val="1"/>
          <w:numId w:val="2"/>
        </w:numPr>
        <w:rPr>
          <w:lang w:val="sk-SK"/>
        </w:rPr>
      </w:pPr>
    </w:p>
    <w:p w14:paraId="3AECE9B2" w14:textId="769297D0" w:rsidR="00085ED4" w:rsidRPr="00085ED4" w:rsidRDefault="00085ED4" w:rsidP="00085ED4">
      <w:pPr>
        <w:pStyle w:val="Odsekzoznamu"/>
        <w:ind w:left="1440"/>
        <w:rPr>
          <w:lang w:val="sk-SK"/>
        </w:rPr>
      </w:pPr>
    </w:p>
    <w:p w14:paraId="2DCE31CC" w14:textId="77777777" w:rsidR="00085ED4" w:rsidRPr="00085ED4" w:rsidRDefault="00085ED4" w:rsidP="00085ED4">
      <w:pPr>
        <w:pStyle w:val="Odsekzoznamu"/>
        <w:rPr>
          <w:lang w:val="sk-SK"/>
        </w:rPr>
      </w:pPr>
      <w:r w:rsidRPr="00085ED4">
        <w:rPr>
          <w:lang w:val="sk-SK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12224F7" wp14:editId="45F10B45">
                <wp:simplePos x="0" y="0"/>
                <wp:positionH relativeFrom="column">
                  <wp:posOffset>802132</wp:posOffset>
                </wp:positionH>
                <wp:positionV relativeFrom="paragraph">
                  <wp:posOffset>-412369</wp:posOffset>
                </wp:positionV>
                <wp:extent cx="1044360" cy="996120"/>
                <wp:effectExtent l="38100" t="38100" r="3810" b="33020"/>
                <wp:wrapNone/>
                <wp:docPr id="78" name="Písanie rukou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44360" cy="9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528B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78" o:spid="_x0000_s1026" type="#_x0000_t75" style="position:absolute;margin-left:62.8pt;margin-top:-32.8pt;width:82.95pt;height:7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">
                <v:imagedata r:id="rId6" o:title=""/>
              </v:shape>
            </w:pict>
          </mc:Fallback>
        </mc:AlternateContent>
      </w:r>
    </w:p>
    <w:p w14:paraId="5A593AAC" w14:textId="77777777" w:rsidR="00085ED4" w:rsidRPr="00085ED4" w:rsidRDefault="00085ED4" w:rsidP="00085ED4">
      <w:pPr>
        <w:pStyle w:val="Odsekzoznamu"/>
        <w:rPr>
          <w:lang w:val="sk-SK"/>
        </w:rPr>
      </w:pPr>
    </w:p>
    <w:p w14:paraId="2C2CB0FA" w14:textId="77777777" w:rsidR="00085ED4" w:rsidRPr="00085ED4" w:rsidRDefault="00085ED4" w:rsidP="00085ED4">
      <w:pPr>
        <w:pStyle w:val="Odsekzoznamu"/>
        <w:rPr>
          <w:lang w:val="sk-SK"/>
        </w:rPr>
      </w:pPr>
    </w:p>
    <w:p w14:paraId="3CA0FA99" w14:textId="77777777" w:rsidR="00085ED4" w:rsidRPr="00085ED4" w:rsidRDefault="00085ED4" w:rsidP="00085ED4">
      <w:pPr>
        <w:pStyle w:val="Odsekzoznamu"/>
        <w:rPr>
          <w:lang w:val="sk-SK"/>
        </w:rPr>
      </w:pPr>
    </w:p>
    <w:p w14:paraId="3F129C1D" w14:textId="77777777" w:rsidR="00085ED4" w:rsidRPr="00085ED4" w:rsidRDefault="00085ED4" w:rsidP="00085ED4">
      <w:pPr>
        <w:pStyle w:val="Odsekzoznamu"/>
        <w:rPr>
          <w:lang w:val="sk-SK"/>
        </w:rPr>
      </w:pPr>
    </w:p>
    <w:p w14:paraId="498E2E27" w14:textId="6F9E914C" w:rsidR="00085ED4" w:rsidRPr="00085ED4" w:rsidRDefault="00085ED4" w:rsidP="00085ED4">
      <w:pPr>
        <w:pStyle w:val="Odsekzoznamu"/>
        <w:numPr>
          <w:ilvl w:val="1"/>
          <w:numId w:val="2"/>
        </w:numPr>
        <w:rPr>
          <w:lang w:val="sk-SK"/>
        </w:rPr>
      </w:pPr>
      <m:oMath>
        <m:r>
          <w:rPr>
            <w:rFonts w:ascii="Cambria Math" w:hAnsi="Cambria Math"/>
            <w:lang w:val="sk-SK"/>
          </w:rPr>
          <m:t> </m:t>
        </m:r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u</m:t>
            </m:r>
          </m:e>
          <m:sup>
            <m:r>
              <w:rPr>
                <w:rFonts w:ascii="Cambria Math" w:hAnsi="Cambria Math"/>
                <w:lang w:val="sk-SK"/>
              </w:rPr>
              <m:t>2</m:t>
            </m:r>
          </m:sup>
        </m:sSup>
        <m:r>
          <w:rPr>
            <w:rFonts w:ascii="Cambria Math" w:hAnsi="Cambria Math"/>
            <w:lang w:val="sk-SK"/>
          </w:rPr>
          <m:t>=</m:t>
        </m:r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a</m:t>
            </m:r>
          </m:e>
          <m:sup>
            <m:r>
              <w:rPr>
                <w:rFonts w:ascii="Cambria Math" w:hAnsi="Cambria Math"/>
                <w:lang w:val="sk-SK"/>
              </w:rPr>
              <m:t>2</m:t>
            </m:r>
          </m:sup>
        </m:sSup>
        <m:r>
          <w:rPr>
            <w:rFonts w:ascii="Cambria Math" w:hAnsi="Cambria Math"/>
            <w:lang w:val="sk-SK"/>
          </w:rPr>
          <m:t>+</m:t>
        </m:r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a</m:t>
            </m:r>
          </m:e>
          <m:sup>
            <m:r>
              <w:rPr>
                <w:rFonts w:ascii="Cambria Math" w:hAnsi="Cambria Math"/>
                <w:lang w:val="sk-SK"/>
              </w:rPr>
              <m:t>2</m:t>
            </m:r>
          </m:sup>
        </m:sSup>
      </m:oMath>
    </w:p>
    <w:p w14:paraId="6E8D6502" w14:textId="0DB1C383" w:rsidR="00085ED4" w:rsidRPr="00085ED4" w:rsidRDefault="00085ED4" w:rsidP="00085ED4">
      <w:pPr>
        <w:pStyle w:val="Odsekzoznamu"/>
        <w:numPr>
          <w:ilvl w:val="1"/>
          <w:numId w:val="2"/>
        </w:numPr>
        <w:rPr>
          <w:lang w:val="sk-SK"/>
        </w:rPr>
      </w:pPr>
      <m:oMath>
        <m:r>
          <w:rPr>
            <w:rFonts w:ascii="Cambria Math" w:hAnsi="Cambria Math"/>
            <w:lang w:val="sk-SK"/>
          </w:rPr>
          <m:t> </m:t>
        </m:r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u</m:t>
            </m:r>
          </m:e>
          <m:sup>
            <m:r>
              <w:rPr>
                <w:rFonts w:ascii="Cambria Math" w:hAnsi="Cambria Math"/>
                <w:lang w:val="sk-SK"/>
              </w:rPr>
              <m:t>2</m:t>
            </m:r>
          </m:sup>
        </m:sSup>
        <m:r>
          <w:rPr>
            <w:rFonts w:ascii="Cambria Math" w:hAnsi="Cambria Math"/>
            <w:lang w:val="sk-SK"/>
          </w:rPr>
          <m:t>=</m:t>
        </m:r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2a</m:t>
            </m:r>
          </m:e>
          <m:sup>
            <m:r>
              <w:rPr>
                <w:rFonts w:ascii="Cambria Math" w:hAnsi="Cambria Math"/>
                <w:lang w:val="sk-SK"/>
              </w:rPr>
              <m:t>2</m:t>
            </m:r>
          </m:sup>
        </m:sSup>
      </m:oMath>
    </w:p>
    <w:p w14:paraId="4168EB92" w14:textId="06E67D23" w:rsidR="00085ED4" w:rsidRPr="00085ED4" w:rsidRDefault="00085ED4" w:rsidP="00085ED4">
      <w:pPr>
        <w:pStyle w:val="Odsekzoznamu"/>
        <w:numPr>
          <w:ilvl w:val="1"/>
          <w:numId w:val="2"/>
        </w:numPr>
        <w:rPr>
          <w:lang w:val="sk-SK"/>
        </w:rPr>
      </w:pPr>
      <m:oMath>
        <m:r>
          <w:rPr>
            <w:rFonts w:ascii="Cambria Math" w:hAnsi="Cambria Math"/>
            <w:lang w:val="sk-SK"/>
          </w:rPr>
          <m:t> u=a</m:t>
        </m:r>
        <m:r>
          <w:rPr>
            <w:rFonts w:ascii="Cambria Math" w:hAnsi="Cambria Math"/>
            <w:lang w:val="sk-SK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  <w:lang w:val="sk-SK"/>
              </w:rPr>
            </m:ctrlPr>
          </m:radPr>
          <m:deg/>
          <m:e>
            <m:r>
              <w:rPr>
                <w:rFonts w:ascii="Cambria Math" w:hAnsi="Cambria Math"/>
                <w:lang w:val="sk-SK"/>
              </w:rPr>
              <m:t>2</m:t>
            </m:r>
          </m:e>
        </m:rad>
      </m:oMath>
    </w:p>
    <w:p w14:paraId="4668C350" w14:textId="79A8F5F0" w:rsidR="00465E9E" w:rsidRDefault="00465E9E" w:rsidP="00085ED4">
      <w:pPr>
        <w:pStyle w:val="Odsekzoznamu"/>
        <w:rPr>
          <w:lang w:val="sk-SK"/>
        </w:rPr>
      </w:pPr>
    </w:p>
    <w:p w14:paraId="61EFE61B" w14:textId="4B5B85A1" w:rsidR="00085ED4" w:rsidRDefault="00085ED4" w:rsidP="00085ED4">
      <w:pPr>
        <w:pStyle w:val="Odsekzoznamu"/>
        <w:rPr>
          <w:lang w:val="sk-SK"/>
        </w:rPr>
      </w:pPr>
    </w:p>
    <w:p w14:paraId="68E78A46" w14:textId="7217DF76" w:rsidR="00085ED4" w:rsidRPr="00085ED4" w:rsidRDefault="00085ED4" w:rsidP="00085ED4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>Telesová</w:t>
      </w:r>
    </w:p>
    <w:p w14:paraId="74A421B0" w14:textId="7C641F2F" w:rsidR="00085ED4" w:rsidRDefault="00085ED4" w:rsidP="00085ED4">
      <w:pPr>
        <w:pStyle w:val="Odsekzoznamu"/>
        <w:numPr>
          <w:ilvl w:val="1"/>
          <w:numId w:val="2"/>
        </w:num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F1DB6C0" wp14:editId="25E4824A">
                <wp:simplePos x="0" y="0"/>
                <wp:positionH relativeFrom="column">
                  <wp:posOffset>3866515</wp:posOffset>
                </wp:positionH>
                <wp:positionV relativeFrom="paragraph">
                  <wp:posOffset>427990</wp:posOffset>
                </wp:positionV>
                <wp:extent cx="365760" cy="190500"/>
                <wp:effectExtent l="38100" t="38100" r="34290" b="38100"/>
                <wp:wrapNone/>
                <wp:docPr id="24" name="Písanie rukou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5760" cy="19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7C47A" id="Písanie rukou 24" o:spid="_x0000_s1026" type="#_x0000_t75" style="position:absolute;margin-left:304.1pt;margin-top:33.35pt;width:29.5pt;height:15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">
                <v:imagedata r:id="rId8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63FB235" wp14:editId="4B4B567F">
                <wp:simplePos x="0" y="0"/>
                <wp:positionH relativeFrom="column">
                  <wp:posOffset>3641725</wp:posOffset>
                </wp:positionH>
                <wp:positionV relativeFrom="paragraph">
                  <wp:posOffset>528320</wp:posOffset>
                </wp:positionV>
                <wp:extent cx="164315" cy="94615"/>
                <wp:effectExtent l="38100" t="38100" r="45720" b="38735"/>
                <wp:wrapNone/>
                <wp:docPr id="15" name="Písanie rukou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4315" cy="94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E45E8" id="Písanie rukou 15" o:spid="_x0000_s1026" type="#_x0000_t75" style="position:absolute;margin-left:286.4pt;margin-top:41.25pt;width:13.65pt;height:8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">
                <v:imagedata r:id="rId10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4A3058A" wp14:editId="6BC0F9EF">
                <wp:simplePos x="0" y="0"/>
                <wp:positionH relativeFrom="column">
                  <wp:posOffset>3238320</wp:posOffset>
                </wp:positionH>
                <wp:positionV relativeFrom="paragraph">
                  <wp:posOffset>397100</wp:posOffset>
                </wp:positionV>
                <wp:extent cx="66600" cy="140040"/>
                <wp:effectExtent l="38100" t="38100" r="48260" b="31750"/>
                <wp:wrapNone/>
                <wp:docPr id="10" name="Písanie rukou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660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60ED2" id="Písanie rukou 10" o:spid="_x0000_s1026" type="#_x0000_t75" style="position:absolute;margin-left:254.65pt;margin-top:30.9pt;width:5.95pt;height:1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">
                <v:imagedata r:id="rId12" o:title=""/>
              </v:shape>
            </w:pict>
          </mc:Fallback>
        </mc:AlternateContent>
      </w:r>
      <w:r w:rsidRPr="00085ED4">
        <w:rPr>
          <w:lang w:val="sk-SK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4933D63" wp14:editId="56897224">
                <wp:simplePos x="0" y="0"/>
                <wp:positionH relativeFrom="column">
                  <wp:posOffset>2941955</wp:posOffset>
                </wp:positionH>
                <wp:positionV relativeFrom="paragraph">
                  <wp:posOffset>86360</wp:posOffset>
                </wp:positionV>
                <wp:extent cx="673560" cy="830160"/>
                <wp:effectExtent l="38100" t="38100" r="31750" b="46355"/>
                <wp:wrapNone/>
                <wp:docPr id="9" name="Písanie rukou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73560" cy="830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DF9E6" id="Písanie rukou 9" o:spid="_x0000_s1026" type="#_x0000_t75" style="position:absolute;margin-left:231.3pt;margin-top:6.45pt;width:53.75pt;height:6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903CDA0" wp14:editId="5B147D51">
                <wp:simplePos x="0" y="0"/>
                <wp:positionH relativeFrom="column">
                  <wp:posOffset>1564757</wp:posOffset>
                </wp:positionH>
                <wp:positionV relativeFrom="paragraph">
                  <wp:posOffset>498599</wp:posOffset>
                </wp:positionV>
                <wp:extent cx="66960" cy="120600"/>
                <wp:effectExtent l="38100" t="38100" r="47625" b="32385"/>
                <wp:wrapNone/>
                <wp:docPr id="8" name="Písanie rukou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696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2A21C" id="Písanie rukou 8" o:spid="_x0000_s1026" type="#_x0000_t75" style="position:absolute;margin-left:122.85pt;margin-top:38.9pt;width:5.95pt;height:1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1825863" wp14:editId="218ED99D">
                <wp:simplePos x="0" y="0"/>
                <wp:positionH relativeFrom="column">
                  <wp:posOffset>1598861</wp:posOffset>
                </wp:positionH>
                <wp:positionV relativeFrom="paragraph">
                  <wp:posOffset>577272</wp:posOffset>
                </wp:positionV>
                <wp:extent cx="30600" cy="48600"/>
                <wp:effectExtent l="57150" t="38100" r="64770" b="66040"/>
                <wp:wrapNone/>
                <wp:docPr id="7" name="Písanie rukou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060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CEA75" id="Písanie rukou 7" o:spid="_x0000_s1026" type="#_x0000_t75" style="position:absolute;margin-left:124.5pt;margin-top:44.05pt;width:5.2pt;height:6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C2E8F9E" wp14:editId="375CDD71">
                <wp:simplePos x="0" y="0"/>
                <wp:positionH relativeFrom="column">
                  <wp:posOffset>1922145</wp:posOffset>
                </wp:positionH>
                <wp:positionV relativeFrom="paragraph">
                  <wp:posOffset>974090</wp:posOffset>
                </wp:positionV>
                <wp:extent cx="209980" cy="62230"/>
                <wp:effectExtent l="38100" t="57150" r="76200" b="71120"/>
                <wp:wrapNone/>
                <wp:docPr id="6" name="Písanie rukou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9980" cy="62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03AFB" id="Písanie rukou 6" o:spid="_x0000_s1026" type="#_x0000_t75" style="position:absolute;margin-left:149.95pt;margin-top:75.3pt;width:19.4pt;height: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CFAF816" wp14:editId="399DE4E9">
                <wp:simplePos x="0" y="0"/>
                <wp:positionH relativeFrom="column">
                  <wp:posOffset>1107528</wp:posOffset>
                </wp:positionH>
                <wp:positionV relativeFrom="paragraph">
                  <wp:posOffset>1024622</wp:posOffset>
                </wp:positionV>
                <wp:extent cx="763920" cy="194040"/>
                <wp:effectExtent l="57150" t="57150" r="55245" b="73025"/>
                <wp:wrapNone/>
                <wp:docPr id="3" name="Písanie rukou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6392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17CC3" id="Písanie rukou 3" o:spid="_x0000_s1026" type="#_x0000_t75" style="position:absolute;margin-left:85.8pt;margin-top:79.3pt;width:62.95pt;height:1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">
                <v:imagedata r:id="rId2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27A1C8" wp14:editId="0D46352E">
            <wp:extent cx="1576754" cy="1351503"/>
            <wp:effectExtent l="0" t="0" r="4445" b="127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031" cy="137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E6A30" w14:textId="16F53657" w:rsidR="00085ED4" w:rsidRDefault="00085ED4" w:rsidP="00085ED4">
      <w:pPr>
        <w:rPr>
          <w:lang w:val="sk-SK"/>
        </w:rPr>
      </w:pPr>
    </w:p>
    <w:p w14:paraId="6F3D4CED" w14:textId="103EEFFC" w:rsidR="00085ED4" w:rsidRPr="00085ED4" w:rsidRDefault="00085ED4" w:rsidP="00085ED4">
      <w:pPr>
        <w:pStyle w:val="Odsekzoznamu"/>
        <w:numPr>
          <w:ilvl w:val="1"/>
          <w:numId w:val="2"/>
        </w:numPr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t</m:t>
            </m:r>
            <m:ctrlPr>
              <w:rPr>
                <w:rFonts w:ascii="Cambria Math" w:hAnsi="Cambria Math"/>
                <w:i/>
                <w:lang w:val="sk-SK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2C08864" w14:textId="0A0A0FDE" w:rsidR="00085ED4" w:rsidRDefault="00085ED4" w:rsidP="00085ED4">
      <w:pPr>
        <w:pStyle w:val="Odsekzoznamu"/>
        <w:numPr>
          <w:ilvl w:val="1"/>
          <w:numId w:val="2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 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</m:oMath>
    </w:p>
    <w:p w14:paraId="3F0F7C22" w14:textId="03262D7C" w:rsidR="00085ED4" w:rsidRPr="00085ED4" w:rsidRDefault="00085ED4" w:rsidP="00085ED4">
      <w:pPr>
        <w:pStyle w:val="Odsekzoznamu"/>
        <w:numPr>
          <w:ilvl w:val="1"/>
          <w:numId w:val="2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 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</m:oMath>
    </w:p>
    <w:p w14:paraId="6AABAEDC" w14:textId="39846899" w:rsidR="00085ED4" w:rsidRPr="00085ED4" w:rsidRDefault="00085ED4" w:rsidP="00085ED4">
      <w:pPr>
        <w:pStyle w:val="Odsekzoznamu"/>
        <w:numPr>
          <w:ilvl w:val="1"/>
          <w:numId w:val="2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 t=a*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sk-SK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sk-SK"/>
              </w:rPr>
              <m:t>3</m:t>
            </m:r>
          </m:e>
        </m:rad>
      </m:oMath>
    </w:p>
    <w:sectPr w:rsidR="00085ED4" w:rsidRPr="00085ED4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93E91"/>
    <w:multiLevelType w:val="hybridMultilevel"/>
    <w:tmpl w:val="E5E2B2DA"/>
    <w:lvl w:ilvl="0" w:tplc="5C106A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D4"/>
    <w:rsid w:val="00085ED4"/>
    <w:rsid w:val="00150E19"/>
    <w:rsid w:val="00205D9E"/>
    <w:rsid w:val="00465E9E"/>
    <w:rsid w:val="006A500F"/>
    <w:rsid w:val="00D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3E30"/>
  <w15:chartTrackingRefBased/>
  <w15:docId w15:val="{14BD702E-0C9C-41AE-9C31-78A36E4E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085E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image" Target="media/image10.jpe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18:41:22.58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735 2067,'0'-2,"-2"-1,-3 1,0-3,-2 1,1-2,0-1,5 0,4 1,-1 2,-3 1,2 2,-1 0</inkml:trace>
  <inkml:trace contextRef="#ctx0" brushRef="#br0" timeOffset="-44083.36">449 313,'0'26,"-1"-10,1 0,1 1,0-1,1 0,0 0,10 31,-8-36,-1 0,-1 0,3 20,-4-18,1-1,6 23,-2-15,-1 0,-1 1,-1-1,-1 1,-1-1,-2 25,15 67,-15 548,-12-561,0 0,9-61,-4 62,9 174,-1-263</inkml:trace>
  <inkml:trace contextRef="#ctx0" brushRef="#br0" timeOffset="-41746.81">450 337,'61'-2,"65"4,-81 3,35 2,-49-6,35 6,-37-4,6-1,51-3,-50 0,42 3,-35 4,26 1,305-8,-263-12,-96 13,24 0,1-1,44-7,-46 4,0 1,66 5,-25 0,-55-2,-13 0</inkml:trace>
  <inkml:trace contextRef="#ctx0" brushRef="#br0" timeOffset="-38869.52">474 2205,'362'0,"-343"1,1 2,-1 0,20 5,-23-5,0 0,32 0,-32-2,1 0,27 6,-23-2,0-1,1 0,-1-2,25 1,-29-3,0 2,0 0,19 6,-19-4,0-1,0 0,20-1,-9 0,55 9,-56-6,1-2,30 1,26-3,69-3,-109-3,36-2,107-4,-125 9,-51 3</inkml:trace>
  <inkml:trace contextRef="#ctx0" brushRef="#br0" timeOffset="-35181.33">2267 376,'-13'100,"1"112,12 236,13-336,-13-95,-1 18,2 0,1-1,13 69,-12-88,-1 1,0-1,-1 24,-1-23,0 0,2 0,3 18,1-7,-1 1,-2-1,0 48,11 37,-15 236,1-337</inkml:trace>
  <inkml:trace contextRef="#ctx0" brushRef="#br0" timeOffset="-34528.54">2292 2280,'2'0,"3"0,1 0</inkml:trace>
  <inkml:trace contextRef="#ctx0" brushRef="#br0" timeOffset="-31545.68">1420 14,'-4'0,"0"0,0 0,0 0,1 1,-1 0,0-1,0 1,1 1,-1-1,1 0,-1 1,1 0,0 0,-1 0,1 0,0 0,0 1,1-1,-1 1,0 0,1 0,0 0,-1 0,1 0,0 0,1 1,-1-1,1 1,-1-1,1 1,0 0,0-1,1 1,-1 0,1 0,0 0,0-1,0 1,0 0,1 0,0-1,-1 1,1 0,3 6,-4-9,1 0,-1 0,1 0,-1 0,1 0,0 0,-1 0,1 0,0 0,0 0,-1-1,1 1,0 0,0 0,0-1,0 1,0-1,0 1,0-1,0 1,0-1,0 0,0 1,1-1,-1 0,0 0,0 0,0 0,0 0,0 0,1 0,-1 0,0 0,0-1,0 1,0 0,0-1,0 1,0-1,0 1,0-1,0 0,0 1,0-1,0 0,0 0,1-1,2-1,0-1,-1 1,1-1,-1 0,0 1,0-1,0-1,-1 1,5-9,-3-21,-4 31,0-1,0 0,0 1,0-1,1 1,-1-1,1 1,0-1,0 1,0-1,1 1,-1 0,1 0,0 0,-1 0,5-5,-5 11,1-1,-2 1,1 0,0 0,-1 0,1 0,-1 0,0-1,0 1,0 3,-1 20,0-18,1-1,0 1,0 0,0-1,1 1,2 8,-2-15,-1 1,1 0,0 0,0-1,0 1,0-1,0 1,0-1,0 1,1-1,-1 1,1-1,-1 0,1 0,-1 0,1 0,-1 0,1 0,0 0,0-1,-1 1,1 0,0-1,0 0,0 1,0-1,-1 0,1 0,3 0,-1 0,7 1,1 0,-1-1,1-1,-1 0,1 0,-1-1,0-1,0 0,18-7,-22 7</inkml:trace>
  <inkml:trace contextRef="#ctx0" brushRef="#br0" timeOffset="-23441.47">2678 1233,'-3'0,"-1"0,1 1,0-1,0 1,0 0,0 0,0 0,0 0,0 0,0 1,1-1,-1 1,0 0,1 0,-1 0,1 0,0 0,0 0,0 1,0-1,0 1,0-1,0 1,1 0,0 0,-1 0,1 0,0 0,0 0,1 0,-1 5,-2 6,1 1,1 0,0 0,2 0,1 20,-2-34,0 0,0 0,0 0,1 0,-1 1,0-1,1 0,-1 0,0 0,1 0,-1 0,1 0,-1 0,1 0,0 0,0 0,-1 0,1 0,0 0,0-1,0 1,0 0,0-1,0 1,0-1,0 1,0-1,0 1,0-1,0 1,0-1,0 0,1 0,-1 0,0 0,0 0,0 0,0 0,1 0,-1 0,0 0,0 0,0-1,1 0,1 0,0 0,0 0,0 0,0 0,0-1,-1 0,1 1,0-1,-1 0,0 0,1 0,-1-1,0 1,0 0,3-5,10-26,-2 0,14-53,-27 91,0 0,0 1,0-1,1 0,-1 0,1 0,0 0,1 0,-1-1,1 1,2 4,28 56,-29-62,-1 0,1-1,0 1,0-1,0 1,0-1,0 0,1 0,-1 0,1 0,5 1,-2 0,0 0,1-1,-1 0,15 2,-10-4,-1 0</inkml:trace>
  <inkml:trace contextRef="#ctx0" brushRef="#br0" timeOffset="-20878.41">1482 2553,'-4'0,"-1"0,0 0,0 0,1 1,-1 0,0 0,1 0,-1 1,1-1,-1 1,1 0,-6 4,7-4,0 1,0-1,1 1,-1 0,1 0,0 0,0 1,0-1,0 0,1 1,-1 0,1-1,0 1,0 0,0-1,0 6,0-6,0 1,0-1,1 0,0 1,0-1,0 1,0-1,0 0,0 1,1-1,0 0,0 1,0-1,0 0,0 0,1 0,3 6,-3-7,1 0,0 0,-1 0,1 0,0 0,0 0,1-1,-1 0,0 0,0 1,1-2,-1 1,0 0,1-1,-1 0,1 1,5-2,-4 2,0-1,0 0,0-1,0 1,1-1,-1 0,0 0,0-1,-1 1,7-4,-9 4,0-1,0 0,0 1,0-1,0 0,0 0,-1 0,1-1,-1 1,0 0,1 0,-1-1,0 1,0-1,0 1,-1-1,1 0,-1 1,1-1,-1 1,0-5,5-22,-4 29,-1-1,0 1,0 0,0 0,0 0,0 0,0 0,1-1,-1 1,0 0,0 0,0 0,0 0,1 0,-1 0,0 0,0 0,0 0,0 0,1 0,-1 0,0 0,0 0,0 0,1 0,-1 0,0 0,0 0,0 0,1 0,-1 0,0 0,0 0,0 0,0 0,1 0,-1 0,0 0,0 1,12 14,3 24,-1-2,-10-29,-2-3,0-1,1 0,-1 0,1-1,0 1,6 6,-7-8,0-1,1 1,-1-1,1 0,0 0,-1 0,1 0,0-1,0 1,-1-1,1 1,0-1,5 0,-3 0,0 0,0 0,0 0,0-1,0 0,0 0,-1 0,1 0,0-1,-1 0,1 0,-1 0,0 0,0-1,6-4,-5 2</inkml:trace>
  <inkml:trace contextRef="#ctx0" brushRef="#br0" timeOffset="-19279.57">1520 2567,'0'2,"0"3,2 1,3-1,1 0,0 1,1 0,0 0,0 0,-2 0</inkml:trace>
  <inkml:trace contextRef="#ctx0" brushRef="#br0" timeOffset="-17309.55">2665 1246,'0'-2,"2"-1,3 1,3 0,2 0,1 1,2 1,-3 2,0 0,-2 3,-2 2,-2 1</inkml:trace>
  <inkml:trace contextRef="#ctx0" brushRef="#br0" timeOffset="-13601.01">138 1122,'-22'0,"13"-1,1 1,-1 0,1 1,-1-1,1 2,-14 2,20-2,-1-1,1 0,-1 1,1-1,-1 1,1 0,0 0,0 0,0 0,0 0,0 0,1 0,-1 1,0-1,1 1,0-1,0 1,0-1,0 1,0 0,0 0,1-1,-1 1,1 3,-1-1,0-1,1 1,-1-1,1 1,0-1,1 1,-1 0,1-1,0 1,0-1,0 0,0 1,4 5,-4-8,0-1,1 1,-1-1,1 1,0-1,-1 1,1-1,0 0,0 0,0 0,-1 0,1 0,0 0,1 0,-1-1,0 1,0-1,0 0,0 1,0-1,0 0,1 0,-1 0,0-1,0 1,0 0,0-1,0 1,0-1,3-1,-1 0,1 1,0-2,-1 1,1 0,-1-1,0 0,0 0,0 0,0 0,-1-1,1 1,-1-1,0 0,0 0,0 0,0 0,-1-1,3-7,-1 2,0 0,-2 0,1 0,-1 0,0 0,-1-1,0-18,2 49,1-1,1 0,11 26,-14-40,0 0,1 1,-1-1,1 0,1 0,-1-1,1 1,-1-1,1 0,1 0,-1 0,0 0,9 5,-6-5</inkml:trace>
  <inkml:trace contextRef="#ctx0" brushRef="#br0" timeOffset="-7207.33">461 338,'3'0,"-1"1,1 0,0 0,0 0,-1 1,1-1,-1 0,1 1,-1 0,1 0,-1 0,0 0,0 0,0 0,0 0,2 5,1-1,-1 0,0 1,0 0,0 0,2 8,-3-5,0-1,0 0,0 0,1 0,1 0,-1-1,2 1,-1-1,10 11,-9-12,0 1,-1 0,1 0,-2 0,5 10,-5-8,2 0,-1 0,10 11,47 67,-51-73,1 0,1 0,0-1,1-1,19 15,-5-3,-15-13,-1 2,0-1,16 27,-16-23,0 0,21 22,19 14,46 43,7-14,-30-21,-28-21,7 6,44 55,-36-39,-8-11,-28-27,26 31,-40-41,1 0,0-1,19 13,7 5,52 55,-42-38,-22-23,33 42,-47-53,0 0,27 21,-26-24,-1 0,-1 1,19 23,16 37,-44-64,1 0,1-1,0 1,0-1,0 0,1 0,0 0,0-1,1 0,0 0,0-1,0 0,9 5,-10-7</inkml:trace>
  <inkml:trace contextRef="#ctx0" brushRef="#br0" timeOffset="-3882.4">1258 1096,'1'-7,"1"0,-1 0,1 0,1 0,-1 1,1-1,0 1,1 0,-1-1,1 2,0-1,10-9,-7 5,1 0,11-22,-13 16,-5 11,1 1,-1-1,1 1,0 0,0-1,1 1,4-6,-4 16,-1 0,1-1,-1 1,0 0,1 7,0 26,-3-29,1 0,0 0,0 0,4 14,-4-22,-1 0,1 0,0-1,-1 1,1 0,0-1,0 1,0-1,0 1,1-1,-1 1,0-1,1 0,-1 0,0 0,1 0,0 0,-1 0,1 0,0 0,-1 0,1-1,0 1,0-1,-1 1,1-1,0 0,4 1,-5-2,1 1,-1 0,1 0,-1-1,0 1,1-1,-1 1,1-1,-1 1,0-1,1 0,-1 0,0 0,0 0,0 0,0 0,0 0,0 0,0 0,0 0,0-1,0 1,-1 0,1-1,0-1,14-43,-7 18,-8 28,0-1,0 0,0 1,1-1,-1 1,0-1,0 1,1-1,-1 1,0-1,1 1,-1-1,1 1,-1-1,1 1,-1-1,0 1,1 0,0-1,-1 1,1 0,0-1,6 10,1 28,-7-29,4 20,-3-17,0 0,0 0,7 16,-8-24,0-1,0 1,1 0,-1-1,1 1,0-1,0 0,0 1,0-1,0 0,1 0,-1 0,0-1,1 1,0-1,-1 1,6 1,9 4,-9-4</inkml:trace>
  <inkml:trace contextRef="#ctx0" brushRef="#br0" timeOffset="-1182.21">512 1756,'4'4,"-1"0,1-1,0 0,0 1,0-1,0 0,1-1,6 4,7 1,38 8,6 2,28 17,-82-32,-1 1,0-1,0 1,0 0,0 1,-1-1,1 1,-1 1,0-1,0 1,0 0,-1 1,0-1,0 1,0 0,3 7,-3-6,0 0,0 0,0 1,-1-1,0 1,0 0,-1 0,0 0,-1 1,0-1,0 1,0-1,0 17,-3 100,1-114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5:36:58.02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86 320,'-6'-1,"0"1,1 0,-1 1,0-1,0 1,0 0,-9 4,13-4,0 1,0-1,0 0,0 1,0 0,1-1,-1 1,1 0,-1 0,1 0,0 0,0 0,0 0,0 0,0 0,0 1,0-1,1 0,-1 0,1 1,0-1,-1 3,0 4,1 0,-1 0,1 0,1 0,-1-1,4 15,-3-21,-1-1,0 1,1 0,-1-1,1 1,0-1,-1 1,1-1,0 0,0 1,0-1,0 0,0 1,0-1,0 0,0 0,1 0,-1 0,0 0,1 0,-1 0,1-1,-1 1,1 0,-1-1,1 1,-1-1,1 0,0 0,-1 1,1-1,0 0,-1 0,1 0,-1-1,1 1,0 0,-1 0,1-1,-1 1,1-1,-1 0,3-1,-1 0,0 1,-1-1,1 0,-1 0,1-1,-1 1,0 0,0-1,0 0,0 1,-1-1,1 0,-1 0,1 0,-1 0,0 0,1-6,1-3,-1 0,0 0,1-16,-4 17,1 8,0 1,0 0,-1-1,1 1,1 0,-1-1,0 1,1 0,-1-1,1 1,-1 0,3-4,8 44,-9-27,1 0,1-1,-1 1,2-1,0 0,0-1,1 1,0-1,12 15,-15-23,-1 1,1-1,0 0,0 0,0 0,0 0,0 0,0-1,0 1,0-1,1 0,-1 0,0 0,3-1,0 1,3 0</inkml:trace>
  <inkml:trace contextRef="#ctx0" brushRef="#br0" timeOffset="1540.46">361 448,'-2'0,"-3"0,1-2,0-2,2-1,4 1,2 3,-1 3,0 1</inkml:trace>
  <inkml:trace contextRef="#ctx0" brushRef="#br0" timeOffset="4364.02">499 458,'-1'15,"1"-11,-1-1,1 1,0 0,0 0,0 0,0-1,1 1,-1 0,1 0,0-1,2 6,-1-11,0-1,0 1,0-1,-1 0,1 0,-1 0,2-5,-1 4,8-21,-2 0,-1 0,9-53,15-70,-21 99,23-71,-32 118,0 1,0-1,0 1,0 0,0-1,0 1,0 0,1-1,-1 1,1 0,-1 0,1 0,-1 1,1-1,-1 0,1 0,0 1,0-1,-1 1,1 0,0-1,0 1,-1 0,3 0,54 2,-35-1,40-2,53 2,-72 9,-36-9</inkml:trace>
  <inkml:trace contextRef="#ctx0" brushRef="#br0" timeOffset="6499.99">795 277,'0'-3,"0"1,1-1,0 0,0 1,0-1,0 1,0-1,0 1,1-1,-1 1,1 0,-1 0,1 0,0 0,0 0,0 0,0 0,0 0,1 1,-1-1,0 1,1 0,-1 0,1 0,-1 0,1 0,5-1,1 0,0-1,1 2,-1-1,1 1,0 1,17 0,-25 1,-1 0,1-1,-1 1,1 0,0 0,-1 0,0 0,1 0,-1 0,1 0,-1 0,0 1,0-1,0 0,0 1,0-1,0 1,0-1,0 1,-1-1,1 1,-1 0,1 0,-1-1,1 1,-1 0,0 3,3 54,-3-51,0 5,0-2,0 0,-1 0,-3 15,3-21,0-1,-1 1,0-1,0 1,0-1,-1 0,1 0,-1 0,0 0,-6 6,5-6,-1-1,0 1,0-1,0 1,0-1,0-1,-1 1,0-1,1 0,-1 0,-12 2,-18 6,36-10,0 0,0 0,0 0,0 0,0 0,1 0,-1 0,0 0,0 0,0 0,0 0,0 0,0 0,0 1,0-1,1 0,-1 0,0 0,0 0,0 0,0 0,0 0,0 0,0 0,0 0,0 0,0 0,0 1,0-1,0 0,0 0,1 0,-1 0,0 0,0 0,0 0,0 1,0-1,0 0,0 0,0 0,0 0,0 0,0 0,0 0,-1 0,1 1,0-1,0 0,0 0,0 0,0 0,0 0,0 0,0 0,0 0,0 0,0 0,0 1,0-1,0 0,-1 0,1 0,0 0,0 0,0 0,0 0,0 0,0 0,15 6,18 2,108 11,-133-18</inkml:trace>
  <inkml:trace contextRef="#ctx0" brushRef="#br0" timeOffset="8417.7">423 309,'1'10,"0"0,1 0,0 0,0-1,1 1,1-1,-1 1,2-1,-1 0,1-1,0 1,13 14,-9-10,5 14,-11-21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5:36:50.72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0 231,'1'-11,"0"0,1 0,0 0,4-12,4-26,11-46,-16 78,-5 17,0-1,0 1,0 0,0 0,0 0,0 0,0 0,1-1,-1 1,0 0,0 0,0 0,0 0,0 0,0 0,1 0,-1 0,0 0,0 0,0-1,0 1,1 0,-1 0,0 0,0 0,0 0,0 0,1 0,-1 0,0 0,0 0,0 0,0 1,0-1,1 0,-1 0,0 0,0 0,0 0,0 0,0 0,1 0,-1 0,1 2,0 0,0-1,0 1,0 0,0 0,0 0,0 0,-1 0,1 0,-1 0,1 3,14 64,2 13,-15-71,1 0,0 0,0 0,9 17,-12-27,0 0,1-1,-1 1,0 0,1-1,-1 1,0 0,1-1,-1 1,1-1,-1 1,1-1,-1 1,1-1,0 1,-1-1,1 0,-1 1,1-1,0 0,0 1,-1-1,1 0,0 0,-1 0,1 0,0 0,1 1,-1-2,0 1,1-1,-1 0,0 1,1-1,-1 0,0 0,0 0,1 1,-1-1,0-1,0 1,1-1,25-43,-25 42,0-3,0 0,0 1,-1-1,0 0,0 0,0 0,-1 0,0 0,0 0,-2-11,1 12,1-1,-1 0,1 0,0 0,0 0,1 0,0 1,0-1,1 0,3-9,-4 22,1 1,0 0,0 0,5 11,-4-12,6 25,-6-23,-1 0,1 0,0 0,7 11,-7-15,0 1,0-1,1 1,0-1,0 0,6 5,-7-8,-1 0,1-1,0 1,0-1,0 0,0 0,0 0,1 0,-1 0,0-1,0 0,0 1,1-1,4-1,-4 1,2 0,1 0,-1 0,1-1,-1 0,7-2,-6 1</inkml:trace>
  <inkml:trace contextRef="#ctx0" brushRef="#br0" timeOffset="1360.42">360 169,'2'0,"2"0,2 0,3 0,0 0,2 0,0 0,0 0,0 0,-2 0</inkml:trace>
  <inkml:trace contextRef="#ctx0" brushRef="#br0" timeOffset="2593.71">340 94,'0'-2,"2"0,2-1,2 1,3 1,0 0,2 1,-1 0,2 0,-3-2,-1 0,1-1,0 1,0 1,-1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5:36:46.74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1 311,'0'0,"1"0,0-1,0 1,0 0,0-1,0 1,-1 0,1-1,0 1,0-1,-1 0,1 1,0-1,-1 1,1-1,0 0,-1 0,1 1,-1-1,1 0,-1 0,0 0,1-1,9-28,-5 12,31-74,-33 83,0 0,-1 0,1 0,-2-1,1 1,-1 0,-1-16,1 13,-1 1,2-1,3-20,0 111,-4-69,0 1,1-1,0 1,1-1,5 14,9 33,-16-53,-1 1,1-1,-1 0,0 1,0-1,-1 0,1 0,-1 1,0-1,0 0,-1 4,0-5,1-1,0 0,-1 0,1 0,-1 0,0 0,0 0,0 0,1 0,-2-1,1 1,-2 1,2-2,0 0,0 0,1 0,-1 1,0-1,1 1,-1-1,1 1,-1-1,1 1,0 0,0 0,0-1,0 1,0 0,0 0,0 0,1 0,-1 0,1 0,-1 3,1-3,0 0,0 0,0 0,0 1,1-1,-1 0,0 0,1 0,0 0,-1 0,1 0,0 0,0 0,0 0,1-1,-1 1,0 0,0-1,1 1,-1 0,1-1,0 0,-1 1,1-1,0 0,0 0,0 0,0 0,0 0,3 0,-3 0,1 0,-1-1,1 1,-1-1,1 0,0 1,-1-1,1-1,-1 1,1 0,0 0,-1-1,1 0,-1 1,1-1,-1 0,0 0,1-1,-1 1,0 0,0-1,0 1,0-1,4-3,-1-1,-1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5:36:13.72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449 313,'0'26,"-1"-10,1 0,1 1,0-1,1 0,0 0,10 31,-8-36,-1 0,-1 0,3 20,-4-18,1-1,6 23,-2-15,-1 0,-1 1,-1-1,-1 1,-1-1,-2 25,15 67,-15 548,-12-561,0 0,9-61,-4 62,9 174,-1-263</inkml:trace>
  <inkml:trace contextRef="#ctx0" brushRef="#br0" timeOffset="1">450 337,'61'-2,"65"4,-81 3,35 2,-49-6,35 6,-37-4,6-1,51-3,-50 0,42 3,-35 4,26 1,305-8,-263-12,-96 13,24 0,1-1,44-7,-46 4,0 1,66 5,-25 0,-55-2,-13 0</inkml:trace>
  <inkml:trace contextRef="#ctx0" brushRef="#br0" timeOffset="2">474 2205,'362'0,"-343"1,1 2,-1 0,20 5,-23-5,0 0,32 0,-32-2,1 0,27 6,-23-2,0-1,1 0,-1-2,25 1,-29-3,0 2,0 0,19 6,-19-4,0-1,0 0,20-1,-9 0,55 9,-56-6,1-2,30 1,26-3,69-3,-109-3,36-2,107-4,-125 9,-51 3</inkml:trace>
  <inkml:trace contextRef="#ctx0" brushRef="#br0" timeOffset="3">2267 376,'-13'100,"1"112,12 236,13-336,-13-95,-1 18,2 0,1-1,13 69,-12-88,-1 1,0-1,-1 24,-1-23,0 0,2 0,3 18,1-7,-1 1,-2-1,0 48,11 37,-15 236,1-337</inkml:trace>
  <inkml:trace contextRef="#ctx0" brushRef="#br0" timeOffset="4">2292 2280,'2'0,"3"0,1 0</inkml:trace>
  <inkml:trace contextRef="#ctx0" brushRef="#br0" timeOffset="5">1420 14,'-4'0,"0"0,0 0,0 0,1 1,-1 0,0-1,0 1,1 1,-1-1,1 0,-1 1,1 0,0 0,-1 0,1 0,0 0,0 1,1-1,-1 1,0 0,1 0,0 0,-1 0,1 0,0 0,1 1,-1-1,1 1,-1-1,1 1,0 0,0-1,1 1,-1 0,1 0,0 0,0-1,0 1,0 0,1 0,0-1,-1 1,1 0,3 6,-4-9,1 0,-1 0,1 0,-1 0,1 0,0 0,-1 0,1 0,0 0,0 0,-1-1,1 1,0 0,0 0,0-1,0 1,0-1,0 1,0-1,0 1,0-1,0 0,0 1,1-1,-1 0,0 0,0 0,0 0,0 0,0 0,1 0,-1 0,0 0,0-1,0 1,0 0,0-1,0 1,0-1,0 1,0-1,0 0,0 1,0-1,0 0,0 0,1-1,2-1,0-1,-1 1,1-1,-1 0,0 1,0-1,0-1,-1 1,5-9,-3-21,-4 31,0-1,0 0,0 1,0-1,1 1,-1-1,1 1,0-1,0 1,0-1,1 1,-1 0,1 0,0 0,-1 0,5-5,-5 11,1-1,-2 1,1 0,0 0,-1 0,1 0,-1 0,0-1,0 1,0 3,-1 20,0-18,1-1,0 1,0 0,0-1,1 1,2 8,-2-15,-1 1,1 0,0 0,0-1,0 1,0-1,0 1,0-1,0 1,1-1,-1 1,1-1,-1 0,1 0,-1 0,1 0,-1 0,1 0,0 0,0-1,-1 1,1 0,0-1,0 0,0 1,0-1,-1 0,1 0,3 0,-1 0,7 1,1 0,-1-1,1-1,-1 0,1 0,-1-1,0-1,0 0,18-7,-22 7</inkml:trace>
  <inkml:trace contextRef="#ctx0" brushRef="#br0" timeOffset="11">461 338,'3'0,"-1"1,1 0,0 0,0 0,-1 1,1-1,-1 0,1 1,-1 0,1 0,-1 0,0 0,0 0,0 0,0 0,2 5,1-1,-1 0,0 1,0 0,0 0,2 8,-3-5,0-1,0 0,0 0,1 0,1 0,-1-1,2 1,-1-1,10 11,-9-12,0 1,-1 0,1 0,-2 0,5 10,-5-8,2 0,-1 0,10 11,47 67,-51-73,1 0,1 0,0-1,1-1,19 15,-5-3,-15-13,-1 2,0-1,16 27,-16-23,0 0,21 22,19 14,46 43,7-14,-30-21,-28-21,7 6,44 55,-36-39,-8-11,-28-27,26 31,-40-41,1 0,0-1,19 13,7 5,52 55,-42-38,-22-23,33 42,-47-53,0 0,27 21,-26-24,-1 0,-1 1,19 23,16 37,-44-64,1 0,1-1,0 1,0-1,0 0,1 0,0 0,0-1,1 0,0 0,0-1,0 0,9 5,-10-7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5:35:08.28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0 264,'3'-1,"0"0,0 0,0 0,0 0,0 0,-1-1,1 1,0-1,-1 0,1 0,-1 0,1 0,-1 0,0-1,2-2,28-40,-18 14,15-45,-16 40,5-10,-18 86,1-21,0 45,-2 61,1-124,-1-1,1 1,0 0,0-1,-1 1,1-1,-1 1,1 0,0-1,-1 1,1-1,-1 1,1-1,-1 1,0-1,1 0,-1 1,1-1,-1 0,0 1,1-1,-1 0,0 0,1 1,-1-1,0 0,1 0,-1 0,0 0,0 0,1 0,-1 0,0 0,1 0,-1-1,0 1,0-1,0 1,0 0,0 0,0-1,0 1,0 0,0 0,0 0,0 0,0 0,0 0,0 0,0 1,0-1,0 0,0 1,0-1,0 0,0 1,0-1,0 1,0-1,1 1,-1 0,0-1,0 1,1 0,-1-1,0 1,1 0,-1 0,1 0,-1 0,1 0,-1-1,1 1,0 0,-1 0,1 0,0 2,-1-1,1 0,0 0,0 0,0 0,1 1,-1-1,0 0,1 0,0 0,-1 0,1 0,0 0,0 0,0 0,0 0,0 0,1 0,-1-1,0 1,1-1,0 1,-1-1,1 1,0-1,0 0,-1 0,1 0,0 0,0 0,0 0,0 0,0-1,1 1,-1-1,0 1,0-1,0 0,0 0,1 0,-1 0,0 0,0-1,0 1,0-1,0 1,1-1,-1 0,2-1,7-9,-8 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5:34:59.624"/>
    </inkml:context>
    <inkml:brush xml:id="br0">
      <inkml:brushProperty name="width" value="0.1" units="cm"/>
      <inkml:brushProperty name="height" value="0.1" units="cm"/>
      <inkml:brushProperty name="color" value="#FFFFFF"/>
      <inkml:brushProperty name="ignorePressure" value="1"/>
    </inkml:brush>
  </inkml:definitions>
  <inkml:trace contextRef="#ctx0" brushRef="#br0">15 0,'3'1,"0"1,1-1,-1 1,0 0,0 0,0 0,0 0,-1 0,1 1,0-1,2 5,7 4,-10-10,-1-1,0 1,0 0,0 0,0 0,1-1,-1 1,0 0,-1 0,1 1,0-1,0 0,0 0,-1 0,1 1,0-1,-1 0,1 1,-1-1,0 0,1 1,-1-1,0 3,-1-3,0 0,0 0,0 0,0 0,-1 0,1 0,0 0,-1 0,1-1,-1 1,1-1,-1 1,1-1,-1 0,1 1,-1-1,1 0,-1 0,1 0,-1 0,-3-1,2 1,-1 1,0-1,0 1,0-1,1 1,-1 0,0 1,-6 2,10-4,-1 1,0-1,1 1,-1-1,0 1,1 0,-1-1,0 1,1 0,-1-1,1 1,0 0,-1 0,1-1,0 1,-1 0,1 0,0 0,0-1,-1 1,1 0,0 0,0 0,0 0,0 0,0-1,0 1,1 0,-1 0,0 0,0 0,1-1,-1 1,0 0,1 0,-1 0,1-1,-1 1,1 0,-1-1,1 1,-1 0,1-1,0 1,-1-1,1 1,1 0,13 7,-7-5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5:34:46.055"/>
    </inkml:context>
    <inkml:brush xml:id="br0">
      <inkml:brushProperty name="width" value="0.1" units="cm"/>
      <inkml:brushProperty name="height" value="0.1" units="cm"/>
      <inkml:brushProperty name="color" value="#FFFFFF"/>
      <inkml:brushProperty name="ignorePressure" value="1"/>
    </inkml:brush>
  </inkml:definitions>
  <inkml:trace contextRef="#ctx0" brushRef="#br0">113 114,'-3'1,"0"-1,1 1,-1 0,1 0,-1 0,1 1,0-1,-1 0,1 1,0 0,0-1,0 1,0 0,0 0,0 0,1 0,-1 1,0-1,1 0,0 1,-2 3,-10 13,13-19,0 0,0 0,0 0,0 0,0 0,-1 1,1-1,0 0,0 0,0 0,0 0,0 0,-1 0,1 0,0 0,0 0,0 0,0 0,-1 0,1-1,0 1,0 0,0 0,0 0,0 0,0 0,-1 0,1 0,0 0,0 0,0 0,0-1,0 1,0 0,0 0,-1 0,1 0,0 0,0 0,0-1,0 1,0 0,0 0,0 0,0 0,0 0,0-1,0 1,0 0,-5-16,-1-16,6 31,0 0,0 0,0-1,0 1,0 0,0 0,0-1,0 1,-1 0,1 0,0 0,-1-1,1 1,-1 0,1 0,-1 0,0 0,1 0,-1 0,0 0,0 0,0 0,-1-1,1 3,0-1,0 0,0 1,0-1,0 1,0 0,0-1,0 1,0-1,0 1,1 0,-1 0,0 0,1-1,-1 1,0 0,1 0,-1 0,1 0,-1 0,1 0,-1 0,1 0,0 0,0 0,-1 2,0 1,0-1,0 0,0 0,0 1,1-1,-1 0,1 1,0-1,0 4,0-6,0-1,0 1,1-1,-1 1,0-1,0 1,0-1,1 0,-1 1,0-1,0 1,1-1,-1 0,0 1,1-1,-1 1,1-1,-1 0,0 0,1 1,-1-1,1 0,-1 0,1 1,1-1,-1 0,1 0,-1 0,1 0,-1 0,1 0,-1-1,0 1,1 0,-1-1,1 1,1-2,51-23,17-2,12-3,-55 24,-21 6</inkml:trace>
  <inkml:trace contextRef="#ctx0" brushRef="#br0" timeOffset="2392.26">349 37,'-13'-1,"9"0,1 1,-1 0,1 0,-1 0,1 0,-1 1,1-1,0 1,-1 0,1 0,-5 2,45-3,-24-2,-1 0,1 1,-1 0,25 2,-25 0,0 0,-1-1,1-1,-1 0,22-5,-23 4,-4 1,0 0,0 0,0-1,0 0,-1 0,1 0,0-1,-1 0,8-5,-10 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15:34:41.506"/>
    </inkml:context>
    <inkml:brush xml:id="br0">
      <inkml:brushProperty name="width" value="0.1" units="cm"/>
      <inkml:brushProperty name="height" value="0.1" units="cm"/>
      <inkml:brushProperty name="color" value="#FFFFFF"/>
      <inkml:brushProperty name="ignorePressure" value="1"/>
    </inkml:brush>
  </inkml:definitions>
  <inkml:trace contextRef="#ctx0" brushRef="#br0">2071 33,'0'0,"-1"0,1 0,0 0,0 0,-1 0,1 0,0 0,-1 0,1 0,0 0,0 0,-1-1,1 1,0 0,-1 0,1 0,0 0,0-1,0 1,-1 0,1 0,0 0,0-1,0 1,-1 0,1 0,0-1,0 1,0 0,0-1,0 1,0 0,0 0,0-1,0 1,-1 0,1-1,0 1,1 0,-1 0,0-1,0 1,0-1,8-15,-8 16,1-1,-1 1,1-1,-1 1,1-1,-1 1,1-1,-1 1,1-1,0 1,-1 0,1-1,0 1,-1 0,1 0,0-1,-1 1,1 0,0 0,-1 0,1 0,0 0,0 0,-1 0,1 0,0 0,0 0,-1 0,1 1,0-1,-1 0,1 0,0 1,-1-1,1 0,-1 1,1-1,0 1,-1-1,1 1,-1-1,1 1,-1-1,0 1,1 0,-1-1,1 1,-1 0,0-1,0 1,1 0,-1-1,0 1,0 0,0-1,0 1,0 1,2 3,-1 1,0 0,-1-1,1 1,-1 0,-1 9,0-10,1-23,-2-20,2 34,2 22,-2-18,0 1,0-1,0 0,0 1,0-1,0 1,0-1,0 0,0 1,0-1,0 0,0 1,0-1,0 1,0-1,0 0,0 1,1-1,-1 0,0 1,0-1,0 0,1 1,-1-1,0 0,1 0,-1 1,0-1,0 0,1 0,-1 0,0 1,1-1,-1 0,0 0,1 0,-1 0,1 0,-1 1,0-1,1 0,-1 0,0 0,1 0,-1 0,1 0,-1 0,0-1,1 1,-1 0,0 0,1 0,-1 0,0 0,1 0,-1-1,0 1,1 0,-1 0,1-1,0-7,-1 7,-1 1,1-1,-1 1,0-1,1 1,-1-1,0 1,1-1,-1 1,0 0,1 0,-1-1,0 1,0 0,1 0,-1 0,0 0,0 0,0 0,-10 0,0 1,0 1,1 0,-1 1,1 0,-1 1,1-1,-11 8,7-6,-46 24,17-16,-13 7,42-15,-1 0,1-1,-23 4,9-2,-8 2,0 3,-63 26,33-18,-63 35,98-39,28-14,1 0,-1 0,1 1,-1-1,1 1,-1 0,1 0,0-1,0 2,0-1,0 0,0 0,-2 5,3-6,1 1,0-1,-1 0,1 0,0 1,0-1,0 0,0 1,0-1,0 0,1 0,-1 1,0-1,0 0,1 0,-1 0,1 0,-1 1,1-1,0 0,-1 0,1 0,0 0,0 0,0 0,0 0,0-1,0 1,0 0,0 0,0-1,2 2,4 2,1 0,0 0,0-1,0 0,1 0,-1-1,1 0,10 1,-2-1,0-1,1-1,20-1,-37 1,0 0,1 0,-1 0,1-1,-1 1,0 0,1 0,-1-1,0 1,1-1,-1 1,0-1,0 1,0-1,1 0,-1 0,0 1,0-1,2-2,-3 2,0 1,0-1,0 0,0 0,0 1,0-1,-1 0,1 1,0-1,0 0,0 1,-1-1,1 0,0 1,0-1,-1 0,1 1,-1-1,1 1,-1-1,1 1,-1-1,1 1,-1-1,0 0,-3-2,0 0,1 1,-1 0,0-1,0 1,-1 1,1-1,0 0,-1 1,-8-2,-53 4,-20-1,86 0,-1 0,1 0,-1 0,1 0,0 0,-1 0,1 0,-1 0,1 0,0 0,-1 0,1 0,-1 0,1 0,0 0,-1 0,1 0,-1 0,1-1,0 1,-1 0,1 0,0-1,-1 1,1 0,0 0,0-1,-1 1,1 0,0-1,0 1,-1 0,1-1,0 1,0 0,-1-1,14-9,25-5,-37 15,6-2,0 0,0 0,-1-1,1 0,11-7,-16 9,-1-1,1 1,0-1,-1 0,1 0,-1 0,0 0,1 0,-1 0,0 0,0 0,-1-1,1 1,0 0,-1 0,1-1,-1 1,0 0,0-1,0 1,0-3,0 4,0-2,1-1,-1 0,-1 0,1 1,-1-1,1 0,-1 1,-3-8,3 10,0 0,0 0,0 0,0 0,-1 0,1 0,0 0,-1 0,1 0,-1 1,1-1,-1 1,1-1,-1 1,1 0,-1-1,0 1,1 0,-1 0,1 0,-1 0,0 0,-1 1,-5 1,1-1,-1 2,1-1,0 1,-1 0,1 0,1 1,-10 6,-13 6,-128 57,-33 15,46-28,29-18,216-85,-76 34,-17 7,0-1,0 1,0-2,0 1,-1-1,10-7,-15 10,-1 0,0 0,0 0,1-1,-1 1,0-1,0 1,-1-1,1 1,0-1,0 0,-1 1,1-1,-1 0,1 0,-1 1,0-1,0 0,0 0,0 1,0-1,0 0,0 0,0 0,-1 1,1-1,-1 0,1 1,-1-1,0 0,0 1,0-1,0 1,0-1,0 1,-1-2,-1 0,1 1,0 0,0 0,-1 0,0 0,1 1,-1-1,0 1,1-1,-1 1,0 0,-4-1,-44-10,36 9,-5 1,0 0,1 1,-1 0,-28 5,41-2,20 1,22 0,111-11,-113 8,-28 1,1-1,-1 1,0-1,1-1,-1 1,0-1,0 0,6-2,-23 17,11-12,-1-1,1 1,0 0,0 0,-1-1,1 1,-1-1,0 0,1 1,-1-1,0 0,0 0,0 0,-2 1,-2-1,-1 1,1 0,-1 0,1 0,0 1,0 0,0 0,1 0,-8 6,14-9,-1 1,0-1,1 0,-1 1,0-1,1 1,-1-1,0 0,1 1,-1-1,1 0,-1 0,0 1,1-1,-1 0,1 0,-1 0,1 0,-1 1,1-1,-1 0,1 0,-1 0,1 0,-1 0,1 0,-1 0,1 0,-1 0,1-1,19 2,-10-1,-5 0,0 1,0-1,0 0,0-1,0 1,0-1,0 0,0 0,0-1,-1 1,1-1,0 0,8-6,-13 8,0 0,0 0,0 0,0 0,0 0,1 0,-1 0,0 0,0 0,0-1,0 1,0 0,0 0,0 0,0 0,0 0,0 0,0 0,0 0,0-1,0 1,0 0,0 0,0 0,0 0,0 0,0 0,0-1,0 1,0 0,0 0,0 0,0 0,0 0,0 0,0 0,0 0,0-1,0 1,0 0,0 0,0 0,-1 0,1 0,0 0,0 0,0 0,0 0,0 0,0 0,0-1,0 1,0 0,-1 0,1 0,0 0,0 0,0 0,0 0,0 0,-14-2,-12 0,-38 3,-96 14,125-14,-5 2,38-2,0 0,0-1,0 1,0 0,0 0,1 0,-1 1,0-1,1 0,-1 1,1-1,-1 1,1-1,0 1,-1 0,1-1,-1 4,1-4,0 0,0-1,1 1,-1 0,1 0,-1 0,1 0,-1 0,1 0,-1 0,1 0,0 0,-1 0,1 0,0 0,0 0,0 1,0-1,0 0,0 0,0 0,0 0,1 0,-1 0,0 0,1 2,2-2,-1-1,1 1,-1 0,1-1,0 0,-1 1,1-1,-1 0,1 0,3-1,-2 1,31 1,-25 0,0 0,-1-1,1-1,0 1,16-4,-26 4,0 0,-1 0,1 0,0 0,0 0,0-1,0 1,0 0,0 0,0 0,0 0,0 0,0 0,0 0,0 0,0 0,0 0,0 0,0 0,-1 0,1 0,0 0,0 0,0 0,0 0,0 0,0 0,0 0,0-1,0 1,0 0,0 0,0 0,0 0,0 0,0 0,0 0,0 0,0 0,0 0,0 0,0 0,0 0,0 0,0 0,0-1,0 1,0 0,0 0,0 0,1 0,-1 0,0 0,-12-2,-15-1,-59 13,77-10,-1 1,1 1,0-1,-1 2,1-1,0 1,0 1,1-1,-1 2,-9 5,11-6,0 0,0-1,0 0,-1 0,1-1,0 0,-1 0,0-1,0 0,1 0,-9-1,-26 5,29-4,-1 0,-26-2,32 0,-1 1,0 0,0 0,0 0,0 1,0 1,1-1,-1 2,-10 3,11-3,-1-1,1 1,-1-1,0-1,-17 2,16-3,1 1,0 1,-1 0,-17 5,41-5,14-4,20-10,-15 3,53-7,-84 16,17-2,1 0,27-8,-33 6,42-15,-34 10,0 1,1 1,40-7,63-14,-78 16,-16 3,-2 1,30-5,24-4,-76 16,0-2,-1 1,1-1,-1 0,0 0,9-6,24-10,4 0,15-5,34-5,-63 22,35-13,-47 14,113-33,-126 37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7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2022-05-17T15:30:00Z</dcterms:created>
  <dcterms:modified xsi:type="dcterms:W3CDTF">2022-05-17T15:38:00Z</dcterms:modified>
</cp:coreProperties>
</file>