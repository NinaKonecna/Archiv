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66BBF" w14:textId="7138B7FD" w:rsidR="00150E19" w:rsidRPr="00791EC2" w:rsidRDefault="0076655F" w:rsidP="00465E9E">
      <w:pPr>
        <w:pStyle w:val="Nzov"/>
        <w:jc w:val="center"/>
        <w:rPr>
          <w:b/>
          <w:bCs/>
          <w:lang w:val="sk-SK"/>
        </w:rPr>
      </w:pPr>
      <w:r w:rsidRPr="00791EC2">
        <w:rPr>
          <w:b/>
          <w:bCs/>
          <w:lang w:val="sk-SK"/>
        </w:rPr>
        <w:t>Fyzika</w:t>
      </w:r>
    </w:p>
    <w:p w14:paraId="2C108602" w14:textId="77777777" w:rsidR="00465E9E" w:rsidRPr="00791EC2" w:rsidRDefault="00465E9E" w:rsidP="00465E9E">
      <w:pPr>
        <w:rPr>
          <w:lang w:val="sk-SK"/>
        </w:rPr>
      </w:pPr>
    </w:p>
    <w:p w14:paraId="10F1CBE1" w14:textId="6DC7390A" w:rsidR="00465E9E" w:rsidRPr="00791EC2" w:rsidRDefault="0076655F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791EC2">
        <w:rPr>
          <w:b/>
          <w:bCs/>
          <w:lang w:val="sk-SK"/>
        </w:rPr>
        <w:t>A</w:t>
      </w:r>
    </w:p>
    <w:p w14:paraId="0EE420FC" w14:textId="18B692B9" w:rsidR="0076655F" w:rsidRPr="00791EC2" w:rsidRDefault="0076655F" w:rsidP="0076655F">
      <w:pPr>
        <w:pStyle w:val="Odsekzoznamu"/>
        <w:numPr>
          <w:ilvl w:val="0"/>
          <w:numId w:val="2"/>
        </w:numPr>
        <w:rPr>
          <w:lang w:val="sk-SK"/>
        </w:rPr>
      </w:pPr>
      <w:r w:rsidRPr="00791EC2">
        <w:rPr>
          <w:lang w:val="sk-SK"/>
        </w:rPr>
        <w:t>Tok magnetickej indukcie plochou vodič</w:t>
      </w:r>
      <w:r w:rsidRPr="00791EC2">
        <w:rPr>
          <w:lang w:val="sk-SK"/>
        </w:rPr>
        <w:t>a</w:t>
      </w:r>
    </w:p>
    <w:p w14:paraId="3CADCC7F" w14:textId="1D99B920" w:rsidR="0076655F" w:rsidRPr="00791EC2" w:rsidRDefault="0076655F" w:rsidP="0076655F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791EC2">
        <w:rPr>
          <w:rFonts w:ascii="Cambria Math" w:hAnsi="Cambria Math" w:cs="Cambria Math"/>
          <w:lang w:val="sk-SK"/>
        </w:rPr>
        <w:t>𝑊𝑏</w:t>
      </w:r>
      <w:r w:rsidRPr="00791EC2">
        <w:rPr>
          <w:lang w:val="sk-SK"/>
        </w:rPr>
        <w:t xml:space="preserve"> → Weber</w:t>
      </w:r>
    </w:p>
    <w:p w14:paraId="2D5FD452" w14:textId="67A4637D" w:rsidR="0076655F" w:rsidRPr="00791EC2" w:rsidRDefault="00791EC2" w:rsidP="0076655F">
      <w:pPr>
        <w:pStyle w:val="Odsekzoznamu"/>
        <w:numPr>
          <w:ilvl w:val="0"/>
          <w:numId w:val="2"/>
        </w:numPr>
        <w:rPr>
          <w:lang w:val="sk-SK"/>
        </w:rPr>
      </w:pPr>
      <m:oMath>
        <m:r>
          <m:rPr>
            <m:sty m:val="p"/>
          </m:rPr>
          <w:rPr>
            <w:rFonts w:ascii="Cambria Math" w:hAnsi="Cambria Math"/>
            <w:lang w:val="sk-SK"/>
          </w:rPr>
          <m:t>α=0°</m:t>
        </m:r>
      </m:oMath>
      <w:r w:rsidR="0076655F" w:rsidRPr="00791EC2">
        <w:rPr>
          <w:lang w:val="sk-SK"/>
        </w:rPr>
        <w:t xml:space="preserve">, </w:t>
      </w:r>
      <w:r w:rsidR="0076655F" w:rsidRPr="00791EC2">
        <w:rPr>
          <w:lang w:val="sk-SK"/>
        </w:rPr>
        <w:t>cos 0° = 1</w:t>
      </w:r>
      <w:r w:rsidR="0076655F" w:rsidRPr="00791EC2">
        <w:rPr>
          <w:lang w:val="sk-SK"/>
        </w:rPr>
        <w:t xml:space="preserve">, </w:t>
      </w:r>
      <w:r w:rsidR="0076655F" w:rsidRPr="00791EC2">
        <w:rPr>
          <w:lang w:val="sk-SK"/>
        </w:rPr>
        <w:t>Indukčné čiary sú rovnobežné s normálou (</w:t>
      </w:r>
      <w:r w:rsidR="0076655F" w:rsidRPr="00791EC2">
        <w:rPr>
          <w:rFonts w:ascii="Cambria Math" w:hAnsi="Cambria Math" w:cs="Cambria Math"/>
          <w:lang w:val="sk-SK"/>
        </w:rPr>
        <w:t>𝑖</w:t>
      </w:r>
      <w:r w:rsidR="0076655F" w:rsidRPr="00791EC2">
        <w:rPr>
          <w:lang w:val="sk-SK"/>
        </w:rPr>
        <w:t xml:space="preserve"> </w:t>
      </w:r>
      <w:r w:rsidR="0076655F" w:rsidRPr="00791EC2">
        <w:rPr>
          <w:rFonts w:ascii="Cambria Math" w:hAnsi="Cambria Math" w:cs="Cambria Math"/>
          <w:lang w:val="sk-SK"/>
        </w:rPr>
        <w:t>∥</w:t>
      </w:r>
      <w:r w:rsidR="0076655F" w:rsidRPr="00791EC2">
        <w:rPr>
          <w:lang w:val="sk-SK"/>
        </w:rPr>
        <w:t xml:space="preserve"> </w:t>
      </w:r>
      <w:r w:rsidR="0076655F" w:rsidRPr="00791EC2">
        <w:rPr>
          <w:rFonts w:ascii="Cambria Math" w:hAnsi="Cambria Math" w:cs="Cambria Math"/>
          <w:lang w:val="sk-SK"/>
        </w:rPr>
        <w:t>𝑛</w:t>
      </w:r>
      <w:r w:rsidR="0076655F" w:rsidRPr="00791EC2">
        <w:rPr>
          <w:lang w:val="sk-SK"/>
        </w:rPr>
        <w:t>)</w:t>
      </w:r>
      <w:r w:rsidR="0076655F" w:rsidRPr="00791EC2">
        <w:rPr>
          <w:lang w:val="sk-SK"/>
        </w:rPr>
        <w:t>,</w:t>
      </w:r>
      <w:r w:rsidR="0076655F" w:rsidRPr="00791EC2">
        <w:rPr>
          <w:lang w:val="sk-SK"/>
        </w:rPr>
        <w:t xml:space="preserve"> </w:t>
      </w:r>
      <w:r w:rsidR="0076655F" w:rsidRPr="00791EC2">
        <w:rPr>
          <w:rFonts w:ascii="Cambria Math" w:hAnsi="Cambria Math" w:cs="Cambria Math"/>
          <w:lang w:val="sk-SK"/>
        </w:rPr>
        <w:t>𝑖</w:t>
      </w:r>
      <w:r w:rsidR="0076655F" w:rsidRPr="00791EC2">
        <w:rPr>
          <w:lang w:val="sk-SK"/>
        </w:rPr>
        <w:t xml:space="preserve"> </w:t>
      </w:r>
      <w:r w:rsidR="0076655F" w:rsidRPr="00791EC2">
        <w:rPr>
          <w:rFonts w:ascii="Cambria Math" w:hAnsi="Cambria Math" w:cs="Cambria Math"/>
          <w:lang w:val="sk-SK"/>
        </w:rPr>
        <w:t>⊥</w:t>
      </w:r>
      <w:r w:rsidR="0076655F" w:rsidRPr="00791EC2">
        <w:rPr>
          <w:lang w:val="sk-SK"/>
        </w:rPr>
        <w:t xml:space="preserve"> </w:t>
      </w:r>
      <w:r w:rsidR="0076655F" w:rsidRPr="00791EC2">
        <w:rPr>
          <w:rFonts w:ascii="Cambria Math" w:hAnsi="Cambria Math" w:cs="Cambria Math"/>
          <w:lang w:val="sk-SK"/>
        </w:rPr>
        <w:t>𝑆</w:t>
      </w:r>
    </w:p>
    <w:p w14:paraId="475602D3" w14:textId="5D0CF06A" w:rsidR="0076655F" w:rsidRPr="00791EC2" w:rsidRDefault="0076655F" w:rsidP="0076655F">
      <w:pPr>
        <w:pStyle w:val="Odsekzoznamu"/>
        <w:numPr>
          <w:ilvl w:val="0"/>
          <w:numId w:val="2"/>
        </w:numPr>
        <w:rPr>
          <w:lang w:val="sk-SK"/>
        </w:rPr>
      </w:pPr>
      <w:r w:rsidRPr="00791EC2">
        <w:rPr>
          <w:lang w:val="sk-SK"/>
        </w:rPr>
        <w:t>Jav, kedy vzniká indukované elektromotorické napätie na koncoch cievky ako dôsledok zápornej časovej zmeny magnetického indukčného toku plochou vodiča (cievky)</w:t>
      </w:r>
    </w:p>
    <w:p w14:paraId="547004EC" w14:textId="515837B8" w:rsidR="0076655F" w:rsidRPr="00791EC2" w:rsidRDefault="0076655F" w:rsidP="0076655F">
      <w:pPr>
        <w:pStyle w:val="Odsekzoznamu"/>
        <w:numPr>
          <w:ilvl w:val="0"/>
          <w:numId w:val="2"/>
        </w:numPr>
        <w:rPr>
          <w:lang w:val="sk-SK"/>
        </w:rPr>
      </w:pPr>
      <w:r w:rsidRPr="00791EC2">
        <w:rPr>
          <w:lang w:val="sk-SK"/>
        </w:rPr>
        <w:t>Indukované napätie vzniká posuvným pohybom v dutine cievky</w:t>
      </w:r>
      <w:r w:rsidRPr="00791EC2">
        <w:rPr>
          <w:lang w:val="sk-SK"/>
        </w:rPr>
        <w:t xml:space="preserve"> </w:t>
      </w:r>
      <w:r w:rsidRPr="00791EC2">
        <w:rPr>
          <w:b/>
          <w:bCs/>
          <w:lang w:val="sk-SK"/>
        </w:rPr>
        <w:t>alebo</w:t>
      </w:r>
      <w:r w:rsidRPr="00791EC2">
        <w:rPr>
          <w:lang w:val="sk-SK"/>
        </w:rPr>
        <w:t xml:space="preserve"> Primárna cievka vytvorí magnetické pole a v sekundárnej sa indukuje napätie a</w:t>
      </w:r>
      <w:r w:rsidRPr="00791EC2">
        <w:rPr>
          <w:lang w:val="sk-SK"/>
        </w:rPr>
        <w:t> </w:t>
      </w:r>
      <w:r w:rsidRPr="00791EC2">
        <w:rPr>
          <w:lang w:val="sk-SK"/>
        </w:rPr>
        <w:t>prúd</w:t>
      </w:r>
    </w:p>
    <w:p w14:paraId="36C6D09C" w14:textId="761C6556" w:rsidR="0076655F" w:rsidRPr="00791EC2" w:rsidRDefault="0076655F" w:rsidP="0076655F">
      <w:pPr>
        <w:pStyle w:val="Odsekzoznamu"/>
        <w:numPr>
          <w:ilvl w:val="0"/>
          <w:numId w:val="2"/>
        </w:numPr>
        <w:rPr>
          <w:lang w:val="sk-SK"/>
        </w:rPr>
      </w:pPr>
      <w:r w:rsidRPr="00791EC2">
        <w:rPr>
          <w:b/>
          <w:bCs/>
          <w:lang w:val="sk-SK"/>
        </w:rPr>
        <w:t>Neučili sme sa</w:t>
      </w:r>
    </w:p>
    <w:p w14:paraId="3A687BB8" w14:textId="1E3CD56F" w:rsidR="0076655F" w:rsidRPr="00791EC2" w:rsidRDefault="0076655F" w:rsidP="0076655F">
      <w:pPr>
        <w:pStyle w:val="Odsekzoznamu"/>
        <w:numPr>
          <w:ilvl w:val="0"/>
          <w:numId w:val="2"/>
        </w:numPr>
        <w:rPr>
          <w:lang w:val="sk-SK"/>
        </w:rPr>
      </w:pPr>
      <w:r w:rsidRPr="00791EC2">
        <w:rPr>
          <w:lang w:val="sk-SK"/>
        </w:rPr>
        <w:t>a = 4 cm</w:t>
      </w:r>
      <w:r w:rsidR="00366227" w:rsidRPr="00791EC2">
        <w:rPr>
          <w:lang w:val="sk-SK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sk-SK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10</m:t>
            </m:r>
            <m:ctrlPr>
              <w:rPr>
                <w:rFonts w:ascii="Cambria Math" w:hAnsi="Cambria Math"/>
                <w:lang w:val="sk-SK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="00366227" w:rsidRPr="00791EC2">
        <w:rPr>
          <w:rFonts w:eastAsiaTheme="minorEastAsia"/>
        </w:rPr>
        <w:t xml:space="preserve"> m</w:t>
      </w:r>
    </w:p>
    <w:p w14:paraId="7B4104A5" w14:textId="0E1B3ED0" w:rsidR="0076655F" w:rsidRPr="00791EC2" w:rsidRDefault="0076655F" w:rsidP="0076655F">
      <w:pPr>
        <w:pStyle w:val="Odsekzoznamu"/>
        <w:ind w:left="1800"/>
        <w:rPr>
          <w:lang w:val="sk-SK"/>
        </w:rPr>
      </w:pPr>
      <w:r w:rsidRPr="00791EC2">
        <w:rPr>
          <w:lang w:val="sk-SK"/>
        </w:rPr>
        <w:t>b = 5 cm</w:t>
      </w:r>
      <w:r w:rsidR="00366227" w:rsidRPr="00791EC2">
        <w:rPr>
          <w:lang w:val="sk-SK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sk-SK"/>
          </w:rPr>
          <m:t>5*</m:t>
        </m:r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-2</m:t>
            </m:r>
          </m:sup>
        </m:sSup>
      </m:oMath>
      <w:r w:rsidR="00366227" w:rsidRPr="00791EC2">
        <w:rPr>
          <w:rFonts w:eastAsiaTheme="minorEastAsia"/>
          <w:lang w:val="sk-SK"/>
        </w:rPr>
        <w:t xml:space="preserve"> m</w:t>
      </w:r>
    </w:p>
    <w:p w14:paraId="4B708810" w14:textId="3747E961" w:rsidR="0076655F" w:rsidRPr="00791EC2" w:rsidRDefault="0076655F" w:rsidP="0076655F">
      <w:pPr>
        <w:pStyle w:val="Odsekzoznamu"/>
        <w:ind w:left="1800"/>
        <w:rPr>
          <w:lang w:val="sk-SK"/>
        </w:rPr>
      </w:pPr>
      <w:r w:rsidRPr="00791EC2">
        <w:rPr>
          <w:lang w:val="sk-SK"/>
        </w:rPr>
        <w:t>B = 1,1 T</w:t>
      </w:r>
    </w:p>
    <w:p w14:paraId="5CD0F32C" w14:textId="58A1F7E4" w:rsidR="0076655F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sk-SK"/>
            </w:rPr>
            <m:t>α=60°</m:t>
          </m:r>
        </m:oMath>
      </m:oMathPara>
    </w:p>
    <w:p w14:paraId="74E4799A" w14:textId="698529AA" w:rsidR="007D528B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ϕ= ?</m:t>
          </m:r>
        </m:oMath>
      </m:oMathPara>
    </w:p>
    <w:p w14:paraId="19F81F29" w14:textId="06C723A4" w:rsidR="00366227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S=a*b</m:t>
          </m:r>
        </m:oMath>
      </m:oMathPara>
    </w:p>
    <w:p w14:paraId="71268263" w14:textId="7851F73C" w:rsidR="00366227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S=4*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*5*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-2</m:t>
              </m:r>
            </m:sup>
          </m:sSup>
        </m:oMath>
      </m:oMathPara>
    </w:p>
    <w:p w14:paraId="1C195805" w14:textId="07A52016" w:rsidR="00366227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S=20*</m:t>
        </m:r>
        <m:sSup>
          <m:sSupPr>
            <m:ctrlPr>
              <w:rPr>
                <w:rFonts w:ascii="Cambria Math" w:eastAsiaTheme="minorEastAsia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-4</m:t>
            </m:r>
          </m:sup>
        </m:sSup>
      </m:oMath>
      <w:r w:rsidR="00366227" w:rsidRPr="00791EC2">
        <w:rPr>
          <w:rFonts w:eastAsiaTheme="minorEastAsia"/>
          <w:lang w:val="sk-SK"/>
        </w:rPr>
        <w:t xml:space="preserve"> </w:t>
      </w:r>
    </w:p>
    <w:p w14:paraId="6AD6B685" w14:textId="639FA34C" w:rsidR="0076655F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sk-SK"/>
            </w:rPr>
            <m:t>ϕ=B*S*</m:t>
          </m:r>
          <m:func>
            <m:funcPr>
              <m:ctrlPr>
                <w:rPr>
                  <w:rFonts w:ascii="Cambria Math" w:hAnsi="Cambria Math"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α</m:t>
              </m:r>
            </m:e>
          </m:func>
        </m:oMath>
      </m:oMathPara>
    </w:p>
    <w:p w14:paraId="3925AB8D" w14:textId="483D92EE" w:rsidR="0076655F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ϕ=1,1*20*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60</m:t>
              </m:r>
            </m:e>
          </m:func>
        </m:oMath>
      </m:oMathPara>
    </w:p>
    <w:p w14:paraId="611FC25A" w14:textId="70A59816" w:rsidR="0076655F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ϕ=22*</m:t>
          </m:r>
          <m:f>
            <m:fPr>
              <m:ctrlPr>
                <w:rPr>
                  <w:rFonts w:ascii="Cambria Math" w:eastAsiaTheme="minorEastAsia" w:hAnsi="Cambria Math"/>
                  <w:lang w:val="sk-S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-4</m:t>
              </m:r>
            </m:sup>
          </m:sSup>
        </m:oMath>
      </m:oMathPara>
    </w:p>
    <w:p w14:paraId="0D60CDB1" w14:textId="67170A8B" w:rsidR="0076655F" w:rsidRPr="00791EC2" w:rsidRDefault="00791EC2" w:rsidP="0076655F">
      <w:pPr>
        <w:pStyle w:val="Odsekzoznamu"/>
        <w:ind w:left="1800"/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ϕ=11*</m:t>
        </m:r>
        <m:sSup>
          <m:sSupPr>
            <m:ctrlPr>
              <w:rPr>
                <w:rFonts w:ascii="Cambria Math" w:eastAsiaTheme="minorEastAsia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-4</m:t>
            </m:r>
          </m:sup>
        </m:sSup>
      </m:oMath>
      <w:r w:rsidR="00366227" w:rsidRPr="00791EC2">
        <w:rPr>
          <w:rFonts w:eastAsiaTheme="minorEastAsia"/>
          <w:lang w:val="sk-SK"/>
        </w:rPr>
        <w:t xml:space="preserve"> W</w:t>
      </w:r>
      <w:proofErr w:type="spellStart"/>
      <w:r w:rsidR="00366227" w:rsidRPr="00791EC2">
        <w:rPr>
          <w:rFonts w:eastAsiaTheme="minorEastAsia"/>
          <w:lang w:val="sk-SK"/>
        </w:rPr>
        <w:t>b</w:t>
      </w:r>
      <w:proofErr w:type="spellEnd"/>
    </w:p>
    <w:p w14:paraId="5C0018E5" w14:textId="77777777" w:rsidR="007D528B" w:rsidRPr="00791EC2" w:rsidRDefault="007D528B" w:rsidP="007D528B">
      <w:pPr>
        <w:rPr>
          <w:rFonts w:eastAsiaTheme="minorEastAsia"/>
          <w:lang w:val="sk-SK"/>
        </w:rPr>
      </w:pPr>
    </w:p>
    <w:p w14:paraId="5946E24A" w14:textId="59754D0A" w:rsidR="007D528B" w:rsidRPr="00791EC2" w:rsidRDefault="00791EC2" w:rsidP="007D528B">
      <w:pPr>
        <w:pStyle w:val="Odsekzoznamu"/>
        <w:numPr>
          <w:ilvl w:val="0"/>
          <w:numId w:val="2"/>
        </w:numPr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ϕ=20*</m:t>
        </m:r>
        <m:sSup>
          <m:sSupPr>
            <m:ctrlPr>
              <w:rPr>
                <w:rFonts w:ascii="Cambria Math" w:eastAsiaTheme="minorEastAsia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-5</m:t>
            </m:r>
          </m:sup>
        </m:sSup>
      </m:oMath>
      <w:r w:rsidR="007D528B" w:rsidRPr="00791EC2">
        <w:rPr>
          <w:rFonts w:eastAsiaTheme="minorEastAsia"/>
          <w:lang w:val="sk-SK"/>
        </w:rPr>
        <w:t xml:space="preserve"> W</w:t>
      </w:r>
      <w:proofErr w:type="spellStart"/>
      <w:r w:rsidR="007D528B" w:rsidRPr="00791EC2">
        <w:rPr>
          <w:rFonts w:eastAsiaTheme="minorEastAsia"/>
          <w:lang w:val="sk-SK"/>
        </w:rPr>
        <w:t>b</w:t>
      </w:r>
      <w:proofErr w:type="spellEnd"/>
    </w:p>
    <w:p w14:paraId="1293BBDB" w14:textId="5F5C02BE" w:rsidR="007D528B" w:rsidRPr="00791EC2" w:rsidRDefault="007D528B" w:rsidP="007D528B">
      <w:pPr>
        <w:pStyle w:val="Odsekzoznamu"/>
        <w:ind w:left="1800"/>
        <w:rPr>
          <w:rFonts w:eastAsiaTheme="minorEastAsia"/>
          <w:lang w:val="sk-SK"/>
        </w:rPr>
      </w:pPr>
      <w:r w:rsidRPr="00791EC2">
        <w:rPr>
          <w:rFonts w:eastAsiaTheme="minorEastAsia"/>
          <w:lang w:val="sk-SK"/>
        </w:rPr>
        <w:t>B = ?</w:t>
      </w:r>
    </w:p>
    <w:p w14:paraId="67E21122" w14:textId="7BC60597" w:rsidR="007D528B" w:rsidRPr="00791EC2" w:rsidRDefault="007D528B" w:rsidP="007D528B">
      <w:pPr>
        <w:pStyle w:val="Odsekzoznamu"/>
        <w:ind w:left="1800"/>
        <w:rPr>
          <w:rFonts w:eastAsiaTheme="minorEastAsia"/>
          <w:lang w:val="sk-SK"/>
        </w:rPr>
      </w:pPr>
      <w:r w:rsidRPr="00791EC2">
        <w:rPr>
          <w:rFonts w:eastAsiaTheme="minorEastAsia"/>
          <w:lang w:val="sk-SK"/>
        </w:rPr>
        <w:t>S = 5cm</w:t>
      </w:r>
      <w:r w:rsidRPr="00791EC2">
        <w:rPr>
          <w:rFonts w:eastAsiaTheme="minorEastAsia"/>
          <w:vertAlign w:val="superscript"/>
          <w:lang w:val="sk-SK"/>
        </w:rPr>
        <w:t>2</w:t>
      </w:r>
      <w:r w:rsidRPr="00791EC2">
        <w:rPr>
          <w:rFonts w:eastAsiaTheme="minorEastAsia"/>
          <w:lang w:val="sk-SK"/>
        </w:rPr>
        <w:t xml:space="preserve"> = 5*10</w:t>
      </w:r>
      <w:r w:rsidRPr="00791EC2">
        <w:rPr>
          <w:rFonts w:eastAsiaTheme="minorEastAsia"/>
          <w:vertAlign w:val="superscript"/>
          <w:lang w:val="sk-SK"/>
        </w:rPr>
        <w:t xml:space="preserve">-4 </w:t>
      </w:r>
      <w:r w:rsidRPr="00791EC2">
        <w:rPr>
          <w:rFonts w:eastAsiaTheme="minorEastAsia"/>
          <w:lang w:val="sk-SK"/>
        </w:rPr>
        <w:t>m</w:t>
      </w:r>
    </w:p>
    <w:p w14:paraId="76D1591B" w14:textId="565C91C0" w:rsidR="007D528B" w:rsidRPr="00791EC2" w:rsidRDefault="00791EC2" w:rsidP="007D528B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ϕ=B*S</m:t>
          </m:r>
        </m:oMath>
      </m:oMathPara>
    </w:p>
    <w:p w14:paraId="02EE9110" w14:textId="25C1C28F" w:rsidR="007D528B" w:rsidRPr="00791EC2" w:rsidRDefault="00791EC2" w:rsidP="007D528B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lang w:val="sk-S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ϕ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S</m:t>
              </m:r>
            </m:den>
          </m:f>
        </m:oMath>
      </m:oMathPara>
    </w:p>
    <w:p w14:paraId="25B4A3E1" w14:textId="4AE16397" w:rsidR="007D528B" w:rsidRPr="00791EC2" w:rsidRDefault="00791EC2" w:rsidP="007D528B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lang w:val="sk-S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20*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-5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-4</m:t>
                  </m:r>
                </m:sup>
              </m:sSup>
            </m:den>
          </m:f>
        </m:oMath>
      </m:oMathPara>
    </w:p>
    <w:p w14:paraId="06EA924A" w14:textId="2858195F" w:rsidR="007D528B" w:rsidRPr="00791EC2" w:rsidRDefault="00791EC2" w:rsidP="007D528B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B=4*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-1</m:t>
              </m:r>
            </m:sup>
          </m:sSup>
        </m:oMath>
      </m:oMathPara>
    </w:p>
    <w:p w14:paraId="058C1545" w14:textId="6A18A4F2" w:rsidR="007D528B" w:rsidRPr="00791EC2" w:rsidRDefault="007D528B" w:rsidP="007D528B">
      <w:pPr>
        <w:pStyle w:val="Odsekzoznamu"/>
        <w:ind w:left="1800"/>
        <w:rPr>
          <w:rFonts w:eastAsiaTheme="minorEastAsia"/>
          <w:lang w:val="sk-SK"/>
        </w:rPr>
      </w:pPr>
    </w:p>
    <w:p w14:paraId="4E7CD08C" w14:textId="174BCF81" w:rsidR="007D528B" w:rsidRPr="00791EC2" w:rsidRDefault="007D528B" w:rsidP="007D528B">
      <w:pPr>
        <w:pStyle w:val="Odsekzoznamu"/>
        <w:numPr>
          <w:ilvl w:val="0"/>
          <w:numId w:val="1"/>
        </w:numPr>
        <w:rPr>
          <w:rFonts w:eastAsiaTheme="minorEastAsia"/>
          <w:b/>
          <w:bCs/>
          <w:lang w:val="sk-SK"/>
        </w:rPr>
      </w:pPr>
      <w:r w:rsidRPr="00791EC2">
        <w:rPr>
          <w:rFonts w:eastAsiaTheme="minorEastAsia"/>
          <w:b/>
          <w:bCs/>
          <w:lang w:val="sk-SK"/>
        </w:rPr>
        <w:t>B</w:t>
      </w:r>
    </w:p>
    <w:p w14:paraId="0A78B7BA" w14:textId="595C70FA" w:rsidR="007D528B" w:rsidRPr="00791EC2" w:rsidRDefault="00791EC2" w:rsidP="007D528B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ϕ=B*S*</m:t>
        </m:r>
        <m:func>
          <m:funcPr>
            <m:ctrlPr>
              <w:rPr>
                <w:rFonts w:ascii="Cambria Math" w:eastAsiaTheme="minorEastAsia" w:hAnsi="Cambria Math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α</m:t>
            </m:r>
          </m:e>
        </m:func>
      </m:oMath>
      <w:r w:rsidR="007D528B" w:rsidRPr="00791EC2">
        <w:rPr>
          <w:rFonts w:eastAsiaTheme="minorEastAsia"/>
          <w:lang w:val="sk-SK"/>
        </w:rPr>
        <w:t xml:space="preserve"> </w:t>
      </w:r>
    </w:p>
    <w:p w14:paraId="34157809" w14:textId="3ECB81DF" w:rsidR="007D528B" w:rsidRPr="00791EC2" w:rsidRDefault="007D528B" w:rsidP="007D528B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 w:rsidRPr="00791EC2">
        <w:rPr>
          <w:rFonts w:eastAsiaTheme="minorEastAsia"/>
          <w:lang w:val="sk-SK"/>
        </w:rPr>
        <w:t>Kolmica na plochu</w:t>
      </w:r>
    </w:p>
    <w:p w14:paraId="2C088587" w14:textId="2DDD084E" w:rsidR="007D528B" w:rsidRPr="00791EC2" w:rsidRDefault="00791EC2" w:rsidP="00791EC2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 w:rsidRPr="00791EC2">
        <w:rPr>
          <w:rFonts w:eastAsiaTheme="minorEastAsia"/>
          <w:lang w:val="sk-SK"/>
        </w:rPr>
        <w:t>cos 90° = 0</w:t>
      </w:r>
      <w:r w:rsidRPr="00791EC2">
        <w:rPr>
          <w:rFonts w:eastAsiaTheme="minorEastAsia"/>
          <w:lang w:val="sk-SK"/>
        </w:rPr>
        <w:t>,</w:t>
      </w:r>
      <w:r w:rsidRPr="00791EC2">
        <w:rPr>
          <w:rFonts w:eastAsiaTheme="minorEastAsia"/>
          <w:lang w:val="sk-SK"/>
        </w:rPr>
        <w:t xml:space="preserve"> </w:t>
      </w:r>
      <w:r w:rsidRPr="00791EC2">
        <w:rPr>
          <w:rFonts w:ascii="Cambria Math" w:eastAsiaTheme="minorEastAsia" w:hAnsi="Cambria Math" w:cs="Cambria Math"/>
          <w:lang w:val="sk-SK"/>
        </w:rPr>
        <w:t>𝑖</w:t>
      </w:r>
      <w:r w:rsidRPr="00791EC2">
        <w:rPr>
          <w:rFonts w:eastAsiaTheme="minorEastAsia"/>
          <w:lang w:val="sk-SK"/>
        </w:rPr>
        <w:t xml:space="preserve"> </w:t>
      </w:r>
      <w:r w:rsidRPr="00791EC2">
        <w:rPr>
          <w:rFonts w:ascii="Cambria Math" w:eastAsiaTheme="minorEastAsia" w:hAnsi="Cambria Math" w:cs="Cambria Math"/>
          <w:lang w:val="sk-SK"/>
        </w:rPr>
        <w:t>⊥</w:t>
      </w:r>
      <w:r w:rsidRPr="00791EC2">
        <w:rPr>
          <w:rFonts w:eastAsiaTheme="minorEastAsia"/>
          <w:lang w:val="sk-SK"/>
        </w:rPr>
        <w:t xml:space="preserve"> </w:t>
      </w:r>
      <w:r w:rsidRPr="00791EC2">
        <w:rPr>
          <w:rFonts w:ascii="Cambria Math" w:eastAsiaTheme="minorEastAsia" w:hAnsi="Cambria Math" w:cs="Cambria Math"/>
          <w:lang w:val="sk-SK"/>
        </w:rPr>
        <w:t>𝑛</w:t>
      </w:r>
      <w:r w:rsidRPr="00791EC2">
        <w:rPr>
          <w:rFonts w:ascii="Cambria Math" w:eastAsiaTheme="minorEastAsia" w:hAnsi="Cambria Math" w:cs="Cambria Math"/>
          <w:lang w:val="sk-SK"/>
        </w:rPr>
        <w:t>,</w:t>
      </w:r>
      <w:r w:rsidRPr="00791EC2">
        <w:rPr>
          <w:rFonts w:eastAsiaTheme="minorEastAsia"/>
          <w:lang w:val="sk-SK"/>
        </w:rPr>
        <w:t xml:space="preserve"> </w:t>
      </w:r>
      <w:r w:rsidRPr="00791EC2">
        <w:rPr>
          <w:rFonts w:ascii="Cambria Math" w:eastAsiaTheme="minorEastAsia" w:hAnsi="Cambria Math" w:cs="Cambria Math"/>
          <w:lang w:val="sk-SK"/>
        </w:rPr>
        <w:t>𝑖</w:t>
      </w:r>
      <w:r w:rsidRPr="00791EC2">
        <w:rPr>
          <w:rFonts w:eastAsiaTheme="minorEastAsia"/>
          <w:lang w:val="sk-SK"/>
        </w:rPr>
        <w:t xml:space="preserve"> </w:t>
      </w:r>
      <w:r w:rsidRPr="00791EC2">
        <w:rPr>
          <w:rFonts w:ascii="Cambria Math" w:eastAsiaTheme="minorEastAsia" w:hAnsi="Cambria Math" w:cs="Cambria Math"/>
          <w:lang w:val="sk-SK"/>
        </w:rPr>
        <w:t>∥</w:t>
      </w:r>
      <w:r w:rsidRPr="00791EC2">
        <w:rPr>
          <w:rFonts w:eastAsiaTheme="minorEastAsia"/>
          <w:lang w:val="sk-SK"/>
        </w:rPr>
        <w:t xml:space="preserve"> </w:t>
      </w:r>
      <w:r w:rsidRPr="00791EC2">
        <w:rPr>
          <w:rFonts w:ascii="Cambria Math" w:eastAsiaTheme="minorEastAsia" w:hAnsi="Cambria Math" w:cs="Cambria Math"/>
          <w:lang w:val="sk-SK"/>
        </w:rPr>
        <w:t>𝑆</w:t>
      </w:r>
    </w:p>
    <w:p w14:paraId="2ECA9C5B" w14:textId="5B5201C5" w:rsidR="00791EC2" w:rsidRPr="00791EC2" w:rsidRDefault="00791EC2" w:rsidP="00791EC2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∆ϕ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den>
        </m:f>
      </m:oMath>
    </w:p>
    <w:p w14:paraId="74A04920" w14:textId="43D822AA" w:rsidR="00791EC2" w:rsidRPr="00791EC2" w:rsidRDefault="00791EC2" w:rsidP="00791EC2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proofErr w:type="spellStart"/>
      <w:r w:rsidRPr="00791EC2">
        <w:t>Indukované</w:t>
      </w:r>
      <w:proofErr w:type="spellEnd"/>
      <w:r w:rsidRPr="00791EC2">
        <w:t xml:space="preserve"> </w:t>
      </w:r>
      <w:proofErr w:type="spellStart"/>
      <w:r w:rsidRPr="00791EC2">
        <w:t>napätie</w:t>
      </w:r>
      <w:proofErr w:type="spellEnd"/>
      <w:r w:rsidRPr="00791EC2">
        <w:t xml:space="preserve"> </w:t>
      </w:r>
      <w:proofErr w:type="spellStart"/>
      <w:r w:rsidRPr="00791EC2">
        <w:t>vzniká</w:t>
      </w:r>
      <w:proofErr w:type="spellEnd"/>
      <w:r w:rsidRPr="00791EC2">
        <w:t xml:space="preserve"> </w:t>
      </w:r>
      <w:proofErr w:type="spellStart"/>
      <w:r w:rsidRPr="00791EC2">
        <w:t>posuvným</w:t>
      </w:r>
      <w:proofErr w:type="spellEnd"/>
      <w:r w:rsidRPr="00791EC2">
        <w:t xml:space="preserve"> </w:t>
      </w:r>
      <w:proofErr w:type="spellStart"/>
      <w:r w:rsidRPr="00791EC2">
        <w:t>pohybom</w:t>
      </w:r>
      <w:proofErr w:type="spellEnd"/>
      <w:r w:rsidRPr="00791EC2">
        <w:t xml:space="preserve"> v </w:t>
      </w:r>
      <w:proofErr w:type="spellStart"/>
      <w:r w:rsidRPr="00791EC2">
        <w:t>dutine</w:t>
      </w:r>
      <w:proofErr w:type="spellEnd"/>
      <w:r w:rsidRPr="00791EC2">
        <w:t xml:space="preserve"> </w:t>
      </w:r>
      <w:proofErr w:type="spellStart"/>
      <w:r w:rsidRPr="00791EC2">
        <w:t>cievky</w:t>
      </w:r>
      <w:proofErr w:type="spellEnd"/>
      <w:r w:rsidRPr="00791EC2">
        <w:t xml:space="preserve"> </w:t>
      </w:r>
      <w:proofErr w:type="spellStart"/>
      <w:r w:rsidRPr="00791EC2">
        <w:rPr>
          <w:b/>
          <w:bCs/>
        </w:rPr>
        <w:t>alebo</w:t>
      </w:r>
      <w:proofErr w:type="spellEnd"/>
      <w:r w:rsidRPr="00791EC2">
        <w:t xml:space="preserve"> </w:t>
      </w:r>
      <w:proofErr w:type="spellStart"/>
      <w:r w:rsidRPr="00791EC2">
        <w:t>Primárna</w:t>
      </w:r>
      <w:proofErr w:type="spellEnd"/>
      <w:r w:rsidRPr="00791EC2">
        <w:t xml:space="preserve"> </w:t>
      </w:r>
      <w:proofErr w:type="spellStart"/>
      <w:r w:rsidRPr="00791EC2">
        <w:t>cievka</w:t>
      </w:r>
      <w:proofErr w:type="spellEnd"/>
      <w:r w:rsidRPr="00791EC2">
        <w:t xml:space="preserve"> </w:t>
      </w:r>
      <w:proofErr w:type="spellStart"/>
      <w:r w:rsidRPr="00791EC2">
        <w:t>vytvorí</w:t>
      </w:r>
      <w:proofErr w:type="spellEnd"/>
      <w:r w:rsidRPr="00791EC2">
        <w:t xml:space="preserve"> </w:t>
      </w:r>
      <w:proofErr w:type="spellStart"/>
      <w:r w:rsidRPr="00791EC2">
        <w:t>magnetické</w:t>
      </w:r>
      <w:proofErr w:type="spellEnd"/>
      <w:r w:rsidRPr="00791EC2">
        <w:t xml:space="preserve"> pole a v </w:t>
      </w:r>
      <w:proofErr w:type="spellStart"/>
      <w:r w:rsidRPr="00791EC2">
        <w:t>sekundárnej</w:t>
      </w:r>
      <w:proofErr w:type="spellEnd"/>
      <w:r w:rsidRPr="00791EC2">
        <w:t xml:space="preserve"> </w:t>
      </w:r>
      <w:proofErr w:type="spellStart"/>
      <w:r w:rsidRPr="00791EC2">
        <w:t>sa</w:t>
      </w:r>
      <w:proofErr w:type="spellEnd"/>
      <w:r w:rsidRPr="00791EC2">
        <w:t xml:space="preserve"> </w:t>
      </w:r>
      <w:proofErr w:type="spellStart"/>
      <w:r w:rsidRPr="00791EC2">
        <w:t>indukuje</w:t>
      </w:r>
      <w:proofErr w:type="spellEnd"/>
      <w:r w:rsidRPr="00791EC2">
        <w:t xml:space="preserve"> </w:t>
      </w:r>
      <w:proofErr w:type="spellStart"/>
      <w:r w:rsidRPr="00791EC2">
        <w:t>napätie</w:t>
      </w:r>
      <w:proofErr w:type="spellEnd"/>
      <w:r w:rsidRPr="00791EC2">
        <w:t xml:space="preserve"> a </w:t>
      </w:r>
      <w:proofErr w:type="spellStart"/>
      <w:r w:rsidRPr="00791EC2">
        <w:t>prúd</w:t>
      </w:r>
      <w:proofErr w:type="spellEnd"/>
    </w:p>
    <w:p w14:paraId="0ECE0990" w14:textId="77777777" w:rsidR="00791EC2" w:rsidRPr="00791EC2" w:rsidRDefault="00791EC2" w:rsidP="00791EC2">
      <w:pPr>
        <w:pStyle w:val="Odsekzoznamu"/>
        <w:numPr>
          <w:ilvl w:val="0"/>
          <w:numId w:val="3"/>
        </w:numPr>
        <w:rPr>
          <w:lang w:val="sk-SK"/>
        </w:rPr>
      </w:pPr>
      <w:r w:rsidRPr="00791EC2">
        <w:rPr>
          <w:b/>
          <w:bCs/>
          <w:lang w:val="sk-SK"/>
        </w:rPr>
        <w:t>Neučili sme sa</w:t>
      </w:r>
    </w:p>
    <w:p w14:paraId="55B69C96" w14:textId="5055B70A" w:rsidR="00791EC2" w:rsidRPr="00791EC2" w:rsidRDefault="00791EC2" w:rsidP="00791EC2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 w:rsidRPr="00791EC2">
        <w:rPr>
          <w:rFonts w:eastAsiaTheme="minorEastAsia"/>
          <w:lang w:val="sk-SK"/>
        </w:rPr>
        <w:t>B = ?</w:t>
      </w:r>
    </w:p>
    <w:p w14:paraId="035BD753" w14:textId="6A693389" w:rsidR="00791EC2" w:rsidRPr="00791EC2" w:rsidRDefault="00791EC2" w:rsidP="00791EC2">
      <w:pPr>
        <w:pStyle w:val="Odsekzoznamu"/>
        <w:ind w:left="1800"/>
        <w:rPr>
          <w:rFonts w:eastAsiaTheme="minorEastAsia"/>
          <w:lang w:val="sk-SK"/>
        </w:rPr>
      </w:pPr>
      <w:r w:rsidRPr="00791EC2">
        <w:rPr>
          <w:rFonts w:eastAsiaTheme="minorEastAsia"/>
          <w:lang w:val="sk-SK"/>
        </w:rPr>
        <w:t>r = 5cm = 5*10</w:t>
      </w:r>
      <w:r w:rsidRPr="00791EC2">
        <w:rPr>
          <w:rFonts w:eastAsiaTheme="minorEastAsia"/>
          <w:vertAlign w:val="superscript"/>
          <w:lang w:val="sk-SK"/>
        </w:rPr>
        <w:t>-2</w:t>
      </w:r>
    </w:p>
    <w:p w14:paraId="6028C639" w14:textId="3B7F9D16" w:rsidR="00791EC2" w:rsidRPr="00791EC2" w:rsidRDefault="00791EC2" w:rsidP="00791EC2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ϕ=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4*10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–2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Wb</m:t>
          </m:r>
        </m:oMath>
      </m:oMathPara>
    </w:p>
    <w:p w14:paraId="1FE17FD9" w14:textId="3261363E" w:rsidR="00791EC2" w:rsidRPr="00791EC2" w:rsidRDefault="00791EC2" w:rsidP="00791EC2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α=0°</m:t>
          </m:r>
        </m:oMath>
      </m:oMathPara>
    </w:p>
    <w:p w14:paraId="450B7940" w14:textId="2FCA1979" w:rsidR="00791EC2" w:rsidRPr="00791EC2" w:rsidRDefault="00791EC2" w:rsidP="00791EC2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w:lastRenderedPageBreak/>
            <m:t>S=π*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r</m:t>
              </m:r>
              <m:ctrlPr>
                <w:rPr>
                  <w:rFonts w:ascii="Cambria Math" w:eastAsiaTheme="minorEastAsia" w:hAnsi="Cambria Math"/>
                  <w:lang w:val="sk-SK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C5B693" w14:textId="315D068E" w:rsidR="00791EC2" w:rsidRPr="00791EC2" w:rsidRDefault="00791EC2" w:rsidP="00791EC2">
      <w:pPr>
        <w:pStyle w:val="Odsekzoznamu"/>
        <w:ind w:left="1800"/>
        <w:rPr>
          <w:rFonts w:eastAsiaTheme="minorEastAsia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S=3.14</m:t>
          </m:r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15</m:t>
          </m:r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lang w:val="sk-SK"/>
            </w:rPr>
            <m:t>25*</m:t>
          </m:r>
          <m:sSup>
            <m:sSupPr>
              <m:ctrlPr>
                <w:rPr>
                  <w:rFonts w:ascii="Cambria Math" w:eastAsiaTheme="minorEastAsia" w:hAnsi="Cambria Math"/>
                  <w:lang w:val="sk-S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-4</m:t>
              </m:r>
            </m:sup>
          </m:sSup>
        </m:oMath>
      </m:oMathPara>
    </w:p>
    <w:p w14:paraId="6D47F303" w14:textId="3D4D7C6C" w:rsidR="00791EC2" w:rsidRPr="00791EC2" w:rsidRDefault="00791EC2" w:rsidP="00791EC2">
      <w:pPr>
        <w:pStyle w:val="Odsekzoznamu"/>
        <w:ind w:left="1800"/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k-SK"/>
          </w:rPr>
          <m:t>S=</m:t>
        </m:r>
        <m:r>
          <m:rPr>
            <m:sty m:val="p"/>
          </m:rPr>
          <w:rPr>
            <w:rFonts w:ascii="Cambria Math" w:eastAsiaTheme="minorEastAsia" w:hAnsi="Cambria Math"/>
            <w:lang w:val="sk-SK"/>
          </w:rPr>
          <m:t>7.8538*</m:t>
        </m:r>
        <m:sSup>
          <m:sSupPr>
            <m:ctrlPr>
              <w:rPr>
                <w:rFonts w:ascii="Cambria Math" w:eastAsiaTheme="minorEastAsia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sk-SK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 w:rsidRPr="00791EC2">
        <w:rPr>
          <w:rFonts w:eastAsiaTheme="minorEastAsia"/>
          <w:lang w:val="sk-SK"/>
        </w:rPr>
        <w:t xml:space="preserve"> </w:t>
      </w:r>
    </w:p>
    <w:p w14:paraId="03AC1C2C" w14:textId="60481F42" w:rsidR="00791EC2" w:rsidRPr="00791EC2" w:rsidRDefault="00791EC2" w:rsidP="00791EC2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ϕ=B*S*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49E423E2" w14:textId="44B109C6" w:rsidR="00791EC2" w:rsidRPr="00791EC2" w:rsidRDefault="00791EC2" w:rsidP="00791EC2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S*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14:paraId="56D0B843" w14:textId="644F2208" w:rsidR="00791EC2" w:rsidRPr="00D85FAF" w:rsidRDefault="00791EC2" w:rsidP="00791EC2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sk-SK"/>
                </w:rPr>
                <m:t>7.8538*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sk-S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k-SK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</m:den>
          </m:f>
        </m:oMath>
      </m:oMathPara>
    </w:p>
    <w:p w14:paraId="1EDE8F9F" w14:textId="3EBFEC31" w:rsidR="00D85FAF" w:rsidRPr="00D85FAF" w:rsidRDefault="00D85FAF" w:rsidP="00791EC2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B=5.09</m:t>
          </m:r>
        </m:oMath>
      </m:oMathPara>
    </w:p>
    <w:p w14:paraId="63D4F26F" w14:textId="7B6575F8" w:rsidR="00D85FAF" w:rsidRDefault="00D85FAF" w:rsidP="00791EC2">
      <w:pPr>
        <w:pStyle w:val="Odsekzoznamu"/>
        <w:ind w:left="1800"/>
        <w:rPr>
          <w:rFonts w:eastAsiaTheme="minorEastAsia"/>
        </w:rPr>
      </w:pPr>
    </w:p>
    <w:p w14:paraId="7E6BAFA3" w14:textId="09630110" w:rsidR="00D85FAF" w:rsidRPr="00D85FAF" w:rsidRDefault="00D85FAF" w:rsidP="00D85FAF">
      <w:pPr>
        <w:pStyle w:val="Odsekzoznamu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 = 1.4H</w:t>
      </w:r>
    </w:p>
    <w:p w14:paraId="362C75D7" w14:textId="3E3539FE" w:rsidR="00D85FAF" w:rsidRPr="00D85FAF" w:rsidRDefault="00D85FAF" w:rsidP="00D85FAF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∆t=8s</m:t>
          </m:r>
        </m:oMath>
      </m:oMathPara>
    </w:p>
    <w:p w14:paraId="1AFEA123" w14:textId="1FA141B0" w:rsidR="00D85FAF" w:rsidRPr="00D85FAF" w:rsidRDefault="00D85FAF" w:rsidP="00D85FAF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=-70 V</m:t>
          </m:r>
        </m:oMath>
      </m:oMathPara>
    </w:p>
    <w:p w14:paraId="0861BF2E" w14:textId="4870FEE4" w:rsidR="00D85FAF" w:rsidRPr="00BE1115" w:rsidRDefault="00D85FAF" w:rsidP="00D85FAF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∆I= ?</m:t>
          </m:r>
        </m:oMath>
      </m:oMathPara>
    </w:p>
    <w:p w14:paraId="31EF4832" w14:textId="7DEE9ACE" w:rsidR="00BE1115" w:rsidRPr="00705AC0" w:rsidRDefault="00BE1115" w:rsidP="00D85FAF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L*∆I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1C3A3C0D" w14:textId="7B89B2A4" w:rsidR="00705AC0" w:rsidRPr="00705AC0" w:rsidRDefault="00705AC0" w:rsidP="00705AC0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*∆t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-∆I</m:t>
          </m:r>
        </m:oMath>
      </m:oMathPara>
    </w:p>
    <w:p w14:paraId="642F9140" w14:textId="6C9738D5" w:rsidR="00705AC0" w:rsidRPr="00705AC0" w:rsidRDefault="00705AC0" w:rsidP="00705AC0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-70*8</m:t>
              </m:r>
            </m:num>
            <m:den>
              <m:r>
                <w:rPr>
                  <w:rFonts w:ascii="Cambria Math" w:eastAsiaTheme="minorEastAsia" w:hAnsi="Cambria Math"/>
                </w:rPr>
                <m:t>1.4</m:t>
              </m:r>
            </m:den>
          </m:f>
          <m:r>
            <w:rPr>
              <w:rFonts w:ascii="Cambria Math" w:eastAsiaTheme="minorEastAsia" w:hAnsi="Cambria Math"/>
            </w:rPr>
            <m:t>=-∆I</m:t>
          </m:r>
        </m:oMath>
      </m:oMathPara>
    </w:p>
    <w:p w14:paraId="75F28299" w14:textId="5DBECB4A" w:rsidR="00705AC0" w:rsidRPr="00791EC2" w:rsidRDefault="00705AC0" w:rsidP="00705AC0">
      <w:pPr>
        <w:pStyle w:val="Odsekzoznamu"/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∆I=400 A</m:t>
          </m:r>
        </m:oMath>
      </m:oMathPara>
    </w:p>
    <w:p w14:paraId="45B5D469" w14:textId="77777777" w:rsidR="00705AC0" w:rsidRPr="00791EC2" w:rsidRDefault="00705AC0" w:rsidP="00D85FAF">
      <w:pPr>
        <w:pStyle w:val="Odsekzoznamu"/>
        <w:ind w:left="1800"/>
        <w:rPr>
          <w:rFonts w:eastAsiaTheme="minorEastAsia"/>
        </w:rPr>
      </w:pPr>
    </w:p>
    <w:sectPr w:rsidR="00705AC0" w:rsidRPr="00791EC2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76942"/>
    <w:multiLevelType w:val="hybridMultilevel"/>
    <w:tmpl w:val="F2449E5C"/>
    <w:lvl w:ilvl="0" w:tplc="91AA9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15396"/>
    <w:multiLevelType w:val="hybridMultilevel"/>
    <w:tmpl w:val="1862BB90"/>
    <w:lvl w:ilvl="0" w:tplc="ABBA76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5F"/>
    <w:rsid w:val="00150E19"/>
    <w:rsid w:val="00205D9E"/>
    <w:rsid w:val="00366227"/>
    <w:rsid w:val="00465E9E"/>
    <w:rsid w:val="006A500F"/>
    <w:rsid w:val="00705AC0"/>
    <w:rsid w:val="0076655F"/>
    <w:rsid w:val="00791EC2"/>
    <w:rsid w:val="007D528B"/>
    <w:rsid w:val="00BE1115"/>
    <w:rsid w:val="00D65142"/>
    <w:rsid w:val="00D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8468"/>
  <w15:chartTrackingRefBased/>
  <w15:docId w15:val="{36AB6928-EB8C-4C7B-B9C6-FE04424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66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2022-05-01T16:03:00Z</dcterms:created>
  <dcterms:modified xsi:type="dcterms:W3CDTF">2022-05-01T16:49:00Z</dcterms:modified>
</cp:coreProperties>
</file>