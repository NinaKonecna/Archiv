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FA3F" w14:textId="3C37659E" w:rsidR="00150E19" w:rsidRPr="00205D9E" w:rsidRDefault="00336FC6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Ruské impérium</w:t>
      </w:r>
    </w:p>
    <w:p w14:paraId="7B5AF336" w14:textId="77777777" w:rsidR="00465E9E" w:rsidRPr="00205D9E" w:rsidRDefault="00465E9E" w:rsidP="00465E9E">
      <w:pPr>
        <w:rPr>
          <w:lang w:val="sk-SK"/>
        </w:rPr>
      </w:pPr>
    </w:p>
    <w:p w14:paraId="6B3164E3" w14:textId="10C5B2BF" w:rsidR="00465E9E" w:rsidRPr="00205D9E" w:rsidRDefault="00336FC6" w:rsidP="00336FC6">
      <w:pPr>
        <w:pStyle w:val="Odsekzoznamu"/>
        <w:numPr>
          <w:ilvl w:val="0"/>
          <w:numId w:val="1"/>
        </w:numPr>
        <w:jc w:val="center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39FFDF2D" wp14:editId="6434CF76">
            <wp:extent cx="3021330" cy="7543800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9" b="5593"/>
                    <a:stretch/>
                  </pic:blipFill>
                  <pic:spPr bwMode="auto">
                    <a:xfrm>
                      <a:off x="0" y="0"/>
                      <a:ext cx="302133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E9E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6"/>
    <w:rsid w:val="00150E19"/>
    <w:rsid w:val="00205D9E"/>
    <w:rsid w:val="00336FC6"/>
    <w:rsid w:val="00465E9E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8AFA"/>
  <w15:chartTrackingRefBased/>
  <w15:docId w15:val="{7FFBA790-3D61-431A-88A7-384B048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2022-05-16T19:04:00Z</dcterms:created>
  <dcterms:modified xsi:type="dcterms:W3CDTF">2022-05-16T19:05:00Z</dcterms:modified>
</cp:coreProperties>
</file>