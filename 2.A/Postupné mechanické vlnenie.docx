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5742" w14:textId="19D207B5" w:rsidR="00150E19" w:rsidRPr="00205D9E" w:rsidRDefault="0030074F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Postupné mechanické vlnenie</w:t>
      </w:r>
    </w:p>
    <w:p w14:paraId="10504EB4" w14:textId="77777777" w:rsidR="00465E9E" w:rsidRPr="00205D9E" w:rsidRDefault="00465E9E" w:rsidP="00465E9E">
      <w:pPr>
        <w:rPr>
          <w:lang w:val="sk-SK"/>
        </w:rPr>
      </w:pPr>
    </w:p>
    <w:p w14:paraId="73E80D0E" w14:textId="081A3793" w:rsidR="00465E9E" w:rsidRDefault="00EE786C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Pri vlnení si častice prostredia vymieňajú energiu, ktorá je medzi nimi</w:t>
      </w:r>
    </w:p>
    <w:p w14:paraId="1690EA64" w14:textId="3856808D" w:rsidR="00EE786C" w:rsidRDefault="00EE786C" w:rsidP="00EE786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Čím je väzba pevnejšia, tým je rýchlosť šírenia vlnenia väčšia</w:t>
      </w:r>
    </w:p>
    <w:p w14:paraId="698E61BC" w14:textId="4BC949F3" w:rsidR="00EE786C" w:rsidRDefault="00EE786C" w:rsidP="00EE786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 každom prostredí je rýchlosť zvuku odlišná</w:t>
      </w:r>
    </w:p>
    <w:p w14:paraId="0426D9E7" w14:textId="2DC32EED" w:rsidR="00EE786C" w:rsidRDefault="00EE786C" w:rsidP="00EE786C">
      <w:pPr>
        <w:rPr>
          <w:lang w:val="sk-SK"/>
        </w:rPr>
      </w:pPr>
    </w:p>
    <w:p w14:paraId="5F8B8F46" w14:textId="77777777" w:rsidR="00CA0411" w:rsidRPr="00CA0411" w:rsidRDefault="00EE786C" w:rsidP="00CA041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Priečne postupné vlnenie </w:t>
      </w:r>
    </w:p>
    <w:p w14:paraId="08044F71" w14:textId="77777777" w:rsidR="00CA0411" w:rsidRPr="00CA0411" w:rsidRDefault="00CA0411" w:rsidP="00CA0411">
      <w:pPr>
        <w:pStyle w:val="Odsekzoznamu"/>
        <w:rPr>
          <w:lang w:val="sk-SK"/>
        </w:rPr>
      </w:pPr>
    </w:p>
    <w:p w14:paraId="704CF11D" w14:textId="3FEF2BE9" w:rsidR="00CA0411" w:rsidRPr="00CA0411" w:rsidRDefault="00EE786C" w:rsidP="00CA041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častice kmitajú kolmo na smer šírenia vlnenia</w:t>
      </w:r>
    </w:p>
    <w:p w14:paraId="20FC86AB" w14:textId="66D39C48" w:rsidR="00CA0411" w:rsidRPr="00CA0411" w:rsidRDefault="00CA0411" w:rsidP="00CA0411">
      <w:pPr>
        <w:pStyle w:val="Odsekzoznamu"/>
        <w:numPr>
          <w:ilvl w:val="1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 y⊥</m:t>
        </m:r>
        <m:r>
          <w:rPr>
            <w:rFonts w:ascii="Cambria Math" w:eastAsiaTheme="minorEastAsia" w:hAnsi="Cambria Math"/>
            <w:lang w:val="sk-SK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</m:acc>
      </m:oMath>
    </w:p>
    <w:p w14:paraId="5F1F5C5B" w14:textId="1A21C6BB" w:rsidR="00CA0411" w:rsidRDefault="00CA0411" w:rsidP="00CA041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48FCD" wp14:editId="5DFAF729">
                <wp:simplePos x="0" y="0"/>
                <wp:positionH relativeFrom="column">
                  <wp:posOffset>897255</wp:posOffset>
                </wp:positionH>
                <wp:positionV relativeFrom="paragraph">
                  <wp:posOffset>938143</wp:posOffset>
                </wp:positionV>
                <wp:extent cx="853108" cy="0"/>
                <wp:effectExtent l="0" t="76200" r="23495" b="114300"/>
                <wp:wrapNone/>
                <wp:docPr id="31" name="Rovná spojovacia šípk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108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7F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1" o:spid="_x0000_s1026" type="#_x0000_t32" style="position:absolute;margin-left:70.65pt;margin-top:73.85pt;width:67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5AC89B6" wp14:editId="5D8A99EF">
                <wp:simplePos x="0" y="0"/>
                <wp:positionH relativeFrom="column">
                  <wp:posOffset>1362710</wp:posOffset>
                </wp:positionH>
                <wp:positionV relativeFrom="paragraph">
                  <wp:posOffset>570230</wp:posOffset>
                </wp:positionV>
                <wp:extent cx="188965" cy="81210"/>
                <wp:effectExtent l="38100" t="57150" r="40005" b="52705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8965" cy="8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D23F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9" o:spid="_x0000_s1026" type="#_x0000_t75" style="position:absolute;margin-left:106.6pt;margin-top:44.2pt;width:16.3pt;height: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8F7286" wp14:editId="0C584676">
                <wp:simplePos x="0" y="0"/>
                <wp:positionH relativeFrom="column">
                  <wp:posOffset>1399591</wp:posOffset>
                </wp:positionH>
                <wp:positionV relativeFrom="paragraph">
                  <wp:posOffset>568968</wp:posOffset>
                </wp:positionV>
                <wp:extent cx="2160" cy="76320"/>
                <wp:effectExtent l="57150" t="38100" r="55245" b="57150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14E4E" id="Písanie rukou 24" o:spid="_x0000_s1026" type="#_x0000_t75" style="position:absolute;margin-left:109.5pt;margin-top:44.1pt;width:1.55pt;height: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03713A" wp14:editId="2970C1E8">
                <wp:simplePos x="0" y="0"/>
                <wp:positionH relativeFrom="column">
                  <wp:posOffset>1127791</wp:posOffset>
                </wp:positionH>
                <wp:positionV relativeFrom="paragraph">
                  <wp:posOffset>410208</wp:posOffset>
                </wp:positionV>
                <wp:extent cx="69480" cy="25200"/>
                <wp:effectExtent l="38100" t="38100" r="45085" b="51435"/>
                <wp:wrapNone/>
                <wp:docPr id="2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94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B073C" id="Písanie rukou 23" o:spid="_x0000_s1026" type="#_x0000_t75" style="position:absolute;margin-left:88.1pt;margin-top:31.6pt;width:6.85pt;height: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700080" wp14:editId="048DF0E0">
                <wp:simplePos x="0" y="0"/>
                <wp:positionH relativeFrom="column">
                  <wp:posOffset>1150831</wp:posOffset>
                </wp:positionH>
                <wp:positionV relativeFrom="paragraph">
                  <wp:posOffset>413448</wp:posOffset>
                </wp:positionV>
                <wp:extent cx="4680" cy="81360"/>
                <wp:effectExtent l="57150" t="57150" r="52705" b="52070"/>
                <wp:wrapNone/>
                <wp:docPr id="22" name="Písanie rukou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95167" id="Písanie rukou 22" o:spid="_x0000_s1026" type="#_x0000_t75" style="position:absolute;margin-left:89.9pt;margin-top:31.85pt;width:1.75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BCPE5YBAAA2AwAADgAAAAAAAAAAAAAA&#10;AAA8AgAAZHJzL2Uyb0RvYy54bWxQSwECLQAUAAYACAAAACEAnpQq7OIBAABiBAAAEAAAAAAAAAAA&#10;AAAAAAD+AwAAZHJzL2luay9pbmsxLnhtbFBLAQItABQABgAIAAAAIQAy7ACY3AAAAAkBAAAPAAAA&#10;AAAAAAAAAAAAAA4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3E72EE" wp14:editId="5316058D">
                <wp:simplePos x="0" y="0"/>
                <wp:positionH relativeFrom="column">
                  <wp:posOffset>1046791</wp:posOffset>
                </wp:positionH>
                <wp:positionV relativeFrom="paragraph">
                  <wp:posOffset>410928</wp:posOffset>
                </wp:positionV>
                <wp:extent cx="44640" cy="27720"/>
                <wp:effectExtent l="57150" t="38100" r="50800" b="48895"/>
                <wp:wrapNone/>
                <wp:docPr id="21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6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43314" id="Písanie rukou 21" o:spid="_x0000_s1026" type="#_x0000_t75" style="position:absolute;margin-left:81.7pt;margin-top:31.65pt;width:4.9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">
                <v:imagedata r:id="rId1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9BF792" wp14:editId="36280BAD">
                <wp:simplePos x="0" y="0"/>
                <wp:positionH relativeFrom="column">
                  <wp:posOffset>1067671</wp:posOffset>
                </wp:positionH>
                <wp:positionV relativeFrom="paragraph">
                  <wp:posOffset>420288</wp:posOffset>
                </wp:positionV>
                <wp:extent cx="3240" cy="78120"/>
                <wp:effectExtent l="57150" t="57150" r="53975" b="55245"/>
                <wp:wrapNone/>
                <wp:docPr id="20" name="Písanie rukou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F1FCE" id="Písanie rukou 20" o:spid="_x0000_s1026" type="#_x0000_t75" style="position:absolute;margin-left:83.35pt;margin-top:32.4pt;width:1.65pt;height: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">
                <v:imagedata r:id="rId1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048316" wp14:editId="054767E3">
                <wp:simplePos x="0" y="0"/>
                <wp:positionH relativeFrom="column">
                  <wp:posOffset>948871</wp:posOffset>
                </wp:positionH>
                <wp:positionV relativeFrom="paragraph">
                  <wp:posOffset>309048</wp:posOffset>
                </wp:positionV>
                <wp:extent cx="748080" cy="414720"/>
                <wp:effectExtent l="38100" t="38100" r="33020" b="42545"/>
                <wp:wrapNone/>
                <wp:docPr id="19" name="Písanie rukou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808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B2934" id="Písanie rukou 19" o:spid="_x0000_s1026" type="#_x0000_t75" style="position:absolute;margin-left:74pt;margin-top:23.65pt;width:60.3pt;height:3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">
                <v:imagedata r:id="rId1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D0DEA" wp14:editId="2C264A63">
                <wp:simplePos x="0" y="0"/>
                <wp:positionH relativeFrom="column">
                  <wp:posOffset>897835</wp:posOffset>
                </wp:positionH>
                <wp:positionV relativeFrom="paragraph">
                  <wp:posOffset>521252</wp:posOffset>
                </wp:positionV>
                <wp:extent cx="853108" cy="0"/>
                <wp:effectExtent l="0" t="76200" r="23495" b="11430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108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E6BCB" id="Rovná spojovacia šípka 18" o:spid="_x0000_s1026" type="#_x0000_t32" style="position:absolute;margin-left:70.7pt;margin-top:41.05pt;width:67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70B3B" wp14:editId="041A5CB3">
                <wp:simplePos x="0" y="0"/>
                <wp:positionH relativeFrom="column">
                  <wp:posOffset>945874</wp:posOffset>
                </wp:positionH>
                <wp:positionV relativeFrom="paragraph">
                  <wp:posOffset>55770</wp:posOffset>
                </wp:positionV>
                <wp:extent cx="0" cy="523460"/>
                <wp:effectExtent l="95250" t="38100" r="57150" b="1016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46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F9E26" id="Rovná spojovacia šípka 16" o:spid="_x0000_s1026" type="#_x0000_t32" style="position:absolute;margin-left:74.5pt;margin-top:4.4pt;width:0;height:4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" strokecolor="black [3200]" strokeweight="1pt">
                <v:stroke endarrow="open" joinstyle="miter"/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1CD1AA69" w14:textId="351CB7AE" w:rsidR="00CA0411" w:rsidRDefault="00CA0411" w:rsidP="00CA0411">
      <w:pPr>
        <w:rPr>
          <w:lang w:val="sk-SK"/>
        </w:rPr>
      </w:pPr>
    </w:p>
    <w:p w14:paraId="29BF54F2" w14:textId="2C2A8D60" w:rsidR="00CA0411" w:rsidRDefault="00CA0411" w:rsidP="00CA0411">
      <w:pPr>
        <w:rPr>
          <w:lang w:val="sk-SK"/>
        </w:rPr>
      </w:pPr>
    </w:p>
    <w:p w14:paraId="777E5DF5" w14:textId="747517EC" w:rsidR="00CA0411" w:rsidRPr="0070192F" w:rsidRDefault="00CA0411" w:rsidP="00CA0411">
      <w:pPr>
        <w:ind w:left="2880"/>
        <w:rPr>
          <w:rFonts w:eastAsiaTheme="minorEastAsia"/>
          <w:lang w:val="sk-SK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k-SK"/>
                </w:rPr>
                <m:t>v</m:t>
              </m:r>
            </m:e>
          </m:acc>
        </m:oMath>
      </m:oMathPara>
    </w:p>
    <w:p w14:paraId="4B23B783" w14:textId="25816470" w:rsidR="0070192F" w:rsidRDefault="0070192F" w:rsidP="00AD400E">
      <w:pPr>
        <w:spacing w:after="0"/>
        <w:rPr>
          <w:rFonts w:eastAsiaTheme="minorEastAsia"/>
          <w:lang w:val="sk-SK"/>
        </w:rPr>
      </w:pPr>
    </w:p>
    <w:p w14:paraId="6FF6DE9F" w14:textId="675CF463" w:rsidR="0070192F" w:rsidRPr="00AD400E" w:rsidRDefault="0070192F" w:rsidP="00AD400E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b/>
          <w:bCs/>
          <w:lang w:val="sk-SK"/>
        </w:rPr>
        <w:t>Pozdĺžne postupné vlnenie</w:t>
      </w:r>
    </w:p>
    <w:p w14:paraId="7418693B" w14:textId="77777777" w:rsidR="00AD400E" w:rsidRPr="00AD400E" w:rsidRDefault="00AD400E" w:rsidP="00AD400E">
      <w:pPr>
        <w:spacing w:after="0"/>
        <w:rPr>
          <w:lang w:val="sk-SK"/>
        </w:rPr>
      </w:pPr>
    </w:p>
    <w:p w14:paraId="5F01C06D" w14:textId="5FF1B629" w:rsidR="00AD400E" w:rsidRPr="00CD2B37" w:rsidRDefault="00CD2B37" w:rsidP="00AD400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3B2D418" wp14:editId="6064B53D">
                <wp:simplePos x="0" y="0"/>
                <wp:positionH relativeFrom="column">
                  <wp:posOffset>1195070</wp:posOffset>
                </wp:positionH>
                <wp:positionV relativeFrom="paragraph">
                  <wp:posOffset>1201420</wp:posOffset>
                </wp:positionV>
                <wp:extent cx="418955" cy="60325"/>
                <wp:effectExtent l="19050" t="38100" r="57785" b="53975"/>
                <wp:wrapNone/>
                <wp:docPr id="46" name="Písanie rukou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895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36E37" id="Písanie rukou 46" o:spid="_x0000_s1026" type="#_x0000_t75" style="position:absolute;margin-left:93.4pt;margin-top:93.9pt;width:34.45pt;height: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">
                <v:imagedata r:id="rId2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2FD97E" wp14:editId="18B58FAA">
                <wp:simplePos x="0" y="0"/>
                <wp:positionH relativeFrom="column">
                  <wp:posOffset>1082306</wp:posOffset>
                </wp:positionH>
                <wp:positionV relativeFrom="paragraph">
                  <wp:posOffset>1207007</wp:posOffset>
                </wp:positionV>
                <wp:extent cx="51480" cy="55800"/>
                <wp:effectExtent l="38100" t="38100" r="43815" b="40005"/>
                <wp:wrapNone/>
                <wp:docPr id="39" name="Písanie rukou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4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1679A" id="Písanie rukou 39" o:spid="_x0000_s1026" type="#_x0000_t75" style="position:absolute;margin-left:84.5pt;margin-top:94.35pt;width:5.45pt;height: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">
                <v:imagedata r:id="rId2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88C8E9" wp14:editId="7E637858">
                <wp:simplePos x="0" y="0"/>
                <wp:positionH relativeFrom="column">
                  <wp:posOffset>645160</wp:posOffset>
                </wp:positionH>
                <wp:positionV relativeFrom="paragraph">
                  <wp:posOffset>569595</wp:posOffset>
                </wp:positionV>
                <wp:extent cx="259080" cy="251460"/>
                <wp:effectExtent l="38100" t="38100" r="7620" b="53340"/>
                <wp:wrapNone/>
                <wp:docPr id="38" name="Písanie rukou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908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FCFEB" id="Písanie rukou 38" o:spid="_x0000_s1026" type="#_x0000_t75" style="position:absolute;margin-left:50.1pt;margin-top:44.15pt;width:21.8pt;height:2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">
                <v:imagedata r:id="rId2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42131" wp14:editId="1EACB27A">
                <wp:simplePos x="0" y="0"/>
                <wp:positionH relativeFrom="column">
                  <wp:posOffset>904460</wp:posOffset>
                </wp:positionH>
                <wp:positionV relativeFrom="paragraph">
                  <wp:posOffset>1232066</wp:posOffset>
                </wp:positionV>
                <wp:extent cx="1202635" cy="0"/>
                <wp:effectExtent l="0" t="76200" r="17145" b="114300"/>
                <wp:wrapNone/>
                <wp:docPr id="33" name="Rovná spojovacia šípk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35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C5D0C" id="Rovná spojovacia šípka 33" o:spid="_x0000_s1026" type="#_x0000_t32" style="position:absolute;margin-left:71.2pt;margin-top:97pt;width:94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DD2CEC" wp14:editId="60783F5A">
                <wp:simplePos x="0" y="0"/>
                <wp:positionH relativeFrom="column">
                  <wp:posOffset>987287</wp:posOffset>
                </wp:positionH>
                <wp:positionV relativeFrom="paragraph">
                  <wp:posOffset>486631</wp:posOffset>
                </wp:positionV>
                <wp:extent cx="0" cy="858078"/>
                <wp:effectExtent l="95250" t="38100" r="57150" b="18415"/>
                <wp:wrapNone/>
                <wp:docPr id="32" name="Rovná spojovacia šípk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8078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72402" id="Rovná spojovacia šípka 32" o:spid="_x0000_s1026" type="#_x0000_t32" style="position:absolute;margin-left:77.75pt;margin-top:38.3pt;width:0;height:67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" strokecolor="black [3200]" strokeweight="1pt">
                <v:stroke endarrow="open" joinstyle="miter"/>
              </v:shape>
            </w:pict>
          </mc:Fallback>
        </mc:AlternateContent>
      </w:r>
      <w:r w:rsidR="00AD400E">
        <w:rPr>
          <w:lang w:val="sk-SK"/>
        </w:rPr>
        <w:t> častice kmitajú v smere šírenia vlnenia</w:t>
      </w:r>
    </w:p>
    <w:p w14:paraId="2D5A54AB" w14:textId="1289CEF6" w:rsidR="00CD2B37" w:rsidRPr="00CD2B37" w:rsidRDefault="00CD2B37" w:rsidP="00AD400E">
      <w:pPr>
        <w:pStyle w:val="Odsekzoznamu"/>
        <w:numPr>
          <w:ilvl w:val="1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 xml:space="preserve"> y ∥ </m:t>
        </m:r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</w:p>
    <w:p w14:paraId="4BD57920" w14:textId="7B94B1C9" w:rsidR="00CD2B37" w:rsidRPr="00CD2B37" w:rsidRDefault="00CD2B37" w:rsidP="00AD400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rFonts w:eastAsiaTheme="minorEastAsia"/>
          <w:lang w:val="sk-SK"/>
        </w:rPr>
        <w:t xml:space="preserve"> </w:t>
      </w:r>
    </w:p>
    <w:p w14:paraId="12756F4C" w14:textId="3D28B038" w:rsidR="00CD2B37" w:rsidRDefault="00CD2B37" w:rsidP="00CD2B37">
      <w:pPr>
        <w:rPr>
          <w:lang w:val="sk-SK"/>
        </w:rPr>
      </w:pPr>
    </w:p>
    <w:p w14:paraId="5CFD36CC" w14:textId="792C23DF" w:rsidR="00CD2B37" w:rsidRDefault="00CD2B37" w:rsidP="00CD2B37">
      <w:pPr>
        <w:rPr>
          <w:lang w:val="sk-SK"/>
        </w:rPr>
      </w:pPr>
    </w:p>
    <w:p w14:paraId="2D691434" w14:textId="3EFC8CF2" w:rsidR="00CD2B37" w:rsidRDefault="00CD2B37" w:rsidP="00CD2B37">
      <w:pPr>
        <w:rPr>
          <w:lang w:val="sk-SK"/>
        </w:rPr>
      </w:pPr>
    </w:p>
    <w:p w14:paraId="79B7FF72" w14:textId="22CFA8F5" w:rsidR="00CD2B37" w:rsidRDefault="00CD2B37" w:rsidP="00CD2B37">
      <w:pPr>
        <w:rPr>
          <w:lang w:val="sk-SK"/>
        </w:rPr>
      </w:pPr>
    </w:p>
    <w:p w14:paraId="13919241" w14:textId="77777777" w:rsidR="00CD2B37" w:rsidRDefault="00CD2B37" w:rsidP="00CD2B37">
      <w:pPr>
        <w:rPr>
          <w:lang w:val="sk-SK"/>
        </w:rPr>
      </w:pPr>
    </w:p>
    <w:p w14:paraId="283CAB81" w14:textId="0252E8CF" w:rsidR="00CD2B37" w:rsidRPr="00CD2B37" w:rsidRDefault="00CD2B37" w:rsidP="00CD2B3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Uzol </w:t>
      </w:r>
      <w:r>
        <w:rPr>
          <w:lang w:val="sk-SK"/>
        </w:rPr>
        <w:t>– miesto s nulovou výchylkou</w:t>
      </w:r>
    </w:p>
    <w:p w14:paraId="41BA0C4A" w14:textId="52A47385" w:rsidR="00CD2B37" w:rsidRPr="00CD2B37" w:rsidRDefault="00CD2B37" w:rsidP="00CD2B3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Kmitňa </w:t>
      </w:r>
      <w:r>
        <w:rPr>
          <w:lang w:val="sk-SK"/>
        </w:rPr>
        <w:t>– miesto s najväčšou výchylkou</w:t>
      </w:r>
    </w:p>
    <w:p w14:paraId="09F0A018" w14:textId="1D4D0D0F" w:rsidR="00CD2B37" w:rsidRDefault="00E84496" w:rsidP="00CD2B3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 </w:t>
      </w:r>
      <w:r w:rsidR="00CD2B37">
        <w:rPr>
          <w:b/>
          <w:bCs/>
          <w:lang w:val="sk-SK"/>
        </w:rPr>
        <w:t>Vlnová dĺžka (</w:t>
      </w:r>
      <w:r w:rsidR="00CD2B37">
        <w:rPr>
          <w:b/>
          <w:bCs/>
          <w:lang w:val="sk-SK"/>
        </w:rPr>
        <w:t>Priečne postupné vlnenie</w:t>
      </w:r>
      <w:r w:rsidR="00CD2B37" w:rsidRPr="00CD2B37">
        <w:rPr>
          <w:b/>
          <w:bCs/>
          <w:lang w:val="sk-SK"/>
        </w:rPr>
        <w:t>)</w:t>
      </w:r>
      <w:r w:rsidR="00CD2B37">
        <w:rPr>
          <w:b/>
          <w:bCs/>
          <w:lang w:val="sk-SK"/>
        </w:rPr>
        <w:t xml:space="preserve"> </w:t>
      </w:r>
      <w:r w:rsidR="00CD2B37">
        <w:rPr>
          <w:lang w:val="sk-SK"/>
        </w:rPr>
        <w:t xml:space="preserve"> - </w:t>
      </w:r>
      <w:r w:rsidR="004454B2">
        <w:rPr>
          <w:lang w:val="sk-SK"/>
        </w:rPr>
        <w:t>vzdialenosť dvoch najbližších bodov, kmitajúcich s rovnakou fázou</w:t>
      </w:r>
    </w:p>
    <w:p w14:paraId="2FFAAE8C" w14:textId="427BE15D" w:rsidR="004454B2" w:rsidRDefault="004454B2" w:rsidP="004454B2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b/>
          <w:bCs/>
          <w:lang w:val="sk-SK"/>
        </w:rPr>
        <w:t xml:space="preserve"> Vlnová dĺžka (</w:t>
      </w:r>
      <w:r>
        <w:rPr>
          <w:b/>
          <w:bCs/>
          <w:lang w:val="sk-SK"/>
        </w:rPr>
        <w:t>Pozdĺžne postupné vlnenie</w:t>
      </w:r>
      <w:r w:rsidRPr="004454B2">
        <w:rPr>
          <w:b/>
          <w:bCs/>
          <w:lang w:val="sk-SK"/>
        </w:rPr>
        <w:t>)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– vzdialenosť dvoch susedných zhustených (zriedených) bodov </w:t>
      </w:r>
    </w:p>
    <w:p w14:paraId="2581831B" w14:textId="2F49D8EB" w:rsidR="004454B2" w:rsidRDefault="004454B2" w:rsidP="004454B2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C38E18" wp14:editId="3E80A2CC">
                <wp:simplePos x="0" y="0"/>
                <wp:positionH relativeFrom="column">
                  <wp:posOffset>784860</wp:posOffset>
                </wp:positionH>
                <wp:positionV relativeFrom="paragraph">
                  <wp:posOffset>227330</wp:posOffset>
                </wp:positionV>
                <wp:extent cx="800100" cy="800100"/>
                <wp:effectExtent l="0" t="0" r="19050" b="19050"/>
                <wp:wrapNone/>
                <wp:docPr id="50" name="Ová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4EDDA" id="Ovál 50" o:spid="_x0000_s1026" style="position:absolute;margin-left:61.8pt;margin-top:17.9pt;width:63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" filled="f" strokecolor="black [3213]" strokeweight="1pt">
                <v:stroke dashstyle="dash" joinstyle="miter"/>
              </v:oval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1B85B" wp14:editId="0F0AFA9C">
                <wp:simplePos x="0" y="0"/>
                <wp:positionH relativeFrom="column">
                  <wp:posOffset>899160</wp:posOffset>
                </wp:positionH>
                <wp:positionV relativeFrom="paragraph">
                  <wp:posOffset>337820</wp:posOffset>
                </wp:positionV>
                <wp:extent cx="571500" cy="571500"/>
                <wp:effectExtent l="0" t="0" r="19050" b="19050"/>
                <wp:wrapNone/>
                <wp:docPr id="49" name="Ová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4DC07" id="Ovál 49" o:spid="_x0000_s1026" style="position:absolute;margin-left:70.8pt;margin-top:26.6pt;width:4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" filled="f" strokecolor="black [3213]" strokeweight="1pt">
                <v:stroke dashstyle="dash" joinstyle="miter"/>
              </v:oval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CB26D" wp14:editId="377D294B">
                <wp:simplePos x="0" y="0"/>
                <wp:positionH relativeFrom="column">
                  <wp:posOffset>1002030</wp:posOffset>
                </wp:positionH>
                <wp:positionV relativeFrom="paragraph">
                  <wp:posOffset>444500</wp:posOffset>
                </wp:positionV>
                <wp:extent cx="365760" cy="365760"/>
                <wp:effectExtent l="0" t="0" r="15240" b="15240"/>
                <wp:wrapNone/>
                <wp:docPr id="48" name="Ová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452E8" id="Ovál 48" o:spid="_x0000_s1026" style="position:absolute;margin-left:78.9pt;margin-top:35pt;width:28.8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" filled="f" strokecolor="black [3213]" strokeweight="1pt">
                <v:stroke dashstyle="dash" joinstyle="miter"/>
              </v:oval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1C8ED7E" wp14:editId="0BFC315B">
                <wp:simplePos x="0" y="0"/>
                <wp:positionH relativeFrom="column">
                  <wp:posOffset>1110840</wp:posOffset>
                </wp:positionH>
                <wp:positionV relativeFrom="paragraph">
                  <wp:posOffset>546950</wp:posOffset>
                </wp:positionV>
                <wp:extent cx="145080" cy="153360"/>
                <wp:effectExtent l="38100" t="38100" r="45720" b="56515"/>
                <wp:wrapNone/>
                <wp:docPr id="47" name="Písanie rukou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50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5BEF5" id="Písanie rukou 47" o:spid="_x0000_s1026" type="#_x0000_t75" style="position:absolute;margin-left:86.75pt;margin-top:42.35pt;width:12.8pt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">
                <v:imagedata r:id="rId26" o:title=""/>
              </v:shape>
            </w:pict>
          </mc:Fallback>
        </mc:AlternateContent>
      </w:r>
      <w:r>
        <w:rPr>
          <w:b/>
          <w:bCs/>
          <w:lang w:val="sk-SK"/>
        </w:rPr>
        <w:t xml:space="preserve"> Guľová vlnoplocha </w:t>
      </w:r>
      <w:r>
        <w:rPr>
          <w:lang w:val="sk-SK"/>
        </w:rPr>
        <w:t>– priestor okolo zdroja, ktoré vlnenie vyvolalo</w:t>
      </w:r>
    </w:p>
    <w:p w14:paraId="3F137880" w14:textId="266BE8A8" w:rsidR="004454B2" w:rsidRDefault="004454B2" w:rsidP="004454B2">
      <w:pPr>
        <w:pStyle w:val="Odsekzoznamu"/>
        <w:numPr>
          <w:ilvl w:val="1"/>
          <w:numId w:val="1"/>
        </w:numPr>
        <w:spacing w:after="0"/>
        <w:rPr>
          <w:lang w:val="sk-SK"/>
        </w:rPr>
      </w:pPr>
      <w:r>
        <w:rPr>
          <w:lang w:val="sk-SK"/>
        </w:rPr>
        <w:t xml:space="preserve"> </w:t>
      </w:r>
    </w:p>
    <w:p w14:paraId="14C93C71" w14:textId="2EEDBE66" w:rsidR="004454B2" w:rsidRDefault="004454B2" w:rsidP="004454B2">
      <w:pPr>
        <w:spacing w:after="0"/>
        <w:rPr>
          <w:lang w:val="sk-SK"/>
        </w:rPr>
      </w:pPr>
    </w:p>
    <w:p w14:paraId="71AE27EB" w14:textId="413E4C8B" w:rsidR="004454B2" w:rsidRDefault="004454B2" w:rsidP="004454B2">
      <w:pPr>
        <w:spacing w:after="0"/>
        <w:rPr>
          <w:lang w:val="sk-SK"/>
        </w:rPr>
      </w:pPr>
    </w:p>
    <w:p w14:paraId="0E0B592D" w14:textId="6468BD4E" w:rsidR="004454B2" w:rsidRDefault="004454B2" w:rsidP="004454B2">
      <w:pPr>
        <w:spacing w:after="0"/>
        <w:rPr>
          <w:lang w:val="sk-SK"/>
        </w:rPr>
      </w:pPr>
    </w:p>
    <w:p w14:paraId="21334EC0" w14:textId="4860E76D" w:rsidR="004454B2" w:rsidRDefault="004454B2" w:rsidP="004454B2">
      <w:pPr>
        <w:spacing w:after="0"/>
        <w:rPr>
          <w:lang w:val="sk-SK"/>
        </w:rPr>
      </w:pPr>
    </w:p>
    <w:p w14:paraId="489B2BF8" w14:textId="6DFCE0AE" w:rsidR="004454B2" w:rsidRDefault="004454B2" w:rsidP="004454B2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b/>
          <w:bCs/>
          <w:lang w:val="sk-SK"/>
        </w:rPr>
        <w:t xml:space="preserve"> Rovinná vlnoplocha </w:t>
      </w:r>
      <w:r>
        <w:rPr>
          <w:lang w:val="sk-SK"/>
        </w:rPr>
        <w:t>– pokračovanie guľovej vlnoplochy, avšak vlnenia sú veľmi ďaleko od zdroja</w:t>
      </w:r>
    </w:p>
    <w:p w14:paraId="194470B8" w14:textId="698669DD" w:rsidR="004454B2" w:rsidRDefault="004454B2" w:rsidP="004454B2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 w:rsidRPr="004454B2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06477" wp14:editId="326982F6">
                <wp:simplePos x="0" y="0"/>
                <wp:positionH relativeFrom="column">
                  <wp:posOffset>813435</wp:posOffset>
                </wp:positionH>
                <wp:positionV relativeFrom="paragraph">
                  <wp:posOffset>172085</wp:posOffset>
                </wp:positionV>
                <wp:extent cx="800100" cy="800100"/>
                <wp:effectExtent l="0" t="0" r="19050" b="19050"/>
                <wp:wrapNone/>
                <wp:docPr id="54" name="Ová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FB2ED" id="Ovál 54" o:spid="_x0000_s1026" style="position:absolute;margin-left:64.05pt;margin-top:13.55pt;width:63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" filled="f" strokecolor="black [3213]" strokeweight="1pt">
                <v:stroke dashstyle="dash" joinstyle="miter"/>
              </v:oval>
            </w:pict>
          </mc:Fallback>
        </mc:AlternateContent>
      </w:r>
      <w:r>
        <w:rPr>
          <w:b/>
          <w:bCs/>
          <w:lang w:val="sk-SK"/>
        </w:rPr>
        <w:t xml:space="preserve"> Hugensov princíp </w:t>
      </w:r>
      <w:r>
        <w:rPr>
          <w:lang w:val="sk-SK"/>
        </w:rPr>
        <w:t>– každý bod vlnenia sa stáva zdrojom nového elementárneho vlnenia</w:t>
      </w:r>
    </w:p>
    <w:p w14:paraId="29954B44" w14:textId="60A8E3C7" w:rsidR="004454B2" w:rsidRDefault="004454B2" w:rsidP="00F0696E">
      <w:pPr>
        <w:pStyle w:val="Odsekzoznamu"/>
        <w:numPr>
          <w:ilvl w:val="1"/>
          <w:numId w:val="1"/>
        </w:numPr>
        <w:spacing w:after="0"/>
        <w:rPr>
          <w:lang w:val="sk-SK"/>
        </w:rPr>
      </w:pPr>
      <w:r w:rsidRPr="004454B2">
        <w:rPr>
          <w:lang w:val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E0BBBA" wp14:editId="5AD305D5">
                <wp:simplePos x="0" y="0"/>
                <wp:positionH relativeFrom="column">
                  <wp:posOffset>1191253</wp:posOffset>
                </wp:positionH>
                <wp:positionV relativeFrom="paragraph">
                  <wp:posOffset>679161</wp:posOffset>
                </wp:positionV>
                <wp:extent cx="195666" cy="195666"/>
                <wp:effectExtent l="0" t="0" r="13970" b="13970"/>
                <wp:wrapNone/>
                <wp:docPr id="66" name="Ová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6" cy="1956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49E7B" id="Ovál 66" o:spid="_x0000_s1026" style="position:absolute;margin-left:93.8pt;margin-top:53.5pt;width:15.4pt;height:1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" filled="f" strokecolor="black [3213]" strokeweight="1pt">
                <v:stroke dashstyle="dash" joinstyle="miter"/>
              </v:oval>
            </w:pict>
          </mc:Fallback>
        </mc:AlternateContent>
      </w:r>
      <w:r w:rsidRPr="004454B2">
        <w:rPr>
          <w:lang w:val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5B04D3" wp14:editId="6C93994A">
                <wp:simplePos x="0" y="0"/>
                <wp:positionH relativeFrom="column">
                  <wp:posOffset>1151872</wp:posOffset>
                </wp:positionH>
                <wp:positionV relativeFrom="paragraph">
                  <wp:posOffset>636957</wp:posOffset>
                </wp:positionV>
                <wp:extent cx="282682" cy="282682"/>
                <wp:effectExtent l="0" t="0" r="22225" b="22225"/>
                <wp:wrapNone/>
                <wp:docPr id="67" name="Ová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82" cy="2826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1AF98" id="Ovál 67" o:spid="_x0000_s1026" style="position:absolute;margin-left:90.7pt;margin-top:50.15pt;width:22.25pt;height:2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" filled="f" strokecolor="black [3213]" strokeweight="1pt">
                <v:stroke dashstyle="dash" joinstyle="miter"/>
              </v:oval>
            </w:pict>
          </mc:Fallback>
        </mc:AlternateContent>
      </w:r>
      <w:r w:rsidRPr="004454B2">
        <w:rPr>
          <w:lang w:val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B35250" wp14:editId="756C8EB6">
                <wp:simplePos x="0" y="0"/>
                <wp:positionH relativeFrom="column">
                  <wp:posOffset>1101795</wp:posOffset>
                </wp:positionH>
                <wp:positionV relativeFrom="paragraph">
                  <wp:posOffset>586880</wp:posOffset>
                </wp:positionV>
                <wp:extent cx="374228" cy="374228"/>
                <wp:effectExtent l="0" t="0" r="26035" b="26035"/>
                <wp:wrapNone/>
                <wp:docPr id="68" name="Ová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28" cy="3742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28B0B" id="Ovál 68" o:spid="_x0000_s1026" style="position:absolute;margin-left:86.75pt;margin-top:46.2pt;width:29.45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" filled="f" strokecolor="black [3213]" strokeweight="1pt">
                <v:stroke dashstyle="dash" joinstyle="miter"/>
              </v:oval>
            </w:pict>
          </mc:Fallback>
        </mc:AlternateContent>
      </w:r>
      <w:r w:rsidRPr="004454B2">
        <w:rPr>
          <w:lang w:val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815544" wp14:editId="0B152174">
                <wp:simplePos x="0" y="0"/>
                <wp:positionH relativeFrom="column">
                  <wp:posOffset>796271</wp:posOffset>
                </wp:positionH>
                <wp:positionV relativeFrom="paragraph">
                  <wp:posOffset>532535</wp:posOffset>
                </wp:positionV>
                <wp:extent cx="189762" cy="189762"/>
                <wp:effectExtent l="0" t="0" r="20320" b="20320"/>
                <wp:wrapNone/>
                <wp:docPr id="63" name="Ová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62" cy="1897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4BC62" id="Ovál 63" o:spid="_x0000_s1026" style="position:absolute;margin-left:62.7pt;margin-top:41.95pt;width:14.95pt;height:14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" filled="f" strokecolor="black [3213]" strokeweight="1pt">
                <v:stroke dashstyle="dash" joinstyle="miter"/>
              </v:oval>
            </w:pict>
          </mc:Fallback>
        </mc:AlternateContent>
      </w:r>
      <w:r w:rsidRPr="004454B2">
        <w:rPr>
          <w:lang w:val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3D2EBE" wp14:editId="44B113BE">
                <wp:simplePos x="0" y="0"/>
                <wp:positionH relativeFrom="column">
                  <wp:posOffset>758202</wp:posOffset>
                </wp:positionH>
                <wp:positionV relativeFrom="paragraph">
                  <wp:posOffset>494466</wp:posOffset>
                </wp:positionV>
                <wp:extent cx="274154" cy="274154"/>
                <wp:effectExtent l="0" t="0" r="12065" b="12065"/>
                <wp:wrapNone/>
                <wp:docPr id="64" name="Ová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54" cy="2741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5EA25" id="Ovál 64" o:spid="_x0000_s1026" style="position:absolute;margin-left:59.7pt;margin-top:38.95pt;width:21.6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" filled="f" strokecolor="black [3213]" strokeweight="1pt">
                <v:stroke dashstyle="dash" joinstyle="miter"/>
              </v:oval>
            </w:pict>
          </mc:Fallback>
        </mc:AlternateContent>
      </w:r>
      <w:r w:rsidRPr="004454B2">
        <w:rPr>
          <w:lang w:val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5C5A7D" wp14:editId="584F2721">
                <wp:simplePos x="0" y="0"/>
                <wp:positionH relativeFrom="column">
                  <wp:posOffset>709507</wp:posOffset>
                </wp:positionH>
                <wp:positionV relativeFrom="paragraph">
                  <wp:posOffset>442948</wp:posOffset>
                </wp:positionV>
                <wp:extent cx="362938" cy="362938"/>
                <wp:effectExtent l="0" t="0" r="18415" b="18415"/>
                <wp:wrapNone/>
                <wp:docPr id="65" name="Ová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38" cy="3629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ED012" id="Ovál 65" o:spid="_x0000_s1026" style="position:absolute;margin-left:55.85pt;margin-top:34.9pt;width:28.6pt;height:2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" filled="f" strokecolor="black [3213]" strokeweight="1pt">
                <v:stroke dashstyle="dash" joinstyle="miter"/>
              </v:oval>
            </w:pict>
          </mc:Fallback>
        </mc:AlternateContent>
      </w:r>
      <w:r w:rsidRPr="004454B2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5AFEC" wp14:editId="14C40C74">
                <wp:simplePos x="0" y="0"/>
                <wp:positionH relativeFrom="column">
                  <wp:posOffset>1372871</wp:posOffset>
                </wp:positionH>
                <wp:positionV relativeFrom="paragraph">
                  <wp:posOffset>163690</wp:posOffset>
                </wp:positionV>
                <wp:extent cx="472862" cy="472862"/>
                <wp:effectExtent l="0" t="0" r="22860" b="22860"/>
                <wp:wrapNone/>
                <wp:docPr id="62" name="Ová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62" cy="4728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531C3" id="Ovál 62" o:spid="_x0000_s1026" style="position:absolute;margin-left:108.1pt;margin-top:12.9pt;width:37.25pt;height:3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" filled="f" strokecolor="black [3213]" strokeweight="1pt">
                <v:stroke dashstyle="dash" joinstyle="miter"/>
              </v:oval>
            </w:pict>
          </mc:Fallback>
        </mc:AlternateContent>
      </w:r>
      <w:r w:rsidRPr="004454B2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0A1507" wp14:editId="795B5C36">
                <wp:simplePos x="0" y="0"/>
                <wp:positionH relativeFrom="column">
                  <wp:posOffset>1434959</wp:posOffset>
                </wp:positionH>
                <wp:positionV relativeFrom="paragraph">
                  <wp:posOffset>225778</wp:posOffset>
                </wp:positionV>
                <wp:extent cx="356870" cy="356870"/>
                <wp:effectExtent l="0" t="0" r="24130" b="24130"/>
                <wp:wrapNone/>
                <wp:docPr id="61" name="Ová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56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D4CF3" id="Ovál 61" o:spid="_x0000_s1026" style="position:absolute;margin-left:113pt;margin-top:17.8pt;width:28.1pt;height:28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" filled="f" strokecolor="black [3213]" strokeweight="1pt">
                <v:stroke dashstyle="dash" joinstyle="miter"/>
              </v:oval>
            </w:pict>
          </mc:Fallback>
        </mc:AlternateContent>
      </w:r>
      <w:r w:rsidRPr="004454B2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E029C8" wp14:editId="2552CE5B">
                <wp:simplePos x="0" y="0"/>
                <wp:positionH relativeFrom="column">
                  <wp:posOffset>1485195</wp:posOffset>
                </wp:positionH>
                <wp:positionV relativeFrom="paragraph">
                  <wp:posOffset>278765</wp:posOffset>
                </wp:positionV>
                <wp:extent cx="247368" cy="247368"/>
                <wp:effectExtent l="0" t="0" r="19685" b="19685"/>
                <wp:wrapNone/>
                <wp:docPr id="60" name="Ová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68" cy="247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B7BE4" id="Ovál 60" o:spid="_x0000_s1026" style="position:absolute;margin-left:116.95pt;margin-top:21.95pt;width:19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" filled="f" strokecolor="black [3213]" strokeweight="1pt">
                <v:stroke dashstyle="dash" joinstyle="miter"/>
              </v:oval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6BC6DCB" wp14:editId="72052DB5">
                <wp:simplePos x="0" y="0"/>
                <wp:positionH relativeFrom="column">
                  <wp:posOffset>1285404</wp:posOffset>
                </wp:positionH>
                <wp:positionV relativeFrom="paragraph">
                  <wp:posOffset>769170</wp:posOffset>
                </wp:positionV>
                <wp:extent cx="25200" cy="28440"/>
                <wp:effectExtent l="38100" t="38100" r="51435" b="48260"/>
                <wp:wrapNone/>
                <wp:docPr id="58" name="Písanie rukou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2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401D7" id="Písanie rukou 58" o:spid="_x0000_s1026" type="#_x0000_t75" style="position:absolute;margin-left:100.5pt;margin-top:59.85pt;width:3.4pt;height: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">
                <v:imagedata r:id="rId28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7EBE610" wp14:editId="7428A452">
                <wp:simplePos x="0" y="0"/>
                <wp:positionH relativeFrom="column">
                  <wp:posOffset>888324</wp:posOffset>
                </wp:positionH>
                <wp:positionV relativeFrom="paragraph">
                  <wp:posOffset>618690</wp:posOffset>
                </wp:positionV>
                <wp:extent cx="21240" cy="23400"/>
                <wp:effectExtent l="38100" t="38100" r="55245" b="53340"/>
                <wp:wrapNone/>
                <wp:docPr id="57" name="Písanie rukou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2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29A01" id="Písanie rukou 57" o:spid="_x0000_s1026" type="#_x0000_t75" style="position:absolute;margin-left:69.25pt;margin-top:48pt;width:3.05pt;height: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">
                <v:imagedata r:id="rId30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DB16509" wp14:editId="43A9BD20">
                <wp:simplePos x="0" y="0"/>
                <wp:positionH relativeFrom="column">
                  <wp:posOffset>1589604</wp:posOffset>
                </wp:positionH>
                <wp:positionV relativeFrom="paragraph">
                  <wp:posOffset>381810</wp:posOffset>
                </wp:positionV>
                <wp:extent cx="43200" cy="36000"/>
                <wp:effectExtent l="38100" t="38100" r="52070" b="40640"/>
                <wp:wrapNone/>
                <wp:docPr id="55" name="Písanie rukou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37061" id="Písanie rukou 55" o:spid="_x0000_s1026" type="#_x0000_t75" style="position:absolute;margin-left:124.45pt;margin-top:29.35pt;width:4.8pt;height: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">
                <v:imagedata r:id="rId32" o:title=""/>
              </v:shape>
            </w:pict>
          </mc:Fallback>
        </mc:AlternateContent>
      </w:r>
      <w:r w:rsidRPr="004454B2">
        <w:rPr>
          <w:b/>
          <w:bCs/>
          <w:lang w:val="sk-SK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0233BB9" wp14:editId="11366CE3">
                <wp:simplePos x="0" y="0"/>
                <wp:positionH relativeFrom="column">
                  <wp:posOffset>1142012</wp:posOffset>
                </wp:positionH>
                <wp:positionV relativeFrom="paragraph">
                  <wp:posOffset>315030</wp:posOffset>
                </wp:positionV>
                <wp:extent cx="144780" cy="153035"/>
                <wp:effectExtent l="38100" t="38100" r="45720" b="56515"/>
                <wp:wrapNone/>
                <wp:docPr id="51" name="Písanie rukou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478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DC46F" id="Písanie rukou 51" o:spid="_x0000_s1026" type="#_x0000_t75" style="position:absolute;margin-left:89.25pt;margin-top:24.15pt;width:12.75pt;height:1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">
                <v:imagedata r:id="rId34" o:title=""/>
              </v:shape>
            </w:pict>
          </mc:Fallback>
        </mc:AlternateContent>
      </w:r>
      <w:r w:rsidRPr="004454B2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BAAA9" wp14:editId="14D1E479">
                <wp:simplePos x="0" y="0"/>
                <wp:positionH relativeFrom="column">
                  <wp:posOffset>927735</wp:posOffset>
                </wp:positionH>
                <wp:positionV relativeFrom="paragraph">
                  <wp:posOffset>99060</wp:posOffset>
                </wp:positionV>
                <wp:extent cx="571500" cy="571500"/>
                <wp:effectExtent l="0" t="0" r="19050" b="19050"/>
                <wp:wrapNone/>
                <wp:docPr id="53" name="Ová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D6A17" id="Ovál 53" o:spid="_x0000_s1026" style="position:absolute;margin-left:73.05pt;margin-top:7.8pt;width:4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" filled="f" strokecolor="black [3213]" strokeweight="1pt">
                <v:stroke dashstyle="dash" joinstyle="miter"/>
              </v:oval>
            </w:pict>
          </mc:Fallback>
        </mc:AlternateContent>
      </w:r>
      <w:r w:rsidRPr="004454B2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55295C" wp14:editId="0C01E498">
                <wp:simplePos x="0" y="0"/>
                <wp:positionH relativeFrom="column">
                  <wp:posOffset>1030605</wp:posOffset>
                </wp:positionH>
                <wp:positionV relativeFrom="paragraph">
                  <wp:posOffset>205740</wp:posOffset>
                </wp:positionV>
                <wp:extent cx="365760" cy="365760"/>
                <wp:effectExtent l="0" t="0" r="15240" b="15240"/>
                <wp:wrapNone/>
                <wp:docPr id="52" name="Ová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A2CB1" id="Ovál 52" o:spid="_x0000_s1026" style="position:absolute;margin-left:81.15pt;margin-top:16.2pt;width:28.8pt;height:2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" filled="f" strokecolor="black [3213]" strokeweight="1pt">
                <v:stroke dashstyle="dash" joinstyle="miter"/>
              </v:oval>
            </w:pict>
          </mc:Fallback>
        </mc:AlternateContent>
      </w:r>
      <w:r w:rsidR="00F0696E">
        <w:rPr>
          <w:lang w:val="sk-SK"/>
        </w:rPr>
        <w:t xml:space="preserve"> </w:t>
      </w:r>
    </w:p>
    <w:p w14:paraId="4A3729BA" w14:textId="5F8D2428" w:rsidR="00F0696E" w:rsidRDefault="00F0696E" w:rsidP="00F0696E">
      <w:pPr>
        <w:spacing w:after="0"/>
        <w:rPr>
          <w:lang w:val="sk-SK"/>
        </w:rPr>
      </w:pPr>
    </w:p>
    <w:p w14:paraId="44B0FE81" w14:textId="55206AE3" w:rsidR="00F0696E" w:rsidRDefault="00F0696E" w:rsidP="00F0696E">
      <w:pPr>
        <w:spacing w:after="0"/>
        <w:rPr>
          <w:lang w:val="sk-SK"/>
        </w:rPr>
      </w:pPr>
    </w:p>
    <w:p w14:paraId="57B16001" w14:textId="4ABCE286" w:rsidR="00F0696E" w:rsidRDefault="00F0696E" w:rsidP="00F0696E">
      <w:pPr>
        <w:spacing w:after="0"/>
        <w:rPr>
          <w:lang w:val="sk-SK"/>
        </w:rPr>
      </w:pPr>
    </w:p>
    <w:p w14:paraId="7C1FF2E6" w14:textId="15FC8657" w:rsidR="00F0696E" w:rsidRPr="00F0696E" w:rsidRDefault="00F0696E" w:rsidP="00F0696E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b/>
          <w:bCs/>
          <w:lang w:val="sk-SK"/>
        </w:rPr>
        <w:lastRenderedPageBreak/>
        <w:t>Odraz na pevnom konci</w:t>
      </w:r>
      <w:r w:rsidR="00843E77">
        <w:rPr>
          <w:b/>
          <w:bCs/>
          <w:lang w:val="sk-SK"/>
        </w:rPr>
        <w:t xml:space="preserve"> – pevne viazaný </w:t>
      </w:r>
      <w:r>
        <w:rPr>
          <w:b/>
          <w:bCs/>
          <w:lang w:val="sk-SK"/>
        </w:rPr>
        <w:t xml:space="preserve"> </w:t>
      </w:r>
    </w:p>
    <w:p w14:paraId="54FE52B7" w14:textId="7248EF2F" w:rsidR="00F0696E" w:rsidRDefault="00843E77" w:rsidP="00F0696E">
      <w:pPr>
        <w:pStyle w:val="Odsekzoznamu"/>
        <w:numPr>
          <w:ilvl w:val="1"/>
          <w:numId w:val="1"/>
        </w:numPr>
        <w:spacing w:after="0"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2CF2197" wp14:editId="6DAF255B">
                <wp:simplePos x="0" y="0"/>
                <wp:positionH relativeFrom="column">
                  <wp:posOffset>1059340</wp:posOffset>
                </wp:positionH>
                <wp:positionV relativeFrom="paragraph">
                  <wp:posOffset>782403</wp:posOffset>
                </wp:positionV>
                <wp:extent cx="44640" cy="58320"/>
                <wp:effectExtent l="19050" t="38100" r="31750" b="37465"/>
                <wp:wrapNone/>
                <wp:docPr id="88" name="Písanie rukou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46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0CAC8" id="Písanie rukou 88" o:spid="_x0000_s1026" type="#_x0000_t75" style="position:absolute;margin-left:83.05pt;margin-top:61.25pt;width:4.2pt;height:5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">
                <v:imagedata r:id="rId3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9AFE983" wp14:editId="75B25FBD">
                <wp:simplePos x="0" y="0"/>
                <wp:positionH relativeFrom="column">
                  <wp:posOffset>1427980</wp:posOffset>
                </wp:positionH>
                <wp:positionV relativeFrom="paragraph">
                  <wp:posOffset>534723</wp:posOffset>
                </wp:positionV>
                <wp:extent cx="64440" cy="65880"/>
                <wp:effectExtent l="38100" t="38100" r="31115" b="48895"/>
                <wp:wrapNone/>
                <wp:docPr id="87" name="Písanie rukou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444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F74F1" id="Písanie rukou 87" o:spid="_x0000_s1026" type="#_x0000_t75" style="position:absolute;margin-left:112.1pt;margin-top:41.75pt;width:5.75pt;height:5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">
                <v:imagedata r:id="rId3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8E08D6B" wp14:editId="7BC4715C">
                <wp:simplePos x="0" y="0"/>
                <wp:positionH relativeFrom="column">
                  <wp:posOffset>1905700</wp:posOffset>
                </wp:positionH>
                <wp:positionV relativeFrom="paragraph">
                  <wp:posOffset>784203</wp:posOffset>
                </wp:positionV>
                <wp:extent cx="58680" cy="58320"/>
                <wp:effectExtent l="38100" t="38100" r="36830" b="37465"/>
                <wp:wrapNone/>
                <wp:docPr id="86" name="Písanie rukou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6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EF60A" id="Písanie rukou 86" o:spid="_x0000_s1026" type="#_x0000_t75" style="position:absolute;margin-left:149.7pt;margin-top:61.4pt;width:5.3pt;height: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">
                <v:imagedata r:id="rId4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032F13" wp14:editId="7E27ADED">
                <wp:simplePos x="0" y="0"/>
                <wp:positionH relativeFrom="column">
                  <wp:posOffset>830487</wp:posOffset>
                </wp:positionH>
                <wp:positionV relativeFrom="paragraph">
                  <wp:posOffset>560550</wp:posOffset>
                </wp:positionV>
                <wp:extent cx="1302327" cy="254108"/>
                <wp:effectExtent l="0" t="0" r="12700" b="12700"/>
                <wp:wrapNone/>
                <wp:docPr id="82" name="Voľný tvar: obrazec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2327" cy="254108"/>
                        </a:xfrm>
                        <a:custGeom>
                          <a:avLst/>
                          <a:gdLst>
                            <a:gd name="connsiteX0" fmla="*/ 0 w 1302327"/>
                            <a:gd name="connsiteY0" fmla="*/ 171278 h 268261"/>
                            <a:gd name="connsiteX1" fmla="*/ 290946 w 1302327"/>
                            <a:gd name="connsiteY1" fmla="*/ 5024 h 268261"/>
                            <a:gd name="connsiteX2" fmla="*/ 616527 w 1302327"/>
                            <a:gd name="connsiteY2" fmla="*/ 268260 h 268261"/>
                            <a:gd name="connsiteX3" fmla="*/ 1056409 w 1302327"/>
                            <a:gd name="connsiteY3" fmla="*/ 1560 h 268261"/>
                            <a:gd name="connsiteX4" fmla="*/ 1302327 w 1302327"/>
                            <a:gd name="connsiteY4" fmla="*/ 178206 h 268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02327" h="268261">
                              <a:moveTo>
                                <a:pt x="0" y="171278"/>
                              </a:moveTo>
                              <a:cubicBezTo>
                                <a:pt x="94096" y="80069"/>
                                <a:pt x="188192" y="-11140"/>
                                <a:pt x="290946" y="5024"/>
                              </a:cubicBezTo>
                              <a:cubicBezTo>
                                <a:pt x="393700" y="21188"/>
                                <a:pt x="488950" y="268837"/>
                                <a:pt x="616527" y="268260"/>
                              </a:cubicBezTo>
                              <a:cubicBezTo>
                                <a:pt x="744104" y="267683"/>
                                <a:pt x="942109" y="16569"/>
                                <a:pt x="1056409" y="1560"/>
                              </a:cubicBezTo>
                              <a:cubicBezTo>
                                <a:pt x="1170709" y="-13449"/>
                                <a:pt x="1236518" y="82378"/>
                                <a:pt x="1302327" y="178206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6E9F" id="Voľný tvar: obrazec 82" o:spid="_x0000_s1026" style="position:absolute;margin-left:65.4pt;margin-top:44.15pt;width:102.55pt;height:20pt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02327,26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" path="m,171278c94096,80069,188192,-11140,290946,5024,393700,21188,488950,268837,616527,268260,744104,267683,942109,16569,1056409,1560v114300,-15009,180109,80818,245918,176646e" filled="f" strokecolor="red" strokeweight=".5pt">
                <v:stroke joinstyle="miter"/>
                <v:path arrowok="t" o:connecttype="custom" o:connectlocs="0,162242;290946,4759;616527,254107;1056409,1478;1302327,168804" o:connectangles="0,0,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4A40DE6" wp14:editId="79388003">
                <wp:simplePos x="0" y="0"/>
                <wp:positionH relativeFrom="column">
                  <wp:posOffset>1872784</wp:posOffset>
                </wp:positionH>
                <wp:positionV relativeFrom="paragraph">
                  <wp:posOffset>449432</wp:posOffset>
                </wp:positionV>
                <wp:extent cx="44640" cy="66600"/>
                <wp:effectExtent l="38100" t="38100" r="31750" b="48260"/>
                <wp:wrapNone/>
                <wp:docPr id="81" name="Písanie rukou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46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8FBC9" id="Písanie rukou 81" o:spid="_x0000_s1026" type="#_x0000_t75" style="position:absolute;margin-left:147.1pt;margin-top:35.05pt;width:4.2pt;height:5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">
                <v:imagedata r:id="rId42" o:title=""/>
              </v:shape>
            </w:pict>
          </mc:Fallback>
        </mc:AlternateContent>
      </w:r>
      <w:r w:rsidR="00F0696E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950FA78" wp14:editId="18868195">
                <wp:simplePos x="0" y="0"/>
                <wp:positionH relativeFrom="column">
                  <wp:posOffset>1590544</wp:posOffset>
                </wp:positionH>
                <wp:positionV relativeFrom="paragraph">
                  <wp:posOffset>642392</wp:posOffset>
                </wp:positionV>
                <wp:extent cx="48960" cy="52560"/>
                <wp:effectExtent l="38100" t="38100" r="46355" b="43180"/>
                <wp:wrapNone/>
                <wp:docPr id="80" name="Písanie rukou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89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EADBD" id="Písanie rukou 80" o:spid="_x0000_s1026" type="#_x0000_t75" style="position:absolute;margin-left:124.9pt;margin-top:50.25pt;width:4.55pt;height:4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">
                <v:imagedata r:id="rId44" o:title=""/>
              </v:shape>
            </w:pict>
          </mc:Fallback>
        </mc:AlternateContent>
      </w:r>
      <w:r w:rsidR="00F0696E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CE5D25B" wp14:editId="2504B9C1">
                <wp:simplePos x="0" y="0"/>
                <wp:positionH relativeFrom="column">
                  <wp:posOffset>1193104</wp:posOffset>
                </wp:positionH>
                <wp:positionV relativeFrom="paragraph">
                  <wp:posOffset>548072</wp:posOffset>
                </wp:positionV>
                <wp:extent cx="46800" cy="28080"/>
                <wp:effectExtent l="38100" t="38100" r="48895" b="48260"/>
                <wp:wrapNone/>
                <wp:docPr id="79" name="Písanie rukou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38C91" id="Písanie rukou 79" o:spid="_x0000_s1026" type="#_x0000_t75" style="position:absolute;margin-left:93.6pt;margin-top:42.8pt;width:4.4pt;height:2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">
                <v:imagedata r:id="rId46" o:title=""/>
              </v:shape>
            </w:pict>
          </mc:Fallback>
        </mc:AlternateContent>
      </w:r>
      <w:r w:rsidR="00F0696E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9FDD71B" wp14:editId="466FD8D0">
                <wp:simplePos x="0" y="0"/>
                <wp:positionH relativeFrom="column">
                  <wp:posOffset>912304</wp:posOffset>
                </wp:positionH>
                <wp:positionV relativeFrom="paragraph">
                  <wp:posOffset>536552</wp:posOffset>
                </wp:positionV>
                <wp:extent cx="50760" cy="50400"/>
                <wp:effectExtent l="38100" t="38100" r="45085" b="45085"/>
                <wp:wrapNone/>
                <wp:docPr id="78" name="Písanie rukou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07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1D42" id="Písanie rukou 78" o:spid="_x0000_s1026" type="#_x0000_t75" style="position:absolute;margin-left:71.5pt;margin-top:41.9pt;width:4.75pt;height:4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">
                <v:imagedata r:id="rId48" o:title=""/>
              </v:shape>
            </w:pict>
          </mc:Fallback>
        </mc:AlternateContent>
      </w:r>
      <w:r w:rsidR="00F0696E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CF17684" wp14:editId="01560E9E">
                <wp:simplePos x="0" y="0"/>
                <wp:positionH relativeFrom="column">
                  <wp:posOffset>823024</wp:posOffset>
                </wp:positionH>
                <wp:positionV relativeFrom="paragraph">
                  <wp:posOffset>642726</wp:posOffset>
                </wp:positionV>
                <wp:extent cx="10080" cy="14400"/>
                <wp:effectExtent l="57150" t="38100" r="47625" b="43180"/>
                <wp:wrapNone/>
                <wp:docPr id="76" name="Písanie rukou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0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BE738" id="Písanie rukou 76" o:spid="_x0000_s1026" type="#_x0000_t75" style="position:absolute;margin-left:64.1pt;margin-top:49.9pt;width:2.25pt;height:2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">
                <v:imagedata r:id="rId50" o:title=""/>
              </v:shape>
            </w:pict>
          </mc:Fallback>
        </mc:AlternateContent>
      </w:r>
      <w:r w:rsidR="00F0696E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F05C82" wp14:editId="2EDB90DF">
                <wp:simplePos x="0" y="0"/>
                <wp:positionH relativeFrom="column">
                  <wp:posOffset>831677</wp:posOffset>
                </wp:positionH>
                <wp:positionV relativeFrom="paragraph">
                  <wp:posOffset>478790</wp:posOffset>
                </wp:positionV>
                <wp:extent cx="1302327" cy="268261"/>
                <wp:effectExtent l="0" t="0" r="12700" b="17780"/>
                <wp:wrapNone/>
                <wp:docPr id="75" name="Voľný tvar: obraze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268261"/>
                        </a:xfrm>
                        <a:custGeom>
                          <a:avLst/>
                          <a:gdLst>
                            <a:gd name="connsiteX0" fmla="*/ 0 w 1302327"/>
                            <a:gd name="connsiteY0" fmla="*/ 171278 h 268261"/>
                            <a:gd name="connsiteX1" fmla="*/ 290946 w 1302327"/>
                            <a:gd name="connsiteY1" fmla="*/ 5024 h 268261"/>
                            <a:gd name="connsiteX2" fmla="*/ 616527 w 1302327"/>
                            <a:gd name="connsiteY2" fmla="*/ 268260 h 268261"/>
                            <a:gd name="connsiteX3" fmla="*/ 1056409 w 1302327"/>
                            <a:gd name="connsiteY3" fmla="*/ 1560 h 268261"/>
                            <a:gd name="connsiteX4" fmla="*/ 1302327 w 1302327"/>
                            <a:gd name="connsiteY4" fmla="*/ 178206 h 268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02327" h="268261">
                              <a:moveTo>
                                <a:pt x="0" y="171278"/>
                              </a:moveTo>
                              <a:cubicBezTo>
                                <a:pt x="94096" y="80069"/>
                                <a:pt x="188192" y="-11140"/>
                                <a:pt x="290946" y="5024"/>
                              </a:cubicBezTo>
                              <a:cubicBezTo>
                                <a:pt x="393700" y="21188"/>
                                <a:pt x="488950" y="268837"/>
                                <a:pt x="616527" y="268260"/>
                              </a:cubicBezTo>
                              <a:cubicBezTo>
                                <a:pt x="744104" y="267683"/>
                                <a:pt x="942109" y="16569"/>
                                <a:pt x="1056409" y="1560"/>
                              </a:cubicBezTo>
                              <a:cubicBezTo>
                                <a:pt x="1170709" y="-13449"/>
                                <a:pt x="1236518" y="82378"/>
                                <a:pt x="1302327" y="17820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D36CB" id="Voľný tvar: obrazec 75" o:spid="_x0000_s1026" style="position:absolute;margin-left:65.5pt;margin-top:37.7pt;width:102.55pt;height:2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2327,26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" path="m,171278c94096,80069,188192,-11140,290946,5024,393700,21188,488950,268837,616527,268260,744104,267683,942109,16569,1056409,1560v114300,-15009,180109,80818,245918,176646e" filled="f" strokecolor="black [3200]" strokeweight=".5pt">
                <v:stroke joinstyle="miter"/>
                <v:path arrowok="t" o:connecttype="custom" o:connectlocs="0,171278;290946,5024;616527,268260;1056409,1560;1302327,178206" o:connectangles="0,0,0,0,0"/>
              </v:shape>
            </w:pict>
          </mc:Fallback>
        </mc:AlternateContent>
      </w:r>
      <w:r w:rsidR="00F0696E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72A3C" wp14:editId="54513F3B">
                <wp:simplePos x="0" y="0"/>
                <wp:positionH relativeFrom="column">
                  <wp:posOffset>2133600</wp:posOffset>
                </wp:positionH>
                <wp:positionV relativeFrom="paragraph">
                  <wp:posOffset>124114</wp:posOffset>
                </wp:positionV>
                <wp:extent cx="0" cy="869372"/>
                <wp:effectExtent l="0" t="0" r="38100" b="26035"/>
                <wp:wrapNone/>
                <wp:docPr id="69" name="Rovná spojnic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3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11117" id="Rovná spojnica 6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9.75pt" to="168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sk-SK"/>
        </w:rPr>
        <w:t xml:space="preserve">  </w:t>
      </w:r>
    </w:p>
    <w:p w14:paraId="730CE159" w14:textId="28850AE2" w:rsidR="00843E77" w:rsidRDefault="00843E77" w:rsidP="00843E77">
      <w:pPr>
        <w:spacing w:after="0"/>
        <w:rPr>
          <w:lang w:val="sk-SK"/>
        </w:rPr>
      </w:pPr>
    </w:p>
    <w:p w14:paraId="12FF46FD" w14:textId="665304F1" w:rsidR="00843E77" w:rsidRDefault="00843E77" w:rsidP="00843E77">
      <w:pPr>
        <w:spacing w:after="0"/>
        <w:rPr>
          <w:lang w:val="sk-SK"/>
        </w:rPr>
      </w:pPr>
    </w:p>
    <w:p w14:paraId="19F171C3" w14:textId="5EA60201" w:rsidR="00843E77" w:rsidRDefault="00843E77" w:rsidP="00843E77">
      <w:pPr>
        <w:spacing w:after="0"/>
        <w:rPr>
          <w:lang w:val="sk-SK"/>
        </w:rPr>
      </w:pPr>
    </w:p>
    <w:p w14:paraId="21A7DB19" w14:textId="3F8D15CA" w:rsidR="00843E77" w:rsidRDefault="00843E77" w:rsidP="00843E77">
      <w:pPr>
        <w:spacing w:after="0"/>
        <w:rPr>
          <w:lang w:val="sk-SK"/>
        </w:rPr>
      </w:pPr>
    </w:p>
    <w:p w14:paraId="2289B9B5" w14:textId="18A607A2" w:rsidR="00843E77" w:rsidRDefault="00843E77" w:rsidP="00843E77">
      <w:pPr>
        <w:spacing w:after="0"/>
        <w:rPr>
          <w:lang w:val="sk-SK"/>
        </w:rPr>
      </w:pPr>
    </w:p>
    <w:p w14:paraId="347F9224" w14:textId="1D164313" w:rsidR="00843E77" w:rsidRDefault="00843E77" w:rsidP="00843E77">
      <w:pPr>
        <w:spacing w:after="0"/>
        <w:rPr>
          <w:lang w:val="sk-SK"/>
        </w:rPr>
      </w:pPr>
    </w:p>
    <w:p w14:paraId="7A17FB21" w14:textId="469DB876" w:rsidR="00843E77" w:rsidRPr="00843E77" w:rsidRDefault="00843E77" w:rsidP="00843E77">
      <w:pPr>
        <w:pStyle w:val="Odsekzoznamu"/>
        <w:numPr>
          <w:ilvl w:val="0"/>
          <w:numId w:val="1"/>
        </w:numPr>
        <w:spacing w:after="0"/>
        <w:rPr>
          <w:lang w:val="sk-SK"/>
        </w:rPr>
      </w:pPr>
      <w:r>
        <w:rPr>
          <w:b/>
          <w:bCs/>
          <w:lang w:val="sk-SK"/>
        </w:rPr>
        <w:t xml:space="preserve">Odraz na voľnom konci – voľne viazaný </w:t>
      </w:r>
    </w:p>
    <w:p w14:paraId="2BBA5C23" w14:textId="0ED95AE8" w:rsidR="00843E77" w:rsidRPr="00843E77" w:rsidRDefault="00AF6672" w:rsidP="00843E77">
      <w:pPr>
        <w:pStyle w:val="Odsekzoznamu"/>
        <w:numPr>
          <w:ilvl w:val="1"/>
          <w:numId w:val="1"/>
        </w:numPr>
        <w:spacing w:after="0"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3813C44" wp14:editId="63044039">
                <wp:simplePos x="0" y="0"/>
                <wp:positionH relativeFrom="column">
                  <wp:posOffset>2148672</wp:posOffset>
                </wp:positionH>
                <wp:positionV relativeFrom="paragraph">
                  <wp:posOffset>418024</wp:posOffset>
                </wp:positionV>
                <wp:extent cx="83880" cy="91800"/>
                <wp:effectExtent l="38100" t="38100" r="30480" b="41910"/>
                <wp:wrapNone/>
                <wp:docPr id="98" name="Písanie rukou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38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167C6" id="Písanie rukou 98" o:spid="_x0000_s1026" type="#_x0000_t75" style="position:absolute;margin-left:168.85pt;margin-top:32.55pt;width:7.3pt;height:7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">
                <v:imagedata r:id="rId5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442AE17" wp14:editId="0B3DF8FB">
                <wp:simplePos x="0" y="0"/>
                <wp:positionH relativeFrom="column">
                  <wp:posOffset>1600032</wp:posOffset>
                </wp:positionH>
                <wp:positionV relativeFrom="paragraph">
                  <wp:posOffset>183304</wp:posOffset>
                </wp:positionV>
                <wp:extent cx="47520" cy="37440"/>
                <wp:effectExtent l="38100" t="38100" r="48260" b="39370"/>
                <wp:wrapNone/>
                <wp:docPr id="97" name="Písanie rukou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75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D5229" id="Písanie rukou 97" o:spid="_x0000_s1026" type="#_x0000_t75" style="position:absolute;margin-left:125.65pt;margin-top:14.1pt;width:4.45pt;height:3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">
                <v:imagedata r:id="rId5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96D07C8" wp14:editId="42E6EDE7">
                <wp:simplePos x="0" y="0"/>
                <wp:positionH relativeFrom="column">
                  <wp:posOffset>1109352</wp:posOffset>
                </wp:positionH>
                <wp:positionV relativeFrom="paragraph">
                  <wp:posOffset>224344</wp:posOffset>
                </wp:positionV>
                <wp:extent cx="77400" cy="61920"/>
                <wp:effectExtent l="38100" t="38100" r="37465" b="33655"/>
                <wp:wrapNone/>
                <wp:docPr id="96" name="Písanie rukou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74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A65DA" id="Písanie rukou 96" o:spid="_x0000_s1026" type="#_x0000_t75" style="position:absolute;margin-left:87pt;margin-top:17.3pt;width:6.8pt;height: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">
                <v:imagedata r:id="rId5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0831F14" wp14:editId="74A7A5B3">
                <wp:simplePos x="0" y="0"/>
                <wp:positionH relativeFrom="column">
                  <wp:posOffset>1354152</wp:posOffset>
                </wp:positionH>
                <wp:positionV relativeFrom="paragraph">
                  <wp:posOffset>123904</wp:posOffset>
                </wp:positionV>
                <wp:extent cx="55080" cy="81360"/>
                <wp:effectExtent l="38100" t="38100" r="40640" b="33020"/>
                <wp:wrapNone/>
                <wp:docPr id="95" name="Písanie rukou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50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B9505" id="Písanie rukou 95" o:spid="_x0000_s1026" type="#_x0000_t75" style="position:absolute;margin-left:106.3pt;margin-top:9.4pt;width:5.05pt;height:7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">
                <v:imagedata r:id="rId5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25652F0" wp14:editId="1E374AD9">
                <wp:simplePos x="0" y="0"/>
                <wp:positionH relativeFrom="column">
                  <wp:posOffset>1806312</wp:posOffset>
                </wp:positionH>
                <wp:positionV relativeFrom="paragraph">
                  <wp:posOffset>364384</wp:posOffset>
                </wp:positionV>
                <wp:extent cx="57600" cy="55440"/>
                <wp:effectExtent l="38100" t="38100" r="38100" b="40005"/>
                <wp:wrapNone/>
                <wp:docPr id="94" name="Písanie rukou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76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B699D" id="Písanie rukou 94" o:spid="_x0000_s1026" type="#_x0000_t75" style="position:absolute;margin-left:141.9pt;margin-top:28.35pt;width:5.25pt;height:5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">
                <v:imagedata r:id="rId6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09DCF94" wp14:editId="7BA92FD1">
                <wp:simplePos x="0" y="0"/>
                <wp:positionH relativeFrom="column">
                  <wp:posOffset>2372592</wp:posOffset>
                </wp:positionH>
                <wp:positionV relativeFrom="paragraph">
                  <wp:posOffset>330904</wp:posOffset>
                </wp:positionV>
                <wp:extent cx="52200" cy="59760"/>
                <wp:effectExtent l="38100" t="38100" r="43180" b="35560"/>
                <wp:wrapNone/>
                <wp:docPr id="93" name="Písanie rukou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22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A4BF7" id="Písanie rukou 93" o:spid="_x0000_s1026" type="#_x0000_t75" style="position:absolute;margin-left:186.45pt;margin-top:25.7pt;width:4.8pt;height: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">
                <v:imagedata r:id="rId62" o:title=""/>
              </v:shape>
            </w:pict>
          </mc:Fallback>
        </mc:AlternateContent>
      </w:r>
      <w:r w:rsidR="00843E77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A5AED2" wp14:editId="22859901">
                <wp:simplePos x="0" y="0"/>
                <wp:positionH relativeFrom="column">
                  <wp:posOffset>1008888</wp:posOffset>
                </wp:positionH>
                <wp:positionV relativeFrom="paragraph">
                  <wp:posOffset>151321</wp:posOffset>
                </wp:positionV>
                <wp:extent cx="1603248" cy="314147"/>
                <wp:effectExtent l="0" t="0" r="16510" b="10160"/>
                <wp:wrapNone/>
                <wp:docPr id="91" name="Voľný tvar: obraze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248" cy="314147"/>
                        </a:xfrm>
                        <a:custGeom>
                          <a:avLst/>
                          <a:gdLst>
                            <a:gd name="connsiteX0" fmla="*/ 0 w 1603248"/>
                            <a:gd name="connsiteY0" fmla="*/ 179895 h 314147"/>
                            <a:gd name="connsiteX1" fmla="*/ 510540 w 1603248"/>
                            <a:gd name="connsiteY1" fmla="*/ 3111 h 314147"/>
                            <a:gd name="connsiteX2" fmla="*/ 987552 w 1603248"/>
                            <a:gd name="connsiteY2" fmla="*/ 312483 h 314147"/>
                            <a:gd name="connsiteX3" fmla="*/ 1603248 w 1603248"/>
                            <a:gd name="connsiteY3" fmla="*/ 103695 h 3141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03248" h="314147">
                              <a:moveTo>
                                <a:pt x="0" y="179895"/>
                              </a:moveTo>
                              <a:cubicBezTo>
                                <a:pt x="172974" y="80454"/>
                                <a:pt x="345948" y="-18987"/>
                                <a:pt x="510540" y="3111"/>
                              </a:cubicBezTo>
                              <a:cubicBezTo>
                                <a:pt x="675132" y="25209"/>
                                <a:pt x="805434" y="295719"/>
                                <a:pt x="987552" y="312483"/>
                              </a:cubicBezTo>
                              <a:cubicBezTo>
                                <a:pt x="1169670" y="329247"/>
                                <a:pt x="1386459" y="216471"/>
                                <a:pt x="1603248" y="10369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FBE8B" id="Voľný tvar: obrazec 91" o:spid="_x0000_s1026" style="position:absolute;margin-left:79.45pt;margin-top:11.9pt;width:126.25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248,314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" path="m,179895c172974,80454,345948,-18987,510540,3111,675132,25209,805434,295719,987552,312483v182118,16764,398907,-96012,615696,-208788e" filled="f" strokecolor="black [3200]" strokeweight=".5pt">
                <v:stroke joinstyle="miter"/>
                <v:path arrowok="t" o:connecttype="custom" o:connectlocs="0,179895;510540,3111;987552,312483;1603248,103695" o:connectangles="0,0,0,0"/>
              </v:shape>
            </w:pict>
          </mc:Fallback>
        </mc:AlternateContent>
      </w:r>
    </w:p>
    <w:sectPr w:rsidR="00843E77" w:rsidRPr="00843E77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4F"/>
    <w:rsid w:val="00150E19"/>
    <w:rsid w:val="00205D9E"/>
    <w:rsid w:val="0030074F"/>
    <w:rsid w:val="004454B2"/>
    <w:rsid w:val="00465E9E"/>
    <w:rsid w:val="006A500F"/>
    <w:rsid w:val="0070192F"/>
    <w:rsid w:val="00843E77"/>
    <w:rsid w:val="00AD400E"/>
    <w:rsid w:val="00AF6672"/>
    <w:rsid w:val="00CA0411"/>
    <w:rsid w:val="00CD2B37"/>
    <w:rsid w:val="00D65142"/>
    <w:rsid w:val="00E84496"/>
    <w:rsid w:val="00EE786C"/>
    <w:rsid w:val="00F0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476"/>
  <w15:chartTrackingRefBased/>
  <w15:docId w15:val="{EA925EB5-C9E1-4C90-B3CA-3EE3B5D2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A0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61" Type="http://schemas.openxmlformats.org/officeDocument/2006/relationships/customXml" Target="ink/ink29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02:01.5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0 126,'1'2,"0"0,1 0,-1 0,0 0,1 0,0 0,-1-1,1 1,3 2,8 9,-4 0,1-1,1 0,14 11,-25-22,1-1,0 1,0-1,0 0,0 1,0-1,0 0,0 0,0 0,0 1,0-1,0 0,0 0,0 0,0 0,0-1,0 1,0 0,0 0,0-1,0 1,-1 0,1-1,0 1,0-1,0 1,0-1,0 0,-1 1,2-2,30-28,-18 15,30-24,-43 37</inkml:trace>
  <inkml:trace contextRef="#ctx0" brushRef="#br0" timeOffset="2567.26">442 0,'-1'7,"0"0,0 0,0-1,-1 1,-4 10,-5 20,10-34,-3 19,0 41,4-41,0-18</inkml:trace>
  <inkml:trace contextRef="#ctx0" brushRef="#br0" timeOffset="5116.78">337 158,'1'2,"0"1,0-1,1 0,-1 0,1 1,-1-1,1 0,0 0,0 0,-1-1,1 1,1 0,2 1,13 15,-17-17,0 0,-1 1,1-1,0 0,0 0,0 0,0 0,0 0,0 0,0 0,0 0,0 0,0 0,0-1,1 1,-1 0,0-1,1 1,-1-1,0 1,1-1,-1 0,0 0,1 0,2 0,0-1,0 0,0 0,0-1,0 0,0 1,-1-2,6-2,-7 3,10-7,0 0,0-2,17-20,-23 25,-4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54:16.5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223 118,'19'36,"-12"-25,1-1,0 0,1 0,0-1,0 0,13 8,-19-15,1 1,-1-1,1 0,0 0,0 0,0 0,0-1,0 0,0 0,0 0,1 0,-1 0,0-1,1 0,-1 0,0 0,0-1,1 1,-1-1,0 0,0 0,6-2,-6 0,-1 1,1-1,0 0,-1 0,1 0,-1 0,0 0,0-1,0 0,0 1,-1-1,1 0,-1 0,0 0,-1-1,1 1,-1 0,2-8,5-9,-4 19,2 11,5 15,-9-17,2 4,-1 1,0 0,-1 1,-1-1,0 0,0 0,-2 1,1-1,-3 14,1-17,-1-1,1 0,-1 0,-1 0,1 0,-8 11,-4 8,9-16,0-1,-1 1,0-2,-1 1,-12 11,-15 20,-22 23,49-55,-1-1,0-1,-1 1,-17 9,17-10,-1 0,-1 0,1-2,-1 1,0-1,0-1,0 0,-1-1,0 0,1-1,-1 0,-15 0,23-2,0-1,1 1,-1-1,1 1,0-1,-1-1,1 1,0-1,0 1,-1-1,1 0,0-1,-5-3,7 4,1 1,-1-1,1 0,-1 0,1 0,0 0,-1 0,1 0,0 0,1 0,-1 0,0 0,0 0,1-1,0 1,-1 0,1-1,0 1,0 0,0 0,0-1,0 1,1 0,-1-1,1 1,0 0,-1 0,3-4,0 1,1 1,-1-1,1 1,0 0,1 0,-1 0,0 0,1 1,0 0,0 0,8-4,17-12,-22 14,0 0,0 0,0 1,1 0,0 0,17-4,59-9,-71 14,21-1,65 1,2-1,-69 0,50-14,-64 12,-1-1,28-14,-38 17,-3 1</inkml:trace>
  <inkml:trace contextRef="#ctx0" brushRef="#br0" timeOffset="2663.63">241 145,'-1'0,"-1"-1,1 0,-1 1,1-1,0 0,-1 0,1 0,0 0,0 0,0-1,-1 1,1 0,0 0,1-1,-1 1,0-1,0 1,-1-4,-10-28,10 28,1-1,1 0,-1 1,1-1,0 0,0 0,0 1,1-1,0 0,0 1,0-1,5-9,-3 11</inkml:trace>
  <inkml:trace contextRef="#ctx0" brushRef="#br0" timeOffset="5089.44">462 147,'0'-11,"1"-1,-1 0,2 0,0 1,0-1,6-14,-5 10,-2 14,-1 0,1-1,-1 1,1 0,0 0,-1 0,1-1,0 1,1 0,0-2,2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59:39.4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1,'340'0,"-338"0,-1 0,1 0,-1 0,1 0,-1 0,0 0,1 0,-1 1,1-1,-1 0,0 1,1-1,-1 1,0 0,1-1,1 3,-3-3,0 1,1-1,-1 1,0-1,0 1,0-1,0 1,0 0,0-1,0 1,0-1,0 1,0-1,0 1,0 0,0-1,-1 1,1-1,0 1,0-1,-1 1,1-1,0 1,-1-1,1 1,0-1,-1 1,-6 6,0 0,0 0,-14 9,10-8,0 1,-1-1,-23 12,24-14,-1 0,1 1,-19 16,-42 32,62-45,-4 4,0 1,1 0,0 1,-18 31,5-11,21-30,0 0,0 1,1-1,-7 15,11-21,0 1,0 0,0 0,1 0,-1 0,0-1,0 1,1 0,-1 0,1 0,-1-1,1 1,-1 0,1-1,-1 1,1 0,0-1,-1 1,1-1,0 1,-1-1,1 1,0-1,0 0,-1 1,1-1,0 0,0 0,0 1,0-1,-1 0,1 0,0 0,1 0,34 6,172-4,-109-4,-89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3:26.9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 23,'1'0,"-1"1,1-1,0 0,0 0,-1 0,1 0,0-1,0 1,-1 0,1 0,0 0,0-1,-1 1,1 0,0-1,-1 1,1 0,0-1,-1 1,1-1,-1 1,1-1,-1 1,1-1,-1 0,1 1,-1-1,0 0,1 1,0-2,-1 1,-1 2,1-1,0 1,-1-1,1 1,0-1,0 0,0 1,-1-1,1 1,0-1,0 1,0-1,0 1,0-1,0 1,0-1,0 1,0-1,0 1,0-1,0 1,0-1,0 1,0-1,1 1,-1-1,0 1,0-1,1 0,-1 1,0-1,0 1,1-1,-1 0,0 1,1-1,-1 0,1 1,-1-1,1 0,0 1,1-1,-1 0,0 0,1 0,-1 0,0 0,0 0,1 0,-1-1,0 1,1 0,-1-1,0 1,2-1,-2 0,-1 1,1 0,0-1,0 1,0-1,0 0,0 1,-1-1,1 1,0-1,-1 0,1 0,0 1,-1-1,1 0,-1 0,1 0,-1-1,0 2,0-1,0 0,0 1,0-1,-1 1,1-1,0 0,-1 1,1-1,0 1,-1-1,1 1,-1-1,1 1,-1-1,1 1,-1-1,1 1,-1 0,0-1,1 1,-1 0,1-1,-1 1,0 0,1 0,-1 0,0 0,1-1,-1 1,0 0,-1 0,0 0,-1 0,0 0,0 0,1 0,-1 1,0-1,1 1,-1 0,0-1,1 1,-1 0,1 1,-4 0,6-1,-1-1,0 0,0 1,1-1,-1 1,0-1,1 1,-1-1,1 1,-1-1,1 1,-1-1,1 1,-1 0,1-1,-1 1,1 0,0 0,-1-1,1 1,0 0,0 0,-1-1,1 1,0 0,0 0,0 0,0-1,0 1,0 0,0 0,0 0,1-1,-1 1,0 0,0 0,1-1,-1 1,0 0,1 0,-1-1,1 1,-1-1,1 1,-1 0,1-1,1 2,-1-2,0 1,1 0,-1-1,0 1,1-1,-1 1,1-1,-1 0,1 0,-1 0,1 0,2 0,-4 0,0 0,1 0,-1 1,0-1,1 0,-1 0,0 0,0 0,1 0,-1 0,0 0,1 0,-1 0,0 0,1 0,-1 0,0 0,1 0,-1 0,0-1,0 1,1 0,-1 0,0 0,0 0,1-1,-1 1,0 0,0 0,1 0,-1-1,0 1,0 0,0 0,0-1,1 1,-1 0,0 0,0-1,0 1,0 0,0-1,0 1,0 0,0-1,0 1,0 0,0-1,0 1,0 0,0 0,0-1,0 1,0 0,0-1,0 1,-1-1,1 1,0 0,0 0,-1-1,1 1,0 0,0 0,-1-1,1 1,0 0,0 0,-1 0,1 0,0-1,-1 1,1 0,0 0,-1 0,1 0,0 0,-1 0,1 0,-1 0,1 0,0 0,-1 0,1 0,0 0,-1 0,1 0,0 1,-1-1,1 0,0 0,-1 0,1 0,0 1,-1-1,-9 14,6-3,14-19,-2-9,-20 28,11-10,0 1,0-1,0 1,0-1,0 1,1-1,-1 1,0-1,1 1,0-1,-1 3,1-3,0-1,0 1,0 0,0-1,1 1,-1-1,0 1,0-1,0 1,1-1,-1 0,0 1,1-1,-1 1,1-1,-1 1,0-1,1 0,-1 1,1-1,-1 0,1 0,-1 1,1-1,-1 0,1 0,-1 0,1 0,-1 1,1-1,-1 0,1 0,0 0,-1 0,1 0,-1 0,1-1,-1 1,2 0,-2 0,1 0,0 0,0 0,-1-1,1 1,0 0,0 0,-1-1,1 1,0 0,0-1,-1 1,1 0,0-1,-1 1,1-1,-1 0,1 1,-1-1,1 1,-1-1,1 0,-1 1,0-1,1 0,-1 1,0-1,1 0,-1 0,0 1,0-1,0 0,0 0,0-1,0 1,1 0,-1-1,-1 1,1 0,0-1,0 1,0 0,-1 0,1-1,-1 1,1 0,-1 0,1 0,-1 0,0 0,1 0,-1 0,0 0,0 0,-1-1,-1-2,-4-2,5 6,3 6,4-2,-4-4,-1 0,0 0,1 0,-1 0,0 0,1 0,-1 0,0 0,1 1,-1-1,0 0,1 0,-1 0,0 0,1 1,-1-1,0 0,0 0,1 1,-1-1,0 0,0 0,1 1,-1-1,0 0,0 1,0-1,0 0,0 1,1-1,-1 1,0-1,0-1,0 1,0 0,0-1,1 1,-1 0,0 0,0-1,0 1,1 0,-1-1,0 1,1 0,-1 0,0 0,0-1,1 1,-1 0,0 0,1 0,-1 0,0 0,1-1,-1 1,0 0,1 0,-1 0,0 0,1 0,-1 0,1 0,-1 0,0 0,1 0,-1 1,0-1,1 0,-1 0,0 0,1 0,-1 0,0 1,0-1,1 0,-1 0,0 1,1-1,-1 0,0 0,0 1,0-1,1 0,-1 1,0-1,0 0,0 0,0 1,0-1,1 1,-1-1,0 0,0 1,0-1,1-1,-1 0,1 1,-1-1,0 1,1-1,-1 0,0 1,0-1,1 0,-1 1,0-1,0 0,0 0,0 1,0-1,0 0,0 1,0-1,0 0,0 0,0 1,0-1,-1 0,1 1,0-1,-1 0,1 1,0-1,-1 0,1 1,-1-1,0 0,1 1,0 0,0 0,0 0,0 1,0-1,0 0,0 0,0 0,0 0,0 0,0 0,0 1,-1-1,1 0,0 0,0 0,0 0,0 0,0 0,0 1,0-1,0 0,0 0,1 0,-1 0,0 0,0 0,0 1,0-1,0 0,0 0,0 0,0 0,0 0,0 0,0 0,0 0,0 1,1-1,-1 0,0 0,0 0,0 0,0 0,0 0,0 0,1 0,-1 0,0 0,0 0,0 0,0 0,0 0,0 0,1 0,-1 0,1 0,-1 0,0 0,1 0,-1 0,0 0,1 0,-1 0,1 0,-1 0,0 0,1 0,-1 0,0 0,1 0,-1-1,0 1,1 0,-1 0,0 0,1-1,-1 1,0 0,1-1,-1 1,0 0,0 0,0-1,1 1,-1 0,0-1,0 1,0-1,0 1,0 0,1-1,-1 1,0 0,0-1,0 0,4-9,-6 21,-2 17,5-23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3:17.7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 10,'-2'1,"0"0,0-1,0 1,0 0,0 0,0 1,0-1,0 0,1 1,-1-1,0 1,1-1,-3 4,4-5,0 0,-1 0,1 1,0-1,-1 1,1-1,0 0,-1 1,1-1,0 1,-1-1,1 0,0 1,0-1,0 1,0-1,-1 1,1-1,0 1,0-1,0 1,0-1,0 1,0-1,0 1,0-1,0 1,1-1,-1 1,0-1,0 1,0-1,1 1,-1-1,0 1,0-1,1 0,-1 1,0-1,1 1,-1-1,0 0,1 1,-1-1,1 0,-1 0,0 1,1-1,-1 0,1 0,-1 0,1 0,-1 1,1-1,-1 0,1 0,-1 0,1 0,-1 0,1 0,-1 0,1 0,-1 0,2-1,1 1,0 0,0-1,0 0,0 1,0-1,0 0,0 0,4-3,-6 4,0 0,-1-1,1 1,-1 0,1 0,-1-1,1 1,0 0,-1-1,1 1,-1-1,0 1,1-1,-1 1,1-1,-1 1,0-1,1 1,-1-1,0 1,1-1,-1 1,0-1,0 0,0 1,0-1,0 0,0 1,0-1,0 0,0 1,0-1,0 1,0-1,0 0,0 1,0-1,-1 0,1 1,0-1,0 1,-1-1,1 1,0-1,-1 1,1-1,-1 1,1-1,-1 0,0 1,1-1,-1 0,0 1,1-1,-1 0,0 1,0-1,1 1,-1-1,0 1,0 0,0-1,0 1,0 0,0-1,1 1,-1 0,0 0,0 0,0 0,0 0,0 0,0 0,0 0,0 1,0-1,0 0,0 0,1 1,-1-1,0 0,0 1,0-1,1 1,-1 0,0-1,0 1,1-1,-1 1,0 0,1-1,-1 1,1 0,-1 0,1 0,-1 0,0 1,1-1,0-1,-1 1,1 0,0 0,0-1,0 1,0 0,-1-1,1 1,0 0,0 0,0-1,0 1,1 0,-1 0,0-1,0 1,0 0,1 0,-1-1,1 2,-1-1,1-1,0 1,-1-1,1 1,0-1,0 0,-1 1,1-1,0 0,0 0,0 1,-1-1,1 0,0 0,0 0,0 0,-1 0,1 0,0 0,0-1,0 1,-1 0,1 0,0 0,0-1,1 0,-2 1,1 0,-1 0,0 0,1 0,-1-1,1 1,-1 0,0 0,1 0,-1-1,0 1,1 0,-1 0,0-1,1 1,-1 0,0-1,0 1,1-1,-1 1,0 0,0-1,0 1,1 0,-1-1,0 1,0-1,0 1,0-1,0 1,0 0,0-1,0 1,0-1,0 1,0-1,0 1,0 0,-1-1,1 1,0-1,0 1,0 0,0-1,-1 1,1-1,0 1,0 0,-1 0,1-1,0 1,-1 0,1-1,0 1,-1 0,1 0,-1 0,1-1,0 1,-1 0,1 0,-1 0,0-1,1 1,-1 0,0-1,0 1,1 0,-1 0,0-1,0 1,1 0,-1 0,0 0,0 0,1 0,-1 0,0 0,0 0,0 0,1 1,-1-1,0 0,0 0,1 1,-1-1,0 0,1 1,-1-1,0 1,1-1,-1 1,1-1,-1 1,1-1,-1 1,1 0,-1-1,1 1,0 0,-1-1,1 1,0 0,-1-1,1 1,0 1,-1-1,1 1,-1-1,1 1,0 0,-1-1,1 1,0-1,0 1,0-1,0 1,0 0,1-1,0 4,-1-5,0 1,0-1,1 0,-1 1,0-1,0 1,1-1,-1 0,0 1,1-1,-1 0,0 0,1 1,-1-1,1 0,-1 0,1 1,-1-1,0 0,1 0,-1 0,1 0,-1 0,1 0,-1 0,1 0,-1 0,2 0,-1 0,1-1,-1 0,1 1,-1-1,0 0,1 0,-1 0,0 0,1 0,-1 0,0 0,0 0,0 0,0-1,0 1,0 0,0-1,0 1,-1-1,1 1,-1-1,1 1,-1-1,1 1,-1-3,0 2,0 1,0 0,0-1,0 1,0 0,0-1,0 1,0-1,-1 1,1 0,-1 0,1-1,-1 1,1 0,-1 0,0 0,0-1,1 1,-1 0,0 0,-1-1,1 2,1 0,-1-1,0 1,1 0,-1-1,1 1,-1 0,0 0,1-1,-1 1,0 0,1 0,-1 0,0 0,1 0,-1 0,0 0,1 0,-1 0,0 0,1 0,-1 1,0-1,1 0,-1 0,1 1,-1-1,0 0,1 1,-1-1,1 1,-1-1,1 1,-1-1,1 1,0-1,-1 1,1-1,-1 1,1-1,0 1,0 0,-1 0,0 15,1-15,0-1,0 0,0 0,0 1,0-1,0 0,0 0,0 1,0-1,0 0,0 0,0 1,0-1,0 0,0 0,0 1,0-1,1 0,-1 0,0 1,0-1,0 0,0 0,0 1,1-1,-1 0,0 0,0 0,0 0,1 1,-1-1,0 0,0 0,0 0,1 0,-1 0,0 0,0 0,1 0,-1 1,0-1,0 0,1 0,-1 0,0 0,0 0,1 0,-1 0,0-1,0 1,1 0,-1 0,0 0,0 0,1 0,-1 0,0-1,0 1,0 0,0 0,0 0,0 0,0 0,0 0,0-1,0 1,0 0,0 0,0 0,0 0,0 0,0-1,0 1,0 0,0 0,0 0,0 0,-1 0,1-1,0 1,0 0,0 0,0 0,0 0,0 0,0 0,0 0,0 0,-1-1,1 1,0 0,0 0,0 0,0 0,0 0,-1 0,1 0,0 0,0 0,0 0,0 0,-1 0,-1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3:10.0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 41,'5'29,"1"-16,-6-12,0-1,0 0,0 0,1 0,-1 0,0 1,0-1,0 0,0 0,1 0,-1 0,0 0,0 0,0 1,1-1,-1 0,0 0,0 0,1 0,-1 0,0 0,0 0,0 0,1 0,-1 0,0 0,0 0,1 0,-1 0,0 0,0 0,0-1,1 1,-1 0,0 0,0 0,0 0,1 0,-1 0,0-1,0 1,0 0,1 0,-1-1,1 0,0 1,-1-1,1 0,0 1,-1-1,1 0,-1 0,1 0,-1 1,0-1,1 0,-1 0,0 0,1 0,-1 0,0 0,0 0,0 0,0 0,0 0,0 1,0-1,0 0,0 0,-1 0,1 0,0 0,-1 0,1 0,0 0,-1 1,1-1,-1 0,1 0,-1 0,0 1,1-1,-1 0,0 1,1-1,-1 1,0-1,0 1,0-1,-1 0,2 1,-1-1,0 1,1 0,-1-1,0 1,1 0,-1-1,0 1,1 0,-1 0,0 0,1 0,-1 0,0 0,0 0,1 0,-1 0,0 0,1 0,-1 0,0 0,1 1,-1-1,0 0,1 0,-1 1,0-1,1 0,-1 1,1-1,-1 1,1-1,-1 1,1-1,-1 1,1-1,-1 1,1 0,0-1,-1 1,1 0,0-1,-1 1,1 0,0-1,0 1,0 0,0-1,0 1,0 0,0 0,0-1,0 1,0 0,0-1,0 2,1-1,-1-1,0 1,0-1,0 1,0-1,0 1,1-1,-1 0,0 1,0-1,1 0,-1 1,0-1,0 0,1 1,-1-1,1 0,-1 1,0-1,1 0,-1 0,0 1,1-1,-1 0,1 0,-1 0,1 0,-1 0,1 0,-1 0,0 1,1-1,-1 0,1-1,-1 1,1 0,-1 0,1 0,-1 0,1 0,-1 0,0 0,1-1,-1 1,1-1,1 1,-1-1,0 1,0-1,0 1,1-1,-1 0,0 0,0 0,0 1,0-1,0 0,0 0,-1-1,1 1,1-2,-1 0,-1-1,1 0,-1 1,0-1,0 0,0 0,-1-4,1 7,0 0,0 0,0 1,0-1,0 0,0 0,0 1,-1-1,1 0,0 0,0 1,-1-1,1 0,0 1,-1-1,1 0,-1 1,1-1,-1 1,1-1,-1 0,0 1,1 0,-1-1,1 1,-1-1,0 1,0 0,1-1,-1 1,0 0,0 0,1 0,-1-1,0 1,0 0,1 0,-1 0,0 0,0 0,0 1,0-1,0 0,1 0,-1 1,1-1,-1 0,0 0,1 1,-1-1,1 0,-1 1,1-1,-1 1,1-1,0 1,-1-1,1 1,-1-1,1 1,0-1,0 1,-1-1,1 1,0 0,0-1,0 1,-1-1,1 1,0 0,0-1,0 2,8 20,7-9,-14-13,-1 0,0 0,1 0,-1 0,0 0,1 0,-1 0,0 0,1 0,-1 0,1 0,-1 0,0-1,1 1,-1 0,0 0,0 0,1-1,-1 1,0 0,1 0,-1-1,0 1,0 0,0 0,1-1,-1 1,0 0,0-1,0 1,0 0,1-1,-1 1,0 0,0-1,0 1,0-1,0 1,0 0,0-1,0 1,0 0,0-1,0 1,0-1,0 0,0 1,0-1,0 1,0-1,0 0,0 1,0-1,0 1,0-1,0 0,0 1,0-1,-1 1,1-1,0 0,0 1,-1-1,1 1,0-1,-1 1,1-1,0 1,-1 0,1-1,-1 1,1-1,-1 1,1 0,-1-1,1 1,-1 0,1-1,-1 1,1 0,-1 0,1 0,-1 0,0-1,1 1,-1 0,1 0,-1 0,0 0,1 0,-1 1,0-1,1 0,-1 0,1 0,-1 0,1 1,-1-1,1 0,-2 1,2-1,0 0,-1 0,1 0,0 0,-1 1,1-1,0 0,0 0,-1 0,1 1,0-1,-1 0,1 0,0 1,0-1,0 0,-1 0,1 1,0-1,0 0,0 1,0-1,0 0,-1 1,1-1,0 0,0 1,0-1,0 1,1 0,-1-1,1 1,0-1,-1 1,1-1,0 1,0-1,-1 1,1-1,0 0,0 0,0 1,-1-1,1 0,0 0,0 0,0 0,0 0,0 0,-1 0,2 0,-1 0,0 0,-1 0,1 0,0 0,-1 0,1 0,0 0,-1 0,1-1,0 1,-1 0,1 0,0-1,-1 1,1 0,-1-1,1 1,-1 0,1-1,0 1,-1-1,0 1,1-1,-1 1,1-1,-1 0,0 1,1-1,-1 1,0-1,1 0,-1 1,0-1,0 0,0 1,0-1,0 0,0 1,0-1,0 0,0 1,0-2,0 1,0 0,-1 0,1 0,0 0,-1 0,1 0,0 0,-1 0,0 0,1 0,-1 0,1 1,-1-1,0 0,0 0,1 1,-1-1,0 0,0 1,0-1,0 1,0-1,0 1,0-1,0 1,0 0,0-1,0 1,-1 0,-2 0,1 0,0 1,-1-1,1 1,0 0,-1 0,1 0,0 0,0 1,0-1,0 1,0 0,0 0,0 0,1 0,-1 0,1 1,-1-1,1 1,0 0,0 0,-3 5,5-7,0 0,1 0,-1 0,0 0,1 0,-1 0,1 0,0 0,-1 0,1-1,0 1,-1 0,1 0,0-1,0 1,0 0,-1-1,1 1,0-1,0 1,0-1,0 1,0-1,0 0,0 0,0 1,0-1,0 0,0 0,0 0,2 0,-1 0,0 1,1-1,-1 1,0-1,1 0,-1 0,1 0,-1 0,0-1,1 1,-1-1,0 1,0-1,3-1,3-17,-8 10,-4 9,3 0,0 0,1 1,-1-1,1 1,-1-1,1 0,-1 1,0-1,1 1,-1-1,1 1,0 0,-1-1,1 1,-1-1,1 1,0 0,0-1,-1 1,1 0,0-1,0 1,0 0,0-1,0 1,0 0,0 0,0-1,0 1,0 0,0-1,0 1,0 0,1 1,0-2,0 1,0 0,0 0,0-1,0 1,0-1,0 1,0-1,0 1,1-1,-1 1,0-1,0 0,0 0,1 0,-1 0,1 0,0 0,-1 1,0-1,0-1,1 1,-1 0,0 0,0 0,1-1,-1 1,0-1,0 1,0-1,1 1,-1-1,0 0,1-1,-1 2,-1-1,0 0,1 1,-1-1,0 0,0 1,0-1,1 0,-1 0,0 1,0-1,0 0,0 0,0 1,0-1,-1 0,1 0,0 1,0-1,0 0,-1 1,1-1,0 0,-1 1,1-1,-1 1,1-1,-1 0,1 1,-1-1,1 1,-1-1,1 1,-2-1,1 0,0 0,0 0,0 0,0 1,0-1,0 0,-1 1,1-1,0 1,0-1,-1 1,1-1,0 1,-1 0,1 0,-1 0,1 0,0 0,-1 0,1 0,0 0,-1 0,1 1,-1-1,1 0,0 1,0-1,-1 1,1 0,0-1,0 1,0 0,0 0,0 0,0 0,0 0,0 0,-1 1,0 0,0-1,1 1,-1 0,1 0,-1 0,1 0,0 0,0 0,0 1,0-1,0 0,1 0,-1 1,1-1,-1 1,1-1,0 0,0 1,0-1,0 1,1 3,-1-5,1 0,0 0,0 0,0 0,0 0,0 0,0-1,0 1,0 0,0 0,1-1,-1 1,0-1,0 1,0-1,1 1,-1-1,0 0,1 0,-1 0,0 0,1 0,-1 0,0 0,1 0,-1 0,0 0,1-1,1 0,1 0,0 0,0 0,0 0,0-1,-1 1,1-1,0 0,5-4,-8 5,0 0,0 1,0-1,0 0,-1 1,1-1,0 0,-1 0,1 0,-1 1,1-1,-1 0,1 0,-1 0,1 0,-1 0,0 0,0 0,1 0,-1 0,0 0,0 0,0 0,0 0,0 0,0-1,-1 1,1 0,0 0,0 0,-1 0,1 0,-1 1,1-1,-1 0,0-1,0 1,0 1,0-1,0 1,1-1,-1 1,0 0,0-1,0 1,0 0,0 0,0 0,0 0,0-1,0 2,0-1,0 0,0 0,0 0,1 0,-1 0,0 1,0-1,0 0,0 1,0-1,0 1,1-1,-1 1,0-1,0 1,1 0,-1-1,0 1,1 0,-1 0,1-1,-2 3,1-2,1 0,-1 0,0-1,1 1,-1 0,1 0,-1 0,1 0,0 1,-1-1,1 0,0 0,0 0,0 0,-1 0,1 0,0 0,1 1,-1-1,0 0,0 0,0 0,1 0,-1 0,0 0,1 1,0-2,-1 1,0-1,0 0,0 0,0 0,0 0,0 0,1 1,-1-1,0 0,0 0,0 0,0 0,1 0,-1 0,0 0,0 0,0 0,1 0,-1 0,0 0,0 0,0 0,0 0,1 0,-1 0,0 0,0 0,0 0,1 0,-1 0,0 0,0 0,0 0,0 0,1 0,-1 0,0-1,0 1,0 0,0 0,1 0,5-18,-6 14,1 0,-1 0,0 0,0 0,0 0,-1 1,1-1,-1 0,-2-5,3 8,0 1,0 0,-1-1,1 1,0-1,0 1,-1 0,1-1,0 1,-1 0,1 0,0-1,-1 1,1 0,0 0,-1-1,1 1,0 0,-1 0,1 0,-1 0,1-1,-1 1,1 0,0 0,-1 0,1 0,-1 0,1 0,-1 0,-1 1,0 0,1 0,-1 0,0 0,1 0,-1 0,1 0,-1 0,1 0,0 1,-3 2,3-3,0 0,0 0,0 0,0 0,0 1,0-1,0 0,0 1,0-1,1 1,-1-1,1 1,-1-1,1 1,-1 0,1-1,0 1,0-1,0 1,0 2,1-3,-1 0,1 0,0 0,0 0,0 0,-1-1,1 1,0 0,0-1,0 1,0-1,0 1,1-1,-1 1,0-1,0 0,0 1,0-1,0 0,1 0,-1 0,0 0,0 0,0 0,0 0,1 0,-1-1,2 0,-2 1,0 0,-1 0,1 0,0 0,0-1,0 1,0 0,0 0,-1-1,1 1,0-1,0 1,-1-1,1 1,0-1,-1 1,1-1,0 0,-1 1,1-1,-1 0,1 0,-1 1,0-1,1 0,-1 0,0 0,1 0,-1 1,0-1,0 0,0 0,0 0,0 0,0 0,0 0,0 1,0-1,0 0,0 0,-1-1,1 1,-1 0,1 0,-1-1,1 1,-1 0,1 0,-1 0,0 0,0 0,1 0,-1 0,0 0,0 0,0 0,0 1,0-1,0 0,0 0,-1 1,1-1,0 1,0-1,0 1,-1 0,1-1,0 1,0 0,-1 0,1 0,-2 0,2 0,0 0,0 0,0 0,0 0,0 1,-1-1,1 0,0 1,0-1,0 0,0 1,1-1,-1 1,0 0,0-1,0 1,0 0,0-1,1 1,-1 0,0 0,1 0,-1 0,1 0,-1-1,1 1,-1 0,1 0,-1 0,1 1,0-1,0 0,0 0,-1 0,1 0,0 0,0 0,0 0,1 0,-1 0,0 0,0 0,1 0,-1 0,0 0,1 0,-1 0,1 0,-1 0,1 0,0 0,-1 0,1 0,0-1,0 1,-1 0,1-1,0 1,0 0,0-1,0 1,0-1,0 1,0-1,0 0,0 1,0-1,0 0,1 0,0 1,0-1,0 0,-1 0,1 0,0 0,0 0,-1 0,1 0,0-1,-1 1,1-1,0 1,-1-1,1 1,0-1,-1 0,1 0,-1 0,0 0,2-1,1-3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2:46.4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1,'345'0,"-344"0,1 0,-1 0,1 0,-1 0,1 0,-1 0,1 0,-1 1,0-1,1 0,-1 1,1-1,-1 1,0 0,0-1,3 3,-4-3,0 1,0-1,1 1,-1-1,0 1,0 0,0-1,0 1,0-1,0 1,0 0,0-1,0 1,0-1,0 1,-1-1,1 1,0-1,0 1,0 0,-1-1,1 1,0-1,-1 1,1-1,0 0,-1 1,-6 7,0-1,-1 0,-13 9,10-8,0 1,-2-1,-22 12,24-14,-1 1,1 0,-20 16,-42 33,64-46,-6 5,1 0,0 0,2 1,-20 32,6-11,20-31,1 0,1 0,-1 1,-6 14,11-21,0 1,0 0,0 0,1 0,-1 0,0 0,0-1,1 1,-1 0,1 0,-1-1,1 1,-1 0,1-1,-1 1,1 0,0-1,-1 1,1-1,0 1,0-1,-1 1,1-1,0 1,0-1,-1 0,1 0,0 1,0-1,0 0,0 0,0 0,0 0,1 0,34 6,175-4,-110-4,-92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9:49.10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100 1,'-4'1,"1"1,0 0,-1 0,1 0,0 0,0 0,-3 4,-6 3,-12 2,19-9,1 0,0-1,0 2,-1-1,-6 5,11-6,-1 0,1 1,0-1,0 0,-1 0,1 0,0 0,0 0,0 0,0 0,0 0,0 1,1-1,-1 0,0 0,1 0,-1 0,0 0,1 0,-1 0,1 0,-1 0,1 0,0 0,0-1,-1 1,1 0,0 0,0 0,0-1,0 1,1 0,30 25,43 18,-73-42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9:46.03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178 1,'-13'1,"-1"1,0 1,1 0,0 1,0 1,0 0,-22 11,35-16,-6 4,-1-1,1 1,0-1,-11 11,16-14,0 1,1-1,-1 1,1 0,-1-1,1 1,-1 0,1 0,-1-1,1 1,0 0,-1 0,1 0,0-1,0 1,0 0,-1 0,1 0,0 0,0 1,1-1,-1 0,1 0,0 0,-1 0,1 0,0 1,0-2,-1 1,1 0,0 0,0 0,0 0,0 0,0-1,0 1,1 0,-1-1,2 1,1 2,-1-1,1 0,0 1,-1 0,1 0,3 5,12 9,48 22,-64-38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9:41.27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126 0,'-3'1,"0"0,0 1,1-1,-1 0,0 1,1 0,-1 0,1 0,-4 4,-11 7,-7-2,19-10,1 1,-1 0,1 0,0 0,0 0,0 1,0-1,0 1,0 0,1 0,-6 6,9-8,0-1,0 1,0 0,0-1,0 1,0-1,0 1,0-1,0 1,0-1,0 1,0 0,0-1,1 1,-1-1,0 1,0-1,1 1,-1-1,0 1,1-1,-1 1,0-1,1 0,-1 1,0-1,1 0,-1 1,1-1,-1 0,1 1,-1-1,1 0,-1 0,1 0,0 1,28 11,-19-8,37 16,7 4,-44-19,-8-4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8:06.58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89 0,'1'4,"0"0,0 0,0 0,0 0,0 0,1 0,0-1,0 1,0-1,3 6,10 19,-15-27,0-1,0 1,0 0,0 0,0-1,0 1,0 0,0 0,0-1,-1 1,1 0,0-1,0 1,-1 0,1-1,-1 1,1-1,0 1,-1 0,1-1,-1 1,1-1,-1 1,0-1,1 0,-1 1,0 0,-26 13,5-1,-41 49,61-60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01:57.8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1,'-5'207,"5"-203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8:00.58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1,'2'0,"13"0,-1 0,1 0,0 2,0 0,-1 0,17 6,-30-7,0 0,0 0,0 0,0 0,0 0,0 1,0-1,-1 0,1 0,0 1,-1-1,1 0,-1 1,1-1,-1 1,1-1,-1 1,0-1,0 0,0 3,1 37,-2-31,1 36,0-42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7:57.1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129 0,'0'7,"0"0,0 0,0-1,-1 1,-1 0,-3 12,5-18,-1 0,1 0,-1 0,1 0,-1 0,0 0,0 0,1 0,-1 0,0 0,0 0,0-1,0 1,0 0,0-1,0 1,-2 0,1 0,0-1,0 0,0 0,0 0,0 0,-1 0,1 0,0 0,1-1,-1 1,0-1,0 1,0-1,-2-1,-1 0,0 1,0 0,1 0,-1 0,0 1,-8-1,-14-1,23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7:53.9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1,'18'0,"0"-1,0 2,0 0,22 4,-38-4,-1 0,0 0,0 0,0 0,0 0,0 0,0 1,0-1,0 0,0 1,0-1,-1 0,1 1,0-1,-1 1,0-1,1 3,8 33,-8-31,0 37,-1-26,0-12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07:38.6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0,'0'1,"-1"-1,1 0,-1 1,1-1,-1 1,1-1,0 1,-1-1,1 1,0-1,-1 1,1-1,0 1,0-1,-1 1,1 0,0-1,0 1,0-1,0 1,0 0,0-1,0 1,0-1,0 1,0 0,0-1,0 1,0-1,1 1,-1 0,8 20,-9-21,1-1,-1 1,1-1,-1 0,1 1,-1-1,1 1,0-1,-1 0,1 1,0-1,0 0,0 0,-1 1,1-1,0 0,0 1,0-1,0 0,0 0,0 1,0-1,1 0,-1 0,0 1,0-1,0 0,1 1,-1-1,0 0,1 1,-1-1,1 1,-1-1,1 0,-1 1,1-1,-1 1,1-1,-1 1,1 0,0-1,-1 1,1 0,0-1,-1 1,1 0,0 0,-1-1,1 1,0 0,0 0,-1 0,1 0,1 0,-25-8,19 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12:31.3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0,'115'9,"-35"5,-54-8,-25-5,0 0,0-1,-1 1,1 0,0 0,0-1,-1 1,1 0,0 0,-1 0,1 0,-1 0,1 0,-1 0,0 0,1 0,-1 0,0 0,0 0,0 0,0 0,0 0,0 1,0-1,0 0,0 0,0 0,0 0,-1 0,1 0,-1 0,0 2,-13 35,7-23,0 1,-8 30,9-27,-11 36,16-53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12:28.1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123 0,'5'42,"-1"9,-5-50,1 0,-1-1,1 1,-1 0,1-1,-1 1,0 0,1-1,-1 1,0-1,0 1,1-1,-1 0,0 1,0-1,0 0,1 1,-1-1,0 0,0 0,0 0,0 0,0 0,1 0,-1 0,-2 0,-33-1,26 1,-50 0,57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12:25.3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0,'119'13,"-34"0,-85-13,1 0,-1 1,1-1,-1 0,1 0,-1 0,1 1,-1-1,1 0,-1 1,1-1,-1 0,0 1,1-1,-1 1,0-1,1 1,-1-1,0 1,1-1,-1 1,0-1,0 1,0-1,1 1,-1-1,0 1,0-1,0 1,0-1,0 1,0 0,0-1,0 1,0-1,0 1,0-1,-1 1,1-1,0 1,-1 0,-10 31,5-15,-8 58,13-72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12:18.35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116 0,'0'2,"0"1,-1-1,1 0,-1 1,0-1,0 0,0 0,0 1,0-1,0 0,0 0,-1 0,1-1,-1 1,1 0,-5 3,-35 24,18-13,11-8,-6 7,18-8,12-1,-1-2,-1 0,1 1,-1 0,-1 1,1 0,-1 1,0 0,0 0,7 9,-15-15,6 5,20 23,-26-27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12:15.75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160 1,'-30'1,"0"1,-30 7,59-9,0 0,0 0,0 0,0 1,0-1,0 0,1 0,-1 1,0-1,0 1,0-1,0 1,0-1,1 1,-1-1,0 1,0 0,1-1,-1 1,1 0,-1 0,0 1,-1 20,3-9,-1-1,-1-1,-1 0,0-1,0 1,-1 0,-6 15,8-24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4:12:12.50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47 1,'-2'9,"-1"0,0-1,-1 1,0-1,0 1,-11 14,14-22,-1 0,1 1,0-1,0 1,0-1,1 1,-1 0,0-1,1 1,-1 0,1-1,-1 1,1 0,0 0,-1 0,1 2,1-2,0-1,0 0,0 0,0 0,0 0,0 0,1 0,-1 0,0 0,0 0,1-1,-1 1,1 0,-1-1,0 1,1-1,-1 0,1 1,2-1,7 3,2-1,-1 2,1-1,-1 1,0 1,16 9,-16-6,-9-7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01:53.7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69,'0'-2,"1"1,-1-1,1 1,-1-1,1 0,0 1,0-1,0 1,0 0,0-1,0 1,0 0,0 0,1-1,-1 1,0 0,1 0,-1 0,3 0,34-19,-26 14,2-3,-14 9,1-1,0 0,-1 1,1-1,0 1,-1 0,1-1,0 1,-1-1,1 1,0 0,0 0,-1-1,1 1,0 0,0 0,0 0,-1 0,1 0,0 0,0 0,0 0,-1 0,1 0,0 1,0-1,0 0,-1 1,1-1,0 0,-1 1,1-1,0 1,-1-1,1 1,0-1,-1 1,1-1,0 2,23 15,-16-12,1 2,-1-1,0 1,10 10,-17-15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01:50.5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 0,'3'62,"-1"-46,0 0,-2 1,0-1,-1 1,-4 23,-1-3,6-33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01:47.5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76,'1'-3,"0"-1,1 1,-1 0,1 0,0 0,0 0,0 0,0 0,0 0,1 0,-1 1,5-4,11-15,-18 21,1-1,-1 0,1 0,-1 0,1 1,-1-1,1 0,-1 1,1-1,0 1,-1-1,1 0,0 1,0-1,-1 1,1 0,0-1,0 1,0 0,-1-1,1 1,0 0,0 0,0 0,0 0,0 0,0 0,0 0,-1 0,1 0,0 0,0 0,0 1,0-1,0 0,-1 0,1 1,0-1,0 1,-1-1,1 1,0-1,0 2,4 2,0 1,0 0,-1 0,7 10,-9-13,8 11,-8-11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01:43.7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7 216,'1'-62,"-2"-65,-5 104,5 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01:30.9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1 589,'0'-2,"1"-1,0 1,-1-1,1 0,0 1,1 0,-1-1,0 1,1 0,-1-1,3-1,-1 1,-1 0,0 0,0 0,-1 0,1 0,-1 0,2-5,2-6,-1 1,2 0,0 0,0 0,1 1,14-18,5-11,84-135,-81 137,64-62,-85 94,0 2,0-1,1 1,-1 0,1 1,1 0,-1 0,0 1,1 0,-1 1,14-2,21-6,-41 9,1 1,-1-1,1 1,-1 0,1 0,-1 1,1-1,-1 0,1 1,-1 0,7 2,39 21,-18-9,51 28,-77-39,1 0,-1 0,0 0,0 1,8 10,-9-10,0-1,0 1,0-1,0 0,0-1,1 1,0-1,0 0,5 3,-7-4,0 0,0 0,0 1,-1-1,1 1,-1 0,1-1,-1 1,0 0,0 1,2 3,17 38,-15-24,0-1,6 39,-1 4,-7-46,-1 1,0 0,-1 18,3 46,0 98,-4-172,2 0,-1 0,1-1,0 1,0-1,1 1,0-1,10 13,1 3,0-1,26 32,-6-10,-23-31,0 0,1-1,0 0,0-1,1-1,20 11,-28-18,7 6,1-1,0 0,1-2,-1 1,30 7,14-3,71-2,-106-10,41-8,6 0,-60 8,0-1,0-1,0 1,0-2,-1 1,1-1,-1-1,0 0,0 0,0-1,-1 0,0 0,9-10,0-2,-5 5,0-1,0 0,17-29,35-51,-32 48,-15 23,-2-1,-1 0,-1-1,15-40,-21 40,-5 15,1 1,0-1,1 1,0 0,10-17,-12 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54:44.8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149 19,'-38'-5,"31"4,-1 0,1 0,-1 0,1 1,-15 1,20-1,0 1,0 0,0-1,0 1,0 0,0 0,1 0,-1 0,0 0,0 0,1 1,-1-1,1 1,-1-1,1 1,-1 0,1-1,0 1,0 0,0 0,0 0,0 0,0 0,1 0,-2 3,0 4,0-3,0 0,0 0,1 0,0 0,0 11,1-15,0-1,0 1,1-1,-1 0,0 1,1-1,-1 1,1-1,0 0,-1 1,1-1,0 0,0 0,0 1,0-1,0 0,0 0,0 0,0 0,0 0,0 0,1-1,-1 1,0 0,1-1,-1 1,0-1,4 1,1 2,1-1,-1 0,1-1,0 0,-1 0,1 0,0-1,0 0,0 0,-1 0,11-3,-16 2,1-1,0 1,-1-1,1 0,-1 1,1-1,-1 0,0 0,0 0,0 0,0 0,0 0,-1 0,1 0,0 0,-1 0,0-1,1 1,-1-4,0 5,1-1,-1 1,0-1,0 1,0-1,0 1,0 0,0-1,0 1,0-1,-1 1,1-1,-1 1,1 0,-1-1,1 1,-1 0,0 0,1-1,-1 1,0 0,0 0,0 0,0 0,0 0,0 0,-1 0,1 0,0 0,-2 0,-2 0,1 1,0-1,0 1,0 1,-1-1,1 1,0-1,0 1,0 0,0 0,0 1,0-1,0 1,0 0,1 0,-1 1,1-1,-1 1,1-1,0 1,0 0,0 0,0 0,-3 6,1-3,-14 24,19-30,0 1,0 0,0-1,0 1,-1 0,1 0,0-1,0 1,1 0,-1 0,0-1,0 1,0 0,0 0,1-1,-1 1,0 0,0-1,1 1,-1 0,1-1,-1 1,1-1,-1 1,1 0,-1-1,1 1,-1-1,1 0,0 1,-1-1,1 1,0-1,-1 0,1 1,0-1,-1 0,1 0,0 0,0 0,-1 0,1 0,1 0,6 2,0-2,-1 1,1-1,0 0,0-1,-1 0,1 0,-1-1,1 0,-1 0,1-1,10-5,-15 7,0-1,0 1,0-1,0 0,0 0,0 0,-1 0,1-1,-1 1,0-1,0 1,0-1,0 0,0 0,0 0,-1 0,1 0,-1 0,0 0,0 0,0-1,0 1,-1 0,1-1,-1 1,0 0,0-1,0 1,-1-1,0-5,0 8,1 0,0 0,0 0,-1 0,1 0,-1 0,1 0,-1 0,1 0,-1 0,1 0,-1 0,0 0,0 1,1-1,-1 0,0 1,0-1,0 0,0 1,0-1,0 1,0-1,0 1,0 0,-2-1,1 1,-1 0,0 0,1 0,-1 0,0 1,1-1,-1 1,0 0,1 0,-5 2,-4 3,0 0,0 1,-14 12,24-18,0 0,0 0,0 0,0 0,0 0,0 0,0 0,1 1,-1-1,1 0,-1 1,1-1,-1 0,1 1,-1-1,1 0,0 1,0-1,0 1,0-1,0 0,0 1,0-1,1 0,-1 1,0-1,1 1,-1-1,1 0,-1 0,1 1,0-1,-1 0,1 0,0 0,0 0,0 0,0 0,0 0,0 0,0 0,0 0,1 0,-1-1,0 1,0 0,1-1,-1 1,0-1,1 0,-1 1,0-1,1 0,-1 0,1 0,-1 0,0 0,1 0,-1 0,1 0,-1-1,0 1,1-1,-1 1,0-1,1 1,-1-1,0 0,2-1,-2 1,0 0,0 0,0 0,0 0,0 0,-1-1,1 1,0 0,-1 0,1-1,-1 1,0 0,1-3,3-2,12 14,2 3,-12-9</inkml:trace>
  <inkml:trace contextRef="#ctx0" brushRef="#br0" timeOffset="2512.72">472 38,'-25'-1,"-23"3,45-2,0 1,0 0,0 0,1 0,-1 0,0 0,1 1,-1-1,1 1,0 0,-1-1,1 1,0 0,-3 4,4-5,0 0,0 0,0 0,0 1,0-1,0 0,0 1,1-1,-1 0,0 1,1-1,-1 1,1-1,0 1,0-1,-1 1,1-1,0 1,0-1,0 1,0-1,1 1,-1-1,0 1,1-1,-1 1,1-1,-1 0,1 1,0-1,-1 0,1 1,0-1,0 0,0 0,0 0,0 1,0-1,0 0,1-1,-1 1,0 0,1 0,-1 0,0-1,1 1,2 0,0 1,1 0,0-1,-1 1,1-1,0 0,0 0,0-1,0 0,0 0,0 0,0 0,0-1,-1 1,8-3,-10 2,-1 0,1 0,0 0,-1-1,0 1,1 0,-1-1,0 1,1-1,-1 1,0-1,0 1,0-1,-1 0,1 0,0 1,-1-1,1 0,-1 0,1 0,-1 0,0 0,0 0,0 1,0-1,0 0,0 0,-1 0,1 0,-1 0,1 0,-1 1,1-1,-1 0,-1-2,1 3,1 0,-1-1,1 1,-1 0,0 0,1 0,-1 0,0 0,0 0,0 0,0 0,0 0,0 0,0 0,0 1,0-1,0 0,0 1,-1-1,1 1,0-1,0 1,-1-1,1 1,0 0,-1 0,1 0,0 0,-1 0,1 0,0 0,0 0,-1 0,1 0,0 1,-1-1,1 1,0-1,0 1,0-1,-1 1,1 0,0 0,0-1,0 1,0 0,0 0,0 0,0 0,1 0,-2 2,-1 1,0-1,1 0,-1 1,1-1,0 1,0 0,-3 7,5-11,0 1,0 0,0 0,0 0,0 0,0 0,0 0,0 0,0 0,0 0,1-1,-1 1,0 0,1 0,-1 0,0 0,1-1,-1 1,1 0,0 0,-1-1,1 1,-1 0,1-1,0 1,0-1,-1 1,1-1,0 1,0-1,0 1,-1-1,1 0,0 0,0 1,0-1,0 0,0 0,0 0,0 0,-1 0,1 0,2 0,3 1,0-1,-1 0,1 1,0-2,0 1,0-1,0 0,-1 0,1 0,7-4,-11 4,0 0,-1 0,1 0,-1 0,1 0,-1 0,0-1,0 1,1 0,-1-1,0 1,0-1,0 1,-1-1,1 0,0 1,-1-1,1 0,-1 1,1-1,-1 0,0 0,1 0,-1 1,0-1,0 0,-1 0,1 0,0 1,-1-1,1 0,-1 0,1 1,-1-1,0 0,-1-2,1 2,-1 1,1-1,0 1,-1-1,1 1,-1 0,1 0,-1 0,0 0,1 0,-1 0,0 0,0 1,1-1,-1 0,0 1,0 0,0-1,0 1,0 0,0 0,0 0,0 0,-2 1,3-1,-1 0,0 0,0 0,0 0,0 0,1 1,-1-1,0 1,0-1,0 1,1 0,-1-1,0 1,1 0,-1 0,1 0,-1 1,1-1,0 0,-1 0,1 1,0-1,0 1,-2 2,3-3,0-1,0 0,-1 1,1-1,0 0,0 1,0-1,0 0,0 1,0-1,0 0,0 1,-1-1,1 0,0 1,1-1,-1 0,0 1,0-1,0 0,0 1,0-1,0 0,0 1,0-1,1 0,-1 1,0-1,0 0,0 0,1 1,-1-1,0 0,0 0,1 1,-1-1,0 0,0 0,1 0,-1 0,0 1,1-1,13-5,-9-4,-5 9,-1 0,0 0,0-1,0 1,0 0,0 0,0 0,0 0,0 1,0-1,0 0,0 0,0 1,0-1,0 0,0 1,-1 0,-11 7,13-8,0 0,0 0,-1 1,1-1,0 0,0 0,0 1,-1-1,1 0,0 0,0 1,0-1,0 0,0 1,-1-1,1 0,0 1,0-1,0 0,0 0,0 1,0-1,0 0,0 1,0-1,0 0,1 1,-1-1,0 0,0 1,0-1,0 0,0 0,0 1,1-1,-1 0,0 0,0 1,0-1,1 0,-1 0,0 0,1 1,3 2</inkml:trace>
  <inkml:trace contextRef="#ctx0" brushRef="#br0" timeOffset="5173">776 21,'-7'0,"0"0,0 1,0 0,0 0,0 1,0 0,1 0,-1 1,-9 4,14-6,0 0,0 0,1 1,-1-1,0 0,1 1,-1-1,1 1,-1-1,1 1,0 0,0 0,0 0,0-1,0 1,0 0,0 0,1 0,-1 0,1 1,-1-1,1 0,0 0,0 0,0 0,0 0,0 0,0 1,1-1,-1 0,1 0,-1 0,1 0,0 0,2 3,-3-4,1 0,-1 0,1 0,-1 0,1 0,0 0,0-1,-1 1,1 0,0 0,0-1,0 1,0-1,0 1,0 0,0-1,0 0,0 1,0-1,0 0,0 1,2-1,1 0,-1 0,0 0,0 0,0-1,0 1,0-1,1 0,3-1,-3 0,0 1,-1-1,1 0,0 0,-1 0,1 0,-1 0,0-1,0 0,0 0,0 0,0 0,3-5,-6 7,1-1,0 1,0-1,-1 0,1 0,-1 1,0-1,1 0,-1 0,0 0,0 0,0 1,0-1,0 0,-1 0,1 0,-1-2,0 3,1 0,-1 0,0 1,0-1,1 0,-1 0,0 0,0 0,0 1,0-1,0 0,0 1,0-1,0 1,0-1,0 1,0-1,0 1,0 0,-2-1,-1 1,1 0,-1 0,1 0,-1 0,1 1,-1-1,0 1,1 0,0 0,-1 0,1 0,0 1,-1-1,1 1,0 0,-3 2,-1 3,-1-1,1 1,-9 11,15-17,0 0,0 0,0 0,0 0,0 0,1 1,-1-1,0 0,0 1,1-1,-1 0,1 1,0-1,-1 1,1-1,0 1,0-1,0 1,-1-1,2 1,-1-1,0 1,0-1,0 0,1 1,-1-1,1 1,-1-1,1 0,0 1,-1-1,1 0,1 2,0-2,1 1,-1-1,1 0,0 0,-1 0,1 0,0 0,0-1,0 1,0-1,-1 0,1 0,0 0,0 0,5-1,44-8,-49 8,0-1,0 1,0-1,0 1,0-1,0 0,0 0,0-1,-1 1,1 0,-1-1,0 0,0 0,0 1,0-1,0 0,0 0,-1-1,0 1,1 0,-1 0,0-1,-1 1,1-1,-1 1,1-1,-1 1,0-1,0 1,-1-1,1 1,-1 0,1-1,-3-4,3 7,0 1,-1-1,1 0,0 1,-1-1,1 1,0-1,-1 1,1-1,-1 1,1-1,-1 1,1-1,-1 1,1-1,-1 1,1 0,-1-1,0 1,1 0,-1 0,0 0,1-1,-1 1,0 0,1 0,-1 0,0 0,-1 0,-21 10,-15 25,36-32,0 0,0 0,0 0,0 0,0 0,0 1,1-1,0 0,0 1,0 0,0-1,0 1,0 6,1-9,0 0,0 0,0 0,1 0,-1 0,0 0,0-1,1 1,-1 0,0 0,1 0,-1 0,1 0,-1 0,1-1,-1 1,1 0,0 0,-1-1,1 1,1 0,-1 0,1 0,0-1,-1 0,1 1,-1-1,1 0,0 1,-1-1,1 0,0 0,-1-1,1 1,0 0,-1 0,1-1,0 1,1-2,2 0,0 0,1-1,-1 1,0-1,8-8,-11 10,-1 1,1-1,-1 0,0-1,0 1,1 0,-1 0,0 0,0-1,0 1,0-1,-1 1,1-1,0 1,-1-1,1 1,-1-1,1 1,-1-1,0 0,1 1,-1-1,0 0,0-2,0 4,-1-1,1 1,0 0,0-1,0 1,0-1,0 1,0 0,-1-1,1 1,0-1,0 1,-1 0,1-1,0 1,0 0,-1 0,1-1,0 1,-1 0,1 0,0-1,-1 1,1 0,-1 0,1 0,0 0,-1-1,1 1,-1 0,1 0,0 0,-1 0,1 0,-1 0,0 0,-13 12,-6 20,13-10,6-21,1-1,0 1,0-1,-1 1,1-1,0 1,0-1,0 1,0-1,0 1,0-1,-1 1,1-1,1 1,-1-1,0 1,0-1,0 1,0-1,0 1,0-1,0 1,1-1,-1 1,0-1,0 1,1-1,-1 1,0-1,1 0,-1 1,1-1,-1 0,0 1,1-1,-1 0,1 1,0-1,0-1,1 0,-1 0,0 0,1 0,-1 0,0 0,0 0,0 0,0-1,0 1,0 0,-1-1,1 1,0-1,-1 1,1-3,2-2</inkml:trace>
  <inkml:trace contextRef="#ctx0" brushRef="#br0" timeOffset="7498.95">1162 10,'-11'0,"-3"0,0 0,-23 4,33-4,0 1,0 0,1 0,-1 1,0-1,1 1,0-1,-1 1,1 0,0 1,0-1,0 0,0 1,-4 5,5-6,1 1,-1-1,1 1,0 0,0-1,0 1,0 0,0 0,1 0,-1 0,1 0,0 0,0 0,0 0,0 0,0 0,1-1,0 1,-1 0,2 3,-1-2,1 0,-1 0,1-1,0 1,0-1,0 1,1-1,-1 0,1 0,0 0,-1 0,1 0,7 4,-9-6,1 0,-1 0,1-1,-1 1,1-1,-1 1,1-1,0 1,-1-1,1 0,0 0,-1 0,1 0,0 0,-1 0,1 0,-1-1,1 1,0-1,-1 1,1-1,-1 1,1-1,-1 0,1 0,-1 0,0 0,3-2,-2 1,1 0,-1-1,0 0,0 1,0-1,-1 0,1 0,0 0,-1 0,0 0,0-1,0 1,1-5,-2 7,0 1,0-1,0 1,0-1,0 1,0-1,0 0,0 1,0-1,0 1,0-1,-1 1,1-1,0 1,0-1,0 1,-1-1,1 1,0-1,-1 1,1-1,0 1,-1-1,1 1,-1 0,1-1,0 1,-1 0,0-1,-20-1,18 3,0-1,0 1,0 0,0 0,-1 0,1 0,1 0,-1 1,0-1,0 1,-2 2,4-4,0 1,0 0,1 0,-1-1,0 1,1 0,-1 0,1 0,-1 0,1-1,-1 1,1 0,0 0,-1 0,1 0,0 0,0 0,-1 0,1 0,0 0,0 0,0 0,0 0,1 2,-1-3,1 1,0 0,-1-1,1 1,0 0,0-1,-1 1,1-1,0 1,0-1,0 0,0 1,0-1,-1 0,1 0,0 1,0-1,0 0,0 0,2 0,0 0,1 0,0-1,-1 1,1 0,0-1,-1 0,1 0,-1 0,1-1,-1 1,1-1,-1 1,4-4,-3 0,0 0,-1 0,1-1,-1 1,0-1,-1 0,1 0,-1 0,0 0,1-9,-2 13,-1-1,0 1,1-1,-1 1,0-1,-1 1,1-1,0 1,-1-1,1 1,-1 0,0-1,-1-1,2 2,-1 1,0 0,0 0,0 0,0 0,0 0,0 0,-1 0,1 0,0 1,0-1,-1 0,1 1,0-1,-1 1,1-1,-1 1,1 0,0-1,-1 1,1 0,-1 0,1 0,-2 0,0 1,0 0,0-1,0 1,0 0,0 0,0 1,1-1,-1 1,0-1,1 1,-1 0,1 0,0 0,0 0,0 0,-3 5,-32 46,26-36,10-16,1 0,-1 0,0 0,1 0,-1 0,1 0,-1 0,1 0,-1 0,1 0,0 1,-1-1,1 0,0 0,0 0,0 0,0 0,0 1,0-1,0 0,0 0,1 2,0-2,0 0,-1 0,1 0,0-1,0 1,0 0,-1-1,1 1,0 0,0-1,0 0,0 1,0-1,0 1,0-1,0 0,1 0,-1 0,1 1,2-1,-1 0,1 0,-1 0,1 0,-1-1,0 0,1 1,-1-1,0 0,0-1,1 1,-1 0,0-1,0 0,3-2,-6 3,4-2,0-1,0 1,0-1,-1-1,1 1,-1 0,0-1,-1 1,4-9,-6 13,0-1,0 1,0 0,0 0,0 0,0 0,0 0,0-1,0 1,0 0,0 0,0 0,0 0,0 0,0-1,0 1,0 0,0 0,0 0,0 0,0 0,-1 0,1 0,0-1,0 1,0 0,0 0,0 0,0 0,-1 0,1 0,0 0,0 0,0 0,0 0,0 0,0 0,-1 0,1 0,0 0,0 0,0 0,0 0,-1 0,1 0,0 0,0 0,0 0,0 0,0 0,-11 6,-7 9,15-11,1-1,0 1,0-1,0 1,0 0,1-1,-2 6,3-8,-1 0,1-1,-1 1,1 0,0 0,0 0,-1 0,1 0,0 0,0 0,0 0,0-1,0 1,0 0,0 0,0 0,1 0,-1 0,0 0,0 0,1 0,-1-1,1 1,-1 0,0 0,1 0,0-1,-1 1,1 0,-1-1,1 1,0 0,0-1,-1 1,1-1,0 1,1 0,-1-1,0-1,0 1,0 0,0 0,0 0,0-1,0 1,0 0,0-1,0 1,0-1,0 0,0 1,0-1,0 0,0 1,-1-1,1 0,0 0,-1 0,1 0,0 1,-1-1,1 0,-1 0,1 0,-1 0,0 0,1-1,-1 1,0 0,0 0,0 0,0 0,0-1,4-42,-6 30,-1 8,0 9,2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3:54:41.6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58 69,'0'0,"-1"-1,1 1,0-1,0 0,-1 1,1-1,-1 1,1-1,0 1,-1-1,1 1,-1 0,1-1,-1 1,1 0,-1-1,1 1,-1 0,0-1,1 1,-1 0,1 0,-1 0,0 0,1 0,-1-1,0 1,1 0,-1 0,1 1,-1-1,0 0,1 0,-1 0,0 0,1 0,-1 1,-24 7,24-7,0 0,-1 0,1 1,1-1,-1 0,0 0,0 1,0-1,1 0,-1 1,1-1,-1 1,1-1,-1 1,1-1,0 1,0-1,0 1,0-1,0 1,0 0,0-1,0 1,1 1,0-1,0 1,0 0,0-1,0 1,1-1,-1 0,1 1,0-1,0 0,0 0,0 0,4 3,-5-3,1-1,0 1,-1-1,1 0,0 0,0 0,0 0,-1 0,1 0,0-1,0 1,0 0,1-1,-1 0,0 1,0-1,0 0,0 0,0 0,0-1,0 1,0 0,0-1,0 1,0-1,0 0,0 0,0 0,0 0,0 0,0 0,-1 0,1 0,0-1,-1 1,1-1,-1 1,0-1,2-2,4-7,-1-1,9-20,-14 28,0 1,0-1,0 1,0-1,-1 1,1-1,-1 0,0 1,0-1,0 1,-1-1,1 0,-1 1,-2-7,2 9,1 0,-1-1,0 1,0 0,0 0,0 0,0 0,0 1,0-1,-1 0,1 0,0 1,0-1,-1 0,1 1,0 0,-1-1,1 1,0 0,-1-1,1 1,0 0,-1 0,1 0,-1 0,1 0,0 1,-1-1,1 0,-1 1,1-1,0 1,0-1,-1 1,0 1,-6 1,1 0,0 0,0 1,-11 9,15-10,0 0,0 1,0 0,0-1,1 1,0 0,-1 0,2 0,-1 1,0-1,1 0,0 1,0-1,-1 6,2-9,1 0,-1-1,0 1,0 0,1-1,-1 1,1-1,-1 1,1 0,-1-1,1 1,-1-1,1 1,-1-1,1 0,0 1,-1-1,1 1,0-1,-1 0,1 0,0 1,-1-1,1 0,0 0,0 0,-1 0,1 0,0 0,-1 0,1 0,0 0,0 0,-1 0,1 0,0-1,-1 1,1 0,0-1,1 0,0 1,1-1,-1-1,1 1,-1 0,0-1,0 1,1-1,-1 1,0-1,2-2,9-28,-12 32,-1-1,0 1,0-1,0 0,0 1,0-1,0 1,0-1,0 1,0-1,0 1,0-1,0 1,0-1,0 0,0 1,0-1,-1 1,1-1,0 1,0-1,-1 1,1 0,0-1,-1 1,1-1,0 1,-1 0,1-1,-1 1,1 0,-1-1,1 1,-1 0,1 0,-1-1,1 1,-1 0,1 0,-1 0,1 0,-1 0,1-1,-1 1,1 0,-1 0,1 1,-1-1,0 0,1 0,-1 0,1 0,-1 0,1 1,-1-1,1 0,-1 0,1 1,-1-1,0 1,0-1,0 1,-1-1,1 1,0 0,-1 0,1-1,0 1,0 0,0 0,0 0,0 0,0 0,0 0,0 1,0-1,0 0,1 0,-1 1,1-1,-1 0,1 1,-1-1,1 1,0-1,-1 1,1-1,0 0,0 1,0-1,0 1,0-1,1 1,-1-1,0 1,1-1,-1 0,1 1,-1-1,1 0,0 1,-1-1,1 0,0 0,0 0,0 1,0-1,0 0,0 0,0-1,1 1,-1 0,0 0,0 0,1-1,-1 1,0-1,1 1,2 0,0-1,1-1,0 1,-1-1,1 0,0 0,-1 0,1 0,-1-1,1 0,-1 0,7-4,-9 5,0 0,-1 0,1 0,-1-1,1 1,-1 0,1-1,-1 1,0 0,0-1,0 0,0 1,0-1,0 0,0 1,0-1,-1 0,1 0,-1 0,1 0,-1 1,0-1,1 0,-1 0,0 0,0 0,-1 0,1 0,0 0,-1 0,0-2,1 3,-1 0,1 1,0-1,-1 0,1 1,-1-1,1 0,-1 1,1-1,-1 1,0-1,1 1,-1-1,0 1,1-1,-1 1,0 0,1-1,-1 1,0 0,0-1,1 1,-1 0,0 0,0 0,0 0,1 0,-1 0,0 0,0 0,0 0,1 0,-2 1,0-1,0 1,0 0,0 0,0-1,0 1,0 0,0 1,0-1,1 0,-1 1,-2 1,1 2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105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cp:lastPrinted>2022-03-13T12:28:00Z</cp:lastPrinted>
  <dcterms:created xsi:type="dcterms:W3CDTF">2022-03-13T12:27:00Z</dcterms:created>
  <dcterms:modified xsi:type="dcterms:W3CDTF">2022-03-13T14:12:00Z</dcterms:modified>
</cp:coreProperties>
</file>