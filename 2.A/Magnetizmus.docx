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DA7A2" w14:textId="4FB107C7" w:rsidR="00150E19" w:rsidRPr="00205D9E" w:rsidRDefault="006377A6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Magnetizmus</w:t>
      </w:r>
    </w:p>
    <w:p w14:paraId="63E4E3D1" w14:textId="77777777" w:rsidR="00465E9E" w:rsidRPr="00205D9E" w:rsidRDefault="00465E9E" w:rsidP="00465E9E">
      <w:pPr>
        <w:rPr>
          <w:lang w:val="sk-SK"/>
        </w:rPr>
      </w:pPr>
    </w:p>
    <w:p w14:paraId="5F04AD54" w14:textId="565E3E91" w:rsidR="00465E9E" w:rsidRPr="006377A6" w:rsidRDefault="006377A6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6377A6">
        <w:rPr>
          <w:b/>
          <w:bCs/>
          <w:lang w:val="sk-SK"/>
        </w:rPr>
        <w:t>Magnetické pole:</w:t>
      </w:r>
    </w:p>
    <w:p w14:paraId="789335A3" w14:textId="58DE6843" w:rsidR="006377A6" w:rsidRDefault="006377A6" w:rsidP="006377A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Zdrojom magnetického poľa je pohybujúci sa elektrický náboj</w:t>
      </w:r>
    </w:p>
    <w:p w14:paraId="62BC6FBE" w14:textId="38C315B1" w:rsidR="006377A6" w:rsidRDefault="006377A6" w:rsidP="006377A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Vyskytuje sa v okolí:</w:t>
      </w:r>
    </w:p>
    <w:p w14:paraId="2F23F53A" w14:textId="5AB886E9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Prirodzeného magnetu – Magnetovec</w:t>
      </w:r>
    </w:p>
    <w:p w14:paraId="741C8AC2" w14:textId="10C84E5E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Vodiča s elektrický prúdom</w:t>
      </w:r>
    </w:p>
    <w:p w14:paraId="6F7325EA" w14:textId="23FAEF7F" w:rsidR="006377A6" w:rsidRDefault="006377A6" w:rsidP="006377A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Delíme ho na:</w:t>
      </w:r>
    </w:p>
    <w:p w14:paraId="24554AD7" w14:textId="3AF9F136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Stacionárne </w:t>
      </w:r>
    </w:p>
    <w:p w14:paraId="21A76A88" w14:textId="56700158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Nestacionárne</w:t>
      </w:r>
    </w:p>
    <w:p w14:paraId="21F067F0" w14:textId="3639C10E" w:rsidR="006377A6" w:rsidRDefault="006377A6" w:rsidP="006377A6">
      <w:pPr>
        <w:rPr>
          <w:lang w:val="sk-SK"/>
        </w:rPr>
      </w:pPr>
    </w:p>
    <w:p w14:paraId="60B00EB9" w14:textId="5D31CAD6" w:rsidR="006377A6" w:rsidRDefault="006377A6" w:rsidP="006377A6">
      <w:pPr>
        <w:rPr>
          <w:lang w:val="sk-SK"/>
        </w:rPr>
      </w:pPr>
    </w:p>
    <w:p w14:paraId="5A3F68B4" w14:textId="43733884" w:rsidR="006377A6" w:rsidRPr="006377A6" w:rsidRDefault="006377A6" w:rsidP="006377A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6377A6">
        <w:rPr>
          <w:b/>
          <w:bCs/>
          <w:lang w:val="sk-SK"/>
        </w:rPr>
        <w:t>Stacionárne</w:t>
      </w:r>
    </w:p>
    <w:p w14:paraId="64452C0D" w14:textId="5E1A38F3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Vzniká ak:</w:t>
      </w:r>
    </w:p>
    <w:p w14:paraId="43C65F19" w14:textId="3D76CAA4" w:rsidR="006377A6" w:rsidRDefault="006377A6" w:rsidP="006377A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Je magnet v pokoji</w:t>
      </w:r>
    </w:p>
    <w:p w14:paraId="675C79A4" w14:textId="312F7460" w:rsidR="006377A6" w:rsidRDefault="006377A6" w:rsidP="006377A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Vodič cez ktorý prechádza elektrický prúd je v pokoji a elektrický prúd je konštantný (I = konštantný – jednosmerný)</w:t>
      </w:r>
    </w:p>
    <w:p w14:paraId="04906776" w14:textId="04F928A6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Stále, časovo nepremenné</w:t>
      </w:r>
    </w:p>
    <w:p w14:paraId="659910FD" w14:textId="379C982E" w:rsidR="006377A6" w:rsidRDefault="006377A6" w:rsidP="006377A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Veličiny sú konštantné</w:t>
      </w:r>
    </w:p>
    <w:p w14:paraId="0D86E851" w14:textId="77777777" w:rsidR="006377A6" w:rsidRPr="006377A6" w:rsidRDefault="006377A6" w:rsidP="006377A6">
      <w:pPr>
        <w:rPr>
          <w:lang w:val="sk-SK"/>
        </w:rPr>
      </w:pPr>
    </w:p>
    <w:p w14:paraId="47E8B8A1" w14:textId="5A6910AA" w:rsidR="006377A6" w:rsidRDefault="006377A6" w:rsidP="006377A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6377A6">
        <w:rPr>
          <w:b/>
          <w:bCs/>
          <w:lang w:val="sk-SK"/>
        </w:rPr>
        <w:t>Nestacionárne</w:t>
      </w:r>
    </w:p>
    <w:p w14:paraId="6CB4B7E7" w14:textId="213341F3" w:rsidR="006377A6" w:rsidRPr="00782922" w:rsidRDefault="006377A6" w:rsidP="006377A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Vzniká ak:</w:t>
      </w:r>
    </w:p>
    <w:p w14:paraId="4675D055" w14:textId="13746D9C" w:rsidR="00782922" w:rsidRPr="006377A6" w:rsidRDefault="00782922" w:rsidP="00782922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Je magnet v pohybe</w:t>
      </w:r>
    </w:p>
    <w:p w14:paraId="3FEEA408" w14:textId="69DA4C81" w:rsidR="006377A6" w:rsidRDefault="006377A6" w:rsidP="006377A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Vodič je v pokoji a elektrický prúd nie je konštantný (I </w:t>
      </w:r>
      <w:r>
        <w:rPr>
          <w:rFonts w:cstheme="minorHAnsi"/>
          <w:lang w:val="sk-SK"/>
        </w:rPr>
        <w:t>≠</w:t>
      </w:r>
      <w:r>
        <w:rPr>
          <w:lang w:val="sk-SK"/>
        </w:rPr>
        <w:t xml:space="preserve"> konštantný)</w:t>
      </w:r>
    </w:p>
    <w:p w14:paraId="428ABE05" w14:textId="03F828E3" w:rsidR="006377A6" w:rsidRPr="006377A6" w:rsidRDefault="006377A6" w:rsidP="006377A6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Vodič je v pohybe a elektrický prúd je konštantný (I </w:t>
      </w:r>
      <w:r>
        <w:rPr>
          <w:rFonts w:cstheme="minorHAnsi"/>
          <w:lang w:val="sk-SK"/>
        </w:rPr>
        <w:t>=</w:t>
      </w:r>
      <w:r>
        <w:rPr>
          <w:lang w:val="sk-SK"/>
        </w:rPr>
        <w:t xml:space="preserve"> konštantný)</w:t>
      </w:r>
    </w:p>
    <w:p w14:paraId="6245487B" w14:textId="4940C5D7" w:rsidR="006377A6" w:rsidRPr="00782922" w:rsidRDefault="006377A6" w:rsidP="006377A6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Vodič je v pohybe a elektrický prúd nie je konštantný (I </w:t>
      </w:r>
      <w:r>
        <w:rPr>
          <w:rFonts w:cstheme="minorHAnsi"/>
          <w:lang w:val="sk-SK"/>
        </w:rPr>
        <w:t>≠</w:t>
      </w:r>
      <w:r>
        <w:rPr>
          <w:lang w:val="sk-SK"/>
        </w:rPr>
        <w:t xml:space="preserve"> konštantný)</w:t>
      </w:r>
    </w:p>
    <w:p w14:paraId="54F29528" w14:textId="2ECCD947" w:rsidR="00782922" w:rsidRPr="00782922" w:rsidRDefault="00782922" w:rsidP="0078292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Nestále, časovo premenné</w:t>
      </w:r>
    </w:p>
    <w:p w14:paraId="03B84E11" w14:textId="47D00E91" w:rsidR="00782922" w:rsidRPr="00782922" w:rsidRDefault="00782922" w:rsidP="0078292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Veličiny nie sú konštantné</w:t>
      </w:r>
    </w:p>
    <w:p w14:paraId="13CB996F" w14:textId="59963CBC" w:rsidR="00782922" w:rsidRDefault="00782922" w:rsidP="00647D94">
      <w:pPr>
        <w:rPr>
          <w:b/>
          <w:bCs/>
          <w:lang w:val="sk-SK"/>
        </w:rPr>
      </w:pPr>
    </w:p>
    <w:p w14:paraId="73A4DFC5" w14:textId="6B97296A" w:rsidR="00647D94" w:rsidRPr="00E464CB" w:rsidRDefault="00647D94" w:rsidP="00647D9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Znázorňujeme ho pomocou</w:t>
      </w:r>
      <w:r w:rsidR="00E464CB">
        <w:rPr>
          <w:lang w:val="sk-SK"/>
        </w:rPr>
        <w:t xml:space="preserve"> magnetických indukčných čiar (Myslené čiary, krivky)</w:t>
      </w:r>
    </w:p>
    <w:p w14:paraId="211CBE92" w14:textId="33FCD8E6" w:rsidR="00E464CB" w:rsidRDefault="00E464CB" w:rsidP="00E464CB">
      <w:pPr>
        <w:rPr>
          <w:b/>
          <w:bCs/>
          <w:lang w:val="sk-SK"/>
        </w:rPr>
      </w:pPr>
    </w:p>
    <w:p w14:paraId="0619C487" w14:textId="782B9A5F" w:rsidR="00E464CB" w:rsidRDefault="00E464CB" w:rsidP="00E464CB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Tyčový magnet </w:t>
      </w:r>
    </w:p>
    <w:p w14:paraId="6C2B7EF5" w14:textId="77777777" w:rsidR="00E464CB" w:rsidRPr="00E464CB" w:rsidRDefault="00E464CB" w:rsidP="00E464CB">
      <w:pPr>
        <w:pStyle w:val="Odsekzoznamu"/>
        <w:rPr>
          <w:b/>
          <w:bCs/>
          <w:lang w:val="sk-SK"/>
        </w:rPr>
      </w:pPr>
    </w:p>
    <w:p w14:paraId="039C9F5B" w14:textId="77777777" w:rsidR="00E464CB" w:rsidRDefault="00E464CB" w:rsidP="00E464CB">
      <w:pPr>
        <w:pStyle w:val="Odsekzoznamu"/>
        <w:numPr>
          <w:ilvl w:val="0"/>
          <w:numId w:val="1"/>
        </w:numPr>
        <w:rPr>
          <w:b/>
          <w:bCs/>
          <w:lang w:val="sk-SK"/>
        </w:rPr>
      </w:pPr>
    </w:p>
    <w:p w14:paraId="06719DE4" w14:textId="257F3BC0" w:rsidR="00E464CB" w:rsidRDefault="00E464CB" w:rsidP="00E464CB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D32D81" wp14:editId="0C5B614D">
                <wp:simplePos x="0" y="0"/>
                <wp:positionH relativeFrom="column">
                  <wp:posOffset>2151771</wp:posOffset>
                </wp:positionH>
                <wp:positionV relativeFrom="paragraph">
                  <wp:posOffset>466723</wp:posOffset>
                </wp:positionV>
                <wp:extent cx="12600" cy="457200"/>
                <wp:effectExtent l="38100" t="38100" r="45085" b="38100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0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EDE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0" o:spid="_x0000_s1026" type="#_x0000_t75" style="position:absolute;margin-left:169.1pt;margin-top:36.4pt;width:1.7pt;height:3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D744F" wp14:editId="16683101">
                <wp:simplePos x="0" y="0"/>
                <wp:positionH relativeFrom="column">
                  <wp:posOffset>1195796</wp:posOffset>
                </wp:positionH>
                <wp:positionV relativeFrom="paragraph">
                  <wp:posOffset>532312</wp:posOffset>
                </wp:positionV>
                <wp:extent cx="1976437" cy="4763"/>
                <wp:effectExtent l="38100" t="76200" r="0" b="9080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437" cy="47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96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94.15pt;margin-top:41.9pt;width:155.6pt;height: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85314" wp14:editId="6CCDF5AB">
                <wp:simplePos x="0" y="0"/>
                <wp:positionH relativeFrom="column">
                  <wp:posOffset>1200603</wp:posOffset>
                </wp:positionH>
                <wp:positionV relativeFrom="paragraph">
                  <wp:posOffset>875756</wp:posOffset>
                </wp:positionV>
                <wp:extent cx="1976437" cy="4763"/>
                <wp:effectExtent l="38100" t="76200" r="0" b="9080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437" cy="47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ABF31" id="Rovná spojovacia šípka 6" o:spid="_x0000_s1026" type="#_x0000_t32" style="position:absolute;margin-left:94.55pt;margin-top:68.95pt;width:155.6pt;height: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D484D" wp14:editId="3436BF8D">
                <wp:simplePos x="0" y="0"/>
                <wp:positionH relativeFrom="column">
                  <wp:posOffset>1191623</wp:posOffset>
                </wp:positionH>
                <wp:positionV relativeFrom="paragraph">
                  <wp:posOffset>758371</wp:posOffset>
                </wp:positionV>
                <wp:extent cx="1976437" cy="4763"/>
                <wp:effectExtent l="38100" t="76200" r="0" b="9080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437" cy="47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4955" id="Rovná spojovacia šípka 5" o:spid="_x0000_s1026" type="#_x0000_t32" style="position:absolute;margin-left:93.85pt;margin-top:59.7pt;width:155.6pt;height: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E975" wp14:editId="179CBF15">
                <wp:simplePos x="0" y="0"/>
                <wp:positionH relativeFrom="column">
                  <wp:posOffset>1195388</wp:posOffset>
                </wp:positionH>
                <wp:positionV relativeFrom="paragraph">
                  <wp:posOffset>645795</wp:posOffset>
                </wp:positionV>
                <wp:extent cx="1976437" cy="4763"/>
                <wp:effectExtent l="38100" t="76200" r="0" b="9080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437" cy="47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665D7" id="Rovná spojovacia šípka 4" o:spid="_x0000_s1026" type="#_x0000_t32" style="position:absolute;margin-left:94.15pt;margin-top:50.85pt;width:155.6pt;height: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C0441" wp14:editId="77B666E7">
                <wp:simplePos x="0" y="0"/>
                <wp:positionH relativeFrom="column">
                  <wp:posOffset>2146665</wp:posOffset>
                </wp:positionH>
                <wp:positionV relativeFrom="paragraph">
                  <wp:posOffset>469440</wp:posOffset>
                </wp:positionV>
                <wp:extent cx="15480" cy="452160"/>
                <wp:effectExtent l="38100" t="38100" r="41910" b="43180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48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71C11" id="Písanie rukou 2" o:spid="_x0000_s1026" type="#_x0000_t75" style="position:absolute;margin-left:168.7pt;margin-top:36.6pt;width:1.9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">
                <v:imagedata r:id="rId8" o:title=""/>
              </v:shape>
            </w:pict>
          </mc:Fallback>
        </mc:AlternateContent>
      </w:r>
      <w:r>
        <w:rPr>
          <w:b/>
          <w:bCs/>
          <w:lang w:val="sk-SK"/>
        </w:rPr>
        <w:t xml:space="preserve"> </w: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0DC0F1A" wp14:editId="1626A47C">
            <wp:simplePos x="0" y="0"/>
            <wp:positionH relativeFrom="column">
              <wp:posOffset>489585</wp:posOffset>
            </wp:positionH>
            <wp:positionV relativeFrom="paragraph">
              <wp:posOffset>-2540</wp:posOffset>
            </wp:positionV>
            <wp:extent cx="3448050" cy="1369060"/>
            <wp:effectExtent l="0" t="0" r="0" b="2540"/>
            <wp:wrapTight wrapText="bothSides">
              <wp:wrapPolygon edited="0">
                <wp:start x="10263" y="0"/>
                <wp:lineTo x="0" y="3607"/>
                <wp:lineTo x="0" y="4208"/>
                <wp:lineTo x="358" y="6011"/>
                <wp:lineTo x="2745" y="10219"/>
                <wp:lineTo x="0" y="18033"/>
                <wp:lineTo x="0" y="18935"/>
                <wp:lineTo x="7757" y="19837"/>
                <wp:lineTo x="10024" y="21340"/>
                <wp:lineTo x="10263" y="21340"/>
                <wp:lineTo x="10860" y="21340"/>
                <wp:lineTo x="11218" y="21340"/>
                <wp:lineTo x="13843" y="20137"/>
                <wp:lineTo x="21481" y="18935"/>
                <wp:lineTo x="21481" y="18033"/>
                <wp:lineTo x="18855" y="10219"/>
                <wp:lineTo x="21123" y="5711"/>
                <wp:lineTo x="21481" y="4208"/>
                <wp:lineTo x="21481" y="3607"/>
                <wp:lineTo x="10979" y="0"/>
                <wp:lineTo x="10263" y="0"/>
              </wp:wrapPolygon>
            </wp:wrapTight>
            <wp:docPr id="1" name="Obrázok 1" descr="Magnetism - Qld Science Teac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netism - Qld Science Teach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4502B" w14:textId="5EA79BAD" w:rsidR="00E464CB" w:rsidRDefault="00E464CB" w:rsidP="00E464CB">
      <w:pPr>
        <w:pStyle w:val="Odsekzoznamu"/>
        <w:ind w:left="4320"/>
        <w:rPr>
          <w:b/>
          <w:bCs/>
          <w:lang w:val="sk-SK"/>
        </w:rPr>
      </w:pPr>
      <w:r>
        <w:rPr>
          <w:b/>
          <w:bCs/>
          <w:lang w:val="sk-SK"/>
        </w:rPr>
        <w:t xml:space="preserve"> Smer indukčných čiar je zo severu na juh, vo vnútri magnetu sa to ale javí ako z Juhu na Sever</w:t>
      </w:r>
    </w:p>
    <w:p w14:paraId="187EAFC9" w14:textId="77777777" w:rsidR="00E464CB" w:rsidRDefault="00E464CB" w:rsidP="00E464CB">
      <w:pPr>
        <w:pStyle w:val="Odsekzoznamu"/>
        <w:ind w:left="4320"/>
        <w:rPr>
          <w:b/>
          <w:bCs/>
          <w:lang w:val="sk-SK"/>
        </w:rPr>
      </w:pPr>
    </w:p>
    <w:p w14:paraId="28AFA8DF" w14:textId="77777777" w:rsidR="00E464CB" w:rsidRDefault="00E464CB" w:rsidP="00E464CB">
      <w:pPr>
        <w:pStyle w:val="Odsekzoznamu"/>
        <w:ind w:left="4320"/>
        <w:rPr>
          <w:b/>
          <w:bCs/>
          <w:lang w:val="sk-SK"/>
        </w:rPr>
      </w:pPr>
    </w:p>
    <w:p w14:paraId="4E72221F" w14:textId="77777777" w:rsidR="00E464CB" w:rsidRDefault="00E464CB" w:rsidP="00E464CB">
      <w:pPr>
        <w:pStyle w:val="Odsekzoznamu"/>
        <w:ind w:left="4320"/>
        <w:rPr>
          <w:b/>
          <w:bCs/>
          <w:lang w:val="sk-SK"/>
        </w:rPr>
      </w:pPr>
    </w:p>
    <w:p w14:paraId="4377FB0C" w14:textId="1D23FBA2" w:rsidR="00E464CB" w:rsidRDefault="00E464CB" w:rsidP="00E464CB">
      <w:pPr>
        <w:pStyle w:val="Odsekzoznamu"/>
        <w:ind w:left="4320"/>
        <w:rPr>
          <w:b/>
          <w:bCs/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67BA50" wp14:editId="54C29FC5">
                <wp:simplePos x="0" y="0"/>
                <wp:positionH relativeFrom="column">
                  <wp:posOffset>2159635</wp:posOffset>
                </wp:positionH>
                <wp:positionV relativeFrom="paragraph">
                  <wp:posOffset>-200025</wp:posOffset>
                </wp:positionV>
                <wp:extent cx="539449" cy="483335"/>
                <wp:effectExtent l="57150" t="57150" r="70485" b="6921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9449" cy="483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C06B" id="Písanie rukou 13" o:spid="_x0000_s1026" type="#_x0000_t75" style="position:absolute;margin-left:168.65pt;margin-top:-17.15pt;width:45.35pt;height:4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">
                <v:imagedata r:id="rId11" o:title=""/>
              </v:shape>
            </w:pict>
          </mc:Fallback>
        </mc:AlternateContent>
      </w:r>
    </w:p>
    <w:p w14:paraId="3BCE15EA" w14:textId="6BF6037B" w:rsidR="00E464CB" w:rsidRDefault="00E464CB" w:rsidP="00E464CB">
      <w:pPr>
        <w:pStyle w:val="Odsekzoznamu"/>
        <w:ind w:left="4320"/>
        <w:rPr>
          <w:b/>
          <w:bCs/>
          <w:lang w:val="sk-SK"/>
        </w:rPr>
      </w:pPr>
      <w:r>
        <w:rPr>
          <w:b/>
          <w:bCs/>
          <w:lang w:val="sk-SK"/>
        </w:rPr>
        <w:t xml:space="preserve"> Neutrálne pásmo</w:t>
      </w:r>
    </w:p>
    <w:p w14:paraId="57F068E3" w14:textId="66A6C2BB" w:rsidR="00C82191" w:rsidRPr="00C82191" w:rsidRDefault="00C82191" w:rsidP="00C82191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 xml:space="preserve">Vodič s prúdom </w:t>
      </w:r>
    </w:p>
    <w:p w14:paraId="193C5CFD" w14:textId="6083ED86" w:rsidR="00E464CB" w:rsidRPr="00DB0FAF" w:rsidRDefault="00C82191" w:rsidP="00C82191">
      <w:pPr>
        <w:rPr>
          <w:b/>
          <w:bCs/>
          <w:lang w:val="sk-SK"/>
        </w:rPr>
      </w:pPr>
      <w:r w:rsidRPr="00DB0FAF"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35B31715" wp14:editId="340A143C">
            <wp:simplePos x="0" y="0"/>
            <wp:positionH relativeFrom="column">
              <wp:posOffset>0</wp:posOffset>
            </wp:positionH>
            <wp:positionV relativeFrom="paragraph">
              <wp:posOffset>-2721</wp:posOffset>
            </wp:positionV>
            <wp:extent cx="3169701" cy="1839685"/>
            <wp:effectExtent l="0" t="0" r="0" b="8255"/>
            <wp:wrapTight wrapText="bothSides">
              <wp:wrapPolygon edited="0">
                <wp:start x="0" y="0"/>
                <wp:lineTo x="0" y="21473"/>
                <wp:lineTo x="21423" y="21473"/>
                <wp:lineTo x="21423" y="0"/>
                <wp:lineTo x="0" y="0"/>
              </wp:wrapPolygon>
            </wp:wrapTight>
            <wp:docPr id="14" name="Obrázok 14" descr="electromagnetism - Magnetic Field Direction -- a sing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ctromagnetism - Magnetic Field Direction -- a singl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"/>
                    <a:stretch/>
                  </pic:blipFill>
                  <pic:spPr bwMode="auto">
                    <a:xfrm>
                      <a:off x="0" y="0"/>
                      <a:ext cx="3169701" cy="18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B0FAF">
        <w:rPr>
          <w:b/>
          <w:bCs/>
          <w:lang w:val="sk-SK"/>
        </w:rPr>
        <w:t>Smer udáva Ampérovo pravidlo pravej ruky</w:t>
      </w:r>
    </w:p>
    <w:p w14:paraId="403C0EC9" w14:textId="53219F33" w:rsidR="00C82191" w:rsidRPr="00DB0FAF" w:rsidRDefault="00C82191" w:rsidP="00C82191">
      <w:pPr>
        <w:pStyle w:val="Odsekzoznamu"/>
        <w:rPr>
          <w:b/>
          <w:bCs/>
          <w:lang w:val="sk-SK"/>
        </w:rPr>
      </w:pPr>
      <w:r w:rsidRPr="00DB0FAF">
        <w:rPr>
          <w:b/>
          <w:bCs/>
          <w:lang w:val="sk-SK"/>
        </w:rPr>
        <w:tab/>
        <w:t>- Vodič chytíme do ruky tak, že palec ukazuje smer prúdu a prsty nám budú ukazovať smer indukčných čiar</w:t>
      </w:r>
    </w:p>
    <w:p w14:paraId="4BE53BBF" w14:textId="3431EE85" w:rsidR="00DB0FAF" w:rsidRDefault="00DB0FAF" w:rsidP="00C82191">
      <w:pPr>
        <w:pStyle w:val="Odsekzoznamu"/>
        <w:rPr>
          <w:b/>
          <w:bCs/>
          <w:lang w:val="sk-SK"/>
        </w:rPr>
      </w:pPr>
    </w:p>
    <w:p w14:paraId="7A983FE0" w14:textId="3DD7733B" w:rsidR="00DB0FAF" w:rsidRDefault="00DB0FAF" w:rsidP="00C82191">
      <w:pPr>
        <w:pStyle w:val="Odsekzoznamu"/>
        <w:rPr>
          <w:b/>
          <w:bCs/>
          <w:lang w:val="sk-SK"/>
        </w:rPr>
      </w:pPr>
    </w:p>
    <w:p w14:paraId="0D6C65D8" w14:textId="128BC6EB" w:rsidR="00DB0FAF" w:rsidRDefault="00DB0FAF" w:rsidP="00C82191">
      <w:pPr>
        <w:pStyle w:val="Odsekzoznamu"/>
        <w:rPr>
          <w:b/>
          <w:bCs/>
          <w:lang w:val="sk-SK"/>
        </w:rPr>
      </w:pPr>
    </w:p>
    <w:p w14:paraId="175AE8BC" w14:textId="159F3317" w:rsidR="00DB0FAF" w:rsidRDefault="00DB0FAF" w:rsidP="00C82191">
      <w:pPr>
        <w:pStyle w:val="Odsekzoznamu"/>
        <w:rPr>
          <w:b/>
          <w:bCs/>
          <w:lang w:val="sk-SK"/>
        </w:rPr>
      </w:pPr>
    </w:p>
    <w:p w14:paraId="1777B513" w14:textId="666A6AD3" w:rsidR="00DB0FAF" w:rsidRDefault="00DB0FAF" w:rsidP="00C82191">
      <w:pPr>
        <w:pStyle w:val="Odsekzoznamu"/>
        <w:rPr>
          <w:b/>
          <w:bCs/>
          <w:lang w:val="sk-SK"/>
        </w:rPr>
      </w:pPr>
    </w:p>
    <w:p w14:paraId="1B910116" w14:textId="24E37A11" w:rsidR="00DB0FAF" w:rsidRDefault="00DB0FAF" w:rsidP="00C82191">
      <w:pPr>
        <w:pStyle w:val="Odsekzoznamu"/>
        <w:rPr>
          <w:b/>
          <w:bCs/>
          <w:lang w:val="sk-SK"/>
        </w:rPr>
      </w:pPr>
    </w:p>
    <w:p w14:paraId="4F527BBF" w14:textId="2A623EEE" w:rsidR="00DB0FAF" w:rsidRDefault="00DB0FAF" w:rsidP="00C82191">
      <w:pPr>
        <w:pStyle w:val="Odsekzoznamu"/>
        <w:rPr>
          <w:b/>
          <w:bCs/>
          <w:lang w:val="sk-SK"/>
        </w:rPr>
      </w:pPr>
    </w:p>
    <w:p w14:paraId="1615038F" w14:textId="3F364949" w:rsidR="00DB0FAF" w:rsidRDefault="00DB0FAF" w:rsidP="00C82191">
      <w:pPr>
        <w:pStyle w:val="Odsekzoznamu"/>
        <w:rPr>
          <w:b/>
          <w:bCs/>
          <w:lang w:val="sk-SK"/>
        </w:rPr>
      </w:pPr>
    </w:p>
    <w:p w14:paraId="723AFB59" w14:textId="347D9CF3" w:rsidR="00DB0FAF" w:rsidRDefault="00DB0FAF" w:rsidP="00DB0FAF">
      <w:pPr>
        <w:pStyle w:val="Odsekzoznamu"/>
        <w:ind w:left="0"/>
        <w:rPr>
          <w:b/>
          <w:bCs/>
          <w:lang w:val="sk-SK"/>
        </w:rPr>
      </w:pPr>
      <w:r>
        <w:rPr>
          <w:b/>
          <w:bCs/>
          <w:lang w:val="sk-SK"/>
        </w:rPr>
        <w:t>Cievka</w:t>
      </w:r>
      <w:r w:rsidR="00CE035E">
        <w:rPr>
          <w:b/>
          <w:bCs/>
          <w:lang w:val="sk-SK"/>
        </w:rPr>
        <w:t xml:space="preserve"> - Solenoid</w:t>
      </w:r>
    </w:p>
    <w:p w14:paraId="6E0A657E" w14:textId="2F8A7519" w:rsidR="00DB0FAF" w:rsidRPr="00C82191" w:rsidRDefault="00DB0FAF" w:rsidP="00DB0FAF">
      <w:pPr>
        <w:pStyle w:val="Odsekzoznamu"/>
        <w:ind w:left="0"/>
        <w:rPr>
          <w:b/>
          <w:bCs/>
          <w:lang w:val="sk-SK"/>
        </w:rPr>
      </w:pPr>
      <w:r>
        <w:rPr>
          <w:noProof/>
        </w:rPr>
        <w:drawing>
          <wp:inline distT="0" distB="0" distL="0" distR="0" wp14:anchorId="2153A998" wp14:editId="7E088DE0">
            <wp:extent cx="2623185" cy="1758043"/>
            <wp:effectExtent l="0" t="0" r="5715" b="0"/>
            <wp:docPr id="15" name="Obrázok 15" descr="Magnetic Field Pattern - Excel@Phy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netic Field Pattern - Excel@Phy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63" b="10014"/>
                    <a:stretch/>
                  </pic:blipFill>
                  <pic:spPr bwMode="auto">
                    <a:xfrm>
                      <a:off x="0" y="0"/>
                      <a:ext cx="2623457" cy="17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0FAF" w:rsidRPr="00C8219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A6"/>
    <w:rsid w:val="00150E19"/>
    <w:rsid w:val="001E3EFE"/>
    <w:rsid w:val="00205D9E"/>
    <w:rsid w:val="00465E9E"/>
    <w:rsid w:val="006377A6"/>
    <w:rsid w:val="00647D94"/>
    <w:rsid w:val="006A500F"/>
    <w:rsid w:val="00782922"/>
    <w:rsid w:val="00C82191"/>
    <w:rsid w:val="00CE035E"/>
    <w:rsid w:val="00D65142"/>
    <w:rsid w:val="00DB0FAF"/>
    <w:rsid w:val="00DE6408"/>
    <w:rsid w:val="00E45172"/>
    <w:rsid w:val="00E4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5F59"/>
  <w15:chartTrackingRefBased/>
  <w15:docId w15:val="{A1E62D92-85C2-421E-BF93-C4F991EA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14:29:45.72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16 1,'6'127,"-4"-95,-1-24,-1 1,0-1,0 1,-2 11,-17 106,15-64,6 72,0-40,4 93,-5-165,7 37,-4-38,1 41,1 222,-6-279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14:28:02.2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 0,'0'411,"-15"-292,15-90,-1-8,2-1,0 1,7 39,-5-41,-1 0,0 0,-2 0,0 0,-1 0,-1 0,-7 31,6-24,1 1,3 49,0-23,7 4,-2-22,19 72,-24-97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1T14:29:51.57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0,'0'4,"1"-1,0 1,0-1,0 0,1 1,-1-1,1 0,0 0,0 0,0 0,1 0,-1 0,1 0,4 2,2 3,0-1,1 0,16 9,-17-10,-1 0,0 1,0 0,-1 0,11 14,10 9,16 8,-31-28,-1 1,0-1,-1 2,19 23,-9-7,1 0,28 25,-17-16,-21-22,28 25,56 50,-39-39,-42-35,0 0,2-1,35 26,-42-34,1 1,-2 1,17 17,-16-16,-1-1,2 1,13 9,60 49,-40-35,68 67,-19-3,-82-87,-9-9</inkml:trace>
  <inkml:trace contextRef="#ctx0" brushRef="#br0" timeOffset="1354.95">1241 993,'3'0,"-1"0,0 0,1 1,-1-1,0 1,0-1,1 1,-1 0,0 0,0 0,0 0,0 0,0 0,0 0,-1 0,1 1,0-1,-1 1,3 2,3 4,-1 0,9 17,0-1,-1-4,12 25,-12-17,1-2,2 1,42 47,-58-73,2 1,0 1,-1 0,1 0,-1 0,0 0,0 0,0 0,0 0,0 0,1 6,-4-8,1-1,-1 1,0-1,1 1,-1-1,0 0,1 1,-1-1,0 0,1 1,-1-1,0 0,0 0,0 0,1 0,-1 0,0 1,0-1,0 0,1 0,-1 0,0-1,0 1,0 0,1 0,-2 0,-28-5,26 4,-9-1,-144-28,115 22,-50-6,47 9,-28-2,-14-1,58 6,24 2,-1-1,1 1,0 0,0-1,-7-2,7 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dcterms:created xsi:type="dcterms:W3CDTF">2022-03-31T14:15:00Z</dcterms:created>
  <dcterms:modified xsi:type="dcterms:W3CDTF">2022-04-03T10:03:00Z</dcterms:modified>
</cp:coreProperties>
</file>