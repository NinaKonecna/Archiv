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CA1652" w14:textId="33B7EEAD" w:rsidR="00150E19" w:rsidRPr="00205D9E" w:rsidRDefault="006268D8" w:rsidP="00465E9E">
      <w:pPr>
        <w:pStyle w:val="Nzov"/>
        <w:jc w:val="center"/>
        <w:rPr>
          <w:b/>
          <w:bCs/>
          <w:lang w:val="sk-SK"/>
        </w:rPr>
      </w:pPr>
      <w:r>
        <w:rPr>
          <w:b/>
          <w:bCs/>
          <w:lang w:val="sk-SK"/>
        </w:rPr>
        <w:t>Obvod s cievkou</w:t>
      </w:r>
    </w:p>
    <w:p w14:paraId="62C6F378" w14:textId="77777777" w:rsidR="00465E9E" w:rsidRPr="00205D9E" w:rsidRDefault="00465E9E" w:rsidP="00465E9E">
      <w:pPr>
        <w:rPr>
          <w:lang w:val="sk-SK"/>
        </w:rPr>
      </w:pPr>
    </w:p>
    <w:p w14:paraId="05773ED4" w14:textId="15FF5C1D" w:rsidR="00465E9E" w:rsidRDefault="006268D8" w:rsidP="00465E9E">
      <w:pPr>
        <w:pStyle w:val="Odsekzoznamu"/>
        <w:numPr>
          <w:ilvl w:val="0"/>
          <w:numId w:val="1"/>
        </w:numPr>
        <w:rPr>
          <w:lang w:val="sk-SK"/>
        </w:rPr>
      </w:pP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57BEAD76" wp14:editId="6EB4FEFD">
                <wp:simplePos x="0" y="0"/>
                <wp:positionH relativeFrom="column">
                  <wp:posOffset>1664335</wp:posOffset>
                </wp:positionH>
                <wp:positionV relativeFrom="paragraph">
                  <wp:posOffset>6985</wp:posOffset>
                </wp:positionV>
                <wp:extent cx="58780" cy="58780"/>
                <wp:effectExtent l="38100" t="38100" r="36830" b="36830"/>
                <wp:wrapNone/>
                <wp:docPr id="15" name="Písanie rukou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58780" cy="58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A17768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ísanie rukou 15" o:spid="_x0000_s1026" type="#_x0000_t75" style="position:absolute;margin-left:130.7pt;margin-top:.2pt;width:5.35pt;height:5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">
                <v:imagedata r:id="rId6" o:title="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41882740" wp14:editId="1B5F737D">
                <wp:simplePos x="0" y="0"/>
                <wp:positionH relativeFrom="column">
                  <wp:posOffset>570865</wp:posOffset>
                </wp:positionH>
                <wp:positionV relativeFrom="paragraph">
                  <wp:posOffset>3175</wp:posOffset>
                </wp:positionV>
                <wp:extent cx="47350" cy="65405"/>
                <wp:effectExtent l="38100" t="38100" r="48260" b="48895"/>
                <wp:wrapNone/>
                <wp:docPr id="12" name="Písanie rukou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7350" cy="65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CB8B7F" id="Písanie rukou 12" o:spid="_x0000_s1026" type="#_x0000_t75" style="position:absolute;margin-left:44.6pt;margin-top:-.1pt;width:4.45pt;height:5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">
                <v:imagedata r:id="rId8" o:title="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80654C0" wp14:editId="4B3955AD">
                <wp:simplePos x="0" y="0"/>
                <wp:positionH relativeFrom="column">
                  <wp:posOffset>1663504</wp:posOffset>
                </wp:positionH>
                <wp:positionV relativeFrom="paragraph">
                  <wp:posOffset>8597</wp:posOffset>
                </wp:positionV>
                <wp:extent cx="594735" cy="663480"/>
                <wp:effectExtent l="38100" t="38100" r="34290" b="41910"/>
                <wp:wrapNone/>
                <wp:docPr id="9" name="Písanie rukou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94735" cy="66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224187" id="Písanie rukou 9" o:spid="_x0000_s1026" type="#_x0000_t75" style="position:absolute;margin-left:130.65pt;margin-top:.35pt;width:47.55pt;height:52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">
                <v:imagedata r:id="rId10" o:title="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BAA5E90" wp14:editId="319231A9">
                <wp:simplePos x="0" y="0"/>
                <wp:positionH relativeFrom="column">
                  <wp:posOffset>480353</wp:posOffset>
                </wp:positionH>
                <wp:positionV relativeFrom="paragraph">
                  <wp:posOffset>-14508</wp:posOffset>
                </wp:positionV>
                <wp:extent cx="714375" cy="662940"/>
                <wp:effectExtent l="38100" t="38100" r="47625" b="41910"/>
                <wp:wrapNone/>
                <wp:docPr id="8" name="Písanie rukou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714375" cy="662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966683" id="Písanie rukou 8" o:spid="_x0000_s1026" type="#_x0000_t75" style="position:absolute;margin-left:37.45pt;margin-top:-1.5pt;width:56.95pt;height:52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">
                <v:imagedata r:id="rId12" o:title=""/>
              </v:shape>
            </w:pict>
          </mc:Fallback>
        </mc:AlternateContent>
      </w:r>
      <w:r>
        <w:rPr>
          <w:lang w:val="sk-SK"/>
        </w:rPr>
        <w:t xml:space="preserve"> </w:t>
      </w:r>
    </w:p>
    <w:p w14:paraId="007D86ED" w14:textId="084EF712" w:rsidR="006268D8" w:rsidRDefault="00B012CD" w:rsidP="006268D8">
      <w:pPr>
        <w:rPr>
          <w:lang w:val="sk-SK"/>
        </w:rPr>
      </w:pP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586927FB" wp14:editId="055F1C49">
                <wp:simplePos x="0" y="0"/>
                <wp:positionH relativeFrom="column">
                  <wp:posOffset>2095280</wp:posOffset>
                </wp:positionH>
                <wp:positionV relativeFrom="paragraph">
                  <wp:posOffset>18055</wp:posOffset>
                </wp:positionV>
                <wp:extent cx="63720" cy="114840"/>
                <wp:effectExtent l="38100" t="38100" r="31750" b="38100"/>
                <wp:wrapNone/>
                <wp:docPr id="4" name="Písanie rukou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63720" cy="11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BAA65B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ísanie rukou 4" o:spid="_x0000_s1026" type="#_x0000_t75" style="position:absolute;margin-left:164.65pt;margin-top:1.05pt;width:5.7pt;height:9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">
                <v:imagedata r:id="rId14" o:title="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1AB5744A" wp14:editId="5FE0A31A">
                <wp:simplePos x="0" y="0"/>
                <wp:positionH relativeFrom="column">
                  <wp:posOffset>1007360</wp:posOffset>
                </wp:positionH>
                <wp:positionV relativeFrom="paragraph">
                  <wp:posOffset>7975</wp:posOffset>
                </wp:positionV>
                <wp:extent cx="64080" cy="99360"/>
                <wp:effectExtent l="38100" t="38100" r="31750" b="34290"/>
                <wp:wrapNone/>
                <wp:docPr id="2" name="Písanie rukou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64080" cy="9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1CD15B" id="Písanie rukou 2" o:spid="_x0000_s1026" type="#_x0000_t75" style="position:absolute;margin-left:78.95pt;margin-top:.3pt;width:5.8pt;height:8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">
                <v:imagedata r:id="rId16" o:title=""/>
              </v:shape>
            </w:pict>
          </mc:Fallback>
        </mc:AlternateContent>
      </w:r>
    </w:p>
    <w:p w14:paraId="277B11D8" w14:textId="37685101" w:rsidR="006268D8" w:rsidRDefault="006268D8" w:rsidP="006268D8">
      <w:pPr>
        <w:rPr>
          <w:lang w:val="sk-SK"/>
        </w:rPr>
      </w:pPr>
    </w:p>
    <w:p w14:paraId="37F85C6B" w14:textId="4DFE5288" w:rsidR="006268D8" w:rsidRDefault="006268D8" w:rsidP="006268D8">
      <w:pPr>
        <w:rPr>
          <w:lang w:val="sk-SK"/>
        </w:rPr>
      </w:pPr>
    </w:p>
    <w:p w14:paraId="70691DD1" w14:textId="77777777" w:rsidR="006268D8" w:rsidRDefault="006268D8" w:rsidP="006268D8">
      <w:pPr>
        <w:pStyle w:val="Odsekzoznamu"/>
        <w:numPr>
          <w:ilvl w:val="0"/>
          <w:numId w:val="2"/>
        </w:numPr>
        <w:rPr>
          <w:lang w:val="sk-SK"/>
        </w:rPr>
      </w:pPr>
      <w:r>
        <w:rPr>
          <w:lang w:val="sk-SK"/>
        </w:rPr>
        <w:t>Ak je napojený zdroj jednosmerného prúdu</w:t>
      </w:r>
    </w:p>
    <w:p w14:paraId="4B658D7A" w14:textId="42967277" w:rsidR="006268D8" w:rsidRDefault="006268D8" w:rsidP="006268D8">
      <w:pPr>
        <w:pStyle w:val="Odsekzoznamu"/>
        <w:numPr>
          <w:ilvl w:val="0"/>
          <w:numId w:val="5"/>
        </w:numPr>
        <w:rPr>
          <w:lang w:val="sk-SK"/>
        </w:rPr>
      </w:pPr>
      <w:r>
        <w:rPr>
          <w:lang w:val="sk-SK"/>
        </w:rPr>
        <w:t>Nevzniká indukované napätie</w:t>
      </w:r>
    </w:p>
    <w:p w14:paraId="30B10732" w14:textId="11F163A1" w:rsidR="006268D8" w:rsidRDefault="006268D8" w:rsidP="006268D8">
      <w:pPr>
        <w:pStyle w:val="Odsekzoznamu"/>
        <w:numPr>
          <w:ilvl w:val="0"/>
          <w:numId w:val="5"/>
        </w:numPr>
        <w:rPr>
          <w:lang w:val="sk-SK"/>
        </w:rPr>
      </w:pPr>
      <w:r>
        <w:rPr>
          <w:lang w:val="sk-SK"/>
        </w:rPr>
        <w:t>Cievka sa správa ako klasický/skutočný/ohmický odpor</w:t>
      </w:r>
    </w:p>
    <w:p w14:paraId="0CF76D4A" w14:textId="5814589A" w:rsidR="006268D8" w:rsidRDefault="006268D8" w:rsidP="006268D8">
      <w:pPr>
        <w:rPr>
          <w:lang w:val="sk-SK"/>
        </w:rPr>
      </w:pPr>
    </w:p>
    <w:p w14:paraId="70FE17BA" w14:textId="48D61213" w:rsidR="006268D8" w:rsidRPr="00FD1DFA" w:rsidRDefault="006268D8" w:rsidP="00FD1DFA">
      <w:pPr>
        <w:pStyle w:val="Odsekzoznamu"/>
        <w:numPr>
          <w:ilvl w:val="0"/>
          <w:numId w:val="2"/>
        </w:numPr>
        <w:rPr>
          <w:lang w:val="sk-SK"/>
        </w:rPr>
      </w:pPr>
      <w:r>
        <w:rPr>
          <w:lang w:val="sk-SK"/>
        </w:rPr>
        <w:t>Ak je zapojený zdroj striedavého prúdu</w:t>
      </w:r>
    </w:p>
    <w:p w14:paraId="3D6C59BF" w14:textId="048AA2A0" w:rsidR="006268D8" w:rsidRDefault="006268D8" w:rsidP="006268D8">
      <w:pPr>
        <w:pStyle w:val="Odsekzoznamu"/>
        <w:numPr>
          <w:ilvl w:val="0"/>
          <w:numId w:val="4"/>
        </w:numPr>
        <w:rPr>
          <w:lang w:val="sk-SK"/>
        </w:rPr>
      </w:pPr>
      <w:r>
        <w:rPr>
          <w:lang w:val="sk-SK"/>
        </w:rPr>
        <w:t>V</w:t>
      </w:r>
      <w:r w:rsidRPr="006268D8">
        <w:rPr>
          <w:lang w:val="sk-SK"/>
        </w:rPr>
        <w:t>zniká nestacionárne magnetické pole</w:t>
      </w:r>
    </w:p>
    <w:p w14:paraId="4AB1B8EF" w14:textId="31169670" w:rsidR="006268D8" w:rsidRDefault="006268D8" w:rsidP="006268D8">
      <w:pPr>
        <w:pStyle w:val="Odsekzoznamu"/>
        <w:numPr>
          <w:ilvl w:val="0"/>
          <w:numId w:val="4"/>
        </w:numPr>
        <w:rPr>
          <w:lang w:val="sk-SK"/>
        </w:rPr>
      </w:pPr>
      <w:r>
        <w:rPr>
          <w:lang w:val="sk-SK"/>
        </w:rPr>
        <w:t>V</w:t>
      </w:r>
      <w:r w:rsidRPr="006268D8">
        <w:rPr>
          <w:lang w:val="sk-SK"/>
        </w:rPr>
        <w:t>zniká indukované napätie/prúd</w:t>
      </w:r>
    </w:p>
    <w:p w14:paraId="1F97F346" w14:textId="5B64D3F7" w:rsidR="006268D8" w:rsidRPr="006268D8" w:rsidRDefault="006268D8" w:rsidP="006268D8">
      <w:pPr>
        <w:pStyle w:val="Odsekzoznamu"/>
        <w:numPr>
          <w:ilvl w:val="0"/>
          <w:numId w:val="4"/>
        </w:numPr>
        <w:rPr>
          <w:lang w:val="sk-SK"/>
        </w:rPr>
      </w:pPr>
      <w:r w:rsidRPr="006268D8">
        <w:rPr>
          <w:lang w:val="sk-SK"/>
        </w:rPr>
        <w:t xml:space="preserve">Cievka sa správa ako zdanlivý odpor – spôsobuje fázový posun – prúd mešká/oneskoruje sa za napätím o fázu </w:t>
      </w:r>
      <m:oMath>
        <m:r>
          <w:rPr>
            <w:rFonts w:ascii="Cambria Math" w:hAnsi="Cambria Math"/>
            <w:lang w:val="sk-SK"/>
          </w:rPr>
          <m:t>α=-</m:t>
        </m:r>
        <m:f>
          <m:fPr>
            <m:ctrlPr>
              <w:rPr>
                <w:rFonts w:ascii="Cambria Math" w:hAnsi="Cambria Math"/>
                <w:i/>
                <w:lang w:val="sk-SK"/>
              </w:rPr>
            </m:ctrlPr>
          </m:fPr>
          <m:num>
            <m:r>
              <w:rPr>
                <w:rFonts w:ascii="Cambria Math" w:hAnsi="Cambria Math"/>
                <w:lang w:val="sk-SK"/>
              </w:rPr>
              <m:t>π</m:t>
            </m:r>
          </m:num>
          <m:den>
            <m:r>
              <w:rPr>
                <w:rFonts w:ascii="Cambria Math" w:hAnsi="Cambria Math"/>
                <w:lang w:val="sk-SK"/>
              </w:rPr>
              <m:t>2</m:t>
            </m:r>
          </m:den>
        </m:f>
      </m:oMath>
    </w:p>
    <w:p w14:paraId="759BB23F" w14:textId="77777777" w:rsidR="006268D8" w:rsidRPr="006268D8" w:rsidRDefault="006268D8" w:rsidP="006268D8">
      <w:pPr>
        <w:pStyle w:val="Odsekzoznamu"/>
        <w:rPr>
          <w:lang w:val="sk-SK"/>
        </w:rPr>
      </w:pPr>
    </w:p>
    <w:p w14:paraId="7F541F7B" w14:textId="72C8D311" w:rsidR="006268D8" w:rsidRDefault="006268D8" w:rsidP="006268D8">
      <w:pPr>
        <w:pStyle w:val="Odsekzoznamu"/>
        <w:numPr>
          <w:ilvl w:val="0"/>
          <w:numId w:val="4"/>
        </w:numPr>
        <w:rPr>
          <w:lang w:val="sk-SK"/>
        </w:rPr>
      </w:pPr>
      <w:r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6C3C64" wp14:editId="6E72FF77">
                <wp:simplePos x="0" y="0"/>
                <wp:positionH relativeFrom="column">
                  <wp:posOffset>905934</wp:posOffset>
                </wp:positionH>
                <wp:positionV relativeFrom="paragraph">
                  <wp:posOffset>1457325</wp:posOffset>
                </wp:positionV>
                <wp:extent cx="351367" cy="8467"/>
                <wp:effectExtent l="0" t="57150" r="29845" b="86995"/>
                <wp:wrapNone/>
                <wp:docPr id="18" name="Rovná spojovacia šípk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367" cy="8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A42F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18" o:spid="_x0000_s1026" type="#_x0000_t32" style="position:absolute;margin-left:71.35pt;margin-top:114.75pt;width:27.65pt;height: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374134" wp14:editId="4CBF5A29">
                <wp:simplePos x="0" y="0"/>
                <wp:positionH relativeFrom="column">
                  <wp:posOffset>1206500</wp:posOffset>
                </wp:positionH>
                <wp:positionV relativeFrom="paragraph">
                  <wp:posOffset>809625</wp:posOffset>
                </wp:positionV>
                <wp:extent cx="351367" cy="8467"/>
                <wp:effectExtent l="0" t="57150" r="29845" b="86995"/>
                <wp:wrapNone/>
                <wp:docPr id="17" name="Rovná spojovacia šípk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367" cy="8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133188" id="Rovná spojovacia šípka 17" o:spid="_x0000_s1026" type="#_x0000_t32" style="position:absolute;margin-left:95pt;margin-top:63.75pt;width:27.65pt;height: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F17F81" wp14:editId="63F2C051">
                <wp:simplePos x="0" y="0"/>
                <wp:positionH relativeFrom="column">
                  <wp:posOffset>1054100</wp:posOffset>
                </wp:positionH>
                <wp:positionV relativeFrom="paragraph">
                  <wp:posOffset>1116965</wp:posOffset>
                </wp:positionV>
                <wp:extent cx="351367" cy="8467"/>
                <wp:effectExtent l="0" t="57150" r="29845" b="86995"/>
                <wp:wrapNone/>
                <wp:docPr id="16" name="Rovná spojovacia šípk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367" cy="8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2E09D9" id="Rovná spojovacia šípka 16" o:spid="_x0000_s1026" type="#_x0000_t32" style="position:absolute;margin-left:83pt;margin-top:87.95pt;width:27.65pt;height: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r w:rsidRPr="006268D8">
        <w:rPr>
          <w:noProof/>
          <w:lang w:val="sk-SK"/>
        </w:rPr>
        <w:drawing>
          <wp:inline distT="0" distB="0" distL="0" distR="0" wp14:anchorId="75C5E7A4" wp14:editId="02466B0C">
            <wp:extent cx="4180330" cy="2570903"/>
            <wp:effectExtent l="0" t="0" r="0" b="127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88676" cy="257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8697B" w14:textId="77777777" w:rsidR="005C7915" w:rsidRPr="005C7915" w:rsidRDefault="005C7915" w:rsidP="005C7915">
      <w:pPr>
        <w:pStyle w:val="Odsekzoznamu"/>
        <w:rPr>
          <w:lang w:val="sk-SK"/>
        </w:rPr>
      </w:pPr>
    </w:p>
    <w:p w14:paraId="4ADF6E79" w14:textId="4C96B251" w:rsidR="005C7915" w:rsidRPr="005C7915" w:rsidRDefault="00452A8F" w:rsidP="005C7915">
      <w:pPr>
        <w:pStyle w:val="Odsekzoznamu"/>
        <w:numPr>
          <w:ilvl w:val="0"/>
          <w:numId w:val="4"/>
        </w:numPr>
        <w:rPr>
          <w:lang w:val="sk-SK"/>
        </w:rPr>
      </w:pPr>
      <m:oMath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X</m:t>
            </m:r>
          </m:e>
          <m:sub>
            <m:r>
              <w:rPr>
                <w:rFonts w:ascii="Cambria Math" w:hAnsi="Cambria Math"/>
                <w:lang w:val="sk-SK"/>
              </w:rPr>
              <m:t>L</m:t>
            </m:r>
          </m:sub>
        </m:sSub>
        <m:r>
          <w:rPr>
            <w:rFonts w:ascii="Cambria Math" w:hAnsi="Cambria Math"/>
            <w:lang w:val="sk-SK"/>
          </w:rPr>
          <m:t xml:space="preserve">  </m:t>
        </m:r>
      </m:oMath>
      <w:r w:rsidR="005C7915">
        <w:rPr>
          <w:rFonts w:eastAsiaTheme="minorEastAsia"/>
          <w:lang w:val="sk-SK"/>
        </w:rPr>
        <w:t xml:space="preserve">- induktancia (zdanlivý odpor)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sk-SK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sk-SK"/>
              </w:rPr>
              <m:t>Ω</m:t>
            </m:r>
          </m:e>
        </m:d>
      </m:oMath>
      <w:r w:rsidR="005C7915">
        <w:rPr>
          <w:rFonts w:eastAsiaTheme="minorEastAsia"/>
          <w:lang w:val="sk-SK"/>
        </w:rPr>
        <w:t xml:space="preserve"> – Ohm</w:t>
      </w:r>
    </w:p>
    <w:p w14:paraId="6E0181DA" w14:textId="2AE54158" w:rsidR="005C7915" w:rsidRPr="005C7915" w:rsidRDefault="00452A8F" w:rsidP="006268D8">
      <w:pPr>
        <w:pStyle w:val="Odsekzoznamu"/>
        <w:numPr>
          <w:ilvl w:val="0"/>
          <w:numId w:val="4"/>
        </w:numPr>
        <w:rPr>
          <w:lang w:val="sk-SK"/>
        </w:rPr>
      </w:pPr>
      <m:oMath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X</m:t>
            </m:r>
          </m:e>
          <m:sub>
            <m:r>
              <w:rPr>
                <w:rFonts w:ascii="Cambria Math" w:hAnsi="Cambria Math"/>
                <w:lang w:val="sk-SK"/>
              </w:rPr>
              <m:t>L</m:t>
            </m:r>
          </m:sub>
        </m:sSub>
        <m:r>
          <w:rPr>
            <w:rFonts w:ascii="Cambria Math" w:hAnsi="Cambria Math"/>
            <w:lang w:val="sk-SK"/>
          </w:rPr>
          <m:t>=L*ω=L</m:t>
        </m:r>
        <m:r>
          <w:rPr>
            <w:rFonts w:ascii="Cambria Math" w:eastAsiaTheme="minorEastAsia" w:hAnsi="Cambria Math"/>
            <w:lang w:val="sk-SK"/>
          </w:rPr>
          <m:t>*2π*f</m:t>
        </m:r>
      </m:oMath>
    </w:p>
    <w:p w14:paraId="61481DCC" w14:textId="1713EBC2" w:rsidR="005C7915" w:rsidRPr="006268D8" w:rsidRDefault="00452A8F" w:rsidP="005C7915">
      <w:pPr>
        <w:pStyle w:val="Odsekzoznamu"/>
        <w:numPr>
          <w:ilvl w:val="0"/>
          <w:numId w:val="4"/>
        </w:numPr>
        <w:rPr>
          <w:lang w:val="sk-SK"/>
        </w:rPr>
      </w:pPr>
      <m:oMath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X</m:t>
            </m:r>
          </m:e>
          <m:sub>
            <m:r>
              <w:rPr>
                <w:rFonts w:ascii="Cambria Math" w:hAnsi="Cambria Math"/>
                <w:lang w:val="sk-SK"/>
              </w:rPr>
              <m:t>L</m:t>
            </m:r>
          </m:sub>
        </m:sSub>
        <m:r>
          <w:rPr>
            <w:rFonts w:ascii="Cambria Math" w:hAnsi="Cambria Math"/>
            <w:lang w:val="sk-SK"/>
          </w:rPr>
          <m:t>=</m:t>
        </m:r>
        <m:f>
          <m:fPr>
            <m:ctrlPr>
              <w:rPr>
                <w:rFonts w:ascii="Cambria Math" w:hAnsi="Cambria Math"/>
                <w:i/>
                <w:lang w:val="sk-SK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hAnsi="Cambria Math"/>
                    <w:lang w:val="sk-SK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sk-SK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hAnsi="Cambria Math"/>
                    <w:lang w:val="sk-SK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sk-SK"/>
                  </w:rPr>
                  <m:t>m</m:t>
                </m:r>
              </m:sub>
            </m:sSub>
          </m:den>
        </m:f>
      </m:oMath>
      <w:r w:rsidR="005C7915">
        <w:rPr>
          <w:rFonts w:eastAsiaTheme="minorEastAsia"/>
          <w:lang w:val="sk-SK"/>
        </w:rPr>
        <w:tab/>
        <w:t>U</w:t>
      </w:r>
      <w:r w:rsidR="005C7915">
        <w:rPr>
          <w:rFonts w:eastAsiaTheme="minorEastAsia"/>
          <w:vertAlign w:val="subscript"/>
          <w:lang w:val="sk-SK"/>
        </w:rPr>
        <w:t>m</w:t>
      </w:r>
      <w:r w:rsidR="005C7915">
        <w:rPr>
          <w:rFonts w:eastAsiaTheme="minorEastAsia"/>
          <w:lang w:val="sk-SK"/>
        </w:rPr>
        <w:t xml:space="preserve"> – Amplitúda napätia, I</w:t>
      </w:r>
      <w:r w:rsidR="005C7915" w:rsidRPr="005C7915">
        <w:rPr>
          <w:rFonts w:eastAsiaTheme="minorEastAsia"/>
          <w:vertAlign w:val="subscript"/>
          <w:lang w:val="sk-SK"/>
        </w:rPr>
        <w:t>m</w:t>
      </w:r>
      <w:r w:rsidR="005C7915">
        <w:rPr>
          <w:rFonts w:eastAsiaTheme="minorEastAsia"/>
          <w:vertAlign w:val="subscript"/>
          <w:lang w:val="sk-SK"/>
        </w:rPr>
        <w:t xml:space="preserve"> </w:t>
      </w:r>
      <w:r w:rsidR="005C7915">
        <w:rPr>
          <w:rFonts w:eastAsiaTheme="minorEastAsia"/>
          <w:lang w:val="sk-SK"/>
        </w:rPr>
        <w:t>– Amplitúda prúdu</w:t>
      </w:r>
    </w:p>
    <w:p w14:paraId="38089F77" w14:textId="77777777" w:rsidR="005C7915" w:rsidRPr="006268D8" w:rsidRDefault="005C7915" w:rsidP="005C7915">
      <w:pPr>
        <w:pStyle w:val="Odsekzoznamu"/>
        <w:ind w:left="1080"/>
        <w:rPr>
          <w:lang w:val="sk-SK"/>
        </w:rPr>
      </w:pPr>
    </w:p>
    <w:sectPr w:rsidR="005C7915" w:rsidRPr="006268D8" w:rsidSect="00465E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51102E"/>
    <w:multiLevelType w:val="hybridMultilevel"/>
    <w:tmpl w:val="E946E13A"/>
    <w:lvl w:ilvl="0" w:tplc="9DD0A2A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6DE5C75"/>
    <w:multiLevelType w:val="hybridMultilevel"/>
    <w:tmpl w:val="52A85DFA"/>
    <w:lvl w:ilvl="0" w:tplc="CD5A8964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3CF2864"/>
    <w:multiLevelType w:val="hybridMultilevel"/>
    <w:tmpl w:val="A90A53C2"/>
    <w:lvl w:ilvl="0" w:tplc="835E10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A5721"/>
    <w:multiLevelType w:val="hybridMultilevel"/>
    <w:tmpl w:val="94DC4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316A73"/>
    <w:multiLevelType w:val="hybridMultilevel"/>
    <w:tmpl w:val="082AAF4A"/>
    <w:lvl w:ilvl="0" w:tplc="074EAA04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8D8"/>
    <w:rsid w:val="00150E19"/>
    <w:rsid w:val="00205D9E"/>
    <w:rsid w:val="00452A8F"/>
    <w:rsid w:val="00465E9E"/>
    <w:rsid w:val="005C7915"/>
    <w:rsid w:val="006268D8"/>
    <w:rsid w:val="006A500F"/>
    <w:rsid w:val="00B012CD"/>
    <w:rsid w:val="00D65142"/>
    <w:rsid w:val="00FD1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8AED8"/>
  <w15:chartTrackingRefBased/>
  <w15:docId w15:val="{58BA6264-EC34-434F-B24C-2E4F60415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465E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465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ekzoznamu">
    <w:name w:val="List Paragraph"/>
    <w:basedOn w:val="Normlny"/>
    <w:uiPriority w:val="34"/>
    <w:qFormat/>
    <w:rsid w:val="00465E9E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6268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Enhanced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1T16:29:02.715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33 17,'31'-9,"-28"8,1 0,-1-1,0 1,0 1,1-1,-1 0,1 1,5-1,-8 2,0-1,0 1,0-1,0 1,0-1,0 1,0 0,-1-1,1 1,0 0,0 0,0 0,-1-1,1 1,-1 0,1 0,-1 0,1 0,-1 0,1 0,-1 0,0 0,1 0,-1 1,0-1,0 0,0 0,0 0,0 0,0 0,0 0,0 0,-1 2,1 0,1 0,-1 0,0 1,0-1,-1 0,1 0,-1 1,1-1,-1 0,0 0,0 0,0 0,-1 0,1 0,-1 0,0-1,0 1,0 0,0-1,0 1,0-1,-1 0,1 0,-1 0,1 0,-1 0,0-1,0 1,0-1,0 0,0 1,-4 0,-3 1,4-1,0 0,0 1,0 0,0 0,1 0,-8 6,51-5,-25-1,1-1,26 0,-33-2</inkml:trace>
  <inkml:trace contextRef="#ctx0" brushRef="#br0" timeOffset="995.63">162 162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1T16:28:57.496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1 100,'34'-23,"30"-52,-64 75,0 0,0 0,0 0,0 0,0 0,0 0,0-1,0 1,0 0,1 0,-1 0,0 0,0 0,0 0,0 0,0 0,0 0,0 0,1 0,-1 0,0 0,0 0,0 0,0 0,0 0,0 0,0 0,1 0,-1 0,0 0,0 0,0 0,0 0,0 0,0 0,0 0,1 0,-1 0,0 0,0 0,0 0,0 1,0-1,0 0,0 0,0 0,0 0,0 0,1 0,-1 0,0 0,0 0,0 1,0-1,0 0,0 0,0 0,0 0,2 13,-1 13,-2-7,-2 0,-1 1,0-1,-9 23,8-27,4-9</inkml:trace>
  <inkml:trace contextRef="#ctx0" brushRef="#br0" timeOffset="1566.29">131 149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1T16:27:36.229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429 570,'-38'0,"12"-1,-38 4,56-3,0 2,0-1,1 1,-1 1,1-1,-1 1,1 1,0-1,-8 6,9-5,-1-1,1 0,-1 0,-12 3,12-4,0 1,0-1,0 1,-9 6,12-5,-1 0,1 0,1 0,-1 0,1 1,-5 6,-11 16,10-16,2 0,-1 0,2 1,-1 0,2 0,-1 0,2 1,-6 22,3-12,4-7,0-1,2 1,-1 0,2 0,3 30,-1 3,-2-39,1 0,0 0,1 0,0 0,0-1,1 1,1-1,0 1,0-1,9 14,-7-15,1 0,0-1,0 0,0 0,1-1,0 1,1-2,-1 1,1-1,0-1,0 0,1 0,-1 0,1-1,0-1,0 0,11 1,-6 0,-1 0,23 8,-22-6,-1-1,25 4,16 2,-41-6,1-2,-1 1,22 0,-19-4,7 2,37-6,-52 3,0 1,0-2,0 0,0 0,0 0,-1-1,11-6,-14 7,-1 0,1-1,-1 1,0-1,0 0,0 0,-1 0,1-1,-1 1,0-1,0 0,-1 0,1 0,-1 0,0 0,2-9,1 1,-1 3,0-1,-1 0,0 0,-1 0,0 0,1-19,-2 20,0 0,0 1,1-1,4-12,-3 13,-1-1,0 0,0 0,0-12,-1-16,0 13,-3-41,2 61,-1-1,0 1,0-1,-1 1,1-1,-1 1,0 0,-1 0,1 0,-1 0,0 0,-7-8,-12-12,17 18,-1 0,0 1,0 0,-1 0,-7-5,0 1,-1 0,1 2,-2-1,1 2,-28-10,19 10,13 3,-1 1,1 0,-1 1,0 0,-16-1,19 3</inkml:trace>
  <inkml:trace contextRef="#ctx0" brushRef="#br0" timeOffset="6272.98">139 994,'0'-22,"0"6,0 0,4-23,-3 34,0-1,0 1,1 0,0-1,0 1,1 0,-1 0,1 1,0-1,7-8,-6 10,1 0,0 0,0 1,0-1,0 1,0 0,0 0,1 0,-1 1,0 0,1 0,-1 1,1-1,0 1,-1 0,1 1,-1-1,1 1,-1 0,1 0,-1 1,0 0,1 0,-1 0,6 4,-9-4,-1 0,1 0,-1 0,1 0,-1 1,0-1,0 0,0 1,0-1,0 1,-1-1,1 1,-1-1,1 1,-1 4,-2 47,1-29,1-18,1 1,0-1,1 0,0 1,0-1,0 0,1 0,0-1,1 1,-1-1,1 1,0-1,1 0,0-1,-1 1,2-1,-1 0,1 0,0 0,0-1,0 0,0 0,1-1,0 0,9 4,-13-6,1 0,0 1,0-2,-1 1,1 0,0-1,0 1,0-1,0 0,0-1,0 1,0-1,0 1,-1-1,1 0,0-1,0 1,-1-1,1 1,-1-1,1 0,-1 0,0-1,0 1,0-1,0 0,0 1,-1-1,1 0,2-4,-2 0,1 1,-1-1,-1 0,1 1,-1-1,0-1,0 1,-1 0,1-13,8-34,-6 37,-3 8</inkml:trace>
  <inkml:trace contextRef="#ctx0" brushRef="#br0" timeOffset="37194.92">361 606,'-1'-62,"2"-66,4 88,1-43,0 11,-2 43,-2 3,-3-34,2-20,-1 78,0 1,1 0,-1-1,1 1,-1 0,1 0,0-1,0 1,-1 0,1 0,0 0,0 0,0 0,0 0,0 0,1 0,-1 1,0-1,0 0,0 1,1-1,-1 1,0-1,1 1,-1-1,0 1,1 0,-1 0,0 0,4 0,52 1,-37 1,607-1,-317-2,-308 1,-1 0,1 0,-1 0,1 1,-1-1,1 1,-1-1,1 1,-1-1,0 1,1 0,-1 0,0 0,1-1,-1 1,0 1,0-1,0 0,0 0,0 0,0 0,0 1,0-1,0 0,-1 1,1-1,-1 1,1-1,-1 1,1-1,-1 1,0-1,1 4,0 7,-1 1,0-1,-3 20,1-3,10 66,-3-46,6 41,0 21,-11-80,1 0,2-1,10 51,-12-80,-1 1,0 0,0-1,0 1,0-1,0 1,0 0,0-1,-1 1,1 0,0-1,-1 1,1-1,-1 1,0-1,0 1,0-1,1 1,-1-1,0 0,-1 0,1 1,-2 0,-35 24,17-14,20-11,-1-1,1 1,0-1,0 1,0 0,0 0,0-1,0 1,0 0,1 0,-1 0,0 0,0 0,1 0,-1 0,1 1,-1-1,1 0,-1 2,1-2,0-1,1 1,-1 0,0-1,1 1,-1-1,1 1,-1-1,1 1,-1-1,1 1,0-1,-1 0,1 1,-1-1,1 0,0 1,-1-1,1 0,0 0,0 0,-1 0,1 0,1 0,10 2,1-1,22-1,-28-1,7 1,13-1,-20 1,-9 1,-99 22,99-23,1 0,0 0,0 1,-1-1,1 0,0 0,0 1,0-1,0 0,-1 1,1-1,0 1,0 0,0-1,0 1,0 0,0-1,0 1,1 0,-1 0,0 0,0 0,1 0,-1 0,-1 2,2-2,1 0,-1 0,0-1,1 1,-1 0,0 0,1 0,-1-1,1 1,-1 0,1 0,-1-1,1 1,-1-1,1 1,0 0,0-1,-1 1,1-1,0 0,0 1,-1-1,1 1,0-1,0 0,0 0,0 0,-1 1,1-1,0 0,0 0,0 0,0 0,0 0,1-1,149 1,-163 0,0 1,1 0,-1 0,0 2,1-1,-17 7,28-9,-29 12,24-4,20-2,78 5,-81-10,-9-1,1 0,0 0,0 0,-1 1,1-1,0 1,-1 0,1 0,-1 0,1 1,-1-1,1 1,5 3,-12-3,0-1,1 1,-1-1,0 0,0 0,1 0,-1 0,0-1,0 1,-4 0,2 0,-9 2,-15 4,-34 14,63-21,1 0,-1 0,0 0,0 0,0 0,0 0,0 0,0 0,0 0,0 0,0 0,0 0,0 0,0 0,0 0,0 0,1 1,-1-1,0 0,0 0,0 0,0 0,0 0,0 0,0 0,0 0,0 0,0 0,0 1,0-1,0 0,0 0,0 0,0 0,0 0,0 0,0 0,0 0,0 0,-1 1,1-1,0 0,0 0,0 0,0 0,0 0,0 0,0 0,0 0,0 0,0 0,0 0,0 0,0 0,0 0,-1 0,1 0,0 0,0 0,0 0,0 0,0 1,0-1,0 0,12 2,16 1,-14-4,-11 1,1-1,-1 1,0-1,1 1,-1 0,0 1,1-1,-1 1,0-1,1 1,-1 0,4 2,-10-2,0 0,0 0,0 0,0 0,-1 0,1-1,0 0,-4 1,-30-3,29 1,-1 0,1 1,-1 0,1 0,-1 1,1 0,-10 3,18-4,-1 0,1 0,-1 0,1 0,-1 0,1 0,0 1,-1-1,1 0,-1 0,1 1,0-1,-1 0,1 0,0 1,-1-1,1 0,0 1,0-1,-1 0,1 1,0-1,0 1,-1-1,1 0,0 1,0-1,0 1,0-1,0 1,9 9,22 2,4-9,-23-3,1 1,-1 0,1 1,-1 1,0 0,12 4,-24-6,0-1,0 0,0 1,0-1,-1 0,1 1,0-1,0 1,0-1,-1 0,1 0,0 1,0-1,-1 0,1 1,0-1,-1 0,1 0,0 1,-1-1,1 0,0 0,-1 0,1 0,0 1,-1-1,1 0,-1 0,1 0,0 0,-1 0,1 0,-1 0,1 0,0 0,-1 0,-18 5,-94 18,99-18,13 2,2-6,0 0,0 0,0 0,0 0,1-1,-1 1,0 0,1-1,-1 1,0-1,1 1,-1-1,1 1,-1-1,3 0,104 0,-88 0,-17 0,-5 0,-20 3,1 0,-1 2,-35 11,57-16,0 0,0 0,0 0,0 0,-1 0,1 0,0 0,0 0,0 0,0 0,0 0,-1 0,1 0,0 0,0 0,0 1,0-1,0 0,0 0,-1 0,1 0,0 0,0 0,0 0,0 0,0 1,0-1,0 0,0 0,0 0,-1 0,1 0,0 0,0 1,0-1,0 0,0 0,0 0,0 0,0 0,0 1,0-1,0 0,0 0,0 0,0 0,0 0,0 1,0-1,1 0,-1 0,0 0,0 0,0 0,0 1,0-1,0 0,0 0,13 6,16 0,15-8,-35 1,1 0,0 1,-1 0,1 1,0 0,10 2,-19 0,-10 0,-19 4,17-5,-22 5,-34 11,67-18,0 0,-1-1,1 1,0 0,-1 0,1 0,0 0,-1 0,1 1,0-1,0 0,-1 0,1 0,0 0,-1 0,1 0,0 0,0 0,-1 1,1-1,0 0,0 0,-1 0,1 1,0-1,0 0,0 0,-1 1,1-1,0 0,0 0,0 1,0-1,0 0,0 0,0 1,-1-1,1 0,0 1,0-1,0 0,0 1,0-1,0 1,16 3,24-1,-35-3,0-1,-1 1,1 0,-1 1,1-1,-1 1,1 0,4 1,-9-1,1-1,0 1,0-1,0 1,0 0,0-1,-1 1,1 0,0 0,-1-1,1 1,-1 0,1 0,-1 0,1 0,-1 0,1 0,-1 0,0 0,1 0,-1 0,0 0,0 0,0 0,0 0,0 0,0 0,0 0,0 0,-1 0,1 0,0 0,-1 0,1 0,-1 2,-5 13,2 0,0 1,1-1,1 1,0 30,2 399,0-444,0 0,0-1,-1 1,1 0,0-1,-1 1,0 0,1-1,-1 1,0-1,0 1,0-1,0 1,0-1,0 0,0 1,0-1,-1 0,1 0,0 0,-1 0,1 0,-1 0,1 0,-1-1,1 1,-1 0,0-1,-2 1,-8 2,0-1,0 0,-18 0,-9 2,12 0,-1-1,1-1,-54-5,14 1,-268 2,224 12,-469-13,579 1,0 1,0-1,0 0,0 0,0 0,0 0,0 0,0 0,0-1,0 1,0 0,0 0,0-1,0 1,0-1,1 1,-1-1,0 1,0-1,0 1,0-1,1 0,-1 1,0-1,1 0,-1 0,0 0,1 1,-1-1,1 0,-1 0,1 0,0 0,-1 0,1 0,0 0,0-2,0-3,1 0,-1 1,1-1,1 0,3-10,4-18,2-41,-7 56,-1 0,2-35,1-34,-3 63,7-99,-7 60,-3 53,0 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1T16:28:18.351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694 605,'-1'-61,"2"-67,4 88,1-43,0 11,-2 42,-2 5,-3-35,1-20,1 78,-1 1,1 0,-1-1,1 1,-1 0,1 0,0-1,-1 1,1 0,0 0,0 0,0 0,0 0,0 0,0 0,0 0,0 1,1-1,-1 0,0 1,0-1,1 1,-1-1,0 1,1-1,-1 1,0 0,1 0,-1 0,3 0,54 1,-38 1,606-1,-316-2,-308 1,-1 0,1 0,-1 0,1 1,-1-1,1 1,-1-1,1 1,-1-1,1 1,-1 0,0 0,1 0,-1-1,0 1,0 1,0-1,0 0,0 0,0 0,0 0,0 1,0-1,0 0,-1 1,1-1,0 1,-1-1,0 1,1-1,-1 1,0-1,1 4,0 7,-1 1,0-1,-2 20,-1-3,11 66,-3-46,6 41,0 21,-11-80,1-1,2 1,10 49,-12-78,-1-1,0 1,0 0,0-1,0 1,0 0,0-1,0 1,0-1,-1 1,1 0,-1-1,1 1,-1-1,0 1,0-1,1 1,-1-1,0 0,0 1,0-1,-1 0,0 2,-37 22,18-12,20-13,0 1,-1-1,1 1,0 0,0-1,0 1,0 0,0 0,1 0,-1 0,0 0,0 0,1 0,-1 0,0 0,1 0,-1 0,1 0,-1 2,1-2,0 0,1-1,-1 1,1 0,-1-1,0 1,1-1,-1 1,1-1,0 1,-1-1,1 0,-1 1,1-1,0 0,-1 1,1-1,0 0,-1 0,1 0,0 1,-1-1,1 0,1 0,11 1,-1 0,23-1,-28 0,7-1,13 1,-20 0,-9 1,-99 22,99-23,1 0,0 0,0 0,0 0,-1 0,1 1,0-1,0 0,0 1,0-1,-1 1,1-1,0 1,0 0,0-1,0 1,0 0,0 0,1-1,-1 1,0 0,0 0,1 0,-1 0,-1 2,3-2,-1 0,0 0,0 0,1 0,-1-1,0 1,1 0,-1 0,1-1,-1 1,1 0,-1 0,1-1,0 1,-1-1,1 1,0-1,-1 1,1-1,0 1,0-1,-1 1,1-1,0 0,0 0,0 1,0-1,0 0,-1 0,1 0,0 0,0 0,0 0,0 0,1-1,149 1,-163 0,0 1,1 0,-1 1,0 0,1 1,-17 6,28-9,-29 12,24-5,20 0,78 4,-81-10,-9-2,1 1,0 0,0 1,-1-1,1 1,0-1,-1 1,1 0,-1 0,1 1,-1-1,1 1,5 3,-12-3,0-1,1 1,-1-1,0 0,0 0,0 0,1 0,-1 0,0-1,-4 1,2 0,-9 2,-15 4,-34 14,63-21,1 0,-1 0,0 0,0 0,0 0,0 0,0 0,0 0,0 0,0 0,0 0,0 0,0 1,0-1,0 0,1 0,-1 0,0 0,0 0,0 0,0 0,0 0,0 0,0 0,0 0,0 1,0-1,0 0,0 0,0 0,0 0,0 0,0 0,0 0,0 0,0 0,0 1,0-1,0 0,0 0,-1 0,1 0,0 0,0 0,0 0,0 0,0 0,0 0,0 0,0 0,0 0,0 0,0 1,0-1,0 0,-1 0,1 0,0 0,0 0,0 0,0 0,0 0,0 0,0 0,12 3,16-1,-14-3,-11 1,1-1,-1 1,0 0,1 0,-1 0,0 0,1 0,-1 1,0 0,1-1,-1 1,4 2,-10-2,0 1,0-1,0-1,0 1,-1 0,1-1,0 1,-4-1,-30-2,29 1,-1 0,1 1,-1 0,1 0,-1 1,1 0,-10 3,18-4,-1 0,1 0,-1 0,1 0,0 1,-1-1,1 0,-1 0,1 0,0 1,-1-1,1 0,-1 0,1 1,0-1,-1 0,1 1,0-1,0 0,-1 1,1-1,0 0,0 1,0-1,-1 1,1-1,0 1,0-1,0 0,0 2,9 8,22 1,4-8,-23-3,1 1,-1 0,1 1,-1 1,0 0,12 4,-24-6,0-1,0 0,0 1,0-1,-1 1,1-1,0 0,0 1,0-1,-1 0,1 1,0-1,0 0,-1 1,1-1,0 0,-1 0,1 1,0-1,-1 0,1 0,0 0,-1 0,1 1,0-1,-1 0,1 0,-1 0,1 0,0 0,-1 0,1 0,-1 0,1 0,0 0,-1 0,-18 5,-94 18,99-18,13 2,2-6,0 0,0 0,0 0,1 0,-1 0,0-1,0 1,1 0,-1-1,0 1,1-1,-1 0,1 1,-1-1,3 0,104 1,-88-2,-17 1,-5 1,-20 1,1 1,-1 2,-35 11,57-16,0 0,0 0,0 0,0 0,-1 0,1 0,0 0,0 0,0 0,0 0,0 0,-1 0,1 0,0 1,0-1,0 0,0 0,0 0,0 0,-1 0,1 0,0 0,0 0,0 0,0 1,0-1,0 0,0 0,0 0,0 0,0 0,-1 0,1 1,0-1,0 0,0 0,0 0,0 0,0 0,0 1,0-1,0 0,0 0,0 0,0 0,0 0,0 1,0-1,1 0,-1 0,0 0,0 0,0 0,0 1,0-1,0 0,0 0,0 0,13 6,16 0,15-8,-35 1,1 0,0 1,-1 0,1 1,0 0,10 3,-19-2,-10 2,-20 2,19-4,-23 5,-34 11,67-18,0 0,-1 0,1 0,0-1,-1 1,1 0,0 0,-1 1,1-1,0 0,0 0,-1 0,1 0,0 0,-1 0,1 0,0 0,0 1,-1-1,1 0,0 0,0 0,-1 0,1 1,0-1,0 0,0 0,0 1,-1-1,1 0,0 0,0 1,0-1,0 0,0 0,0 1,0-1,-1 0,1 1,0-1,0 0,0 1,0-1,1 1,14 3,25-1,-35-3,0 0,-1-1,1 1,-1 1,1-1,-1 1,1 0,4 1,-9-1,1-1,0 1,0-1,0 1,0 0,0-1,-1 1,1 0,0 0,-1-1,1 1,-1 0,1 0,-1 0,1 0,-1 0,1 0,-1 0,0 0,0 0,1 0,-1 0,0 0,0 0,0 0,0 0,0 0,0 0,-1 0,1 0,0 0,0 0,-1 0,1 0,-1 2,-5 13,2 0,0 1,1-1,1 1,0 30,2 399,0-444,0-1,0 1,-1 0,1-1,0 1,-1 0,0-1,1 1,-1-1,0 1,0-1,0 1,0-1,0 1,0-1,0 0,0 0,-1 0,1 1,0-1,-1 0,1-1,-1 1,1 0,-1 0,1-1,-1 1,0 0,-2-1,-8 3,0 0,0-2,-18 1,-9 3,12-1,0-2,-1 0,-53-4,14 0,-267 2,223 11,-469-11,579 0,0 0,0 0,0 0,0 0,0 0,0 0,0 0,0 0,0 0,0 0,0-1,0 1,0 0,0-1,0 1,0-1,1 1,-1-1,0 1,0-1,0 1,1-1,-1 0,0 0,1 1,-1-1,0 0,1 0,-1 0,1 0,-1 0,1 0,0 0,-1 0,1 1,0-1,0-2,0-3,0 0,1 0,0 0,1 1,3-12,4-17,2-40,-7 55,-1-1,2-34,1-33,-3 61,7-97,-7 58,-3 55,-1 0</inkml:trace>
  <inkml:trace contextRef="#ctx0" brushRef="#br0" timeOffset="10224.49">374 598,'82'8,"260"-8,-237 8,-98-8</inkml:trace>
  <inkml:trace contextRef="#ctx0" brushRef="#br0" timeOffset="14059.21">0 1232,'107'-2,"112"4,-104 6,-10 0,-94-7,0 0,0 0,12 4,-12-2,0-1,0 0,14 0,382-3,-325-7,-48 2,-28 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6T18:49:30.228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1,'7'156,"-5"-111,-2-34,0 0,1 0,0 0,1 0,0 0,6 17,-7-27,0 0,0 0,0 0,0-1,0 1,0 0,0-1,0 1,0 0,0-1,0 1,0-1,0 1,0-1,1 0,-1 0,0 1,0-1,0 0,1 0,1 0,33-2,-21 1,-9 1,0 1,0 0,0 0,12 3,10 3,-22-6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6T18:49:23.573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3 1,'1'76,"-3"81,2-155,0-1,-1 1,1 0,0 0,0 0,0 0,0 0,0 0,0 0,1 0,-1-1,1 1,-1 0,2 3,0-4,-1-1,1 1,0 0,0 0,0-1,0 1,0-1,0 0,0 1,0-1,-1 0,1 0,0 0,0-1,2 1,131 6,-129-6</inkml:trace>
</inkml:ink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BlankEnhanced.dotx</Template>
  <TotalTime>18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4</cp:revision>
  <dcterms:created xsi:type="dcterms:W3CDTF">2022-05-11T16:27:00Z</dcterms:created>
  <dcterms:modified xsi:type="dcterms:W3CDTF">2022-05-16T18:59:00Z</dcterms:modified>
</cp:coreProperties>
</file>