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14ED" w14:textId="5681B2E6" w:rsidR="00150E19" w:rsidRPr="00205D9E" w:rsidRDefault="00F50E0B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Magnetická sila pôsobiaca na voľný elektrický náboj</w:t>
      </w:r>
    </w:p>
    <w:p w14:paraId="01D27642" w14:textId="77777777" w:rsidR="00465E9E" w:rsidRPr="00205D9E" w:rsidRDefault="00465E9E" w:rsidP="00465E9E">
      <w:pPr>
        <w:rPr>
          <w:lang w:val="sk-SK"/>
        </w:rPr>
      </w:pPr>
    </w:p>
    <w:p w14:paraId="020F7143" w14:textId="03DC10D4" w:rsidR="00465E9E" w:rsidRDefault="00F50E0B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(náboj) . Q = e</w:t>
      </w:r>
      <w:r>
        <w:rPr>
          <w:vertAlign w:val="superscript"/>
          <w:lang w:val="sk-SK"/>
        </w:rPr>
        <w:t>-</w:t>
      </w:r>
      <w:r>
        <w:rPr>
          <w:lang w:val="sk-SK"/>
        </w:rPr>
        <w:t>,p</w:t>
      </w:r>
      <w:r>
        <w:rPr>
          <w:vertAlign w:val="superscript"/>
          <w:lang w:val="sk-SK"/>
        </w:rPr>
        <w:t>+</w:t>
      </w:r>
    </w:p>
    <w:p w14:paraId="075A28C4" w14:textId="141CE2E4" w:rsidR="00F50E0B" w:rsidRDefault="00F50E0B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Ak elektrický náboj vletí do magnetického poľa (homogenického) pod uhlom 90°, začne sa pohybovať po kružnici</w:t>
      </w:r>
    </w:p>
    <w:p w14:paraId="397F2874" w14:textId="58E90A8D" w:rsidR="00F50E0B" w:rsidRDefault="00F50E0B" w:rsidP="00F50E0B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Ak vletí pod iným uhlom, náboj opíše elipsu</w:t>
      </w:r>
    </w:p>
    <w:p w14:paraId="1C167F63" w14:textId="4953E6F4" w:rsidR="002A4527" w:rsidRDefault="002A4527" w:rsidP="002A4527">
      <w:pPr>
        <w:pStyle w:val="Odsekzoznamu"/>
        <w:numPr>
          <w:ilvl w:val="0"/>
          <w:numId w:val="1"/>
        </w:numPr>
        <w:rPr>
          <w:rFonts w:eastAsiaTheme="minorEastAsia"/>
          <w:lang w:val="sk-SK"/>
        </w:rPr>
      </w:pPr>
      <w:r>
        <w:rPr>
          <w:lang w:val="sk-SK"/>
        </w:rPr>
        <w:t xml:space="preserve"> </w:t>
      </w:r>
      <m:oMath>
        <m:r>
          <w:rPr>
            <w:rFonts w:ascii="Cambria Math" w:hAnsi="Cambria Math"/>
            <w:lang w:val="sk-SK"/>
          </w:rPr>
          <m:t> 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m</m:t>
            </m:r>
          </m:sub>
        </m:sSub>
        <m:r>
          <w:rPr>
            <w:rFonts w:ascii="Cambria Math" w:hAnsi="Cambria Math"/>
            <w:lang w:val="sk-SK"/>
          </w:rPr>
          <m:t>=B*Q*v*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w:rPr>
                <w:rFonts w:ascii="Cambria Math" w:hAnsi="Cambria Math"/>
                <w:lang w:val="sk-SK"/>
              </w:rPr>
              <m:t>α</m:t>
            </m:r>
          </m:e>
        </m:func>
      </m:oMath>
    </w:p>
    <w:p w14:paraId="7F46ABE5" w14:textId="21418EB2" w:rsidR="00F50E0B" w:rsidRPr="006D664C" w:rsidRDefault="006D664C" w:rsidP="002A4527">
      <w:pPr>
        <w:pStyle w:val="Odsekzoznamu"/>
        <w:numPr>
          <w:ilvl w:val="0"/>
          <w:numId w:val="1"/>
        </w:numPr>
        <w:rPr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 xml:space="preserve">  α</m:t>
        </m:r>
      </m:oMath>
      <w:r w:rsidRPr="006D664C">
        <w:rPr>
          <w:rFonts w:eastAsiaTheme="minorEastAsia"/>
          <w:lang w:val="sk-SK"/>
        </w:rPr>
        <w:t xml:space="preserve"> – uhol, ktorý zvierajú indukčné čiary s vektorom rých</w:t>
      </w:r>
      <w:r>
        <w:rPr>
          <w:rFonts w:eastAsiaTheme="minorEastAsia"/>
          <w:lang w:val="sk-SK"/>
        </w:rPr>
        <w:t>losti</w:t>
      </w:r>
    </w:p>
    <w:p w14:paraId="20478DA6" w14:textId="77777777" w:rsidR="002A4527" w:rsidRPr="002A4527" w:rsidRDefault="002A4527" w:rsidP="002A4527">
      <w:pPr>
        <w:rPr>
          <w:lang w:val="sk-SK"/>
        </w:rPr>
      </w:pPr>
    </w:p>
    <w:p w14:paraId="7062C774" w14:textId="0E0CA996" w:rsidR="00F50E0B" w:rsidRPr="00F50E0B" w:rsidRDefault="00F50E0B" w:rsidP="00F50E0B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F50E0B">
        <w:rPr>
          <w:b/>
          <w:bCs/>
          <w:lang w:val="sk-SK"/>
        </w:rPr>
        <w:t>90° uhol</w:t>
      </w:r>
    </w:p>
    <w:p w14:paraId="1AE6BD9E" w14:textId="1F8A0CE0" w:rsidR="00F50E0B" w:rsidRPr="00F50E0B" w:rsidRDefault="00F50E0B" w:rsidP="00F50E0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 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m</m:t>
            </m:r>
          </m:sub>
        </m:sSub>
        <m:r>
          <w:rPr>
            <w:rFonts w:ascii="Cambria Math" w:hAnsi="Cambria Math"/>
            <w:lang w:val="sk-SK"/>
          </w:rPr>
          <m:t>=B*Q*v*(</m:t>
        </m:r>
        <m:func>
          <m:funcPr>
            <m:ctrlPr>
              <w:rPr>
                <w:rFonts w:ascii="Cambria Math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sk-SK"/>
              </w:rPr>
              <m:t>sin</m:t>
            </m:r>
          </m:fName>
          <m:e>
            <m:r>
              <w:rPr>
                <w:rFonts w:ascii="Cambria Math" w:hAnsi="Cambria Math"/>
                <w:lang w:val="sk-SK"/>
              </w:rPr>
              <m:t>90)</m:t>
            </m:r>
          </m:e>
        </m:func>
      </m:oMath>
    </w:p>
    <w:p w14:paraId="0E1CA427" w14:textId="662CEB8A" w:rsidR="00F50E0B" w:rsidRPr="00F50E0B" w:rsidRDefault="00F50E0B" w:rsidP="00F50E0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 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F</m:t>
            </m:r>
          </m:e>
          <m:sub>
            <m:r>
              <w:rPr>
                <w:rFonts w:ascii="Cambria Math" w:hAnsi="Cambria Math"/>
                <w:lang w:val="sk-SK"/>
              </w:rPr>
              <m:t>od</m:t>
            </m:r>
          </m:sub>
        </m:sSub>
        <m:r>
          <w:rPr>
            <w:rFonts w:ascii="Cambria Math" w:hAnsi="Cambria Math"/>
            <w:lang w:val="sk-SK"/>
          </w:rPr>
          <m:t>=m*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  <m:ctrlPr>
                  <w:rPr>
                    <w:rFonts w:ascii="Cambria Math" w:hAnsi="Cambria Math"/>
                    <w:i/>
                    <w:lang w:val="sk-SK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sk-SK"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6454EF23" w14:textId="723331EB" w:rsidR="00F50E0B" w:rsidRDefault="00F50E0B" w:rsidP="00F50E0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m*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sk-SK"/>
                  </w:rPr>
                  <m:t>v</m:t>
                </m:r>
                <m:ctrlPr>
                  <w:rPr>
                    <w:rFonts w:ascii="Cambria Math" w:hAnsi="Cambria Math"/>
                    <w:i/>
                    <w:lang w:val="sk-SK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sk-SK"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  <w:lang w:val="sk-SK"/>
          </w:rPr>
          <m:t>B*Q*v</m:t>
        </m:r>
      </m:oMath>
    </w:p>
    <w:p w14:paraId="4616AF8E" w14:textId="45A9A300" w:rsidR="00F50E0B" w:rsidRPr="00F50E0B" w:rsidRDefault="00F50E0B" w:rsidP="00F50E0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hAnsi="Cambria Math"/>
            <w:lang w:val="sk-SK"/>
          </w:rPr>
          <m:t>m*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  <w:lang w:val="sk-SK"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  <w:lang w:val="sk-SK"/>
          </w:rPr>
          <m:t>B*Q</m:t>
        </m:r>
      </m:oMath>
    </w:p>
    <w:p w14:paraId="310F03D3" w14:textId="3BA67FBA" w:rsidR="00F50E0B" w:rsidRPr="00F50E0B" w:rsidRDefault="00F50E0B" w:rsidP="00F50E0B">
      <w:pPr>
        <w:pStyle w:val="Odsekzoznamu"/>
        <w:numPr>
          <w:ilvl w:val="1"/>
          <w:numId w:val="1"/>
        </w:numPr>
        <w:rPr>
          <w:rFonts w:eastAsiaTheme="minorEastAsia"/>
          <w:lang w:val="sk-SK"/>
        </w:rPr>
      </w:pPr>
      <m:oMath>
        <m:r>
          <w:rPr>
            <w:rFonts w:ascii="Cambria Math" w:eastAsiaTheme="minorEastAsia" w:hAnsi="Cambria Math"/>
            <w:lang w:val="sk-SK"/>
          </w:rPr>
          <m:t> r=</m:t>
        </m:r>
        <m:f>
          <m:f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Pr>
          <m:num>
            <m:r>
              <w:rPr>
                <w:rFonts w:ascii="Cambria Math" w:eastAsiaTheme="minorEastAsia" w:hAnsi="Cambria Math"/>
                <w:lang w:val="sk-SK"/>
              </w:rPr>
              <m:t>m*v</m:t>
            </m:r>
          </m:num>
          <m:den>
            <m:r>
              <w:rPr>
                <w:rFonts w:ascii="Cambria Math" w:eastAsiaTheme="minorEastAsia" w:hAnsi="Cambria Math"/>
                <w:lang w:val="sk-SK"/>
              </w:rPr>
              <m:t>B*Q</m:t>
            </m:r>
          </m:den>
        </m:f>
      </m:oMath>
      <w:r>
        <w:rPr>
          <w:rFonts w:eastAsiaTheme="minorEastAsia"/>
          <w:lang w:val="sk-SK"/>
        </w:rPr>
        <w:tab/>
        <w:t>polomer kružnice</w:t>
      </w:r>
    </w:p>
    <w:sectPr w:rsidR="00F50E0B" w:rsidRPr="00F50E0B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37AB4" w14:textId="77777777" w:rsidR="000A54A1" w:rsidRDefault="000A54A1" w:rsidP="00F50E0B">
      <w:pPr>
        <w:spacing w:after="0" w:line="240" w:lineRule="auto"/>
      </w:pPr>
      <w:r>
        <w:separator/>
      </w:r>
    </w:p>
  </w:endnote>
  <w:endnote w:type="continuationSeparator" w:id="0">
    <w:p w14:paraId="09A643AA" w14:textId="77777777" w:rsidR="000A54A1" w:rsidRDefault="000A54A1" w:rsidP="00F50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FB95A" w14:textId="77777777" w:rsidR="000A54A1" w:rsidRDefault="000A54A1" w:rsidP="00F50E0B">
      <w:pPr>
        <w:spacing w:after="0" w:line="240" w:lineRule="auto"/>
      </w:pPr>
      <w:r>
        <w:separator/>
      </w:r>
    </w:p>
  </w:footnote>
  <w:footnote w:type="continuationSeparator" w:id="0">
    <w:p w14:paraId="0C34233D" w14:textId="77777777" w:rsidR="000A54A1" w:rsidRDefault="000A54A1" w:rsidP="00F50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0B"/>
    <w:rsid w:val="000A54A1"/>
    <w:rsid w:val="00150E19"/>
    <w:rsid w:val="00205D9E"/>
    <w:rsid w:val="002A4527"/>
    <w:rsid w:val="00465E9E"/>
    <w:rsid w:val="006A500F"/>
    <w:rsid w:val="006D664C"/>
    <w:rsid w:val="00D65142"/>
    <w:rsid w:val="00F5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5613"/>
  <w15:chartTrackingRefBased/>
  <w15:docId w15:val="{2FC27EA1-0927-43B7-960D-B7B6AF32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50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50E0B"/>
  </w:style>
  <w:style w:type="paragraph" w:styleId="Pta">
    <w:name w:val="footer"/>
    <w:basedOn w:val="Normlny"/>
    <w:link w:val="PtaChar"/>
    <w:uiPriority w:val="99"/>
    <w:unhideWhenUsed/>
    <w:rsid w:val="00F50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50E0B"/>
  </w:style>
  <w:style w:type="character" w:styleId="Zstupntext">
    <w:name w:val="Placeholder Text"/>
    <w:basedOn w:val="Predvolenpsmoodseku"/>
    <w:uiPriority w:val="99"/>
    <w:semiHidden/>
    <w:rsid w:val="00F50E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cp:lastPrinted>2022-04-07T16:34:00Z</cp:lastPrinted>
  <dcterms:created xsi:type="dcterms:W3CDTF">2022-04-07T16:24:00Z</dcterms:created>
  <dcterms:modified xsi:type="dcterms:W3CDTF">2022-04-07T16:39:00Z</dcterms:modified>
</cp:coreProperties>
</file>