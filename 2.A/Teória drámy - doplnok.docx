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03E9" w14:textId="4D0A0B6B" w:rsidR="00150E19" w:rsidRPr="00205D9E" w:rsidRDefault="00462A5C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Teória drámy  - doplnok</w:t>
      </w:r>
    </w:p>
    <w:p w14:paraId="17D8F32A" w14:textId="77777777" w:rsidR="00465E9E" w:rsidRPr="00205D9E" w:rsidRDefault="00465E9E" w:rsidP="00465E9E">
      <w:pPr>
        <w:rPr>
          <w:lang w:val="sk-SK"/>
        </w:rPr>
      </w:pPr>
    </w:p>
    <w:p w14:paraId="78C4F71F" w14:textId="4F46E3C6" w:rsidR="001E40AB" w:rsidRDefault="001E40AB" w:rsidP="006628A9">
      <w:pPr>
        <w:pStyle w:val="Odsekzoznamu"/>
        <w:numPr>
          <w:ilvl w:val="0"/>
          <w:numId w:val="1"/>
        </w:numPr>
        <w:rPr>
          <w:lang w:val="sk-SK"/>
        </w:rPr>
      </w:pPr>
      <w:r w:rsidRPr="00ED533C">
        <w:rPr>
          <w:b/>
          <w:bCs/>
          <w:lang w:val="sk-SK"/>
        </w:rPr>
        <w:t>Dráma</w:t>
      </w:r>
      <w:r>
        <w:rPr>
          <w:lang w:val="sk-SK"/>
        </w:rPr>
        <w:t xml:space="preserve"> – jeden zo základných druhov literatúry</w:t>
      </w:r>
    </w:p>
    <w:p w14:paraId="78F54CEC" w14:textId="76F038EE" w:rsidR="00465E9E" w:rsidRDefault="00A41C85" w:rsidP="006628A9">
      <w:pPr>
        <w:pStyle w:val="Odsekzoznamu"/>
        <w:numPr>
          <w:ilvl w:val="0"/>
          <w:numId w:val="1"/>
        </w:numPr>
        <w:rPr>
          <w:lang w:val="sk-SK"/>
        </w:rPr>
      </w:pPr>
      <w:r w:rsidRPr="00ED533C">
        <w:rPr>
          <w:b/>
          <w:bCs/>
          <w:lang w:val="sk-SK"/>
        </w:rPr>
        <w:t>Znaky drámy:</w:t>
      </w:r>
    </w:p>
    <w:p w14:paraId="0DA9ED49" w14:textId="4F63C840" w:rsidR="00A41C85" w:rsidRDefault="00A41C85" w:rsidP="006628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Dialogická reč – dialóg (repliky/prehovory)</w:t>
      </w:r>
    </w:p>
    <w:p w14:paraId="42062E72" w14:textId="2204D071" w:rsidR="00A41C85" w:rsidRDefault="00A41C85" w:rsidP="006628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Dejstvá, výstupy – Dejstvo – väčší celok</w:t>
      </w:r>
      <w:r w:rsidR="001E40AB">
        <w:rPr>
          <w:lang w:val="sk-SK"/>
        </w:rPr>
        <w:t>, sú medzi nimi prestávky</w:t>
      </w:r>
      <w:r>
        <w:rPr>
          <w:lang w:val="sk-SK"/>
        </w:rPr>
        <w:t xml:space="preserve">; </w:t>
      </w:r>
      <w:r w:rsidRPr="00A41C85">
        <w:rPr>
          <w:lang w:val="sk-SK"/>
        </w:rPr>
        <w:t>Výstup – menší celok</w:t>
      </w:r>
      <w:r>
        <w:rPr>
          <w:lang w:val="sk-SK"/>
        </w:rPr>
        <w:t>, končí zmenou počtu hercov</w:t>
      </w:r>
    </w:p>
    <w:p w14:paraId="2ADC96EC" w14:textId="26585CB8" w:rsidR="001E40AB" w:rsidRDefault="001E40AB" w:rsidP="006628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Scénické poznámky – sú písané iným typom písma</w:t>
      </w:r>
    </w:p>
    <w:p w14:paraId="26E9C188" w14:textId="77777777" w:rsidR="001E40AB" w:rsidRPr="001E40AB" w:rsidRDefault="001E40AB" w:rsidP="001E40AB">
      <w:pPr>
        <w:rPr>
          <w:lang w:val="sk-SK"/>
        </w:rPr>
      </w:pPr>
    </w:p>
    <w:p w14:paraId="47BF0488" w14:textId="72D10E52" w:rsidR="001E40AB" w:rsidRDefault="001E40AB" w:rsidP="006628A9">
      <w:pPr>
        <w:pStyle w:val="Odsekzoznamu"/>
        <w:numPr>
          <w:ilvl w:val="0"/>
          <w:numId w:val="1"/>
        </w:numPr>
        <w:rPr>
          <w:lang w:val="sk-SK"/>
        </w:rPr>
      </w:pPr>
      <w:r w:rsidRPr="00ED533C">
        <w:rPr>
          <w:b/>
          <w:bCs/>
          <w:lang w:val="sk-SK"/>
        </w:rPr>
        <w:t>Monológ</w:t>
      </w:r>
      <w:r>
        <w:rPr>
          <w:lang w:val="sk-SK"/>
        </w:rPr>
        <w:t xml:space="preserve"> – prehovor jednej postavy, jedná sa o myšlienkové pochody (rozmýšľanie nahlas)</w:t>
      </w:r>
    </w:p>
    <w:p w14:paraId="591F6071" w14:textId="08BAD7C3" w:rsidR="006628A9" w:rsidRDefault="006628A9" w:rsidP="006628A9">
      <w:pPr>
        <w:pStyle w:val="Odsekzoznamu"/>
        <w:numPr>
          <w:ilvl w:val="0"/>
          <w:numId w:val="1"/>
        </w:numPr>
        <w:rPr>
          <w:lang w:val="sk-SK"/>
        </w:rPr>
      </w:pPr>
      <w:r w:rsidRPr="00ED533C">
        <w:rPr>
          <w:b/>
          <w:bCs/>
          <w:lang w:val="sk-SK"/>
        </w:rPr>
        <w:t>Premiéra</w:t>
      </w:r>
      <w:r>
        <w:rPr>
          <w:lang w:val="sk-SK"/>
        </w:rPr>
        <w:t xml:space="preserve"> – prvé uvedenie divadelnej hry</w:t>
      </w:r>
    </w:p>
    <w:p w14:paraId="02F41302" w14:textId="7263BBEA" w:rsidR="006628A9" w:rsidRDefault="006628A9" w:rsidP="006628A9">
      <w:pPr>
        <w:pStyle w:val="Odsekzoznamu"/>
        <w:numPr>
          <w:ilvl w:val="0"/>
          <w:numId w:val="1"/>
        </w:numPr>
        <w:rPr>
          <w:lang w:val="sk-SK"/>
        </w:rPr>
      </w:pPr>
      <w:r w:rsidRPr="00ED533C">
        <w:rPr>
          <w:b/>
          <w:bCs/>
          <w:lang w:val="sk-SK"/>
        </w:rPr>
        <w:t>Repríza</w:t>
      </w:r>
      <w:r>
        <w:rPr>
          <w:lang w:val="sk-SK"/>
        </w:rPr>
        <w:t xml:space="preserve"> – opakovanie divadelnej hry</w:t>
      </w:r>
    </w:p>
    <w:p w14:paraId="772CFEDC" w14:textId="5A5F92B5" w:rsidR="006F46CD" w:rsidRDefault="006F46CD" w:rsidP="006628A9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ED533C">
        <w:rPr>
          <w:b/>
          <w:bCs/>
          <w:lang w:val="sk-SK"/>
        </w:rPr>
        <w:t>Derniéra</w:t>
      </w:r>
      <w:proofErr w:type="spellEnd"/>
      <w:r>
        <w:rPr>
          <w:lang w:val="sk-SK"/>
        </w:rPr>
        <w:t xml:space="preserve"> - posledné prevedenie divadelnej hry</w:t>
      </w:r>
    </w:p>
    <w:p w14:paraId="0F6F1E7F" w14:textId="63D6AAEB" w:rsidR="001E40AB" w:rsidRDefault="001E40AB" w:rsidP="001E40AB">
      <w:pPr>
        <w:rPr>
          <w:lang w:val="sk-SK"/>
        </w:rPr>
      </w:pPr>
    </w:p>
    <w:p w14:paraId="7ABB7600" w14:textId="0E351E4B" w:rsidR="001E40AB" w:rsidRPr="00ED533C" w:rsidRDefault="001E40AB" w:rsidP="006628A9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D533C">
        <w:rPr>
          <w:b/>
          <w:bCs/>
          <w:lang w:val="sk-SK"/>
        </w:rPr>
        <w:t>Vnútorná kompozícia drámy:</w:t>
      </w:r>
    </w:p>
    <w:p w14:paraId="3D1C1E19" w14:textId="582454B2" w:rsidR="001E40AB" w:rsidRPr="001E40AB" w:rsidRDefault="006628A9" w:rsidP="006628A9">
      <w:pPr>
        <w:pStyle w:val="Odsekzoznamu"/>
        <w:ind w:left="1440"/>
        <w:rPr>
          <w:lang w:val="sk-SK"/>
        </w:rPr>
      </w:pPr>
      <w:r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D227BB" wp14:editId="055D6AB5">
                <wp:simplePos x="0" y="0"/>
                <wp:positionH relativeFrom="column">
                  <wp:posOffset>812800</wp:posOffset>
                </wp:positionH>
                <wp:positionV relativeFrom="paragraph">
                  <wp:posOffset>161929</wp:posOffset>
                </wp:positionV>
                <wp:extent cx="4785360" cy="666387"/>
                <wp:effectExtent l="0" t="0" r="15240" b="635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360" cy="666387"/>
                          <a:chOff x="0" y="0"/>
                          <a:chExt cx="4785360" cy="666387"/>
                        </a:xfrm>
                      </wpg:grpSpPr>
                      <w14:contentPart bwMode="auto" r:id="rId5">
                        <w14:nvContentPartPr>
                          <w14:cNvPr id="1" name="Písanie rukou 1"/>
                          <w14:cNvContentPartPr/>
                        </w14:nvContentPartPr>
                        <w14:xfrm>
                          <a:off x="907415" y="66040"/>
                          <a:ext cx="871920" cy="521280"/>
                        </w14:xfrm>
                      </w14:contentPart>
                      <wps:wsp>
                        <wps:cNvPr id="5" name="Textové pole 5"/>
                        <wps:cNvSpPr txBox="1"/>
                        <wps:spPr>
                          <a:xfrm>
                            <a:off x="579120" y="452120"/>
                            <a:ext cx="440872" cy="204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6BFB3" w14:textId="0FA0CF1F" w:rsidR="001E40AB" w:rsidRPr="001E40AB" w:rsidRDefault="001E40AB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Úvod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ové pole 2"/>
                        <wps:cNvSpPr txBox="1"/>
                        <wps:spPr>
                          <a:xfrm>
                            <a:off x="0" y="223520"/>
                            <a:ext cx="1132840" cy="204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8AE73" w14:textId="07DFB132" w:rsidR="001E40AB" w:rsidRPr="001E40AB" w:rsidRDefault="001E40AB" w:rsidP="001E40AB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Zápletka - konflikt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ové pole 3"/>
                        <wps:cNvSpPr txBox="1"/>
                        <wps:spPr>
                          <a:xfrm>
                            <a:off x="574040" y="0"/>
                            <a:ext cx="1143000" cy="204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AB8CAD" w14:textId="4FE3DBEE" w:rsidR="001E40AB" w:rsidRPr="001E40AB" w:rsidRDefault="000B57B4" w:rsidP="001E40AB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Vyvrcholenie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ové pole 4"/>
                        <wps:cNvSpPr txBox="1"/>
                        <wps:spPr>
                          <a:xfrm>
                            <a:off x="1706880" y="228600"/>
                            <a:ext cx="440872" cy="204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B7B4A" w14:textId="55341285" w:rsidR="000B57B4" w:rsidRPr="001E40AB" w:rsidRDefault="000B57B4" w:rsidP="000B57B4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Obrat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1849120" y="462280"/>
                            <a:ext cx="2936240" cy="204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26D1B" w14:textId="2E7F43FB" w:rsidR="000B57B4" w:rsidRPr="001E40AB" w:rsidRDefault="000B57B4" w:rsidP="000B57B4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Záver – rozuzlenie, v prípade tragédie - katastrofa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227BB" id="Skupina 7" o:spid="_x0000_s1026" style="position:absolute;left:0;text-align:left;margin-left:64pt;margin-top:12.75pt;width:376.8pt;height:52.45pt;z-index:251669504" coordsize="47853,6663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ísanie rukou 1" o:spid="_x0000_s1027" type="#_x0000_t75" style="position:absolute;left:8987;top:574;width:8896;height:5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5" o:spid="_x0000_s1028" type="#_x0000_t202" style="position:absolute;left:5791;top:4521;width:4408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F+4xQAAANoAAAAPAAAAZHJzL2Rvd25yZXYueG1sRI9fa8JA&#10;EMTfC/0Oxxb6Vi8KL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BN5F+4xQAAANoAAAAP&#10;AAAAAAAAAAAAAAAAAAcCAABkcnMvZG93bnJldi54bWxQSwUGAAAAAAMAAwC3AAAA+QIAAAAA&#10;" filled="f" stroked="f" strokeweight=".5pt">
                  <v:textbox inset="0,0,0,0">
                    <w:txbxContent>
                      <w:p w14:paraId="7F26BFB3" w14:textId="0FA0CF1F" w:rsidR="001E40AB" w:rsidRPr="001E40AB" w:rsidRDefault="001E40AB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Úvod</w:t>
                        </w:r>
                      </w:p>
                    </w:txbxContent>
                  </v:textbox>
                </v:shape>
                <v:shape id="Textové pole 2" o:spid="_x0000_s1029" type="#_x0000_t202" style="position:absolute;top:2235;width:11328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  <v:textbox inset="0,0,0,0">
                    <w:txbxContent>
                      <w:p w14:paraId="6BD8AE73" w14:textId="07DFB132" w:rsidR="001E40AB" w:rsidRPr="001E40AB" w:rsidRDefault="001E40AB" w:rsidP="001E40AB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Zápletka - konflikt</w:t>
                        </w:r>
                      </w:p>
                    </w:txbxContent>
                  </v:textbox>
                </v:shape>
                <v:shape id="Textové pole 3" o:spid="_x0000_s1030" type="#_x0000_t202" style="position:absolute;left:5740;width:11430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0FAB8CAD" w14:textId="4FE3DBEE" w:rsidR="001E40AB" w:rsidRPr="001E40AB" w:rsidRDefault="000B57B4" w:rsidP="001E40AB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Vyvrcholenie</w:t>
                        </w:r>
                      </w:p>
                    </w:txbxContent>
                  </v:textbox>
                </v:shape>
                <v:shape id="Textové pole 4" o:spid="_x0000_s1031" type="#_x0000_t202" style="position:absolute;left:17068;top:2286;width:4409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  <v:textbox inset="0,0,0,0">
                    <w:txbxContent>
                      <w:p w14:paraId="690B7B4A" w14:textId="55341285" w:rsidR="000B57B4" w:rsidRPr="001E40AB" w:rsidRDefault="000B57B4" w:rsidP="000B57B4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Obrat</w:t>
                        </w:r>
                      </w:p>
                    </w:txbxContent>
                  </v:textbox>
                </v:shape>
                <v:shape id="Textové pole 6" o:spid="_x0000_s1032" type="#_x0000_t202" style="position:absolute;left:18491;top:4622;width:29362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00626D1B" w14:textId="2E7F43FB" w:rsidR="000B57B4" w:rsidRPr="001E40AB" w:rsidRDefault="000B57B4" w:rsidP="000B57B4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Záver – rozuzlenie, v prípade tragédie - katastrofa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29519F" w14:textId="65642A9D" w:rsidR="00A41C85" w:rsidRDefault="00A41C85" w:rsidP="00A41C85">
      <w:pPr>
        <w:ind w:left="2160" w:firstLine="720"/>
        <w:rPr>
          <w:lang w:val="sk-SK"/>
        </w:rPr>
      </w:pPr>
      <w:r>
        <w:rPr>
          <w:lang w:val="sk-SK"/>
        </w:rPr>
        <w:t xml:space="preserve">   </w:t>
      </w:r>
    </w:p>
    <w:p w14:paraId="76C4FC26" w14:textId="7E0A2367" w:rsidR="006628A9" w:rsidRDefault="006628A9" w:rsidP="00A41C85">
      <w:pPr>
        <w:ind w:left="2160" w:firstLine="720"/>
        <w:rPr>
          <w:lang w:val="sk-SK"/>
        </w:rPr>
      </w:pPr>
    </w:p>
    <w:p w14:paraId="65FD324F" w14:textId="3D7FDF56" w:rsidR="006628A9" w:rsidRDefault="006628A9" w:rsidP="00A41C85">
      <w:pPr>
        <w:ind w:left="2160" w:firstLine="720"/>
        <w:rPr>
          <w:lang w:val="sk-SK"/>
        </w:rPr>
      </w:pPr>
    </w:p>
    <w:p w14:paraId="6DA7A986" w14:textId="7E200A0C" w:rsidR="006628A9" w:rsidRDefault="006628A9" w:rsidP="006628A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Dráma sa zrodila v starovekom grécku</w:t>
      </w:r>
    </w:p>
    <w:p w14:paraId="2E2E7C5A" w14:textId="795B60F5" w:rsidR="006628A9" w:rsidRPr="00ED533C" w:rsidRDefault="006628A9" w:rsidP="006628A9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D533C">
        <w:rPr>
          <w:b/>
          <w:bCs/>
          <w:lang w:val="sk-SK"/>
        </w:rPr>
        <w:t>Vytvorili sa 2 typy:</w:t>
      </w:r>
    </w:p>
    <w:p w14:paraId="44178036" w14:textId="0F68B9E7" w:rsidR="006628A9" w:rsidRPr="00ED533C" w:rsidRDefault="006628A9" w:rsidP="006628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</w:t>
      </w:r>
      <w:r w:rsidRPr="00ED533C">
        <w:rPr>
          <w:b/>
          <w:bCs/>
          <w:lang w:val="sk-SK"/>
        </w:rPr>
        <w:t>Komédia</w:t>
      </w:r>
    </w:p>
    <w:p w14:paraId="16B741EC" w14:textId="526A1172" w:rsidR="006628A9" w:rsidRPr="00ED533C" w:rsidRDefault="006628A9" w:rsidP="006628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</w:t>
      </w:r>
      <w:r w:rsidRPr="00ED533C">
        <w:rPr>
          <w:b/>
          <w:bCs/>
          <w:lang w:val="sk-SK"/>
        </w:rPr>
        <w:t>Tragédia</w:t>
      </w:r>
    </w:p>
    <w:p w14:paraId="794A3DF1" w14:textId="5815732A" w:rsidR="006628A9" w:rsidRDefault="006628A9" w:rsidP="006628A9">
      <w:pPr>
        <w:rPr>
          <w:lang w:val="sk-SK"/>
        </w:rPr>
      </w:pPr>
    </w:p>
    <w:p w14:paraId="49EFE62D" w14:textId="475AC6EB" w:rsidR="006628A9" w:rsidRDefault="006628A9" w:rsidP="006628A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Staroveká dráma – 3 jednotky – miesta, času, deja (iba 1 miesto, max 24 hodín, všetko sa točí okolo jedného príbehu)</w:t>
      </w:r>
    </w:p>
    <w:p w14:paraId="008DF313" w14:textId="38F4AD58" w:rsidR="006628A9" w:rsidRDefault="006628A9" w:rsidP="006628A9">
      <w:pPr>
        <w:rPr>
          <w:lang w:val="sk-SK"/>
        </w:rPr>
      </w:pPr>
    </w:p>
    <w:p w14:paraId="1DAAE356" w14:textId="0CD2C8FD" w:rsidR="006628A9" w:rsidRDefault="006628A9" w:rsidP="006628A9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6628A9">
        <w:rPr>
          <w:b/>
          <w:bCs/>
          <w:lang w:val="sk-SK"/>
        </w:rPr>
        <w:t>Muzikál</w:t>
      </w:r>
    </w:p>
    <w:p w14:paraId="0D7550A1" w14:textId="770F133C" w:rsidR="006628A9" w:rsidRPr="006628A9" w:rsidRDefault="006628A9" w:rsidP="006628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 Moderný dramatický žáner</w:t>
      </w:r>
    </w:p>
    <w:p w14:paraId="1861EE11" w14:textId="6A944248" w:rsidR="006628A9" w:rsidRPr="006628A9" w:rsidRDefault="006628A9" w:rsidP="006628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Vznikol v USA koncom 20. storočia</w:t>
      </w:r>
    </w:p>
    <w:p w14:paraId="54BFAA82" w14:textId="2725B40C" w:rsidR="006628A9" w:rsidRPr="006628A9" w:rsidRDefault="006628A9" w:rsidP="006628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Spája hovorené slová, spev a tanec</w:t>
      </w:r>
    </w:p>
    <w:p w14:paraId="6C4608CE" w14:textId="15F31D18" w:rsidR="006628A9" w:rsidRPr="006628A9" w:rsidRDefault="006628A9" w:rsidP="006628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Obsahuje veľa svetelných a zvukových efektov, </w:t>
      </w:r>
      <w:proofErr w:type="spellStart"/>
      <w:r>
        <w:rPr>
          <w:lang w:val="sk-SK"/>
        </w:rPr>
        <w:t>kostými</w:t>
      </w:r>
      <w:proofErr w:type="spellEnd"/>
    </w:p>
    <w:p w14:paraId="2AAFE1C9" w14:textId="14CF9415" w:rsidR="006628A9" w:rsidRDefault="006628A9" w:rsidP="006628A9">
      <w:pPr>
        <w:rPr>
          <w:b/>
          <w:bCs/>
          <w:lang w:val="sk-SK"/>
        </w:rPr>
      </w:pPr>
    </w:p>
    <w:p w14:paraId="7A709F16" w14:textId="65E95DDC" w:rsidR="006628A9" w:rsidRDefault="006628A9" w:rsidP="006628A9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Ďalšie žánre:</w:t>
      </w:r>
    </w:p>
    <w:p w14:paraId="44C2B19D" w14:textId="1A746C4B" w:rsidR="006628A9" w:rsidRPr="006628A9" w:rsidRDefault="006628A9" w:rsidP="006628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Opera</w:t>
      </w:r>
    </w:p>
    <w:p w14:paraId="631119E7" w14:textId="7A38C658" w:rsidR="006628A9" w:rsidRPr="006628A9" w:rsidRDefault="006628A9" w:rsidP="006628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Opereta</w:t>
      </w:r>
    </w:p>
    <w:p w14:paraId="4F228442" w14:textId="3F5CB143" w:rsidR="006628A9" w:rsidRPr="006628A9" w:rsidRDefault="006628A9" w:rsidP="006628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Bábková hra</w:t>
      </w:r>
    </w:p>
    <w:p w14:paraId="62093B98" w14:textId="1ECF82AE" w:rsidR="006628A9" w:rsidRPr="006628A9" w:rsidRDefault="006628A9" w:rsidP="006628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Kabaret</w:t>
      </w:r>
    </w:p>
    <w:p w14:paraId="3B2FAB23" w14:textId="77777777" w:rsidR="006628A9" w:rsidRPr="00ED533C" w:rsidRDefault="006628A9" w:rsidP="00ED533C">
      <w:pPr>
        <w:rPr>
          <w:b/>
          <w:bCs/>
          <w:lang w:val="sk-SK"/>
        </w:rPr>
      </w:pPr>
    </w:p>
    <w:sectPr w:rsidR="006628A9" w:rsidRPr="00ED533C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5C"/>
    <w:rsid w:val="000B57B4"/>
    <w:rsid w:val="00150E19"/>
    <w:rsid w:val="001E40AB"/>
    <w:rsid w:val="00205D9E"/>
    <w:rsid w:val="00462A5C"/>
    <w:rsid w:val="00465E9E"/>
    <w:rsid w:val="006628A9"/>
    <w:rsid w:val="006A500F"/>
    <w:rsid w:val="006F46CD"/>
    <w:rsid w:val="00A41C85"/>
    <w:rsid w:val="00D65142"/>
    <w:rsid w:val="00E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CF22"/>
  <w15:chartTrackingRefBased/>
  <w15:docId w15:val="{4B5ED1D4-720F-41E2-B932-44FBF80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9T11:19:10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 1231,'0'-1,"0"1,0-1,0 0,0 0,0 1,0-1,0 0,0 1,0-1,0 1,-1-1,1 0,0 1,-1-1,1 0,0 1,-1-1,1 1,-1-1,1 1,0-1,-1 1,0-1,1 1,-1 0,1-1,-1 1,1 0,-1-1,0 1,1 0,-1 0,0 0,1-1,-1 1,0 0,1 0,-1 0,0 0,0 0,-1 0,1 1,0-1,0 0,0 0,0 1,0-1,0 1,0-1,0 1,0-1,0 1,0 0,0-1,0 1,1 0,-1 0,0 0,0 0,1 0,-1 0,1-1,-1 1,1 1,-2 1,1 1,-16 70,16-67,0 0,1-1,0 1,0 0,0 0,1 0,0 0,3 12,-2-16,-1 0,1-1,0 1,0-1,0 0,0 1,1-1,-1 0,1 0,-1-1,1 1,-1 0,1-1,0 0,3 2,49 15,-52-17,-1 0,0 0,0-1,0 1,0-1,0 0,0 0,0 1,0-1,0-1,0 1,0 0,0 0,1-1,-1 1,0-1,-1 0,1 1,0-1,0 0,0 0,0 0,-1-1,1 1,0 0,-1-1,1 1,-1-1,0 1,1-1,-1 0,0 1,0-1,0 0,0 0,0 0,-1 0,1 0,0 0,-1 0,1-4,2-10,-1 0,-1 0,-1 0,-1-22,0 17,1 18,0 0,-1 1,1-1,-1 0,1 1,-1-1,0 1,0-1,0 1,0-1,-1 1,1 0,-1 0,1 0,-1 0,0 0,0 0,0 0,0 0,0 0,0 1,-1 0,1-1,0 1,-1 0,1 0,-1 0,1 0,-1 0,0 1,1-1,-1 1,0 0,1 0,-1 0,0 0,1 0,-1 0,0 1,1-1,-1 1,1 0,-1 0,1 0,-4 2,3-1,1 0,0 0,0 0,0 0,0 0,0 1,0-1,0 1,1-1,-1 1,1-1,0 1,0 0,0 0,0 0,0 0,0 4,-6 54,7-59,0 0,0 0,0 0,0 1,1-1,-1 0,0 0,1 0,-1 1,1-1,0 0,0 0,0 0,0 0,0 0,0 0,1-1,-1 1,1 0,-1-1,1 1,0-1,3 3,-4-3,0-1,1 0,-1 0,1 1,-1-1,1 0,-1 0,1 0,-1 0,1-1,-1 1,1 0,-1-1,0 1,1-1,-1 1,1-1,-1 1,0-1,0 0,1 0,-1 0,0 0,0 0,0 0,0 0,0 0,0 0,0 0,-1-1,1 1,0 0,0-1,-1 1,1-3,3-4,0 0,-1 0,0 0,2-10,-5 17,1-1,-1 1,0-1,1 1,-1-1,0 1,0-1,0 1,0-1,0 1,0-1,0 1,-1 0,1-1,0 1,-1-1,1 1,-1 0,0-1,1 1,-1 0,0-1,0 1,0 0,0 0,0 0,0 0,0 0,0 0,0 0,-1 0,0 0,0 1,0 0,0 0,0 0,0 1,1-1,-1 0,0 1,0 0,1-1,-1 1,0 0,1 0,-1 0,1 0,-1 0,1 1,-1-1,1 0,0 1,0-1,-2 3,-2 1,1 1,-1 0,1 0,-5 10,8-14,1-1,-1 1,0 0,0 0,1 0,-1 0,1 0,0 0,0 0,-1 0,1 0,1 0,-1 0,0 0,0 0,1 0,-1 0,1 0,0 0,-1 0,1 0,0 0,0 0,0-1,0 1,1 0,-1-1,0 1,4 2,-3-3,1 1,-1-1,1 0,-1 0,1 0,0 0,0 0,-1-1,1 1,0-1,0 0,0 1,0-2,-1 1,1 0,0 0,0-1,0 1,-1-1,1 0,4-2,-5 2,0-1,-1 1,1-1,0 0,-1 0,1 1,-1-1,0 0,1 0,-1-1,0 1,0 0,0 0,0 0,-1-1,1 1,-1 0,1-1,-1 1,0-1,0 1,0-3,0-2,0 0,0-1,-1 1,0 0,0 0,-3-8,4 14,0 1,0 0,0 0,0 0,0-1,0 1,0 0,0 0,0 0,0-1,0 1,0 0,0 0,0 0,0 0,0-1,0 1,0 0,-1 0,1 0,0 0,0-1,0 1,0 0,0 0,-1 0,1 0,0 0,0 0,0-1,0 1,-1 0,1 0,0 0,0 0,0 0,-1 0,1 0,0 0,0 0,0 0,-1 0,1 0,-4 10,3 18,0-27,1 0,0 0,0-1,1 1,-1 0,0 0,0 0,0 0,1 0,-1 0,0 0,1 0,-1-1,1 1,-1 0,1 0,-1 0,1-1,0 1,-1 0,1-1,0 1,0-1,-1 1,1-1,0 1,0-1,0 1,1-1,-1 0,-1-1,1 0,0 1,0-1,0 0,0 0,-1 0,1 0,0 0,-1 0,1 0,-1 0,1 0,-1 0,0 0,1 0,-1 0,0 0,0 0,0 0,1-1,-1 1,0 0,-1-1,2-8,0 1,1-1,0 1,1 0,0 0,0 0,1 1,0-1,10-15,-3 9,1 0,1 0,26-23,-13 6,-22 27,0-1,0 1,0 0,1 0,6-6,11-7,28-31,1-1,44-45,-84 84,42-35,-54 47,1-1,0 1,0-1,0 1,0-1,0 1,0-1,0 1,0 0,0-1,0 1,0-1,1 1,-1-1,0 1,0-1,0 1,1-1,-1 1,0-1,0 0,1 1,-1-1,0 1,1-1,-1 0,1 1,-1-1,1 0,-1 1,0-1,1 0,-1 0,1 1,0-1,18 10,-16-10,-1-1,0 1,-1 0,1 0,0-1,0 1,0-1,0 0,0 1,0-1,0 0,-1 0,1 0,0 0,-1-1,1 1,-1 0,1-1,-1 1,0-1,0 1,1-1,-1 0,0 0,0 1,-1-1,1 0,0 0,-1 0,2-3,-1 0,1 0,-1 0,0-1,0 1,0-1,-1 1,0 0,0-1,0 1,-1-8,-1 11,1 0,0-1,0 1,-1 0,1 0,-1 0,1 0,-1 0,0 0,0 0,0 1,0-1,0 1,0-1,-1 1,1 0,0 0,-1 0,1 0,-1 0,1 0,-1 1,1-1,-1 1,0 0,-2 0,-5-1,0 1,0 0,0 1,0 0,-17 4,23-4,1 1,0-1,-1 1,1 0,0 0,0 0,0 0,0 0,0 1,1-1,-1 1,1 0,0 0,-1 0,1 0,1 0,-1 0,0 1,1-1,-1 0,0 7,1-7,0-1,1 1,-1 0,1-1,0 1,0 0,0-1,0 1,0 0,0-1,1 1,-1-1,1 1,0-1,0 1,0-1,0 1,0-1,0 1,1-1,-1 0,1 0,0 0,0 0,0 0,-1 0,2-1,-1 1,0 0,3 1,0-1,1 1,-1-1,1 1,0-1,-1-1,1 1,0-1,0 0,0-1,0 1,0-1,1-1,-1 1,0-1,0 0,-1 0,1 0,0-1,0 0,0 0,-1-1,0 0,1 1,-1-2,0 1,0-1,0 1,4-7,-5 6,-1 0,0-1,-1 1,1-1,-1 0,0 0,0 0,0 0,-1 0,1 0,-1 0,-1-1,1 1,-1 0,0-1,0 1,0 0,-1-1,0 1,0 0,0 0,-1 0,0 0,0 0,0 0,-3-6,4 10,0-1,0 1,-1-1,1 1,0 0,0 0,-1-1,1 1,0 0,-1 0,1 0,-1 1,0-1,1 0,-1 1,0-1,1 0,-1 1,0 0,0 0,1-1,-1 1,0 0,0 0,1 0,-1 1,0-1,0 0,1 1,-1-1,0 1,1 0,-1-1,0 1,1 0,-1 0,1 0,-2 1,-6 4,1 0,-1 1,2 0,-14 15,17-18,1 1,0 0,0 0,1 0,-1 1,1-1,0 1,1-1,-1 1,0 7,1-9,1 0,-1-1,1 1,0 0,0-1,0 1,1 0,-1-1,1 1,0 0,0-1,0 1,1-1,-1 1,1-1,-1 0,4 5,-2-6,-1-1,0 1,1 0,0-1,-1 1,1-1,0 0,-1 0,1 0,0 0,0-1,0 1,0-1,0 0,0 0,-1 0,1 0,0 0,0 0,4-2,-3 2,0-1,-1 0,1 0,0 0,-1-1,1 1,-1-1,0 0,1 0,-1 0,0 0,0 0,0-1,-1 1,4-4,-2-1,-1 1,0-1,0 1,0-1,-1 0,0 0,0 0,-1-1,0 1,0 0,-1-1,0 1,-1-13,0 18,0 1,1 0,-1-1,0 1,0 0,0 0,0 0,0 0,-1 0,1 0,0 0,0 0,-1 0,1 1,0-1,-1 0,1 1,-1-1,1 1,-1-1,1 1,-1 0,1 0,-1 0,1 0,-1 0,1 0,-1 0,1 0,-1 1,1-1,-1 0,1 1,0 0,-1-1,1 1,-2 1,0-1,0 0,0 1,0-1,0 1,0 0,0 0,1 0,-1 0,1 0,-1 1,1-1,0 1,0-1,0 1,0 0,-2 4,3-2,0 0,1 0,-1 0,1 0,0 0,0 0,1 0,-1 0,1 0,0 0,2 4,-3-8,1 1,-1-1,1 0,-1 0,1 0,0-1,-1 1,1 0,0 0,-1 0,1 0,0 0,0-1,0 1,0 0,0-1,0 1,0-1,0 1,2 0,-2-1,1 0,0 0,-1 0,1-1,0 1,-1 0,1-1,0 1,-1-1,1 0,-1 1,1-1,-1 0,1 0,-1 0,1 0,-1 0,2-2,-1 1,0-1,0 0,0 0,0 0,0 0,-1-1,1 1,-1 0,0 0,0-1,0 1,-1-1,1 1,-1-1,0 1,0-1,0-4,-1 9,0 0,-1 0,2 0,-1 0,0 1,0-1,0 0,0 1,1-1,-1 1,1-1,-1 0,1 1,0-1,-1 1,1 0,0-1,0 1,0 2,0-5,0 0,0 0,-1 0,1-1,0 1,0 0,0 0,0 0,1 0,-1 0,0 0,0 0,1 0,-1 0,0 0,1 0,-1 0,1 0,-1 0,1 0,0 0,-1 0,1 1,0-1,0 0,0 0,-1 1,1-1,0 1,0-1,0 0,0 1,0 0,0-1,0 1,0 0,0-1,0 1,0 0,0 0,1 0,-1 0,0 0,0 0,0 0,0 0,0 1,0-1,0 0,0 1,0-1,0 0,0 1,0-1,0 1,0 0,0-1,0 1,-1 0,2 1,-3-4,0 0,-1 0,1 1,-1-1,0 1,1-1,-1 1,0 0,0 0,0 0,0 0,0 0,0 0,0 0,-3 0,4 0,1 1,-1 0,0 0,0 0,0 0,1 0,-1 0,0 0,0 0,1 0,-1 0,0 0,0 1,1-1,-1 0,0 0,1 1,-1-1,0 0,1 1,-1-1,0 1,1-1,-1 1,1-1,-1 1,1-1,-1 1,1 0,-1-1,1 1,0 0,-1-1,1 1,0 0,0 0,-1-1,1 1,0 0,0 0,0-1,0 1,0 0,0 0,0-1,0 2,0-1,0-1,0 0,0 1,0-1,0 0,0 0,0 1,0-1,0 0,0 1,0-1,0 0,0 1,0-1,0 0,1 0,-1 1,0-1,0 0,0 1,0-1,1 0,-1 0,0 0,0 1,0-1,1 0,-1 0,0 0,0 1,1-1,-1 0,0 0,0 0,1 0,-1 0,0 0,1 1,12-8,8-16,-6-2,-12 19,1-1,1 0,-1 1,1 0,0 0,8-8,114-97,24-16,-63 55,-63 51,30-33,-28 28,-21 21,0-1,0 0,0 0,-1 0,8-12,16-17,-31 39,0 0,0 1,1-1,0 1,0 0,0-1,0 1,1 0,0 0,0 7,0-10,0 0,1 0,-1 0,0-1,1 1,-1 0,1 0,0-1,-1 1,1 0,0-1,0 1,0-1,0 1,0-1,1 0,-1 1,0-1,1 0,-1 0,1 0,-1 0,1 0,-1 0,1 0,0-1,-1 1,1 0,0-1,0 1,0-1,-1 0,3 0,7 1,1 0,-1-1,0-1,0 0,0-1,0 0,14-4,-22 5,0-1,1 1,-1 0,0-1,0 0,0 0,-1 0,1 0,0 0,-1-1,1 1,-1-1,0 1,0-1,0 0,0 0,0 0,-1 0,1 0,-1-1,0 1,0 0,0 0,0-1,-1 1,1-1,-1-3,5-31,-3 30,-1 0,0 0,0 0,-1 0,0 0,-1-13,0 19,0 0,1 0,-1 0,0 0,0 0,0 0,0 1,0-1,0 0,-1 1,1-1,-1 1,1-1,-1 1,1 0,-1-1,0 1,0 0,0 0,1 0,-1 1,0-1,0 0,0 1,0-1,0 1,0 0,0 0,0-1,-1 1,-1 1,-3-2,1 1,-1 0,0 0,0 1,1 0,-1 0,0 1,1-1,-1 2,1-1,0 1,-1 0,1 0,1 0,-1 1,0 0,1 0,0 0,0 1,0 0,0 0,1 0,0 1,0-1,1 1,-1 0,1 0,0 0,1 0,-1 1,1-1,1 1,-1 0,0 10,2-15,-1 1,1-1,0 1,0-1,0 1,0-1,1 1,-1-1,1 1,-1-1,1 1,0-1,0 1,0-1,0 0,1 0,-1 0,0 1,1-1,0 0,-1-1,1 1,0 0,0 0,0-1,0 1,0-1,0 0,1 0,-1 0,0 0,1 0,-1 0,1 0,-1-1,1 1,-1-1,1 0,2 0,27 6,-26-4,0-1,0 1,0-1,0 0,0-1,0 1,0-1,0-1,0 1,0-1,0 0,0 0,0-1,-1 1,12-6,-15 5,0 0,0-1,0 1,0 0,-1-1,1 1,-1-1,0 1,0-1,0 0,0 1,0-1,0 0,-1 0,1 0,-1 1,0-1,0 0,0 0,-1-4,1 0,-1 1,0-1,0 1,0-1,-1 1,0 0,0 0,-4-8,2 8,-1 0,0 1,0-1,-1 1,0 0,0 1,0-1,0 1,-1 0,-11-5,13 7,0 0,1 0,-1 0,0 1,0-1,0 1,0 0,-1 1,1-1,0 1,0 0,0 0,0 1,-1 0,1 0,-6 2,8-2,0 1,1 0,-1 0,1 0,-1 0,1 1,0-1,0 1,0-1,0 1,0 0,1 0,-1 0,1 0,0 0,0 0,0 0,0 0,0 0,1 0,0 1,-1-1,1 0,1 5,-1-5,0 0,0-1,0 1,0 0,1-1,-1 1,1-1,0 1,0-1,0 1,0-1,0 1,1-1,-1 0,1 0,-1 1,1-1,0 0,0-1,0 1,0 0,0 0,0-1,0 1,1-1,-1 0,1 0,-1 0,5 1,0 0,0-2,-1 1,1-1,0 0,-1 0,1 0,0-1,-1 0,11-4,-14 4,1 0,-1-1,0 0,1 1,-1-1,0-1,0 1,0 0,0-1,-1 1,1-1,-1 0,1 0,-1 0,0 0,0-1,2-5,0 1,-1 1,0 0,0 0,-1 0,0 0,1-10,-3 16,1 0,-1 0,0 0,0 0,0 0,-1 0,1 0,0 0,0 0,-1 0,1 0,0 0,-1 0,1 0,-1 0,1 0,-1 0,0 0,1 0,-1 1,0-1,1 0,-1 1,0-1,0 0,0 1,0-1,0 1,0-1,0 1,0 0,0-1,0 1,0 0,0 0,0-1,0 1,0 0,0 0,0 0,0 0,0 0,0 1,0-1,0 0,0 0,-1 1,-1 0,0-1,0 1,0 0,0 0,0 0,1 0,-1 0,0 1,1-1,-1 1,1 0,-1 0,1 0,0 0,0 0,0 0,0 0,-1 3,-1 0,2 0,-1 1,0-1,1 0,0 1,1 0,-1-1,0 9,2-13,0 0,-1-1,1 1,0 0,0 0,0 0,0-1,0 1,1 0,-1 0,0-1,0 1,1 0,-1 0,0-1,1 1,-1 0,0 0,1-1,-1 1,1-1,-1 1,1 0,-1-1,1 1,1 0,0 0,0 0,0 0,0-1,0 1,0-1,0 1,0-1,0 0,0 0,3 0,3 0,0-1,0 0,0-1,12-4,-16 5,-1-1,0 0,1-1,-1 1,0 0,0-1,0 0,-1 0,1 0,-1 0,1 0,-1 0,0-1,0 1,-1-1,3-3,-4 5,1 1,-1 0,0-1,1 1,-1-1,0 1,0 0,0-1,0 1,0-1,0 1,0 0,0-1,-1 1,1-1,-1 1,1 0,-2-3,1 3,0 0,0 0,0 0,-1 0,1 0,0 0,-1 0,1 0,-1 1,1-1,-1 1,1-1,-1 1,1-1,-1 1,1 0,-1 0,1 0,-1 0,0 0,-1 0,0 1,1-1,-1 1,1 0,-1 0,1 0,-1 0,1 1,0-1,0 1,-1-1,1 1,0 0,0 0,1-1,-1 2,0-1,1 0,-3 4,2-4,1 1,-1-1,1 1,-1 0,1-1,0 1,0 0,0 0,1 0,-1 0,1 0,-1 0,1 0,0 0,0 0,1 4,0-5,-1-1,1 0,0 1,0-1,0 0,0 0,0 1,0-1,1 0,-1 0,0-1,1 1,-1 0,0 0,1 0,-1-1,1 1,-1-1,1 1,-1-1,1 0,-1 0,1 1,0-1,-1 0,1 0,-1-1,1 1,-1 0,4-1,-1 0,1 0,0 0,-1 0,1-1,-1 1,1-1,-1 0,0 0,5-4,-7 3,0 0,0 0,0 0,-1 0,1 0,-1 0,0-1,1 1,-2 0,1-1,0 1,0-5,-1 6,0 0,0 0,0 0,0 0,0 1,0-1,-1 0,1 0,-1 0,1 1,-2-3,2 3,-1 1,1-1,0 1,-1-1,1 1,-1-1,1 1,-1-1,1 1,-1-1,0 1,1 0,-1 0,1-1,-1 1,0 0,1 0,-1-1,0 1,1 0,-1 0,0 0,1 0,-1 0,0 0,1 0,-1 0,0 1,-1-1,0 1,0-1,0 1,0 0,0 0,1 0,-1 0,0 0,0 0,0 1,1-1,-1 1,1-1,-1 1,1-1,0 1,0 0,-1 0,1 0,0-1,0 1,1 0,-1 0,0 0,1 1,-1-1,1 0,0 0,0 0,0 0,0 0,0 0,0 1,0-1,1 0,-1 0,1 0,-1 0,2 3,-1-4,-1 1,1 0,0-1,0 1,-1-1,1 0,0 1,0-1,0 0,1 1,-1-1,0 0,0 0,1 0,-1 0,0 0,1 0,-1-1,4 2,-3-2,-1 1,1-1,0 0,0-1,-1 1,1 0,0 0,0-1,-1 1,1-1,0 0,-1 1,1-1,-1 0,1 0,-1 0,1 0,-1 0,0 0,0 0,1-1,-1 1,2-3,-1 0,1 0,-1 1,0-1,0 0,-1 0,2-6,-2 9,-1 1,0-1,1 0,-1 0,0 1,1-1,-1 0,0 0,0 0,0 1,0-1,0 0,0 0,0 0,0 0,0 1,0-1,0 0,-1 0,1 0,0 1,0-1,-1 0,1 0,-1 1,1-1,0 0,-1 1,0-1,1 1,-1-1,1 0,-1 1,0-1,1 1,-1-1,0 1,1 0,-3-1,3 1,-1 0,0 1,0-1,0 1,0-1,1 1,-1-1,0 1,1-1,-1 1,0 0,1-1,-1 1,0 0,1 0,-1-1,1 1,0 0,-1 0,1 0,0 0,-1-1,1 1,0 0,0 0,0 0,0 0,0 0,0 0,0 1,-2 34,2-34,1 8,0-1,1 0,1 0,0 0,0 0,1-1,0 1,0-1,1 0,7 10,13 26,-18-31,1 0,14 18,-13-19,-1-1,0 1,7 16,-2-5,1 0,1 0,23 25,42 42,-59-72,-18-16,-1-1,1 1,-1 0,0-1,0 1,0 0,0 0,0 1,0-1,-1 0,1 1,-1-1,1 1,-1-1,1 4,-27 20,22-21,-1 1,2 0,-1 0,1 1,0-1,0 0,0 1,1-1,0 1,1-1,-1 1,1 0,0-1,1 1,0-1,3 13,-3-16,1-1,0 0,0 1,0-1,0 0,0 0,1 0,-1 0,1 0,-1-1,1 1,0-1,-1 0,1 1,0-1,0 0,0-1,0 1,0-1,0 1,0-1,4 0,10 1,-1-1,27-3,-40 2,-1 1,0 0,1-1,-1 0,0 1,0-1,0 0,0 0,0 0,0-1,0 1,0 0,0-1,0 1,-1-1,1 0,2-3,-1 1,-1 0,0-1,0 1,0-1,0 1,-1-1,0 0,1-5,0-7,-1 0,0 0,-4-33,2 48,0 0,0-1,0 1,0 0,0 0,-1-1,1 1,-1 0,1 0,-1 1,0-1,0 0,0 0,0 1,0-1,0 1,0 0,0 0,0 0,-1 0,1 0,0 0,-1 0,1 1,-1-1,-2 1,-1-2,0 1,0 1,0-1,0 1,0 0,0 0,0 1,0-1,0 1,-7 2,10-1,0 1,-1-1,1 0,0 1,0 0,0-1,1 1,-1 0,1 1,-1-1,1 0,0 1,1-1,-1 1,0 0,1-1,0 1,-1 6,0-7,2 1,-1 0,0 0,1 0,-1-1,1 1,0 0,1 0,-1 0,1-1,-1 1,1 0,0 0,0-1,1 1,-1-1,1 1,0-1,2 4,-2-5,0 0,1 0,-1-1,0 1,1-1,-1 0,1 0,-1 0,1 0,-1 0,1-1,0 1,-1-1,1 1,0-1,0 0,-1 0,1 0,0-1,0 1,-1-1,1 1,-1-1,5-1,-3 0,0 1,0-1,0 0,0 0,-1 0,1 0,-1 0,1-1,-1 0,0 0,0 0,0 0,-1 0,1 0,2-5,-4 6,0 0,0 0,0-1,0 1,0 0,-1 0,1-1,-1 1,0 0,0 0,0-1,0 1,0 0,0-1,0 1,-1 0,1-1,-1 1,0 0,1 0,-1 0,0 0,0 0,-1 0,-1-3,2 4,-1 0,1 0,-1 0,1 0,-1 0,1 1,-1-1,0 0,1 1,-1 0,0-1,1 1,-1 0,0 0,0 0,1 0,-1 0,0 0,1 0,-1 1,0-1,1 1,-1-1,0 1,1 0,-1-1,1 1,-1 0,1 0,-1 0,1 0,0 0,0 0,-2 3,-2 0,1 1,-1-1,1 1,0 1,1-1,0 0,-1 1,2 0,-5 10,6-12,-1 0,1 0,0 0,0 0,1 0,-1 1,1-1,0 0,0 0,0 1,1-1,-1 0,1 0,0 1,2 4,-2-8,0 1,0-1,0 1,0-1,0 1,0-1,1 0,-1 1,0-1,1 0,-1 0,1 0,-1 0,1 0,-1 0,1-1,0 1,-1 0,1-1,0 1,0-1,-1 0,1 1,0-1,0 0,0 0,-1 0,1-1,0 1,0 0,0-1,-1 1,1-1,0 1,-1-1,1 0,0 0,-1 0,3-1,1-1,-1 0,1 0,0 0,-1 0,1-1,-1 0,0 0,0 0,0-1,-1 1,4-7,12-42,-18 50,0 1,-1 0,1-1,-1 1,0 0,0-1,0 1,0-1,0 1,0 0,0-1,-1 1,1 0,-1-1,0 1,0 0,0 0,0-1,0 1,-3-3,4 4,-1 1,0-1,1 1,-1-1,0 1,0 0,0-1,0 1,1 0,-1 0,0-1,0 1,0 0,0 0,0 0,0 0,1 0,-1 0,0 0,0 0,0 1,0-1,0 0,0 0,1 1,-1-1,0 1,0-1,0 0,1 1,-1 0,0-1,1 1,-1-1,0 1,1 0,-1-1,1 1,-1 0,1 0,-1-1,1 1,-1 1,-1 2,0 0,-1 0,1 0,1 0,-1 0,1 0,-2 6,3-9,-1 1,1-1,0 0,-1 0,1 0,0 1,0-1,0 0,0 0,0 0,1 1,-1-1,0 0,1 0,-1 0,0 0,1 0,-1 1,1-1,0 0,-1 0,1 0,0 0,0 0,-1-1,1 1,0 0,2 1,-3-2,1 0,-1 0,1 0,-1 0,1 0,-1 0,1 0,-1 0,0 0,1 0,-1-1,1 1,-1 0,1 0,-1-1,0 1,1 0,-1 0,0-1,1 1,-1 0,0-1,1 1,-1 0,1-1,6-22,-7 16,1 1,-1-1,0 1,-1-1,1 0,-1 1,-4-13,5 18,-1 0,1 0,-1-1,1 1,-1 0,0 0,0 0,0 0,1 0,-1 0,0 0,0 0,0 0,0 0,-1 1,1-1,-2-1,1 2,0-1,0 1,1 0,-1 0,0 0,0 0,0 0,1 0,-1 1,0-1,0 1,1-1,-1 1,0 0,1-1,-1 1,-1 1,-56 35,56-34,0-1,0 1,0 0,0-1,0 1,0 0,1 1,-1-1,1 0,0 1,0-1,0 1,1 0,-3 6,4-10,0 1,0 0,0 0,0 0,0 0,0-1,0 1,0 0,1 0,-1 0,0-1,0 1,1 0,-1 0,0-1,1 1,-1 0,1-1,-1 1,1 0,-1-1,1 1,0-1,-1 1,1-1,0 1,-1-1,1 1,1 0,28 7,-28-8,1 0,0 0,-1 1,1-1,0 1,-1 0,1 0,-1 0,1 0,-1 1,1-1,-1 0,3 3,11 16,-12-17,-1 0,0 0,-1 1,1 0,-1-1,1 1,-1 0,0 0,0 0,1 7,3 7,1-1,0 0,1 0,16 25,-11-20,-4-9,0 0,1-1,18 17,17 23,-21-22,0-2,43 37,-12-13,-55-52,1 1,-1-1,0 0,1 0,-1 1,1-1,-1 0,0 1,1-1,-1 0,0 1,1-1,-1 1,0-1,0 1,1-1,-1 0,0 1,0-1,0 1,0-1,1 1,-1-1,0 1,0-1,0 1,0-1,0 1,0-1,-1 1,1-1,0 1,0-1,0 1,0-1,0 1,-1-1,1 1,0-1,0 0,-1 1,1-1,0 1,-1-1,1 0,0 1,-1-1,1 0,-1 0,1 1,-1-1,1 0,0 0,-1 1,1-1,-1 0,1 0,-1 0,0 0,-43 6,17-3,25-2,-1 0,1 1,0-1,0 0,-1 1,1 0,0-1,1 1,-1 0,0 0,0 0,1 0,-1 0,1 0,0 1,0-1,0 0,0 1,0-1,0 1,0-1,1 1,-1 4,0 4,1 1,0-1,3 23,-3-32,0-1,0 0,1 1,-1-1,0 1,1-1,-1 0,1 0,0 1,0-1,-1 0,1 0,0 0,0 1,0-1,0 0,0-1,0 1,0 0,0 0,3 1,-1-1,0 0,0 1,1-2,-1 1,0 0,1-1,-1 1,7-1,5-1,0-1,0 0,17-6,-30 8,4-2,-1 1,1-1,-1 0,0 0,0 0,0-1,0 0,7-5,-10 6,0 0,1-1,-1 1,0-1,-1 0,1 1,0-1,-1 0,1 0,-1 0,0 0,0 0,0 0,0-1,-1 1,1-4,0 4,-1 0,0 0,0 0,0 0,0 0,0 0,0 0,-1 1,1-1,-1 0,0 0,0 0,0 1,0-1,0 0,-1 1,1-1,-4-3,3 4,-1 0,0 1,0-1,1 0,-1 1,-1 0,1 0,0 0,0 0,0 0,-1 1,1-1,0 1,0 0,-1 0,-3 0,2 0,0 0,0 1,-1-1,1 1,0 0,0 0,0 1,0 0,0-1,0 2,1-1,-7 4,9-4,-1 1,1-1,-1 1,1-1,0 1,0 0,0 0,1 0,-1 0,1 0,-1 0,1 0,0 0,0 1,1-1,-1 0,1 1,-1-1,1 1,1 4,-1-7,0 0,0 0,0 0,0 0,1 1,-1-1,0 0,1 0,-1 0,1 0,-1 0,1 0,-1 0,1 0,0 0,0-1,-1 1,1 0,0 0,0-1,0 1,0 0,0-1,1 1,2 1,-1-1,1 1,-1-1,1 0,0-1,0 1,6 0,-2-1,-1 0,1-1,0 1,0-1,0-1,-1 0,9-2,-14 2,1 1,-1-1,0 1,1-1,-1 0,0 0,0 0,0 0,-1-1,1 1,0 0,-1-1,1 1,-1-1,0 1,0-1,0 0,0 0,-1 1,1-1,-1 0,1 0,-1 0,0 1,-1-5,1 4,0 1,0-1,0 1,-1-1,1 1,-1 0,0-1,0 1,0 0,0 0,0-1,0 1,0 0,-1 0,1 0,-1 0,0 1,1-1,-1 0,0 1,0-1,0 1,0 0,0-1,-1 1,1 0,0 0,0 1,-4-2,3 2,0-1,0 1,1 0,-1 0,0 0,0 1,0-1,0 1,0 0,0-1,1 1,-1 0,0 1,1-1,-1 0,1 1,-1-1,1 1,0 0,0 0,-1 0,1 0,1 0,-1 1,-2 2,-3 6,0 1,1 0,1 0,-6 16,11-27,0 0,-1 0,1-1,-1 1,1 0,0 0,0 0,-1 0,1 0,0 0,0 0,0 0,0 0,0 0,0 0,0 0,1 0,-1 0,0 0,0 0,1 0,-1 0,0-1,1 1,-1 0,1 0,0 0,-1 0,1-1,0 1,0 0,1 1,1-1,-1 0,0 0,1 0,-1-1,0 1,1-1,-1 1,1-1,-1 0,5 0,7-1,1 0,-1-1,16-5,-27 6,1 0,-1 0,0-1,0 1,-1-1,1 0,0 0,-1 0,1 0,-1 0,1-1,-1 1,0-1,0 0,0 1,0-1,-1 0,1 0,-1 0,0 0,0 0,0 0,0-1,0 1,-1 0,1-1,-1 1,0 0,0 0,0-1,0 1,-1 0,0-1,1 1,-3-6,2 7,0 1,0-1,0 1,0 0,0-1,0 1,-1 0,1 0,0 0,0 0,-1 0,1 0,-1 0,1 0,-1 0,0 1,1-1,-1 1,1-1,-1 1,0-1,0 1,1 0,-1 0,0 0,1 0,-1 0,-3 1,4-1,-1 0,0 1,0-1,0 1,0-1,0 1,1 0,-1-1,0 1,0 0,1 0,-1 0,1 1,-1-1,1 0,0 0,-1 1,1-1,0 1,0-1,0 1,0 0,0-1,0 1,-1 3,2-1,-1 1,0 0,1 0,0 0,0 0,1 0,-1-1,3 8,-3-11,0 0,0 0,1 0,-1 0,1 0,-1 1,1-1,-1 0,1 0,-1 0,1-1,0 1,0 0,-1 0,1 0,0 0,0-1,0 1,0 0,0-1,0 1,0-1,0 1,0-1,0 1,0-1,1 0,-1 0,0 1,0-1,0 0,0 0,1 0,-1 0,0 0,0-1,0 1,0 0,0 0,2-1,-2 0,0 1,0 0,0-1,0 1,-1 0,1-1,0 0,0 1,0-1,0 1,0-1,-1 0,1 0,0 1,-1-1,1 0,0 0,-1 0,1 0,-1 0,0 0,1 0,-1 0,0 0,1 0,-1 0,0 0,0 0,0 0,0 0,0 0,0 0,0 0,0 0,0 0,-1 0,1 0,0 0,-1 0,1 0,-1 0,1 0,-1 0,1 0,-2-1,1 1,1 1,-1-1,1 0,-1 1,1-1,-1 1,1-1,-1 1,0-1,0 1,1-1,-1 1,0 0,1-1,-1 1,0 0,0 0,0-1,1 1,-1 0,0 0,-1 0,1 0,0 1,0-1,1 1,-1-1,0 1,0-1,0 1,1-1,-1 1,0 0,1 0,-1-1,0 1,1 0,-1 0,1 0,-1-1,1 1,0 0,-1 0,1 0,0 0,0 0,-1 0,1 1,0-1,0-1,-1 1,1 0,0-1,0 1,0 0,-1-1,1 1,0 0,0-1,0 1,0 0,0-1,0 1,0 0,0-1,1 1,-1 0,0-1,0 1,1 0,-1-1,0 1,1-1,-1 1,0-1,1 1,-1 0,1-1,-1 0,1 1,-1-1,1 1,-1-1,1 1,0-1,-1 0,1 0,-1 1,1-1,0 0,-1 0,1 0,0 1,-1-1,1 0,0 0,-1 0,1 0,0 0,-1-1,1 1,0 0,-1 0,1 0,0-1,-1 1,1 0,0 0,-1-1,1 1,-1-1,1 1,-1 0,1-1,0 0,0 0,0 1,-1 0,1-1,0 1,0-1,-1 1,1-1,0 0,-1 1,1-1,0 0,-1 0,1 1,-1-1,1 0,-1 0,0 0,1 1,-1-1,0 0,1 0,-1 0,0 0,0 0,0 0,0 0,0 1,0-1,0 0,0 0,0 0,-1 0,1 0,0 0,-1 0,1 1,0-1,-1 0,1 0,-1 0,1 1,-1-1,1 0,-1 1,0-1,1 0,-1 1,0-1,0 1,1-1,-1 1,0-1,0 1,0 0,-1-1,1 0,-1 1,1-1,-1 1,1-1,-1 1,1-1,-1 1,1 0,-1 0,1 0,-1 0,-1 0,-6 2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2022-05-29T11:09:00Z</dcterms:created>
  <dcterms:modified xsi:type="dcterms:W3CDTF">2022-05-29T11:30:00Z</dcterms:modified>
</cp:coreProperties>
</file>