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BED91" w14:textId="731C33A5" w:rsidR="00150E19" w:rsidRPr="00205D9E" w:rsidRDefault="00742AA9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Genetika človeka / Humánna genetika</w:t>
      </w:r>
    </w:p>
    <w:p w14:paraId="67F59C47" w14:textId="77777777" w:rsidR="00465E9E" w:rsidRPr="00205D9E" w:rsidRDefault="00465E9E" w:rsidP="00465E9E">
      <w:pPr>
        <w:rPr>
          <w:lang w:val="sk-SK"/>
        </w:rPr>
      </w:pPr>
    </w:p>
    <w:p w14:paraId="5479505E" w14:textId="3303C81E" w:rsidR="00465E9E" w:rsidRPr="00742AA9" w:rsidRDefault="00742AA9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Samostatný vedný odbor, ktorý sa zaoberá štúdiom genetického materiálu človeka</w:t>
      </w:r>
    </w:p>
    <w:p w14:paraId="3321078F" w14:textId="77777777" w:rsidR="00742AA9" w:rsidRPr="00742AA9" w:rsidRDefault="00742AA9" w:rsidP="00742AA9">
      <w:pPr>
        <w:rPr>
          <w:b/>
          <w:bCs/>
          <w:lang w:val="sk-SK"/>
        </w:rPr>
      </w:pPr>
    </w:p>
    <w:p w14:paraId="2362263D" w14:textId="7299EAC9" w:rsidR="00742AA9" w:rsidRDefault="00742AA9" w:rsidP="00742AA9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Špecifické oblasti humánnej genetiky:</w:t>
      </w:r>
    </w:p>
    <w:p w14:paraId="15D125A5" w14:textId="5E83D596" w:rsidR="00742AA9" w:rsidRPr="00742AA9" w:rsidRDefault="00742AA9" w:rsidP="00742AA9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Klinická genetika </w:t>
      </w:r>
      <w:r>
        <w:rPr>
          <w:lang w:val="sk-SK"/>
        </w:rPr>
        <w:t>– zaoberá sa diagnostikou, liečbou a prevenciou dedičných chorôb a vrodených chýb</w:t>
      </w:r>
    </w:p>
    <w:p w14:paraId="02A5B170" w14:textId="3687ED3F" w:rsidR="00742AA9" w:rsidRPr="00742AA9" w:rsidRDefault="00742AA9" w:rsidP="00742AA9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Cytogenetika </w:t>
      </w:r>
      <w:r>
        <w:rPr>
          <w:lang w:val="sk-SK"/>
        </w:rPr>
        <w:t xml:space="preserve">– </w:t>
      </w:r>
      <w:r w:rsidRPr="00742AA9">
        <w:rPr>
          <w:lang w:val="sk-SK"/>
        </w:rPr>
        <w:t>z</w:t>
      </w:r>
      <w:r>
        <w:rPr>
          <w:lang w:val="sk-SK"/>
        </w:rPr>
        <w:t>aoberá sa z</w:t>
      </w:r>
      <w:r w:rsidRPr="00742AA9">
        <w:rPr>
          <w:lang w:val="sk-SK"/>
        </w:rPr>
        <w:t>men</w:t>
      </w:r>
      <w:r>
        <w:rPr>
          <w:lang w:val="sk-SK"/>
        </w:rPr>
        <w:t>ami</w:t>
      </w:r>
      <w:r w:rsidRPr="00742AA9">
        <w:rPr>
          <w:lang w:val="sk-SK"/>
        </w:rPr>
        <w:t xml:space="preserve"> počtu a štruktúry chromozómov a ich klinické prejavy</w:t>
      </w:r>
    </w:p>
    <w:p w14:paraId="17A5696C" w14:textId="16A3B273" w:rsidR="00742AA9" w:rsidRPr="00742AA9" w:rsidRDefault="00742AA9" w:rsidP="00742AA9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Molekulová genetika </w:t>
      </w:r>
      <w:r>
        <w:rPr>
          <w:lang w:val="sk-SK"/>
        </w:rPr>
        <w:t xml:space="preserve">– zaoberá sa </w:t>
      </w:r>
      <w:r w:rsidRPr="00742AA9">
        <w:rPr>
          <w:lang w:val="sk-SK"/>
        </w:rPr>
        <w:t>poznatk</w:t>
      </w:r>
      <w:r>
        <w:rPr>
          <w:lang w:val="sk-SK"/>
        </w:rPr>
        <w:t>ami</w:t>
      </w:r>
      <w:r w:rsidRPr="00742AA9">
        <w:rPr>
          <w:lang w:val="sk-SK"/>
        </w:rPr>
        <w:t xml:space="preserve"> z oblasti štruktúry a regulácie funkcie génov</w:t>
      </w:r>
    </w:p>
    <w:p w14:paraId="2101A8EA" w14:textId="1835AFE1" w:rsidR="00742AA9" w:rsidRDefault="00742AA9" w:rsidP="00742AA9">
      <w:pPr>
        <w:rPr>
          <w:b/>
          <w:bCs/>
          <w:lang w:val="sk-SK"/>
        </w:rPr>
      </w:pPr>
    </w:p>
    <w:p w14:paraId="5EA90721" w14:textId="19AD5E57" w:rsidR="00742AA9" w:rsidRDefault="00742AA9" w:rsidP="00742AA9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Metódy využívané v genetike človeka:</w:t>
      </w:r>
    </w:p>
    <w:p w14:paraId="2A22FEDD" w14:textId="50149A61" w:rsidR="00742AA9" w:rsidRPr="00742AA9" w:rsidRDefault="00742AA9" w:rsidP="00742AA9">
      <w:pPr>
        <w:pStyle w:val="Odsekzoznamu"/>
        <w:numPr>
          <w:ilvl w:val="1"/>
          <w:numId w:val="1"/>
        </w:numPr>
        <w:rPr>
          <w:lang w:val="sk-SK"/>
        </w:rPr>
      </w:pPr>
      <w:r w:rsidRPr="00742AA9">
        <w:rPr>
          <w:b/>
          <w:bCs/>
          <w:lang w:val="sk-SK"/>
        </w:rPr>
        <w:t> Rodokmeňová metóda</w:t>
      </w:r>
      <w:r w:rsidRPr="00742AA9">
        <w:rPr>
          <w:lang w:val="sk-SK"/>
        </w:rPr>
        <w:t xml:space="preserve"> - </w:t>
      </w:r>
      <w:r>
        <w:rPr>
          <w:lang w:val="sk-SK"/>
        </w:rPr>
        <w:t>G</w:t>
      </w:r>
      <w:r w:rsidRPr="00742AA9">
        <w:rPr>
          <w:lang w:val="sk-SK"/>
        </w:rPr>
        <w:t>enealogický výskum</w:t>
      </w:r>
    </w:p>
    <w:p w14:paraId="2B08E914" w14:textId="55665148" w:rsidR="00742AA9" w:rsidRPr="00742AA9" w:rsidRDefault="00742AA9" w:rsidP="00742AA9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Výskum dvojčat </w:t>
      </w:r>
      <w:r>
        <w:rPr>
          <w:lang w:val="sk-SK"/>
        </w:rPr>
        <w:t>- G</w:t>
      </w:r>
      <w:r w:rsidRPr="00742AA9">
        <w:rPr>
          <w:lang w:val="sk-SK"/>
        </w:rPr>
        <w:t>emelologický výskum</w:t>
      </w:r>
    </w:p>
    <w:p w14:paraId="474B8915" w14:textId="3D34F968" w:rsidR="00742AA9" w:rsidRPr="00742AA9" w:rsidRDefault="00742AA9" w:rsidP="00742AA9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 </w:t>
      </w:r>
      <w:r w:rsidRPr="00742AA9">
        <w:rPr>
          <w:b/>
          <w:bCs/>
          <w:lang w:val="sk-SK"/>
        </w:rPr>
        <w:t>Populačný výskum</w:t>
      </w:r>
    </w:p>
    <w:p w14:paraId="37D6C0CC" w14:textId="248EBF3D" w:rsidR="00742AA9" w:rsidRPr="00742AA9" w:rsidRDefault="00742AA9" w:rsidP="00742AA9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 </w:t>
      </w:r>
      <w:r w:rsidRPr="00742AA9">
        <w:rPr>
          <w:b/>
          <w:bCs/>
          <w:lang w:val="sk-SK"/>
        </w:rPr>
        <w:t>Štúdium karyotypov</w:t>
      </w:r>
    </w:p>
    <w:p w14:paraId="44AF279A" w14:textId="36C3FCD7" w:rsidR="00742AA9" w:rsidRDefault="00742AA9" w:rsidP="00742AA9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 </w:t>
      </w:r>
      <w:r w:rsidRPr="00742AA9">
        <w:rPr>
          <w:b/>
          <w:bCs/>
          <w:lang w:val="sk-SK"/>
        </w:rPr>
        <w:t>Genetické a biochemické metódy</w:t>
      </w:r>
    </w:p>
    <w:p w14:paraId="17C79628" w14:textId="14F4E4B0" w:rsidR="00742AA9" w:rsidRDefault="00742AA9" w:rsidP="00742AA9">
      <w:pPr>
        <w:rPr>
          <w:b/>
          <w:bCs/>
          <w:lang w:val="sk-SK"/>
        </w:rPr>
      </w:pPr>
    </w:p>
    <w:p w14:paraId="7FD32F5B" w14:textId="170F182B" w:rsidR="002064B1" w:rsidRPr="002064B1" w:rsidRDefault="00742AA9" w:rsidP="002064B1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Rodokmeňová metóda</w:t>
      </w:r>
      <w:r w:rsidR="002064B1">
        <w:rPr>
          <w:b/>
          <w:bCs/>
          <w:lang w:val="sk-SK"/>
        </w:rPr>
        <w:t xml:space="preserve"> </w:t>
      </w:r>
      <w:r w:rsidR="002064B1" w:rsidRPr="002064B1">
        <w:rPr>
          <w:b/>
          <w:bCs/>
          <w:lang w:val="sk-SK"/>
        </w:rPr>
        <w:t>(=</w:t>
      </w:r>
      <w:r w:rsidR="002064B1" w:rsidRPr="002064B1">
        <w:rPr>
          <w:b/>
          <w:bCs/>
          <w:lang w:val="sk-SK"/>
        </w:rPr>
        <w:t>Genealogický výskum</w:t>
      </w:r>
      <w:r w:rsidR="002064B1" w:rsidRPr="002064B1">
        <w:rPr>
          <w:b/>
          <w:bCs/>
          <w:lang w:val="sk-SK"/>
        </w:rPr>
        <w:t>)</w:t>
      </w:r>
    </w:p>
    <w:p w14:paraId="05F76B11" w14:textId="799E3E69" w:rsidR="002064B1" w:rsidRDefault="002064B1" w:rsidP="002064B1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Podstatou je vytvorenie rodokmeňu, pri ktorom sa sledujú rôzne dedičné ochorenia a ich prenos z generácie na generáciu</w:t>
      </w:r>
    </w:p>
    <w:p w14:paraId="46CD403D" w14:textId="6CDDA4EC" w:rsidR="002064B1" w:rsidRPr="002064B1" w:rsidRDefault="002064B1" w:rsidP="002064B1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 xml:space="preserve">Človek od ktorého sa začne robiť výskum sa nazýva </w:t>
      </w:r>
      <w:r w:rsidRPr="002064B1">
        <w:rPr>
          <w:b/>
          <w:bCs/>
          <w:lang w:val="sk-SK"/>
        </w:rPr>
        <w:t>proband</w:t>
      </w:r>
    </w:p>
    <w:p w14:paraId="0E0CD684" w14:textId="79990C40" w:rsidR="002064B1" w:rsidRDefault="002064B1" w:rsidP="002064B1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Schéma rodokmeňa sa zapisuje pomocou značiek a symbolov:</w:t>
      </w:r>
    </w:p>
    <w:p w14:paraId="0640043E" w14:textId="1E8396D2" w:rsidR="002064B1" w:rsidRPr="002064B1" w:rsidRDefault="003A4244" w:rsidP="002064B1">
      <w:pPr>
        <w:pStyle w:val="Odsekzoznamu"/>
        <w:numPr>
          <w:ilvl w:val="3"/>
          <w:numId w:val="1"/>
        </w:numPr>
        <w:rPr>
          <w:lang w:val="sk-SK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93DC2CB" wp14:editId="4B52C0F5">
                <wp:simplePos x="0" y="0"/>
                <wp:positionH relativeFrom="column">
                  <wp:posOffset>1825813</wp:posOffset>
                </wp:positionH>
                <wp:positionV relativeFrom="paragraph">
                  <wp:posOffset>1705867</wp:posOffset>
                </wp:positionV>
                <wp:extent cx="1207440" cy="200160"/>
                <wp:effectExtent l="57150" t="57150" r="50165" b="66675"/>
                <wp:wrapNone/>
                <wp:docPr id="7" name="Písanie rukou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0744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7C7C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7" o:spid="_x0000_s1026" type="#_x0000_t75" style="position:absolute;margin-left:142.35pt;margin-top:132.9pt;width:97.9pt;height:1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B7BB641" wp14:editId="278915C3">
                <wp:simplePos x="0" y="0"/>
                <wp:positionH relativeFrom="column">
                  <wp:posOffset>1943173</wp:posOffset>
                </wp:positionH>
                <wp:positionV relativeFrom="paragraph">
                  <wp:posOffset>460987</wp:posOffset>
                </wp:positionV>
                <wp:extent cx="1001520" cy="174960"/>
                <wp:effectExtent l="38100" t="57150" r="46355" b="73025"/>
                <wp:wrapNone/>
                <wp:docPr id="6" name="Písanie rukou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0152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ECE9D" id="Písanie rukou 6" o:spid="_x0000_s1026" type="#_x0000_t75" style="position:absolute;margin-left:151.6pt;margin-top:34.9pt;width:81.65pt;height:1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8F4302C" wp14:editId="44F3D83E">
                <wp:simplePos x="0" y="0"/>
                <wp:positionH relativeFrom="column">
                  <wp:posOffset>1945693</wp:posOffset>
                </wp:positionH>
                <wp:positionV relativeFrom="paragraph">
                  <wp:posOffset>477907</wp:posOffset>
                </wp:positionV>
                <wp:extent cx="235800" cy="25920"/>
                <wp:effectExtent l="38100" t="38100" r="31115" b="31750"/>
                <wp:wrapNone/>
                <wp:docPr id="5" name="Písanie rukou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580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63DF8" id="Písanie rukou 5" o:spid="_x0000_s1026" type="#_x0000_t75" style="position:absolute;margin-left:152.85pt;margin-top:37.3pt;width:19.25pt;height: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67A48" wp14:editId="1990CDDB">
                <wp:simplePos x="0" y="0"/>
                <wp:positionH relativeFrom="column">
                  <wp:posOffset>4085167</wp:posOffset>
                </wp:positionH>
                <wp:positionV relativeFrom="paragraph">
                  <wp:posOffset>1447800</wp:posOffset>
                </wp:positionV>
                <wp:extent cx="736600" cy="177800"/>
                <wp:effectExtent l="0" t="0" r="6350" b="1270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6AE86" w14:textId="329123CA" w:rsidR="003A4244" w:rsidRPr="003A4244" w:rsidRDefault="003A4244" w:rsidP="003A4244">
                            <w:pPr>
                              <w:rPr>
                                <w:sz w:val="16"/>
                                <w:szCs w:val="16"/>
                                <w:lang w:val="sk-SK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(Jednovaječné)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67A48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left:0;text-align:left;margin-left:321.65pt;margin-top:114pt;width:58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" filled="f" stroked="f" strokeweight=".5pt">
                <v:textbox inset="0,0,0,0">
                  <w:txbxContent>
                    <w:p w14:paraId="6CF6AE86" w14:textId="329123CA" w:rsidR="003A4244" w:rsidRPr="003A4244" w:rsidRDefault="003A4244" w:rsidP="003A4244">
                      <w:pPr>
                        <w:rPr>
                          <w:sz w:val="16"/>
                          <w:szCs w:val="16"/>
                          <w:lang w:val="sk-SK"/>
                        </w:rPr>
                      </w:pPr>
                      <w:r>
                        <w:rPr>
                          <w:sz w:val="16"/>
                          <w:szCs w:val="16"/>
                          <w:lang w:val="sk-SK"/>
                        </w:rPr>
                        <w:t>(Jednovaječné)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1F023" wp14:editId="3AA87E01">
                <wp:simplePos x="0" y="0"/>
                <wp:positionH relativeFrom="column">
                  <wp:posOffset>3957743</wp:posOffset>
                </wp:positionH>
                <wp:positionV relativeFrom="paragraph">
                  <wp:posOffset>1147233</wp:posOffset>
                </wp:positionV>
                <wp:extent cx="596900" cy="177800"/>
                <wp:effectExtent l="0" t="0" r="12700" b="1270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62E819" w14:textId="2CCC29E3" w:rsidR="003A4244" w:rsidRPr="003A4244" w:rsidRDefault="003A4244" w:rsidP="003A4244">
                            <w:pPr>
                              <w:rPr>
                                <w:sz w:val="16"/>
                                <w:szCs w:val="16"/>
                                <w:lang w:val="sk-SK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(Dvojvaječné)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1F023" id="Textové pole 3" o:spid="_x0000_s1027" type="#_x0000_t202" style="position:absolute;left:0;text-align:left;margin-left:311.65pt;margin-top:90.35pt;width:47pt;height: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" filled="f" stroked="f" strokeweight=".5pt">
                <v:textbox inset="0,0,0,0">
                  <w:txbxContent>
                    <w:p w14:paraId="3962E819" w14:textId="2CCC29E3" w:rsidR="003A4244" w:rsidRPr="003A4244" w:rsidRDefault="003A4244" w:rsidP="003A4244">
                      <w:pPr>
                        <w:rPr>
                          <w:sz w:val="16"/>
                          <w:szCs w:val="16"/>
                          <w:lang w:val="sk-SK"/>
                        </w:rPr>
                      </w:pPr>
                      <w:r>
                        <w:rPr>
                          <w:sz w:val="16"/>
                          <w:szCs w:val="16"/>
                          <w:lang w:val="sk-SK"/>
                        </w:rPr>
                        <w:t>(Dvojvaječné)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A8B48" wp14:editId="59F40067">
                <wp:simplePos x="0" y="0"/>
                <wp:positionH relativeFrom="column">
                  <wp:posOffset>2717377</wp:posOffset>
                </wp:positionH>
                <wp:positionV relativeFrom="paragraph">
                  <wp:posOffset>1485476</wp:posOffset>
                </wp:positionV>
                <wp:extent cx="491067" cy="186267"/>
                <wp:effectExtent l="0" t="0" r="4445" b="4445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67" cy="186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E4FFF" w14:textId="7F4FE78D" w:rsidR="003A4244" w:rsidRPr="003A4244" w:rsidRDefault="003A4244">
                            <w:pPr>
                              <w:rPr>
                                <w:sz w:val="16"/>
                                <w:szCs w:val="16"/>
                                <w:lang w:val="sk-SK"/>
                              </w:rPr>
                            </w:pPr>
                            <w:r w:rsidRPr="003A4244">
                              <w:rPr>
                                <w:sz w:val="16"/>
                                <w:szCs w:val="16"/>
                                <w:lang w:val="sk-SK"/>
                              </w:rPr>
                              <w:t>(chorý)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A8B48" id="Textové pole 2" o:spid="_x0000_s1028" type="#_x0000_t202" style="position:absolute;left:0;text-align:left;margin-left:213.95pt;margin-top:116.95pt;width:38.65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" filled="f" stroked="f" strokeweight=".5pt">
                <v:textbox inset="0,0,0,0">
                  <w:txbxContent>
                    <w:p w14:paraId="775E4FFF" w14:textId="7F4FE78D" w:rsidR="003A4244" w:rsidRPr="003A4244" w:rsidRDefault="003A4244">
                      <w:pPr>
                        <w:rPr>
                          <w:sz w:val="16"/>
                          <w:szCs w:val="16"/>
                          <w:lang w:val="sk-SK"/>
                        </w:rPr>
                      </w:pPr>
                      <w:r w:rsidRPr="003A4244">
                        <w:rPr>
                          <w:sz w:val="16"/>
                          <w:szCs w:val="16"/>
                          <w:lang w:val="sk-SK"/>
                        </w:rPr>
                        <w:t>(chorý)</w:t>
                      </w:r>
                    </w:p>
                  </w:txbxContent>
                </v:textbox>
              </v:shape>
            </w:pict>
          </mc:Fallback>
        </mc:AlternateContent>
      </w:r>
      <w:r w:rsidR="002064B1">
        <w:rPr>
          <w:noProof/>
        </w:rPr>
        <w:drawing>
          <wp:inline distT="0" distB="0" distL="0" distR="0" wp14:anchorId="0DAA72F3" wp14:editId="3CCB13BB">
            <wp:extent cx="2294467" cy="1934713"/>
            <wp:effectExtent l="0" t="0" r="0" b="8890"/>
            <wp:docPr id="1" name="Obrázok 1" descr="Symboly pri tvorbe rodokmeň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mboly pri tvorbe rodokmeňo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957" cy="193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10B2" w14:textId="798F8816" w:rsidR="00742AA9" w:rsidRDefault="00742AA9" w:rsidP="00742AA9">
      <w:pPr>
        <w:pStyle w:val="Odsekzoznamu"/>
        <w:ind w:left="1440"/>
        <w:rPr>
          <w:b/>
          <w:bCs/>
          <w:lang w:val="sk-SK"/>
        </w:rPr>
      </w:pPr>
    </w:p>
    <w:p w14:paraId="41D9CDFF" w14:textId="77777777" w:rsidR="002064B1" w:rsidRPr="00742AA9" w:rsidRDefault="002064B1" w:rsidP="00742AA9">
      <w:pPr>
        <w:pStyle w:val="Odsekzoznamu"/>
        <w:ind w:left="1440"/>
        <w:rPr>
          <w:b/>
          <w:bCs/>
          <w:lang w:val="sk-SK"/>
        </w:rPr>
      </w:pPr>
    </w:p>
    <w:sectPr w:rsidR="002064B1" w:rsidRPr="00742AA9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A9"/>
    <w:rsid w:val="00150E19"/>
    <w:rsid w:val="00205D9E"/>
    <w:rsid w:val="002064B1"/>
    <w:rsid w:val="003A4244"/>
    <w:rsid w:val="00465E9E"/>
    <w:rsid w:val="006A500F"/>
    <w:rsid w:val="00742AA9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B08C"/>
  <w15:chartTrackingRefBased/>
  <w15:docId w15:val="{5E9496A9-B65D-4B58-9EB2-BF2E6890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370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549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258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28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5T15:47:52.328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161 130,'82'-13,"707"14,-684-13,1 0,941 12,-942 13,237-14,-324 2,1 1,31 8,15 1,-64-11,-1 0,1 0,0 0,0 0,-1 0,1 0,0 0,0 1,-1-1,1 0,0 0,0 0,-1 1,1-1,0 0,-1 1,1-1,0 1,-1-1,1 1,0 0,-10 8,-26 4,20-9,0-2,-30 3,-8 0,16-1,0-1,-67-5,26 0,-604 2,552-13,92 12,-53-9,52 4,-51 0,-875 6,962 1,-1-1,0 1,1 0,-1 0,1 0,-1 0,1 1,-1 0,1-1,0 1,0 0,0 1,-5 3,4-3,0 0,0 0,0 0,0-1,0 1,-1-1,-7 3,-9 0,2 0,0-1,0 0,0-2,-25 1,42-3,-6 0,12 0,97-5,-64 0,1 1,0 2,61 4,-17 0,10-4,98 5,-130 8,-46-7,0-2,0 1,24 0,48-5,111 4,-115 10,-43-8,64 4,-38-2,-24 0,64 6,-63-9,81 4,-33 1,-61-5,-16-2,149 11,-106-5,-19-1,-2-2,60 3,-56-4,-36-3,-1 0,1 1,-1-1,1 1,0 0,-1 0,1 0,-1 0,0 0,1 0,-1 1,2 1,-3-3,-1 0,0 1,0-1,0 0,1 0,-1 0,0 1,0-1,0 0,0 0,0 1,0-1,1 0,-1 0,0 1,0-1,0 0,0 1,0-1,0 0,0 0,0 1,0-1,0 0,0 0,-1 1,1-1,0 0,0 1,0-1,0 0,0 0,0 0,-1 1,1-1,0 0,0 0,0 0,0 1,-1-1,-15 6,-16-2,-89 5,-78 5,-154-14,224-13,26 6,53 2,-65-7,62 8,-87-3,61 0,31 2,-58-7,62 8,-65-3,-79-5,83 0,64 10,0-2,-48-10,12 2,-43 0,90 6,0 2,-43-1,101 4,116 3,-104 3,26 2,-50-6,0 0,0 2,0 0,20 6,-20-4,0-1,0 0,1-2,18 1,-20-2,0 1,0 0,0 1,0 1,25 9,-40-13,0 0,0 0,1 0,-1 0,0 0,0 0,0 0,1 1,-1-1,0 0,0 0,0 0,0 0,1 0,-1 0,0 0,0 0,0 1,0-1,0 0,1 0,-1 0,0 0,0 1,0-1,0 0,0 0,0 0,0 1,0-1,0 0,0 0,0 0,0 0,0 1,0-1,0 0,0 0,0 0,0 1,0-1,0 0,0 0,0 0,0 1,-10 6,-16 0,-39-3,-78-5,43-1,60 2,11 1,0-1,0-1,-51-10,93 12,0 0,26-3,-1 1,55-1,96 4,-188-2,0 0,1 0,-1 0,0 0,1 0,-1 1,0-1,0 0,1 1,-1-1,0 1,0-1,0 1,2 1,-3-1,-1-1,1 1,-1-1,0 1,1-1,-1 1,1-1,-1 0,0 1,1-1,-1 1,0-1,0 0,1 0,-1 0,0 1,1-1,-1 0,0 0,0 0,0 0,1 0,-2 0,1-1,1 1,-1 0,1 0,-1 0,1 0,0 0,-1 0,1 0,-1 0,1 0,-1 0,1 0,-1 1,1-1,-1 0,1 0,-1 0,1 0,-1 1,1-1,0 0,-1 1,1-1,0 0,-1 1,1-1,0 0,-1 1,1-1,0 1,-1-1,15 8,27 1,169-7,-110-4,94-10,798 13,-891 11,-552-13,226 1,233 1,-1 0,0 0,0 1,0 0,7 3,30 6,-1-6,-12-1,36 0,-43-3,0 1,0 1,28 8,-28-5,1-1,48 2,-48-5,-1 1,42 9,-12-1,59 20,-99-25,-19 2,-24 1,-223-7,126-4,-105-6,145 4,12-2,-41 0,11-1,52 2,0 0,-49-2,96 8,-1-1,1-1,0 1,-1-1,1 0,0 0,0-1,0 0,0 1,-8-5,13 6,0 0,0 0,0 0,0-1,0 1,0 0,0 0,0 0,-1 0,1 0,0 0,0 0,0 0,0 0,0 0,0-1,0 1,0 0,0 0,0 0,0 0,0 0,0 0,0 0,0 0,0-1,0 1,0 0,0 0,0 0,0 0,0 0,0 0,0 0,0 0,0 0,0-1,0 1,0 0,1 0,-1 0,0 0,0 0,0 0,0 0,0 0,0 0,0 0,0 0,0 0,0 0,1-1,-1 1,0 0,0 0,0 0,0 0,0 0,0 0,0 0,0 0,1 0,12-2,12 0,512 3,-498 1,77 14,-78-9,1-2,42 1,-54-5,0 2,48 10,-49-7,0-1,52 2,-70-7,-1 0,1 1,0 0,-1 1,9 2,-81-1,37-3,-10 0,-77-9,42 1,-109 1,181 7,78-1,87 3,-111 2,57 3,41 1,-100-3,-6-2,93 4,-41 1,-64-5,-6-1,-29-2,-9 0,-25 0,32 0,15 0,-1 0,679 0,-719-2,-56-9,-3-1,1 1,56 6,-58-2,-94-4,199 12,-1 0,27 8,-23-5,0-1,26 2,98 4,33 6,-34 9,-127-20,-25-1,-25 1,-8-3,-1 0,0-1,0-3,-66-11,-33-9,41 8,-17-9,46 8,-118-10,155 24,0-2,0-2,-41-12,154 14,62 16,-91-6,51 0,-45-4,80 15,-45-5,72 5,37 10,-88-8,-93-16,1 0,-1 1,25 11,-41-15,1 0,-1 0,0 0,0 0,0 0,0 0,0 0,0 0,0 0,1 0,-1 0,0 0,0 0,0 0,0 0,0 0,0 0,0 0,1 0,-1 0,0 0,0 0,0 0,0 0,0 0,0 1,0-1,0 0,0 0,1 0,-1 0,0 0,0 0,0 0,0 1,0-1,0 0,0 0,0 0,0 0,0 0,0 0,0 0,0 1,0-1,0 0,0 0,0 0,0 0,0 0,0 0,0 1,0-1,0 0,-1 0,1 0,0 0,0 0,0 0,0 0,0 0,0 0,0 1,0-1,0 0,-1 0,-12 3,-17 0,-2-3,-4 1,0-2,0-1,-59-12,2-1,5 2,-178-30,251 41,-60-11,51 7,-1 2,1 0,-29 1,43 3,1-1,-1 0,1 0,-1 0,0-1,1-1,-13-4,22 6,1 1,-1-1,0 1,1 0,-1-1,0 1,1-1,-1 1,1 0,-1 0,1-1,-1 1,0 0,1 0,-1-1,1 1,-1 0,1 0,-1 0,1 0,-1 0,1 0,0 0,-1 0,1 0,-1 0,1 0,-1 0,1 0,0 0,24-2,58 1,108 3,23 22,-45-12,-55 1,-34-2,37 0,-103-8,-26 1,-23 1,16-5,-1-1,1-1,0 0,0-2,0 0,-24-9,25 8,0 1,-25-3,-29-6,45 6,-51-4,49 7,-42-9,36 6,26 6,-1-1,1 0,-14-5,22 7,1 0,-1-1,1 1,0 0,-1 0,1 0,-1 0,1 0,0 0,-1 0,1-1,0 1,-1 0,1 0,0 0,-1-1,1 1,0 0,-1-1,1 1,0 0,0-1,-1 1,1 0,0-1,0 1,0 0,-1-1,1 1,0 0,0-1,0 1,0-1,0 1,0 0,0-1,14-6,24 2,50 3,121 5,-103 9,-104-12,1 1,0-1,0 1,-1 0,1 0,-1-1,1 2,-1-1,1 0,3 3,-6-4,0 0,0 0,0 0,1 0,-1 0,0 1,0-1,0 0,0 0,0 0,0 0,1 0,-1 1,0-1,0 0,0 0,0 0,0 0,0 1,0-1,0 0,0 0,0 0,0 1,0-1,0 0,0 0,0 0,0 1,0-1,0 0,0 0,0 0,0 1,0-1,0 0,0 0,0 0,-1 0,1 1,0-1,0 0,0 0,-19 4,-43-1,-79-6,98-2,-44-2,66 8,13 0,1-1,-1 0,1 0,-1 0,-13-4,22 4,-1 0,0 0,0 0,0 0,0 0,0 0,0 0,0 0,0 0,0 0,0 0,0 0,0-1,0 1,0 0,0 0,0 0,0 0,0 0,0 0,0 0,0 0,0 0,0 0,0-1,0 1,0 0,0 0,0 0,0 0,0 0,0 0,0 0,0 0,0 0,0 0,0-1,0 1,0 0,0 0,0 0,0 0,0 0,0 0,0 0,0 0,-1 0,1 0,0 0,0 0,0 0,0 0,0 0,0 0,0 0,0 0,0 0,0 0,-1 0,1 0,14-4,16 1,25 2,1 2,-1 3,65 12,-26 0,-51-10,45 13,-48-11,-33-7,0 0,0 0,1 1,-1 0,0 0,0 0,-1 1,1 0,0 0,6 5,-13-8,0 0,0 0,0 1,0-1,0 0,0 0,0 0,0 0,1 0,-1 0,0 0,0 0,0 1,0-1,0 0,0 0,0 0,0 0,0 0,0 0,0 1,0-1,0 0,0 0,0 0,0 0,0 0,0 0,0 1,0-1,0 0,0 0,0 0,0 0,0 0,0 0,0 1,0-1,0 0,-1 0,1 0,0 0,0 0,0 0,0 0,0 0,0 0,0 1,0-1,-1 0,1 0,0 0,0 0,0 0,0 0,-13 3,-13-2,22-1,-53 1,0-3,0-2,-93-19,-35-8,128 17,-119-22,119 26,-63-19,-6-2,104 27,0-1,0-1,1-1,-35-16,55 23,1 0,0 0,0 0,0 0,0 0,-1 0,1 0,0 0,0 0,0-1,0 1,0 0,-1 0,1 0,0 0,0 0,0 0,0 0,0 0,0 0,0 0,-1-1,1 1,0 0,0 0,0 0,0 0,0 0,0-1,0 1,0 0,0 0,0 0,0 0,0 0,0-1,0 1,0 0,0 0,0 0,0 0,0 0,0-1,0 1,0 0,0 0,0 0,0 0,0 0,0-1,0 1,0 0,0 0,1 0,-1 0,0 0,0 0,0-1,14-2,17 1,22 2,25-1,1 4,84 14,-67-5,-58-8,59 13,30 6,-74-16,-44-6,-1-1,0 1,0 1,0-1,0 2,0-1,8 4,-16-6,0 0,0 0,0 0,0 0,-1 0,1 0,0 0,0 0,0 0,0 0,0 0,0 0,0 0,0 0,0 1,-1-1,1 0,0 0,0 0,0 0,0 0,0 0,0 0,0 0,0 0,0 0,0 0,0 1,0-1,0 0,0 0,0 0,0 0,0 0,0 0,0 0,0 0,0 1,0-1,0 0,0 0,0 0,0 0,0 0,0 0,0 0,0 0,0 1,0-1,0 0,0 0,0 0,0 0,1 0,-1 0,0 0,0 0,0 0,0 0,0 0,0 0,0 0,-16 3,-20-2,34-1,-170-9,109 4,43 4,-1 0,-33-8,-47-9,52 11,-23-7,-34-5,100 18,0 1,0-1,0-1,1 1,-1-1,0 0,-8-4,16 2,11 2,12 0,237 11,-73 6,-158-11,38 9,-44-7,1-1,41 2,-54-6,-1 0,1 1,-1 1,0 0,0 0,0 1,19 10,-45-10,-11-3,-12-1,-196-10,144 0,22 1,-68 1,-32-5,63 3,58 4,-20 0,39 2,25 0,16 1,281 3,-112 19,-126-12,73 10,83 9,-124-17,134 33,-205-37,0 0,0 0,-1 2,0 0,20 12,-37-19,0 0,0 0,0 0,0 0,0 0,0 0,-1 1,1-1,0 0,0 0,0 0,0 0,0 0,0 0,0 0,0 0,0 0,-1 0,1 0,0 0,0 0,0 1,0-1,0 0,0 0,0 0,0 0,0 0,0 0,0 0,0 1,0-1,0 0,0 0,0 0,0 0,0 0,0 0,0 0,0 1,0-1,0 0,0 0,0 0,0 0,0 0,0 0,0 0,0 1,0-1,0 0,0 0,1 0,-1 0,0 0,0 0,0 0,0 0,0 0,0 0,0 0,0 0,1 1,-1-1,0 0,0 0,0 0,0 0,-16 2,-19-1,-5-2,3 2,-1-3,1-1,-38-8,-49-8,10 2,-275-51,83 5,103 17,74 15,-37-7,123 30,-67-23,85 23,23 8,-1-1,1 0,-1 1,1-1,0 0,-1-1,1 1,0 0,0-1,-4-2,6 4,0 0,0 0,0-1,0 1,0 0,0 0,0 0,0-1,0 1,0 0,0 0,0 0,0 0,0-1,0 1,1 0,-1 0,0 0,0 0,0 0,0-1,0 1,0 0,0 0,0 0,1 0,-1 0,0 0,0 0,0-1,0 1,0 0,1 0,-1 0,0 0,0 0,0 0,0 0,1 0,-1 0,0 0,0 0,0 0,21-2,22 3,1 1,55 12,180 33,-4 0,-213-35,47 12,-95-22,16 4,-29-6,0 0,0 1,0-1,0 0,0 0,0 1,0-1,-1 1,1-1,0 1,0-1,0 1,-1-1,1 1,0 0,-1-1,1 1,0 0,-1 0,1 0,0 1,-1-1,-1-1,1 1,-1 0,1-1,-1 1,1-1,0 1,-1-1,0 1,1-1,-1 1,1-1,-1 0,0 1,1-1,-1 0,0 1,1-1,-1 0,0 0,1 0,-1 1,0-1,0 0,1 0,-1 0,0 0,-1-1,-27 2,27-1,-129 2,-143-5,56-19,-83-3,66 5,89 4,36 2,94 9,33 2,39 2,-53 1,115-1,90 3,-164 2,62 16,30 3,-107-18,0 0,49 17,-63-17,-13-5,0 1,0 0,0-1,0 1,0 0,0 0,-1 0,1 0,0 0,0 1,-1-1,1 0,-1 1,1-1,-1 1,1 1,-2-2,1-1,-1 0,0 1,0-1,0 0,0 1,0-1,0 0,0 1,0-1,0 0,0 1,0-1,0 0,-1 0,1 1,0-1,0 0,0 1,0-1,0 0,-1 0,1 1,0-1,0 0,0 0,-1 1,1-1,0 0,0 0,-1 0,1 1,-22 3,-259-4,122-1,0-11,-1 12,233-1,81 3,-139-1,-1 0,1 1,-1 1,1 1,15 6,-85-8,-112 8,148-8,-8 1,-1 0,-32 9,40-9,17-2,1-1,-1 0,0 1,0-1,0 1,0 0,0 0,1 0,-1 0,-2 2,37 1,366-4,-408-1,0 0,0-1,0 0,-12-4,12 3,-1 0,0 1,-20-2,14 2,1 0,-1-1,-26-8,26 6,-1 1,-30-4,14 5,-43-11,50 7,0 3,-56-4,76 8,-1-1,0 0,0 0,1 0,-9-4,81 3,-52 2,24 0,71 9,-6 6,-92-13,-1 0,0 0,0 1,16 7,20 6,-45-17,1 1,-1 0,0 0,1 0,-1 0,0 0,1 0,-1 0,0 0,1 0,-1 0,0 0,1 0,-1 0,0 1,1-1,-1 0,0 0,1 0,-1 0,0 1,0-1,1 0,-1 0,0 0,0 1,1-1,-1 0,0 0,0 1,1-1,-1 0,0 1,0-1,0 0,0 1,0-1,0 0,0 1,0-1,1 1,-17 6,-26 2,-168-8,103-2,-48-11,103 10,-56-10,22 2,-8-1,93 11,1 0,-1 0,1 0,-1 0,1 0,-1 0,0 0,1 0,-1 0,1 0,-1 0,1-1,-1 1,0 0,1 0,-1-1,1 1,-1 0,1 0,-1-1,1 1,0-1,-1 1,1 0,-1-1,12-7,24-2,-5 6,33-10,-35 8,42-6,100-17,-116 17,80-6,70-11,-145 18,1 2,77-1,-50 3,-38 2,-7 2,80-5,7 20,24 0,481-12,-515-12,-111 11,0 1,0-1,-1 0,16-5,-88 3,-248-6,129-3,77-1,-116 0,6 13,269 12,-18-9,50 12,14 2,68-8,29 7,-141-12,42 3,-33-9,79 4,-139-2,0 0,-1 1,1 0,0-1,-1 1,1 0,-1 0,1 0,-1 1,4 1,-6-3,0 0,0 1,1-1,-1 0,0 0,0 0,0 0,0 0,0 1,1-1,-1 0,0 0,0 0,0 0,0 1,0-1,0 0,0 0,0 0,0 1,1-1,-1 0,0 0,0 0,0 1,0-1,0 0,0 0,-1 0,1 1,0-1,0 0,0 0,0 0,0 1,0-1,0 0,0 0,0 0,-1 1,-17 4,-43-3,-35 4,46-1,0-3,-55-4,16 0,-394 2,482 0,-1 0,0 0,1 0,-1 0,0 0,1 1,-1-1,0 1,1-1,-1 1,1 0,-3 0,4 0,0-1,-1 0,1 0,0 1,-1-1,1 1,0-1,-1 0,1 1,0-1,0 1,0-1,-1 0,1 1,0-1,0 1,0-1,0 1,0-1,0 1,0-1,0 1,0-1,0 1,0-1,0 1,0 0,1 0,0 1,0 0,0-1,0 1,1 0,-1-1,0 1,1-1,-1 0,1 0,-1 1,1-1,0 0,-1 0,1 0,0-1,0 1,3 1,37 12,-35-9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5T15:47:20.850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258 295,'1'-2,"-1"1,1-1,0 1,0 0,-1-1,1 1,0 0,0-1,0 1,1 0,-1 0,0 0,0 0,1 0,-1 0,0 0,1 0,-1 1,1-1,-1 0,1 1,-1 0,3-1,38-9,-34 9,-22 1,-7 1,1-2,-24-3,41 4,-13-5,-2 0,1 2,-34-4,270-4,31 11,-282 0,0-2,1-1,-47-11,60 11,0 0,-18 1,18 1,0-1,-24-5,-122-20,51 8,111 16,11 0,13-1,334 1,-179 5,-176-2,1 0,0 0,-1 0,1 0,0 0,-1 1,1-1,0 0,-1 1,1-1,-1 1,1 0,-1-1,1 1,-1 0,1 0,-1 0,0 0,3 2,-4-3,0 1,0-1,0 0,0 1,0-1,0 0,0 1,0-1,0 0,0 1,0-1,0 0,0 1,0-1,0 1,0-1,0 0,0 1,0-1,-1 0,1 0,0 1,0-1,0 0,-1 1,1-1,0 0,0 0,-1 1,-19 9,0-7,-1 0,1-2,-1 0,-39-3,2-1,-86 3,457 0,-351 1,16 0,0-1,-1-1,1-1,0 0,-33-10,-64-11,63 12,44 10,-1-1,1-1,-12-4,14 5,8 2,-1-1,1 1,-1-1,1 1,-1-1,1 0,0 0,-1 0,1 0,0-1,0 1,-4-3,10 3,-1 0,0 0,0 0,0 1,1-1,-1 1,0 0,1 0,6 0,-8 0,64 0,72 2,-114 1,46 14,-62-15,-19-3,1 0,0 1,-18 2,-4-1,-51-1,49 0,27 0,10 0,483 0,-481 0,0 0,0 1,0 0,-1-1,1 2,0-1,6 3,-54-1,-84-2,-94-3,192-1,-50-12,51 9,-50-5,414 13,-170-4,-37-10,-105 12,41 1,93-11,-119 7,55 1,-55 2,59-6,-73 3,38 2,-41 1,0 0,34-6,-24 0,-1 1,59-1,357 6,-342-12,13 1,247 11,-357 1,0 0,0 0,0 1,0 0,-1 0,1 1,9 4,28 9,-29-7,-16-9,1 0,-1 1,0-1,0 0,0 1,1-1,-1 1,0-1,0 0,0 1,0-1,0 1,0-1,0 1,0-1,0 0,0 1,0-1,0 1,0-1,0 0,0 1,-1-1,1 1,-1 1,0-1,0 0,0 0,0 0,0 0,0 0,-1 0,1 0,0 0,-1 0,1 0,0-1,-1 1,1-1,-1 1,1-1,-1 1,-2-1,-39 4,-82-5,44-1,-56 11,131-8,-157 9,113-5,0-3,-55-4,16 0,-570 2,639 1,1 1,-1 1,-31 9,32-7,0-1,0 0,-37 1,-97 6,98-12,-78 2,40 12,78-11,0 2,1 0,-1 1,-25 12,17-7,15-7,0 1,1 0,-1 0,1 0,0 1,1 0,-1 1,-10 10,14-12,0 0,0 1,0-1,1 1,-1-1,1 1,0 0,1 0,-1 0,1 0,0 0,0 0,0 0,1 0,0 6,0 6,-1-12,1 0,0 1,1-1,-1 0,1 0,0 0,2 7,-2-11,0 1,0-1,0 1,0-1,0 0,1 0,-1 1,0-1,0 0,1 0,-1 0,1-1,-1 1,1 0,-1 0,1-1,0 1,-1-1,1 1,0-1,-1 0,1 0,0 0,0 0,-1 0,4 0,82 1,98-5,-159-1,-1-1,0-1,0-1,41-20,-64 28,30-14,-11 6,-1-1,0-1,22-14,-30 16,1 2,-1 0,2 0,24-6,24-11,-49 18,1 0,20-4,-4 1,-15 5,0 1,0 0,0 1,0 1,25 2,-23-1,-1 0,1-2,-1 0,26-4,-24 2,-1 0,19 1,21-4,-40 4,1 1,23 1,-26 0,0 0,0 0,-1-2,17-3,-16 2,1 1,29-1,-32 3,0 0,-1-2,1 1,0-2,14-4,25-2,-43 8,-1 0,1-1,-1 1,0-2,10-2,116-42,-57 23,-62 20,-1 1,1 0,22 0,-1-1,-33 3,0 1,0-1,0 1,0 0,0 0,0 0,0 0,0 0,0 1,0-1,0 1,0 0,3 1,-5-1,1 1,-1-1,1 1,-1-1,0 1,0 0,0 0,0-1,0 1,0 0,0 0,-1 0,1 0,-1 0,1 0,-1 0,0 0,0 0,0 3,0-2,0 0,0 1,1-1,-1 0,1 0,0 0,0 0,0 0,0 0,0-1,0 1,1 0,0 0,-1-1,1 1,0-1,0 0,1 0,-1 1,0-1,4 2,0-2,-1 1,1-2,0 1,0-1,0 0,-1 0,1 0,0-1,0 0,7 0,132-2,-153 2,-165-11,20-1,137 12,-21 0,0 1,-1 2,-61 13,58-5,0-2,-1-1,0-2,-42 0,233-19,7 14,-260-9,74 5,-122-8,73 1,33 3,-76-2,83 7,1-1,-44-10,43 6,0 2,-41-1,-80-2,135 6,-282-1,163 5,60-3,-90 3,173-3,0 1,0 1,0-1,0 0,0 0,0 0,0 0,0 1,0-1,0 0,0 1,1-1,-1 1,0-1,0 1,-1 0,2 0,0-1,0 0,0 1,0-1,0 1,0-1,0 0,-1 1,1-1,0 0,0 1,0-1,0 0,1 1,-1-1,0 1,0-1,0 0,0 1,0-1,0 0,1 1,-1-1,0 0,0 1,0-1,1 1,1 1,0-1,0 1,0 0,0 0,0-1,0 1,0-1,1 0,-1 0,3 1,17 5,1-2,-1 0,1-1,0-2,42 0,64 10,-11-4,-95-6,20 1,-1-1,49-6,3-8,1 1,22-1,-72 12,12 0,77 9,-2 3,-29 0,-40-9,-48-3,-1 0,1 1,24 5,-16-2,-15-3,-1 1,1 0,-1 0,1 0,-1 1,11 5,-16-7,-1 0,0 0,1 0,-1 0,0 1,0-1,0 0,0 1,0-1,0 1,0-1,0 1,0-1,-1 1,1 0,-1-1,1 1,-1 0,0 0,0-1,0 1,0 0,0 0,0-1,0 1,0 0,-1 0,1-1,-1 1,1 0,-1-1,1 1,-1-1,0 1,-1 1,-1 2,0-1,0 1,0-1,-1 0,1 0,-1 0,0-1,0 1,-1-1,1 0,0 0,-1 0,-6 2,1-1,1 0,-1-1,1 0,-1 0,0-1,-11 1,-232-1,130-4,104 2,-20 1,-1-3,-41-6,16 5,51 3,1 0,-1-1,-23-5,13 2,0 2,0 0,0 1,-36 4,-3-1,-17-4,-86 4,123 3,-32 2,-7-9,-118 4,147 10,44-9,0-1,-1 0,0 0,-16 1,-142-4,241 8,-25-1,-7-3,83 4,-52-8,91 3,-118 2,63 3,-20-9,117 4,-162 4,32 1,525-8,-548 8,-22-1,-30-7,1 1,-1 0,1 0,-1 0,1 0,0 0,-1 0,1 0,-1 0,1 0,-1 1,1-1,-1 0,1 0,-1 0,1 1,-1-1,0 0,1 0,-1 1,1-1,-1 0,0 1,1-1,-1 0,0 1,1 0,-12 6,-26 3,32-10,2 1,0-1,0 1,0-1,0 0,0 0,0 0,0 0,0 0,0-1,0 0,0 1,1-1,-5-2,46-12,-12 11,-1 1,0 2,0 0,27 4,12-1,6-2,-43 0,-24 0,-10 0,-78 7,35-2,3 0,-38 2,18-1,26 0,-65 5,62-6,-44 2,-301-7,379 1,1 0,-1 0,1 1,-1 0,-8 4,12-4,0 1,-1-2,1 1,-1-1,1 1,-1-1,0-1,1 1,-1-1,0 0,1-1,-1 1,0-1,-6-2,10 2,1 1,0-1,-1 0,1 0,0 0,0 0,0-1,0 1,0 0,0 0,0-1,0 1,0-1,1 1,-1 0,1-1,-1 1,1-1,-1 0,1 1,0-1,0 1,0-1,0 1,0-1,0 0,0 1,0-1,1 1,-1-1,1 1,-1-1,1-1,1-2,-1 1,1-1,0 1,0-1,0 1,1 0,0 0,-1 0,7-6,3 0,1 1,0 0,15-7,17-10,-39 22,0 1,0 1,0-1,0 1,0 0,0 0,1 1,-1-1,12 1,65 2,-34 1,433-2,-462-2,0 0,0-2,0 0,27-10,-11 0,-27 10,0 0,0 1,0 0,14-3,-13 4,-3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5T15:47:07.288"/>
    </inkml:context>
    <inkml:brush xml:id="br0">
      <inkml:brushProperty name="width" value="0.025" units="cm"/>
      <inkml:brushProperty name="height" value="0.025" units="cm"/>
      <inkml:brushProperty name="color" value="#FFFFFF"/>
      <inkml:brushProperty name="ignorePressure" value="1"/>
    </inkml:brush>
  </inkml:definitions>
  <inkml:trace contextRef="#ctx0" brushRef="#br0">204 36,'32'1,"-24"0,1 0,-1-1,1 0,0 0,-1-1,1 0,-1-1,1 0,-1 0,15-6,-16 4,0 1,0 0,1 1,-1-1,1 2,0-1,11 0,56 0,-66 2,147 0,-308 10,146-9,-75 2,52-3,-51 7,19-3,48-5,0 2,-1 0,-17 4,-7-1,-1-2,-58-4,654 2,-555 0,0 0,1 1,-1-1,0 0,0 1,0-1,1 1,-1 0,0 0,0 0,0 0,0 0,2 2,-4-3,0 0,0 0,1 0,-1 0,0 1,0-1,0 0,0 0,0 0,1 0,-1 1,0-1,0 0,0 0,0 0,0 1,0-1,0 0,0 0,0 1,0-1,0 0,0 0,0 0,0 1,0-1,0 0,0 0,0 1,0-1,0 0,0 0,0 0,0 1,0-1,0 0,-1 0,1 0,0 1,-19 4,-355 7,368-12,-12-1,0-1,-33-8,-14-2,55 10,3 0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2022-05-15T12:21:00Z</dcterms:created>
  <dcterms:modified xsi:type="dcterms:W3CDTF">2022-05-15T15:48:00Z</dcterms:modified>
</cp:coreProperties>
</file>