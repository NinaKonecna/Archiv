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EFAE3" w14:textId="143BF565" w:rsidR="00150E19" w:rsidRPr="00205D9E" w:rsidRDefault="005C1324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Vodstvo Ameriky</w:t>
      </w:r>
    </w:p>
    <w:p w14:paraId="2EDB8D77" w14:textId="77777777" w:rsidR="00465E9E" w:rsidRPr="00205D9E" w:rsidRDefault="00465E9E" w:rsidP="00465E9E">
      <w:pPr>
        <w:rPr>
          <w:lang w:val="sk-SK"/>
        </w:rPr>
      </w:pPr>
    </w:p>
    <w:p w14:paraId="37CECE25" w14:textId="716D197F" w:rsidR="00465E9E" w:rsidRDefault="005C1324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45585426" wp14:editId="02D62CF1">
            <wp:extent cx="5440045" cy="2849245"/>
            <wp:effectExtent l="0" t="0" r="8255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82164" w14:textId="4DFDC920" w:rsidR="0043634E" w:rsidRDefault="0043634E" w:rsidP="0043634E">
      <w:pPr>
        <w:rPr>
          <w:lang w:val="sk-SK"/>
        </w:rPr>
      </w:pPr>
    </w:p>
    <w:p w14:paraId="1C19AB84" w14:textId="2C72E89A" w:rsidR="0043634E" w:rsidRPr="0043634E" w:rsidRDefault="0043634E" w:rsidP="0043634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Severná Amerika</w:t>
      </w:r>
    </w:p>
    <w:p w14:paraId="18F95A0F" w14:textId="565EE173" w:rsidR="0043634E" w:rsidRPr="0043634E" w:rsidRDefault="0043634E" w:rsidP="0043634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Rieky:</w:t>
      </w:r>
    </w:p>
    <w:p w14:paraId="3B359F41" w14:textId="2A0A54AD" w:rsidR="0043634E" w:rsidRDefault="0043634E" w:rsidP="0043634E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Yukon</w:t>
      </w:r>
    </w:p>
    <w:p w14:paraId="28CB9D90" w14:textId="5B7C9D31" w:rsidR="0043634E" w:rsidRDefault="0043634E" w:rsidP="0043634E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Mackenzie</w:t>
      </w:r>
    </w:p>
    <w:p w14:paraId="56A7388A" w14:textId="5D3E9271" w:rsidR="0043634E" w:rsidRDefault="0043634E" w:rsidP="0043634E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Rieka sv. Vavrinca</w:t>
      </w:r>
    </w:p>
    <w:p w14:paraId="4484D36A" w14:textId="1AD0D29E" w:rsidR="0043634E" w:rsidRDefault="0043634E" w:rsidP="0043634E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Missouri</w:t>
      </w:r>
    </w:p>
    <w:p w14:paraId="582CC88B" w14:textId="7911B56A" w:rsidR="0043634E" w:rsidRDefault="0043634E" w:rsidP="0043634E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Mississippi</w:t>
      </w:r>
    </w:p>
    <w:p w14:paraId="19031051" w14:textId="1AE429DF" w:rsidR="0043634E" w:rsidRDefault="0043634E" w:rsidP="0043634E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Colorado</w:t>
      </w:r>
    </w:p>
    <w:p w14:paraId="66F4CA7B" w14:textId="65FD9869" w:rsidR="0043634E" w:rsidRDefault="0043634E" w:rsidP="0043634E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Ohio</w:t>
      </w:r>
    </w:p>
    <w:p w14:paraId="57DAEB62" w14:textId="77777777" w:rsidR="0043634E" w:rsidRPr="0043634E" w:rsidRDefault="0043634E" w:rsidP="0043634E">
      <w:pPr>
        <w:rPr>
          <w:lang w:val="sk-SK"/>
        </w:rPr>
      </w:pPr>
    </w:p>
    <w:p w14:paraId="0752D443" w14:textId="17F0D8E8" w:rsidR="0043634E" w:rsidRDefault="00670B13" w:rsidP="0043634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</w:t>
      </w:r>
      <w:r w:rsidR="0043634E">
        <w:rPr>
          <w:lang w:val="sk-SK"/>
        </w:rPr>
        <w:t>Jazerá</w:t>
      </w:r>
      <w:r>
        <w:rPr>
          <w:lang w:val="sk-SK"/>
        </w:rPr>
        <w:t>:</w:t>
      </w:r>
    </w:p>
    <w:p w14:paraId="0DB71BFD" w14:textId="03657FA9" w:rsidR="0043634E" w:rsidRDefault="0043634E" w:rsidP="0043634E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Veľké kanadské jazero</w:t>
      </w:r>
    </w:p>
    <w:p w14:paraId="67DF3721" w14:textId="32CBB6CD" w:rsidR="0043634E" w:rsidRDefault="0043634E" w:rsidP="0043634E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Winnipegské jazero</w:t>
      </w:r>
    </w:p>
    <w:p w14:paraId="4C30A453" w14:textId="0D4B9E3B" w:rsidR="0043634E" w:rsidRDefault="0043634E" w:rsidP="0043634E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Veľké jazero otrokov</w:t>
      </w:r>
    </w:p>
    <w:p w14:paraId="2901F362" w14:textId="4FA312BA" w:rsidR="0043634E" w:rsidRDefault="0043634E" w:rsidP="0043634E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Veľké medvedie jazero</w:t>
      </w:r>
    </w:p>
    <w:p w14:paraId="3E123E17" w14:textId="791CD393" w:rsidR="0043634E" w:rsidRDefault="0043634E" w:rsidP="0043634E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Veľké soľné jazero</w:t>
      </w:r>
    </w:p>
    <w:p w14:paraId="2D390683" w14:textId="77777777" w:rsidR="00670B13" w:rsidRPr="00670B13" w:rsidRDefault="00670B13" w:rsidP="00670B13">
      <w:pPr>
        <w:rPr>
          <w:lang w:val="sk-SK"/>
        </w:rPr>
      </w:pPr>
    </w:p>
    <w:p w14:paraId="391C9B02" w14:textId="20E740F5" w:rsidR="0043634E" w:rsidRDefault="0043634E" w:rsidP="0043634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Južná Amerika</w:t>
      </w:r>
    </w:p>
    <w:p w14:paraId="62B3B052" w14:textId="37290D4C" w:rsidR="0043634E" w:rsidRDefault="0043634E" w:rsidP="0043634E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Rieky:</w:t>
      </w:r>
    </w:p>
    <w:p w14:paraId="3CEFF600" w14:textId="44FFCF2B" w:rsidR="0043634E" w:rsidRDefault="0043634E" w:rsidP="0043634E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Orinoko</w:t>
      </w:r>
    </w:p>
    <w:p w14:paraId="24BB77A5" w14:textId="1F154769" w:rsidR="0043634E" w:rsidRDefault="0043634E" w:rsidP="0043634E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Amazonka</w:t>
      </w:r>
    </w:p>
    <w:p w14:paraId="0E614377" w14:textId="58D15C27" w:rsidR="0043634E" w:rsidRDefault="0043634E" w:rsidP="0043634E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Paraguaj</w:t>
      </w:r>
    </w:p>
    <w:p w14:paraId="72C91D8E" w14:textId="01097930" w:rsidR="0043634E" w:rsidRDefault="00670B13" w:rsidP="0043634E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Uruguaj</w:t>
      </w:r>
    </w:p>
    <w:p w14:paraId="637AD5A4" w14:textId="04D7E6A0" w:rsidR="00670B13" w:rsidRDefault="00670B13" w:rsidP="0043634E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 xml:space="preserve">Paraná </w:t>
      </w:r>
    </w:p>
    <w:p w14:paraId="69B73874" w14:textId="5ECA9C42" w:rsidR="00670B13" w:rsidRDefault="00670B13" w:rsidP="0043634E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Negro</w:t>
      </w:r>
    </w:p>
    <w:p w14:paraId="1DD9805F" w14:textId="5F7928A6" w:rsidR="00670B13" w:rsidRDefault="00670B13" w:rsidP="0043634E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lastRenderedPageBreak/>
        <w:t>Madeira</w:t>
      </w:r>
    </w:p>
    <w:p w14:paraId="46195673" w14:textId="77777777" w:rsidR="00670B13" w:rsidRPr="00670B13" w:rsidRDefault="00670B13" w:rsidP="00670B13">
      <w:pPr>
        <w:rPr>
          <w:lang w:val="sk-SK"/>
        </w:rPr>
      </w:pPr>
    </w:p>
    <w:p w14:paraId="3BABC5BB" w14:textId="7FBB8C5A" w:rsidR="00670B13" w:rsidRDefault="00670B13" w:rsidP="00670B13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Jazerá:</w:t>
      </w:r>
    </w:p>
    <w:p w14:paraId="590464CF" w14:textId="5ABDC786" w:rsidR="00670B13" w:rsidRDefault="00670B13" w:rsidP="00670B13">
      <w:pPr>
        <w:pStyle w:val="Odsekzoznamu"/>
        <w:numPr>
          <w:ilvl w:val="0"/>
          <w:numId w:val="4"/>
        </w:numPr>
        <w:rPr>
          <w:lang w:val="sk-SK"/>
        </w:rPr>
      </w:pPr>
      <w:r>
        <w:rPr>
          <w:lang w:val="sk-SK"/>
        </w:rPr>
        <w:t xml:space="preserve">Jazero Titicaca </w:t>
      </w:r>
    </w:p>
    <w:p w14:paraId="3D9C4283" w14:textId="2EA3C8C5" w:rsidR="001A49D6" w:rsidRDefault="001A49D6" w:rsidP="001A49D6">
      <w:pPr>
        <w:rPr>
          <w:lang w:val="sk-SK"/>
        </w:rPr>
      </w:pPr>
    </w:p>
    <w:p w14:paraId="5C59FF29" w14:textId="0354E344" w:rsidR="001A49D6" w:rsidRDefault="001A49D6" w:rsidP="001A49D6">
      <w:pPr>
        <w:rPr>
          <w:lang w:val="sk-SK"/>
        </w:rPr>
      </w:pPr>
    </w:p>
    <w:p w14:paraId="6A9F4A9E" w14:textId="39B98982" w:rsidR="001A49D6" w:rsidRPr="001A49D6" w:rsidRDefault="00431B4C" w:rsidP="001A49D6">
      <w:pPr>
        <w:pStyle w:val="Odsekzoznamu"/>
        <w:numPr>
          <w:ilvl w:val="0"/>
          <w:numId w:val="1"/>
        </w:numPr>
        <w:rPr>
          <w:lang w:val="sk-SK"/>
        </w:rPr>
      </w:pP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DDD22AF" wp14:editId="54342D03">
                <wp:simplePos x="0" y="0"/>
                <wp:positionH relativeFrom="column">
                  <wp:posOffset>694690</wp:posOffset>
                </wp:positionH>
                <wp:positionV relativeFrom="paragraph">
                  <wp:posOffset>902085</wp:posOffset>
                </wp:positionV>
                <wp:extent cx="64080" cy="111240"/>
                <wp:effectExtent l="38100" t="38100" r="31750" b="41275"/>
                <wp:wrapNone/>
                <wp:docPr id="47" name="Písanie rukou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08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2279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47" o:spid="_x0000_s1026" type="#_x0000_t75" style="position:absolute;margin-left:54.35pt;margin-top:70.7pt;width:5.8pt;height:9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">
                <v:imagedata r:id="rId8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FF3C40C" wp14:editId="7C6A0256">
                <wp:simplePos x="0" y="0"/>
                <wp:positionH relativeFrom="column">
                  <wp:posOffset>1736090</wp:posOffset>
                </wp:positionH>
                <wp:positionV relativeFrom="paragraph">
                  <wp:posOffset>856615</wp:posOffset>
                </wp:positionV>
                <wp:extent cx="85880" cy="109220"/>
                <wp:effectExtent l="19050" t="38100" r="47625" b="43180"/>
                <wp:wrapNone/>
                <wp:docPr id="46" name="Písanie rukou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5880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F4895" id="Písanie rukou 46" o:spid="_x0000_s1026" type="#_x0000_t75" style="position:absolute;margin-left:136.35pt;margin-top:67.1pt;width:7.45pt;height:9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">
                <v:imagedata r:id="rId10" o:title="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BC3B94B" wp14:editId="053276CD">
                <wp:simplePos x="0" y="0"/>
                <wp:positionH relativeFrom="column">
                  <wp:posOffset>1118870</wp:posOffset>
                </wp:positionH>
                <wp:positionV relativeFrom="paragraph">
                  <wp:posOffset>786765</wp:posOffset>
                </wp:positionV>
                <wp:extent cx="53605" cy="85320"/>
                <wp:effectExtent l="38100" t="38100" r="41910" b="48260"/>
                <wp:wrapNone/>
                <wp:docPr id="43" name="Písanie rukou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3605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DB1D0" id="Písanie rukou 43" o:spid="_x0000_s1026" type="#_x0000_t75" style="position:absolute;margin-left:87.75pt;margin-top:61.6pt;width:4.9pt;height: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">
                <v:imagedata r:id="rId12" o:title=""/>
              </v:shape>
            </w:pict>
          </mc:Fallback>
        </mc:AlternateContent>
      </w:r>
      <w:r w:rsidR="00763822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93A1831" wp14:editId="35D49436">
                <wp:simplePos x="0" y="0"/>
                <wp:positionH relativeFrom="column">
                  <wp:posOffset>2752383</wp:posOffset>
                </wp:positionH>
                <wp:positionV relativeFrom="paragraph">
                  <wp:posOffset>966076</wp:posOffset>
                </wp:positionV>
                <wp:extent cx="70920" cy="82080"/>
                <wp:effectExtent l="38100" t="38100" r="43815" b="32385"/>
                <wp:wrapNone/>
                <wp:docPr id="32" name="Písanie rukou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092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8AD11" id="Písanie rukou 32" o:spid="_x0000_s1026" type="#_x0000_t75" style="position:absolute;margin-left:216.35pt;margin-top:75.7pt;width:6.3pt;height:7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">
                <v:imagedata r:id="rId14" o:title=""/>
              </v:shape>
            </w:pict>
          </mc:Fallback>
        </mc:AlternateContent>
      </w:r>
      <w:r w:rsidR="00763822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18DCE8B" wp14:editId="7A89B66C">
                <wp:simplePos x="0" y="0"/>
                <wp:positionH relativeFrom="column">
                  <wp:posOffset>3229610</wp:posOffset>
                </wp:positionH>
                <wp:positionV relativeFrom="paragraph">
                  <wp:posOffset>1365885</wp:posOffset>
                </wp:positionV>
                <wp:extent cx="130175" cy="137160"/>
                <wp:effectExtent l="38100" t="38100" r="41275" b="34290"/>
                <wp:wrapNone/>
                <wp:docPr id="31" name="Písanie rukou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017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2EB26" id="Písanie rukou 31" o:spid="_x0000_s1026" type="#_x0000_t75" style="position:absolute;margin-left:253.95pt;margin-top:107.2pt;width:10.95pt;height:1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">
                <v:imagedata r:id="rId16" o:title=""/>
              </v:shape>
            </w:pict>
          </mc:Fallback>
        </mc:AlternateContent>
      </w:r>
      <w:r w:rsidR="00763822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CF57FF5" wp14:editId="3B3B1714">
                <wp:simplePos x="0" y="0"/>
                <wp:positionH relativeFrom="column">
                  <wp:posOffset>3607023</wp:posOffset>
                </wp:positionH>
                <wp:positionV relativeFrom="paragraph">
                  <wp:posOffset>2526676</wp:posOffset>
                </wp:positionV>
                <wp:extent cx="40680" cy="157680"/>
                <wp:effectExtent l="38100" t="38100" r="35560" b="33020"/>
                <wp:wrapNone/>
                <wp:docPr id="28" name="Písanie rukou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068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F22B7" id="Písanie rukou 28" o:spid="_x0000_s1026" type="#_x0000_t75" style="position:absolute;margin-left:283.65pt;margin-top:198.6pt;width:3.9pt;height:13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">
                <v:imagedata r:id="rId18" o:title=""/>
              </v:shape>
            </w:pict>
          </mc:Fallback>
        </mc:AlternateContent>
      </w:r>
      <w:r w:rsidR="00763822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B12C640" wp14:editId="00BC77F1">
                <wp:simplePos x="0" y="0"/>
                <wp:positionH relativeFrom="column">
                  <wp:posOffset>3305810</wp:posOffset>
                </wp:positionH>
                <wp:positionV relativeFrom="paragraph">
                  <wp:posOffset>3755390</wp:posOffset>
                </wp:positionV>
                <wp:extent cx="84620" cy="78855"/>
                <wp:effectExtent l="38100" t="38100" r="48895" b="35560"/>
                <wp:wrapNone/>
                <wp:docPr id="27" name="Písanie rukou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4620" cy="7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E22B0" id="Písanie rukou 27" o:spid="_x0000_s1026" type="#_x0000_t75" style="position:absolute;margin-left:259.95pt;margin-top:295.35pt;width:7.35pt;height:6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">
                <v:imagedata r:id="rId20" o:title=""/>
              </v:shape>
            </w:pict>
          </mc:Fallback>
        </mc:AlternateContent>
      </w:r>
      <w:r w:rsidR="00763822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626A943" wp14:editId="0CF965CF">
                <wp:simplePos x="0" y="0"/>
                <wp:positionH relativeFrom="column">
                  <wp:posOffset>3123565</wp:posOffset>
                </wp:positionH>
                <wp:positionV relativeFrom="paragraph">
                  <wp:posOffset>3561715</wp:posOffset>
                </wp:positionV>
                <wp:extent cx="220430" cy="110810"/>
                <wp:effectExtent l="38100" t="38100" r="46355" b="41910"/>
                <wp:wrapNone/>
                <wp:docPr id="24" name="Písanie rukou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0430" cy="11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F76B7" id="Písanie rukou 24" o:spid="_x0000_s1026" type="#_x0000_t75" style="position:absolute;margin-left:245.6pt;margin-top:280.1pt;width:18.05pt;height:9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">
                <v:imagedata r:id="rId22" o:title=""/>
              </v:shape>
            </w:pict>
          </mc:Fallback>
        </mc:AlternateContent>
      </w:r>
      <w:r w:rsidR="006B479C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A5B2CAF" wp14:editId="7FB3D8CC">
                <wp:simplePos x="0" y="0"/>
                <wp:positionH relativeFrom="column">
                  <wp:posOffset>3051810</wp:posOffset>
                </wp:positionH>
                <wp:positionV relativeFrom="paragraph">
                  <wp:posOffset>3284855</wp:posOffset>
                </wp:positionV>
                <wp:extent cx="149860" cy="85090"/>
                <wp:effectExtent l="38100" t="38100" r="40640" b="48260"/>
                <wp:wrapNone/>
                <wp:docPr id="18" name="Písanie rukou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49860" cy="8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41AD6" id="Písanie rukou 18" o:spid="_x0000_s1026" type="#_x0000_t75" style="position:absolute;margin-left:239.95pt;margin-top:258.3pt;width:12.5pt;height: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">
                <v:imagedata r:id="rId24" o:title=""/>
              </v:shape>
            </w:pict>
          </mc:Fallback>
        </mc:AlternateContent>
      </w:r>
      <w:r w:rsidR="006B479C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73F868C" wp14:editId="6AD42CDA">
                <wp:simplePos x="0" y="0"/>
                <wp:positionH relativeFrom="column">
                  <wp:posOffset>3071954</wp:posOffset>
                </wp:positionH>
                <wp:positionV relativeFrom="paragraph">
                  <wp:posOffset>3288992</wp:posOffset>
                </wp:positionV>
                <wp:extent cx="99360" cy="19080"/>
                <wp:effectExtent l="38100" t="38100" r="34290" b="38100"/>
                <wp:wrapNone/>
                <wp:docPr id="15" name="Písanie rukou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936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3387C" id="Písanie rukou 15" o:spid="_x0000_s1026" type="#_x0000_t75" style="position:absolute;margin-left:241.55pt;margin-top:258.65pt;width:8.5pt;height: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">
                <v:imagedata r:id="rId26" o:title=""/>
              </v:shape>
            </w:pict>
          </mc:Fallback>
        </mc:AlternateContent>
      </w:r>
      <w:r w:rsidR="006B479C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CE1D3D4" wp14:editId="70184915">
                <wp:simplePos x="0" y="0"/>
                <wp:positionH relativeFrom="column">
                  <wp:posOffset>1703400</wp:posOffset>
                </wp:positionH>
                <wp:positionV relativeFrom="paragraph">
                  <wp:posOffset>3142567</wp:posOffset>
                </wp:positionV>
                <wp:extent cx="18720" cy="64080"/>
                <wp:effectExtent l="38100" t="38100" r="38735" b="31750"/>
                <wp:wrapNone/>
                <wp:docPr id="14" name="Písanie rukou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72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0D4DB" id="Písanie rukou 14" o:spid="_x0000_s1026" type="#_x0000_t75" style="position:absolute;margin-left:133.8pt;margin-top:247.1pt;width:2.15pt;height: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">
                <v:imagedata r:id="rId28" o:title=""/>
              </v:shape>
            </w:pict>
          </mc:Fallback>
        </mc:AlternateContent>
      </w:r>
      <w:r w:rsidR="006B479C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1D8ADE8" wp14:editId="61E44E71">
                <wp:simplePos x="0" y="0"/>
                <wp:positionH relativeFrom="column">
                  <wp:posOffset>1683089</wp:posOffset>
                </wp:positionH>
                <wp:positionV relativeFrom="paragraph">
                  <wp:posOffset>3115375</wp:posOffset>
                </wp:positionV>
                <wp:extent cx="94320" cy="99720"/>
                <wp:effectExtent l="38100" t="38100" r="39370" b="33655"/>
                <wp:wrapNone/>
                <wp:docPr id="13" name="Písanie rukou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432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689FE" id="Písanie rukou 13" o:spid="_x0000_s1026" type="#_x0000_t75" style="position:absolute;margin-left:132.2pt;margin-top:244.95pt;width:8.15pt;height: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">
                <v:imagedata r:id="rId30" o:title=""/>
              </v:shape>
            </w:pict>
          </mc:Fallback>
        </mc:AlternateContent>
      </w:r>
      <w:r w:rsidR="006B479C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5427AD6" wp14:editId="4A6EE613">
                <wp:simplePos x="0" y="0"/>
                <wp:positionH relativeFrom="column">
                  <wp:posOffset>1719283</wp:posOffset>
                </wp:positionH>
                <wp:positionV relativeFrom="paragraph">
                  <wp:posOffset>3126520</wp:posOffset>
                </wp:positionV>
                <wp:extent cx="48960" cy="74160"/>
                <wp:effectExtent l="38100" t="38100" r="27305" b="40640"/>
                <wp:wrapNone/>
                <wp:docPr id="12" name="Písanie rukou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896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7BEF3" id="Písanie rukou 12" o:spid="_x0000_s1026" type="#_x0000_t75" style="position:absolute;margin-left:135.05pt;margin-top:245.85pt;width:4.55pt;height:6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">
                <v:imagedata r:id="rId32" o:title=""/>
              </v:shape>
            </w:pict>
          </mc:Fallback>
        </mc:AlternateContent>
      </w:r>
      <w:r w:rsidR="00DB1968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0048C2B" wp14:editId="06916014">
                <wp:simplePos x="0" y="0"/>
                <wp:positionH relativeFrom="column">
                  <wp:posOffset>1708150</wp:posOffset>
                </wp:positionH>
                <wp:positionV relativeFrom="paragraph">
                  <wp:posOffset>3152775</wp:posOffset>
                </wp:positionV>
                <wp:extent cx="54850" cy="45535"/>
                <wp:effectExtent l="38100" t="38100" r="40640" b="31115"/>
                <wp:wrapNone/>
                <wp:docPr id="11" name="Písanie rukou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4850" cy="45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F1B48" id="Písanie rukou 11" o:spid="_x0000_s1026" type="#_x0000_t75" style="position:absolute;margin-left:134.15pt;margin-top:247.9pt;width:5pt;height: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">
                <v:imagedata r:id="rId34" o:title=""/>
              </v:shape>
            </w:pict>
          </mc:Fallback>
        </mc:AlternateContent>
      </w:r>
      <w:r w:rsidR="00DB1968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0C7C82E" wp14:editId="7A187154">
                <wp:simplePos x="0" y="0"/>
                <wp:positionH relativeFrom="column">
                  <wp:posOffset>2976816</wp:posOffset>
                </wp:positionH>
                <wp:positionV relativeFrom="paragraph">
                  <wp:posOffset>3757063</wp:posOffset>
                </wp:positionV>
                <wp:extent cx="17280" cy="31680"/>
                <wp:effectExtent l="38100" t="38100" r="40005" b="45085"/>
                <wp:wrapNone/>
                <wp:docPr id="7" name="Písanie rukou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28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0B869" id="Písanie rukou 7" o:spid="_x0000_s1026" type="#_x0000_t75" style="position:absolute;margin-left:234.05pt;margin-top:295.5pt;width:2.05pt;height: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">
                <v:imagedata r:id="rId36" o:title=""/>
              </v:shape>
            </w:pict>
          </mc:Fallback>
        </mc:AlternateContent>
      </w:r>
      <w:r w:rsidR="00DB1968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9CD7C1" wp14:editId="2AE8FF7B">
                <wp:simplePos x="0" y="0"/>
                <wp:positionH relativeFrom="column">
                  <wp:posOffset>1635297</wp:posOffset>
                </wp:positionH>
                <wp:positionV relativeFrom="paragraph">
                  <wp:posOffset>2036501</wp:posOffset>
                </wp:positionV>
                <wp:extent cx="72720" cy="71280"/>
                <wp:effectExtent l="38100" t="38100" r="41910" b="43180"/>
                <wp:wrapNone/>
                <wp:docPr id="5" name="Písanie rukou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272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8DE4B" id="Písanie rukou 5" o:spid="_x0000_s1026" type="#_x0000_t75" style="position:absolute;margin-left:128.05pt;margin-top:159.65pt;width:7.15pt;height: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">
                <v:imagedata r:id="rId38" o:title=""/>
              </v:shape>
            </w:pict>
          </mc:Fallback>
        </mc:AlternateContent>
      </w:r>
      <w:r w:rsidR="00DB1968">
        <w:rPr>
          <w:noProof/>
          <w:lang w:val="sk-S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944E6E" wp14:editId="492FB0B9">
                <wp:simplePos x="0" y="0"/>
                <wp:positionH relativeFrom="column">
                  <wp:posOffset>2021217</wp:posOffset>
                </wp:positionH>
                <wp:positionV relativeFrom="paragraph">
                  <wp:posOffset>1902221</wp:posOffset>
                </wp:positionV>
                <wp:extent cx="101880" cy="67680"/>
                <wp:effectExtent l="38100" t="38100" r="50800" b="46990"/>
                <wp:wrapNone/>
                <wp:docPr id="4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188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AE2CC" id="Písanie rukou 4" o:spid="_x0000_s1026" type="#_x0000_t75" style="position:absolute;margin-left:158.45pt;margin-top:149.1pt;width:9.4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">
                <v:imagedata r:id="rId40" o:title=""/>
              </v:shape>
            </w:pict>
          </mc:Fallback>
        </mc:AlternateContent>
      </w:r>
      <w:r w:rsidR="001A49D6">
        <w:rPr>
          <w:noProof/>
          <w:lang w:val="sk-SK"/>
        </w:rPr>
        <w:drawing>
          <wp:inline distT="0" distB="0" distL="0" distR="0" wp14:anchorId="38B82133" wp14:editId="0ADE73B1">
            <wp:extent cx="3276919" cy="423672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159" cy="424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2A58E" w14:textId="43394C3B" w:rsidR="001A49D6" w:rsidRDefault="001A49D6" w:rsidP="001A49D6">
      <w:pPr>
        <w:rPr>
          <w:lang w:val="sk-SK"/>
        </w:rPr>
      </w:pPr>
    </w:p>
    <w:p w14:paraId="2A952FD9" w14:textId="3685BFE5" w:rsidR="001A49D6" w:rsidRDefault="001A49D6" w:rsidP="001A49D6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Rieky:</w:t>
      </w:r>
    </w:p>
    <w:p w14:paraId="43CD8721" w14:textId="0D53BF6C" w:rsidR="001A49D6" w:rsidRDefault="001A49D6" w:rsidP="001A49D6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Rio Grande</w:t>
      </w:r>
    </w:p>
    <w:p w14:paraId="60E3567E" w14:textId="1CBC5E11" w:rsidR="001A49D6" w:rsidRDefault="00DB1968" w:rsidP="001A49D6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Missouri</w:t>
      </w:r>
    </w:p>
    <w:p w14:paraId="617B7DF2" w14:textId="380CEA72" w:rsidR="00DB1968" w:rsidRDefault="00DB1968" w:rsidP="00DB1968">
      <w:pPr>
        <w:pStyle w:val="Odsekzoznamu"/>
        <w:numPr>
          <w:ilvl w:val="3"/>
          <w:numId w:val="1"/>
        </w:numPr>
        <w:rPr>
          <w:lang w:val="sk-SK"/>
        </w:rPr>
      </w:pPr>
      <w:r>
        <w:rPr>
          <w:lang w:val="sk-SK"/>
        </w:rPr>
        <w:t>Colorado</w:t>
      </w:r>
    </w:p>
    <w:p w14:paraId="628AEB8F" w14:textId="3E623AE8" w:rsidR="00DB1968" w:rsidRDefault="00DB1968" w:rsidP="00DB1968">
      <w:pPr>
        <w:pStyle w:val="Odsekzoznamu"/>
        <w:numPr>
          <w:ilvl w:val="0"/>
          <w:numId w:val="5"/>
        </w:numPr>
        <w:rPr>
          <w:lang w:val="sk-SK"/>
        </w:rPr>
      </w:pPr>
      <w:r>
        <w:rPr>
          <w:lang w:val="sk-SK"/>
        </w:rPr>
        <w:t>Mississippi</w:t>
      </w:r>
    </w:p>
    <w:p w14:paraId="7C459B1E" w14:textId="10AE6ED0" w:rsidR="00DB1968" w:rsidRDefault="00DB1968" w:rsidP="00DB1968">
      <w:pPr>
        <w:pStyle w:val="Odsekzoznamu"/>
        <w:numPr>
          <w:ilvl w:val="0"/>
          <w:numId w:val="6"/>
        </w:numPr>
        <w:rPr>
          <w:lang w:val="sk-SK"/>
        </w:rPr>
      </w:pPr>
      <w:r>
        <w:rPr>
          <w:lang w:val="sk-SK"/>
        </w:rPr>
        <w:t>Yukon</w:t>
      </w:r>
    </w:p>
    <w:p w14:paraId="0EDDE800" w14:textId="629661B2" w:rsidR="00DB1968" w:rsidRDefault="00DB1968" w:rsidP="00DB1968">
      <w:pPr>
        <w:pStyle w:val="Odsekzoznamu"/>
        <w:numPr>
          <w:ilvl w:val="0"/>
          <w:numId w:val="7"/>
        </w:numPr>
        <w:rPr>
          <w:lang w:val="sk-SK"/>
        </w:rPr>
      </w:pPr>
      <w:r>
        <w:rPr>
          <w:lang w:val="sk-SK"/>
        </w:rPr>
        <w:t>Rieka sv. Vavrinca</w:t>
      </w:r>
    </w:p>
    <w:p w14:paraId="3E2ECDB2" w14:textId="77777777" w:rsidR="00DB1968" w:rsidRPr="00DB1968" w:rsidRDefault="00DB1968" w:rsidP="00DB1968">
      <w:pPr>
        <w:rPr>
          <w:lang w:val="sk-SK"/>
        </w:rPr>
      </w:pPr>
    </w:p>
    <w:p w14:paraId="61DA02D9" w14:textId="7E7024DA" w:rsidR="00DB1968" w:rsidRDefault="006B479C" w:rsidP="00DB1968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</w:t>
      </w:r>
      <w:r w:rsidR="00DB1968">
        <w:rPr>
          <w:lang w:val="sk-SK"/>
        </w:rPr>
        <w:t>Jazerá</w:t>
      </w:r>
      <w:r>
        <w:rPr>
          <w:lang w:val="sk-SK"/>
        </w:rPr>
        <w:t xml:space="preserve"> a moria</w:t>
      </w:r>
      <w:r w:rsidR="00DB1968">
        <w:rPr>
          <w:lang w:val="sk-SK"/>
        </w:rPr>
        <w:t>:</w:t>
      </w:r>
    </w:p>
    <w:p w14:paraId="0EE79BF8" w14:textId="3D0B61B4" w:rsidR="00DB1968" w:rsidRDefault="00DB1968" w:rsidP="00DB1968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Jazero Nicaragua</w:t>
      </w:r>
    </w:p>
    <w:p w14:paraId="78AFFE6E" w14:textId="47165776" w:rsidR="00DB1968" w:rsidRDefault="00DB1968" w:rsidP="00DB1968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Horné jazero</w:t>
      </w:r>
      <w:r w:rsidR="006B479C">
        <w:rPr>
          <w:lang w:val="sk-SK"/>
        </w:rPr>
        <w:t xml:space="preserve"> (Veľké kanadské jazerá)</w:t>
      </w:r>
    </w:p>
    <w:p w14:paraId="3F26316B" w14:textId="505FD263" w:rsidR="006B479C" w:rsidRDefault="006B479C" w:rsidP="00DB1968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Winnipegské jazero</w:t>
      </w:r>
    </w:p>
    <w:p w14:paraId="0716EDE5" w14:textId="5E5513E4" w:rsidR="006B479C" w:rsidRDefault="006B479C" w:rsidP="00DB1968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Veľké medvedie jazero</w:t>
      </w:r>
    </w:p>
    <w:p w14:paraId="00E90A8B" w14:textId="0F9C2074" w:rsidR="006B479C" w:rsidRDefault="0075139A" w:rsidP="00DB1968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Beaufortovo more</w:t>
      </w:r>
    </w:p>
    <w:p w14:paraId="1099F83D" w14:textId="4952CBB6" w:rsidR="0075139A" w:rsidRDefault="0075139A" w:rsidP="00DB1968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lastRenderedPageBreak/>
        <w:t>Beringovo more</w:t>
      </w:r>
    </w:p>
    <w:p w14:paraId="085DD9A4" w14:textId="65F0B393" w:rsidR="0075139A" w:rsidRDefault="0075139A" w:rsidP="00DB1968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Labradorské more</w:t>
      </w:r>
    </w:p>
    <w:p w14:paraId="44540280" w14:textId="7395C5A6" w:rsidR="0075139A" w:rsidRDefault="0075139A" w:rsidP="00DB1968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Baffinovo more</w:t>
      </w:r>
    </w:p>
    <w:p w14:paraId="53CC6465" w14:textId="442AEE95" w:rsidR="0075139A" w:rsidRDefault="0075139A" w:rsidP="00DB1968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Sargasové more</w:t>
      </w:r>
    </w:p>
    <w:p w14:paraId="3E0FA4F1" w14:textId="0A7DB64D" w:rsidR="0075139A" w:rsidRDefault="0075139A" w:rsidP="00DB1968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Karibské more</w:t>
      </w:r>
    </w:p>
    <w:p w14:paraId="13C75455" w14:textId="4523243F" w:rsidR="0075139A" w:rsidRDefault="0075139A" w:rsidP="00DB1968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Beringov prieliv</w:t>
      </w:r>
    </w:p>
    <w:p w14:paraId="4ED10C2B" w14:textId="703259A1" w:rsidR="0075139A" w:rsidRDefault="0075139A" w:rsidP="00DB1968">
      <w:pPr>
        <w:pStyle w:val="Odsekzoznamu"/>
        <w:numPr>
          <w:ilvl w:val="2"/>
          <w:numId w:val="1"/>
        </w:numPr>
        <w:rPr>
          <w:lang w:val="sk-SK"/>
        </w:rPr>
      </w:pPr>
      <w:r>
        <w:rPr>
          <w:lang w:val="sk-SK"/>
        </w:rPr>
        <w:t>Panamský prieplav</w:t>
      </w:r>
    </w:p>
    <w:p w14:paraId="49C79FD6" w14:textId="4A158B58" w:rsidR="0075139A" w:rsidRDefault="0075139A" w:rsidP="0075139A">
      <w:pPr>
        <w:rPr>
          <w:lang w:val="sk-SK"/>
        </w:rPr>
      </w:pPr>
    </w:p>
    <w:p w14:paraId="378F8044" w14:textId="7C0C6204" w:rsidR="0075139A" w:rsidRDefault="0075139A" w:rsidP="0075139A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Ostrovy a polostrovy:</w:t>
      </w:r>
    </w:p>
    <w:p w14:paraId="6721428C" w14:textId="3733146E" w:rsidR="0075139A" w:rsidRPr="0075139A" w:rsidRDefault="0075139A" w:rsidP="0075139A">
      <w:pPr>
        <w:pStyle w:val="Odsekzoznamu"/>
        <w:numPr>
          <w:ilvl w:val="0"/>
          <w:numId w:val="7"/>
        </w:numPr>
        <w:rPr>
          <w:lang w:val="sk-SK"/>
        </w:rPr>
      </w:pPr>
      <w:r>
        <w:rPr>
          <w:lang w:val="sk-SK"/>
        </w:rPr>
        <w:t xml:space="preserve"> Baffinov ostrov</w:t>
      </w:r>
    </w:p>
    <w:p w14:paraId="197D80BC" w14:textId="0491DA19" w:rsidR="0075139A" w:rsidRDefault="0075139A" w:rsidP="0075139A">
      <w:pPr>
        <w:pStyle w:val="Odsekzoznamu"/>
        <w:numPr>
          <w:ilvl w:val="0"/>
          <w:numId w:val="9"/>
        </w:numPr>
        <w:rPr>
          <w:lang w:val="sk-SK"/>
        </w:rPr>
      </w:pPr>
      <w:r>
        <w:rPr>
          <w:lang w:val="sk-SK"/>
        </w:rPr>
        <w:t xml:space="preserve"> Newfoundland</w:t>
      </w:r>
    </w:p>
    <w:p w14:paraId="363B7973" w14:textId="66CE5AA5" w:rsidR="0075139A" w:rsidRDefault="0075139A" w:rsidP="0075139A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t xml:space="preserve"> Labrador</w:t>
      </w:r>
    </w:p>
    <w:p w14:paraId="53EF6F55" w14:textId="6E9833F1" w:rsidR="0075139A" w:rsidRDefault="0075139A" w:rsidP="0075139A">
      <w:pPr>
        <w:pStyle w:val="Odsekzoznamu"/>
        <w:numPr>
          <w:ilvl w:val="0"/>
          <w:numId w:val="10"/>
        </w:numPr>
        <w:rPr>
          <w:lang w:val="sk-SK"/>
        </w:rPr>
      </w:pPr>
      <w:r>
        <w:rPr>
          <w:lang w:val="sk-SK"/>
        </w:rPr>
        <w:t xml:space="preserve"> Grónsko </w:t>
      </w:r>
    </w:p>
    <w:p w14:paraId="21CF1157" w14:textId="1FD8EE48" w:rsidR="0075139A" w:rsidRPr="0075139A" w:rsidRDefault="0075139A" w:rsidP="0075139A">
      <w:pPr>
        <w:pStyle w:val="Odsekzoznamu"/>
        <w:ind w:left="2160"/>
        <w:rPr>
          <w:lang w:val="sk-SK"/>
        </w:rPr>
      </w:pPr>
      <w:r>
        <w:rPr>
          <w:lang w:val="sk-SK"/>
        </w:rPr>
        <w:t xml:space="preserve"> </w:t>
      </w:r>
    </w:p>
    <w:sectPr w:rsidR="0075139A" w:rsidRPr="0075139A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10B4F"/>
    <w:multiLevelType w:val="hybridMultilevel"/>
    <w:tmpl w:val="F1EA4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266C0"/>
    <w:multiLevelType w:val="hybridMultilevel"/>
    <w:tmpl w:val="E3CED39E"/>
    <w:lvl w:ilvl="0" w:tplc="4C96A0CA">
      <w:start w:val="7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1444D0"/>
    <w:multiLevelType w:val="hybridMultilevel"/>
    <w:tmpl w:val="2EB66662"/>
    <w:lvl w:ilvl="0" w:tplc="E6FE1CEE">
      <w:start w:val="7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000DA"/>
    <w:multiLevelType w:val="hybridMultilevel"/>
    <w:tmpl w:val="B7081F9E"/>
    <w:lvl w:ilvl="0" w:tplc="9118B626">
      <w:start w:val="8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F2864"/>
    <w:multiLevelType w:val="hybridMultilevel"/>
    <w:tmpl w:val="2D78DB38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646FA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8208CC26">
      <w:start w:val="1"/>
      <w:numFmt w:val="upperLetter"/>
      <w:lvlText w:val="%4."/>
      <w:lvlJc w:val="left"/>
      <w:pPr>
        <w:ind w:left="216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35A26"/>
    <w:multiLevelType w:val="hybridMultilevel"/>
    <w:tmpl w:val="5DB42EB4"/>
    <w:lvl w:ilvl="0" w:tplc="866C7302">
      <w:start w:val="25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52CE1"/>
    <w:multiLevelType w:val="hybridMultilevel"/>
    <w:tmpl w:val="B890DA8E"/>
    <w:lvl w:ilvl="0" w:tplc="81344EC0">
      <w:start w:val="16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B3974"/>
    <w:multiLevelType w:val="hybridMultilevel"/>
    <w:tmpl w:val="A7C0DEA4"/>
    <w:lvl w:ilvl="0" w:tplc="2326D61E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E3681"/>
    <w:multiLevelType w:val="hybridMultilevel"/>
    <w:tmpl w:val="4258AA6A"/>
    <w:lvl w:ilvl="0" w:tplc="35BE32F2">
      <w:start w:val="13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93E11"/>
    <w:multiLevelType w:val="hybridMultilevel"/>
    <w:tmpl w:val="C9008DBA"/>
    <w:lvl w:ilvl="0" w:tplc="58321018">
      <w:start w:val="23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4"/>
    <w:rsid w:val="00150E19"/>
    <w:rsid w:val="001A49D6"/>
    <w:rsid w:val="00205D9E"/>
    <w:rsid w:val="00431B4C"/>
    <w:rsid w:val="0043634E"/>
    <w:rsid w:val="00465E9E"/>
    <w:rsid w:val="005C1324"/>
    <w:rsid w:val="00670B13"/>
    <w:rsid w:val="006A500F"/>
    <w:rsid w:val="006B479C"/>
    <w:rsid w:val="0075139A"/>
    <w:rsid w:val="00763822"/>
    <w:rsid w:val="00D65142"/>
    <w:rsid w:val="00D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EED6"/>
  <w15:chartTrackingRefBased/>
  <w15:docId w15:val="{85C83979-6066-470F-A408-5F5BA564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43634E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3634E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3634E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3634E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363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7.xml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2.xml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40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2T18:12:51.22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178 1,'-3'2,"0"0,0-1,0 1,0 0,0-1,0 0,-5 2,-5 2,6-1,0-1,0 0,1 0,0 1,0 0,0 0,1 1,-1 0,1 0,0 0,0 0,-8 13,12-16,-36 73,34-67,1-1,0 1,0 0,0 0,1 0,0 0,1 0,0 11,1-16,0 0,0-1,0 1,1-1,-1 1,1-1,-1 1,1-1,0 0,0 0,0 0,0 0,0 0,1-1,-1 1,0-1,1 1,-1-1,4 1,1 2,0-1,1 0,-1 0,1-1,13 3,-19-5,1 0,-1-1,1 1,-1-1,1 1,-1-1,0 0,1 0,-1 0,0 0,0 0,0-1,1 1,-1-1,-1 1,1-1,0 0,0 0,-1 0,1 0,-1 0,1 0,-1 0,0 0,0-1,0 1,0 0,0-1,0-3,1 1,0 0,-1 0,0 0,0-1,0 1,-1 0,0-1,0 1,0 0,0-1,-1 1,0 0,-2-8,2 12,0 0,0 0,0 0,0 0,0 0,-1 0,1 0,0 0,0 0,-1 0,1 1,0-1,-1 0,1 1,-1-1,1 1,-1 0,1 0,-1-1,1 1,-3 0,-41 2,27-1,16-1,0 0,1 0,-1 0,0 0,1 0,-1 1,0-1,1 0,-1 1,1 0,-1-1,1 1,-1 0,1 0,-1 0,1-1,0 2,-1-1,1 0,0 0,0 0,0 1,0-1,0 0,0 1,0-1,0 1,0-1,1 1,-2 2,1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2T18:05:53.463"/>
    </inkml:context>
    <inkml:brush xml:id="br0">
      <inkml:brushProperty name="width" value="0.025" units="cm"/>
      <inkml:brushProperty name="height" value="0.025" units="cm"/>
      <inkml:brushProperty name="color" value="#FFFFFF"/>
      <inkml:brushProperty name="ignorePressure" value="1"/>
    </inkml:brush>
  </inkml:definitions>
  <inkml:trace contextRef="#ctx0" brushRef="#br0">256 12,'-81'11,"28"-10,-55-3,94-2,14-2,1 5,0 0,0 0,0 0,0 1,0-1,1 0,-1 1,0-1,0 0,0 1,1 0,-1-1,0 1,1 0,1-1,141 0,-73 2,-67-1,0 1,1-1,-1 1,0-1,0 1,0 0,6 3,-58-1,-178-4,248 3,-1 0,1 1,36 11,-38-9,0 0,0-1,1-1,26 0,-140-9,49 1,43 5,-2 0,0-1,-1 1,1 0,0 0,-1 0,1 0,0 1,0 0,-1-1,1 1,-6 3,-23 1,28-5,22 0,157 0,-167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2T18:04:23.95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0,'2'0,"0"1,0-1,0 0,0 1,0-1,0 1,0 0,0 0,0 0,0 0,0 0,-1 0,1 0,0 1,-1-1,1 0,-1 1,0 0,1-1,-1 1,0 0,0-1,0 1,0 0,0 0,0 0,-1 0,1 0,-1 0,1 3,1 6,0-1,-1 1,0 0,-1 13,0 36,0-53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2T18:04:15.986"/>
    </inkml:context>
    <inkml:brush xml:id="br0">
      <inkml:brushProperty name="width" value="0.025" units="cm"/>
      <inkml:brushProperty name="height" value="0.025" units="cm"/>
      <inkml:brushProperty name="color" value="#FFFFFF"/>
      <inkml:brushProperty name="ignorePressure" value="1"/>
    </inkml:brush>
  </inkml:definitions>
  <inkml:trace contextRef="#ctx0" brushRef="#br0">29 114,'2'2,"1"0,-1 1,0-1,0 0,-1 1,1 0,0-1,-1 1,0 0,3 6,0 1,0-4,0 0,0 1,-1 0,0 0,-1 0,1 0,-1 0,-1 1,2 13,-4-26,-1 1,0-1,0 1,0 0,0-1,-1 1,0 0,0 1,0-1,0 0,-6-4,-20-29,29 37,0 0,0 0,-1-1,1 1,0 0,0 0,0 0,0 0,0 0,0-1,0 1,-1 0,1 0,0 0,0 0,0 0,0 0,0 0,-1-1,1 1,0 0,0 0,0 0,0 0,-1 0,1 0,0 0,0 0,0 0,-1 0,1 0,0 0,0 0,0 0,0 0,-1 0,1 0,0 0,0 0,0 0,0 1,-1-1,1 0,0 0,0 0,0 0,0 0,0 0,-1 1,1-1,0 0,0 0,0 0,0 0,0 0,0 1,0-1,0 0,0 0,0 0,-1 0,1 1,0-1,0 0,0 0,0 1,-7 24,6-19,0 0,0 0,1 0,-1 0,1 0,1 0,1 11,-2-17,0 1,0-1,0 1,1-1,-1 1,0-1,0 1,0-1,1 1,-1-1,0 1,1-1,-1 0,0 1,1-1,-1 1,0-1,1 0,-1 1,1-1,-1 0,1 0,-1 1,1-1,-1 0,0 0,1 0,0 0,-1 1,1-1,-1 0,1 0,-1 0,1 0,-1 0,1 0,-1-1,1 1,-1 0,1 0,-1 0,1 0,-1 0,1-1,-1 1,1 0,-1-1,0 1,1 0,-1-1,1 1,0-2,1 1,-1 0,0 0,0-1,0 1,0-1,0 1,-1-1,1 1,0-1,-1 1,1-1,-1 0,1 1,-1-3,3-26,-3 30,0 0,0 0,0 0,0 0,0 0,0 0,0 0,0 0,0 0,0 0,0-1,0 1,0 0,0 0,0 0,0 0,0 0,0 0,0 0,0 0,0 0,0 0,0-1,0 1,1 0,-1 0,0 0,0 0,0 0,0 0,0 0,0 0,0 0,0 0,0 0,0 0,0 0,0 0,1 0,-1 0,0 0,0 0,0 0,0 0,0 0,0 0,0 0,0 0,0 0,0 0,1 0,-1 0,0 0,0 0,0 0,0 0,0 0,0 0,0 0,0 0,0 0,0 0,0 0,1 0,-1 0,0 0,0 0,4 17,-3-8,-1-7,0 1,0-1,1 1,-1-1,1 1,-1-1,1 1,0-1,0 0,0 1,0-1,2 3,-2-5,-1-1,1 1,-1-1,0 0,1 1,-1-1,0 0,1 0,-1 1,0-1,0 0,1 0,-1 1,0-1,0 0,0 0,0 0,0 1,0-1,0 0,0 0,-1 1,1-1,0 0,-1-1,1-9,4 15,-2-14,-4-10,1 18,0-1,0 0,1 1,-1-1,1 0,-1 0,1 1,0-1,0 0,0 0,1 0,-1 0,1 1,-1-1,3-5,18-44,-15 40,6-25,-11 35,-1 1,1-1,-1 0,0 1,1-1,-1 0,0 0,0 1,-1-1,1 0,0 0,0 1,-1-1,1 0,-1 1,1-1,-1 1,0-1,-2-2,3 4,0 0,0-1,0 1,0 0,0 0,0 0,0 0,-1 0,1 0,0 0,0 0,0 0,0 0,0 0,0 0,-1 0,1 0,0 0,0 0,0 0,0 0,0 0,-1 0,1 0,0 0,0 0,0 0,0 0,0 0,0 0,-1 0,1 0,0 0,0 0,0 0,0 0,0 1,0-1,0 0,0 0,0 0,-1 0,1 0,0 0,0 0,0 1,0-1,0 0,0 0,0 0,-3 12,3-9,-1-1,1 0,0 0,0 0,0 0,0 1,1-1,-1 0,2 4,9 14,-9-11,-10-12,7 2,1 0,-1 1,0-1,1 1,-1-1,1 1,-1-1,0 1,0-1,1 1,-1-1,0 1,0 0,1 0,-1-1,0 1,0 0,0 0,1 0,-1 0,0 0,0 0,0 0,0 0,-1 0,0 22,3-11,-4-12,-5-4,16 18,-8-14,1-16,3 14,3 14,-5-6,1 0,1 0,-1 0,1 0,-1-1,1 0,9 8,-8-8,0 1,0-1,-1 1,0 0,7 10,6 12,-13-22,0 1,-1 0,1 0,-1-1,-1 2,5 10,-5-14,0-15,-1-4,0 16,-1 0,0 0,0 0,0 0,0 0,0 0,0 0,0 0,0 1,0-1,0 0,0 0,0 0,1 0,-1 0,0 0,0 0,0 0,0 0,0 0,0 0,0 0,0 0,1 0,-1 0,0 0,0 0,0 0,0 0,0 0,0 0,0 0,0 0,0 0,1 0,-1-1,0 1,0 0,0 0,0 0,0 0,0 0,0 0,0 0,0 0,0 0,0 0,0 0,0-1,0 1,0 0,0 1,0-1,0 1,1-1,-1 1,0-1,0 0,0 1,0-1,0 1,0-1,1 1,-1-1,0 0,0 1,1-1,-1 1,0-1,0 0,1 1,-1-1,0 0,1 1,-1-1,1 0,-1 0,0 1,1-1,-1 0,1 0,-1 0,1 0,-1 0,1 1,-1-1,1 0,-1 0,0 0,1 0,-1 0,1 0,-1-1,2 1,9-17,-11 16,0 0,0 1,0-1,1 0,-1 0,0 1,0-1,1 0,-1 1,0-1,1 1,-1-1,1 0,-1 1,1-1,-1 1,1-1,-1 1,1-1,0 1,-1 0,1-1,0 1,-1 0,1-1,1 1,3 10,-5-10,0 0,-1 1,1-1,0 0,0 0,0 0,0 0,0 0,0 1,0-1,0 0,0 0,0 0,1 0,-1 1,0-1,0 0,0 0,0 0,0 0,0 0,0 1,0-1,0 0,0 0,0 0,1 0,-1 0,0 0,0 0,0 0,0 1,0-1,1 0,-1 0,0 0,0 0,0 0,0 0,0 0,1 0,-1 0,0 0,0 0,0 0,0 0,1 0,-1 0,0 0,0 0,0 0,0 0,0 0,1 0,-1 0,0-1,0 1,0 0,0 0,0 0,0 0,1 0,-1 0,0 0,0 0,1 1,-1-1,0 1,0-1,1 1,-1-1,0 1,0-1,0 1,0-1,0 0,1 1,-1-1,0 1,0 0,0-1,0 1,-1-1,1 1,0-1,0 0,0 1,0-1,0 1,-1-1,1 1,0-1,0 1,-1-1,0 1,-4 4,-1-18,0-34,7 63,0-7,0 0,-1 1,0-1,0 0,-1 1,-3 10,4-20,0 1,0-1,0 0,0 1,0-1,-1 0,1 0,0 1,0-1,0 0,-1 1,1-1,0 0,0 0,-1 1,1-1,0 0,0 0,-1 0,1 0,0 1,-1-1,1 0,0 0,-1 0,1 0,0 0,-1 0,1 0,-1 0,1 0,0 0,-1 0,1 0,0 0,-1 0,1 0,0 0,-1 0,1-1,0 1,-1 0,1 0,0 0,0 0,-1-1,1 1,0 0,0 0,-1-1,1 1,0 0,-1-1,-17-21,5 7,12 16,1-1,-1 0,1 1,0-1,-1 0,1 1,-1-1,1 1,0-1,-1 1,1-1,0 1,0-1,-1 1,1-1,0 1,0-1,0 1,0-1,-1 1,1-1,0 1,0 0,0-1,0 1,0 0,0 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2T18:04:04.719"/>
    </inkml:context>
    <inkml:brush xml:id="br0">
      <inkml:brushProperty name="width" value="0.025" units="cm"/>
      <inkml:brushProperty name="height" value="0.025" units="cm"/>
      <inkml:brushProperty name="color" value="#FFFFFF"/>
      <inkml:brushProperty name="ignorePressure" value="1"/>
    </inkml:brush>
  </inkml:definitions>
  <inkml:trace contextRef="#ctx0" brushRef="#br0">58 103,'2'1,"-1"-1,0 0,1 1,-1-1,0 0,1 1,-1 0,0-1,0 1,1 0,-1-1,0 1,0 0,0 0,0 0,0 0,0 0,0 2,19 26,-3-2,-12-24,-7-8,-14-20,-29-34,33 40,5 8,4 27,3-9,1 1,1-1,-1 0,1 1,0-1,1 0,0 0,0-1,0 1,1-1,0 1,8 8,-12-15,0 0,0 0,0 0,0 0,0 0,0 0,1 0,-1 0,0 0,0 0,0 0,0 0,0 1,0-1,1 0,-1 0,0 0,0 0,0 0,0 0,0 0,0-1,1 1,-1 0,0 0,0 0,0 0,0 0,0 0,0 0,1 0,-1 0,0 0,0 0,0 0,0 0,0 0,0-1,0 1,0 0,0 0,1 0,-1 0,0 0,0 0,0-1,0 1,0 0,0 0,0 0,0 0,0 0,0-1,2-12,-1-13,-1 26,-1-21,0-13,3 24,3 12,25 18,-15-5,-18-30,-18-30,17 41,-1 0,1 0,0 1,-1 0,0 0,0 0,0 0,0 1,-9-3,5 1,7 3,1 1,-1-1,1 1,0-1,-1 1,1-1,-1 1,1 0,-1 0,1 0,-1 0,1 0,-1 0,0 0,-1 1,2-1,0 0,0 1,1-1,-1 1,0-1,1 1,-1-1,1 1,-1-1,1 1,-1 0,1-1,-1 1,1 0,-1-1,1 1,0 0,-1 0,1-1,0 1,0 1,-1 1,1 0,0 0,0 0,0 0,1 0,-1 0,1-1,0 1,0 0,0 0,0-1,0 1,0 0,1-1,2 4,-4-5,0-1,0 1,1 0,-1-1,0 1,0-1,1 1,-1 0,1-1,-1 1,0-1,1 1,-1-1,1 0,-1 1,1-1,-1 1,1-1,0 0,-1 1,1-1,-1 0,1 0,0 0,-1 1,2-1,-5-16,-10-6,13 21,0 1,0 0,-1-1,1 1,0 0,0-1,-1 1,1 0,0-1,0 1,-1 0,1-1,0 1,-1 0,1 0,0 0,-1-1,1 1,0 0,-1 0,1 0,-1 0,1 0,0 0,-1 0,1 0,0 0,-1 0,1 0,-1 0,1 0,0 0,-1 0,1 0,-1 0,1 0,0 0,-1 1,-1 2,1 1,0-1,1 1,-1-1,0 1,1-1,0 1,0-1,0 1,0 0,0-1,2 4,-1 5,-1-20,1 4,-1 0,1 0,-1 0,0 0,0 0,-1 1,1-1,-1 0,-2-7,5 41,1-24,0-1,0 1,0-1,1 1,0-1,0 0,9 8,-11-10,0-1,0 0,1 0,-1 0,1-1,-1 1,1 0,0-1,0 0,0 0,-1 0,1 0,0 0,0 0,0-1,0 1,1-1,3 0,-22-9,-9-3,24 12,-1 0,0 0,1 0,-1 0,1 0,-1 0,0 1,1-1,-1 0,1 0,-1 1,0-1,1 0,-1 1,1-1,-1 1,1-1,0 1,-1-1,1 1,-1-1,1 1,0-1,-1 1,1-1,0 1,0 0,0-1,-1 1,1 0,0-1,0 1,0-1,0 1,0 0,0-1,0 1,0 0,0-1,1 2,-2 1,1 0,0 1,0-1,0 0,0 0,0 0,1 0,-1 1,1-1,0 0,0 0,0 0,0 0,1-1,-1 1,1 0,0 0,0-1,2 4,-7-40,0 24,-4-19,7 28,0 0,0 0,-1-1,1 1,0 0,0 0,0-1,0 1,1 0,-1 0,0 0,0-1,1 1,-1 0,1 0,-1 0,1-2,0 3,0 1,0-1,0 0,0 1,0-1,0 1,-1-1,1 1,0-1,0 1,-1 0,1-1,0 1,-1 0,1 0,-1-1,1 1,-1 0,2 1,11 18,-8-12,1 1,0-1,12 11,-35-62,15 39,1 0,-1-1,1 1,0 0,0-1,0-7,-3-9,7 37,-3-13,1 0,-1 1,1-1,0 0,0 0,0 1,0-1,0 0,1 0,-1 0,5 5,-6-33,1 5,-1 36,0-7,0-24,-1 13,1 0,0-1,0 1,1 0,-1 0,0-1,1 1,-1 0,1 0,0 0,0 0,0 0,0 0,2-3,-2 7,0 1,0-1,0 1,-1 0,1-1,-1 1,1 0,-1 0,0-1,0 1,-1 3,-5 24,2-32,-2-15,4-1,2 15,0 0,0 0,-1 0,1 0,-1 0,0 0,0 0,-2-6,2 9,1 0,-1 0,1 1,0-1,-1 0,1 0,-1 0,1 1,-1-1,1 0,0 0,-1 1,1-1,0 0,-1 1,1-1,0 0,-1 1,1-1,0 1,0-1,-1 0,1 1,0-1,0 1,0-1,0 1,0-1,0 1,0 0,-7 15,7-15,0-1,0 1,0-1,0 1,0-1,0 1,0-1,0 0,-1 1,1-1,0 1,0-1,0 1,-1-1,1 0,0 1,-1-1,1 1,0-1,-1 0,1 1,0-1,-1 0,1 0,-1 1,0-1,-5-8,-2-21,1-12,2 24,5 17,0 0,0 1,0-1,0 0,0 0,0 0,0 0,0 0,0 0,0 0,0 0,0 0,0 0,-1 0,1 0,0 0,0 0,0 0,0 0,0 0,0 0,0 0,0 0,0 0,0 0,0 0,0 0,-1 0,2 74,-1-77,1 0,-1 1,1-1,0 0,0 0,0 0,1 1,2-5,-4 6,0 1,0 0,1-1,-1 1,0-1,1 1,-1-1,0 1,1 0,-1-1,0 1,1 0,-1-1,1 1,-1 0,1-1,-1 1,0 0,1 0,-1 0,1-1,-1 1,1 0,0 0,-1 0,1 0,-1 0,1 0,-1 0,1 0,-1 0,1 0,-1 0,1 1,-1-1,1 0,-1 0,1 0,-1 1,1-1,-1 0,0 0,1 1,-1-1,1 0,-1 1,0-1,1 1,-1-1,0 1,1-1,-1 0,0 1,0-1,1 1,-1-1,0 1,0-1,0 1,0 0,7 13,-7-11,1 0,0 0,0 0,1-1,-1 1,1-1,-1 1,1-1,0 1,0-1,0 0,0 0,0 0,0 0,1 0,2 1,-4-8,0 0,0 0,-1 0,1 0,-1 0,-1-5,1 10,0-1,0 0,1 0,-1 0,0 0,0 0,0 0,0 0,-1 0,1 0,0 0,0 0,0 0,-1 0,1 0,-1 0,1 0,-1 0,1 1,-1-1,0-1,-12 9,0 2,12-9,1 0,-1 0,1-1,0 1,-1 0,1 0,-1 0,1 0,-1 0,1-1,0 1,-1 0,1 0,0-1,-1 1,1 0,0-1,-1 1,1 0,0-1,-1 1,1-1,0 1,0 0,0-1,0 1,-1-1,1 1,0-1,0 1,0 0,0-1,0 0,-7-25,4 15,-3 2,2 19,3 19,1-29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2T18:00:57.193"/>
    </inkml:context>
    <inkml:brush xml:id="br0">
      <inkml:brushProperty name="width" value="0.025" units="cm"/>
      <inkml:brushProperty name="height" value="0.025" units="cm"/>
      <inkml:brushProperty name="color" value="#FFFFFF"/>
      <inkml:brushProperty name="ignorePressure" value="1"/>
    </inkml:brush>
  </inkml:definitions>
  <inkml:trace contextRef="#ctx0" brushRef="#br0">22 11,'0'1,"1"-1,-1 1,1-1,-1 1,0 0,1-1,-1 1,0 0,1-1,-1 1,0 0,0-1,0 1,0 0,1-1,-1 1,0 0,0-1,0 1,-1 0,1 0,0-1,0 1,0 0,0-1,-1 1,1 0,0-1,-1 1,1-1,0 1,-1 0,-4 6,7-22,-4-4,-3 17,-1 11,1-19,3 8</inkml:trace>
  <inkml:trace contextRef="#ctx0" brushRef="#br0" timeOffset="2392.61">122 102,'0'1,"0"0,-1 0,1 1,0-1,-1 0,1 0,0 0,-1 0,1 1,-1-1,0 0,1 0,-1 0,0 0,0 0,0 0,1 0,-3 0,2 1,8-3,3-2,-8 3,-1 0,0-1,0 1,1 0,-1-1,0 1,0-1,0 0,0 1,0-1,0 0,0 0,0 0,0 0,0 0,0 0,0 0,-1 0,1 0,0 0,-1 0,1 0,-1 0,1-1,-1 1,1-2,-1-1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2T17:57:08.68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11 24,'2'0,"-1"0,1-1,-1 0,1 1,-1-1,0 0,0 0,1 1,-1-1,0 0,0 0,0-1,0 1,0 0,2-2,6-6,-8 10,-1 0,1 0,-1 0,1 0,-1 0,0 0,1 0,-1 0,0 0,0 0,0 0,0 0,0 0,0 0,0 0,0 0,0 0,0 1,0 19,1-14,-1-1,0 0,0 0,0 0,-3 9,3-67,-1 36,-8 17,-19 21,24-19,2-1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2T17:55:05.544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154 95,'2'-10,"1"15,3 18,-6-17,0 0,0 1,-1-1,0 0,0 0,-3 9,4-14,0 1,-1-1,1 0,-1 0,0 0,1 0,-1 0,0 1,0-1,0 0,1-1,-1 1,0 0,0 0,0 0,-1 0,1-1,0 1,0-1,0 1,0-1,-1 1,1-1,0 0,0 1,-1-1,1 0,0 0,-1 0,1 0,0 0,-1 0,1 0,0-1,0 1,-1 0,1-1,-2 0,1 0,1-1,0 1,0 0,0 0,0-1,0 1,0-1,0 1,0-1,0 1,1-1,-1 0,1 1,-1-1,1 0,0 1,-1-1,1 0,0-3,0 4,0 0,-1 0,1 0,0-1,0 1,0 0,0 0,0 0,0 0,0-1,1 1,-1 0,0 0,1 0,-1 0,1 0,-1 0,1 0,-1 0,1 0,0 0,-1 0,1 0,0 0,0 0,0 1,0-1,1-1,-1 2,0 0,0 0,0 1,0-1,-1 0,1 0,0 1,0-1,0 0,-1 1,1-1,0 1,0-1,-1 1,1-1,0 1,-1-1,1 1,-1 0,1-1,-1 1,1 0,-1 0,1-1,-1 1,0 0,1 0,-1 0,0 0,0-1,0 1,0 0,0 0,1 0,-2 0,1 1,1-1,-1 1,0-1,0 1,0 0,0-1,0 1,-1-1,1 1,0 0,-1-1,1 1,-1-1,1 1,-1-1,0 1,0-1,0 0,0 1,-1 0,1-1,0 0,0 0,0-1,0 1,0 0,0-1,0 1,0-1,-1 1,1-1,0 0,0 1,0-1,-1 0,1 0,0 0,0 0,-1 0,1 0,0 0,0-1,-1 1,1 0,0-1,0 1,0 0,0-1,-1 0,1 1,0-1,0 0,0 1,0-1,0 0,1 0,-1 0,0 0,-1-1,1 0,0 0,0-1,0 1,0 0,0-1,1 1,-1 0,1-1,-1 1,1-1,0 1,0-1,0 1,0-1,1 1,-1 0,1-1,-1 1,2-4,-2 6,1-1,-1 0,0 0,1 0,-1 1,0-1,1 0,-1 0,1 1,-1-1,1 0,0 1,-1-1,1 1,0-1,-1 1,1-1,0 1,0-1,-1 1,1 0,0-1,0 1,0 0,0 0,-1-1,1 1,0 0,0 0,0 0,0 0,0 0,0 0,-1 1,1-1,0 0,0 0,0 1,1 0,0-1,-1 1,0 0,1 0,-1 0,0 0,1 0,-1 0,0 0,0 1,0-1,0 0,0 1,0-1,-1 0,1 1,0-1,-1 1,1 0,-1-1,1 3,-1-2,0-1,0 1,0-1,0 1,0-1,0 1,0-1,-1 0,1 1,0-1,-1 0,1 1,-1-1,0 0,1 1,-1-1,0 0,0 0,0 0,0 0,0 0,0 0,0 0,0 0,-2 1,2-2,1 0,-1 0,1 1,-1-1,1 0,-1 0,0 0,1 0,-1 0,1 0,-1 0,0 0,1 0,-1 0,1 0,-1 0,1-1,-1 1,0 0,1 0,-1-1,1 1,-1-1,0 0,0 0,0 0,0 0,0 0,1 0,-1 0,0 0,1-1,-1 1,1 0,-1 0,1-1,0 1,-1-3,0-4,0-1,0 0,2-17,-1 24,0 0,0 0,1 0,-1 0,1 0,-1 0,1 0,0 0,0 0,1-2,-1 4,-1-1,1 1,-1-1,1 1,-1-1,1 1,0 0,-1-1,1 1,0 0,-1-1,1 1,0 0,-1 0,1-1,0 1,-1 0,1 0,0 0,0 0,-1 0,1 0,0 0,0 0,-1 1,1-1,0 0,-1 0,2 1,-1 0,0 0,1 0,-1 0,0 1,0-1,0 0,0 1,0-1,0 1,0-1,-1 1,1-1,0 1,-1-1,1 1,-1 0,0-1,1 1,-1 0,0 0,0 2,0-1,0-1,0 1,0-1,0 1,0-1,-1 1,1 0,-1-1,1 1,-1-1,0 0,0 1,-2 3,2-5,1-1,0 0,0 0,-1 1,1-1,0 0,0 1,-1-1,1 0,0 0,-1 1,1-1,-1 0,1 0,0 0,-1 0,1 0,0 0,-1 1,1-1,-1 0,1 0,-1 0,1 0,0 0,-1 0,1-1,-1 1,1 0,0 0,-1 0,1 0,-1-1,-7-12,3-20,5 32,0-1,0 0,1 1,-1-1,1 0,-1 1,1-1,0 1,-1-1,1 0,0 1,0 0,0-1,0 1,0 0,0-1,1 1,-1 0,0 0,2-1,-2 1,0 1,0 0,-1-1,1 1,0-1,0 1,0 0,-1 0,1 0,0-1,0 1,0 0,0 0,-1 0,1 0,0 0,0 0,0 1,0-1,-1 0,1 0,0 1,0-1,0 0,-1 1,1-1,0 1,-1-1,1 1,0-1,-1 1,1-1,0 1,-1 0,1-1,-1 1,1 0,-1-1,0 1,1 0,-1 0,1 0,-1 0,0-1,1 1,-1 0,0-1,1 1,-1 0,0-1,0 1,0-1,0 1,1 0,-1-1,0 1,0 0,0-1,0 1,-1 0,1-1,0 1,0 0,0-1,0 1,-1 0,1-1,-1 2,1-3,-1 1,1 0,0 0,-1-1,1 1,-1 0,1 0,-1-1,1 1,0-1,-1 1,1 0,0-1,-1 1,1-1,0 1,0-1,-1 1,1 0,0-1,0 1,0-1,0 1,0-1,0 1,-1-1,1 1,0-1,0 0,1 1,-1-1,0 1,0-1,0 0,-1-5,-1-32,1 36,1-1,0 1,0 0,1 0,-1 0,0 0,1 0,-1-1,1 1,0 0,-1 0,1 0,1-2,-1 4,0 0,0 0,0 0,0 0,-1 0,1 0,0 0,0 0,0 0,0 0,-1 1,1-1,0 0,0 0,-1 1,1-1,0 1,0-1,-1 0,1 1,0 0,-1-1,1 1,-1-1,1 1,-1 0,1-1,-1 1,1 0,-1-1,0 1,1 1,16 25,-11 5,-5-31,-1 0,0-1,0 1,0 0,0-1,0 1,0 0,0-1,0 1,0 0,0-1,-1 1,1 0,0-1,0 1,0 0,-1-1,1 1,0-1,-1 1,1 0,-1-1,1 1,-1-1,1 1,-1-1,1 0,-1 1,1-1,-1 0,0 1,1-1,-1 0,1 1,-1-1,0 0,1 0,-1 0,0 0,1 0,-1 0,0 0,1 0,-2 0,2 0,-1 0,1 0,-1 0,1 0,-1-1,1 1,-1 0,1 0,-1-1,1 1,0 0,-1-1,1 1,-1 0,1-1,0 1,-1-1,1 1,0-1,0 1,-1 0,1-1,0 1,0-1,0 1,0-1,0 1,0-1,0 1,-1-1,1 1,0-1,1 0,1 0,1 15,6 53,-9-65,1-1,-1 0,0 0,0 1,0-1,-1 0,1 1,0-1,0 0,-1 0,1 0,0 1,-1-1,1 0,-1 0,0 0,1 0,-1 0,0 0,0 0,1 0,-1 0,0 0,0 0,0 0,0-1,0 1,-1 0,1-1,0 1,0-1,0 1,0-1,-1 0,1 1,0-1,0 0,-1 0,-1 0,-9 1,0 0,0 0,-17-3,15 2,10 0,0 0,0 0,0 0,0-1,0 1,0-1,0 0,0 0,-6-3,8 3,1-1,0 1,-1 0,1-1,0 1,0-1,0 1,0-1,0 0,0 1,1-1,-1 0,0 0,1 0,-1 1,1-1,0 0,0 0,0 0,0 0,0 0,0-3,0-12,0 12,0-1,0 1,0 0,0-1,1 1,2-9,-2 13,0-1,-1 1,1 0,0 0,0-1,0 1,0 0,0 0,0 0,0 0,0 0,0 0,1 0,-1 1,0-1,1 0,-1 1,0-1,1 1,-1-1,1 1,-1 0,1-1,-1 1,1 0,-1 0,1 0,1 1,-1-2,-1 1,1 0,0 0,-1 0,1 0,0 0,-1 0,1 1,0-1,-1 1,1-1,0 1,-1-1,1 1,-1 0,0 0,1 0,-1 0,1 0,-1 0,0 0,0 0,0 1,0-1,0 0,0 1,0-1,0 0,0 1,-1-1,1 1,0 0,-1-1,1 1,-1 0,0-1,0 1,0 0,0-1,0 1,0 0,0-1,0 1,0 0,-1-1,1 1,-1-1,1 1,-1-1,0 1,0-1,1 1,-1-1,0 1,-2 1,-11 11,14-13,-1-1,1 0,0 0,-1 0,1 0,0 0,0 0,-1 0,1 1,0-1,-1 0,1 0,0 0,-1 0,1 0,0-1,-1 1,1 0,0 0,-1 0,1 0,0 0,-1 0,1 0,0-1,-1 1,1 0,0 0,-1-1,0-1,0-1,-1 1,1-1,0 1,0-1,1 0,-1 0,1 1,-1-1,1 0,0-3,-1-71,0 84,0 0,-1 0,0-1,-1 1,1-1,-1 1,-4 6,-10 23,64-44,-46 7,0 1,0 0,1 0,-1 0,0 0,0 0,0 0,0 0,0 0,1 1,-1-1,0 0,0 1,0-1,0 0,0 1,0 0,0-1,0 1,0-1,0 1,0 0,-1 0,1 0,0-1,0 1,-1 0,1 0,0 0,-1 0,1 0,-1 0,0 0,1 1,-1-1,0 0,1 0,-1 0,0 0,0 2,0-1,1 0,-1 0,1 0,-1 0,1 0,0-1,0 1,0 0,0 0,0 0,0-1,1 1,-1-1,2 2,-1-2,1 0,0 0,0-1,-1 1,1-1,0 0,0 0,-1 0,1 0,0 0,0-1,0 1,3-2,22 0,-27 2,0 0,0 0,0 0,0 0,0-1,-1 1,1 0,0-1,0 1,0 0,0-1,-1 1,1-1,0 1,0-1,-1 1,1-1,0 0,-1 1,1-1,0 0,-1 0,1 1,-1-1,0 0,1 0,-1 0,0 0,1 1,-1-1,0 0,0 0,0 0,1-2,2-38,-2 30,3-5,-3 4,-1 12,-1-1,1 1,-1-1,1 1,-1 0,0-1,1 1,-1 0,0-1,1 1,-1 0,0 0,1 0,-1 0,0-1,1 1,-1 0,0 0,0 0,1 1,-2-1,-14 0,0 1,0 0,1 1,-1 1,-16 5,29-7,0 0,0 1,0-1,0 1,0-1,0 1,1 0,-1 0,1 0,-1 0,1 1,0-1,-4 5,5-5,0 1,0-1,0 1,1-1,-1 1,1-1,-1 1,1-1,0 1,0 0,0-1,0 1,0-1,1 1,-1 0,1-1,0 1,0-1,-1 0,3 3,-3-4,0 0,0-1,1 1,-1 0,0-1,0 1,1 0,-1-1,1 1,-1-1,0 1,1-1,-1 1,1-1,-1 1,1-1,0 1,-1-1,1 0,-1 1,1-1,0 0,-1 1,1-1,0 0,0 0,-1 0,1 0,0 0,-1 0,1 0,0 0,-1 0,1 0,0 0,0 0,-1 0,1 0,0-1,-1 1,1 0,0-1,-1 1,1 0,-1-1,1 1,-1-1,1 1,0-1,-1 1,0-1,2 0,29-38,-23 28,-3 5,0 0,0 0,-1-1,1 1,-2-1,4-7,-5 10,-1 1,1-1,-1 0,-1 1,1-1,0 0,-1 0,0 1,0-1,0 0,0 0,0 1,-1-1,-1-4,1 8,0 1,0-1,0 1,0-1,-1 1,1 0,0 0,1 0,-1-1,0 1,0 0,0 0,0 0,1 0,-1 1,1-1,-1 0,0 2,-18 31,13-19,2-6,1 0,-1 0,-2 14,6-22,-1 0,1 0,0 0,0 0,0 0,-1 0,1 0,0 0,0 0,0 0,1 0,-1 0,0 0,0 0,0 0,1 0,-1 0,0-1,1 1,-1 0,1 0,-1 0,1 0,0-1,-1 1,1 0,0 0,-1-1,1 1,0 0,0-1,0 1,0-1,-1 0,1 1,0-1,0 1,0-1,0 0,2 1,0-2,-1 0,1 1,-1-1,0 0,1 0,-1 0,0 0,1-1,-1 1,0 0,0-1,0 0,0 0,0 1,0-1,1-3,2 0,0-1,-1 0,0 0,6-11,-9 16,-1 1,0-1,1 0,-1 1,0-1,0 0,1 1,-1-1,0 0,0 0,0 1,0-1,0 0,0 0,0 1,0-1,0 0,0 1,-1-1,1 0,0 0,0 1,-1-1,1 0,0 1,-1-1,1 0,-1 1,1-1,-2 0,1 0,-1 0,1 0,-1 1,0-1,1 1,-1-1,0 1,0 0,1 0,-1-1,0 1,-3 1,1-1,-1 0,0 1,1 0,-1 0,1 0,0 1,-1-1,1 1,0 0,-5 3,6-2,-17 16,20-19,-1 1,1-1,-1 1,1-1,-1 1,1-1,-1 1,1-1,-1 1,1-1,0 1,-1 0,1-1,0 1,0-1,-1 1,1 0,0-1,0 1,0 0,0-1,0 1,0 0,0-1,0 1,0 0,1 1,2-1,0-1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2T17:54:58.409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231 85,'-5'-1,"0"1,0 1,-1-1,1 1,0 0,-9 2,12-2,1 0,-1 0,0 0,1 0,-1 0,1 1,-1-1,1 0,0 1,-1-1,1 0,0 1,0 0,0-1,0 1,0 0,1-1,-1 1,1 0,-1 0,0 3,1-4,0 0,0-1,0 1,-1 0,1 0,0-1,0 1,-1 0,1 0,0-1,-1 1,1 0,-1-1,1 1,-1-1,1 1,-1 0,1-1,-2 1,-7-5,7 2,1 0,-1 0,1 0,0 0,0 0,0 0,0-1,0 1,0 0,0-5,0-13,2 16,-1-1,0 1,-1 0,1-1,-1 1,0 0,0 0,-2-5,2 8,1 0,-1 0,0 0,0 0,0 0,0 0,0 1,0-1,0 0,-1 0,1 1,0-1,0 1,0-1,-1 1,1 0,0-1,-1 1,1 0,0 0,-1 0,1 0,0 0,-1 0,1 0,0 0,0 1,-1-1,1 0,0 1,0-1,-2 2,2-2,0 0,0 0,0 0,0 0,0 1,0-1,0 0,0 1,0-1,1 1,-1-1,0 1,0-1,0 1,0 0,1-1,-1 1,0 0,1 0,-1-1,1 1,-1 0,1 0,-1 0,1 0,-1 0,1 0,0 0,0 0,-1 0,1 0,0 0,0 0,0 0,0 0,0 0,0 0,0 0,1 0,-1 1,1 1,0-1,1 1,-1 0,1-1,0 1,-1-1,1 0,0 1,0-1,0 0,1 0,2 1,-4-1,0-1,0 0,0 0,0 1,0-1,0 0,0 1,-1-1,1 1,0-1,-1 1,1-1,-1 1,0 0,1-1,-1 1,0-1,0 3,0-3,0 0,0-1,0 1,0-1,0 1,0-1,0 1,0-1,0 1,-1-1,1 1,0-1,0 1,0-1,-1 1,1-1,0 1,0-1,-1 0,1 1,0-1,-1 1,1-1,-1 0,1 1,-1-1,1 0,0 0,-1 1,1-1,-1 0,1 0,-1 0,1 0,-1 1,1-1,-1 0,1 0,-1 0,0 0,1 0,-1 0,1 0,-1 0,1-1,-1 1,1 0,-1 0,1 0,-1-1,1 1,-1 0,1 0,0-1,-1 1,0-1,1 1,-1-1,1 1,-1 0,1-1,-1 1,1 0,-1 0,1-1,-1 1,0 0,1 0,-1 0,1 0,-1 0,0 0,1 0,-1 0,1 0,-1 0,0 0,1 0,-1 0,1 0,-1 1,-2 11,0 2,-14-41,15 21,-1 0,2 0,-1-1,1 1,-1 0,2-1,-1 1,1-1,0 1,0-1,3-11,-2 16,0-1,0 1,0-1,0 1,1-1,-1 1,1 0,0 0,0 0,0 0,0 0,0 0,0 0,0 1,1-1,-1 1,0-1,1 1,-1 0,1 0,0 0,-1 0,1 1,0-1,0 1,-1 0,1-1,0 1,3 1,17-2,-13-1,0 2,0-1,1 1,-1 1,0 0,1 0,12 4,-22-4,-1-1,1 0,0 1,0-1,0 0,-1 1,1-1,0 1,-1-1,1 1,0-1,-1 1,1 0,-1-1,1 1,0 0,-1-1,0 1,1 0,-1 0,1 0,-1-1,0 1,0 0,0 0,1 0,-1 0,0 0,0-1,0 1,0 0,0 0,0 0,-1 0,1 0,0-1,0 1,-1 1,0 0,0-1,1 0,-1 1,0-1,0 0,0 0,0 0,0 0,-1 0,1 0,0 0,0 0,-1 0,1-1,-1 1,1 0,0-1,-1 1,1-1,-1 0,-1 1,-31-6,19-3,14 8,1 0,0 0,0-1,0 1,0 0,-1-1,1 1,0 0,0-1,0 1,0-1,0 1,0 0,0-1,0 1,0 0,0-1,0 1,0 0,0-1,0 1,0 0,0-1,0 1,1 0,-1-1,0 1,0 0,0-1,1 1,-1 0,0-1,0 1,1 0,-1 0,1-1,-1 1,0 0,0 0,0 0,0-1,0 1,0 0,0 0,1 0,-1 0,0 0,0 0,0 0,0-1,1 1,-1 0,0 0,0 0,0 0,0 0,1 0,-1 0,0 0,0 0,0 0,0 0,1 0,-1 0,0 0,0 0,0 0,0 0,1 0,-1 0,0 1,0-1,0 0,0 0,0 0,1 0,-1 0,0 0,0 1,4 9,-4-9,1 1,-1-1,0 1,0 0,0-1,0 1,0 0,-1-1,1 1,0-1,-1 1,1 0,-2 1,0-2,0 1,-1-1,1 1,-1-1,1 0,-1 0,0 0,1 0,-1 0,0-1,0 1,0-1,1 0,-1 0,0 0,0 0,0 0,0-1,-5-1,6 2,0 0,0 0,-1-1,1 1,0-1,0 0,0 1,0-1,0 0,0 0,0 0,0-1,0 1,0 0,1-1,-1 1,1-1,-1 0,1 1,-1-1,1 0,0 0,0 0,0 0,-2-3,4 4,-1 1,0-1,0 1,1-1,-1 1,0-1,1 1,-1-1,1 1,-1-1,0 1,1 0,-1-1,1 1,-1 0,1 0,-1-1,1 1,-1 0,1 0,-1 0,1-1,0 1,-1 0,1 0,-1 0,1 0,-1 0,1 0,-1 0,1 0,0 0,-1 1,1-1,-1 0,1 0,-1 0,1 1,0-1,23 8,-21-7,-1 0,0 0,0 1,0-1,0 1,0-1,0 1,0 0,-1 0,1 0,0 0,-1 0,0 0,1 0,-1 1,0-1,0 0,0 1,-1-1,1 1,0-1,-1 1,0-1,0 1,0 4,0-7,1 1,-1 0,0 0,0 0,0-1,0 1,1 0,-1 0,0-1,1 1,-1 0,1 0,-1-1,0 1,1-1,0 1,-1 0,1-1,-1 1,1-1,0 1,-1-1,1 1,0-1,-1 0,1 1,0-1,0 0,0 0,-1 0,1 1,0-1,0 0,0 0,-1 0,1 0,0 0,0 0,0 0,-1-1,3 1,40-8,-36 6,18-7,-29 7,-14 2,16 0,-1 0,1 1,0-1,0 1,0 0,-1-1,1 1,0 0,0 0,0 0,0 1,0-1,0 0,1 1,-1-1,0 1,1 0,-1 0,1-1,0 1,-1 0,1 0,0 0,-1 3,2-5,0 1,1-1,-1 1,0-1,0 1,1-1,-1 0,0 1,1-1,-1 1,0-1,1 0,-1 0,1 1,-1-1,1 0,-1 0,0 1,1-1,-1 0,1 0,-1 0,1 0,-1 0,1 0,-1 0,1 0,-1 0,1 0,-1 0,1 0,-1 0,1 0,-1 0,1 0,-1-1,1 1,0 0,5-4,-15 0,-5 3,1 0,0 1,0 1,0 0,-14 3,-12 1,35-5,-1 1,1 0,0 0,-1 1,1-1,0 1,-6 3,9-4,0-1,1 0,-1 1,1-1,-1 1,0-1,1 1,-1-1,1 1,-1 0,1-1,0 1,-1-1,1 1,0 0,-1-1,1 1,0 0,0 0,-1 0,2 0,-1 0,0 0,0 0,1 0,-1 0,1 0,-1 0,1-1,-1 1,1 0,-1 0,1 0,0-1,-1 1,1-1,0 1,0 0,0-1,-1 1,3 0,-1 0,1 0,-1 0,1 0,-1 0,1 0,-1 0,1-1,0 1,-1-1,1 0,0 0,0 0,-1 0,1 0,0-1,-1 1,1-1,-1 0,1 0,-1 1,1-2,-1 1,1 0,-1 0,0-1,4-3,14-6,-15 9,0 1,1-1,-1 1,1 0,0 0,-1 1,1 0,7 0,-6 0,-1 0,0 0,0 0,1-1,-1 0,0 0,8-4,6-1,-16 5,-1 0,1 0,0 0,-1 0,0-1,1 1,-1-1,0 0,0 0,4-3,-10 2,-2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2T18:12:45.77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63 37,'-1'16,"2"21,0-37,-1 1,0 0,0 0,1 0,-1-1,0 1,1 0,-1 0,1-1,-1 1,1 0,0-1,-1 1,1-1,0 1,-1-1,1 1,0-1,-1 1,1-1,0 0,0 1,0-1,0 0,-1 1,1-1,0 0,0 0,0 0,0 0,-1 0,1 0,0 0,0 0,0 0,1-1,1 1,0-1,0 1,1 0,-1 1,0-1,1 0,-1 1,0 0,0 0,0 0,0 0,0 0,0 0,0 1,0 0,0-1,0 1,-1 0,1 1,2 2,-1-1,-1 0,0 0,0 0,0 1,-1-1,1 1,-1 0,0 0,-1-1,1 1,-1 0,1 10,-1-8,0-1,-1 1,0 0,0 0,0 0,-1-1,0 1,-4 10,4-15,0 1,0-1,0 0,0 0,-1 0,1 0,0-1,-1 1,0 0,1-1,-1 1,0-1,0 1,0-1,0 0,0 0,0 0,-1 0,1 0,0 0,0-1,-1 1,1-1,0 1,-1-1,1 0,-5 0,1 0,0 1,0-1,0-1,0 1,0-1,0 0,0-1,0 1,0-1,0 0,1 0,-1-1,1 0,0 0,0 0,0-1,-6-4,9 5,0-1,0 1,0-1,1 0,-1 1,1-1,0 0,0 0,0 0,1 0,-1 0,1-5,0 1</inkml:trace>
  <inkml:trace contextRef="#ctx0" brushRef="#br0" timeOffset="1205.53">72 37,'3'-1,"1"1,0-1,-1-1,1 1,-1-1,1 1,-1-1,0 0,5-3,18-10,-17 14,0-1,0 1,-1 0,1 1,16 1,0 0,-17-1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2T18:12:33.90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1 127,'0'-3,"1"0,-1 1,1-1,0 0,0 0,0 0,0 1,0-1,1 1,-1-1,5-4,25-28,-15 17,-15 61,-1-25,-1 0,-1 0,0 0,-8 26,7-20,2-17</inkml:trace>
  <inkml:trace contextRef="#ctx0" brushRef="#br0" timeOffset="1417.91">84 100,'1'0,"0"-1,0 1,0-1,1 0,-1 1,0-1,0 0,0 1,0-1,0 0,-1 0,1 0,0 0,0 0,0 0,-1 0,1-1,15-26,-10 17,18-35,-23 99,-1-28,0 5,-7 57,5-53,2-26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2T18:12:01.19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94 16,'0'4,"1"-1,0 1,0 0,0-1,0 1,0-1,1 1,0-1,0 0,0 1,0-1,0 0,0 0,5 4,-4-4,0 0,0 0,-1 0,1 0,-1 1,0-1,0 1,0 0,-1 0,1-1,-1 1,0 0,1 7,-2-2,1-2,-1-1,0 1,0 0,0-1,-3 12,2-16,0 0,1 0,-1 0,0-1,0 1,0 0,-1-1,1 1,0-1,0 1,-1-1,1 0,-1 1,1-1,-1 0,0 0,1 0,-1 0,0-1,0 1,0 0,0-1,-2 1,-6 2,0-1,0 0,0-1,0 0,-11-1,19 0,0 0,1 0,-1 0,1 0,-1 0,0-1,1 1,-1-1,0 1,1-1,-1 0,1 1,0-1,-1 0,1 0,-1 0,1 0,0 0,0-1,0 1,0 0,0-1,0 1,0 0,0-1,0 1,0-1,1 1,-1-1,1 0,-1 1,1-1,0 1,0-1,-1 0,1 1,0-1,1 0,-1-2,0 3,0 0,1 0,-1-1,0 1,1 0,-1 0,1 0,0-1,-1 1,1 0,0 0,-1 0,1 0,0 0,0 0,0 1,0-1,0 0,0 0,0 1,0-1,0 0,3 0,34-10,-2 0,0-3,-33 14,0-1,1 0,-1 0,1 0,-1-1,0 1,0-1,0 0,0 0,0 0,0 0,0 0,-1 0,5-6,-5 6,-1 0,1-1,-1 1,1-1,-1 0,0 1,0-1,0 0,0 0,0 1,-1-1,1 0,-1 0,0-4,0 5,0 0,-1 0,1 1,0-1,-1 0,0 1,1-1,-1 0,0 1,0-1,0 1,0-1,0 1,0 0,0-1,0 1,-1 0,1 0,0 0,-1 0,1 0,-1 0,1 0,-3-1,-3 0,3 0,1 0,-1 1,0-1,0 1,0 0,0 0,-5 0,8 1,0 0,0 0,0 1,0-1,0 0,0 1,0-1,0 1,0-1,0 1,0-1,0 1,0 0,0-1,0 1,0 0,1 0,-1 0,0-1,1 1,-1 0,1 0,-1 0,1 0,-1 0,1 0,0 0,-1 0,1 0,0 1,0-1,0 1,-2 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2T18:11:55.84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65 0,'45'9,"-23"-7,-1 1,1 1,26 7,17 5,-48-14,-11-2,-1 0,0 1,0-1,0 1,0 1,1-1,-1 1,-1 0,8 3,-12-4,0 0,0-1,0 1,0 0,0 0,0 0,0 0,-1-1,1 1,0 0,0 0,-1 0,1-1,0 1,-1 0,1 0,-1-1,1 1,-1 0,1-1,-1 1,1-1,-1 1,0-1,1 1,-1-1,0 1,0-1,-1 1,-25 18,26-18,-114 85,76-62,-62 52,91-66,1 1,1 0,0 0,-13 23,16-24,2-5</inkml:trace>
  <inkml:trace contextRef="#ctx0" brushRef="#br0" timeOffset="591.41">1 249,'69'-1,"74"2,-139-1,16 2,-1 0,0 1,30 8,-42-8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2T18:11:50.73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94 16,'-19'-4,"18"3,0 1,0 0,-1-1,1 1,0 0,-1-1,1 1,0 0,-1 0,1 0,0 0,-1 0,1 0,0 1,-1-1,1 0,0 1,-1-1,1 1,0-1,0 1,0 0,0-1,-1 1,0 1,-1 1,-1 0,1 1,0-1,0 1,0-1,1 1,-1 0,1 0,0 0,0 1,0-1,1 0,-1 1,-1 8,2-1,0 1,0-1,1 0,2 18,-2-29,0-1,0 1,0-1,0 1,0-1,0 1,0-1,0 1,0-1,0 1,1-1,-1 1,0-1,0 1,0-1,1 1,-1-1,0 1,1-1,-1 1,0-1,1 0,-1 1,0-1,1 0,-1 1,1-1,-1 0,1 0,-1 1,1-1,-1 0,1 0,-1 0,1 1,0-1,1-1,-1 1,1-1,-1 1,1-1,-1 0,1 1,-1-1,0 0,1 0,-1 0,0 0,1-2,3-1,0-1,-1 0,0 0,0 0,5-11,-4 2,0-1,-2 0,1-1,-2 1,0-1,-1-18,8 145,0 32,1 32,-10-167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2T18:11:44.35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89,'0'-1,"0"0,1 0,-1-1,1 1,-1 0,1 0,0-1,-1 1,1 0,0 0,0 0,0 0,0 0,0 0,0 0,0 1,0-1,0 0,0 0,1 1,0-1,34-15,-23 11,53-38,-66 42,0 1,1 0,-1 0,0 0,0 0,1-1,-1 1,0 0,0 0,1 0,-1 0,0 0,0 0,1 0,-1 0,0 0,1 0,-1 0,0 0,0 0,1 0,-1 0,0 0,1 0,-1 0,0 0,0 0,1 1,-1-1,0 0,0 0,0 0,1 0,-1 1,0-1,0 0,0 0,1 0,-1 1,0-1,1 15,-10 15,3-21,-10 15,-25 30,38-51,0 1,0 0,0 0,1 0,0 0,-1 0,1 0,1 1,-1-1,1 1,-1 4,-1-1,1-2</inkml:trace>
  <inkml:trace contextRef="#ctx0" brushRef="#br0" timeOffset="1804.97">166 52,'3'-1,"0"-1,0 0,1 0,-1 1,0 0,0-1,1 1,-1 1,1-1,-1 0,7 1,-9 0,0 0,0 0,0 0,0 0,-1 1,1-1,0 0,0 1,0-1,0 1,-1-1,1 1,0-1,-1 1,1-1,0 1,-1 0,1-1,-1 1,1 0,-1 0,1-1,-1 1,1 2,0-1,0 1,0 0,-1 0,1 0,-1 0,0-1,0 1,0 4,-1-3,1 0,-1 0,1 0,-1 0,0 0,0-1,-1 1,1 0,-1-1,0 1,0-1,-4 5,-26 12,27-17,1-1,-1 0,1 1,-1 0,1 0,0 1,0-1,-6 8,9-10,1-1,0 0,0 1,0-1,-1 0,1 1,0-1,0 0,0 1,0-1,0 1,0-1,0 0,0 1,0-1,0 1,0-1,0 0,0 1,0-1,0 1,0-1,0 0,0 1,0-1,1 0,-1 1,0-1,0 0,0 1,1-1,-1 1,16 7,23-1,-35-6,4 0,-1-1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2T18:11:37.82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94,'13'-2,"0"1,0-2,0 1,-1-2,1 0,-1 0,17-9,-10 5,37-11,-16 4,-33 11,-1 1,1 1,0-1,-1 1,1 1,10-2,-17 3,1 1,-1-1,1 1,-1-1,1 1,-1-1,1 1,-1 0,0-1,1 1,-1 0,0-1,1 1,-1 0,0-1,0 1,0 0,1 0,-1-1,0 1,0 0,0 0,0-1,-1 1,1 0,0 0,0 0,-3 24,-2-11,0 0,-1-1,-9 18,7-18,2 1,0-1,-5 18,3-8,5-16,1 1,0-1,0 1,-1 10,3-10</inkml:trace>
  <inkml:trace contextRef="#ctx0" brushRef="#br0" timeOffset="2796.05">479 39,'-3'0,"0"0,0 0,0 0,0 1,0-1,0 1,0 0,0-1,0 1,0 1,0-1,0 0,1 1,-1-1,0 1,1 0,0 0,-3 3,0 0,1 2,0-1,1 0,-1 1,1 0,-2 7,0-1,0-2,-18 54,21-60,1 0,0-1,1 1,-1 0,1-1,0 1,0 0,0 0,0 0,1-1,2 10,-1-12,0 1,0-1,0 1,0-1,0 0,0 0,0 0,1 0,-1-1,1 1,-1-1,1 1,0-1,0 0,-1 0,1 0,0 0,0-1,4 1,7 2,0-1,23 0,-34-2,-1 0,0 0,0 0,1 0,-1-1,0 1,0-1,0 1,1-1,-1 0,0 0,0 0,0 0,0 0,0 0,-1 0,1-1,0 1,0-1,-1 1,1-1,-1 0,0 1,1-1,-1 0,0 0,0 0,0 0,0 0,1-4,10-17,2 3,-5 7,0-1,-1 0,9-19,-16 30,0 0,1 0,-1 0,-1 0,1 0,0 0,-1-1,1 1,-1 0,0 0,0-1,0 1,-1 0,1 0,-1 0,0-1,0 1,0 0,0 0,0 0,-1 0,-2-3,2 4,1 0,-1 0,0 1,0-1,0 1,-1-1,1 1,0 0,-1 0,1 0,0 0,-1 0,1 1,-1-1,1 1,-5-1,-46 2,28 0,17-1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2T18:06:00.663"/>
    </inkml:context>
    <inkml:brush xml:id="br0">
      <inkml:brushProperty name="width" value="0.025" units="cm"/>
      <inkml:brushProperty name="height" value="0.025" units="cm"/>
      <inkml:brushProperty name="color" value="#FFFFFF"/>
      <inkml:brushProperty name="ignorePressure" value="1"/>
    </inkml:brush>
  </inkml:definitions>
  <inkml:trace contextRef="#ctx0" brushRef="#br0">220 144,'11'0,"0"0,0 1,-1 1,1-1,0 1,11 5,-26-5,0 1,0-1,0 0,0 0,0 0,-1-1,-5 2,4-1,-7 1,-1 0,0 0,1-2,-1 0,0 0,0-1,-23-4,37 5,0-1,0 0,0 0,-1 0,1 0,0 0,0 0,0 0,-1 0,1 0,0 0,0 0,-1 0,1 0,0 0,0 0,0 0,-1 0,1 0,0 0,0 0,0 0,-1 0,1 0,0 0,0 0,0 0,-1-1,1 1,0 0,0 0,0 0,0 0,-1-1,1 1,0 0,0 0,0 0,0 0,0-1,0 1,0 0,0 0,-1 0,1-1,0 1,0 0,0 0,0-1,0 1,0 0,0 0,1-1,9-7,-9 8,-1 0,1 0,-1 0,0 0,1 0,-1 0,0-1,1 1,-1 0,0 0,1 0,-1 0,0-1,1 1,-1 0,0 0,0-1,1 1,-1 0,0 0,0-1,1 1,-1 0,0-1,0 1,0 0,0-1,0 1,1 0,-1-1,0 1,0 0,0-1,0 0,-24-3,22 4,0 0,-1 0,1 0,0-1,0 1,-1-1,1 1,0-1,0 0,0 0,-3-2,9 2,1-1,0 1,0 0,0 1,0-1,5 1,28 0,14 0,-34-2,-63-6,34 6,1 1,0-2,-1 1,-16-8,83 10,17 19,-70-17,-7 2,-21 6,-34 10,50-18,1-1,-1 0,0 0,0-1,-11-1,12 1,63-1,38 2,-83 2,-23 0,-23 1,-73-15,239 12,-161 0,-49 8,93-10,-1 1,0 1,22 4,3 0,0 1,-32-3,-24-2,-53-1,41 0,25 0,9 0,143 0,-172-1,1 0,-46-9,59 7,-1 1,1 0,-19 0,46 2,47 0,-40 0,-18 0,-7 1,-38 9,34-8,0 0,0 0,-1 0,1-1,-10 0,-7-1,41 0,41-1,-35-4,-23 4,-1 1,1-1,-1 1,0-1,0 1,1-1,-1 1,0-1,0 1,1 0,-1 0,0-1,0 1,0 0,1 0,-1 0,0 0,0 0,0 0,0 0,1 0,-1 0,0 1,-1-1,-19 0,12-1,1 0,-1 1,1 1,-1 0,-9 2,18-3,0 0,0 0,0 0,0 0,0 0,0 0,0 0,0 0,0 0,0 0,0 0,0 0,0 0,0 0,0 0,0 0,0 0,0 1,0-1,0 0,0 0,0 0,0 0,0 0,0 0,0 0,0 0,0 0,0 0,0 0,0 0,0 1,0-1,0 0,0 0,0 0,0 0,0 0,0 0,0 0,0 0,0 0,0 0,0 0,0 0,0 0,0 0,-1 0,1 0,0 0,0 0,0 0,0 0,0 0,0 0,0 1,0-1,11 2,15 1,87 8,-109-11,1 1,-1-1,1 1,-1 0,0 0,1 1,-1-1,0 1,8 4,-51-1,-10-5,-45-1,82-3,18-2,19-3,31 8,-33 1,-21 0,-8 0,-1 0,-28 1,34-1,0 0,-1 0,1 0,0 1,-1-1,1 0,0 0,-1 1,1-1,0 1,0-1,0 1,0 0,-1 0,1-1,0 1,0 0,0 0,1 0,-2 1,2-1,0-1,1 1,-1-1,0 1,1-1,-1 1,1-1,-1 0,1 1,-1-1,1 0,-1 1,1-1,-1 0,1 1,-1-1,1 0,-1 0,1 0,0 0,-1 0,1 1,-1-1,1 0,0 0,-1 0,1-1,-1 1,1 0,1 0,21-1,-5-3,0 0,-37 3,3 0,38-1,8-1,3-1,-22 2,1 1,-1-1,21-7,-21 6,0 1,0 1,0 0,17 0,2 2,-23 0,-10-1,-52 5,42-3,-1 0,1-1,-16-1,18-4,14-3,-3 6,1 1,0-1,-1 1,1-1,0 1,0-1,-1 1,1 0,0-1,0 1,0 0,-1 0,1 0,0 0,0-1,0 1,0 0,0 0,-1 0,1 1,0-1,1 0,-32 14,21-13,0 1,0-1,0-1,0 1,0-2,1 1,-1-1,-10-2,19 3,-1 0,1 0,0-1,-1 1,1 0,0 0,-1 0,1 0,0 0,-1-1,1 1,0 0,-1 0,1-1,0 1,-1 0,1 0,0-1,0 1,-1 0,1-1,0 1,0 0,0-1,0 1,-1 0,1-1,0 1,0 0,0-1,0 1,0-1,0 1,0 0,0-1,0 1,0-1,12-11,23-3,-3 13,-31 2,0 0,0-1,0 1,0 0,0 0,0 0,0 1,0-1,0 0,0 0,0 0,-1 1,1-1,0 0,0 1,0-1,0 1,0-1,-1 1,1-1,0 1,0 0,-1-1,1 1,0 0,-1 0,1-1,0 3,-1-3,-1 1,1 0,-1-1,1 1,-1 0,1-1,-1 1,1-1,-1 1,0-1,1 1,-1-1,0 1,1-1,-1 1,0-1,0 0,0 0,1 1,-1-1,0 0,0 0,0 0,1 0,-1 0,0 0,0 0,-1 0,-29 1,27-1,-28 1,23 0,0 0,0-1,0 0,0-1,0 0,-15-3,23 4,1-1,-1 1,0 0,1 0,-1 0,1 0,-1-1,1 1,-1 0,1-1,-1 1,1 0,-1-1,1 1,0 0,-1-1,1 1,0-1,-1 1,1-1,0 1,-1-1,1 1,0-1,0 1,0-1,-1 1,1-1,0 1,0-1,0 0,0 1,0-1,0 1,0-1,0 1,0-1,1 0,-1 1,0-1,0 1,0-1,1 1,-1-1,0 1,0-1,1 1,-1-1,0 1,1 0,0-1,0 0,0-1,0 1,0 0,0 0,1 0,-1 1,0-1,1 0,-1 0,1 1,-1-1,1 1,-1-1,1 1,-1 0,1 0,-1 0,1-1,1 2,-2-1,0 0,0 0,0 0,0 0,0 0,0 0,0 1,0-1,0 0,0 1,0-1,0 1,-1-1,1 1,0 0,0-1,0 1,-1 0,2 0,-2 0,0-1,0 1,0-1,0 1,0-1,0 1,0-1,0 1,0-1,-1 1,1-1,0 1,0-1,0 0,-1 1,1-1,0 1,0-1,-1 1,1-1,0 0,-1 1,1-1,-1 0,0 1,-1 1,-1 0,0 0,0 0,0-1,0 1,0-1,0 0,-1 0,1 0,-4 1,-28-5,20-4,15 7,0 0,0-1,0 1,0-1,-1 1,1 0,0-1,0 1,0-1,0 1,0-1,0 1,0 0,0-1,0 1,0-1,0 1,1 0,-1-1,0 1,0-1,0 1,0 0,1-1,-1 1,0 0,0-1,1 1,-1 0,0-1,0 1,1 0,-1 0,1-1,0 0,1 0,-1 0,0 1,1-1,-1 0,0 1,1-1,-1 1,1-1,-1 1,1 0,-1-1,1 1,-1 0,1 0,-1 0,3 1,-4-1,0 0,0 0,1 0,-1 0,0 0,0 1,0-1,1 0,-1 0,0 0,0 0,1 0,-1 0,0 0,0 0,0 0,1 0,-1 0,0 0,0 0,1 0,-1 0,0 0,0 0,0 0,1 0,-1 0,0 0,0-1,1 1,-1 0,0 0,0 0,0 0,0 0,1-1,-1 1,0 0,0 0,0 0,0-1,0 1,0 0,1 0,-1 0,0-1,0 1,0 0,0 0,0-1,0 1,0 0,0 0,0-1,-1-6,1 7,0-1,0 1,0 0,0-1,0 1,0 0,0-1,0 1,0 0,0-1,-1 1,1 0,0-1,0 1,0 0,0 0,-1-1,1 1,0 0,0 0,-1-1,1 1,0 0,0 0,-1-1,1 1,0 0,-1 0,1 0,0 0,0 0,-1 0,1-1,0 1,-1 0,1 0,0 0,-1 0,1 0,0 0,-1 0,1 0,0 1,-1-1,1 0,-29 0,25 1,0-1,1 1,-1-1,0 0,0 0,1 0,-1-1,0 1,0-1,1 0,-1 0,1 0,-5-3,8 4,-1 0,1-1,0 1,-1-1,1 0,0 1,0-1,-1 1,1-1,0 1,0-1,0 0,0 1,0-1,0 1,0-1,0 0,0 1,0-1,0 1,0-1,0 0,0 1,0-1,1 1,-1-1,0 1,1-1,-1 0,0 1,1 0,-1-1,0 1,1-1,-1 1,1-1,-1 1,1 0,-1-1,1 1,-1 0,1-1,-1 1,2 0,25-12,-25 12,-1-1,1 1,-1 0,1 0,-1 0,1 0,-1 0,1 0,-1 0,1 0,-1 1,0-1,1 1,-1-1,1 1,-1-1,0 1,1 0,-1-1,0 1,0 0,1 0,-1 0,0 0,0 0,0 1,0-1,0 0,1 3,8 9,-7-11,0 0,0 0,0-1,0 1,0-1,0 1,0-1,0 0,1 0,-1 0,0-1,7 1,43 2,-52-3,80 10,-73-10</inkml:trace>
  <inkml:trace contextRef="#ctx0" brushRef="#br0" timeOffset="2445.09">320 53,'0'-1,"-1"0,1 1,-1-1,1 1,-1-1,1 0,-1 1,1-1,-1 1,0-1,1 1,-1 0,0-1,1 1,-1 0,0-1,1 1,-1 0,0 0,0 0,1-1,-1 1,0 0,0 0,1 0,-2 0,-26-1,25 1,-21 0,43 1,6-1,-43 0,-97-10,113 10,-35-5,36 5,0 0,0 0,-1 0,1-1,0 1,0 0,0-1,0 1,-1-1,1 1,0-1,0 0,0 1,0-1,0 0,0 0,0 0,1 0,-1 0,0 0,0 0,1 0,-1 0,0-2,1 3,1-1,-1 0,1 1,-1-1,1 0,0 1,-1-1,1 1,0-1,-1 1,1-1,0 1,0-1,-1 1,1 0,0-1,0 1,0 0,0 0,0 0,-1 0,1 0,0 0,0 0,0 0,0 0,0 0,0 0,28 2,-3 5,-18-6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440F8-22C2-4CDC-AFFA-3E1494CC2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201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2022-06-02T14:52:00Z</dcterms:created>
  <dcterms:modified xsi:type="dcterms:W3CDTF">2022-06-02T18:13:00Z</dcterms:modified>
</cp:coreProperties>
</file>