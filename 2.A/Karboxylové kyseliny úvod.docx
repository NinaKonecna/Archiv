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D42C" w14:textId="665507FD" w:rsidR="00150E19" w:rsidRPr="000D5489" w:rsidRDefault="00916862" w:rsidP="00465E9E">
      <w:pPr>
        <w:pStyle w:val="Nzov"/>
        <w:jc w:val="center"/>
        <w:rPr>
          <w:rFonts w:asciiTheme="minorHAnsi" w:hAnsiTheme="minorHAnsi" w:cstheme="minorHAnsi"/>
          <w:b/>
          <w:bCs/>
          <w:lang w:val="sk-SK"/>
        </w:rPr>
      </w:pPr>
      <w:r w:rsidRPr="000D5489">
        <w:rPr>
          <w:rFonts w:asciiTheme="minorHAnsi" w:hAnsiTheme="minorHAnsi" w:cstheme="minorHAnsi"/>
          <w:b/>
          <w:bCs/>
          <w:lang w:val="sk-SK"/>
        </w:rPr>
        <w:t>Karboxylové kyseliny</w:t>
      </w:r>
    </w:p>
    <w:p w14:paraId="47C598D1" w14:textId="77777777" w:rsidR="00465E9E" w:rsidRPr="000D5489" w:rsidRDefault="00465E9E" w:rsidP="00465E9E">
      <w:pPr>
        <w:rPr>
          <w:rFonts w:cstheme="minorHAnsi"/>
          <w:lang w:val="sk-SK"/>
        </w:rPr>
      </w:pPr>
    </w:p>
    <w:p w14:paraId="02845515" w14:textId="0B583A52" w:rsidR="00465E9E" w:rsidRPr="000D5489" w:rsidRDefault="00916862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Kyslíkaté deriváty uhľovodíkov</w:t>
      </w:r>
    </w:p>
    <w:p w14:paraId="01F1E99A" w14:textId="6603E3F1" w:rsidR="00916862" w:rsidRPr="000D5489" w:rsidRDefault="00916862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DC73D3" wp14:editId="6285B8CE">
                <wp:simplePos x="0" y="0"/>
                <wp:positionH relativeFrom="column">
                  <wp:posOffset>3865245</wp:posOffset>
                </wp:positionH>
                <wp:positionV relativeFrom="paragraph">
                  <wp:posOffset>-193675</wp:posOffset>
                </wp:positionV>
                <wp:extent cx="886345" cy="613525"/>
                <wp:effectExtent l="38100" t="38100" r="47625" b="34290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6345" cy="61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D20B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7" o:spid="_x0000_s1026" type="#_x0000_t75" style="position:absolute;margin-left:304pt;margin-top:-15.6pt;width:70.5pt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EX2XAQAAOQMAAA4AAABkcnMvZTJvRG9jLnhtbJxSQU7DMBC8I/EH&#10;y3eapE1LFTXlQIXEAegBHmAcu7GIvdHaacqjeAUfY5O2tAUhpF6i3Z1odmbHs5uNrdhaoTfgcp4M&#10;Ys6Uk1AYt8r5y/Pd1ZQzH4QrRAVO5fxdeX4zv7yYtXWmhlBCVShkROJ81tY5L0OosyjyslRW+AHU&#10;yhGoAa0I1OIqKlC0xG6raBjHk6gFLGoEqbyn6WIL8nnPr7WS4UlrrwKrcp6OhiQv9EXCGVIxTWny&#10;SkU6GvNoPhPZCkVdGrmTJM5QZIVxJOCbaiGCYA2aX1TWSAQPOgwk2Ai0NlL1fshZEv9wdu/eOldJ&#10;KhvMJLigXFgKDPvb9cA5K2xFF2gfoKB0RBOA7xjpPP+HsRW9ANlY0rNNBFUlAj0HX5ra05kzU+Qc&#10;74vkoN+tbw8Olnjw9bheIuv+T645c8KSpuXnhxfOKIbNGzSMAMppf4fHUyJCoh3014qNRtuFQ8rZ&#10;JucU/3v37bNXm8AkDafTySgdcyYJmiSj8bB/G3vmLcO+O4qClp+Eftx3wo5e/PwLAAD//wMAUEsD&#10;BBQABgAIAAAAIQB7J4iTCgYAACMRAAAQAAAAZHJzL2luay9pbmsxLnhtbKxXS2/bRhC+F+h/WLAH&#10;XbjUvvgSIufUAAVaNEhSoD0qMm0RkSiDomP73/eb2QdlxwH60MEmd3ee33wzXL15+3jYi6/deOqP&#10;wzrThcpEN2yP1/1wu87++PRONpk4TZvherM/Dt06e+pO2durH3940w9fDvsV/gtYGE70dtivs900&#10;3a2Wy4eHh+LBFsfxdmmUsstfhi+//ZpdBa3r7qYf+gkuT3Frexym7nEiY6v+ep1tp0eV5GH74/F+&#10;3HbpmHbG7SwxjZtt9+44HjZTsrjbDEO3F8PmgLj/zMT0dIeXHn5uuzEThx4JS1NoV7vm5xYbm8d1&#10;dra+R4gnRHLIlq/b/Ot/2lwyZqvvx/5+PN5149R3M0w+qXDwJLZ+zfn5RMfudNzfE7aZ+LrZ3yNl&#10;rRTKGtLRy1cS+tYecvt39kIyIaDzyMNJKmIEc+oPHah1uEtVnU6Ik7Y/TiMT0ChjpCqlaj/pdmWr&#10;ldVFZRUVJPrzvIk2P4/3p12y93mcGcInKU+f20N/Pe0STKpQpkw4naP0mu6u6293039U7m+H49i9&#10;R61O92OXjOizxNhnSvOVjmHaiNA3H7qbdfYTN41gTb/BAGhRN22+0KpamDzTWmfS5VI3Wta5NI1o&#10;IpZsMSL5T81zvX6/uTl1E7qnanRRl9lV3VpRGZMvZL1QeSbhVOVKKDisRZnbFiEooXMlda7xlBpn&#10;9EIbWNCuV+DTRlS5xQlZ8Af+XdZCu1xrqWve96bYJmkHK6zIfuCURNkzmQon5JSln629K+SRSyeb&#10;FFAUpuczfyEHOA5mJNmPeVDoDf6cExowOAuTDAgJARQDaCqgYhppc2khdbmylFVTF43NrrRBXSzX&#10;xSxcnqlYFYYfgTD0MX7/RLB0Ki2FaAWoY5UwLXYlNkrYK3NwqQrKUpdCV7lx0pjLZYARrQpXIwOn&#10;SmGrCsyyC03MymaMQwU8i2L5uQq0kIaDFxYFAsSV8JzxnKLoIYSOqCDaSg0J1AC2ayQSKgUYIjZS&#10;GwFOgJT2cllq9GhTtBppljXwpv7R1D9oWc9Qcp+yDPzy6XLliEv+hSrm6Uc7QZvr+LzUkEu7jES0&#10;4GEJxY/Nwa6/fxIswSPGClgOEgBQ381nRfEuDLcfGNXkshUaSyTne5PsRC/RNT/DfjzTwqBA0pNx&#10;pgGJRu5GUY7cxwf3FBKdEKfRagbFNihljQ0ajSW4EGCJwng2YA4GmSzZeGr9GOBr2PgRwwhQQAkf&#10;Wli0T4U/isPrYtMvwgurOISDc0tctBKNZSUaTlpECrCiZLIREErBQIKiFvhPtiM0fE7bvghOtkgd&#10;Ms+y8tZ9UKwMb9AJhaNk5oTINgcTckDYCNIALxpuNOrCAThhaau6YNtY3diiobZRthGtsvlCLawf&#10;bxRigpgXZ2HO/eJT83AQCSymDOpSA3FpkBnNCmSAeplWGJxgWIN8xAeiONQ9dMEbpcu7JaaMNEg5&#10;9SDGI4AD2sQ0+rjAPAxSaAY2IA7Y7AWnv6502RbGAJ7aITBT4TYgnZ8rxL0QfEApUILSiTGf4UcY&#10;+ErGitJh4EF6OVNl6aiRSoHcHZCJNgxsYPBSN2M2k/Tsx+MeLUTLM5Wjf3rGP0dtbPiO4WNK3AzB&#10;U2aJ/qwVDlpq8oq+D5TTzJeEU3ACcQx/EmvQEBRvwJEESTM6mOFKySeYXogllyky3vHhYTbRVMJH&#10;zEMDd4YGg3BxHQrGyjGltMAVBtr4onkmsmE+jCmmBR95MgdMYpUSiIw0MsY3HmAhVZOXGOHugi1d&#10;W10XxoGzLXHWIdeFUfwxlLo1mbqgr8Y1rnC4HhmDqw36o0F/mEWF27LLcNVA3pjBBCnxFP0L3Cse&#10;CbHIjBkJADdAokEMKF3w/mO0VWVhcQEypqLZQT2scTsINyAqDVWSq+gXiZFnL3RyVmhW8p31cgp4&#10;jkYamZJ/MlTUHExAuPLpQg7fTxitaAsGaXs2Rh5o+lGbxC/QrJpgYz/PFIO1b4NNtvmFqcleqQso&#10;Ounwg0BghqAILaLBxxLXVdwxELfiDkAL4LvUohFwSvdYI8v2BZ3m36xXfwMAAP//AwBQSwMEFAAG&#10;AAgAAAAhAPuxxhDeAAAACgEAAA8AAABkcnMvZG93bnJldi54bWxMj8FOwzAQRO9I/IO1SNxaJ4WG&#10;kMapEFJvCEFp7068TSLsdRQ7bfh7lhM97sxo9k25nZ0VZxxD70lBukxAIDXe9NQqOHztFjmIEDUZ&#10;bT2hgh8MsK1ub0pdGH+hTzzvYyu4hEKhFXQxDoWUoenQ6bD0AxJ7Jz86HfkcW2lGfeFyZ+UqSTLp&#10;dE/8odMDvnbYfO8np2DcZfPHoZb22Nb2La4nTNfHd6Xu7+aXDYiIc/wPwx8+o0PFTLWfyARhFWRJ&#10;zluigsVDugLBiafHZ1ZqtrIcZFXK6wn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shF9lwEAADkDAAAOAAAAAAAAAAAAAAAAADwCAABkcnMvZTJvRG9j&#10;LnhtbFBLAQItABQABgAIAAAAIQB7J4iTCgYAACMRAAAQAAAAAAAAAAAAAAAAAP8DAABkcnMvaW5r&#10;L2luazEueG1sUEsBAi0AFAAGAAgAAAAhAPuxxhDeAAAACgEAAA8AAAAAAAAAAAAAAAAANwoAAGRy&#10;cy9kb3ducmV2LnhtbFBLAQItABQABgAIAAAAIQB5GLydvwAAACEBAAAZAAAAAAAAAAAAAAAAAEIL&#10;AABkcnMvX3JlbHMvZTJvRG9jLnhtbC5yZWxzUEsFBgAAAAAGAAYAeAEAADgMAAAAAA==&#10;">
                <v:imagedata r:id="rId6" o:title=""/>
              </v:shape>
            </w:pict>
          </mc:Fallback>
        </mc:AlternateContent>
      </w:r>
      <w:r w:rsidRPr="000D5489">
        <w:rPr>
          <w:rFonts w:cstheme="minorHAnsi"/>
          <w:lang w:val="sk-SK"/>
        </w:rPr>
        <w:t>Obsahujú 1 alebo viac karboxylových skupín ( -COOH )</w:t>
      </w:r>
    </w:p>
    <w:p w14:paraId="3E4C7116" w14:textId="2EB09D94" w:rsidR="000271B5" w:rsidRPr="000D5489" w:rsidRDefault="000271B5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Karboxyl je spojením slova karbonyl a hydroxyl</w:t>
      </w:r>
    </w:p>
    <w:p w14:paraId="794EE3B1" w14:textId="6826B93B" w:rsidR="000271B5" w:rsidRPr="000D5489" w:rsidRDefault="000271B5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61BF58" wp14:editId="0C00BE4C">
                <wp:simplePos x="0" y="0"/>
                <wp:positionH relativeFrom="column">
                  <wp:posOffset>2726690</wp:posOffset>
                </wp:positionH>
                <wp:positionV relativeFrom="paragraph">
                  <wp:posOffset>-9525</wp:posOffset>
                </wp:positionV>
                <wp:extent cx="258595" cy="133200"/>
                <wp:effectExtent l="38100" t="38100" r="46355" b="3873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859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9193D" id="Písanie rukou 32" o:spid="_x0000_s1026" type="#_x0000_t75" style="position:absolute;margin-left:214.35pt;margin-top:-1.1pt;width:21.05pt;height:1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BF2XAQAAOQMAAA4AAABkcnMvZTJvRG9jLnhtbJxSy07DMBC8I/EP&#10;lu80j7ZQoqY9UCFxAHqADzCO3VjE3mjtNOWj+Ap+jE3a0haEkLhE6x1nPLOz0/nGVmyt0BtwOU8G&#10;MWfKSSiMW+X8+en2YsKZD8IVogKncv6mPJ/Pzs+mbZ2pFEqoCoWMSJzP2jrnZQh1FkVelsoKP4Ba&#10;OQI1oBWBjriKChQtsdsqSuP4MmoBixpBKu+pu9iCfNbza61keNTaq8CqnI+GKakJfUE6kYrRFXVe&#10;qJjEYx7NpiJboahLI3eSxD8UWWEcCfiiWoggWIPmB5U1EsGDDgMJNgKtjVS9H3KWxN+c3bnXzlUy&#10;kg1mElxQLiwFhv3seuA/T9iKJtDeQ0HpiCYA3zHSeP4OYyt6AbKxpGebCKpKBFoHX5ra05gzU+Qc&#10;74rkoN+tbw4Olnjw9bBeIuvuD1POnLCkafnx7oUzimHzCg0jgHLaz+HhlIiQaAf99sRGo+3CIeVs&#10;k3Pag7fu22evNoFJaqbjyfh6zJkkKBkOac86fM+8ZdifjqKgKyehH5+73482fvYJAAD//wMAUEsD&#10;BBQABgAIAAAAIQDhxgR/cAMAADkJAAAQAAAAZHJzL2luay9pbmsxLnhtbKxVTY/bOAy9L7D/QdAe&#10;crESSf4OmvS0BQq02KLtAttjmmgSo7E9sJVm5t/3UbI0nnYKtN1eYpoiHx8fKefZ87v2zD6bYWz6&#10;bsPVUnJmun1/aLrjhv/7/oWoOBvtrjvszn1nNvzejPz59s8/njXdp/a8xi8DQjeS1Z43/GTt7Xq1&#10;ul6vy2u67IfjSkuZrl52n16/4tsp62Bumq6xKDkG177vrLmzBLZuDhu+t3cyxgP7XX8Z9iYek2fY&#10;P0TYYbc3L/qh3dmIeNp1nTmzbteC93+c2ftbGA3qHM3AWdugYaGXKiuz6u8ajt3dhs/eL6A4gknL&#10;V09jfvifmCun2fr73N8M/a0ZbGMeZPJNTQf3bO/fXX++0cGM/flC2nL2eXe+oGUlJcY6taNWTzT0&#10;LR56+zm8qZmJ0Jz5dBKHGMS0TWuwWu1tnKodwZPc7+zgFlBLrYXMhazfq3qdq7WSS60lDSTU83sT&#10;MD8Ol/EU8T4ODxviTmKfvrdrc7CnKJNcSp1HneYqPZV7Ms3xZH8xuTl2/WDeYFbjZTARRM0aczVj&#10;m0/cGLc2bLo3b83Nhv/lLg1zmd7hBFBM6TxZZOlCqAQbn3GZSCYTgYNEMZ2kOSsSkZWiCKo67KDp&#10;jxZyk/vn5mY0Fvcok+lSKb5Na8myKlmIYoHqaqpNpYUCHwmDyESHN5zH04ynOcuTXJTEO0W8a4AS&#10;QydA+yb5UVhAkq4uoaO2y/KVMqbAKhMqnyiFEoEnnl60mYNAPfAU7dGJCzkQmaNMVlPDWSV0ogoy&#10;8Ys8h+PzHRGFc6FKzIS4uexH/aF67HhmOA7Aiu0HDvR8xDhCRvwgyjQNIgV1hapBIadkogeUQqSQ&#10;n+We7XeJeEW/qjkn7fUC10ANgutEowSxD8Tn+LPYSYzZuogCYmFwv29z06KslnXJt3lRMV0kC7Uo&#10;aro3vMyghxZ1nWCOVQLr91UtConvT4aqFeROy2SRqoWmspp7pdA0DC8fTQmylAKMdM6y6I4CxTg3&#10;Px/vp0IOBxQXbDJozHEqIcQ9iYAWWY4RpW5ObtXpNUzMb8W86CMmIVBht8CidCs1jyZ7mjmxQUdI&#10;wS2A3n79fO+RMqLdyhAzv6Lw4GJl+ELQ9SV1IjmyXUJNMRgpdpm+ILN2tauPLKBWSKevjFDyq/k+&#10;/JNtvwAAAP//AwBQSwMEFAAGAAgAAAAhAFKbNxfeAAAACQEAAA8AAABkcnMvZG93bnJldi54bWxM&#10;jzFPwzAQhXck/oN1SGytjVXRKuRSIRASCwOhDGxufI0D8TnEbpvy6zETHU/36b3vlevJ9+JAY+wC&#10;I9zMFQjiJtiOW4TN29NsBSImw9b0gQnhRBHW1eVFaQobjvxKhzq1IodwLAyCS2kopIyNI2/iPAzE&#10;+bcLozcpn2Mr7WiOOdz3Uit1K73pODc4M9CDo+ar3nuE3feJeJM+nof3+pFfkvoZXfOJeH013d+B&#10;SDSlfxj+9LM6VNlpG/Zso+gRFnq1zCjCTGsQGVgsVd6yRdBKg6xKeb6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BQRdlwEAADkDAAAOAAAAAAAAAAAA&#10;AAAAADwCAABkcnMvZTJvRG9jLnhtbFBLAQItABQABgAIAAAAIQDhxgR/cAMAADkJAAAQAAAAAAAA&#10;AAAAAAAAAP8DAABkcnMvaW5rL2luazEueG1sUEsBAi0AFAAGAAgAAAAhAFKbNxfeAAAACQEAAA8A&#10;AAAAAAAAAAAAAAAAnQcAAGRycy9kb3ducmV2LnhtbFBLAQItABQABgAIAAAAIQB5GLydvwAAACEB&#10;AAAZAAAAAAAAAAAAAAAAAKgIAABkcnMvX3JlbHMvZTJvRG9jLnhtbC5yZWxzUEsFBgAAAAAGAAYA&#10;eAEAAJ4JAAAAAA==&#10;">
                <v:imagedata r:id="rId8" o:title=""/>
              </v:shape>
            </w:pict>
          </mc:Fallback>
        </mc:AlternateContent>
      </w:r>
      <w:r w:rsidRPr="000D5489"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CD5AE9" wp14:editId="601D0C40">
                <wp:simplePos x="0" y="0"/>
                <wp:positionH relativeFrom="column">
                  <wp:posOffset>2059940</wp:posOffset>
                </wp:positionH>
                <wp:positionV relativeFrom="paragraph">
                  <wp:posOffset>-635</wp:posOffset>
                </wp:positionV>
                <wp:extent cx="230345" cy="87900"/>
                <wp:effectExtent l="38100" t="38100" r="36830" b="4572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0345" cy="8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1899" id="Písanie rukou 25" o:spid="_x0000_s1026" type="#_x0000_t75" style="position:absolute;margin-left:161.85pt;margin-top:-.4pt;width:18.85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H0+bAQAAOAMAAA4AAABkcnMvZTJvRG9jLnhtbJxSy27bMBC8F+g/&#10;EHuv9XKaWLCcQ40COTT1ofkAhiItIiJXWFKW81H9ivxYVrIdOy2KArkIuxxhdmZnl7d714qdpmDR&#10;V5DNUhDaK6yt31bw8Ov7lxsQIUpfyxa9ruBZB7hdff60HLpS59hgW2sSTOJDOXQVNDF2ZZIE1Wgn&#10;www77Rk0SE5Gbmmb1CQHZndtkqfp12RAqjtCpUPg1/UBhNXEb4xW8acxQUfRVjAvsgWIOBZ5AYK4&#10;uF7MQTxycbUoIFktZbkl2TVWHSXJDyhy0noW8Ea1llGKnuxfVM4qwoAmzhS6BI2xSk9+2FmW/uHs&#10;zj+NrrK56qlU6KP2cSMpnnY3AR8Z4VrewPADa05H9hHhyMjr+X8YB9FrVL1jPYdESLcy8jmExnaB&#10;11zaugK6q7Ozfr/7dnawobOv+92GxPh/fgXCS8eaNi+/g/RWC+qfsBcMcE6nPdy/J2IkOUL/GrE3&#10;5MZwWLnYV8D3+jx+p+z1PgrFj3mRFnMWoBi6uV6kE3wiPhCcuoskePa7zC/7UdfFwa9eAQAA//8D&#10;AFBLAwQUAAYACAAAACEARFfhH2sDAACzCQAAEAAAAGRycy9pbmsvaW5rMS54bWysVU1v2zAMvQ/Y&#10;fxC0Qy9WIsl2nARNe1qBARtWrB2wHdNESYzGdmErS/vvR1IfibMM2EcPsSWKfHyPpJzL6+dqy36Y&#10;tiubesbVQHJm6kWzLOv1jH+9vxFjzjo7r5fzbVObGX8xHb++evvmsqwfq+0UngwQ6g5X1XbGN9Y+&#10;TYfD/X4/2KeDpl0PtZTp8EP9+Okjv/JRS7Mq69JCyi6YFk1tzbNFsGm5nPGFfZbRH7Dvml27MPEY&#10;Le3i4GHb+cLcNG01txFxM69rs2X1vALe3zizL0+wKCHP2rScVSUIFnqgsiIbv5+AYf4840f7HVDs&#10;gEnFh+cxv/8n5pBqNv0999u2eTKtLc2hTE6UP3hhC7cnfU5oa7pmu8PacvZjvt2BZCUltNXLUcMz&#10;gn7FA21/h+fFeELHzP1JbGIopi0rA6NVPcWu2g54ovnOtjSAWmotZC7k5F5Nprmc5pNBXhTYkJDP&#10;zU3AfGh33SbiPbSHCaGTqNNp25dLu4llkgOp81in4yqdi92Ycr2x/xhcruumNbfQq27XmgiijoRR&#10;zijzzI2hsWH+3nwxqxl/R5eGUaQzUAFGE6aSC5FdCJVwyVUimUyEAqMCi4S3hLczhE3OdDImKzzQ&#10;VaAvLlzw0QYN+FMO9WSDVp/PuRzcU8w5puToFTxHTOtEFCLVkZuLcTx7qUIMAHkAIBYU4RtZ0+Eh&#10;LWkPdL0Ory4ekV7thXto8skQL4PiOFCfzWcJBN0bKfVSH3hBdgHoIgtTTL0MM/ynjaWb8nm16oyF&#10;O67HapDxKy1TVhTJhb6QCVfwfQMOIk20r0UK1LGLGshJWJ8vS8rk6zHTIw0fVQ3UVM5UnntumssE&#10;8hATVyrgioNIbSN6OHBueqh0sBbA+/WY5fDlHxTALJfQUg13hKomgVnoVRz9wCp2NLa3t8B6gosb&#10;vADSe6OiOHUkj4YpdbpJv0/PFE4p3hKhUlcKH4hZUgZGkQrlbpBr5MnkhfIRadr4+oY6uzem8Tcc&#10;YeI0Z7AhMdA3YkEkHJgnqpzzBMPIu5fgUEdHD/dOPpYkAlEOn/WESy8OY/3PxVJGeETGDj7D65Vj&#10;cXKcr2LiyJ9rA9kiTFggTGxrL8zLo/SAr7ENrkY9Dv1gQDtpOcSM0Iq3ESDp04JJhcJILOrJlB/+&#10;Q69+AgAA//8DAFBLAwQUAAYACAAAACEAWMD4Vd4AAAAIAQAADwAAAGRycy9kb3ducmV2LnhtbEyP&#10;QU+DQBCF7yb+h82YeLNLC9YGWRqj8eLFFNDU25YdgcjOEnZp8d87PdXj5H15871sO9teHHH0nSMF&#10;y0UEAql2pqNGQVW+3m1A+KDJ6N4RKvhFD9v8+irTqXEn2uGxCI3gEvKpVtCGMKRS+rpFq/3CDUic&#10;fbvR6sDn2Egz6hOX216uomgtre6IP7R6wOcW659isgqKr7f7l88PWW72U7Ur36ma96FS6vZmfnoE&#10;EXAOFxjO+qwOOTsd3ETGi15BvIofGFVwXsB5vF4mIA4MJgnIPJP/B+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qH0+bAQAAOAMAAA4AAAAAAAAAAAAA&#10;AAAAPAIAAGRycy9lMm9Eb2MueG1sUEsBAi0AFAAGAAgAAAAhAERX4R9rAwAAswkAABAAAAAAAAAA&#10;AAAAAAAAAwQAAGRycy9pbmsvaW5rMS54bWxQSwECLQAUAAYACAAAACEAWMD4Vd4AAAAIAQAADwAA&#10;AAAAAAAAAAAAAACcBwAAZHJzL2Rvd25yZXYueG1sUEsBAi0AFAAGAAgAAAAhAHkYvJ2/AAAAIQEA&#10;ABkAAAAAAAAAAAAAAAAApwgAAGRycy9fcmVscy9lMm9Eb2MueG1sLnJlbHNQSwUGAAAAAAYABgB4&#10;AQAAnQkAAAAA&#10;">
                <v:imagedata r:id="rId10" o:title=""/>
              </v:shape>
            </w:pict>
          </mc:Fallback>
        </mc:AlternateContent>
      </w:r>
      <w:r w:rsidRPr="000D5489"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84A05E" wp14:editId="5467C54F">
                <wp:simplePos x="0" y="0"/>
                <wp:positionH relativeFrom="column">
                  <wp:posOffset>1984863</wp:posOffset>
                </wp:positionH>
                <wp:positionV relativeFrom="paragraph">
                  <wp:posOffset>27518</wp:posOffset>
                </wp:positionV>
                <wp:extent cx="48600" cy="3960"/>
                <wp:effectExtent l="38100" t="38100" r="46990" b="3429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A41E" id="Písanie rukou 18" o:spid="_x0000_s1026" type="#_x0000_t75" style="position:absolute;margin-left:155.95pt;margin-top:1.8pt;width:4.5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YjOSAQAANgMAAA4AAABkcnMvZTJvRG9jLnhtbJxSy27CMBC8V+o/&#10;WL6XJIAojQgciipxKOXQfoDr2MQi9kZrh8BH9Sv6Y93wKNCqqsQlsnec2ZmdHU02tmRrhd6Ay3jS&#10;iTlTTkJu3DLjb69Pd0POfBAuFyU4lfGt8nwyvr0ZNVWqulBAmStkROJ82lQZL0Ko0ijyslBW+A5U&#10;yhGoAa0IdMVllKNoiN2WUTeOB1EDmFcIUnlP1eke5OMdv9ZKhhetvQqszHi/1yV54XhAOgwGVHmn&#10;Q/8+5tF4JNIliqow8iBJXKHICuNIwDfVVATBajS/qKyRCB506EiwEWhtpNr5IWdJ/MPZzK1aV0lf&#10;1phKcEG5sBAYjrPbAde0sCVNoHmGnNIRdQB+YKTx/B/GXvQUZG1Jzz4RVKUItA6+MJXnDFOTZxxn&#10;eXLS79aPJwcLPPmarxfI2vcJ7Y0TljQtPj+8cEYxrFdQMwIop+Mc5pdEhEQH6K8WG422DYeUs03G&#10;Kf5t+91lrzaBSSr2h4OYAElI74E25Ix2//uxyVkO1Pki8fN7q+ps3cdfAAAA//8DAFBLAwQUAAYA&#10;CAAAACEA+X++29EBAABEBAAAEAAAAGRycy9pbmsvaW5rMS54bWykU01v2zAMvQ/YfxC0Qy+xLTkx&#10;2hh1elqBARtQrC2wHV2btYVaUiDJdfLvR8u2EmDZYdtBX6T0yPdI3d4dZEfewVihVUF5zCgBVela&#10;qKagz0/30Q0l1pWqLjutoKBHsPRu9/HDrVBvsstxJoig7LiTXUFb5/Z5kgzDEA/rWJsmSRlbJ1/U&#10;27evdDe/quFVKOEwpF1MlVYODm4Ey0Vd0ModWLiP2I+6NxUE92gx1emGM2UF99rI0gXEtlQKOqJK&#10;iXn/oMQd97gRGKcBQ4kUSDhKY7653tx83qKhPBT07NxjihYzkTS5jPnzPzETr1n+59wfjN6DcQJO&#10;Mk2kZseRVNPZ85uIGrC660dtKXkvux4pc8awrDMdnlwg9Dsecvs7vJnMnNB55rMnFHER0wkJ2Fpy&#10;H6rqLOY5mh+d8Q2YsjSNWBax7RPf5hnLsyxeX2/Ggizxpr5ZMF9Mb9uA92JOHeI9gefEbRC1a4NM&#10;LGZpFnQ6V+nS2xZE07p/fCwapQ08YK1sbyCA8DNiPmageeHH+LYh87/5Dq8F/eQ/DfEvJ4MXgBPO&#10;V1f8iq3ohrJVSqbBcR0Hm9doMURplK5w4ujm3o0uvgjuw4a8sKi7XwAAAP//AwBQSwMEFAAGAAgA&#10;AAAhAMhPnNfaAAAABwEAAA8AAABkcnMvZG93bnJldi54bWxMj8FOwzAQRO9I/IO1SFwQddKqEYQ4&#10;VYVUcaatOG/jJYmI18F2m/TvWU5wm9WMZt5Wm9kN6kIh9p4N5IsMFHHjbc+tgeNh9/gEKiZki4Nn&#10;MnClCJv69qbC0vqJ3+myT62SEo4lGuhSGkutY9ORw7jwI7F4nz44THKGVtuAk5S7QS+zrNAOe5aF&#10;Dkd67aj52p+dgdFfY5je9Pd44LXfbZvwgB/BmPu7efsCKtGc/sLwiy/oUAvTyZ/ZRjUYWOX5s0RF&#10;FKDEXy1z+e1kYF2Ariv9n7/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rYjOSAQAANgMAAA4AAAAAAAAAAAAAAAAAPAIAAGRycy9lMm9Eb2MueG1sUEsB&#10;Ai0AFAAGAAgAAAAhAPl/vtvRAQAARAQAABAAAAAAAAAAAAAAAAAA+gMAAGRycy9pbmsvaW5rMS54&#10;bWxQSwECLQAUAAYACAAAACEAyE+c19oAAAAHAQAADwAAAAAAAAAAAAAAAAD5BQAAZHJzL2Rvd25y&#10;ZXYueG1sUEsBAi0AFAAGAAgAAAAhAHkYvJ2/AAAAIQEAABkAAAAAAAAAAAAAAAAAAAcAAGRycy9f&#10;cmVscy9lMm9Eb2MueG1sLnJlbHNQSwUGAAAAAAYABgB4AQAA9gcAAAAA&#10;">
                <v:imagedata r:id="rId12" o:title=""/>
              </v:shape>
            </w:pict>
          </mc:Fallback>
        </mc:AlternateContent>
      </w:r>
      <w:r w:rsidR="006A6B46" w:rsidRPr="000D5489">
        <w:rPr>
          <w:rFonts w:cstheme="minorHAnsi"/>
          <w:lang w:val="sk-SK"/>
        </w:rPr>
        <w:t xml:space="preserve"> </w:t>
      </w:r>
    </w:p>
    <w:p w14:paraId="309CFBC7" w14:textId="6DCFCD4D" w:rsidR="006A6B46" w:rsidRPr="000D5489" w:rsidRDefault="006A6B46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Uhlík číslo 1 je vždy na karboxylovej skupine (počítame ich odzadu)</w:t>
      </w:r>
    </w:p>
    <w:p w14:paraId="5EEF677C" w14:textId="5FE4BDC9" w:rsidR="00916862" w:rsidRDefault="00916862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Rozšírené v živočíšnej aj rastlinnej forme</w:t>
      </w:r>
    </w:p>
    <w:p w14:paraId="6551A381" w14:textId="50D21DCC" w:rsidR="007508F7" w:rsidRDefault="007508F7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>
        <w:rPr>
          <w:rFonts w:cstheme="minorHAnsi"/>
          <w:lang w:val="sk-SK"/>
        </w:rPr>
        <w:t>Acidobázické vlastnosti</w:t>
      </w:r>
    </w:p>
    <w:p w14:paraId="27CE0090" w14:textId="05977397" w:rsidR="007508F7" w:rsidRDefault="007508F7" w:rsidP="007508F7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08D6EAC" wp14:editId="7888D0E3">
                <wp:simplePos x="0" y="0"/>
                <wp:positionH relativeFrom="column">
                  <wp:posOffset>1424940</wp:posOffset>
                </wp:positionH>
                <wp:positionV relativeFrom="paragraph">
                  <wp:posOffset>177165</wp:posOffset>
                </wp:positionV>
                <wp:extent cx="120765" cy="88265"/>
                <wp:effectExtent l="38100" t="38100" r="31750" b="45085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76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B33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8" o:spid="_x0000_s1026" type="#_x0000_t75" style="position:absolute;margin-left:111.85pt;margin-top:13.6pt;width:10.2pt;height: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VUCTAQAAOAMAAA4AAABkcnMvZTJvRG9jLnhtbJxSy07DMBC8I/EP&#10;lu80j5ZSRU17oELqgdIDfIBx7MZq7I3WTtN+FF/Bj7HpgxYQQuISrXei2ZmdHU+3tmIbhd6Ay3nS&#10;izlTTkJh3CrnL88PNyPOfBCuEBU4lfOd8nw6ub4at3WmUiihKhQyInE+a+uclyHUWRR5WSorfA9q&#10;5QjUgFYEeuIqKlC0xG6rKI3jYdQCFjWCVN5Td3YA+WTPr7WS4UlrrwKrcj7op0POQlcMEs6QikFX&#10;vB470WQsshWKujTyKEn8Q5EVxpGAT6qZCII1aH5QWSMRPOjQk2Aj0NpItfdDzpL4m7O5W3eukoFs&#10;MJPggnJhKTCcdrcH/jPCVrSB9hEKSkc0AfiRkdbzdxgH0TOQjSU9h0RQVSLQOfjS1J7WnJki5zgv&#10;krN+t7k/O1ji2ddis0TW/d+nu3HCkqbl+5sXziiGzRoaRgDldNrD4isRIdER+m3EVqPtwiHlbJtz&#10;utdd991nr7aBSWomaXw3vOVMEjQapVReEB8ITmMukqDZXzK/fHe6Lg5+8gEAAP//AwBQSwMEFAAG&#10;AAgAAAAhAIgF4zrCAgAAmAcAABAAAABkcnMvaW5rL2luazEueG1srFTJbtswEL0X6D8QzMEXLRxK&#10;1mJEzikBCrRo0KRAe1Rk2haixaDo2Pn7DimJcloX6OKDJHJmOPNm3qOub451RV6E7Mq2ySh4jBLR&#10;FO2qbDYZ/fp45yaUdCpvVnnVNiKjr6KjN8v3767L5rmuFvgmmKHp9KquMrpVarfw/cPh4B0Cr5Ub&#10;nzMW+B+a508f6XI4tRLrsikVluxGU9E2ShyVTrYoVxkt1JHZeMz90O5lIaxbW2QxRSiZF+KulXWu&#10;bMZt3jSiIk1eI+5vlKjXHS5KrLMRkpK6xIZd7kEYh8ltiob8mNGT/R4hdoikpv75nN//M6dvZrb4&#10;PfZ72e6EVKWYxtQ3NTheSdHvTX99o1J0bbXXs6XkJa/22DIwhrQO7YB/pqFf82Fvf5dvaGYAdIp8&#10;8FgSx2GqshYorXpnWVUd4tTmByWNADnj3GVzF9gjBAueLoLUgwA0IWO9Xjdjzie577Y235OcFGI8&#10;ts++t0O5Uls7JuYxPrdzOp3SubNbUW626h8PF23VogQHfq5uY+A8nGR2rl65aVop7pHebi+FPXs6&#10;C3PMTubMJTNKI8NV+yLWGb0y94yYk73BzAwIzCNnBjPmUE6ZA+Ttw3CvH2139UtvXE7YSIupNJLy&#10;p2UN9Z/X604ovIgxMC+hS+Ah4cyZMY0FKGA9F7Dw+YXGhG7EBA6zcQPAyaMN6GU6anBOe23jcwzg&#10;gY5gDjfFMI7jmYTwFPMzN0gRRZBg227AMTq8XO8hhMwDjs0HKQGeDEwAMoEzNs84fQt/bAO/mpHL&#10;gYkgijyI6ZLziMwRCp9FoUPdmLqBqRXpwUSJniju8bLC5YrHaZDgtaTLgHGCimQzpIAy/G9rkjQ9&#10;5msZAjT25PdzeMPv5WClSQxegurkCZDQqFPj0gShbAxBWoHjzRhJMqpEYEa9KKafAE0/yuUPAAAA&#10;//8DAFBLAwQUAAYACAAAACEAiZLODt0AAAAJAQAADwAAAGRycy9kb3ducmV2LnhtbEyPwU7DMAyG&#10;70i8Q2QkbixdKFvVNZ3QJCRuiA0kjlljmo7EqZJsLW9POMHNlj/9/v5mOzvLLhji4EnCclEAQ+q8&#10;HqiX8HZ4uquAxaRIK+sJJXxjhG17fdWoWvuJXvGyTz3LIRRrJcGkNNacx86gU3HhR6R8+/TBqZTX&#10;0HMd1JTDneWiKFbcqYHyB6NG3BnsvvZnJ4E/r/z7x2QSnqZqrnrLdym8SHl7Mz9ugCWc0x8Mv/pZ&#10;HdrsdPRn0pFZCULcrzOah7UAlgFRlktgRwmleADeNvx/g/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G5VQJMBAAA4AwAADgAAAAAAAAAAAAAAAAA8AgAA&#10;ZHJzL2Uyb0RvYy54bWxQSwECLQAUAAYACAAAACEAiAXjOsICAACYBwAAEAAAAAAAAAAAAAAAAAD7&#10;AwAAZHJzL2luay9pbmsxLnhtbFBLAQItABQABgAIAAAAIQCJks4O3QAAAAkBAAAPAAAAAAAAAAAA&#10;AAAAAOsGAABkcnMvZG93bnJldi54bWxQSwECLQAUAAYACAAAACEAeRi8nb8AAAAhAQAAGQAAAAAA&#10;AAAAAAAAAAD1BwAAZHJzL19yZWxzL2Uyb0RvYy54bWwucmVsc1BLBQYAAAAABgAGAHgBAADrCAAA&#10;AAA=&#10;">
                <v:imagedata r:id="rId14" o:title=""/>
              </v:shape>
            </w:pict>
          </mc:Fallback>
        </mc:AlternateContent>
      </w:r>
      <w:r>
        <w:rPr>
          <w:rFonts w:cstheme="minorHAnsi"/>
          <w:lang w:val="sk-SK"/>
        </w:rPr>
        <w:t> Majú kyslý charakter</w:t>
      </w:r>
    </w:p>
    <w:p w14:paraId="5388FD8C" w14:textId="75B1BC54" w:rsidR="007508F7" w:rsidRPr="007508F7" w:rsidRDefault="007508F7" w:rsidP="007508F7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m:oMath>
        <m:r>
          <w:rPr>
            <w:rFonts w:ascii="Cambria Math" w:hAnsi="Cambria Math" w:cstheme="minorHAnsi"/>
            <w:lang w:val="sk-SK"/>
          </w:rPr>
          <m:t>-COOH→</m:t>
        </m:r>
        <m:r>
          <w:rPr>
            <w:rFonts w:ascii="Cambria Math" w:eastAsiaTheme="minorEastAsia" w:hAnsi="Cambria Math" w:cstheme="minorHAnsi"/>
            <w:lang w:val="sk-SK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k-SK"/>
              </w:rPr>
              <m:t>-COO</m:t>
            </m:r>
          </m:e>
          <m:sup>
            <m:r>
              <w:rPr>
                <w:rFonts w:ascii="Cambria Math" w:eastAsiaTheme="minorEastAsia" w:hAnsi="Cambria Math" w:cstheme="minorHAnsi"/>
                <w:lang w:val="sk-SK"/>
              </w:rPr>
              <m:t>-</m:t>
            </m:r>
          </m:sup>
        </m:sSup>
      </m:oMath>
    </w:p>
    <w:p w14:paraId="3E92E1AB" w14:textId="57606861" w:rsidR="007508F7" w:rsidRDefault="007508F7" w:rsidP="007508F7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801FEC" wp14:editId="57BBB6CB">
                <wp:simplePos x="0" y="0"/>
                <wp:positionH relativeFrom="column">
                  <wp:posOffset>1689554</wp:posOffset>
                </wp:positionH>
                <wp:positionV relativeFrom="paragraph">
                  <wp:posOffset>-1736</wp:posOffset>
                </wp:positionV>
                <wp:extent cx="43560" cy="59040"/>
                <wp:effectExtent l="38100" t="38100" r="33020" b="36830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39EB8" id="Písanie rukou 48" o:spid="_x0000_s1026" type="#_x0000_t75" style="position:absolute;margin-left:132.7pt;margin-top:-.5pt;width:4.15pt;height: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vkqTAQAANwMAAA4AAABkcnMvZTJvRG9jLnhtbJxSS07DMBDdI3EH&#10;y3uatIRPo6YsqJC6ALqAAxjHbqzGnmjsNOVQnIKLMWka2oIQUjfRzDznzZt5M7nb2JKtFXoDLuPD&#10;QcyZchJy45YZf315uLjlzAfhclGCUxl/V57fTc/PJk2VqhEUUOYKGZE4nzZVxosQqjSKvCyUFX4A&#10;lXIEakArAqW4jHIUDbHbMhrF8XXUAOYVglTeU3XWgXy65ddayfCstVeBlRlPLkckL/QBUnATU+WN&#10;gnES82g6EekSRVUYuZMkTlBkhXEk4JtqJoJgNZpfVNZIBA86DCTYCLQ2Um3nocmG8Y/J5m7VTjVM&#10;ZI2pBBeUCwuBod/dFjilhS1pA80j5OSOqAPwHSOt538zOtEzkLUlPZ0jqEoR6Bx8YSrPGaYmzzjO&#10;8+Fev1vf7ydY4H6up/UCWfs+obtxwpKmxeeHF84ohvUKakYA+dTv4emYiJBoB/3VYqPRtuaQcrbJ&#10;ONn/3n633qtNYJKKyeXVNQGSkKtx3F1Gz9v932cHRlDrI8sP81bWwb1PvwAAAP//AwBQSwMEFAAG&#10;AAgAAAAhAHRVbyoFAgAAyAQAABAAAABkcnMvaW5rL2luazEueG1spFPBbpwwEL1X6j9YziEXDDZm&#10;mw0Km1MiVWqlqEml9EjAAStgr4zJ7v59BwNmpZJD2wPGnvG8mfdmfHN7bBv0LkwntcowCylGQhW6&#10;lKrK8M+ne7LFqLO5KvNGK5Hhk+jw7e7zpxup3tomhRUBguqGXdtkuLZ2n0bR4XAIDzzUpopiSnn0&#10;Vb19/4Z3U1QpXqWSFlJ2s6nQyoqjHcBSWWa4sEfq7wP2o+5NIbx7sJhiuWFNXoh7bdrcesQ6V0o0&#10;SOUt1P2MkT3tYSMhTyUMRq0EwiQOWXKVbO+uwZAfM3x27qHEDippcbSO+es/MSOnWfpx7Q9G74Wx&#10;UiwyjaQmxwkV49nxG4ka0emmH7TF6D1veqDMKIW2TnRYtELoTzzg9nd4E5mpoPPKJ49v4iymla2A&#10;0Wr3vqu2gzoH86M1bgBjGseEbgijT4ynnKabJPySsKEhc75xbmbMF9N3tcd7McuEOI/nOXI7yNLW&#10;XiYa0njjdTpXaS22FrKq7T8GF7rRMIJTfy7urlgcJ8uYreWTldJGPEB7u94IH3uuhQvzyqw8Mjdp&#10;aHpqP8Rrhi/cO0MucjQ4zRhDLLgkm8uEBjjBhCcBYYgG8+cPFO5RwpyDwoUYbQMSE8aD2bP8KdgG&#10;CAZYEDIe6AQMBgAdgTj8uUNijPCAcAQL25LruemOhycKg7X7DQAA//8DAFBLAwQUAAYACAAAACEA&#10;IaeBNOAAAAAIAQAADwAAAGRycy9kb3ducmV2LnhtbEyPQU7DMBBF90jcwRokdq3TFNI0ZFJVrZAQ&#10;iwpCDzCJp0lEbEex2wZOj1nBcjRP/7+fbybdiwuPrrMGYTGPQLCprepMg3D8eJ6lIJwno6i3hhG+&#10;2MGmuL3JKVP2at75UvpGhBDjMkJovR8yKV3dsiY3twOb8DvZUZMP59hINdI1hOtexlGUSE2dCQ0t&#10;Dbxruf4szxrh8PK27F733/t1RXGZJnG92/oU8f5u2j6B8Dz5Pxh+9YM6FMGpsmejnOgR4uTxIaAI&#10;s0XYFIB4tVyBqBDWKcgil/8H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w2+SpMBAAA3AwAADgAAAAAAAAAAAAAAAAA8AgAAZHJzL2Uyb0RvYy54bWxQ&#10;SwECLQAUAAYACAAAACEAdFVvKgUCAADIBAAAEAAAAAAAAAAAAAAAAAD7AwAAZHJzL2luay9pbmsx&#10;LnhtbFBLAQItABQABgAIAAAAIQAhp4E04AAAAAgBAAAPAAAAAAAAAAAAAAAAAC4GAABkcnMvZG93&#10;bnJldi54bWxQSwECLQAUAAYACAAAACEAeRi8nb8AAAAhAQAAGQAAAAAAAAAAAAAAAAA7BwAAZHJz&#10;L19yZWxzL2Uyb0RvYy54bWwucmVsc1BLBQYAAAAABgAGAHgBAAAxCAAAAAA=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52E6853" wp14:editId="3C221B36">
                <wp:simplePos x="0" y="0"/>
                <wp:positionH relativeFrom="column">
                  <wp:posOffset>1619250</wp:posOffset>
                </wp:positionH>
                <wp:positionV relativeFrom="paragraph">
                  <wp:posOffset>-27940</wp:posOffset>
                </wp:positionV>
                <wp:extent cx="462915" cy="61130"/>
                <wp:effectExtent l="38100" t="38100" r="32385" b="34290"/>
                <wp:wrapNone/>
                <wp:docPr id="45" name="Písanie rukou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2915" cy="6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84078" id="Písanie rukou 45" o:spid="_x0000_s1026" type="#_x0000_t75" style="position:absolute;margin-left:127.15pt;margin-top:-2.55pt;width:37.15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76iVAQAAOAMAAA4AAABkcnMvZTJvRG9jLnhtbJxSQW7CMBC8V+of&#10;LN9LCKSoRAQORZU4tOXQPsB1bGIRe6O1Q+ij+op+rJsABVpVlbhEu55odmZnJ7OtLdlGoTfgMh73&#10;+pwpJyE3bpXx15eHmzvOfBAuFyU4lfF35flsen01aapUDaCAMlfIiMT5tKkyXoRQpVHkZaGs8D2o&#10;lCNQA1oRqMVVlKNoiN2W0aDfH0UNYF4hSOU9vc53IJ92/ForGZ619iqwMuPJcEDyQlvEt5xhV4w5&#10;e6Miubvl0XQi0hWKqjByL0lcoMgK40jAN9VcBMFqNL+orJEIHnToSbARaG2k6vyQs7j/w9nCrVtX&#10;cSJrTCW4oFxYCgyH3XXAJSNsSRtoHiGndEQdgO8ZaT3/h7ETPQdZW9KzSwRVKQKdgy9M5WnNqckz&#10;jos8Pup3m/ujgyUefT1tlsja/xMKyAlLmpafH144oxjWa6gZAZTTYQ9P50SERHvorxFbjbYNh5Sz&#10;bcbpIN7bb5e92gYm6TEZDcbthUiCRnE87OAD8Y7g0J0kQbPPMj/tW10nBz/9AgAA//8DAFBLAwQU&#10;AAYACAAAACEAVZyqQDACAAARBQAAEAAAAGRycy9pbmsvaW5rMS54bWykU8lu2zAQvRfoPxDMwRdS&#10;4iLJkhA5pwQo0KJBkwLtUZFpi4hEGhQd239filpstC7Q5TIUh5o3897M3N4d2wa8CdNJrQpIAwKB&#10;UJVeS7Ut4NfnB5xC0NlSrctGK1HAk+jg3er9u1upXtsmdxY4BNX1X21TwNraXR6Gh8MhOPBAm23I&#10;COHhB/X66SNcjVFrsZFKWpeym1yVVlYcbQ+Wy3UBK3sk8/8O+0nvTSXm595jqvMf1pSVeNCmLe2M&#10;WJdKiQaosnV1f4PAnnbuQ7o8W2EgaKUjjFlAo2WU3mfOUR4LeHHfuxI7V0kLw+uY3/8TM/Sa5b+v&#10;/dHonTBWirNMA6nx4QSq4e75DUSN6HSz77WF4K1s9o4yJcS1daRDwyuEfsVz3P4ObyQzFnRZ+fgy&#10;N3ES08pWuNFqd3NXbefq7N1P1vgBZIQxTGJMyTPlOSd5xAPK474hU75hbibMF7Pv6hnvxZwnxL/M&#10;PAduB7m29SwTCQiLZ50uVboWWwu5re0/Ble60W4Ex/7c3C8pY9F5zK7lk1uljXh07e32Rsyx9EIL&#10;HzYrc2XJ/KSBcdW+iE0Bb/yeAR85OLxmBNAULXjKFwS5HUkIpBHijGJ3YM5jvEQEEISjrLc07S2n&#10;IEY4AWRqjc82NeZPU/v2f95sOmHdMiYpCxIGV3HMAc/QAlO2YAgSSFx+6mvoT+ry9yem3kQgRTTB&#10;KcJZBiKCMo6dxTEBjKGEYrb8qcTzhK5+AAAA//8DAFBLAwQUAAYACAAAACEAtyW+F94AAAAIAQAA&#10;DwAAAGRycy9kb3ducmV2LnhtbEyPy07DMBBF90j8gzVIbFDrOCVVCHGqqoINXdEg1tN4iCP8iGK3&#10;DX+PWdHl6B7de6bezNawM01h8E6CWGbAyHVeDa6X8NG+LkpgIaJTaLwjCT8UYNPc3tRYKX9x73Q+&#10;xJ6lEhcqlKBjHCvOQ6fJYlj6kVzKvvxkMaZz6rma8JLKreF5lq25xcGlBY0j7TR134eTlVC+tQLb&#10;F9s/bP1+v/schTZRSHl/N2+fgUWa4z8Mf/pJHZrkdPQnpwIzEvLicZVQCYtCAEvAKi/XwI4Siifg&#10;Tc2vH2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q&#10;76iVAQAAOAMAAA4AAAAAAAAAAAAAAAAAPAIAAGRycy9lMm9Eb2MueG1sUEsBAi0AFAAGAAgAAAAh&#10;AFWcqkAwAgAAEQUAABAAAAAAAAAAAAAAAAAA/QMAAGRycy9pbmsvaW5rMS54bWxQSwECLQAUAAYA&#10;CAAAACEAtyW+F94AAAAIAQAADwAAAAAAAAAAAAAAAABb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  <w:r>
        <w:rPr>
          <w:rFonts w:cstheme="minorHAnsi"/>
          <w:lang w:val="sk-SK"/>
        </w:rPr>
        <w:t> Karboxylový anión (náboj = -1)</w:t>
      </w:r>
    </w:p>
    <w:p w14:paraId="28913AE4" w14:textId="00D8602E" w:rsidR="007508F7" w:rsidRDefault="007508F7" w:rsidP="007508F7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>
        <w:rPr>
          <w:rFonts w:cstheme="minorHAnsi"/>
          <w:lang w:val="sk-SK"/>
        </w:rPr>
        <w:t>Karboxylové kyseliny sú oveľa slabšie ako anorganické/minerálne kyseliny (HCl, H</w:t>
      </w:r>
      <w:r w:rsidRPr="007508F7">
        <w:rPr>
          <w:rFonts w:cstheme="minorHAnsi"/>
          <w:vertAlign w:val="subscript"/>
          <w:lang w:val="sk-SK"/>
        </w:rPr>
        <w:t>2</w:t>
      </w:r>
      <w:r>
        <w:rPr>
          <w:rFonts w:cstheme="minorHAnsi"/>
          <w:lang w:val="sk-SK"/>
        </w:rPr>
        <w:t>SO</w:t>
      </w:r>
      <w:r w:rsidRPr="007508F7">
        <w:rPr>
          <w:rFonts w:cstheme="minorHAnsi"/>
          <w:vertAlign w:val="subscript"/>
          <w:lang w:val="sk-SK"/>
        </w:rPr>
        <w:t>4</w:t>
      </w:r>
      <w:r w:rsidRPr="007508F7">
        <w:rPr>
          <w:rFonts w:cstheme="minorHAnsi"/>
          <w:lang w:val="sk-SK"/>
        </w:rPr>
        <w:t>,</w:t>
      </w:r>
      <w:r>
        <w:rPr>
          <w:rFonts w:cstheme="minorHAnsi"/>
          <w:lang w:val="sk-SK"/>
        </w:rPr>
        <w:t>HNO</w:t>
      </w:r>
      <w:r w:rsidRPr="007508F7">
        <w:rPr>
          <w:rFonts w:cstheme="minorHAnsi"/>
          <w:vertAlign w:val="subscript"/>
          <w:lang w:val="sk-SK"/>
        </w:rPr>
        <w:t>3</w:t>
      </w:r>
      <w:r>
        <w:rPr>
          <w:rFonts w:cstheme="minorHAnsi"/>
          <w:lang w:val="sk-SK"/>
        </w:rPr>
        <w:t>)</w:t>
      </w:r>
    </w:p>
    <w:p w14:paraId="07EE7891" w14:textId="3C86BB8D" w:rsidR="007508F7" w:rsidRPr="000D5489" w:rsidRDefault="002203E6" w:rsidP="007508F7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>
        <w:rPr>
          <w:rFonts w:cstheme="minorHAnsi"/>
          <w:lang w:val="sk-SK"/>
        </w:rPr>
        <w:t>Kyselina mravčia – stredne silná kyselina, ostatné karboxylové kyseliny sú slabé</w:t>
      </w:r>
    </w:p>
    <w:p w14:paraId="644EA289" w14:textId="10E57FD1" w:rsidR="00916862" w:rsidRPr="000D5489" w:rsidRDefault="00916862" w:rsidP="00465E9E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Delenie podľa počtu karboxylových skupín</w:t>
      </w:r>
    </w:p>
    <w:p w14:paraId="48E8A9B9" w14:textId="0AE8FE62" w:rsidR="00916862" w:rsidRPr="000D5489" w:rsidRDefault="00916862" w:rsidP="00916862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1 karboxylová skupina – monokarboxylové (=jednosýtne); kyselina mravčia, kyselina octová, kyselina benzoová</w:t>
      </w:r>
    </w:p>
    <w:p w14:paraId="2773A016" w14:textId="6738410B" w:rsidR="000271B5" w:rsidRPr="000D5489" w:rsidRDefault="000271B5" w:rsidP="00916862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Viacsýtne:</w:t>
      </w:r>
    </w:p>
    <w:p w14:paraId="74242F0A" w14:textId="3DE609C1" w:rsidR="000271B5" w:rsidRPr="000D5489" w:rsidRDefault="000271B5" w:rsidP="000271B5">
      <w:pPr>
        <w:pStyle w:val="Odsekzoznamu"/>
        <w:numPr>
          <w:ilvl w:val="2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2 karboxylové skupiny – dikarboxylové (kyselina šťave</w:t>
      </w:r>
      <w:r w:rsidR="000D120B">
        <w:rPr>
          <w:rFonts w:cstheme="minorHAnsi"/>
          <w:lang w:val="sk-SK"/>
        </w:rPr>
        <w:t>l</w:t>
      </w:r>
      <w:r w:rsidRPr="000D5489">
        <w:rPr>
          <w:rFonts w:cstheme="minorHAnsi"/>
          <w:lang w:val="sk-SK"/>
        </w:rPr>
        <w:t>ová)</w:t>
      </w:r>
    </w:p>
    <w:p w14:paraId="6804F032" w14:textId="22FABB94" w:rsidR="000271B5" w:rsidRPr="000D5489" w:rsidRDefault="000271B5" w:rsidP="000271B5">
      <w:pPr>
        <w:pStyle w:val="Odsekzoznamu"/>
        <w:numPr>
          <w:ilvl w:val="2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3 karboxylové skupiny – trikarboxylové</w:t>
      </w:r>
      <w:r w:rsidR="0076172C">
        <w:rPr>
          <w:rFonts w:cstheme="minorHAnsi"/>
          <w:lang w:val="sk-SK"/>
        </w:rPr>
        <w:t xml:space="preserve"> (kyselina citrónová)</w:t>
      </w:r>
    </w:p>
    <w:p w14:paraId="49323A65" w14:textId="13911AB1" w:rsidR="000271B5" w:rsidRPr="000D5489" w:rsidRDefault="000271B5" w:rsidP="000271B5">
      <w:pPr>
        <w:pStyle w:val="Odsekzoznamu"/>
        <w:numPr>
          <w:ilvl w:val="2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4 a viac karboxylových skupín – polykarboxylové</w:t>
      </w:r>
    </w:p>
    <w:p w14:paraId="40B9AACE" w14:textId="2E53F68B" w:rsidR="000271B5" w:rsidRPr="000D5489" w:rsidRDefault="000271B5" w:rsidP="000271B5">
      <w:pPr>
        <w:pStyle w:val="Odsekzoznamu"/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 xml:space="preserve"> </w:t>
      </w:r>
    </w:p>
    <w:p w14:paraId="6625FBD9" w14:textId="63D302A0" w:rsidR="000271B5" w:rsidRPr="000D5489" w:rsidRDefault="000271B5" w:rsidP="000271B5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b/>
          <w:bCs/>
          <w:lang w:val="sk-SK"/>
        </w:rPr>
        <w:t>Kyselina mravčia – Kyselina metánová</w:t>
      </w:r>
    </w:p>
    <w:p w14:paraId="3118AF4F" w14:textId="497851E7" w:rsidR="000271B5" w:rsidRPr="000D5489" w:rsidRDefault="000271B5" w:rsidP="000271B5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HCOOH</w:t>
      </w:r>
    </w:p>
    <w:p w14:paraId="6ABC00D1" w14:textId="239DFBB7" w:rsidR="000271B5" w:rsidRPr="000D5489" w:rsidRDefault="000271B5" w:rsidP="000271B5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V telách mravcov, včiel, v pŕhľave</w:t>
      </w:r>
    </w:p>
    <w:p w14:paraId="3A47FD5F" w14:textId="53F07383" w:rsidR="000271B5" w:rsidRPr="000D5489" w:rsidRDefault="006A6B46" w:rsidP="000271B5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Používa sa na konzerváciu, spracovanie kože</w:t>
      </w:r>
    </w:p>
    <w:p w14:paraId="4A8C59E2" w14:textId="62C409A3" w:rsidR="006A6B46" w:rsidRPr="000D5489" w:rsidRDefault="006A6B46" w:rsidP="006A6B46">
      <w:pPr>
        <w:rPr>
          <w:rFonts w:cstheme="minorHAnsi"/>
          <w:lang w:val="sk-SK"/>
        </w:rPr>
      </w:pPr>
    </w:p>
    <w:p w14:paraId="15B2A1DC" w14:textId="2BB31070" w:rsidR="006A6B46" w:rsidRPr="000D5489" w:rsidRDefault="006A6B46" w:rsidP="006A6B46">
      <w:pPr>
        <w:pStyle w:val="Odsekzoznamu"/>
        <w:numPr>
          <w:ilvl w:val="0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b/>
          <w:bCs/>
          <w:lang w:val="sk-SK"/>
        </w:rPr>
        <w:t>Kyselina octová – Kyselina etánová</w:t>
      </w:r>
    </w:p>
    <w:p w14:paraId="0F8A615F" w14:textId="53B0E201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CH</w:t>
      </w:r>
      <w:r w:rsidRPr="000D5489">
        <w:rPr>
          <w:rFonts w:cstheme="minorHAnsi"/>
          <w:vertAlign w:val="subscript"/>
          <w:lang w:val="sk-SK"/>
        </w:rPr>
        <w:t>3</w:t>
      </w:r>
      <w:r w:rsidRPr="000D5489">
        <w:rPr>
          <w:rFonts w:cstheme="minorHAnsi"/>
          <w:lang w:val="sk-SK"/>
        </w:rPr>
        <w:t>COOH</w:t>
      </w:r>
    </w:p>
    <w:p w14:paraId="43DB1927" w14:textId="50C4D18A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Používa sa na zaváranie, spracovanie kože</w:t>
      </w:r>
    </w:p>
    <w:p w14:paraId="33A811C6" w14:textId="2DB4B7E8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V kuchyni sa bežne používa 8</w:t>
      </w:r>
      <w:r w:rsidRPr="000D5489">
        <w:rPr>
          <w:rFonts w:cstheme="minorHAnsi"/>
        </w:rPr>
        <w:t>%</w:t>
      </w:r>
      <w:r w:rsidRPr="000D5489">
        <w:rPr>
          <w:rFonts w:cstheme="minorHAnsi"/>
          <w:lang w:val="sk-SK"/>
        </w:rPr>
        <w:t xml:space="preserve"> roztok</w:t>
      </w:r>
    </w:p>
    <w:p w14:paraId="449B1B96" w14:textId="25105D5F" w:rsidR="000271B5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Zapáchajúca kvapalina</w:t>
      </w:r>
    </w:p>
    <w:p w14:paraId="7FDACB57" w14:textId="676A6629" w:rsidR="006A6B46" w:rsidRPr="000D5489" w:rsidRDefault="006A6B46" w:rsidP="006A6B46">
      <w:pPr>
        <w:rPr>
          <w:rFonts w:cstheme="minorHAnsi"/>
          <w:lang w:val="sk-SK"/>
        </w:rPr>
      </w:pPr>
    </w:p>
    <w:p w14:paraId="77DE2E39" w14:textId="63BE6A1E" w:rsidR="006A6B46" w:rsidRPr="000D5489" w:rsidRDefault="006A6B46" w:rsidP="006A6B46">
      <w:pPr>
        <w:pStyle w:val="Odsekzoznamu"/>
        <w:numPr>
          <w:ilvl w:val="0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AF9EF6C" wp14:editId="40DA2B4E">
                <wp:simplePos x="0" y="0"/>
                <wp:positionH relativeFrom="column">
                  <wp:posOffset>481143</wp:posOffset>
                </wp:positionH>
                <wp:positionV relativeFrom="paragraph">
                  <wp:posOffset>150383</wp:posOffset>
                </wp:positionV>
                <wp:extent cx="323280" cy="14040"/>
                <wp:effectExtent l="38100" t="38100" r="38735" b="43180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3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D2B17" id="Písanie rukou 41" o:spid="_x0000_s1026" type="#_x0000_t75" style="position:absolute;margin-left:37.55pt;margin-top:11.5pt;width:26.15pt;height: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MaiSAQAAOAMAAA4AAABkcnMvZTJvRG9jLnhtbJxSy07DMBC8I/EP&#10;lu80jwZUoqYcqJA4AD3ABxjHbixib7R2mvJRfAU/xiZtaAEhJC7RrieandnZ+dXW1myj0BtwBU8m&#10;MWfKSSiNWxf86fHmbMaZD8KVoganCv6qPL9anJ7MuyZXKVRQlwoZkTifd03BqxCaPIq8rJQVfgKN&#10;cgRqQCsCtbiOShQdsds6SuP4IuoAywZBKu/pdbkD+WLg11rJ8KC1V4HVBc+mKckLY4F9MTvn7Lkv&#10;LmMeLeYiX6NoKiP3ksQ/FFlhHAn4pFqKIFiL5geVNRLBgw4TCTYCrY1Ugx9ylsTfnN26l95VkskW&#10;cwkuKBdWAsO4uwH4zwhb0wa6OygpHdEG4HtGWs/fYexEL0G2lvTsEkFVi0Dn4CvTeM4wN2XB8bZM&#10;Dvrd5vrgYIUHX/ebFbL+/yzhzAlLmlbvb144oxi2L9AyAiincQ/3X4kIifbQbyO2Gm0fDiln24LT&#10;Qbz23yF7tQ1M0uM0naYzQiRBSRZnAzwS7wjG7igJmv0l8+O+13V08IsPAAAA//8DAFBLAwQUAAYA&#10;CAAAACEAMIndZ98BAABHBAAAEAAAAGRycy9pbmsvaW5rMS54bWykU01vnDAQvVfqf7DcQy58+GNp&#10;WRQ2p0aq1EpRkkrNkYADVsBeGRN2/30HA96Vuj00PRjsGc+beW/G1zeHrkVvwvRSqxzTiGAkVKkr&#10;qeoc/3y8DVOMeluoqmi1Ejk+ih7f7D5+uJbqtWsz+CJAUP2069ocN9buszgexzEaeaRNHTNCePxN&#10;vf74jndLVCVepJIWUvarqdTKioOdwDJZ5bi0B+LvA/aDHkwpvHuymPJ0w5qiFLfadIX1iE2hlGiR&#10;Kjqo+xdG9riHjYQ8tTAYdRIIhyyimy+b9OsWDMUhx2fnAUrsoZIOx5cxn/4TM3aaZX+v/c7ovTBW&#10;ipNMM6nFcUTlfHb8ZqJG9LodJm0xeivaAShTQqCtCx0aXyD0Jx5w+ze8hcxS0Hnli8c3cRXTyk7A&#10;aHV731XbQ52T+cEaN4CMMBaSJCTbR0YywrKER3TLp4as+ea5WTGfzdA3Hu/ZnCbEeTzPmdsoK9t4&#10;mUhEWOJ1OlfpUmwjZN3YdwbLWmkj7qBX/WCEB6FnxFxOT/PCi3Fjg5Z3cy9ecvzJPRrkImeDE4Ag&#10;vg2uYAiuQsoCzPlnTHkQcpaE0z+hiG6ClISbAM4bxAISwkIUFoE9DdLJlSK+au4y+9Kgr7vfAAAA&#10;//8DAFBLAwQUAAYACAAAACEAARUhHdwAAAAIAQAADwAAAGRycy9kb3ducmV2LnhtbEyPQU+DQBCF&#10;7yb9D5tp4s0upQoGWZrWhIMnbTWet+wIpOwsYZeC/97pyR7nvZc338u3s+3EBQffOlKwXkUgkCpn&#10;WqoVfH2WD88gfNBkdOcIFfyih22xuMt1ZtxEB7wcQy24hHymFTQh9JmUvmrQar9yPRJ7P26wOvA5&#10;1NIMeuJy28k4ihJpdUv8odE9vjZYnY+jVfBeuvHNTh/xeYPpt03mfdmPB6Xul/PuBUTAOfyH4YrP&#10;6FAw08mNZLzoFKRPa04qiDc86erH6SOIEwtJArLI5e2A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QzGokgEAADgDAAAOAAAAAAAAAAAAAAAAADwCAABk&#10;cnMvZTJvRG9jLnhtbFBLAQItABQABgAIAAAAIQAwid1n3wEAAEcEAAAQAAAAAAAAAAAAAAAAAPoD&#10;AABkcnMvaW5rL2luazEueG1sUEsBAi0AFAAGAAgAAAAhAAEVIR3cAAAACAEAAA8AAAAAAAAAAAAA&#10;AAAABwYAAGRycy9kb3ducmV2LnhtbFBLAQItABQABgAIAAAAIQB5GLydvwAAACEBAAAZAAAAAAAA&#10;AAAAAAAAABAHAABkcnMvX3JlbHMvZTJvRG9jLnhtbC5yZWxzUEsFBgAAAAAGAAYAeAEAAAYIAAAA&#10;AA==&#10;">
                <v:imagedata r:id="rId20" o:title=""/>
              </v:shape>
            </w:pict>
          </mc:Fallback>
        </mc:AlternateContent>
      </w:r>
      <w:r w:rsidRPr="000D5489">
        <w:rPr>
          <w:rFonts w:cstheme="minorHAnsi"/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84B936E" wp14:editId="4D0256E7">
                <wp:simplePos x="0" y="0"/>
                <wp:positionH relativeFrom="column">
                  <wp:posOffset>845823</wp:posOffset>
                </wp:positionH>
                <wp:positionV relativeFrom="paragraph">
                  <wp:posOffset>151103</wp:posOffset>
                </wp:positionV>
                <wp:extent cx="421200" cy="22680"/>
                <wp:effectExtent l="38100" t="38100" r="36195" b="34925"/>
                <wp:wrapNone/>
                <wp:docPr id="40" name="Písanie rukou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12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807B" id="Písanie rukou 40" o:spid="_x0000_s1026" type="#_x0000_t75" style="position:absolute;margin-left:66.25pt;margin-top:11.55pt;width:33.85pt;height: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Qn6TAQAAOAMAAA4AAABkcnMvZTJvRG9jLnhtbJxSQU7DMBC8I/EH&#10;y3eaJrSlippyoELiQOkBHmAcu7Eae6O105RH8Qo+xiZtaAEhpF6iXU80O7Ozs9udLdlWoTfgMh4P&#10;hpwpJyE3bp3xl+f7qylnPgiXixKcyvib8vx2fnkxa6pUJVBAmStkROJ82lQZL0Ko0ijyslBW+AFU&#10;yhGoAa0I1OI6ylE0xG7LKBkOJ1EDmFcIUnlPr4s9yOcdv9ZKhietvQqszPjoOiF5oS+QinE85uyV&#10;ipubMY/mM5GuUVSFkQdJ4gxFVhhHAr6oFiIIVqP5RWWNRPCgw0CCjUBrI1Xnh5zFwx/OHtymdRWP&#10;ZI2pBBeUCyuBod9dB5wzwpa0geYRckpH1AH4gZHW838Ye9ELkLUlPftEUJUi0Dn4wlSeM0xNnnF8&#10;yOOjfre9OzpY4dHXcrtC1v4/oqScsKRp9fHuhTOKYb2BmhFAOfV7WH4nIiQ6QH+N2Gm0bTiknO0y&#10;TmPe2m+XvdoFJulxlMR0W5xJgpJkMu3gnnhP0HcnSdDsb5mf9q2uk4OffwIAAP//AwBQSwMEFAAG&#10;AAgAAAAhAKu3btMLAgAAnQQAABAAAABkcnMvaW5rL2luazEueG1spFPBbtswDL0P2D8I2qEXy6Zk&#10;J46NOj2twIANKNoO2I6uo8ZCbTmQ5Sb5+9GyowRYdth2EUg+8YmPpG7vDm1D3qXpVacLykOgROqq&#10;2yi9Lej353u2oqS3pd6UTadlQY+yp3frjx9ulX5rmxxPggy6H622KWht7S6Pov1+H+7jsDPbSADE&#10;0Rf99u0rXc9ZG/mqtLL4ZH8KVZ228mBHslxtClrZA/j7yP3UDaaSHh4jpjrfsKas5H1n2tJ6xrrU&#10;WjZEly3W/YMSe9yhofCdrTSUtAoFMxHyJE1WnzMMlIeCXvgDlthjJS2NrnP+/E/OyPUs/3PtD6bb&#10;SWOVPLdpEjUDR1JNvtM3CTWy75ph7C0l72UzoGQOgGOd5fDoiqDf+VDb3/HNYuaCLiufET/EUzOt&#10;aiWuVrvzU7U91jmGn6xxCyhACAYLBtmzgBxEnqzCZZaMAzm9N+3NifPFDH3t+V7MeUMc4nVO2vZq&#10;Y2vfJghBLHyfLrt0LbeWalvbf0xWW90Z+YCz6gcjPQm/EObe9DKv/Bi3NmT+N4/ytaCf3KchLnMK&#10;uAZwEgc3cXrDeID7zikEnPCAceINHgA6QETAM7JAKGYiALyfJGQZsAVaLF6yFSYCoiOQsQQtMfrJ&#10;EunGoENGphg9ETCRkswxi5TFyAAkDThwhme8QoiJJCVwmqTT4wXjtqx/AQAA//8DAFBLAwQUAAYA&#10;CAAAACEAno+GeN8AAAAJAQAADwAAAGRycy9kb3ducmV2LnhtbEyPQU/DMAyF70j7D5GRuEwsbadN&#10;U2k6TUjlgjiwDcExa7y20DilSbvy7zGncfOTn9/7nG0n24oRe984UhAvIhBIpTMNVQqOh+J+A8IH&#10;TUa3jlDBD3rY5rObTKfGXegVx32oBIeQT7WCOoQuldKXNVrtF65D4t3Z9VYHln0lTa8vHG5bmUTR&#10;WlrdEDfUusPHGsuv/WAZ41wMH8X3/On58P5W0ufL3K3GQam722n3ACLgFK5m+MPnG8iZ6eQGMl60&#10;rJfJiq0KkmUMgg1cl4A48bCJQeaZ/P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6EJ+kwEAADgDAAAOAAAAAAAAAAAAAAAAADwCAABkcnMvZTJvRG9j&#10;LnhtbFBLAQItABQABgAIAAAAIQCrt27TCwIAAJ0EAAAQAAAAAAAAAAAAAAAAAPsDAABkcnMvaW5r&#10;L2luazEueG1sUEsBAi0AFAAGAAgAAAAhAJ6PhnjfAAAACQEAAA8AAAAAAAAAAAAAAAAANA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  <w:r w:rsidRPr="000D5489">
        <w:rPr>
          <w:rFonts w:cstheme="minorHAnsi"/>
          <w:b/>
          <w:bCs/>
          <w:lang w:val="sk-SK"/>
        </w:rPr>
        <w:t>Vyššie mastné karboxylové kyseliny – VMMK</w:t>
      </w:r>
    </w:p>
    <w:p w14:paraId="2BB9B1CD" w14:textId="7AFBAE49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B9C13E" wp14:editId="29954AC7">
                <wp:simplePos x="0" y="0"/>
                <wp:positionH relativeFrom="column">
                  <wp:posOffset>599440</wp:posOffset>
                </wp:positionH>
                <wp:positionV relativeFrom="paragraph">
                  <wp:posOffset>-27940</wp:posOffset>
                </wp:positionV>
                <wp:extent cx="318770" cy="410210"/>
                <wp:effectExtent l="38100" t="38100" r="43180" b="46990"/>
                <wp:wrapNone/>
                <wp:docPr id="39" name="Písanie rukou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877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CAFE" id="Písanie rukou 39" o:spid="_x0000_s1026" type="#_x0000_t75" style="position:absolute;margin-left:46.85pt;margin-top:-2.55pt;width:25.8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M7mQAQAAOQMAAA4AAABkcnMvZTJvRG9jLnhtbJxSQU7DMBC8I/EH&#10;y3eapK0oRE05UCFxoPQAD3Adu7GIvdHaadpH8Qo+xiZtaAEhpF6iXU80O7Oz07utLdlGoTfgMp4M&#10;Ys6Uk5Abt87468vD1Q1nPgiXixKcyvhOeX43u7yYNlWqhlBAmStkROJ82lQZL0Ko0ijyslBW+AFU&#10;yhGoAa0I1OI6ylE0xG7LaBjH11EDmFcIUnlPr/M9yGcdv9ZKhmetvQqszPh4lEw4C11BsrAvVoci&#10;mk1FukZRFUYeJIkzFFlhHAn4opqLIFiN5heVNRLBgw4DCTYCrY1UnR9ylsQ/nD26t9ZVMpY1phJc&#10;UC4sBYZ+dx1wzghbcrZqniCndEQdgB8YaT3/h7EXPQdZW9KzTwRVKQKdgy9M5WnNqckzjo95ctTv&#10;NvdHB0s8+lpslsja/0e3nDlhSdPy490LZxTD+g1qRgDl1O9h8Z2IkOgA/TViq9G24ZByts043euu&#10;/XbZq21gkh5Hyc1kQogkaJzEw6TDe+Y9Q9+dREHDv4V+2rfCTi5+9gkAAP//AwBQSwMEFAAGAAgA&#10;AAAhAGmWmCxDBAAA/QsAABAAAABkcnMvaW5rL2luazEueG1srFZNj9s2EL0X6H8g2IMvpE1SkiUZ&#10;8ebUAAVaNEhSoD06ttYWYssLSc7u/vu+GX7Y3myCbZrDasnhzOO8NzOSX71+OOzF56Yf2mO3lHZq&#10;pGi69XHTdtul/OvDG11JMYyrbrPaH7tmKR+bQb6++fmnV2336bBf4CmA0A20OuyXcjeOd4vZ7P7+&#10;fnqfTY/9duaMyWa/dZ/++F3ehKhNc9t27Ygrh2haH7uxeRgJbNFulnI9PpjkD+z3x1O/btIxWfr1&#10;2WPsV+vmzbE/rMaEuFt1XbMX3eqAvP+WYny8w6LFPduml+LQgrB2U5uXefVrDcPqYSkv9iekOCCT&#10;g5w9j/nP/8ScsWaLr+f+tj/eNf3YNmeZPKlw8CjWfs/8PNG+GY77E2krxefV/gTK1hiUNdCxs2cI&#10;fYkHbv8NL5AJCV1mHk5SEaOYY3to0FqHu1TVcUCeZH4/9tyAzjinTaFN/cGZhXGLLJ8am1NB4n2+&#10;byLmx/407BLex/7cIXySeHpu9+1m3CWZzNS4Iul0qdJzsbum3e7G7wxut92xb96iVsOpbxKIvSDG&#10;dyaaz0wMt40Ic/OuuV3KX3hoBEd6AwtQOWHVxE2qUkmdyzpTutbWOlXqfK6sMEpbkeWq0FZpJ8oa&#10;Tz7HQ2S1qjQeuqDlXLucvF2Jp7aZMiIDTGGxoD+jDEAs1nAyCi7+gI18D055k6ucHPjyEMKhtM5F&#10;RSmWDOhqgctqjaydIRs86CKCoRy+3LAH4VR6Dhdky8+CPVNevIhg11aGDboYRVoxfeZloRLwCkE6&#10;1MLFREA5RHiGpEfACcKQQJyuZaUzg+xspkE1L4R1saG5rLGdX1pjHpo/b2+HZsS4Z1k5LUt5U+ZG&#10;VMapSTExShoZEyHdk3i0gJyVKFQGPgXSsdpBuFp7xWLSsbqp0lw7qgT++PDS4BWNFi7YeROVOMf5&#10;+Gv7NQSlTKmw9QoPFpgLATnjOTtp7pwKzYSi1SFNAjDCoUjo5erHiV7Zop6aXN5UFaqpJroizbWF&#10;6KmTwlycGySyvvLwRgxLJWqVo+9J8KgxQfh1IEJtCAdwxIjUvsVLasu5tgVGFyekWrjBSxil5EqG&#10;lgwOc+UglVfeixljGQTxXMW4SS5YRDQuRxzMyDBVLhKJLGmfMaij9w+9FHzD+d7ACDnlLOZeO0sV&#10;Bv+ISaG2pBTcnMeR9imjAOSpIOp6qL0mZIWfo5dLxhAI91W6XERm5MvsYobJNaYUD2JEtDONJ95E&#10;0Ncj/r9QDpllYK6Luc5RSyNy3wfnC57Ozrf28ZprnyDNtdFn/DLbdwO8OBCjhJriSZVCqdHgKAzp&#10;ld6tCetyEQn7/zh50sUWbzt85OjD8LTQz1gyfIFc+vSEuy+Khq4oMasYOOEy5TCz5se9WPDjzZqp&#10;LfA6L3N8eEs1MRNkjp+uEhfjS+1J4MtNVUuMYwmffljOv8Zu/gUAAP//AwBQSwMEFAAGAAgAAAAh&#10;AJQRULvgAAAACAEAAA8AAABkcnMvZG93bnJldi54bWxMj0FLAzEUhO+C/yE8wVubxNrarpstslLE&#10;gkpbEY/p5rm7mLwsm7Rd/73pSY/DDDPf5MvBWXbEPrSeFMixAIZUedNSreB9txrNgYWoyWjrCRX8&#10;YIBlcXmR68z4E23wuI01SyUUMq2gibHLOA9Vg06Hse+Qkvfle6djkn3NTa9PqdxZfiPEjDvdUlpo&#10;dIdlg9X39uAUfAj5+PTy/Bnf5Ou8rLiUdl2ulLq+Gh7ugUUc4l8YzvgJHYrEtPcHMoFZBYvJXUoq&#10;GE0lsLN/O50A2yuYiQXwIuf/D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YM7mQAQAAOQMAAA4AAAAAAAAAAAAAAAAAPAIAAGRycy9lMm9Eb2MueG1s&#10;UEsBAi0AFAAGAAgAAAAhAGmWmCxDBAAA/QsAABAAAAAAAAAAAAAAAAAA+AMAAGRycy9pbmsvaW5r&#10;MS54bWxQSwECLQAUAAYACAAAACEAlBFQu+AAAAAIAQAADwAAAAAAAAAAAAAAAABpCAAAZHJzL2Rv&#10;d25yZXYueG1sUEsBAi0AFAAGAAgAAAAhAHkYvJ2/AAAAIQEAABkAAAAAAAAAAAAAAAAAdgkAAGRy&#10;cy9fcmVscy9lMm9Eb2MueG1sLnJlbHNQSwUGAAAAAAYABgB4AQAAbAoAAAAA&#10;">
                <v:imagedata r:id="rId24" o:title=""/>
              </v:shape>
            </w:pict>
          </mc:Fallback>
        </mc:AlternateContent>
      </w:r>
      <w:r w:rsidRPr="000D5489">
        <w:rPr>
          <w:rFonts w:cstheme="minorHAnsi"/>
          <w:lang w:val="sk-SK"/>
        </w:rPr>
        <w:t> Súčasťou tukov</w:t>
      </w:r>
    </w:p>
    <w:p w14:paraId="1C0A8BF0" w14:textId="5EBA44F1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Vyšší počet uhlíkov v reťazci</w:t>
      </w:r>
    </w:p>
    <w:p w14:paraId="2A98689B" w14:textId="279C5050" w:rsidR="006A6B46" w:rsidRPr="000D5489" w:rsidRDefault="006A6B46" w:rsidP="006A6B46">
      <w:pPr>
        <w:pStyle w:val="Odsekzoznamu"/>
        <w:numPr>
          <w:ilvl w:val="1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Delenie:</w:t>
      </w:r>
    </w:p>
    <w:p w14:paraId="32C1DB24" w14:textId="3FE447A6" w:rsidR="006A6B46" w:rsidRPr="000D5489" w:rsidRDefault="006A6B46" w:rsidP="006A6B46">
      <w:pPr>
        <w:pStyle w:val="Odsekzoznamu"/>
        <w:numPr>
          <w:ilvl w:val="2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Nasýtené VMMK</w:t>
      </w:r>
    </w:p>
    <w:p w14:paraId="339D855F" w14:textId="2EEDC9FD" w:rsidR="006A6B46" w:rsidRPr="000D5489" w:rsidRDefault="006A6B46" w:rsidP="006A6B46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Majú iba jednoduché väzby medzi uhlíkmi</w:t>
      </w:r>
    </w:p>
    <w:p w14:paraId="736AC3A7" w14:textId="1AE8AC6B" w:rsidR="006A6B46" w:rsidRPr="000D5489" w:rsidRDefault="006A6B46" w:rsidP="006A6B46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b/>
          <w:bCs/>
          <w:lang w:val="sk-SK"/>
        </w:rPr>
        <w:t xml:space="preserve">Kyselina palmitová </w:t>
      </w:r>
    </w:p>
    <w:p w14:paraId="6B2B33EC" w14:textId="613024C2" w:rsidR="006A6B46" w:rsidRPr="000D5489" w:rsidRDefault="006A6B46" w:rsidP="006A6B46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C</w:t>
      </w:r>
      <w:r w:rsidRPr="000D5489">
        <w:rPr>
          <w:rFonts w:cstheme="minorHAnsi"/>
          <w:vertAlign w:val="subscript"/>
          <w:lang w:val="sk-SK"/>
        </w:rPr>
        <w:t>15</w:t>
      </w:r>
      <w:r w:rsidRPr="000D5489">
        <w:rPr>
          <w:rFonts w:cstheme="minorHAnsi"/>
          <w:lang w:val="sk-SK"/>
        </w:rPr>
        <w:t>H</w:t>
      </w:r>
      <w:r w:rsidRPr="000D5489">
        <w:rPr>
          <w:rFonts w:cstheme="minorHAnsi"/>
          <w:vertAlign w:val="subscript"/>
          <w:lang w:val="sk-SK"/>
        </w:rPr>
        <w:t>31</w:t>
      </w:r>
      <w:r w:rsidRPr="000D5489">
        <w:rPr>
          <w:rFonts w:cstheme="minorHAnsi"/>
          <w:lang w:val="sk-SK"/>
        </w:rPr>
        <w:t>COOH</w:t>
      </w:r>
    </w:p>
    <w:p w14:paraId="0EFF16CC" w14:textId="3B90B129" w:rsidR="006A6B46" w:rsidRPr="000D5489" w:rsidRDefault="00782767" w:rsidP="006A6B46">
      <w:pPr>
        <w:pStyle w:val="Odsekzoznamu"/>
        <w:numPr>
          <w:ilvl w:val="4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</w:t>
      </w:r>
      <w:r w:rsidR="006A6B46" w:rsidRPr="000D5489">
        <w:rPr>
          <w:rFonts w:cstheme="minorHAnsi"/>
          <w:lang w:val="sk-SK"/>
        </w:rPr>
        <w:t>CH</w:t>
      </w:r>
      <w:r w:rsidRPr="000D5489">
        <w:rPr>
          <w:rFonts w:cstheme="minorHAnsi"/>
          <w:vertAlign w:val="subscript"/>
          <w:lang w:val="sk-SK"/>
        </w:rPr>
        <w:t>3</w:t>
      </w:r>
      <w:r w:rsidRPr="000D5489">
        <w:rPr>
          <w:rFonts w:cstheme="minorHAnsi"/>
          <w:lang w:val="sk-SK"/>
        </w:rPr>
        <w:t>(-CH</w:t>
      </w:r>
      <w:r w:rsidRPr="000D5489">
        <w:rPr>
          <w:rFonts w:cstheme="minorHAnsi"/>
          <w:vertAlign w:val="subscript"/>
          <w:lang w:val="sk-SK"/>
        </w:rPr>
        <w:t>2</w:t>
      </w:r>
      <w:r w:rsidRPr="000D5489">
        <w:rPr>
          <w:rFonts w:cstheme="minorHAnsi"/>
          <w:lang w:val="sk-SK"/>
        </w:rPr>
        <w:t>-)</w:t>
      </w:r>
      <w:r w:rsidRPr="000D5489">
        <w:rPr>
          <w:rFonts w:cstheme="minorHAnsi"/>
          <w:vertAlign w:val="subscript"/>
          <w:lang w:val="sk-SK"/>
        </w:rPr>
        <w:t>14</w:t>
      </w:r>
      <w:r w:rsidRPr="000D5489">
        <w:rPr>
          <w:rFonts w:cstheme="minorHAnsi"/>
          <w:lang w:val="sk-SK"/>
        </w:rPr>
        <w:t>COOH</w:t>
      </w:r>
    </w:p>
    <w:p w14:paraId="425796A2" w14:textId="23B4911F" w:rsidR="006A6B46" w:rsidRPr="000D5489" w:rsidRDefault="006A6B46" w:rsidP="006A6B46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Monokarboxylová</w:t>
      </w:r>
    </w:p>
    <w:p w14:paraId="2D60F2F8" w14:textId="62C577C6" w:rsidR="006A6B46" w:rsidRPr="000D5489" w:rsidRDefault="00782767" w:rsidP="006A6B46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4BB3747" wp14:editId="1C8AFEFE">
                <wp:simplePos x="0" y="0"/>
                <wp:positionH relativeFrom="column">
                  <wp:posOffset>2333458</wp:posOffset>
                </wp:positionH>
                <wp:positionV relativeFrom="paragraph">
                  <wp:posOffset>29378</wp:posOffset>
                </wp:positionV>
                <wp:extent cx="1496005" cy="272955"/>
                <wp:effectExtent l="38100" t="0" r="47625" b="3238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 rot="21352379">
                        <a:off x="0" y="0"/>
                        <a:ext cx="1496005" cy="27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3FB06" id="Písanie rukou 50" o:spid="_x0000_s1026" type="#_x0000_t75" style="position:absolute;margin-left:183.4pt;margin-top:1.95pt;width:118.55pt;height:22.2pt;rotation:-270468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9jumAQAASQMAAA4AAABkcnMvZTJvRG9jLnhtbJxTy07rMBDdX4l/&#10;sLynebRpadSUBRUSC7hdXD7AOHZjEXuisdOUj+Ir+LE7SVtaQAiJTTSecc6cM2e8uN7Zmm0VegOu&#10;4Mko5kw5CaVxm4I//ru9vOLMB+FKUYNTBX9Rnl8vL/4suiZXKVRQlwoZgTifd03BqxCaPIq8rJQV&#10;fgSNclTUgFYEOuImKlF0hG7rKI3jadQBlg2CVN5TdrUv8uWAr7WS4a/WXgVWF3wyTqachSEgnkjB&#10;1XzG2VMfZDGPlguRb1A0lZEHSuIXjKwwjgi8Q61EEKxF8wXKGongQYeRBBuB1kaqQQ8pS+JPyu7c&#10;c68qmcgWcwkuKBfWAsNxdkPhNy1sTRPo7qEkd0QbgB8QaTw/m7EnvQLZWuKzdwRVLQKtg69M42nM&#10;uSkLjndlcuLvtjcnBWs86XrYrpH198kO5oQlTuu3Vy+cUQzbZ2jZ3qfjHB4+ApGD0aH0XYudRssQ&#10;aAvSZJyl49l88IqEsF3BqetL/x1WQe0Ck5RMJvNpHGecSaqls3SeZf2FY6ce8XQ6s4aSH5bg/Nz/&#10;cPYClv8BAAD//wMAUEsDBBQABgAIAAAAIQAin543SQkAACYcAAAQAAAAZHJzL2luay9pbmsxLnht&#10;bKxZTW8ktxG9B8h/ICYHXZqj7mZ/Ctb6FAMBEsSIHSA5ylKvNLA0s5gZWbv/Pu9VkUW2JDtfe1hN&#10;kyxWvXpVxS72fvPt56dH98tyPO0O++tNs603btnfHu52+/vrzd9//M5PG3c63+zvbh4P++V682U5&#10;bb798PvffbPb//z0eIW/Dhr2Jz49PV5vHs7nT1eXly8vL9uXsD0c7y/bug6Xf9r//Jc/bz7EXXfL&#10;x91+d4bJU5q6PezPy+czlV3t7q43t+fPtclD9w+H5+PtYsucOd5mifPx5nb57nB8ujmbxoeb/X55&#10;dPubJ+D+x8adv3zCww527pfjxj3t4LBvt003dtMfZ0zcfL7eFONnQDwBydPm8n2d//w/dV4KZ1e/&#10;jv374+HTcjzvlkyTOhUXvrhbHYt/6uhxOR0en8ntxv1y8/gMl5u6RlijO83lOw691Qff/jt90ZkI&#10;qEQeVyyIiczz7mlBaj19sqieT8DJ6R/OR0nAtm5bX/e+nn9s66t6ugrDtgk9A5Lsad4knT8dn08P&#10;pu+nY84QWTE/1beX3d35wWiqt3XbG08lS+/tfVh29w/n/3Hz7n5/OC7fI1an5+NiSprCMbFpbr5T&#10;MZI2LtbN35aP15s/SNE42akTQkDjujBWF82FD9Wm3tRV4+rK80/jmqr2TR40GASIDX6qQu+7Fku1&#10;a0I1jn4KHMyuaetqnP0MHUNwQ4/Z2bVjVUNh+hctNBUVdh5qBjepuWSbdmlfgEQ0RNRXAdMT1UKk&#10;JtLOD5DruBO6OlFqO3rXdJUPADzKE3YBjLnniYCw1JYYFe8Vm6kpH35jaUUe9ZReFLy+XhIEkIUZ&#10;uh2XQW1yJoJMImRnvQoSh9aTlz64sctxo2rBMfhmqJreB8Rw9D1IbxsXQE7XuSnGJqpdweHA7CVl&#10;YlwGXI0SFi/Zb6tQaivGwVoEsrbCB8SqxUw7V34k4NEhqxBdzEokgmuHqnMYTT5MSlvCCGiUomwy&#10;kn6RDH01uUBGkL5MOT5G61kB0AD04BqszhBVD0WMMRKW1G1TQEKooJgofCKABELsvRm8mciKxNxr&#10;zZic6GKL/GfyT6a/mX0IVTf5eUBdkQ1UJuoyAFvCCGoEK7TigRxMwrBRseLlNwaRDu6jB5q/UB1J&#10;VXs2KOohmlcybICHnFlxoEiRDp1DJvgmsIARyZgKyAIQ0PgBpxJdxL/B9agDyXecB36YjRtFAsW9&#10;wyEAAhOtyXD8fQ8oltTNlc+rgZFQV20ijbTQhZQg/I3qKa4MrbiLgyJ9LBeYenjlhRn626prfA/O&#10;Q+0QcN9OriNE/Jt8C748SGhBWg68mIPAhOMQycMDUeDF6L3/nBGWaAs36Fv20ShWCaxk9BgUy8CF&#10;rJsrABm4EHxPalp4IsQIS9SCEGOhZyGS1iaIv8hzHGItAr6yRCxqUQKW0Xd4dyApcKRwOYOCGGZS&#10;IvybpbUwRrRt5mSQRFKFmRspCxhEsZgm+Dv4FvA61yC0NY5k+OuaEUnveQjipO6wzJ2zCOK1i7QX&#10;e5DgGxn1zRToGe0iD3WQWdCTGHq4N0OMbnPCyCCTOhBxVZq2yS8EcP7ALpLRnInW12OqhWQBDYNk&#10;bAVjvS8ZTYmDaPfMW555I3wmKdEgULCu2QAg1NwwogMRk2K6d2hzUBh+4IuhdF7cSxS9WWCuRPjc&#10;FlETWDEoRCy3VsvmQMGpQCd8e0iFtJo0D202iSmEULVBejEUO4jpUShypPfsqXBagqM2uB5vA7RO&#10;I8sF4JPPKVrxd23i1aJsxFwO3K8IUPCVpkRvDug7QuvFZE5/CzbXC+WmtRW8wEMVHNoeFhNSBr2r&#10;nhZiWyiocbpAihmMxgDHIlvFdtQEmnzH4ms9yJMtORFotbSWn1epsEqShPuVhHGlOlbEvT94f1YR&#10;xmzKA7jJlzw88Gia0GnjLyNICZaMHjEECiG+YjkpJRnQFsgkdnDCTjI0YjhthNOUSISk/ulmtB+w&#10;MuK6AJsNyhK5KCpiaqg9YpONq/PBBgoymRD1qiNtizYxKUSbKj4Uk1ZBabJEqs+rIjQA1I83qfbJ&#10;eKuCHNxpQEqLhoNnNLsvJTNjZXhpiPWHnjXeNpJJxYLl1jG3kG1pJQVF6laTkeULpnlpCelKKxe7&#10;dKH9T295cm3+68ePp+WMjxihbrZzv/kQmhBw+5uqC99e1Hr7S2iMqsgjx5q4wrIyXyQiViERTzIl&#10;AAOdZXBEb9IVVcTt6OTQAoh2SkU9yFi8XOyuFkPN9WK38iwVzuhYVq3aLzUT8a/9ilpL3wo3yqSA&#10;CG4lDKj6YmLZsQyRRpQKfVA+kuTAzmx0w9eLaDd13bbvENGurnF2dek+7xte6AFiFbrEYOs7dg50&#10;E8ekdl0SATCseRrplgGC1OmJEQOgotm3lPjip4WeAcsyXOuR+dKAN43HvU6hJVqTbhkr1SlkKTFi&#10;xSndsa9QSQsKTjm5OkpGrPZpWKKVtzEyMDE31QgH6EuZp3lCGYo4DYY8BFR9g+uI8pbolhHUQA+a&#10;EfylMYIjKarNmEqM2VEUEypxIeKJ2NVe8UD65IhVwyEWrEiZEIVNYwivB8mXr5eaw9zP235Gao6h&#10;d90cqov6Aj7Lp6YErfyNnqXoEg9YifxGzBG8uUPhVwMSZRvlAIqRMltxXBChNk2g4E+aS2OJEjaw&#10;/StQySK8iVzrTYXepGY5oxb0UKq+KzBum9CdsCnBJTZjW1k2sKV3eKbZfArFgQkLqTSXOMCvIMU7&#10;XbapL6JnhSoN8F7CBlzfMg+amRlmacyekx01LNpKg8DFMwk3XMUmfODE7Ss2tZjDm1gbWGM9qTbq&#10;xA/Omg8ywxFn38rlWS7TNi7UQmBR1NwdyUqhVctloULIcFnuycPI/a7+emU1NWPYBp74c422v595&#10;4ktVCcrIbIpvhs4FCStw0931YOVAihXlzC11mhNy2UILg5sr2jx8T7El9Ew1vp7xnENzyW8Tsp19&#10;JYoAb/QO396+HhVNjU9c+H8acjGhkRhbOWJaHjHqZXJfvYhhNJcSSZoZGqhITvQ8eZZ/UWBKD8Oa&#10;UoD9NN5uxhseSNNELejg2HuTcXzM1E0Y5aIpjjiakQKTaqR6k0ym8q9FMD4UkReHFHOUj3UlEZGK&#10;hzTwIoro9ecq8EsLBrg5N/hIijjqbQAfYbvX3Ur+b5sP/wIAAP//AwBQSwMEFAAGAAgAAAAhAFMW&#10;w5PdAAAACAEAAA8AAABkcnMvZG93bnJldi54bWxMj8FOwzAQRO9I/IO1SNyoA0VWm8apUCUqgXqg&#10;hd7teIkjYjuynTbw9WxPcJvVrGbeVOvJ9eyEMXXBS7ifFcDQN8F0vpXw8f58twCWsvJG9cGjhG9M&#10;sK6vrypVmnD2ezwdcssoxKdSSbA5DyXnqbHoVJqFAT15nyE6lemMLTdRnSnc9fyhKAR3qvPUYNWA&#10;G4vN12F0EnA37pd6s7U/L7uY+VHot9etlvL2ZnpaAcs45b9nuOATOtTEpMPoTWK9hLkQhJ5JLIGR&#10;L4qL0BIeF3PgdcX/D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u9jumAQAASQMAAA4AAAAAAAAAAAAAAAAAPAIAAGRycy9lMm9Eb2MueG1sUEsBAi0A&#10;FAAGAAgAAAAhACKfnjdJCQAAJhwAABAAAAAAAAAAAAAAAAAADgQAAGRycy9pbmsvaW5rMS54bWxQ&#10;SwECLQAUAAYACAAAACEAUxbDk90AAAAIAQAADwAAAAAAAAAAAAAAAACFDQAAZHJzL2Rvd25yZXYu&#10;eG1sUEsBAi0AFAAGAAgAAAAhAHkYvJ2/AAAAIQEAABkAAAAAAAAAAAAAAAAAjw4AAGRycy9fcmVs&#10;cy9lMm9Eb2MueG1sLnJlbHNQSwUGAAAAAAYABgB4AQAAhQ8AAAAA&#10;">
                <v:imagedata r:id="rId26" o:title=""/>
              </v:shape>
            </w:pict>
          </mc:Fallback>
        </mc:AlternateContent>
      </w:r>
      <w:r w:rsidRPr="000D5489">
        <w:rPr>
          <w:rFonts w:cstheme="minorHAnsi"/>
          <w:b/>
          <w:bCs/>
          <w:lang w:val="sk-SK"/>
        </w:rPr>
        <w:t xml:space="preserve"> </w:t>
      </w:r>
    </w:p>
    <w:p w14:paraId="153E16F6" w14:textId="433EFEE5" w:rsidR="00782767" w:rsidRPr="000D5489" w:rsidRDefault="00782767" w:rsidP="00782767">
      <w:pPr>
        <w:pStyle w:val="Odsekzoznamu"/>
        <w:ind w:left="3600"/>
        <w:rPr>
          <w:rFonts w:cstheme="minorHAnsi"/>
          <w:b/>
          <w:bCs/>
          <w:lang w:val="sk-SK"/>
        </w:rPr>
      </w:pPr>
    </w:p>
    <w:p w14:paraId="7D9EC593" w14:textId="7FC2BD95" w:rsidR="00782767" w:rsidRPr="000D5489" w:rsidRDefault="00782767" w:rsidP="00782767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lastRenderedPageBreak/>
        <w:t> Nazýva sa aj kyselina hexadekánová (16 uhlíkov)</w:t>
      </w:r>
    </w:p>
    <w:p w14:paraId="6CEFEA4C" w14:textId="520A2B5A" w:rsidR="00782767" w:rsidRPr="000D5489" w:rsidRDefault="00782767" w:rsidP="00782767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b/>
          <w:bCs/>
          <w:lang w:val="sk-SK"/>
        </w:rPr>
        <w:t>Kyselina stearová</w:t>
      </w:r>
    </w:p>
    <w:p w14:paraId="5BE3E971" w14:textId="3B993018" w:rsidR="00782767" w:rsidRPr="000D5489" w:rsidRDefault="00782767" w:rsidP="00782767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C</w:t>
      </w:r>
      <w:r w:rsidRPr="000D5489">
        <w:rPr>
          <w:rFonts w:cstheme="minorHAnsi"/>
          <w:vertAlign w:val="subscript"/>
          <w:lang w:val="sk-SK"/>
        </w:rPr>
        <w:t>17</w:t>
      </w:r>
      <w:r w:rsidRPr="000D5489">
        <w:rPr>
          <w:rFonts w:cstheme="minorHAnsi"/>
          <w:lang w:val="sk-SK"/>
        </w:rPr>
        <w:t>H</w:t>
      </w:r>
      <w:r w:rsidRPr="000D5489">
        <w:rPr>
          <w:rFonts w:cstheme="minorHAnsi"/>
          <w:vertAlign w:val="subscript"/>
          <w:lang w:val="sk-SK"/>
        </w:rPr>
        <w:t>35</w:t>
      </w:r>
      <w:r w:rsidRPr="000D5489">
        <w:rPr>
          <w:rFonts w:cstheme="minorHAnsi"/>
          <w:lang w:val="sk-SK"/>
        </w:rPr>
        <w:t>COOH</w:t>
      </w:r>
    </w:p>
    <w:p w14:paraId="16ACC361" w14:textId="10320B73" w:rsidR="00782767" w:rsidRPr="000D5489" w:rsidRDefault="00782767" w:rsidP="00782767">
      <w:pPr>
        <w:pStyle w:val="Odsekzoznamu"/>
        <w:numPr>
          <w:ilvl w:val="4"/>
          <w:numId w:val="1"/>
        </w:numPr>
        <w:rPr>
          <w:rFonts w:cstheme="minorHAnsi"/>
          <w:lang w:val="sk-SK"/>
        </w:rPr>
      </w:pPr>
      <w:r w:rsidRPr="000D5489">
        <w:rPr>
          <w:rFonts w:cstheme="minorHAnsi"/>
          <w:lang w:val="sk-SK"/>
        </w:rPr>
        <w:t> CH</w:t>
      </w:r>
      <w:r w:rsidRPr="000D5489">
        <w:rPr>
          <w:rFonts w:cstheme="minorHAnsi"/>
          <w:vertAlign w:val="subscript"/>
          <w:lang w:val="sk-SK"/>
        </w:rPr>
        <w:t>3</w:t>
      </w:r>
      <w:r w:rsidRPr="000D5489">
        <w:rPr>
          <w:rFonts w:cstheme="minorHAnsi"/>
          <w:lang w:val="sk-SK"/>
        </w:rPr>
        <w:t>(-CH</w:t>
      </w:r>
      <w:r w:rsidRPr="000D5489">
        <w:rPr>
          <w:rFonts w:cstheme="minorHAnsi"/>
          <w:vertAlign w:val="subscript"/>
          <w:lang w:val="sk-SK"/>
        </w:rPr>
        <w:t>2</w:t>
      </w:r>
      <w:r w:rsidRPr="000D5489">
        <w:rPr>
          <w:rFonts w:cstheme="minorHAnsi"/>
          <w:lang w:val="sk-SK"/>
        </w:rPr>
        <w:t>-)</w:t>
      </w:r>
      <w:r w:rsidRPr="000D5489">
        <w:rPr>
          <w:rFonts w:cstheme="minorHAnsi"/>
          <w:vertAlign w:val="subscript"/>
          <w:lang w:val="sk-SK"/>
        </w:rPr>
        <w:t>16</w:t>
      </w:r>
      <w:r w:rsidRPr="000D5489">
        <w:rPr>
          <w:rFonts w:cstheme="minorHAnsi"/>
          <w:lang w:val="sk-SK"/>
        </w:rPr>
        <w:t>COOH</w:t>
      </w:r>
    </w:p>
    <w:p w14:paraId="17C0AD1F" w14:textId="3775BA08" w:rsidR="00782767" w:rsidRPr="000D5489" w:rsidRDefault="00782767" w:rsidP="00782767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Monokarboxylová</w:t>
      </w:r>
    </w:p>
    <w:p w14:paraId="3A6E9B90" w14:textId="45F04EEB" w:rsidR="00782767" w:rsidRPr="000D5489" w:rsidRDefault="00782767" w:rsidP="00782767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Nazýva sa aj kyselina oktodekánová (18 uhlíkov)</w:t>
      </w:r>
    </w:p>
    <w:p w14:paraId="34B8FAAE" w14:textId="75DD3A39" w:rsidR="00782767" w:rsidRPr="000D5489" w:rsidRDefault="00782767" w:rsidP="00782767">
      <w:pPr>
        <w:pStyle w:val="Odsekzoznamu"/>
        <w:numPr>
          <w:ilvl w:val="2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Nenasýtené VMMK</w:t>
      </w:r>
    </w:p>
    <w:p w14:paraId="430F8515" w14:textId="52CFC190" w:rsidR="00782767" w:rsidRPr="000D5489" w:rsidRDefault="000D5489" w:rsidP="00782767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b/>
          <w:bCs/>
          <w:lang w:val="sk-SK"/>
        </w:rPr>
        <w:t>Kyselina olejová</w:t>
      </w:r>
    </w:p>
    <w:p w14:paraId="07419366" w14:textId="0DED400F" w:rsidR="000D5489" w:rsidRPr="000D5489" w:rsidRDefault="000D5489" w:rsidP="000D5489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lang w:val="sk-SK"/>
        </w:rPr>
        <w:t> Kyselina 9-oktodecánová (18 uhlíkov)</w:t>
      </w:r>
    </w:p>
    <w:p w14:paraId="55E078BA" w14:textId="6DAA5C83" w:rsidR="000D5489" w:rsidRPr="000D5489" w:rsidRDefault="000D5489" w:rsidP="000D5489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 w:rsidRPr="000D5489">
        <w:rPr>
          <w:rFonts w:cstheme="minorHAnsi"/>
          <w:color w:val="202122"/>
          <w:shd w:val="clear" w:color="auto" w:fill="FFFFFF"/>
        </w:rPr>
        <w:t>CH</w:t>
      </w:r>
      <w:r w:rsidRPr="000D5489">
        <w:rPr>
          <w:rFonts w:cstheme="minorHAnsi"/>
          <w:color w:val="202122"/>
          <w:shd w:val="clear" w:color="auto" w:fill="FFFFFF"/>
          <w:vertAlign w:val="subscript"/>
        </w:rPr>
        <w:t>3</w:t>
      </w:r>
      <w:r w:rsidRPr="000D5489">
        <w:rPr>
          <w:rFonts w:cstheme="minorHAnsi"/>
          <w:color w:val="202122"/>
          <w:shd w:val="clear" w:color="auto" w:fill="FFFFFF"/>
        </w:rPr>
        <w:t>(-CH</w:t>
      </w:r>
      <w:r w:rsidRPr="000D5489">
        <w:rPr>
          <w:rFonts w:cstheme="minorHAnsi"/>
          <w:color w:val="202122"/>
          <w:shd w:val="clear" w:color="auto" w:fill="FFFFFF"/>
          <w:vertAlign w:val="subscript"/>
        </w:rPr>
        <w:t>2</w:t>
      </w:r>
      <w:r w:rsidRPr="000D5489">
        <w:rPr>
          <w:rFonts w:cstheme="minorHAnsi"/>
          <w:color w:val="202122"/>
          <w:shd w:val="clear" w:color="auto" w:fill="FFFFFF"/>
        </w:rPr>
        <w:t>-)</w:t>
      </w:r>
      <w:r w:rsidRPr="000D5489">
        <w:rPr>
          <w:rFonts w:cstheme="minorHAnsi"/>
          <w:color w:val="202122"/>
          <w:shd w:val="clear" w:color="auto" w:fill="FFFFFF"/>
          <w:vertAlign w:val="subscript"/>
        </w:rPr>
        <w:t>7</w:t>
      </w:r>
      <w:r w:rsidRPr="000D5489">
        <w:rPr>
          <w:rFonts w:cstheme="minorHAnsi"/>
          <w:color w:val="202122"/>
          <w:shd w:val="clear" w:color="auto" w:fill="FFFFFF"/>
        </w:rPr>
        <w:t>CH=CH(-CH</w:t>
      </w:r>
      <w:r w:rsidRPr="000D5489">
        <w:rPr>
          <w:rFonts w:cstheme="minorHAnsi"/>
          <w:color w:val="202122"/>
          <w:shd w:val="clear" w:color="auto" w:fill="FFFFFF"/>
          <w:vertAlign w:val="subscript"/>
        </w:rPr>
        <w:t>2</w:t>
      </w:r>
      <w:r w:rsidRPr="000D5489">
        <w:rPr>
          <w:rFonts w:cstheme="minorHAnsi"/>
          <w:color w:val="202122"/>
          <w:shd w:val="clear" w:color="auto" w:fill="FFFFFF"/>
        </w:rPr>
        <w:t>-)</w:t>
      </w:r>
      <w:r w:rsidRPr="000D5489">
        <w:rPr>
          <w:rFonts w:cstheme="minorHAnsi"/>
          <w:color w:val="202122"/>
          <w:shd w:val="clear" w:color="auto" w:fill="FFFFFF"/>
          <w:vertAlign w:val="subscript"/>
        </w:rPr>
        <w:t>7</w:t>
      </w:r>
      <w:r w:rsidRPr="000D5489">
        <w:rPr>
          <w:rFonts w:cstheme="minorHAnsi"/>
          <w:color w:val="202122"/>
          <w:shd w:val="clear" w:color="auto" w:fill="FFFFFF"/>
        </w:rPr>
        <w:t>COOH</w:t>
      </w:r>
    </w:p>
    <w:p w14:paraId="73893924" w14:textId="77777777" w:rsidR="000D5489" w:rsidRPr="000D5489" w:rsidRDefault="000D5489" w:rsidP="000D5489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color w:val="202122"/>
          <w:shd w:val="clear" w:color="auto" w:fill="FFFFFF"/>
          <w:lang w:val="sk-SK"/>
        </w:rPr>
        <w:t>Kyselina maleínová</w:t>
      </w:r>
    </w:p>
    <w:p w14:paraId="0CA8605B" w14:textId="125A3512" w:rsidR="000D5489" w:rsidRPr="000D5489" w:rsidRDefault="000D5489" w:rsidP="000D5489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lang w:val="sk-SK"/>
        </w:rPr>
        <w:t> Kyselina cis-buténdiová</w:t>
      </w:r>
    </w:p>
    <w:p w14:paraId="3BAC058D" w14:textId="4BA4144B" w:rsidR="000D5489" w:rsidRPr="000D5489" w:rsidRDefault="000D5489" w:rsidP="000D5489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AFD7C44" wp14:editId="3F8E402B">
                <wp:simplePos x="0" y="0"/>
                <wp:positionH relativeFrom="column">
                  <wp:posOffset>2939501</wp:posOffset>
                </wp:positionH>
                <wp:positionV relativeFrom="paragraph">
                  <wp:posOffset>103331</wp:posOffset>
                </wp:positionV>
                <wp:extent cx="32760" cy="108720"/>
                <wp:effectExtent l="38100" t="38100" r="43815" b="4381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BCD7" id="Písanie rukou 10" o:spid="_x0000_s1026" type="#_x0000_t75" style="position:absolute;margin-left:230.75pt;margin-top:7.45pt;width:4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6j+yWAQAAOAMAAA4AAABkcnMvZTJvRG9jLnhtbJxSy07DMBC8I/EP&#10;lu80SV+UqGkPVEgcKD3ABxjHbqzG3mjtNOWj+Ap+jE3a0gJCSFws7441O7Pj6XxnS7ZV6A24jCe9&#10;mDPlJOTGrTP+/HR3NeHMB+FyUYJTGX9Vns9nlxfTpkpVHwooc4WMSJxPmyrjRQhVGkVeFsoK34NK&#10;OQI1oBWBSlxHOYqG2G0Z9eN4HDWAeYUglffUXexBPuv4tVYyPGrtVWBlxm/imOSFjE/GQ7pg20lG&#10;nL3QJRmMeDSbinSNoiqMPEgS/1BkhXEk4JNqIYJgNZofVNZIBA869CTYCLQ2UnV+yFkSf3N27zat&#10;q2Qoa0wluKBcWAkMx911wH9G2JI20DxATumIOgA/MNJ6/g5jL3oBsrakZ58IqlIE+g6+MJWnNacm&#10;zzje58lJv9venhys8ORruV0ha98nFJATljSt3t+8cEYxrDdQMwIop+Mell+JCIkO0G8jdhptGw4p&#10;Z7uM05jX9uyyV7vAJDUH/esxAZKQJJ5c9zv4SLwnOFZnSdDsL5mf162usw8/+wAAAP//AwBQSwME&#10;FAAGAAgAAAAhAOZtkU0pAgAAvQUAABAAAABkcnMvaW5rL2luazEueG1srFPJbtswEL0X6D8QzCEX&#10;LSQlx7EQOacEKNACQZIC7VGRGIuIRBoUFdt/3xFF0QKqAt0OlslZ3sx7M7y5PbYNeue6E0rmmEYE&#10;Iy5LVQm5y/HX5/vwGqPOFLIqGiV5jk+8w7fbjx9uhHxrmwy+CBBkN5zaJse1Mfssjg+HQ3RIIqV3&#10;MSMkiT/Jty+f8dZlVfxVSGGgZDeZSiUNP5oBLBNVjktzJD4esJ9Ur0vu3YNFl+cIo4uS3yvdFsYj&#10;1oWUvEGyaKHvbxiZ0x4OAursuMaoFUA4ZBFN1+n13QYMxTHHs3sPLXbQSYvjZczv/4gZW82yX/f+&#10;oNWeayP4WaaRlHOcUDneLb+RqOadavpBW4zei6YHypQQGKujQ+MFQj/jAbc/w3NkXEPzzp3HD3ES&#10;04iWw2q1ez9V00Gfg/nJaLuAjDAWklVIyTNlWUoymkbpFR0GMtUb92bCfNF9V3u8F33eEOvxPEdu&#10;B1GZ2stEIrLyMs1FWkqtudjV5u9yS9UoWEA3nYu7NWUsPS/ZUjmxk0rzBxhu12vuc+dK2DSvy8IT&#10;s3uG3EN75K85vrCvDNnM0WAVI4iyNLhML0MWYIJDGoAlCCkcKCJwgI8/ELCuwnUQJigdXGz0E4ix&#10;P3CDlQYJDDFYh/QKrgwlA6aLmP+7Wos+FzdW/o3ACeTc6rzSwvn/Bw4tOFQgbHteIG1bAYUQHbUC&#10;MRlidAMZLNlMm27H5+cLr2n7AwAA//8DAFBLAwQUAAYACAAAACEA2RpnA98AAAAJAQAADwAAAGRy&#10;cy9kb3ducmV2LnhtbEyPwUrDQBCG74LvsIzgzW5qY2hjNqUUFEQQbRXsbZodk2B2Nma3bXx7x5Me&#10;Z/6Pf74plqPr1JGG0Ho2MJ0koIgrb1uuDbxu767moEJEtth5JgPfFGBZnp8VmFt/4hc6bmKtpIRD&#10;jgaaGPtc61A15DBMfE8s2YcfHEYZh1rbAU9S7jp9nSSZdtiyXGiwp3VD1efm4Azs1s+Ps3Bf9du3&#10;r3fOHgLtVvhkzOXFuLoFFWmMfzD86os6lOK09we2QXUG0mx6I6gE6QKUAGm2kMXewCydgy4L/f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uo/slgEA&#10;ADgDAAAOAAAAAAAAAAAAAAAAADwCAABkcnMvZTJvRG9jLnhtbFBLAQItABQABgAIAAAAIQDmbZFN&#10;KQIAAL0FAAAQAAAAAAAAAAAAAAAAAP4DAABkcnMvaW5rL2luazEueG1sUEsBAi0AFAAGAAgAAAAh&#10;ANkaZwPfAAAACQEAAA8AAAAAAAAAAAAAAAAAVQYAAGRycy9kb3ducmV2LnhtbFBLAQItABQABgAI&#10;AAAAIQB5GLydvwAAACEBAAAZAAAAAAAAAAAAAAAAAGEHAABkcnMvX3JlbHMvZTJvRG9jLnhtbC5y&#10;ZWxzUEsFBgAAAAAGAAYAeAEAAFc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6375A78" wp14:editId="7CE12B58">
                <wp:simplePos x="0" y="0"/>
                <wp:positionH relativeFrom="column">
                  <wp:posOffset>3643630</wp:posOffset>
                </wp:positionH>
                <wp:positionV relativeFrom="paragraph">
                  <wp:posOffset>75565</wp:posOffset>
                </wp:positionV>
                <wp:extent cx="65405" cy="123885"/>
                <wp:effectExtent l="38100" t="38100" r="48895" b="4762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5405" cy="12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5B28" id="Písanie rukou 9" o:spid="_x0000_s1026" type="#_x0000_t75" style="position:absolute;margin-left:286.2pt;margin-top:5.25pt;width:6.55pt;height:1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Fk6cAQAANgMAAA4AAABkcnMvZTJvRG9jLnhtbJxSy27bMBC8F8g/&#10;EHuvJfkFWbCcQ40AOTT1of0AhiItIiJXWFKW81H9ivxYVn7EToKiQC4El0MOZ3Z2ebt3jdhpChZ9&#10;CdkoBaG9wsr6bQl/ft99z0GEKH0lG/S6hGcd4HZ1823Zt4UeY41NpUkwiQ9F35ZQx9gWSRJUrZ0M&#10;I2y1Z9AgORm5pG1SkeyZ3TXJOE3nSY9UtYRKh8Cn6yMIqwO/MVrFX8YEHUVTQr7IpyAib+bTCQga&#10;NuMZiMcSFul8AslqKYstyba26iRJfkGRk9azgDeqtYxSdGQ/UTmrCAOaOFLoEjTGKn3ww86y9IOz&#10;e/80uMqmqqNCoY/ax42keO7dAfjKF67hDvQ/seJ0ZBcRTozcnv+HcRS9RtU51nNMhHQjI49DqG0b&#10;uM2FrUqg+yq76Pe7HxcHG7r4ethtSAz3FyC8dCxp8/I3SG+1oO4JO7EYUjp34eE9DSPJCfrXB3tD&#10;boiGdYt9CTytz8N6SF7vo1B8OJ9NU54KxUg2nuT5bIDPxEeCc3WVA195l/h1PTy/GvfVKwAAAP//&#10;AwBQSwMEFAAGAAgAAAAhAIkf9vNGAgAAdQUAABAAAABkcnMvaW5rL2luazEueG1spFTLbtswELwX&#10;6D8QzMEXUSIpyQ8hck4JUKBFgyQF2qMi0xYRiTQoKnb+vkvqYSN1gT4OtpdL7uzscOjrm2NTo1dh&#10;WqlVjllIMRKq1Bupdjn+9nRHlhi1tlCbotZK5PhNtPhm/fHDtVQvTZ3BNwIE1bqoqXNcWbvPouhw&#10;OISHONRmF3FK4+iTevnyGa+Hqo3YSiUttGzHVKmVFUfrwDK5yXFpj3Q6D9iPujOlmLZdxpSnE9YU&#10;pbjTpinshFgVSokaqaIB3t8xsm97CCT02QmDUSNhYMJDliyS5e0KEsUxx2frDii2wKTB0WXMH/+J&#10;GXnNst9zvzd6L4yV4iRTP9Sw8YbKfu3n6wc1otV157TF6LWoOxiZUQrXOozDogsD/YoHs/0d3jDM&#10;QOic+bAzXeIoppWNAGs1++lWbQs8XfrRGm9ATjknNCWMPjGeJTSj8zCmqbuQsV/vmxHz2XRtNeE9&#10;m5ND/M40Zz/bQW5sNclEQ0AeZToX6VJpJeSusv9WW+pagwGH27m6XTDOk5PJLrWTO6WNuIfLbTsj&#10;plp2poQvm3S58MS8z9Dw0B7ENsdX/pUhX9knvGJzilgwIyyd8UWA55gwHhC2RAsa8JQsWeD2GXG/&#10;1McUYgY54pIuYGjhFxQiOOKPDsfH+H3JUEuhDkrcZwr6NmPiDMDxSGC9QjHw4Z5P7AIwjAPgS8RG&#10;o/jpR5v8qRTejF+321ZYeEbwT+EssmYpNGZOIj6LVwH8iWBHjqOUAp0YuHCSzN81Pr2C9U8AAAD/&#10;/wMAUEsDBBQABgAIAAAAIQCWeWCj2gAAAAkBAAAPAAAAZHJzL2Rvd25yZXYueG1sTI9NT4RADIbv&#10;Jv6HSU28uTOiKEGGjdmEk15E47nLVCDLfIQZFvz31pPe2rxP3j6t9pudxJnmOHqn4XanQJDrvBld&#10;r+HjvbkpQMSEzuDkHWn4pgj7+vKiwtL41b3RuU294BIXS9QwpBRKKWM3kMW484EcZ19+tph4nXtp&#10;Zly53E4yU+pBWhwdXxgw0GGg7tQuVsMisdlOrVXYrCN9Hl6DzV6C1tdX2/MTiERb+oPhV5/VoWan&#10;o1+ciWLSkD9m94xyoHIQDORFzsNRw11WgKwr+f+D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1hZOnAEAADYDAAAOAAAAAAAAAAAAAAAAADwCAABkcnMv&#10;ZTJvRG9jLnhtbFBLAQItABQABgAIAAAAIQCJH/bzRgIAAHUFAAAQAAAAAAAAAAAAAAAAAAQEAABk&#10;cnMvaW5rL2luazEueG1sUEsBAi0AFAAGAAgAAAAhAJZ5YKPaAAAACQEAAA8AAAAAAAAAAAAAAAAA&#10;eAYAAGRycy9kb3ducmV2LnhtbFBLAQItABQABgAIAAAAIQB5GLydvwAAACEBAAAZAAAAAAAAAAAA&#10;AAAAAH8HAABkcnMvX3JlbHMvZTJvRG9jLnhtbC5yZWxzUEsFBgAAAAAGAAYAeAEAAHU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03AD662" wp14:editId="653A50BC">
                <wp:simplePos x="0" y="0"/>
                <wp:positionH relativeFrom="column">
                  <wp:posOffset>3472661</wp:posOffset>
                </wp:positionH>
                <wp:positionV relativeFrom="paragraph">
                  <wp:posOffset>432371</wp:posOffset>
                </wp:positionV>
                <wp:extent cx="61920" cy="90720"/>
                <wp:effectExtent l="38100" t="38100" r="52705" b="4318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9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FC051" id="Písanie rukou 4" o:spid="_x0000_s1026" type="#_x0000_t75" style="position:absolute;margin-left:272.75pt;margin-top:33.35pt;width:6.3pt;height: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inqVAQAANQMAAA4AAABkcnMvZTJvRG9jLnhtbJxSy67aMBDdV+o/&#10;WLO/JEGUkojA4qJKLEpZtB/gOjaxiD3R2CHwUf2K/lgnPAq31dWV7iay5zhnzpkz8+XRNeKgKVj0&#10;JWSjFIT2CivrdyX8+P7laQYiROkr2aDXJZx0gOXi44d53xZ6jDU2lSbBJD4UfVtCHWNbJElQtXYy&#10;jLDVnkGD5GTkK+2SimTP7K5Jxmk6TXqkqiVUOgSuri4gLM78xmgVvxkTdBRNCXmasrx4O1AJs3z6&#10;CcRPrmR5CsliLosdyba26ipJvkORk9azgL9UKxml6Mj+R+WsIgxo4kihS9AYq/TZDzvL0n+crf1+&#10;cJVNVEeFQh+1j1tJ8Ta7M/CeFq7hCfRfseJ0ZBcRrow8nrfDuIheoeoc67kkQrqRkdch1LYNIKiw&#10;VQm0rrK7fn94vjvY0t3X5rAlMbyfgPDSsaTt719BeqsFdXvsxGRI6TaFzUsaRpIr9FqDoyE3RMO6&#10;xbEEXofT8D0nr49RKC5Os3zMgGIkTz/z8YH38v+ty0MM3PpF4I/3QdbDti/+AAAA//8DAFBLAwQU&#10;AAYACAAAACEAmHP8+r4CAABvBwAAEAAAAGRycy9pbmsvaW5rMS54bWykVE1v2zAMvQ/YfxDUQy92&#10;LMlJ2gZ1e2qBARtQrB2wHV1HTYTaciArTfrvR33RWZsetgGBI1Lk4+Mj7cvrfdeSF2kG1euK8gmj&#10;ROqmXyq9quiPh9v8nJLB1npZt72WFX2VA72++vzpUunnrl3AkwCCHtypayu6tnazKIrdbjfZlZPe&#10;rArBWFl80c/fvtKrmLWUT0orCyWH5Gp6beXeOrCFWla0sXuG8YB9329NI/HaeUwzRlhTN/K2N11t&#10;EXFday1bousOeP+kxL5u4KCgzkoaSjoFDediwqdn0/ObC3DU+4oe2FugOACTjhbHMX/9J2bhNVt8&#10;zP3O9BtprJKjTKGpePFKmmD7/kKjRg59u3XaUvJSt1tomTMGY43t8OJIQ+/xoLe/w4vNREKHzOMN&#10;DjGJaVUnYbW6DU7VDsDTue+t8QsomBA5m+WcPXCxKC8Ws3Ii5jM3kFQv7E3CfDTbYY14j2bcEH+D&#10;fYbedmpp1ygTm7AZynQo0rHUtVSrtf233KZve1jAOJ2TmzMuxHRcsmPl1Er3Rt7BcIetkZjLD5Tw&#10;aajLkVfM7xmJL9p3+VTRE/+WEZ8ZHF4xURKenfLylGU05/DLODhy92CEZYKTaZaXPIcn95csXDrD&#10;R3GIilfewwDAxzAP8IfBHCokOuTx7NJiXXcZakcHGBD61ki5SADz3rAJcGXG8xILIiOP7fE9ncDX&#10;URvpHBqjN6C6RpF67BixvTxTSHfyhnZH/NFOcoT/qHwIzAVkO4QxGs5Q2jef/B/YyOOddFhjHGDE&#10;wP7wkKq5HTnLclHm8DcnTkpHK447GXMyB+UA9s0GpGGlOIT3B3eLVFJBDHGOg33wKgetQJ4yEzDW&#10;sCGOEMTiRFLROOOoM3YK4UGimBPrJG+6nrrys5Ghq3+Rz3yb51kJsoj0bfIvHL6R8P27+g0AAP//&#10;AwBQSwMEFAAGAAgAAAAhADfKNNveAAAACQEAAA8AAABkcnMvZG93bnJldi54bWxMj8FOwzAQRO9I&#10;/IO1SNyoU4rTELKpKiQOiBNtkTi68TaxiNdR7LTh7zEnOK7maeZttZldL840BusZYbnIQBA33lhu&#10;EQ77l7sCRIiaje49E8I3BdjU11eVLo2/8Dudd7EVqYRDqRG6GIdSytB05HRY+IE4ZSc/Oh3TObbS&#10;jPqSyl0v77Msl05bTgudHui5o+ZrNzmE/WFFxfqN9Ic9za9y20y2+yTE25t5+wQi0hz/YPjVT+pQ&#10;J6ejn9gE0SOoB6USipDnaxAJUKpYgjgiFKtHkHUl/3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NIp6lQEAADUDAAAOAAAAAAAAAAAAAAAAADwCAABk&#10;cnMvZTJvRG9jLnhtbFBLAQItABQABgAIAAAAIQCYc/z6vgIAAG8HAAAQAAAAAAAAAAAAAAAAAP0D&#10;AABkcnMvaW5rL2luazEueG1sUEsBAi0AFAAGAAgAAAAhADfKNNveAAAACQEAAA8AAAAAAAAAAAAA&#10;AAAA6QYAAGRycy9kb3ducmV2LnhtbFBLAQItABQABgAIAAAAIQB5GLydvwAAACEBAAAZAAAAAAAA&#10;AAAAAAAAAPQHAABkcnMvX3JlbHMvZTJvRG9jLnhtbC5yZWxzUEsFBgAAAAAGAAYAeAEAAOoIAAAA&#10;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C1303AC" wp14:editId="09381A69">
                <wp:simplePos x="0" y="0"/>
                <wp:positionH relativeFrom="column">
                  <wp:posOffset>3155861</wp:posOffset>
                </wp:positionH>
                <wp:positionV relativeFrom="paragraph">
                  <wp:posOffset>434171</wp:posOffset>
                </wp:positionV>
                <wp:extent cx="72000" cy="75240"/>
                <wp:effectExtent l="38100" t="38100" r="42545" b="5842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0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65864" id="Písanie rukou 3" o:spid="_x0000_s1026" type="#_x0000_t75" style="position:absolute;margin-left:247.8pt;margin-top:33.5pt;width:7.05pt;height: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JRuWAQAANQMAAA4AAABkcnMvZTJvRG9jLnhtbJxSQU7DMBC8I/EH&#10;y3eaNLRQoqY9UCFxAHqABxjHbqzG3mjtNOVRvIKPsUla2oIQEhfL9tizMzs7nW9tyTYKvQGX8eEg&#10;5kw5Cblxq4y/PN9dTDjzQbhclOBUxt+U5/PZ+dm0qVKVQAFlrpARifNpU2W8CKFKo8jLQlnhB1Ap&#10;R6AGtCLQEVdRjqIhdltGSRxfRQ1gXiFI5T3dLnqQzzp+rZUMT1p7FViZ8cnViOSFjN/EMW2QNslo&#10;zNkrQTfjmEezqUhXKKrCyJ0k8Q9FVhhHAr6oFiIIVqP5QWWNRPCgw0CCjUBrI1Xnh5wN42/O7t26&#10;dTUcyRpTCS4oF5YCw753HfCfErakDjQPkFM6og7Ad4zUnr/D6EUvQNaW9PSJoCpFoHHwhak8tTk1&#10;ecbxPh8e9LvN7cHBEg++HjdLZO37S86csCRp+fHuhTOKYb2Gml22Ke278HhKQ0i0g34rsNVo22hI&#10;N9tmnKbgrV275NU2MEmX1zRXBEhCrscJjcwRb/9/X+UoBip9EvjxuZV1NO2zTwAAAP//AwBQSwME&#10;FAAGAAgAAAAhAFj5xulDAgAAewUAABAAAABkcnMvaW5rL2luazEueG1spFPLbtswELwX6D8QzCEX&#10;PUjJjmwhck4JUKAFgiQF2qMiMxYRiTQoKrb/vsuHaAF1D20vEsmdWe7MLm/vjn2HPpgauBQVpgnB&#10;iIlGbrnYVfj7y0O8wmjQtdjWnRSswic24LvN50+3XLz3XQlfBBnEYFZ9V+FW632ZpofDITnkiVS7&#10;NCMkT7+I929f8caztuyNC67hymE6aqTQ7KhNspJvK9zoIwl4yP0sR9WwEDYnqjkjtKob9iBVX+uQ&#10;sa2FYB0SdQ91/8BIn/aw4HDPjimMeg6C4yyhi2Kxul/DQX2s8Gw/QokDVNLj9HLOn/+ZM7WelX+u&#10;/VHJPVOas7NNTpQPnFDj9lafE6rYILvReIvRR92NIJkSAm31cmh6QdDv+UDb3+XzYnxB88p9JDRx&#10;MlPznsFo9fvQVT1Aneb4WSs7gBnJspgsY0peaFbm63JJkqLITEOm+9zcTDlf1Ti0Id+rOk+IjQSd&#10;TtuBb3UbbCIJWQab5iZdoraM71r9b9xGdhIG0Hfn6r6gWbY4D9ml6/hOSMUeobnDqFjg0pkTlhZ8&#10;ufDE7Jwh/9Ce2FuFr+wrQ5bpDqxjFBXRdb66jvMIHsga04giGsUUkYjAgsCfrlAexdkSILMYnEPM&#10;Az04doSJSGAPAJPSAGboGRUoM1pMYePgNxBYOr5DTEh3iUeaGyzfRW09rkqfaFbhVISNeJGGHCDx&#10;wigt4ONLB5EmnhXgUk7jIgIXFhHMaETJDaIFUM3EruAPRU9zas0P3YG3sPkFAAD//wMAUEsDBBQA&#10;BgAIAAAAIQA2vPVu3gAAAAkBAAAPAAAAZHJzL2Rvd25yZXYueG1sTI9BTsMwEEX3SNzBGiQ2iDpF&#10;1GlCJhVCyqqbUjiAGw9JVHscxW6bcnrMCpajefr//WozOyvONIXBM8JykYEgbr0ZuEP4/Gge1yBC&#10;1Gy09UwIVwqwqW9vKl0af+F3Ou9jJ1IIh1Ij9DGOpZSh7cnpsPAjcfp9+cnpmM6pk2bSlxTurHzK&#10;MiWdHjg19Hqkt57a4/7kELbqe+eOTW7nrXcPjb3SThaEeH83v76AiDTHPxh+9ZM61Mnp4E9sgrAI&#10;z8VKJRRB5WlTAlZZkYM4IKyXCmRdyf8L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W0lG5YBAAA1AwAADgAAAAAAAAAAAAAAAAA8AgAAZHJzL2Uyb0Rv&#10;Yy54bWxQSwECLQAUAAYACAAAACEAWPnG6UMCAAB7BQAAEAAAAAAAAAAAAAAAAAD+AwAAZHJzL2lu&#10;ay9pbmsxLnhtbFBLAQItABQABgAIAAAAIQA2vPVu3gAAAAkBAAAPAAAAAAAAAAAAAAAAAG8GAABk&#10;cnMvZG93bnJldi54bWxQSwECLQAUAAYACAAAACEAeRi8nb8AAAAhAQAAGQAAAAAAAAAAAAAAAAB6&#10;BwAAZHJzL19yZWxzL2Uyb0RvYy54bWwucmVsc1BLBQYAAAAABgAGAHgBAABwCAAAAAA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A8140B" wp14:editId="113FFA09">
            <wp:extent cx="2368846" cy="135555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89" cy="136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202122"/>
          <w:shd w:val="clear" w:color="auto" w:fill="FFFFFF"/>
          <w:lang w:val="sk-SK"/>
        </w:rPr>
        <w:t xml:space="preserve"> </w:t>
      </w:r>
    </w:p>
    <w:p w14:paraId="70AB6054" w14:textId="014473C1" w:rsidR="000D5489" w:rsidRPr="0041119A" w:rsidRDefault="000D5489" w:rsidP="000D5489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color w:val="202122"/>
          <w:shd w:val="clear" w:color="auto" w:fill="FFFFFF"/>
          <w:lang w:val="sk-SK"/>
        </w:rPr>
        <w:t>Kyselina fumarová</w:t>
      </w:r>
    </w:p>
    <w:p w14:paraId="57C2AE04" w14:textId="373E3131" w:rsidR="0041119A" w:rsidRDefault="0041119A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lang w:val="sk-SK"/>
        </w:rPr>
        <w:t> Kyselina trans-buténdiová</w:t>
      </w:r>
    </w:p>
    <w:p w14:paraId="3A195C79" w14:textId="072C1455" w:rsidR="0041119A" w:rsidRDefault="0041119A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9A7F4CB" wp14:editId="43D249DF">
                <wp:simplePos x="0" y="0"/>
                <wp:positionH relativeFrom="column">
                  <wp:posOffset>3519805</wp:posOffset>
                </wp:positionH>
                <wp:positionV relativeFrom="paragraph">
                  <wp:posOffset>72390</wp:posOffset>
                </wp:positionV>
                <wp:extent cx="90170" cy="98835"/>
                <wp:effectExtent l="38100" t="38100" r="5080" b="5397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0170" cy="9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749C" id="Písanie rukou 21" o:spid="_x0000_s1026" type="#_x0000_t75" style="position:absolute;margin-left:276.45pt;margin-top:5pt;width:8.5pt;height: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Yp6aAQAANwMAAA4AAABkcnMvZTJvRG9jLnhtbJxSy27bMBC8F+g/&#10;EHuv9UjrSoLlHGIUyKGpD+0HsBRpERG5wpKynI/qV/THupLt2GlRBMhF4HKo2ZmdXd0eXCf2moJF&#10;X0O2SEFor7CxflfDj+9fPhQgQpS+kR16XcOTDnC7fv9uNfaVzrHFrtEkmMSHauxraGPsqyQJqtVO&#10;hgX22jNokJyMXNIuaUiOzO66JE/TZTIiNT2h0iHw7eYIwnrmN0ar+M2YoKPoaijKIgMR+bDMlyBo&#10;PuQgftZQ3pSfIFmvZLUj2bdWnSTJNyhy0noW8Ey1kVGKgew/VM4qwoAmLhS6BI2xSs9+2FmW/uXs&#10;3j9OrrKPaqBKoY/ax62keJ7dDLylhet4AuNXbDgdOUSEEyOP5/UwjqI3qAbHeo6JkO5k5HUIre0D&#10;j7myTQ1032QX/X5/d3GwpYuvh/2WxPQ+56S8dKxp+/tXkN5qQcMjDoIBzuk8h4eXRIwkJ+h/LQ6G&#10;3BQOKxeHGnhfn6bvnL0+RKH4skyzzwwoRsqiuJk348x7/P9cXQXBrV9Efl1Psq72ff0HAAD//wMA&#10;UEsDBBQABgAIAAAAIQCzMkk9igIAAFMGAAAQAAAAZHJzL2luay9pbmsxLnhtbKxTy27bMBC8F+g/&#10;EMwhF1HiUpLlGJFzSoACLRo0KdAeFZm2hUiUQdGx8/ddUpTkti7Q10E2uY/Zndnl9c2xqcmL1F3V&#10;qpxCyCmRqmxXldrk9PPjHZtT0plCrYq6VTKnr7KjN8u3b64r9dzUC/wliKA6e2rqnG6N2S2i6HA4&#10;hIc4bPUmEpzH0Tv1/OE9XfqslVxXqjJYshtMZauMPBoLtqhWOS3NkY/xiP3Q7nUpR7e16HKKMLoo&#10;5V2rm8KMiNtCKVkTVTTY9xdKzOsODxXW2UhNSVMhYSZCSLJkfnuFhuKY05P7HlvssJOGRucxv/4j&#10;ZuQ0W/y693vd7qQ2lZxk6kl5xysp+7vj1xPVsmvrvdWWkpei3iNl4BzH6ulAdIbQz3jI7c/wPBnf&#10;0Gnn3jMOcRDTVI3E1Wp241RNh31a84PRbgEFF4LxlAF/hHgBsEjiMJvP7ECGev3eDJhPet9tR7wn&#10;PW2I84w8e26HamW2o0w85Oko06lI51K3stpszd/llm3d4gL66VzcZiBEMi3ZuXLVRrVa3uNwu72W&#10;Yy6cKOHSRl3OPDG3Z8Q/tE9yndML98qIy+wNTrGMEwgu+SWIgDKgEDBgEAAamcADJ9x9DPDgfjha&#10;2RWBNADBRIxhJAms0eXYMPvZPBYTSIKMCZv5XYCFsOE9qHc5YGdFg+3KGyxgf3GgU0RfZejQO6fy&#10;g8OWjhM2w04zkgbxHDcMe5uRK1eBE+H6EMDwkBJklHAmhp1zQg4b97uqur3+uF530uQ0TpIwTelS&#10;xIJAllqxsRLlKPf/KwKzOYSQ0SUkKQGOI2XxJQ8oUGGljlFQ+/kZAnK2F+H/+4kNIlv1UdtxCvEP&#10;bU5vfPkNAAD//wMAUEsDBBQABgAIAAAAIQDT0b3P3QAAAAkBAAAPAAAAZHJzL2Rvd25yZXYueG1s&#10;TI/BTsMwEETvSPyDtUjcqNOoqdoQp0Io3CHQqkc3XuKo8TqKnTbw9SwnOO7M0+xMsZtdLy44hs6T&#10;guUiAYHUeNNRq+Dj/eVhAyJETUb3nlDBFwbYlbc3hc6Nv9IbXurYCg6hkGsFNsYhlzI0Fp0OCz8g&#10;sffpR6cjn2MrzaivHO56mSbJWjrdEX+wesBni825npyCeLRTe6wO+7Da2+rVjIfqu06Vur+bnx5B&#10;RJzjHwy/9bk6lNzp5CcyQfQKsizdMspGwpsYyNZbFk4K0s0KZFnI/wv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oWKemgEAADcDAAAOAAAAAAAAAAAA&#10;AAAAADwCAABkcnMvZTJvRG9jLnhtbFBLAQItABQABgAIAAAAIQCzMkk9igIAAFMGAAAQAAAAAAAA&#10;AAAAAAAAAAIEAABkcnMvaW5rL2luazEueG1sUEsBAi0AFAAGAAgAAAAhANPRvc/dAAAACQEAAA8A&#10;AAAAAAAAAAAAAAAAugYAAGRycy9kb3ducmV2LnhtbFBLAQItABQABgAIAAAAIQB5GLydvwAAACEB&#10;AAAZAAAAAAAAAAAAAAAAAMQHAABkcnMvX3JlbHMvZTJvRG9jLnhtbC5yZWxzUEsFBgAAAAAGAAYA&#10;eAEAALo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CC94F21" wp14:editId="62DB66E4">
                <wp:simplePos x="0" y="0"/>
                <wp:positionH relativeFrom="column">
                  <wp:posOffset>3347922</wp:posOffset>
                </wp:positionH>
                <wp:positionV relativeFrom="paragraph">
                  <wp:posOffset>373029</wp:posOffset>
                </wp:positionV>
                <wp:extent cx="69120" cy="98280"/>
                <wp:effectExtent l="19050" t="38100" r="45720" b="5461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1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8276" id="Písanie rukou 14" o:spid="_x0000_s1026" type="#_x0000_t75" style="position:absolute;margin-left:262.9pt;margin-top:28.65pt;width:6.9pt;height: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GI6SAQAANwMAAA4AAABkcnMvZTJvRG9jLnhtbJxSQU7DMBC8I/EH&#10;y3eapCpVGzXhQIXEAegBHmAcu7GIvdHaacqjeAUfY5M2tAUhpF4i744zO7Pjxc3WVmyj0BtwGU9G&#10;MWfKSSiMW2f85fnuasaZD8IVogKnMv6uPL/JLy8WbZ2qMZRQFQoZkTiftnXGyxDqNIq8LJUVfgS1&#10;cgRqQCsClbiOChQtsdsqGsfxNGoBixpBKu+pu9yBPO/5tVYyPGntVWBVxmfTCckLwwEzPr/uOq90&#10;mMxjHuULka5R1KWRe0niDEVWGEcCvqmWIgjWoPlFZY1E8KDDSIKNQGsjVe+HnCXxD2f37q1zlUxk&#10;g6kEF5QLK4Fh2F0PnDPCVrSB9gEKSkc0Afiekdbzfxg70UuQjSU9u0RQVSLQc/ClqT1nmJoi43hf&#10;JAf9bnN7cLDCg6/HzQpZdz+ZcOaEJU2rzw8vnFEMmzdoGAGU07CHx1MiQqI99NeIrUbbhUPK2Tbj&#10;FP979+2zV9vAJDWn82RMgCRkPhvPenTg3f0/VEdB0OiTyI/rTtbRe8+/AAAA//8DAFBLAwQUAAYA&#10;CAAAACEAQCJ4atECAAArCAAAEAAAAGRycy9pbmsvaW5rMS54bWykVF1v2yAUfZ+0/4DoQ19CDHbc&#10;pFGdPrXSpE2q2k7aHl2HJqg2jjBp0n+/CxjMWmfStgfbcD/OPfdw8dX1sanRK1edaGWB2ZRixGXV&#10;roXcFPj74y1ZYNTpUq7LupW8wG+8w9erz5+uhHxp6iW8ESDIzqyausBbrXfLJDkcDtNDNm3VJkkp&#10;zZIv8uXbV7zqs9b8WUihoWTnTVUrNT9qA7YU6wJX+khDPGA/tHtV8eA2FlUNEVqVFb9tVVPqgLgt&#10;peQ1kmUDvH9gpN92sBBQZ8MVRo2Ahkk6ZbP5bHFzCYbyWOBovweKHTBpcDKO+fM/MROr2fI09zvV&#10;7rjSgg8yuaZ6xxuq3N725xpVvGvrvdEWo9ey3kPLjFI41r4dlow09BEPevs7vL6ZnlDMvPeEQ/Ri&#10;atFwGK1mF05Vd8DTmB+0sgOY0jQlNCeMPrJsydhyRqeL+YU5EF/PzY3HfFL7bhvwntQwIdYT+nS9&#10;HcRab4NMdErzIFMs0ljqlovNVv9bbtXWLQxgfzpnN3OWprNhyMbKiY1sFb+Dw+32iodcFilh04Iu&#10;I1fMzhnqL9o9fy7wmb1lyGY6g1WMoZxNzi/OCZtghumEwoIiNiHMLOBhfsMYmYOZoguwQaB9jJ9O&#10;LkkKnhzN4A3hNtWmgc/4weoWJukPIcYd4g2LGQLgnGSWkqs4UPT7gG4X7zA8UfcNoSYqbFyvUC5C&#10;dI0NHivLKEiskeFsug9MLKLNdWqSHCKykGL77cW2Qi9QNmEpyYO8loHRxHMzJdwhRR3ExrFAZxsS&#10;x/emiIuJDmEweuDIOSBGxoFrmB2far4fIk8YQKQ0RwvQMiMwWGbGPAzIe2rK3lXwBGONTb0PNU1e&#10;NBBjIaHq73Ge1IDgBiCaIJLB1bBdGOL+9OJEuw55bhGx7Gfq3eEMTUBCv4nmLyT5++gLk8zcKML8&#10;f9X+LMLfBP7dq18AAAD//wMAUEsDBBQABgAIAAAAIQAknFtG3QAAAAkBAAAPAAAAZHJzL2Rvd25y&#10;ZXYueG1sTI/NTsMwEITvSLyDtUjcqNNWSSDEqYCKGxKi/JzdeIkj7HUUO2l4e5YT3Ha0o5lv6t3i&#10;nZhxjH0gBetVBgKpDaanTsHb6+PVNYiYNBntAqGCb4ywa87Pal2ZcKIXnA+pExxCsdIKbEpDJWVs&#10;LXodV2FA4t9nGL1OLMdOmlGfONw7ucmyQnrdEzdYPeCDxfbrMHkFH/sw2fkJXYbFvZn26zm+p2el&#10;Li+Wu1sQCZf0Z4ZffEaHhpmOYSIThVOQb3JGT3yUWxBsyLc3BYijgjIvQTa1/L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8hiOkgEAADcDAAAOAAAA&#10;AAAAAAAAAAAAADwCAABkcnMvZTJvRG9jLnhtbFBLAQItABQABgAIAAAAIQBAInhq0QIAACsIAAAQ&#10;AAAAAAAAAAAAAAAAAPoDAABkcnMvaW5rL2luazEueG1sUEsBAi0AFAAGAAgAAAAhACScW0bdAAAA&#10;CQEAAA8AAAAAAAAAAAAAAAAA+QYAAGRycy9kb3ducmV2LnhtbFBLAQItABQABgAIAAAAIQB5GLyd&#10;vwAAACEBAAAZAAAAAAAAAAAAAAAAAAMIAABkcnMvX3JlbHMvZTJvRG9jLnhtbC5yZWxzUEsFBgAA&#10;AAAGAAYAeAEAAPk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814A371" wp14:editId="2178B7DA">
                <wp:simplePos x="0" y="0"/>
                <wp:positionH relativeFrom="column">
                  <wp:posOffset>3092322</wp:posOffset>
                </wp:positionH>
                <wp:positionV relativeFrom="paragraph">
                  <wp:posOffset>391749</wp:posOffset>
                </wp:positionV>
                <wp:extent cx="72000" cy="67320"/>
                <wp:effectExtent l="38100" t="38100" r="42545" b="4699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0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3DF45" id="Písanie rukou 13" o:spid="_x0000_s1026" type="#_x0000_t75" style="position:absolute;margin-left:242.8pt;margin-top:30.15pt;width:7.05pt;height: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nnKWAQAANwMAAA4AAABkcnMvZTJvRG9jLnhtbJxSwU7jMBC9I+0/&#10;WHPfJilQulFTDlRIHGB7YD/AOHZjEXuisdOUj+Ir+LGdpM22gFZIXCKPn/PmvXmzuN65Wmw1BYu+&#10;gGySgtBeYWn9poA/j7c/5yBClL6UNXpdwIsOcL38cbbomlxPscK61CSYxIe8awqoYmzyJAmq0k6G&#10;CTbaM2iQnIxc0iYpSXbM7upkmqazpEMqG0KlQ+Db1R6E5cBvjFbxtzFBR1EX8CtNWV4cD1TAfD6/&#10;BPHEh9llCslyIfMNyaay6iBJfkORk9azgH9UKxmlaMl+onJWEQY0caLQJWiMVXrww86y9IOzO//c&#10;u8ouVEu5Qh+1j2tJcZzdAHynhat5At09lpyObCPCgZHH83UYe9ErVK1jPftESNcy8jqEyjYBBOW2&#10;LIDuyuyo329vjg7WdPT1sF2T6N9n5yC8dKxp/fYapLdaUPuMrWCAcxrn8PCeiJHkAP2vxc6Q68Nh&#10;5WJXAC/ES/8dste7KBRfXvFmMaAYmV2dTwd05N3/P1YnQXDrd5Gf1r2sk31f/gUAAP//AwBQSwME&#10;FAAGAAgAAAAhAPeulNp2AgAApAYAABAAAABkcnMvaW5rL2luazEueG1spFRdb9sgFH2ftP+A6ENf&#10;TAzG+VSdPrXSpE2q2k7aHl2Hxqg2jjBpkn+/C8Y4XV1N2x5i4H6ce87lkqvrY12hV6Fb2agMswnF&#10;SKii2Ui1zfD3x1uywKg1udrkVaNEhk+ixdfrz5+upHqpqxV8ESCo1u7qKsOlMbtVHB8Oh8mBTxq9&#10;jRNKefxFvXz7itc+ayOepZIGSra9qWiUEUdjwVZyk+HCHGmIB+yHZq8LEdzWooshwui8ELeNrnMT&#10;EMtcKVEhldfA+wdG5rSDjYQ6W6ExqiUIJsmEpfN0cbMEQ37M8Nl5DxRbYFLjeBzz539ixq5nq4+5&#10;3+lmJ7SRYmhTJ8o7Tqjozk5fJ1SLtqn2trcYvebVHiQzSuFavRwWjwh6jwfa/g7Pi/GEzpl7T7jE&#10;vplG1gJGq96FWzUt8LTmB6PdACY0SQidEkYfGV8xtuLzScoTeyF9vW5ueswnvW/LgPekhwlxnqCz&#10;03aQG1OGNtEJnYY2nTdpLLUUcluaf8stmqqBAfS3c3EzZ0mSDkM2Vk5uVaPFHVxuu9ci5LKzTri0&#10;0JeRJ+bmDPmHdi+eM3zhXhlymZ3BdYyhhEeXs0saYYoJiwiDD0MsorDOCI/IHPGIIgpGCl7vsSuz&#10;IYRNUQJ+OLoTBNmDdZ0ZB4NFcj8fYPeA2sH3zmDwm0DrLDZQ6ZOGsraC5TTtOYV82KSI8YgTtuho&#10;eDpBtqtoIb2ckOppgzYX67RzaA2ZQYPSaM4JfwvZ8wpiesPY+ltQ36++6EfrO3ZjgX8Gs7fZqfLt&#10;GKPY2d6C+ZkYq9rdKOMojdicJDAtSztNLFki1j9oN6VhjOFPY/0LAAD//wMAUEsDBBQABgAIAAAA&#10;IQCMg68/4QAAAAkBAAAPAAAAZHJzL2Rvd25yZXYueG1sTI9BT8JAEIXvJv6HzZh4k62CLdRuCVG8&#10;eCECwevQHdqG7mzT3dLir3c96XHyvrz3TbYcTSMu1LnasoLHSQSCuLC65lLBfvf+MAfhPLLGxjIp&#10;uJKDZX57k2Gq7cCfdNn6UoQSdikqqLxvUyldUZFBN7EtcchOtjPow9mVUnc4hHLTyKcoiqXBmsNC&#10;hS29VlSct71RsP7YXMvz6u0wYH/whTutv3dfe6Xu78bVCwhPo/+D4Vc/qEMenI62Z+1Eo2A2f44D&#10;qiCOpiACMFssEhBHBck0AZln8v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wiecpYBAAA3AwAADgAAAAAAAAAAAAAAAAA8AgAAZHJzL2Uyb0RvYy54&#10;bWxQSwECLQAUAAYACAAAACEA966U2nYCAACkBgAAEAAAAAAAAAAAAAAAAAD+AwAAZHJzL2luay9p&#10;bmsxLnhtbFBLAQItABQABgAIAAAAIQCMg68/4QAAAAkBAAAPAAAAAAAAAAAAAAAAAKIGAABkcnMv&#10;ZG93bnJldi54bWxQSwECLQAUAAYACAAAACEAeRi8nb8AAAAhAQAAGQAAAAAAAAAAAAAAAACwBwAA&#10;ZHJzL19yZWxzL2Uyb0RvYy54bWwucmVsc1BLBQYAAAAABgAGAHgBAACm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42BEAAA" wp14:editId="00E60BB9">
                <wp:simplePos x="0" y="0"/>
                <wp:positionH relativeFrom="column">
                  <wp:posOffset>2850402</wp:posOffset>
                </wp:positionH>
                <wp:positionV relativeFrom="paragraph">
                  <wp:posOffset>651669</wp:posOffset>
                </wp:positionV>
                <wp:extent cx="45720" cy="70920"/>
                <wp:effectExtent l="38100" t="38100" r="49530" b="4381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7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9DF18" id="Písanie rukou 12" o:spid="_x0000_s1026" type="#_x0000_t75" style="position:absolute;margin-left:223.75pt;margin-top:50.6pt;width:5pt;height: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2c2TAQAANwMAAA4AAABkcnMvZTJvRG9jLnhtbJxSy07DMBC8I/EP&#10;lu80D0opUdMeqJA4UHqADzCO3ViNvdHaacpH8RX8GJu0pQWEkLhE6x1ndmbHk9nWVmyj0BtwOU8G&#10;MWfKSSiMW+X8+enuYsyZD8IVogKncv6qPJ9Nz88mbZ2pFEqoCoWMSJzP2jrnZQh1FkVelsoKP4Ba&#10;OQI1oBWBjriKChQtsdsqSuN4FLWARY0glffUne9APu35tVYyPGrtVWBVzsejIckLhwJzfhPH1Hmh&#10;Ynh5xaPpRGQrFHVp5F6S+IciK4wjAZ9UcxEEa9D8oLJGInjQYSDBRqC1kar3Q86S+Juze7fuXCVD&#10;2WAmwQXlwlJgOOyuB/4zwla0gfYBCkpHNAH4npHW83cYO9FzkI0lPbtEUFUi0HPwpak9Z5iZIud4&#10;XyRH/W5ze3SwxKOvxWaJrLufpJw5YUnT8v3NC2cUw2YNDSOAcjrsYfGViJBoD/02YqvRduGQcrbN&#10;OcX/2n377NU2MEnN4dV1SoAk5Dq+ofKEd/f/YcpJEDT6S+Sn507WyXuffgAAAP//AwBQSwMEFAAG&#10;AAgAAAAhAE5/ah/7AQAAmQQAABAAAABkcnMvaW5rL2luazEueG1spFPLbpwwFN1X6j9YziIbHjav&#10;mUFhskqkSq0UJanULgk4YAXskTFh5u97MeAZqXSRdIGx7+P4nnOvb26PbYPemeq4FBmmHsGIiUKW&#10;XFQZ/vl8724x6nQuyryRgmX4xDp8u//65YaLt7ZJYUWAILpx1zYZrrU+pL4/DIM3hJ5UlR8QEvrf&#10;xNuP73g/Z5XslQuu4cpuMRVSaHbUI1jKywwX+khsPGA/yV4VzLpHiyrOEVrlBbuXqs21RaxzIViD&#10;RN5C3b8w0qcDbDjcUzGFUcuBsBt4NNpE27sdGPJjhi/OPZTYQSUt9tcxf/8npm80S/9d+4OSB6Y0&#10;Z2eZJlKz44SK6Wz4TUQV62TTj9pi9J43PVCmhEBbZzrUXyH0Nx5w+xjeTGYu6LLy2WObuIipectg&#10;tNqD7aruoM7R/KSVGcCABIFLYpeSZxqmlKZh7BGyHRuy3DfNzYL5ovqutngv6jwhxmN5TtwGXura&#10;ykQ8EluZLkVaS60Zr2r9udxCNhIGcO7O1d2GBkF0HrK163glpGIP0NyuV8zm0gslTJrVZeWJmTlD&#10;80N7ZK8ZvjKvDJnMyWAUo2ibONfxtUsdTDGsLkXUoW4wbQgiDgHrzk2cOHHj0HGTHUoih0CUcUIA&#10;pEAUfOPfHmATjmHRBuBoFCxdNKXZ2mFS9n8AAAD//wMAUEsDBBQABgAIAAAAIQBaTidu3wAAAAsB&#10;AAAPAAAAZHJzL2Rvd25yZXYueG1sTI9BS8NAEIXvgv9hGcGb3U1ItMRsihQUQXqwFfG4zU6T4O5s&#10;yG7b+O+dnvQ47328ea9ezd6JE05xCKQhWygQSG2wA3UaPnbPd0sQMRmyxgVCDT8YYdVcX9WmsuFM&#10;73japk5wCMXKaOhTGispY9ujN3ERRiT2DmHyJvE5ddJO5szh3slcqXvpzUD8oTcjrntsv7dHr2Hn&#10;XuVm3ZabryFTy88sHuzbi9T69mZ+egSRcE5/MFzqc3VouNM+HMlG4TQUxUPJKBsqy0EwUZQXZc9K&#10;VuYgm1r+39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ki2c2TAQAANwMAAA4AAAAAAAAAAAAAAAAAPAIAAGRycy9lMm9Eb2MueG1sUEsBAi0AFAAGAAgA&#10;AAAhAE5/ah/7AQAAmQQAABAAAAAAAAAAAAAAAAAA+wMAAGRycy9pbmsvaW5rMS54bWxQSwECLQAU&#10;AAYACAAAACEAWk4nbt8AAAALAQAADwAAAAAAAAAAAAAAAAAkBgAAZHJzL2Rvd25yZXYueG1sUEsB&#10;Ai0AFAAGAAgAAAAhAHkYvJ2/AAAAIQEAABkAAAAAAAAAAAAAAAAAMAcAAGRycy9fcmVscy9lMm9E&#10;b2MueG1sLnJlbHNQSwUGAAAAAAYABgB4AQAAJggAAAAA&#10;">
                <v:imagedata r:id="rId4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0755A6" wp14:editId="01F513DE">
            <wp:extent cx="2138082" cy="1197647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69" cy="12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A538" w14:textId="77777777" w:rsidR="0041119A" w:rsidRPr="0041119A" w:rsidRDefault="0041119A" w:rsidP="0041119A">
      <w:pPr>
        <w:rPr>
          <w:rFonts w:cstheme="minorHAnsi"/>
          <w:b/>
          <w:bCs/>
          <w:lang w:val="sk-SK"/>
        </w:rPr>
      </w:pPr>
    </w:p>
    <w:p w14:paraId="4A18E75F" w14:textId="041FC941" w:rsidR="0041119A" w:rsidRPr="0041119A" w:rsidRDefault="0041119A" w:rsidP="0041119A">
      <w:pPr>
        <w:pStyle w:val="Odsekzoznamu"/>
        <w:numPr>
          <w:ilvl w:val="2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lang w:val="sk-SK"/>
        </w:rPr>
        <w:t>Aromatické VMMK</w:t>
      </w:r>
    </w:p>
    <w:p w14:paraId="52788034" w14:textId="7BFE91E9" w:rsidR="0041119A" w:rsidRDefault="0041119A" w:rsidP="0041119A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lang w:val="sk-SK"/>
        </w:rPr>
        <w:t>Kyselina benzoová</w:t>
      </w:r>
    </w:p>
    <w:p w14:paraId="7030A123" w14:textId="37C3ADD8" w:rsidR="0041119A" w:rsidRPr="0041119A" w:rsidRDefault="0041119A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lang w:val="sk-SK"/>
        </w:rPr>
        <w:t> Kyselina benzén karboxylová</w:t>
      </w:r>
    </w:p>
    <w:p w14:paraId="68F119B3" w14:textId="7B55E279" w:rsidR="0041119A" w:rsidRDefault="0041119A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noProof/>
        </w:rPr>
        <w:drawing>
          <wp:inline distT="0" distB="0" distL="0" distR="0" wp14:anchorId="0FE89B35" wp14:editId="0A79BD0A">
            <wp:extent cx="1255059" cy="984360"/>
            <wp:effectExtent l="0" t="0" r="2540" b="635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41" cy="98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44DA" w14:textId="447D51EB" w:rsidR="0041119A" w:rsidRDefault="0041119A" w:rsidP="0041119A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lang w:val="sk-SK"/>
        </w:rPr>
        <w:t xml:space="preserve">Kyselina ftalová </w:t>
      </w:r>
    </w:p>
    <w:p w14:paraId="16BC7C0A" w14:textId="4D9D151E" w:rsidR="0041119A" w:rsidRPr="0041119A" w:rsidRDefault="0041119A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lang w:val="sk-SK"/>
        </w:rPr>
        <w:t> Kyselina 1,2-benzéndikarboxylová</w:t>
      </w:r>
    </w:p>
    <w:p w14:paraId="1E3FFACA" w14:textId="5D2C5348" w:rsidR="0041119A" w:rsidRDefault="000D120B" w:rsidP="0041119A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noProof/>
        </w:rPr>
        <w:drawing>
          <wp:inline distT="0" distB="0" distL="0" distR="0" wp14:anchorId="0DAD2596" wp14:editId="3F61709A">
            <wp:extent cx="1279105" cy="968151"/>
            <wp:effectExtent l="0" t="0" r="0" b="3810"/>
            <wp:docPr id="23" name="Obrázok 23" descr="PPT - ORGANICKÁ CHEMIE - zasahuje prakticky do vše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PT - ORGANICKÁ CHEMIE - zasahuje prakticky do všec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79709" cy="96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3C95A" w14:textId="18A96E64" w:rsidR="000D120B" w:rsidRDefault="000D120B" w:rsidP="000D120B">
      <w:pPr>
        <w:pStyle w:val="Odsekzoznamu"/>
        <w:numPr>
          <w:ilvl w:val="3"/>
          <w:numId w:val="1"/>
        </w:numPr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lang w:val="sk-SK"/>
        </w:rPr>
        <w:t>Kyselina šťavelová</w:t>
      </w:r>
    </w:p>
    <w:p w14:paraId="36FCAD4C" w14:textId="09D92B6B" w:rsidR="000D120B" w:rsidRDefault="000D120B" w:rsidP="007508F7">
      <w:pPr>
        <w:pStyle w:val="Odsekzoznamu"/>
        <w:numPr>
          <w:ilvl w:val="4"/>
          <w:numId w:val="1"/>
        </w:numPr>
        <w:rPr>
          <w:rFonts w:cstheme="minorHAnsi"/>
          <w:b/>
          <w:bCs/>
          <w:lang w:val="sk-SK"/>
        </w:rPr>
      </w:pPr>
      <w:r>
        <w:rPr>
          <w:noProof/>
          <w:lang w:eastAsia="sk-SK"/>
        </w:rPr>
        <w:drawing>
          <wp:inline distT="0" distB="0" distL="0" distR="0" wp14:anchorId="56CF2EAE" wp14:editId="3F1262B4">
            <wp:extent cx="808990" cy="21776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4253" cy="21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69F5" w14:textId="77777777" w:rsidR="007508F7" w:rsidRDefault="007508F7" w:rsidP="007508F7">
      <w:pPr>
        <w:pStyle w:val="Odsekzoznamu"/>
        <w:ind w:left="2160"/>
        <w:rPr>
          <w:rFonts w:cstheme="minorHAnsi"/>
          <w:b/>
          <w:bCs/>
          <w:lang w:val="sk-SK"/>
        </w:rPr>
      </w:pPr>
    </w:p>
    <w:p w14:paraId="5275E673" w14:textId="0AF146EC" w:rsidR="0041119A" w:rsidRDefault="0041119A" w:rsidP="0041119A">
      <w:pPr>
        <w:pStyle w:val="Odsekzoznamu"/>
        <w:ind w:left="3600"/>
        <w:rPr>
          <w:rFonts w:cstheme="minorHAnsi"/>
          <w:b/>
          <w:bCs/>
          <w:lang w:val="sk-SK"/>
        </w:rPr>
      </w:pPr>
    </w:p>
    <w:p w14:paraId="7F8AE8A5" w14:textId="77777777" w:rsidR="0041119A" w:rsidRPr="000D5489" w:rsidRDefault="0041119A" w:rsidP="0041119A">
      <w:pPr>
        <w:pStyle w:val="Odsekzoznamu"/>
        <w:ind w:left="3600"/>
        <w:rPr>
          <w:rFonts w:cstheme="minorHAnsi"/>
          <w:b/>
          <w:bCs/>
          <w:lang w:val="sk-SK"/>
        </w:rPr>
      </w:pPr>
    </w:p>
    <w:p w14:paraId="6FC2392E" w14:textId="09CD078B" w:rsidR="000D5489" w:rsidRPr="000D5489" w:rsidRDefault="000D5489" w:rsidP="000D5489">
      <w:pPr>
        <w:pStyle w:val="Odsekzoznamu"/>
        <w:rPr>
          <w:rFonts w:cstheme="minorHAnsi"/>
          <w:b/>
          <w:bCs/>
          <w:lang w:val="sk-SK"/>
        </w:rPr>
      </w:pPr>
    </w:p>
    <w:sectPr w:rsidR="000D5489" w:rsidRPr="000D548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62"/>
    <w:rsid w:val="000271B5"/>
    <w:rsid w:val="000D120B"/>
    <w:rsid w:val="000D5489"/>
    <w:rsid w:val="00150E19"/>
    <w:rsid w:val="00205D9E"/>
    <w:rsid w:val="002203E6"/>
    <w:rsid w:val="00313BD5"/>
    <w:rsid w:val="0041119A"/>
    <w:rsid w:val="00465E9E"/>
    <w:rsid w:val="006A500F"/>
    <w:rsid w:val="006A6B46"/>
    <w:rsid w:val="007508F7"/>
    <w:rsid w:val="0076172C"/>
    <w:rsid w:val="00782767"/>
    <w:rsid w:val="0091686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8332"/>
  <w15:chartTrackingRefBased/>
  <w15:docId w15:val="{386B3BF4-F0E8-48AA-9F72-A3C27D1C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5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2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46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50.png"/><Relationship Id="rId29" Type="http://schemas.openxmlformats.org/officeDocument/2006/relationships/customXml" Target="ink/ink13.xm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0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9.png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60.png"/><Relationship Id="rId27" Type="http://schemas.openxmlformats.org/officeDocument/2006/relationships/customXml" Target="ink/ink12.xm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19:36:31.6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1 789,'106'2,"111"-4,-181-7,-28 8</inkml:trace>
  <inkml:trace contextRef="#ctx0" brushRef="#br0" timeOffset="2681.75">793 622,'-7'0,"-11"0,0 0,-27 5,39-4,0 1,0-1,1 1,-1 0,1 1,0-1,-1 1,1 0,0 0,1 1,-8 6,3-1,0 0,1 0,0 1,0 0,-7 14,11-17,1 0,1 1,-1-1,1 0,0 1,1 0,0-1,0 1,1 14,0-17,0 1,0 0,1-1,0 1,0-1,0 1,1-1,0 1,0-1,0 0,1 0,3 6,-4-8,1 0,0 0,0-1,0 1,0-1,1 1,-1-1,1 0,-1 0,1 0,0-1,0 1,-1-1,1 0,0 0,0 0,8 0,44 10,-43-8,0 0,-1-1,27 2,-26-4,28-3,-34 1</inkml:trace>
  <inkml:trace contextRef="#ctx0" brushRef="#br0" timeOffset="5687.83">1293 322,'-2'4,"0"0,0 0,-1 0,1-1,-1 1,0-1,0 1,0-1,0 0,-1 0,-3 2,-3 4,-30 29,-1-2,-53 35,81-61,-1 1,-15 16,24-22</inkml:trace>
  <inkml:trace contextRef="#ctx0" brushRef="#br0" timeOffset="7480.46">1405 366,'-3'1,"-1"1,1 0,0 0,-1 0,1 1,0-1,0 1,1 0,-1-1,0 1,-2 4,-3 3,0-3,-6 7,1 0,0 0,1 1,-10 17,-6 1,9-13,-4 11,17-22,0 0,-1 0,0-1,0 1,-12 8,13-13</inkml:trace>
  <inkml:trace contextRef="#ctx0" brushRef="#br0" timeOffset="11068.91">1573 22,'-1'0,"1"-1,0 1,0-1,-1 0,1 1,-1-1,1 1,0-1,-1 1,1-1,-1 1,1 0,-1-1,1 1,-1-1,0 1,1 0,-1 0,1-1,-1 1,0 0,1 0,-1 0,0 0,1-1,-1 1,0 0,1 0,-1 0,0 1,1-1,-1 0,0 0,1 0,-1 0,0 1,1-1,-1 0,1 0,-1 1,-28 10,24-7,-1 1,1 1,0-1,0 1,1-1,-1 2,1-1,-3 8,-9 12,10-17,0 1,1 0,0 0,1 0,0 1,1-1,0 1,1 0,0 0,0 0,1 0,1 21,1-29,-1-1,1 0,0 0,0 1,0-1,0 0,0 0,1 0,-1 0,1 0,-1-1,1 1,0 0,3 2,34 23,-23-17,3 4,-15-10,1 0,-1-1,1 1,0-1,8 3,-11-5,0-1,1 1,-1-1,0 1,1-1,-1 0,0 0,1 0,-1 0,0 0,1-1,-1 1,0-1,1 0,-1 1,0-1,3-2,6-2,0 0,-1 0,0-1,0 0,-1-1,0 0,0-1,14-15,-13 11,3-6,23-35,-33 47,0-1,0 0,0 0,-1 0,0 0,0 0,-1 0,0 0,0-13,-1 13,0 0,0 1,0-1,-1 0,-1 1,1-1,-4-9,3 13,1 1,-1-1,0 1,0-1,0 1,0 0,0 0,0-1,-1 2,1-1,-1 0,1 0,-1 1,0 0,0-1,0 1,0 0,-4-1,-32-11,27 8,0 1,0 0,-24-3,27 6</inkml:trace>
  <inkml:trace contextRef="#ctx0" brushRef="#br0" timeOffset="13183.81">1038 903,'0'3,"0"0,1 0,0 0,-1 0,1 0,0-1,0 1,0 0,1-1,-1 1,1-1,-1 1,1-1,3 4,35 30,-7-6,-20-17,1 1,0-2,29 20,-26-21,-11-7,-1-1,1 1,-1 0,0 0,0 1,-1-1,5 7,-2-3,1-1,0 1,15 10,13 14,-1 6,-20-20,1 0,21 17,-32-31</inkml:trace>
  <inkml:trace contextRef="#ctx0" brushRef="#br0" timeOffset="16159.22">1740 1269,'-4'0,"1"0,-1-1,1 1,0 0,-1 1,1-1,-1 1,1-1,0 1,0 0,-1 0,1 1,0-1,0 0,0 1,0 0,0 0,1 0,-1 0,1 0,-1 1,1-1,0 1,0-1,0 1,0 0,0 0,0 0,-1 4,-4 7,0 1,0 0,2 0,-6 21,10-31,0 1,0-1,0 0,1 1,0-1,0 0,0 1,1-1,0 0,0 1,0-1,0 0,1 0,0 0,0 0,0 0,4 4,-2-4,0 0,1 0,0-1,0 1,0-1,0 0,1-1,-1 1,1-1,0 0,0-1,0 0,9 3,-6-3,-1 0,1 0,0-1,0 0,-1-1,1 0,0 0,0-1,13-3,-18 2,0 1,-1-1,1 0,-1 0,1-1,-1 1,0-1,0 0,0 0,0 0,-1 0,1 0,-1 0,1-1,-1 1,0-1,-1 0,1 0,-1 1,1-1,-1 0,0 0,0-7,3-10,-2 1,0-1,-1-25,-1 41,0-1,-1 1,1-1,-1 1,0 0,0-1,-1 1,0 0,-4-10,4 13,1-1,-1 0,-1 1,1 0,0-1,-1 1,1 0,-1 0,1 1,-1-1,0 0,0 1,0 0,0-1,0 1,0 0,0 1,-4-2,-61-12,59 14</inkml:trace>
  <inkml:trace contextRef="#ctx0" brushRef="#br0" timeOffset="17317.24">1940 1425,'201'0,"-192"0</inkml:trace>
  <inkml:trace contextRef="#ctx0" brushRef="#br0" timeOffset="18484.43">2230 1268,'-2'62,"4"66,0-115,0 0,2 0,5 15,-6-17,1-1,-1 1,-1 0,0 0,1 12,-1-3,0-12</inkml:trace>
  <inkml:trace contextRef="#ctx0" brushRef="#br0" timeOffset="21305.37">2263 1469,'1'-1,"-1"1,0-1,1 0,-1 1,0-1,1 1,-1-1,1 1,-1-1,1 1,0-1,-1 1,1 0,-1-1,1 1,0 0,-1-1,1 1,0 0,-1 0,1 0,0 0,0-1,25-4,-16 3,-2 1,0 0,0 0,1 0,14 2,-16 0,0-1,0 0,-1-1,1 1,0-1,12-3,-18 3,0 0,0 0,0 0,1 0,-1 0,0 0,0 0,0 0,-1-1,1 1,0 0,0-1,-1 1,1 0,-1-1,1 1,-1-1,1 1,-1-1,0 1,0-1,0 1,0-3,-2-44,1 31,1-39,0 35,0 28,-2 100,4 113,2-193,10 39,-12-59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20:02:34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82 1,'2'87,"-4"93,-9-112,7-46,1 0,-1 34,5-1,-2 79,-2-112,-11 39,8-39,-5 39,6-24,-1 27,-1-13,0 3,7-51,0 1,0 0,0-1,1 1,-1 0,1-1,0 1,0-1,1 0,-1 1,1-1,1 4,4 0,1 0,-1-1,1 1,0-1,1-1,14 8,-9-7,0 0,29 7,-9-3,-20-7,0-1,0 0,1-1,-1-1,0 0,1-1,-1-1,0 0,0-1,0-1,18-6,-11 2,-11 5,0 0,-1 0,1-1,-1 0,0-1,0 0,-1 0,1-1,-1 0,-1-1,1 0,-1 0,9-11,-5 3,1 1,15-12,-5 4,-19 20,1-1,-1 1,1 0,-1 1,1-1,0 1,-1-1,1 1,0 0,0 1,0-1,0 1,5-1,30-6,13-8,-45 12</inkml:trace>
  <inkml:trace contextRef="#ctx0" brushRef="#br0" timeOffset="1337.77">740 802,'5'0,"0"1,0 0,0 0,1 1,-1-1,0 1,-1 0,8 5,39 25,-41-26,-9-5,0 0,0-1,0 1,0 0,0-1,0 1,0 0,0 0,-1 0,1 0,0 0,0 0,-1 0,1 0,-1 0,1 0,-1 0,0 0,1 0,-1 0,0 1,0-1,0 0,0 0,0 0,0 0,0 1,0-1,0 0,0 0,-1 0,1 0,-1 0,1 1,0-1,-1 0,0 0,1 0,-1 0,-1 1,-5 6,1-1,-1 0,-1 0,-9 7,-8 8,15-9,1 0,0 1,-10 21,16-28</inkml:trace>
  <inkml:trace contextRef="#ctx0" brushRef="#br0" timeOffset="8159.04">885 1,'-8'0,"-1"1,1 0,-1 0,1 1,-1 1,1-1,0 1,0 0,0 1,1 0,-1 0,1 1,0 0,0 0,-8 9,4-3,0 1,1 0,0 0,1 1,1 0,0 1,-10 24,-10 18,19-39,0 0,-7 20,6-15,8-18,0-1,1 0,-1 1,0-1,1 1,0-1,0 1,0-1,0 1,1 0,-1 6,2-9,-1 0,1-1,-1 1,1 0,-1-1,1 1,0 0,-1-1,1 1,0-1,-1 1,1-1,0 1,0-1,-1 1,1-1,0 0,0 0,0 1,0-1,-1 0,1 0,0 0,0 0,0 0,1 0,30 0,-25-1,4 0,0-1,0 0,0 0,-1-2,21-7,-21 6,1 1,0 0,0 1,1 0,17-1,-26 4,-1 0,1-1,-1 1,1 0,0-1,-1 0,1 1,-1-1,1 0,-1 0,0-1,1 1,-1 0,2-3,-3 4,-1-1,1 1,-1-1,1 1,-1-1,0 1,0-1,1 0,-1 1,0-1,0 0,1 1,-1-1,0 0,0 1,0-1,0 0,0 1,0-1,0 0,0 1,-1-2,1 1,-1-1,0 0,0 0,0 1,0-1,0 1,0-1,-1 1,1-1,0 1,-3-2,-56-40,60 43,0 1,0-1,0 0,0 0,0 0,0 0,0 0,0 0,0 0,0 0,0 0,0 0,0 0,0 0,0 1,0-1,0 0,0 0,0 0,0 0,-1 0,1 0,0 0,0 0,0 0,0 0,0 0,0 0,0 0,0 0,0 0,0 0,0 0,0 0,0 0,0 0,-1 0,1 0,0 0,0 0,0 0,0 0,0 0,0 0,0 0,0 0,0 0,0 0,0 0,0 0,-1 0,1 0,0 0,0 0,0 0,0 0,0 0,0 0,0 0,0 0,5 10,15 11,-17-19,0-1,0 1,-1-1,1 1,-1 0,1 0,-1 0,1 0,-1 1,0-1,0 1,0-1,-1 1,1 0,-1-1,1 1,1 5,-2-2,-1-1,1 1,-1-1,0 1,-1-1,1 1,-1-1,0 1,-3 7,2-7,0-1,0 1,-1-1,0 1,0-1,-1 0,-7 9,-15 23,24-30</inkml:trace>
  <inkml:trace contextRef="#ctx0" brushRef="#br0" timeOffset="10010.15">774 277,'0'-2,"-2"0,-2-1,-1-1,-2 0,0 1,0-1,-1 0,0 0,0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20:08:36.1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1 437,'1'-3,"0"0,1 0,-1 0,1 1,0-1,-1 0,1 1,1-1,3-3,6-8,35-42,-10 13,77-83,-109 120,79-90,-63 65,-19 27,0 0,0 0,0 0,1 0,-1 1,1-1,4-2,-6 8,1 1,0 0,-1 0,0-1,1 1,-1 0,-1 0,1 0,1 5,31 185,-10-100,-14-61,-4 0,-4-24,1-1,-1 0,1 0,5 14,-3-8,7 14,-10-27,-1 0,1 1,-1-1,0 0,1 1,-1-1,1 0,-1 1,1-1,-1 0,1 0,-1 0,1 0,-1 1,1-1,-1 0,1 0,-1 0,1 0,-1 0,1 0,-1 0,1 0,-1-1,1 1,-1 0,1 0,-1 0,1 0,-1-1,1 1,-1 0,0 0,1-1,-1 1,1 0,-1-1,0 1,1-1,-1 1,0 0,1-1,-1 1,0-1,0 1,1-1,-1 1,0-2,62-85,-53 74,0-1,-1 0,0 0,-1-1,6-16,15-31,37-52,-21 34,-44 80,0 0,0-1,0 1,0 0,1-1,-1 1,0 0,0-1,0 1,1 0,-1-1,0 1,1 0,-1 0,0 0,0-1,1 1,-1 0,0 0,1 0,-1 0,0-1,1 1,-1 0,1 0,-1 0,0 0,1 0,-1 0,0 0,1 0,-1 0,1 0,7 12,1 29,-7-31,7 20,-4-12,-1 0,3 26,4 2,-8-38,-1 1,0-1,0 1,0 12,-1-12,0 0,1 0,0 0,1 0,5 15,8 30,-15-48,1 0,-1 0,1 0,0-1,0 1,0 0,1-1,6 10,-9-15,0 0,0 0,1 1,-1-1,0 0,0 0,1 0,-1 0,0 1,0-1,1 0,-1 0,0 0,1 0,-1 0,0 0,0 0,1 0,-1 0,0 0,1 0,-1 0,0 0,0 0,1 0,-1 0,0 0,1 0,-1 0,0-1,0 1,1 0,-1 0,0 0,1-1,8-12,2-14,-4 8,0 0,1 0,19-33,48-96,-60 123,-9 13,1 1,0-1,1 2,0-1,1 1,10-10,-18 20,-1 0,1 0,0 0,-1 0,1 0,0 0,-1 0,1 0,0 0,-1 0,1 0,0 1,-1-1,1 0,0 0,-1 1,1-1,-1 0,1 1,0-1,-1 0,1 1,-1-1,1 1,-1-1,1 1,-1 0,0-1,1 1,-1-1,0 1,1 0,-1-1,0 1,0-1,1 2,14 31,-13-27,5 12,-1 0,4 24,-1-6,6-3,1 3,16 55,-6-16,-24-69,0 0,1 0,-1 0,1-1,5 7,-8-11,1 0,-1-1,0 1,1-1,0 1,-1-1,1 1,-1-1,1 1,-1-1,1 0,0 1,-1-1,1 0,0 1,-1-1,1 0,0 0,0 0,-1 0,2 0,-1 0,0 0,0-1,0 1,0-1,0 1,-1-1,1 0,0 1,0-1,0 0,-1 1,1-1,0 0,-1 0,1 0,-1 0,1 0,-1 0,1-1,22-39,2 2,41-50,-30 33,-28 41,1 1,18-22,1-5,-24 33,1 1,0-1,0 1,0 1,8-8,-12 14,0 0,0 0,0 0,0 0,0 0,0 0,0 0,0 0,0 1,0-1,0 0,0 1,0-1,0 0,0 1,-1-1,1 1,0 0,0-1,0 1,-1 0,1-1,0 1,-1 0,1 0,-1 0,1 0,-1 0,1-1,0 3,18 29,12 60,-13-51,-12-28,0 1,-1-1,0 1,4 21,-5-15,2 0,13 33,-19-52,2 3,0 1,-1 0,1 0,0 0,1 0,-1-1,1 1,0-1,0 0,4 5,-6-9,-1 0,1 0,-1 0,1-1,-1 1,1 0,-1 0,1 0,-1 0,1-1,-1 1,1 0,-1 0,1-1,-1 1,1 0,-1-1,0 1,1 0,-1-1,0 1,1-1,-1 1,0-1,1 1,-1-1,0 1,0-1,0 1,1-1,-1 1,0-1,0 1,0-1,6-25,-4 19,20-44,-5 17,14-29,-21 45,-1-1,9-25,-10 24,0 1,14-23,6-13,-28 53,1 0,0 0,-1 0,1 0,0 1,0-1,0 0,1 1,-1-1,0 1,0-1,1 1,-1 0,1 0,0-1,-1 1,1 0,0 0,-1 1,1-1,0 0,0 0,0 1,0-1,0 1,0 0,2-1,-2 2,0-1,0 1,0 0,0 0,0-1,0 1,0 0,0 1,-1-1,1 0,0 0,-1 1,1-1,-1 1,0-1,1 1,-1 0,0-1,0 1,0 0,0 0,0 0,0 0,-1 0,1 3,52 144,-47-135,-1 0,0 0,-2 1,5 24,14 50,-17-63,1 0,1-1,15 37,-22-62,0 1,0-1,1 1,-1-1,0 1,0-1,0 1,0-1,1 1,-1-1,0 0,1 1,-1-1,0 1,1-1,-1 0,0 1,1-1,-1 0,1 1,-1-1,0 0,1 0,-1 1,1-1,-1 0,1 0,-1 0,1 0,-1 1,1-1,-1 0,1 0,-1 0,1 0,0 0,0-1,1 0,-1 0,1 0,-1 0,0 0,1 0,-1 0,0 0,0-1,0 1,1-3,23-42,-24 44,55-110,-15 8,13-25,-23 56,-31 73,0 0,0-1,0 1,0 0,0 0,0 0,0 0,1 0,-1 0,0 0,0 0,0 0,0 0,0 0,0 0,0 0,1-1,-1 1,0 0,0 0,0 0,0 0,0 0,0 0,0 0,1 0,-1 0,0 0,0 1,0-1,0 0,0 0,0 0,0 0,1 0,-1 0,0 0,0 0,0 0,0 0,0 0,0 0,0 0,0 0,0 1,1-1,-1 0,0 0,0 0,0 0,0 0,0 0,0 0,0 1,0-1,0 0,0 0,6 13,3 16,-5 14,-3-33,0 1,0 0,1-1,0 0,4 13,2 2,8 38,-3-8,27 50,-18-49,-22-56,0 0,1 1,-1-1,0 0,0 1,0-1,0 0,0 1,0-1,0 0,1 1,-1-1,0 0,0 1,1-1,-1 0,0 0,0 0,1 1,-1-1,0 0,0 0,1 0,-1 1,0-1,1 0,-1 0,0 0,1 0,-1 0,0 0,1 0,-1 0,1 0,-1 0,0 0,1 0,-1 0,0 0,1 0,-1 0,0 0,1 0,-1-1,10-16,0-26,-6 26,1-1,0 0,2 1,14-29,0 1,-16 31,2 1,0-1,13-18,-16 26,0-1,-1-1,0 1,4-13,-5 14,0-1,0 1,1 0,0 0,0 1,0-1,8-9,1-7,3-6,-15 28,1-1,-1 0,1 0,0 1,-1-1,1 0,0 1,-1-1,1 0,0 1,-1-1,1 1,0 0,0-1,0 1,0 0,0-1,-1 1,1 0,0 0,0 0,0-1,0 1,1 0,0 1,-1 0,0-1,0 1,1 0,-1 0,0 0,0-1,0 1,0 0,0 1,0-1,0 0,0 0,-1 0,1 0,0 1,-1-1,1 0,0 2,11 34,-8-21,23 68,-21-64,-5-14,1-1,0 1,0 0,0-1,1 1,0-1,5 8,-4-7,-1 0,0 0,0 1,-1 0,0-1,2 9,-2-8,0 0,0 1,1-1,0 0,5 8,18 38,-13-23,-10-23</inkml:trace>
  <inkml:trace contextRef="#ctx0" brushRef="#br0" timeOffset="2301.95">3133 438,'-2'0,"0"0,0 0,0 1,0-1,0 1,0-1,0 1,0-1,1 1,-1 0,0 0,0 0,1 0,-1 0,0 1,1-1,-1 0,1 1,0-1,-1 1,1-1,0 1,0 0,0-1,0 1,0 0,0 0,1 0,-1 2,-2 6,1 1,0 0,1-1,-1 16,2-17,-1 0,1 0,0 0,0 0,1 0,0 0,1 0,0-1,5 16,-5-21,0 1,-1-1,2 0,-1 0,0 0,1 0,-1-1,1 1,0-1,0 1,0-1,0 0,0 0,0-1,1 1,-1 0,1-1,-1 0,1 0,-1 0,1 0,0-1,7 1,-4-1,0 0,1-1,-1 0,0 0,0-1,0 0,0 0,0 0,0-1,-1 0,1-1,-1 1,0-1,0 0,0-1,6-5,-7 6</inkml:trace>
  <inkml:trace contextRef="#ctx0" brushRef="#br0" timeOffset="4844.54">3400 504,'1'-3,"-1"0,1-1,1 1,-1 0,0 0,1 0,0 0,2-4,6-10,-13 18,0 1,0 0,1 0,-1 0,0 0,1 0,-1 0,-2 4,2 1,1 0,0 0,0 0,1 1,0-1,0 0,1 1,0-1,0 0,0 1,1-1,0 0,1 1,0-1,0 0,0 0,5 9,5 7,-11-20,1 1,-1-1,0 0,1 0,0 0,0-1,0 1,0 0,0-1,0 1,1-1,-1 1,1-1,0 0,0 0,-1-1,1 1,0 0,1-1,-1 0,6 2,-7-3,0 1,1-1,-1 1,1-1,-1 0,1 0,0 0,-1 0,1-1,-1 1,0-1,1 1,-1-1,1 0,-1 0,0 0,1 0,2-2,-2 0,0 0,1 0,-1 0,0-1,0 1,-1-1,1 1,-1-1,3-7,1-3,-1 0,-1 0,0 0,-1 0,2-22,-5 32,-1 1,1-1,0 0,-1 0,0 1,0-1,0 1,0-1,0 1,-1-1,1 1,-1 0,0-1,0 1,-1 0,1 1,0-1,-1 0,0 1,0-1,1 1,-2 0,1 0,0 0,0 0,0 0,-1 1,1-1,-1 1,1 0,-1 0,0 1,1-1,-1 1,-6 0,1-1</inkml:trace>
  <inkml:trace contextRef="#ctx0" brushRef="#br0" timeOffset="6959.59">3735 493,'0'-1,"0"0,0 0,0 0,0 0,0 0,0 0,-1 0,1 0,0 0,-1 0,1 1,-1-1,1 0,-1 0,1 0,-1 1,1-1,-1 0,0 1,1-1,-1 0,0 1,0-1,1 1,-1-1,0 1,0-1,0 1,0 0,0 0,0-1,0 1,1 0,-1 0,0 0,0 0,0 0,0 0,0 0,0 0,0 0,-2 1,1-1,-1 1,0 0,1-1,-1 1,1 0,-1 0,1 0,-1 1,1-1,0 1,0-1,-1 1,1 0,-2 3,0 0,1 2,0-1,0 0,0 1,1-1,0 1,1 0,-1 0,1-1,0 11,1 8,4 38,-4-60,0 0,0 0,1-1,-1 1,1 0,0 0,0 0,0-1,0 1,0 0,0-1,1 1,0-1,-1 0,1 1,0-1,0 0,0 0,0 0,1 0,-1-1,0 1,1-1,-1 1,5 1,0-1,1 0,-1-1,1 0,-1 0,1-1,0 0,-1 0,13-2,-18 2,1-1,-1 1,0-1,0 0,0 0,0 0,0 0,0 0,0 0,0 0,0 0,0-1,-1 1,1-1,0 0,-1 1,0-1,1 0,-1 0,2-4,2-3,-1-1,-1 0,4-15,5-11,-11 33,0 0,1 0,-1 0,0 0,0 0,-1 0,1-1,-1 1,0 0,1 0,-1-1,-1 1,1 0,0 0,-1 0,1-1,-1 1,0 0,0 0,-1 0,1 0,-2-3,0 3,1 1,-1-1,1 1,-1 0,0-1,0 1,0 1,0-1,0 0,0 1,0-1,0 1,-1 0,1 0,-1 0,1 1,-1-1,1 1,-7 0,0 0</inkml:trace>
  <inkml:trace contextRef="#ctx0" brushRef="#br0" timeOffset="8173.34">3904 459,'1'1,"0"-1,0 0,-1 1,1-1,0 1,0-1,0 1,0 0,-1-1,1 1,0 0,-1-1,1 1,0 0,-1 0,1 0,-1 0,1-1,-1 1,0 0,1 0,-1 0,0 0,0 0,1 1,5 29,-6-27,3 7,0 0,0 0,10 20,6 22,-14-33,-1 0,-2 1,2 37,-4-48</inkml:trace>
  <inkml:trace contextRef="#ctx0" brushRef="#br0" timeOffset="10123.14">3982 672,'0'-2,"0"1,0 0,0-1,0 1,1 0,-1-1,0 1,1 0,-1 0,1-1,0 1,-1 0,1 0,0 0,0 0,-1 0,1 0,0 0,0 0,0 0,0 0,0 1,1-1,-1 0,0 1,0-1,0 0,2 0,5-1,-1 1,0-1,1 1,8 0,10-2,-6 0,-17 2,0 1,0 0,0-1,0 0,0 1,-1-1,1 0,0 0,3-2,-5 1,0 1,0 0,0-1,0 1,0-1,0 1,0-1,0 1,-1-1,1 1,-1-1,1 0,-1 1,1-1,-1 0,0 0,0 1,0-1,0-3,-1-13,-1 1,-1 0,-5-19,-3-19,34 219,-17-130,0 21,2 1,-7-46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40:14.4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0 124,'4'-2,"0"-1,0 1,-1-1,1 0,-1 0,1 0,-1 0,0-1,5-7,-3 4,-1 2,-1 0,0 0,0 0,0-1,-1 1,3-10,7-16,-12 31,0 0,0 0,0 0,0 0,0 0,0-1,0 1,0 0,0 0,0 0,0 0,0 0,0 0,0 0,1 0,-1-1,0 1,0 0,0 0,0 0,0 0,0 0,0 0,0 0,0 0,0 0,1 0,-1 0,0 0,0 0,0 0,0 0,0 0,0 0,0 0,0 0,1 0,-1 0,0 0,0 0,0 0,0 0,0 0,0 0,0 0,0 0,1 0,-1 0,0 0,0 0,0 0,0 0,0 0,0 0,0 0,0 0,0 0,1 0,-1 1,0-1,0 0,0 0,0 0,0 0,0 0,0 0,0 1,3 11,-1 17,-2 219,0-239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40:06.3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1,'-15'27,"6"-12,-18 70,25-81,0 1,1-1,0 0,0 1,0-1,1 1,-1-1,1 1,1 7,-1-10,1 0,0-1,0 1,0 0,0-1,0 1,0-1,1 1,-1-1,1 1,-1-1,1 0,-1 0,1 0,-1 0,1 0,0 0,0 0,-1 0,1-1,0 1,0-1,0 1,4-1,9 3,1-2,0 0,31-2,-10 0,-28 1</inkml:trace>
  <inkml:trace contextRef="#ctx0" brushRef="#br0" timeOffset="1147.05">150 111,'-2'39,"-2"0,-12 50,4-33,12-46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9:53.2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1,'13'0,"-1"-1,1 1,-1 1,0 0,21 4,-31-4,-1-1,1 0,-1 1,1-1,-1 1,1 0,-1-1,1 1,-1 0,1 0,-1 0,0 0,1 0,-1 0,0 0,0 1,0-1,0 0,0 1,0-1,0 1,-1-1,1 1,0-1,-1 1,0-1,1 1,-1 0,0-1,1 1,-1 0,0-1,0 1,0-1,-1 1,1 0,0-1,-1 1,1 0,-1-1,1 1,-1-1,-1 3,1-3,0 1,0-1,1 0,-1 0,-1 0,1 0,0 0,0 0,0 0,0 0,-1-1,1 1,0 0,-1-1,1 1,-1-1,1 1,0-1,-1 0,1 1,-1-1,1 0,-1 0,1 0,-1 0,1-1,-4 0,3 1,0 0,0 0,0 0,0 0,0 0,0 0,0 1,0-1,0 1,0-1,1 1,-1 0,0 0,-2 0,4 0,0 0,0 0,0 0,0-1,0 1,0 0,0 0,0-1,0 1,0 0,0 0,0-1,0 1,1 0,-1 0,0-1,1 1,-1 0,0-1,1 1,-1 0,1-1,-1 1,1-1,0 1,-1-1,1 1,-1-1,1 1,0-1,0 1,23 17,-23-17,6 3,0 0,0 1,-1 0,0 0,0 1,6 6,-11-10,1 0,-1 0,0 0,0 1,0-1,0 0,0 1,-1-1,1 1,-1-1,0 1,1-1,-1 1,0-1,0 1,-1-1,1 1,0-1,-1 1,0-1,1 0,-1 1,0-1,-2 3,2-3,-1 0,0 0,0-1,1 1,-1-1,0 1,0-1,-1 0,1 1,0-1,0-1,0 1,-1 0,1 0,-1-1,1 1,0-1,-1 0,1 0,-1 0,1 0,-4-1,-5 1,1-1,-1 0,-19-5,-11-8,33 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2:39:50.7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7,'38'-3,"-29"1,1 1,-1 0,0 1,0 0,18 3,-25-3,1 1,-1 0,0 0,1 0,-1 0,0 0,0 1,0-1,0 0,0 1,0 0,0-1,-1 1,1 0,0 0,-1 0,0 0,1 0,-1 0,0 1,0-1,0 0,0 1,-1-1,1 0,0 6,0-5,-1 1,0-1,0 1,0-1,0 1,0 0,-1-1,1 1,-1-1,0 1,0-1,-1 0,1 1,-1-1,1 0,-1 0,0 0,0 0,0 0,-1-1,1 1,-1 0,1-1,-1 0,0 0,-4 3,-7 3,0-1,-1 0,1-1,-27 7,31-7,25-4,5-1,106 17,-105-18,-11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11:43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 1,'0'12,"-1"1,-1-1,1 1,-2-1,0 0,0 0,-1 0,-1 0,0-1,-9 15,12-23,-2 4,0-1,1 1,-1 0,1 0,0 0,-3 14,7-20,-1-1,1 1,-1 0,1-1,-1 1,1 0,-1-1,1 1,0-1,-1 1,1-1,0 1,0-1,-1 0,1 1,0-1,0 0,-1 1,1-1,0 0,0 0,0 0,0 0,0 0,-1 0,1 0,0 0,0 0,0 0,1-1,34-6,-27 5,38-10,-36 9,0-1,0 2,1 0,21-2,15 3,-40-2</inkml:trace>
  <inkml:trace contextRef="#ctx0" brushRef="#br0" timeOffset="344.55">232 175,'0'-2,"0"-1</inkml:trace>
  <inkml:trace contextRef="#ctx0" brushRef="#br0" timeOffset="1681.16">145 101,'-3'0,"1"2,-1 3,0 3,0 0,-1 0,1 2,0 0,2 2,0 0,1 0,0 1,0-1,0 1,0 0,0-1,0 1,0-3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11:40.8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51,'6'-1,"1"0,0-1,0 1,-1-1,0-1,1 1,-1-1,11-7,-10 6,1 0,0 0,0 1,1 0,9-2,-15 4,-1 1,1-1,0 1,-1 0,1 0,-1 0,1 0,0 0,-1 1,1-1,0 1,-1 0,1 0,-1 0,0 0,1 0,-1 0,0 1,4 2,-5-3,0 1,0 0,0 0,0-1,0 1,0 0,0 0,-1 0,1 0,-1 0,0 0,1 0,-1 0,0 0,0 0,0 0,0 0,-1 0,1 0,0 0,-1 0,1 0,-1-1,0 1,0 0,0 0,-1 1,1 0,-1-1,0 1,0-1,0 0,0 0,-1 0,1 0,0 0,-1-1,1 1,-1-1,0 1,1-1,-1 0,0 0,0 0,0-1,0 1,0-1,-5 1,3-1,1 1,-1 0,1 1,-1-1,1 1,-8 3,12-5,0 0,0 1,-1-1,1 0,0 0,0 0,0 1,0-1,0 0,-1 0,1 0,0 1,0-1,0 0,0 0,0 0,0 1,0-1,0 0,0 0,0 1,0-1,0 0,0 0,0 1,0-1,0 0,0 0,0 0,0 1,0-1,1 0,-1 0,0 0,0 1,0-1,0 0,0 0,1 0,-1 0,0 1,0-1,0 0,1 0,-1 0,0 0,0 0,0 0,1 1,-1-1,0 0,0 0,0 0,1 0,-1 0,0 0,0 0,1 0,-1 0,0 0,0 0,1 0,-1-1,25 8,-13-4,-9-2,0 0,0 0,-1 1,1-1,0 1,-1 0,1 0,-1 0,0 0,1 0,-1 0,0 1,0-1,0 1,-1-1,1 1,-1 0,1 0,-1 0,0 0,0 0,0 0,-1 0,1 0,-1 0,1 0,-1 0,0 0,0 0,-1 1,1-1,-1 0,1 0,-1 0,0 0,0 0,0 0,-1 0,1-1,-1 1,1 0,-1-1,-3 4,3-4,-1 1,0-1,0 0,0 0,0 0,0 0,0 0,0-1,-1 1,1-1,-1 0,1 0,-1 0,1-1,-1 1,0-1,1 0,-1 0,1 0,-1 0,0-1,1 0,-1 1,1-1,-1 0,1-1,-1 1,1-1,0 1,0-1,0 0,-3-3,0-1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11:37.4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23,'6'0,"0"-1,-1-1,1 1,0-1,6-3,-7 3,0 0,1 0,-1 1,0-1,1 1,10-1,-15 2,0 1,1-1,-1 0,0 1,0-1,0 1,1-1,-1 1,0-1,0 1,0 0,0 0,0-1,0 1,0 0,-1 0,1 0,0 0,0 0,-1 0,1 0,-1 0,1 1,-1-1,1 0,-1 0,1 0,-1 1,0-1,0 0,0 0,0 1,0-1,0 0,0 2,0 5,1-1,-1 1,-1-1,1 1,-4 13,3-18,0 0,0 0,0 0,-1-1,1 1,-1 0,0 0,1-1,-1 1,-1-1,1 0,0 0,0 1,-1-1,0-1,-3 3,-67 34,73-38,0 0,0 0,0 0,0 0,0 0,-1 0,1 0,0 0,0 0,0 0,0 0,0 0,0 0,0 0,-1 0,1 0,0 0,0 1,0-1,0 0,0 0,0 0,0 0,0 0,0 0,0 0,0 0,0 1,-1-1,1 0,0 0,0 0,0 0,0 0,0 0,0 0,0 1,0-1,0 0,0 0,0 0,0 0,0 0,0 0,0 0,1 1,-1-1,0 0,0 0,0 0,0 0,0 0,0 0,0 0,0 0,0 1,0-1,0 0,0 0,1 0,-1 0,0 0,0 0,0 0,0 0,0 0,1 0,13 4,17-2,109-3,-129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11:35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86,'5'-1,"1"-1,-1 1,1-2,-1 1,0 0,0-1,9-6,56-53,-69 64,0 1,0 0,0 0,-1 0,0 0,1 0,-1 0,0 0,-1 3,0 147,1-142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19:51:10.2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1 125,'43'-1,"-24"0,0 0,-1 1,1 2,35 6,-47-6</inkml:trace>
  <inkml:trace contextRef="#ctx0" brushRef="#br0" timeOffset="2403.11">390 48,'-6'1,"1"0,0 0,1 1,-1-1,0 1,0 0,1 1,-1-1,1 1,-1 0,1 0,0 0,0 0,1 1,-5 5,5-7,-1 3,1 0,-1 0,1 0,-1 1,1-1,1 1,-1 0,1 0,0 0,1 0,-1 0,1 0,0 0,1 1,0-1,0 0,0 1,0-1,1 0,0 0,4 11,-4-15,0 0,1 0,-1 0,1-1,0 1,0-1,-1 1,1-1,0 1,0-1,0 0,0 0,1 0,-1 0,0-1,0 1,1 0,-1-1,5 1,49 1,-48-2,16 1,-16 0,0-1,0 0,0 0,0-1,11-2,-17 2,0 1,-1-1,1 0,-1 1,1-1,-1 0,1 0,-1 0,1 0,-1 0,0 0,0-1,1 1,-1 0,0-1,0 1,0-1,-1 1,1-1,0 1,-1-1,1 0,0 1,-1-1,0 0,1 1,-1-1,0 0,0-3,1-19,0 5,-1 0,0 1,-6-35,5 50,0 0,-1 0,1 0,-1 0,1 0,-1 0,0 1,0-1,-1 1,1-1,0 1,-1 0,1 0,-1 0,0 0,0 1,1-1,-1 1,-4-2,2 1,1 1,0-1,0 1,-1 0,1 0,-1 1,1-1,-1 1,1 0,-1 0,1 1,-1-1,-6 2,4 1</inkml:trace>
  <inkml:trace contextRef="#ctx0" brushRef="#br0" timeOffset="3678.97">568 26,'1'69,"-2"74,-12-99,8-28,2-9</inkml:trace>
  <inkml:trace contextRef="#ctx0" brushRef="#br0" timeOffset="6600.04">580 137,'31'2,"-22"-1,-1 0,1-1,0 0,0 0,0-1,17-4,-25 4,0 0,0 0,1 0,-1 0,0 0,0 0,0 0,0 0,0-1,-1 1,1 0,0-1,0 1,-1-1,1 1,-1-1,0 1,1-1,-1 1,0-1,0 1,0-1,0-1,-2-45,1 31,1 10,-1 5,1 1,0-1,0 0,0 0,0 0,0 0,0 0,1 0,-1 0,0 0,1 1,0-1,1-3,-1 7,0 1,0 0,0 0,0 0,0 0,-1 0,1 1,-1 4,1 12,0-12,0 1,-1-1,0 1,-1-1,1 0,-2 1,1-1,-1 0,0 0,-6 14,5-15,0-1,1 1,0-1,0 1,1 0,-2 9,-6 26,6-33,1 1,1-1,-1 1,2 0,-1-1,2 18,0-7,-1-10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19:50:59.5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1,'-4'-1,"0"1,0 0,-1 1,1-1,0 1,0-1,-1 1,1 1,0-1,-5 2,8-1,-1-1,1 1,-1-1,1 1,0 0,-1-1,1 1,0 0,0 0,0 0,1 0,-1 0,0 0,1 0,-1 0,1 0,0 0,-1 0,1 0,0 0,0 0,1 3,-1 8,0-1,1 0,1 0,0 0,6 22,-7-32,0 1,0-1,0 0,0 1,0-1,0 0,1 0,-1 0,1 0,0 0,-1 0,1 0,0-1,0 1,0-1,0 1,1-1,-1 0,0 0,0 0,1 0,-1 0,1 0,-1-1,1 1,-1-1,1 0,-1 0,1 1,-1-2,1 1,-1 0,1 0,-1-1,4-1,-4 2,-1 0,0-1,0 1,1-1,-1 1,0-1,0 1,0-1,1 0,-1 0,0 0,0 0,0 1,0-1,0 0,1-2,1-4</inkml:trace>
  <inkml:trace contextRef="#ctx0" brushRef="#br0" timeOffset="1281.4">203 77,'2'0,"1"-2,-1-3,2 1,1-1,3 2,1 1,2 0,0 2,0 0,0 0,1 0,-1 0,1 0,-3 0</inkml:trace>
  <inkml:trace contextRef="#ctx0" brushRef="#br0" timeOffset="2622.12">215 155,'2'0,"2"0,3 0,2 0,1 0,-1-2,0-1,0 1,1 0,0 1,1 0,0 0,0 1,0 0,-2 0</inkml:trace>
  <inkml:trace contextRef="#ctx0" brushRef="#br0" timeOffset="5474.72">504 22,'-2'0,"0"0,0 1,0-1,1 1,-1-1,0 1,1 0,-1 0,0 0,1 0,-1 0,1 0,-1 0,1 0,0 0,-1 1,1-1,0 1,0-1,0 1,0-1,0 1,0 0,0-1,1 1,-1 0,0 2,-1 3,0 1,1-1,0 0,0 1,0 10,1 3,-1-13,1 0,0-1,1 1,0 0,3 13,-3-18,0-1,0 0,0 1,0-1,1 0,-1 0,1 0,0 0,-1 0,1 0,0-1,0 1,0-1,0 1,0-1,0 0,1 1,-1-1,0 0,1-1,-1 1,4 0,-1 1,5 1,-1-1,1 0,-1 0,1-1,0 0,11-1,-19 0,1 0,-1-1,0 1,0-1,0 0,0 1,0-1,0 0,0 0,0 0,0-1,0 1,-1 0,1-1,-1 1,1-1,-1 0,1 1,-1-1,0 0,0 0,0 0,0 0,0 0,0 0,0 0,-1 0,1 0,-1 0,1-1,-1 1,0 0,0-4,1-25,-3-50,2 79,-1-1,0 1,0-1,0 1,0 0,0-1,0 1,0 0,-1 0,1 0,-1 0,0 0,1 0,-1 0,0 1,0-1,0 1,0-1,0 1,-1 0,-3-2,3 1,-1 1,1-1,-1 1,0 0,1 0,-1 0,0 1,0 0,0-1,1 1,-1 0,0 1,-6 0,0 2,1-1,-1-1,0 0,-11 0,11-1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19:50:55.3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11,'1'0,"4"0,2 0,2 0,1 0,1 0,0 0,1 0,-1 0,1 0,-2-2,-2-1,1 1,0 0,-1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29:39.13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1 156,'1'0,"2"0,1 0,1 0,1 0,1 0,0 0,0 0,1 0,-1 0,0 0,-2 0</inkml:trace>
  <inkml:trace contextRef="#ctx0" brushRef="#br0" timeOffset="2710.8">124 20,'0'0,"1"1,-1-1,1 1,-1-1,1 1,-1-1,1 1,-1 0,1-1,-1 1,0-1,1 1,-1 0,0 0,1-1,-1 1,0 0,0-1,0 1,0 0,0 0,0-1,0 1,0 1,0 25,0-23,0 10,2 1,-1 0,2-1,8 29,-10-39,1 38,-2-32,0-4</inkml:trace>
  <inkml:trace contextRef="#ctx0" brushRef="#br0" timeOffset="4140.12">139 128,'1'0,"1"0,2 0,2 0,0 0,1 0,0 0,0 0,0 0,0 0,0 0,-1 0</inkml:trace>
  <inkml:trace contextRef="#ctx0" brushRef="#br0" timeOffset="6166.17">226 5,'12'64,"-7"-30,-1 60,2-68,0-10,-5-11</inkml:trace>
  <inkml:trace contextRef="#ctx0" brushRef="#br0" timeOffset="7938.02">302 6,'0'-1,"0"-2,0 2,0 1,0 2,2 1,-1 0,1 2,-1 1,0 0,-1 1,0 0,0 0,0-1</inkml:trace>
  <inkml:trace contextRef="#ctx0" brushRef="#br0" timeOffset="9871.87">281 40,'0'-1,"1"0,0-2,2 0,1 1,1 0,0 0,0 0,0 0,1 1,0 0,1 1,-2-1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30:54.64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 1,'-5'40,"4"-34,-1 0,1 0,1 0,-1 0,1 0,0 1,0-1,1 0,0 0,2 8,-2-13,0 1,0-1,0 1,0-1,0 0,0 0,1 1,-1-1,0 0,1 0,-1 0,1-1,-1 1,1 0,3 1,32 8,-11-3,-3 3,-18-9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3:30:43.13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18,'383'0,"-260"14,321-14,-335-7,0 0,-49 0,-18 0,-31 5,-6 0</inkml:trace>
  <inkml:trace contextRef="#ctx0" brushRef="#br0" timeOffset="2682.62">553 39,'-12'2,"0"0,0 1,0 0,0 1,1 0,0 1,-1 1,-14 8,16-8,-99 40,93-40,-50 22,61-27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20:02:53.1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39,'100'-12,"336"13,-325-13,-51 14,80-4,-134 2,0-2,0 1,0 0,0-1,8-4,-8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20:02:48.6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3,'37'-1,"-21"0,1 1,-1 0,1 1,-1 1,0 0,0 2,19 5,-13-2,0-1,44 6,-5-1,-36-8,1 0,-1-1,49-4,-12 0,-46 1,1-1,-1-1,0 0,31-12,-27 9,0 0,27-3,-30 7,101-7,138 9,-247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2022-05-10T13:33:00Z</cp:lastPrinted>
  <dcterms:created xsi:type="dcterms:W3CDTF">2022-05-10T13:33:00Z</dcterms:created>
  <dcterms:modified xsi:type="dcterms:W3CDTF">2022-05-17T15:51:00Z</dcterms:modified>
</cp:coreProperties>
</file>