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FE26" w14:textId="4BADC951" w:rsidR="00150E19" w:rsidRPr="00205D9E" w:rsidRDefault="006D5AE0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Mapa Austrálie</w:t>
      </w:r>
    </w:p>
    <w:p w14:paraId="6665B17F" w14:textId="25187980" w:rsidR="00465E9E" w:rsidRPr="00205D9E" w:rsidRDefault="002B043D" w:rsidP="00465E9E">
      <w:pPr>
        <w:rPr>
          <w:lang w:val="sk-SK"/>
        </w:rPr>
      </w:pPr>
      <w:r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36DC9" wp14:editId="4D298470">
                <wp:simplePos x="0" y="0"/>
                <wp:positionH relativeFrom="column">
                  <wp:posOffset>2626360</wp:posOffset>
                </wp:positionH>
                <wp:positionV relativeFrom="paragraph">
                  <wp:posOffset>264160</wp:posOffset>
                </wp:positionV>
                <wp:extent cx="899160" cy="204107"/>
                <wp:effectExtent l="0" t="0" r="15240" b="571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0ABB5" w14:textId="3FA9F1E1" w:rsidR="002B043D" w:rsidRPr="002B043D" w:rsidRDefault="002B043D" w:rsidP="002B043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Arafurské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836DC9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206.8pt;margin-top:20.8pt;width:70.8pt;height:16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" filled="f" stroked="f" strokeweight=".5pt">
                <v:textbox inset="0,0,0,0">
                  <w:txbxContent>
                    <w:p w14:paraId="3330ABB5" w14:textId="3FA9F1E1" w:rsidR="002B043D" w:rsidRPr="002B043D" w:rsidRDefault="002B043D" w:rsidP="002B043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Arafurské more</w:t>
                      </w:r>
                    </w:p>
                  </w:txbxContent>
                </v:textbox>
              </v:shape>
            </w:pict>
          </mc:Fallback>
        </mc:AlternateContent>
      </w:r>
      <w:r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C6C460" wp14:editId="4CCAADE7">
                <wp:simplePos x="0" y="0"/>
                <wp:positionH relativeFrom="column">
                  <wp:posOffset>-289560</wp:posOffset>
                </wp:positionH>
                <wp:positionV relativeFrom="paragraph">
                  <wp:posOffset>2120900</wp:posOffset>
                </wp:positionV>
                <wp:extent cx="1153160" cy="472440"/>
                <wp:effectExtent l="0" t="0" r="8890" b="381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C8283" w14:textId="77777777" w:rsidR="002B043D" w:rsidRDefault="002B043D" w:rsidP="002B043D">
                            <w:pPr>
                              <w:spacing w:after="0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Obratník</w:t>
                            </w:r>
                          </w:p>
                          <w:p w14:paraId="38B7899F" w14:textId="05CD7091" w:rsidR="002B043D" w:rsidRPr="002B043D" w:rsidRDefault="002B043D" w:rsidP="002B043D">
                            <w:pPr>
                              <w:spacing w:after="0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kozorožca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C460" id="Textové pole 5" o:spid="_x0000_s1027" type="#_x0000_t202" style="position:absolute;margin-left:-22.8pt;margin-top:167pt;width:90.8pt;height:3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" filled="f" stroked="f" strokeweight=".5pt">
                <v:textbox inset="0,0,0,0">
                  <w:txbxContent>
                    <w:p w14:paraId="5EEC8283" w14:textId="77777777" w:rsidR="002B043D" w:rsidRDefault="002B043D" w:rsidP="002B043D">
                      <w:pPr>
                        <w:spacing w:after="0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Obratník</w:t>
                      </w:r>
                    </w:p>
                    <w:p w14:paraId="38B7899F" w14:textId="05CD7091" w:rsidR="002B043D" w:rsidRPr="002B043D" w:rsidRDefault="002B043D" w:rsidP="002B043D">
                      <w:pPr>
                        <w:spacing w:after="0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kozorožca</w:t>
                      </w:r>
                    </w:p>
                  </w:txbxContent>
                </v:textbox>
              </v:shape>
            </w:pict>
          </mc:Fallback>
        </mc:AlternateContent>
      </w:r>
      <w:r w:rsidR="006D5AE0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ECAF86" wp14:editId="167E625E">
                <wp:simplePos x="0" y="0"/>
                <wp:positionH relativeFrom="margin">
                  <wp:align>center</wp:align>
                </wp:positionH>
                <wp:positionV relativeFrom="paragraph">
                  <wp:posOffset>2293620</wp:posOffset>
                </wp:positionV>
                <wp:extent cx="7401560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15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F5D09" id="Rovná spojnica 2" o:spid="_x0000_s1026" style="position:absolute;z-index: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0.6pt" to="582.8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" strokecolor="black [3200]">
                <v:stroke dashstyle="dash"/>
                <w10:wrap anchorx="margin"/>
              </v:line>
            </w:pict>
          </mc:Fallback>
        </mc:AlternateContent>
      </w:r>
    </w:p>
    <w:p w14:paraId="66575018" w14:textId="7BE7A9C6" w:rsidR="00465E9E" w:rsidRPr="006D5AE0" w:rsidRDefault="00A527E7" w:rsidP="00A527E7">
      <w:pPr>
        <w:rPr>
          <w:lang w:val="sk-SK"/>
        </w:rPr>
      </w:pPr>
      <w:r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69188E" wp14:editId="1BA4A41B">
                <wp:simplePos x="0" y="0"/>
                <wp:positionH relativeFrom="column">
                  <wp:posOffset>4725817</wp:posOffset>
                </wp:positionH>
                <wp:positionV relativeFrom="paragraph">
                  <wp:posOffset>3114421</wp:posOffset>
                </wp:positionV>
                <wp:extent cx="317961" cy="204107"/>
                <wp:effectExtent l="38100" t="95250" r="25400" b="81915"/>
                <wp:wrapNone/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8028">
                          <a:off x="0" y="0"/>
                          <a:ext cx="317961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EF2DC" w14:textId="2BEA2B9F" w:rsidR="00A527E7" w:rsidRPr="00A527E7" w:rsidRDefault="00A527E7" w:rsidP="00A527E7">
                            <w:pPr>
                              <w:rPr>
                                <w:color w:val="002060"/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color w:val="002060"/>
                                <w:sz w:val="16"/>
                                <w:szCs w:val="16"/>
                                <w:lang w:val="sk-SK"/>
                              </w:rPr>
                              <w:t>Darling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9188E" id="Textové pole 74" o:spid="_x0000_s1028" type="#_x0000_t202" style="position:absolute;margin-left:372.1pt;margin-top:245.25pt;width:25.05pt;height:16.05pt;rotation:-2776511fd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" filled="f" stroked="f" strokeweight=".5pt">
                <v:textbox inset="0,0,0,0">
                  <w:txbxContent>
                    <w:p w14:paraId="3AEEF2DC" w14:textId="2BEA2B9F" w:rsidR="00A527E7" w:rsidRPr="00A527E7" w:rsidRDefault="00A527E7" w:rsidP="00A527E7">
                      <w:pPr>
                        <w:rPr>
                          <w:color w:val="002060"/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color w:val="002060"/>
                          <w:sz w:val="16"/>
                          <w:szCs w:val="16"/>
                          <w:lang w:val="sk-SK"/>
                        </w:rPr>
                        <w:t>Darling</w:t>
                      </w:r>
                    </w:p>
                  </w:txbxContent>
                </v:textbox>
              </v:shape>
            </w:pict>
          </mc:Fallback>
        </mc:AlternateContent>
      </w:r>
      <w:r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6F41C5" wp14:editId="635DEE2B">
                <wp:simplePos x="0" y="0"/>
                <wp:positionH relativeFrom="column">
                  <wp:posOffset>5084827</wp:posOffset>
                </wp:positionH>
                <wp:positionV relativeFrom="paragraph">
                  <wp:posOffset>3681604</wp:posOffset>
                </wp:positionV>
                <wp:extent cx="450499" cy="204107"/>
                <wp:effectExtent l="19050" t="57150" r="26035" b="43815"/>
                <wp:wrapNone/>
                <wp:docPr id="72" name="Textové po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14944">
                          <a:off x="0" y="0"/>
                          <a:ext cx="450499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E3634" w14:textId="7B18EA8D" w:rsidR="00A527E7" w:rsidRPr="00A527E7" w:rsidRDefault="00A527E7" w:rsidP="00A527E7">
                            <w:pPr>
                              <w:rPr>
                                <w:color w:val="002060"/>
                                <w:sz w:val="16"/>
                                <w:szCs w:val="16"/>
                                <w:lang w:val="sk-SK"/>
                              </w:rPr>
                            </w:pPr>
                            <w:r w:rsidRPr="00A527E7">
                              <w:rPr>
                                <w:color w:val="002060"/>
                                <w:sz w:val="16"/>
                                <w:szCs w:val="16"/>
                                <w:lang w:val="sk-SK"/>
                              </w:rPr>
                              <w:t>Murray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F41C5" id="Textové pole 72" o:spid="_x0000_s1029" type="#_x0000_t202" style="position:absolute;margin-left:400.4pt;margin-top:289.9pt;width:35.45pt;height:16.05pt;rotation:671683fd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" filled="f" stroked="f" strokeweight=".5pt">
                <v:textbox inset="0,0,0,0">
                  <w:txbxContent>
                    <w:p w14:paraId="536E3634" w14:textId="7B18EA8D" w:rsidR="00A527E7" w:rsidRPr="00A527E7" w:rsidRDefault="00A527E7" w:rsidP="00A527E7">
                      <w:pPr>
                        <w:rPr>
                          <w:color w:val="002060"/>
                          <w:sz w:val="16"/>
                          <w:szCs w:val="16"/>
                          <w:lang w:val="sk-SK"/>
                        </w:rPr>
                      </w:pPr>
                      <w:r w:rsidRPr="00A527E7">
                        <w:rPr>
                          <w:color w:val="002060"/>
                          <w:sz w:val="16"/>
                          <w:szCs w:val="16"/>
                          <w:lang w:val="sk-SK"/>
                        </w:rPr>
                        <w:t>Murray</w:t>
                      </w:r>
                    </w:p>
                  </w:txbxContent>
                </v:textbox>
              </v:shape>
            </w:pict>
          </mc:Fallback>
        </mc:AlternateContent>
      </w:r>
      <w:r w:rsidRPr="00A527E7">
        <w:rPr>
          <w:lang w:val="sk-SK"/>
        </w:rPr>
        <w:drawing>
          <wp:anchor distT="0" distB="0" distL="114300" distR="114300" simplePos="0" relativeHeight="251753472" behindDoc="0" locked="0" layoutInCell="1" allowOverlap="1" wp14:anchorId="05615E21" wp14:editId="3E3612E4">
            <wp:simplePos x="0" y="0"/>
            <wp:positionH relativeFrom="page">
              <wp:posOffset>4818014</wp:posOffset>
            </wp:positionH>
            <wp:positionV relativeFrom="paragraph">
              <wp:posOffset>3009467</wp:posOffset>
            </wp:positionV>
            <wp:extent cx="1247862" cy="971956"/>
            <wp:effectExtent l="0" t="9525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7094">
                      <a:off x="0" y="0"/>
                      <a:ext cx="1263392" cy="984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9CC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DABB78" wp14:editId="63F2651C">
                <wp:simplePos x="0" y="0"/>
                <wp:positionH relativeFrom="column">
                  <wp:posOffset>5375910</wp:posOffset>
                </wp:positionH>
                <wp:positionV relativeFrom="paragraph">
                  <wp:posOffset>4889712</wp:posOffset>
                </wp:positionV>
                <wp:extent cx="567267" cy="204107"/>
                <wp:effectExtent l="0" t="0" r="4445" b="5715"/>
                <wp:wrapNone/>
                <wp:docPr id="42" name="Textové po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CEAB6" w14:textId="48D5F169" w:rsidR="000F39CC" w:rsidRPr="00691492" w:rsidRDefault="000F39CC" w:rsidP="000F39CC">
                            <w:pPr>
                              <w:rPr>
                                <w:color w:val="BF8F00" w:themeColor="accent4" w:themeShade="BF"/>
                                <w:lang w:val="sk-SK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sk-SK"/>
                              </w:rPr>
                              <w:t>Hobart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ABB78" id="Textové pole 42" o:spid="_x0000_s1030" type="#_x0000_t202" style="position:absolute;margin-left:423.3pt;margin-top:385pt;width:44.65pt;height:16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" filled="f" stroked="f" strokeweight=".5pt">
                <v:textbox inset="0,0,0,0">
                  <w:txbxContent>
                    <w:p w14:paraId="2EDCEAB6" w14:textId="48D5F169" w:rsidR="000F39CC" w:rsidRPr="00691492" w:rsidRDefault="000F39CC" w:rsidP="000F39CC">
                      <w:pPr>
                        <w:rPr>
                          <w:color w:val="BF8F00" w:themeColor="accent4" w:themeShade="BF"/>
                          <w:lang w:val="sk-SK"/>
                        </w:rPr>
                      </w:pPr>
                      <w:r>
                        <w:rPr>
                          <w:color w:val="BF8F00" w:themeColor="accent4" w:themeShade="BF"/>
                          <w:lang w:val="sk-SK"/>
                        </w:rPr>
                        <w:t>Hobart</w:t>
                      </w:r>
                    </w:p>
                  </w:txbxContent>
                </v:textbox>
              </v:shape>
            </w:pict>
          </mc:Fallback>
        </mc:AlternateContent>
      </w:r>
      <w:r w:rsidR="0069149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C1EF020" wp14:editId="0ED7FECC">
                <wp:simplePos x="0" y="0"/>
                <wp:positionH relativeFrom="margin">
                  <wp:posOffset>5338868</wp:posOffset>
                </wp:positionH>
                <wp:positionV relativeFrom="paragraph">
                  <wp:posOffset>4852670</wp:posOffset>
                </wp:positionV>
                <wp:extent cx="43560" cy="37800"/>
                <wp:effectExtent l="19050" t="38100" r="33020" b="38735"/>
                <wp:wrapNone/>
                <wp:docPr id="41" name="Písanie rukou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FEA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1" o:spid="_x0000_s1026" type="#_x0000_t75" style="position:absolute;margin-left:420.05pt;margin-top:381.75pt;width:4.15pt;height:3.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">
                <v:imagedata r:id="rId7" o:title=""/>
                <w10:wrap anchorx="margin"/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544D21" wp14:editId="0F569BA0">
                <wp:simplePos x="0" y="0"/>
                <wp:positionH relativeFrom="column">
                  <wp:posOffset>3460327</wp:posOffset>
                </wp:positionH>
                <wp:positionV relativeFrom="paragraph">
                  <wp:posOffset>608330</wp:posOffset>
                </wp:positionV>
                <wp:extent cx="567267" cy="204107"/>
                <wp:effectExtent l="0" t="0" r="4445" b="5715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F6717" w14:textId="6ADC313E" w:rsidR="00691492" w:rsidRPr="00691492" w:rsidRDefault="00691492" w:rsidP="00691492">
                            <w:pPr>
                              <w:rPr>
                                <w:color w:val="BF8F00" w:themeColor="accent4" w:themeShade="BF"/>
                                <w:lang w:val="sk-SK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sk-SK"/>
                              </w:rPr>
                              <w:t>Darwin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44D21" id="Textové pole 40" o:spid="_x0000_s1031" type="#_x0000_t202" style="position:absolute;margin-left:272.45pt;margin-top:47.9pt;width:44.65pt;height:16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" filled="f" stroked="f" strokeweight=".5pt">
                <v:textbox inset="0,0,0,0">
                  <w:txbxContent>
                    <w:p w14:paraId="4EEF6717" w14:textId="6ADC313E" w:rsidR="00691492" w:rsidRPr="00691492" w:rsidRDefault="00691492" w:rsidP="00691492">
                      <w:pPr>
                        <w:rPr>
                          <w:color w:val="BF8F00" w:themeColor="accent4" w:themeShade="BF"/>
                          <w:lang w:val="sk-SK"/>
                        </w:rPr>
                      </w:pPr>
                      <w:r>
                        <w:rPr>
                          <w:color w:val="BF8F00" w:themeColor="accent4" w:themeShade="BF"/>
                          <w:lang w:val="sk-SK"/>
                        </w:rPr>
                        <w:t>Darwin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0CBA3" wp14:editId="089CEF7E">
                <wp:simplePos x="0" y="0"/>
                <wp:positionH relativeFrom="column">
                  <wp:posOffset>3271731</wp:posOffset>
                </wp:positionH>
                <wp:positionV relativeFrom="paragraph">
                  <wp:posOffset>748030</wp:posOffset>
                </wp:positionV>
                <wp:extent cx="753533" cy="414866"/>
                <wp:effectExtent l="0" t="0" r="8890" b="444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05442" w14:textId="5283AFFD" w:rsidR="00C11876" w:rsidRPr="00691492" w:rsidRDefault="00C11876" w:rsidP="00C1187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 w:rsidRPr="00691492">
                              <w:rPr>
                                <w:sz w:val="16"/>
                                <w:szCs w:val="16"/>
                                <w:lang w:val="sk-SK"/>
                              </w:rPr>
                              <w:t>Arnhemská zem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CBA3" id="Textové pole 9" o:spid="_x0000_s1032" type="#_x0000_t202" style="position:absolute;margin-left:257.6pt;margin-top:58.9pt;width:59.35pt;height:3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" filled="f" stroked="f" strokeweight=".5pt">
                <v:textbox inset="0,0,0,0">
                  <w:txbxContent>
                    <w:p w14:paraId="6F005442" w14:textId="5283AFFD" w:rsidR="00C11876" w:rsidRPr="00691492" w:rsidRDefault="00C11876" w:rsidP="00C11876">
                      <w:pPr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 w:rsidRPr="00691492">
                        <w:rPr>
                          <w:sz w:val="16"/>
                          <w:szCs w:val="16"/>
                          <w:lang w:val="sk-SK"/>
                        </w:rPr>
                        <w:t>Arnhemská zem</w:t>
                      </w:r>
                    </w:p>
                  </w:txbxContent>
                </v:textbox>
              </v:shape>
            </w:pict>
          </mc:Fallback>
        </mc:AlternateContent>
      </w:r>
      <w:r w:rsidR="0069149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56030D" wp14:editId="079C6841">
                <wp:simplePos x="0" y="0"/>
                <wp:positionH relativeFrom="margin">
                  <wp:align>center</wp:align>
                </wp:positionH>
                <wp:positionV relativeFrom="paragraph">
                  <wp:posOffset>658071</wp:posOffset>
                </wp:positionV>
                <wp:extent cx="43560" cy="37800"/>
                <wp:effectExtent l="19050" t="38100" r="33020" b="38735"/>
                <wp:wrapNone/>
                <wp:docPr id="39" name="Písanie rukou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A54A" id="Písanie rukou 39" o:spid="_x0000_s1026" type="#_x0000_t75" style="position:absolute;margin-left:0;margin-top:51.45pt;width:4.15pt;height:3.7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">
                <v:imagedata r:id="rId7" o:title=""/>
                <w10:wrap anchorx="margin"/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01302" wp14:editId="165830ED">
                <wp:simplePos x="0" y="0"/>
                <wp:positionH relativeFrom="column">
                  <wp:posOffset>5096510</wp:posOffset>
                </wp:positionH>
                <wp:positionV relativeFrom="paragraph">
                  <wp:posOffset>3492288</wp:posOffset>
                </wp:positionV>
                <wp:extent cx="567267" cy="204107"/>
                <wp:effectExtent l="0" t="0" r="4445" b="5715"/>
                <wp:wrapNone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EAFFE" w14:textId="398DDB75" w:rsidR="00691492" w:rsidRPr="00691492" w:rsidRDefault="00691492" w:rsidP="00691492">
                            <w:pPr>
                              <w:rPr>
                                <w:color w:val="BF8F00" w:themeColor="accent4" w:themeShade="BF"/>
                                <w:lang w:val="sk-SK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sk-SK"/>
                              </w:rPr>
                              <w:t>Canberra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01302" id="Textové pole 38" o:spid="_x0000_s1033" type="#_x0000_t202" style="position:absolute;margin-left:401.3pt;margin-top:275pt;width:44.65pt;height:16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" filled="f" stroked="f" strokeweight=".5pt">
                <v:textbox inset="0,0,0,0">
                  <w:txbxContent>
                    <w:p w14:paraId="7A4EAFFE" w14:textId="398DDB75" w:rsidR="00691492" w:rsidRPr="00691492" w:rsidRDefault="00691492" w:rsidP="00691492">
                      <w:pPr>
                        <w:rPr>
                          <w:color w:val="BF8F00" w:themeColor="accent4" w:themeShade="BF"/>
                          <w:lang w:val="sk-SK"/>
                        </w:rPr>
                      </w:pPr>
                      <w:r>
                        <w:rPr>
                          <w:color w:val="BF8F00" w:themeColor="accent4" w:themeShade="BF"/>
                          <w:lang w:val="sk-SK"/>
                        </w:rPr>
                        <w:t>Canberra</w:t>
                      </w:r>
                    </w:p>
                  </w:txbxContent>
                </v:textbox>
              </v:shape>
            </w:pict>
          </mc:Fallback>
        </mc:AlternateContent>
      </w:r>
      <w:r w:rsidR="0069149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93A075E" wp14:editId="5059A720">
                <wp:simplePos x="0" y="0"/>
                <wp:positionH relativeFrom="column">
                  <wp:posOffset>5532332</wp:posOffset>
                </wp:positionH>
                <wp:positionV relativeFrom="paragraph">
                  <wp:posOffset>3702050</wp:posOffset>
                </wp:positionV>
                <wp:extent cx="43560" cy="37800"/>
                <wp:effectExtent l="19050" t="38100" r="33020" b="38735"/>
                <wp:wrapNone/>
                <wp:docPr id="37" name="Písanie rukou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00E0D" id="Písanie rukou 37" o:spid="_x0000_s1026" type="#_x0000_t75" style="position:absolute;margin-left:435.25pt;margin-top:291.15pt;width:4.15pt;height:3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">
                <v:imagedata r:id="rId7" o:title=""/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51D86" wp14:editId="1A6D44DA">
                <wp:simplePos x="0" y="0"/>
                <wp:positionH relativeFrom="column">
                  <wp:posOffset>1604010</wp:posOffset>
                </wp:positionH>
                <wp:positionV relativeFrom="paragraph">
                  <wp:posOffset>3005032</wp:posOffset>
                </wp:positionV>
                <wp:extent cx="368300" cy="204107"/>
                <wp:effectExtent l="0" t="0" r="12700" b="5715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2938" w14:textId="7174D099" w:rsidR="00691492" w:rsidRPr="00691492" w:rsidRDefault="00691492" w:rsidP="00691492">
                            <w:pPr>
                              <w:rPr>
                                <w:color w:val="BF8F00" w:themeColor="accent4" w:themeShade="BF"/>
                                <w:lang w:val="sk-SK"/>
                              </w:rPr>
                            </w:pPr>
                            <w:r w:rsidRPr="00691492">
                              <w:rPr>
                                <w:color w:val="BF8F00" w:themeColor="accent4" w:themeShade="BF"/>
                                <w:lang w:val="sk-SK"/>
                              </w:rPr>
                              <w:t>Perth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51D86" id="Textové pole 34" o:spid="_x0000_s1034" type="#_x0000_t202" style="position:absolute;margin-left:126.3pt;margin-top:236.6pt;width:29pt;height:16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" filled="f" stroked="f" strokeweight=".5pt">
                <v:textbox inset="0,0,0,0">
                  <w:txbxContent>
                    <w:p w14:paraId="63592938" w14:textId="7174D099" w:rsidR="00691492" w:rsidRPr="00691492" w:rsidRDefault="00691492" w:rsidP="00691492">
                      <w:pPr>
                        <w:rPr>
                          <w:color w:val="BF8F00" w:themeColor="accent4" w:themeShade="BF"/>
                          <w:lang w:val="sk-SK"/>
                        </w:rPr>
                      </w:pPr>
                      <w:r w:rsidRPr="00691492">
                        <w:rPr>
                          <w:color w:val="BF8F00" w:themeColor="accent4" w:themeShade="BF"/>
                          <w:lang w:val="sk-SK"/>
                        </w:rPr>
                        <w:t>Perth</w:t>
                      </w:r>
                    </w:p>
                  </w:txbxContent>
                </v:textbox>
              </v:shape>
            </w:pict>
          </mc:Fallback>
        </mc:AlternateContent>
      </w:r>
      <w:r w:rsidR="0069149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B8A4537" wp14:editId="6CF72AF2">
                <wp:simplePos x="0" y="0"/>
                <wp:positionH relativeFrom="column">
                  <wp:posOffset>1574587</wp:posOffset>
                </wp:positionH>
                <wp:positionV relativeFrom="paragraph">
                  <wp:posOffset>3181485</wp:posOffset>
                </wp:positionV>
                <wp:extent cx="43560" cy="37800"/>
                <wp:effectExtent l="19050" t="38100" r="33020" b="38735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5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D00F5" id="Písanie rukou 31" o:spid="_x0000_s1026" type="#_x0000_t75" style="position:absolute;margin-left:123.65pt;margin-top:250.15pt;width:4.15pt;height: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">
                <v:imagedata r:id="rId7" o:title=""/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EE821" wp14:editId="61377841">
                <wp:simplePos x="0" y="0"/>
                <wp:positionH relativeFrom="column">
                  <wp:posOffset>5086774</wp:posOffset>
                </wp:positionH>
                <wp:positionV relativeFrom="paragraph">
                  <wp:posOffset>4638675</wp:posOffset>
                </wp:positionV>
                <wp:extent cx="383399" cy="204107"/>
                <wp:effectExtent l="38100" t="114300" r="36195" b="10096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60300">
                          <a:off x="0" y="0"/>
                          <a:ext cx="383399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FAD1" w14:textId="2FE0F1A1" w:rsidR="00FD2739" w:rsidRPr="00691492" w:rsidRDefault="00FD2739" w:rsidP="00FD2739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sk-SK"/>
                              </w:rPr>
                            </w:pPr>
                            <w:r w:rsidRPr="00691492">
                              <w:rPr>
                                <w:b/>
                                <w:bCs/>
                                <w:sz w:val="14"/>
                                <w:szCs w:val="14"/>
                                <w:lang w:val="sk-SK"/>
                              </w:rPr>
                              <w:t>Tasmánia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EE821" id="Textové pole 16" o:spid="_x0000_s1035" type="#_x0000_t202" style="position:absolute;margin-left:400.55pt;margin-top:365.25pt;width:30.2pt;height:16.05pt;rotation:2468850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" filled="f" stroked="f" strokeweight=".5pt">
                <v:textbox inset="0,0,0,0">
                  <w:txbxContent>
                    <w:p w14:paraId="7EB0FAD1" w14:textId="2FE0F1A1" w:rsidR="00FD2739" w:rsidRPr="00691492" w:rsidRDefault="00FD2739" w:rsidP="00FD2739">
                      <w:pPr>
                        <w:rPr>
                          <w:b/>
                          <w:bCs/>
                          <w:sz w:val="14"/>
                          <w:szCs w:val="14"/>
                          <w:lang w:val="sk-SK"/>
                        </w:rPr>
                      </w:pPr>
                      <w:r w:rsidRPr="00691492">
                        <w:rPr>
                          <w:b/>
                          <w:bCs/>
                          <w:sz w:val="14"/>
                          <w:szCs w:val="14"/>
                          <w:lang w:val="sk-SK"/>
                        </w:rPr>
                        <w:t>Tasmánia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3A6CF8" wp14:editId="280D36A6">
                <wp:simplePos x="0" y="0"/>
                <wp:positionH relativeFrom="column">
                  <wp:posOffset>4546388</wp:posOffset>
                </wp:positionH>
                <wp:positionV relativeFrom="paragraph">
                  <wp:posOffset>3737398</wp:posOffset>
                </wp:positionV>
                <wp:extent cx="753533" cy="177800"/>
                <wp:effectExtent l="19050" t="133350" r="8890" b="146050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69481">
                          <a:off x="0" y="0"/>
                          <a:ext cx="753533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2A5BD" w14:textId="45A56DA0" w:rsidR="00691492" w:rsidRPr="00691492" w:rsidRDefault="00691492" w:rsidP="0069149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Victória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6CF8" id="Textové pole 30" o:spid="_x0000_s1036" type="#_x0000_t202" style="position:absolute;margin-left:358pt;margin-top:294.3pt;width:59.35pt;height:14pt;rotation:138661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" filled="f" stroked="f" strokeweight=".5pt">
                <v:textbox inset="0,0,0,0">
                  <w:txbxContent>
                    <w:p w14:paraId="7B52A5BD" w14:textId="45A56DA0" w:rsidR="00691492" w:rsidRPr="00691492" w:rsidRDefault="00691492" w:rsidP="0069149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Victória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34C4B" wp14:editId="1DF63A66">
                <wp:simplePos x="0" y="0"/>
                <wp:positionH relativeFrom="column">
                  <wp:posOffset>4654550</wp:posOffset>
                </wp:positionH>
                <wp:positionV relativeFrom="paragraph">
                  <wp:posOffset>3898900</wp:posOffset>
                </wp:positionV>
                <wp:extent cx="899160" cy="204107"/>
                <wp:effectExtent l="0" t="0" r="15240" b="5715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E5EB4" w14:textId="527E5885" w:rsidR="00FD2739" w:rsidRPr="002B043D" w:rsidRDefault="00FD2739" w:rsidP="00FD2739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Austrálske alpy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34C4B" id="Textové pole 24" o:spid="_x0000_s1037" type="#_x0000_t202" style="position:absolute;margin-left:366.5pt;margin-top:307pt;width:70.8pt;height:16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" filled="f" stroked="f" strokeweight=".5pt">
                <v:textbox inset="0,0,0,0">
                  <w:txbxContent>
                    <w:p w14:paraId="777E5EB4" w14:textId="527E5885" w:rsidR="00FD2739" w:rsidRPr="002B043D" w:rsidRDefault="00FD2739" w:rsidP="00FD2739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Austrálske alpy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EECABD" wp14:editId="27ED03A8">
                <wp:simplePos x="0" y="0"/>
                <wp:positionH relativeFrom="column">
                  <wp:posOffset>4923366</wp:posOffset>
                </wp:positionH>
                <wp:positionV relativeFrom="paragraph">
                  <wp:posOffset>2954655</wp:posOffset>
                </wp:positionV>
                <wp:extent cx="753533" cy="414866"/>
                <wp:effectExtent l="0" t="0" r="8890" b="444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3A76B" w14:textId="5C963E9D" w:rsidR="00691492" w:rsidRPr="00691492" w:rsidRDefault="00691492" w:rsidP="0069149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 xml:space="preserve">Nový južný Wales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CABD" id="Textové pole 27" o:spid="_x0000_s1038" type="#_x0000_t202" style="position:absolute;margin-left:387.65pt;margin-top:232.65pt;width:59.35pt;height:3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" filled="f" stroked="f" strokeweight=".5pt">
                <v:textbox inset="0,0,0,0">
                  <w:txbxContent>
                    <w:p w14:paraId="1663A76B" w14:textId="5C963E9D" w:rsidR="00691492" w:rsidRPr="00691492" w:rsidRDefault="00691492" w:rsidP="0069149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 xml:space="preserve">Nový južný Wales 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D57483" wp14:editId="34BBDC55">
                <wp:simplePos x="0" y="0"/>
                <wp:positionH relativeFrom="column">
                  <wp:posOffset>4701392</wp:posOffset>
                </wp:positionH>
                <wp:positionV relativeFrom="paragraph">
                  <wp:posOffset>1989667</wp:posOffset>
                </wp:positionV>
                <wp:extent cx="753533" cy="414866"/>
                <wp:effectExtent l="0" t="0" r="8890" b="444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512E2" w14:textId="2F7224AD" w:rsidR="00691492" w:rsidRPr="00691492" w:rsidRDefault="00691492" w:rsidP="0069149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Queensland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7483" id="Textové pole 26" o:spid="_x0000_s1039" type="#_x0000_t202" style="position:absolute;margin-left:370.2pt;margin-top:156.65pt;width:59.35pt;height:3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" filled="f" stroked="f" strokeweight=".5pt">
                <v:textbox inset="0,0,0,0">
                  <w:txbxContent>
                    <w:p w14:paraId="1F3512E2" w14:textId="2F7224AD" w:rsidR="00691492" w:rsidRPr="00691492" w:rsidRDefault="00691492" w:rsidP="0069149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Queensland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BB692" wp14:editId="26007BD4">
                <wp:simplePos x="0" y="0"/>
                <wp:positionH relativeFrom="column">
                  <wp:posOffset>3183466</wp:posOffset>
                </wp:positionH>
                <wp:positionV relativeFrom="paragraph">
                  <wp:posOffset>2488777</wp:posOffset>
                </wp:positionV>
                <wp:extent cx="753533" cy="414866"/>
                <wp:effectExtent l="0" t="0" r="8890" b="444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E46CA" w14:textId="2D648230" w:rsidR="00691492" w:rsidRPr="00691492" w:rsidRDefault="00691492" w:rsidP="0069149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Južná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 xml:space="preserve"> Austrália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B692" id="Textové pole 20" o:spid="_x0000_s1040" type="#_x0000_t202" style="position:absolute;margin-left:250.65pt;margin-top:195.95pt;width:59.35pt;height:3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" filled="f" stroked="f" strokeweight=".5pt">
                <v:textbox inset="0,0,0,0">
                  <w:txbxContent>
                    <w:p w14:paraId="1A0E46CA" w14:textId="2D648230" w:rsidR="00691492" w:rsidRPr="00691492" w:rsidRDefault="00691492" w:rsidP="0069149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Južná</w:t>
                      </w:r>
                      <w:r>
                        <w:rPr>
                          <w:b/>
                          <w:bCs/>
                          <w:lang w:val="sk-SK"/>
                        </w:rPr>
                        <w:t xml:space="preserve"> Austrália 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2740CF" wp14:editId="7B9B2A69">
                <wp:simplePos x="0" y="0"/>
                <wp:positionH relativeFrom="column">
                  <wp:posOffset>3306233</wp:posOffset>
                </wp:positionH>
                <wp:positionV relativeFrom="paragraph">
                  <wp:posOffset>1481879</wp:posOffset>
                </wp:positionV>
                <wp:extent cx="753533" cy="414866"/>
                <wp:effectExtent l="0" t="0" r="8890" b="444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48747" w14:textId="545E7C8D" w:rsidR="00691492" w:rsidRPr="00691492" w:rsidRDefault="00691492" w:rsidP="0069149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>Severná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 xml:space="preserve"> Austrália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740CF" id="Textové pole 19" o:spid="_x0000_s1041" type="#_x0000_t202" style="position:absolute;margin-left:260.35pt;margin-top:116.7pt;width:59.35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" filled="f" stroked="f" strokeweight=".5pt">
                <v:textbox inset="0,0,0,0">
                  <w:txbxContent>
                    <w:p w14:paraId="39F48747" w14:textId="545E7C8D" w:rsidR="00691492" w:rsidRPr="00691492" w:rsidRDefault="00691492" w:rsidP="0069149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>Severná</w:t>
                      </w:r>
                      <w:r>
                        <w:rPr>
                          <w:b/>
                          <w:bCs/>
                          <w:lang w:val="sk-SK"/>
                        </w:rPr>
                        <w:t xml:space="preserve"> Austrália </w:t>
                      </w:r>
                    </w:p>
                  </w:txbxContent>
                </v:textbox>
              </v:shape>
            </w:pict>
          </mc:Fallback>
        </mc:AlternateContent>
      </w:r>
      <w:r w:rsidR="00691492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BF3C4" wp14:editId="0AB6F968">
                <wp:simplePos x="0" y="0"/>
                <wp:positionH relativeFrom="column">
                  <wp:posOffset>1917277</wp:posOffset>
                </wp:positionH>
                <wp:positionV relativeFrom="paragraph">
                  <wp:posOffset>2061633</wp:posOffset>
                </wp:positionV>
                <wp:extent cx="753533" cy="414866"/>
                <wp:effectExtent l="0" t="0" r="8890" b="4445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9B210" w14:textId="32D85607" w:rsidR="00691492" w:rsidRPr="00691492" w:rsidRDefault="00691492" w:rsidP="0069149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 xml:space="preserve">Západná Austrália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F3C4" id="Textové pole 18" o:spid="_x0000_s1042" type="#_x0000_t202" style="position:absolute;margin-left:150.95pt;margin-top:162.35pt;width:59.35pt;height:3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" filled="f" stroked="f" strokeweight=".5pt">
                <v:textbox inset="0,0,0,0">
                  <w:txbxContent>
                    <w:p w14:paraId="25F9B210" w14:textId="32D85607" w:rsidR="00691492" w:rsidRPr="00691492" w:rsidRDefault="00691492" w:rsidP="0069149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>
                        <w:rPr>
                          <w:b/>
                          <w:bCs/>
                          <w:lang w:val="sk-SK"/>
                        </w:rPr>
                        <w:t xml:space="preserve">Západná Austrália </w:t>
                      </w:r>
                    </w:p>
                  </w:txbxContent>
                </v:textbox>
              </v:shape>
            </w:pict>
          </mc:Fallback>
        </mc:AlternateContent>
      </w:r>
      <w:r w:rsidR="00C11876">
        <w:rPr>
          <w:noProof/>
          <w:lang w:val="sk-SK"/>
        </w:rPr>
        <w:drawing>
          <wp:anchor distT="0" distB="0" distL="114300" distR="114300" simplePos="0" relativeHeight="251651071" behindDoc="0" locked="0" layoutInCell="1" allowOverlap="1" wp14:anchorId="3993AAC0" wp14:editId="288AB69E">
            <wp:simplePos x="0" y="0"/>
            <wp:positionH relativeFrom="margin">
              <wp:posOffset>207010</wp:posOffset>
            </wp:positionH>
            <wp:positionV relativeFrom="paragraph">
              <wp:posOffset>363855</wp:posOffset>
            </wp:positionV>
            <wp:extent cx="6468110" cy="5240655"/>
            <wp:effectExtent l="0" t="0" r="8890" b="0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7" b="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876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45E2D" wp14:editId="6C8C88D6">
                <wp:simplePos x="0" y="0"/>
                <wp:positionH relativeFrom="column">
                  <wp:posOffset>3965998</wp:posOffset>
                </wp:positionH>
                <wp:positionV relativeFrom="paragraph">
                  <wp:posOffset>676910</wp:posOffset>
                </wp:positionV>
                <wp:extent cx="787400" cy="539327"/>
                <wp:effectExtent l="76200" t="114300" r="69850" b="108585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4387">
                          <a:off x="0" y="0"/>
                          <a:ext cx="787400" cy="539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AEFE0" w14:textId="0E77DAF1" w:rsidR="002B043D" w:rsidRPr="00C11876" w:rsidRDefault="002B043D" w:rsidP="002B043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C11876">
                              <w:rPr>
                                <w:sz w:val="20"/>
                                <w:szCs w:val="20"/>
                                <w:lang w:val="sk-SK"/>
                              </w:rPr>
                              <w:t>Karpentarský</w:t>
                            </w:r>
                          </w:p>
                          <w:p w14:paraId="5E34182F" w14:textId="1DBEA5A9" w:rsidR="002B043D" w:rsidRPr="00C11876" w:rsidRDefault="002B043D" w:rsidP="002B043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sk-SK"/>
                              </w:rPr>
                            </w:pPr>
                            <w:r w:rsidRPr="00C11876">
                              <w:rPr>
                                <w:sz w:val="20"/>
                                <w:szCs w:val="20"/>
                                <w:lang w:val="sk-SK"/>
                              </w:rPr>
                              <w:t>záliv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5E2D" id="Textové pole 7" o:spid="_x0000_s1043" type="#_x0000_t202" style="position:absolute;margin-left:312.3pt;margin-top:53.3pt;width:62pt;height:42.45pt;rotation:11625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" filled="f" stroked="f" strokeweight=".5pt">
                <v:textbox inset="0,0,0,0">
                  <w:txbxContent>
                    <w:p w14:paraId="331AEFE0" w14:textId="0E77DAF1" w:rsidR="002B043D" w:rsidRPr="00C11876" w:rsidRDefault="002B043D" w:rsidP="002B043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sk-SK"/>
                        </w:rPr>
                      </w:pPr>
                      <w:r w:rsidRPr="00C11876">
                        <w:rPr>
                          <w:sz w:val="20"/>
                          <w:szCs w:val="20"/>
                          <w:lang w:val="sk-SK"/>
                        </w:rPr>
                        <w:t>Karpentarský</w:t>
                      </w:r>
                    </w:p>
                    <w:p w14:paraId="5E34182F" w14:textId="1DBEA5A9" w:rsidR="002B043D" w:rsidRPr="00C11876" w:rsidRDefault="002B043D" w:rsidP="002B043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sk-SK"/>
                        </w:rPr>
                      </w:pPr>
                      <w:r w:rsidRPr="00C11876">
                        <w:rPr>
                          <w:sz w:val="20"/>
                          <w:szCs w:val="20"/>
                          <w:lang w:val="sk-SK"/>
                        </w:rPr>
                        <w:t>záliv</w:t>
                      </w:r>
                    </w:p>
                  </w:txbxContent>
                </v:textbox>
              </v:shape>
            </w:pict>
          </mc:Fallback>
        </mc:AlternateContent>
      </w:r>
      <w:r w:rsidR="00C11876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0A619F" wp14:editId="666A77D8">
                <wp:simplePos x="0" y="0"/>
                <wp:positionH relativeFrom="column">
                  <wp:posOffset>4393988</wp:posOffset>
                </wp:positionH>
                <wp:positionV relativeFrom="paragraph">
                  <wp:posOffset>1013037</wp:posOffset>
                </wp:positionV>
                <wp:extent cx="1100878" cy="204107"/>
                <wp:effectExtent l="105410" t="8890" r="147955" b="1460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495237">
                          <a:off x="0" y="0"/>
                          <a:ext cx="1100878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C9A1B" w14:textId="012942C8" w:rsidR="00C11876" w:rsidRPr="002B043D" w:rsidRDefault="00C11876" w:rsidP="00C11876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Yorský polostrov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A619F" id="Textové pole 14" o:spid="_x0000_s1044" type="#_x0000_t202" style="position:absolute;margin-left:346pt;margin-top:79.75pt;width:86.7pt;height:16.05pt;rotation:4909998fd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" filled="f" stroked="f" strokeweight=".5pt">
                <v:textbox inset="0,0,0,0">
                  <w:txbxContent>
                    <w:p w14:paraId="64FC9A1B" w14:textId="012942C8" w:rsidR="00C11876" w:rsidRPr="002B043D" w:rsidRDefault="00C11876" w:rsidP="00C11876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Yorský polostrov</w:t>
                      </w:r>
                    </w:p>
                  </w:txbxContent>
                </v:textbox>
              </v:shape>
            </w:pict>
          </mc:Fallback>
        </mc:AlternateContent>
      </w:r>
      <w:r w:rsidR="00C11876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C0CAB9" wp14:editId="1D848E49">
                <wp:simplePos x="0" y="0"/>
                <wp:positionH relativeFrom="column">
                  <wp:posOffset>3861435</wp:posOffset>
                </wp:positionH>
                <wp:positionV relativeFrom="paragraph">
                  <wp:posOffset>2489623</wp:posOffset>
                </wp:positionV>
                <wp:extent cx="899160" cy="204107"/>
                <wp:effectExtent l="0" t="0" r="15240" b="571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34FF4" w14:textId="31CBC717" w:rsidR="00FD2739" w:rsidRPr="00691492" w:rsidRDefault="00F939AA" w:rsidP="00FD2739">
                            <w:pPr>
                              <w:rPr>
                                <w:color w:val="002060"/>
                                <w:lang w:val="sk-SK"/>
                              </w:rPr>
                            </w:pPr>
                            <w:r w:rsidRPr="00691492">
                              <w:rPr>
                                <w:color w:val="002060"/>
                                <w:lang w:val="sk-SK"/>
                              </w:rPr>
                              <w:t xml:space="preserve">Eyrovo </w:t>
                            </w:r>
                            <w:r w:rsidR="00C11876" w:rsidRPr="00691492">
                              <w:rPr>
                                <w:color w:val="002060"/>
                                <w:lang w:val="sk-SK"/>
                              </w:rPr>
                              <w:t>jazero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0CAB9" id="Textové pole 25" o:spid="_x0000_s1045" type="#_x0000_t202" style="position:absolute;margin-left:304.05pt;margin-top:196.05pt;width:70.8pt;height:16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" filled="f" stroked="f" strokeweight=".5pt">
                <v:textbox inset="0,0,0,0">
                  <w:txbxContent>
                    <w:p w14:paraId="69634FF4" w14:textId="31CBC717" w:rsidR="00FD2739" w:rsidRPr="00691492" w:rsidRDefault="00F939AA" w:rsidP="00FD2739">
                      <w:pPr>
                        <w:rPr>
                          <w:color w:val="002060"/>
                          <w:lang w:val="sk-SK"/>
                        </w:rPr>
                      </w:pPr>
                      <w:r w:rsidRPr="00691492">
                        <w:rPr>
                          <w:color w:val="002060"/>
                          <w:lang w:val="sk-SK"/>
                        </w:rPr>
                        <w:t xml:space="preserve">Eyrovo </w:t>
                      </w:r>
                      <w:r w:rsidR="00C11876" w:rsidRPr="00691492">
                        <w:rPr>
                          <w:color w:val="002060"/>
                          <w:lang w:val="sk-SK"/>
                        </w:rPr>
                        <w:t>jazero</w:t>
                      </w:r>
                    </w:p>
                  </w:txbxContent>
                </v:textbox>
              </v:shape>
            </w:pict>
          </mc:Fallback>
        </mc:AlternateContent>
      </w:r>
      <w:r w:rsidR="00F939AA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93EA5" wp14:editId="015340D1">
                <wp:simplePos x="0" y="0"/>
                <wp:positionH relativeFrom="column">
                  <wp:posOffset>2755053</wp:posOffset>
                </wp:positionH>
                <wp:positionV relativeFrom="paragraph">
                  <wp:posOffset>2987040</wp:posOffset>
                </wp:positionV>
                <wp:extent cx="1062567" cy="204107"/>
                <wp:effectExtent l="0" t="0" r="4445" b="5715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567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B785C" w14:textId="036E69F4" w:rsidR="00F939AA" w:rsidRPr="002B043D" w:rsidRDefault="00F939AA" w:rsidP="00F939AA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Nullaborská nížina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3EA5" id="Textové pole 36" o:spid="_x0000_s1046" type="#_x0000_t202" style="position:absolute;margin-left:216.95pt;margin-top:235.2pt;width:83.65pt;height:16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" filled="f" stroked="f" strokeweight=".5pt">
                <v:textbox inset="0,0,0,0">
                  <w:txbxContent>
                    <w:p w14:paraId="516B785C" w14:textId="036E69F4" w:rsidR="00F939AA" w:rsidRPr="002B043D" w:rsidRDefault="00F939AA" w:rsidP="00F939AA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Nullaborská nížina</w:t>
                      </w:r>
                    </w:p>
                  </w:txbxContent>
                </v:textbox>
              </v:shape>
            </w:pict>
          </mc:Fallback>
        </mc:AlternateContent>
      </w:r>
      <w:r w:rsidR="00F939AA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96279D5" wp14:editId="71EA518A">
                <wp:simplePos x="0" y="0"/>
                <wp:positionH relativeFrom="column">
                  <wp:posOffset>2602840</wp:posOffset>
                </wp:positionH>
                <wp:positionV relativeFrom="paragraph">
                  <wp:posOffset>2920845</wp:posOffset>
                </wp:positionV>
                <wp:extent cx="1276200" cy="401040"/>
                <wp:effectExtent l="38100" t="38100" r="38735" b="37465"/>
                <wp:wrapNone/>
                <wp:docPr id="35" name="Písanie rukou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620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014E7" id="Písanie rukou 35" o:spid="_x0000_s1026" type="#_x0000_t75" style="position:absolute;margin-left:204.6pt;margin-top:229.65pt;width:101.2pt;height:3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">
                <v:imagedata r:id="rId13" o:title=""/>
              </v:shape>
            </w:pict>
          </mc:Fallback>
        </mc:AlternateContent>
      </w:r>
      <w:r w:rsidR="00F939AA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7679" behindDoc="0" locked="0" layoutInCell="1" allowOverlap="1" wp14:anchorId="0D28D216" wp14:editId="4546FD24">
                <wp:simplePos x="0" y="0"/>
                <wp:positionH relativeFrom="column">
                  <wp:posOffset>4238976</wp:posOffset>
                </wp:positionH>
                <wp:positionV relativeFrom="paragraph">
                  <wp:posOffset>2987849</wp:posOffset>
                </wp:positionV>
                <wp:extent cx="99720" cy="225000"/>
                <wp:effectExtent l="38100" t="38100" r="33655" b="41910"/>
                <wp:wrapNone/>
                <wp:docPr id="33" name="Písanie rukou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7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E9039" id="Písanie rukou 33" o:spid="_x0000_s1026" type="#_x0000_t75" style="position:absolute;margin-left:333.45pt;margin-top:234.9pt;width:8.55pt;height:18.4pt;z-index:251687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">
                <v:imagedata r:id="rId15" o:title=""/>
              </v:shape>
            </w:pict>
          </mc:Fallback>
        </mc:AlternateContent>
      </w:r>
      <w:r w:rsidR="00F939AA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7423" behindDoc="0" locked="0" layoutInCell="1" allowOverlap="1" wp14:anchorId="5DA217E9" wp14:editId="4F6A2392">
                <wp:simplePos x="0" y="0"/>
                <wp:positionH relativeFrom="column">
                  <wp:posOffset>4185336</wp:posOffset>
                </wp:positionH>
                <wp:positionV relativeFrom="paragraph">
                  <wp:posOffset>2675009</wp:posOffset>
                </wp:positionV>
                <wp:extent cx="129600" cy="217800"/>
                <wp:effectExtent l="38100" t="38100" r="3810" b="49530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6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2F3A3" id="Písanie rukou 32" o:spid="_x0000_s1026" type="#_x0000_t75" style="position:absolute;margin-left:329.2pt;margin-top:210.3pt;width:10.9pt;height:17.9pt;z-index:251687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">
                <v:imagedata r:id="rId17" o:title=""/>
              </v:shape>
            </w:pict>
          </mc:Fallback>
        </mc:AlternateContent>
      </w:r>
      <w:r w:rsidR="00FD2739">
        <w:rPr>
          <w:noProof/>
          <w:lang w:val="sk-SK"/>
        </w:rPr>
        <w:drawing>
          <wp:anchor distT="0" distB="0" distL="114300" distR="114300" simplePos="0" relativeHeight="251687936" behindDoc="0" locked="0" layoutInCell="1" allowOverlap="1" wp14:anchorId="6FC94A4B" wp14:editId="35E37B8B">
            <wp:simplePos x="0" y="0"/>
            <wp:positionH relativeFrom="column">
              <wp:posOffset>4110899</wp:posOffset>
            </wp:positionH>
            <wp:positionV relativeFrom="paragraph">
              <wp:posOffset>2635431</wp:posOffset>
            </wp:positionV>
            <wp:extent cx="359229" cy="606568"/>
            <wp:effectExtent l="0" t="0" r="0" b="3175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9" cy="60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739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C7E50" wp14:editId="730765B9">
                <wp:simplePos x="0" y="0"/>
                <wp:positionH relativeFrom="column">
                  <wp:posOffset>5011737</wp:posOffset>
                </wp:positionH>
                <wp:positionV relativeFrom="paragraph">
                  <wp:posOffset>1963737</wp:posOffset>
                </wp:positionV>
                <wp:extent cx="1325081" cy="204107"/>
                <wp:effectExtent l="350837" t="0" r="435928" b="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29174">
                          <a:off x="0" y="0"/>
                          <a:ext cx="1325081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F16F2" w14:textId="199C3FFE" w:rsidR="00FD2739" w:rsidRPr="002B043D" w:rsidRDefault="00FD2739" w:rsidP="00FD2739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Veľké predelové vrchy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C7E50" id="Textové pole 23" o:spid="_x0000_s1047" type="#_x0000_t202" style="position:absolute;margin-left:394.6pt;margin-top:154.6pt;width:104.35pt;height:16.05pt;rotation:2980986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" filled="f" stroked="f" strokeweight=".5pt">
                <v:textbox inset="0,0,0,0">
                  <w:txbxContent>
                    <w:p w14:paraId="286F16F2" w14:textId="199C3FFE" w:rsidR="00FD2739" w:rsidRPr="002B043D" w:rsidRDefault="00FD2739" w:rsidP="00FD2739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Veľké predelové vrchy</w:t>
                      </w:r>
                    </w:p>
                  </w:txbxContent>
                </v:textbox>
              </v:shape>
            </w:pict>
          </mc:Fallback>
        </mc:AlternateContent>
      </w:r>
      <w:r w:rsidR="00FD2739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FD918" wp14:editId="7DD66F6D">
                <wp:simplePos x="0" y="0"/>
                <wp:positionH relativeFrom="column">
                  <wp:posOffset>6370320</wp:posOffset>
                </wp:positionH>
                <wp:positionV relativeFrom="paragraph">
                  <wp:posOffset>2882265</wp:posOffset>
                </wp:positionV>
                <wp:extent cx="899160" cy="396240"/>
                <wp:effectExtent l="0" t="0" r="15240" b="381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820E9" w14:textId="4DA065A9" w:rsidR="00FD2739" w:rsidRPr="002B043D" w:rsidRDefault="00FD2739" w:rsidP="00FD2739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Tasmanovo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FD918" id="Textové pole 22" o:spid="_x0000_s1048" type="#_x0000_t202" style="position:absolute;margin-left:501.6pt;margin-top:226.95pt;width:70.8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" filled="f" stroked="f" strokeweight=".5pt">
                <v:textbox inset="0,0,0,0">
                  <w:txbxContent>
                    <w:p w14:paraId="2BB820E9" w14:textId="4DA065A9" w:rsidR="00FD2739" w:rsidRPr="002B043D" w:rsidRDefault="00FD2739" w:rsidP="00FD2739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Tasmanovo more</w:t>
                      </w:r>
                    </w:p>
                  </w:txbxContent>
                </v:textbox>
              </v:shape>
            </w:pict>
          </mc:Fallback>
        </mc:AlternateContent>
      </w:r>
      <w:r w:rsidR="00FD2739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43CF9E" wp14:editId="267DA74E">
                <wp:simplePos x="0" y="0"/>
                <wp:positionH relativeFrom="column">
                  <wp:posOffset>4068800</wp:posOffset>
                </wp:positionH>
                <wp:positionV relativeFrom="paragraph">
                  <wp:posOffset>3803505</wp:posOffset>
                </wp:positionV>
                <wp:extent cx="95040" cy="90720"/>
                <wp:effectExtent l="38100" t="38100" r="38735" b="43180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AE27" id="Písanie rukou 17" o:spid="_x0000_s1026" type="#_x0000_t75" style="position:absolute;margin-left:320.05pt;margin-top:299.15pt;width:8.2pt;height: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">
                <v:imagedata r:id="rId20" o:title=""/>
              </v:shape>
            </w:pict>
          </mc:Fallback>
        </mc:AlternateContent>
      </w:r>
      <w:r w:rsidR="002B043D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B1D43A" wp14:editId="3D8814CE">
                <wp:simplePos x="0" y="0"/>
                <wp:positionH relativeFrom="column">
                  <wp:posOffset>4018040</wp:posOffset>
                </wp:positionH>
                <wp:positionV relativeFrom="paragraph">
                  <wp:posOffset>3837945</wp:posOffset>
                </wp:positionV>
                <wp:extent cx="112320" cy="111600"/>
                <wp:effectExtent l="38100" t="38100" r="40640" b="4127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23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74CA" id="Písanie rukou 13" o:spid="_x0000_s1026" type="#_x0000_t75" style="position:absolute;margin-left:316.05pt;margin-top:301.85pt;width:9.55pt;height: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">
                <v:imagedata r:id="rId22" o:title=""/>
              </v:shape>
            </w:pict>
          </mc:Fallback>
        </mc:AlternateContent>
      </w:r>
      <w:r w:rsidR="002B043D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E4105" wp14:editId="289308E4">
                <wp:simplePos x="0" y="0"/>
                <wp:positionH relativeFrom="column">
                  <wp:posOffset>3235960</wp:posOffset>
                </wp:positionH>
                <wp:positionV relativeFrom="paragraph">
                  <wp:posOffset>3941445</wp:posOffset>
                </wp:positionV>
                <wp:extent cx="899160" cy="204107"/>
                <wp:effectExtent l="0" t="0" r="15240" b="571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42C29" w14:textId="2BDAEA1D" w:rsidR="002B043D" w:rsidRPr="002B043D" w:rsidRDefault="002B043D" w:rsidP="002B043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Klokaní ostrov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E4105" id="Textové pole 12" o:spid="_x0000_s1049" type="#_x0000_t202" style="position:absolute;margin-left:254.8pt;margin-top:310.35pt;width:70.8pt;height:16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" filled="f" stroked="f" strokeweight=".5pt">
                <v:textbox inset="0,0,0,0">
                  <w:txbxContent>
                    <w:p w14:paraId="42542C29" w14:textId="2BDAEA1D" w:rsidR="002B043D" w:rsidRPr="002B043D" w:rsidRDefault="002B043D" w:rsidP="002B043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Klokaní ostrov</w:t>
                      </w:r>
                    </w:p>
                  </w:txbxContent>
                </v:textbox>
              </v:shape>
            </w:pict>
          </mc:Fallback>
        </mc:AlternateContent>
      </w:r>
      <w:r w:rsidR="002B043D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78092" wp14:editId="2BC8D571">
                <wp:simplePos x="0" y="0"/>
                <wp:positionH relativeFrom="column">
                  <wp:posOffset>2585720</wp:posOffset>
                </wp:positionH>
                <wp:positionV relativeFrom="paragraph">
                  <wp:posOffset>3324225</wp:posOffset>
                </wp:positionV>
                <wp:extent cx="1295400" cy="553720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6F51F" w14:textId="1CBB00A8" w:rsidR="002B043D" w:rsidRPr="002B043D" w:rsidRDefault="002B043D" w:rsidP="002B043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Veľký Austrálsky záliv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8092" id="Textové pole 11" o:spid="_x0000_s1050" type="#_x0000_t202" style="position:absolute;margin-left:203.6pt;margin-top:261.75pt;width:102pt;height:4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" filled="f" stroked="f" strokeweight=".5pt">
                <v:textbox inset="0,0,0,0">
                  <w:txbxContent>
                    <w:p w14:paraId="5D66F51F" w14:textId="1CBB00A8" w:rsidR="002B043D" w:rsidRPr="002B043D" w:rsidRDefault="002B043D" w:rsidP="002B043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Veľký Austrálsky záliv</w:t>
                      </w:r>
                    </w:p>
                  </w:txbxContent>
                </v:textbox>
              </v:shape>
            </w:pict>
          </mc:Fallback>
        </mc:AlternateContent>
      </w:r>
      <w:r w:rsidR="002B043D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E9C59" wp14:editId="52B115E2">
                <wp:simplePos x="0" y="0"/>
                <wp:positionH relativeFrom="column">
                  <wp:posOffset>2062480</wp:posOffset>
                </wp:positionH>
                <wp:positionV relativeFrom="paragraph">
                  <wp:posOffset>702945</wp:posOffset>
                </wp:positionV>
                <wp:extent cx="899160" cy="204107"/>
                <wp:effectExtent l="0" t="228600" r="0" b="23431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9961">
                          <a:off x="0" y="0"/>
                          <a:ext cx="89916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27FA2" w14:textId="3EA8BDC7" w:rsidR="002B043D" w:rsidRPr="002B043D" w:rsidRDefault="002B043D" w:rsidP="002B043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Timorské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E9C59" id="Textové pole 10" o:spid="_x0000_s1051" type="#_x0000_t202" style="position:absolute;margin-left:162.4pt;margin-top:55.35pt;width:70.8pt;height:16.05pt;rotation:-2042581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" filled="f" stroked="f" strokeweight=".5pt">
                <v:textbox inset="0,0,0,0">
                  <w:txbxContent>
                    <w:p w14:paraId="4EC27FA2" w14:textId="3EA8BDC7" w:rsidR="002B043D" w:rsidRPr="002B043D" w:rsidRDefault="002B043D" w:rsidP="002B043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Timorské more</w:t>
                      </w:r>
                    </w:p>
                  </w:txbxContent>
                </v:textbox>
              </v:shape>
            </w:pict>
          </mc:Fallback>
        </mc:AlternateContent>
      </w:r>
      <w:r w:rsidR="002B043D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E4456" wp14:editId="6EA16407">
                <wp:simplePos x="0" y="0"/>
                <wp:positionH relativeFrom="column">
                  <wp:posOffset>5389880</wp:posOffset>
                </wp:positionH>
                <wp:positionV relativeFrom="paragraph">
                  <wp:posOffset>1236345</wp:posOffset>
                </wp:positionV>
                <wp:extent cx="899160" cy="204107"/>
                <wp:effectExtent l="0" t="266700" r="0" b="27241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4256">
                          <a:off x="0" y="0"/>
                          <a:ext cx="899160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1F583" w14:textId="1201788E" w:rsidR="002B043D" w:rsidRPr="002B043D" w:rsidRDefault="002B043D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Korálové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4456" id="Textové pole 6" o:spid="_x0000_s1052" type="#_x0000_t202" style="position:absolute;margin-left:424.4pt;margin-top:97.35pt;width:70.8pt;height:16.05pt;rotation:2495017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" filled="f" stroked="f" strokeweight=".5pt">
                <v:textbox inset="0,0,0,0">
                  <w:txbxContent>
                    <w:p w14:paraId="5AE1F583" w14:textId="1201788E" w:rsidR="002B043D" w:rsidRPr="002B043D" w:rsidRDefault="002B043D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Korálové more</w:t>
                      </w:r>
                    </w:p>
                  </w:txbxContent>
                </v:textbox>
              </v:shape>
            </w:pict>
          </mc:Fallback>
        </mc:AlternateContent>
      </w:r>
      <w:r w:rsidR="002B043D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A603E" wp14:editId="40875415">
                <wp:simplePos x="0" y="0"/>
                <wp:positionH relativeFrom="page">
                  <wp:posOffset>81280</wp:posOffset>
                </wp:positionH>
                <wp:positionV relativeFrom="paragraph">
                  <wp:posOffset>408305</wp:posOffset>
                </wp:positionV>
                <wp:extent cx="2007739" cy="452120"/>
                <wp:effectExtent l="0" t="0" r="12065" b="508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007739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42053" w14:textId="276472D3" w:rsidR="002B043D" w:rsidRPr="002B043D" w:rsidRDefault="002B043D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  <w:lang w:val="sk-SK"/>
                              </w:rPr>
                            </w:pPr>
                            <w:r w:rsidRPr="002B043D">
                              <w:rPr>
                                <w:color w:val="2F5496" w:themeColor="accent1" w:themeShade="BF"/>
                                <w:sz w:val="44"/>
                                <w:szCs w:val="44"/>
                                <w:lang w:val="sk-SK"/>
                              </w:rPr>
                              <w:t>Indický oceán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603E" id="Textové pole 3" o:spid="_x0000_s1053" type="#_x0000_t202" style="position:absolute;margin-left:6.4pt;margin-top:32.15pt;width:158.1pt;height:35.6pt;rotation:18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" filled="f" stroked="f" strokeweight=".5pt">
                <v:textbox inset="0,0,0,0">
                  <w:txbxContent>
                    <w:p w14:paraId="35642053" w14:textId="276472D3" w:rsidR="002B043D" w:rsidRPr="002B043D" w:rsidRDefault="002B043D">
                      <w:pPr>
                        <w:rPr>
                          <w:color w:val="2F5496" w:themeColor="accent1" w:themeShade="BF"/>
                          <w:sz w:val="44"/>
                          <w:szCs w:val="44"/>
                          <w:lang w:val="sk-SK"/>
                        </w:rPr>
                      </w:pPr>
                      <w:r w:rsidRPr="002B043D">
                        <w:rPr>
                          <w:color w:val="2F5496" w:themeColor="accent1" w:themeShade="BF"/>
                          <w:sz w:val="44"/>
                          <w:szCs w:val="44"/>
                          <w:lang w:val="sk-SK"/>
                        </w:rPr>
                        <w:t>Indický oceán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043D" w:rsidRPr="002B043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17DE7" wp14:editId="22B18711">
                <wp:simplePos x="0" y="0"/>
                <wp:positionH relativeFrom="page">
                  <wp:posOffset>6202680</wp:posOffset>
                </wp:positionH>
                <wp:positionV relativeFrom="paragraph">
                  <wp:posOffset>418465</wp:posOffset>
                </wp:positionV>
                <wp:extent cx="2007739" cy="452120"/>
                <wp:effectExtent l="0" t="0" r="12065" b="508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007739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F942B" w14:textId="26D2BDDE" w:rsidR="002B043D" w:rsidRPr="002B043D" w:rsidRDefault="002B043D" w:rsidP="002B043D">
                            <w:pPr>
                              <w:rPr>
                                <w:color w:val="2F5496" w:themeColor="accent1" w:themeShade="BF"/>
                                <w:sz w:val="44"/>
                                <w:szCs w:val="44"/>
                                <w:lang w:val="sk-SK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44"/>
                                <w:szCs w:val="44"/>
                                <w:lang w:val="sk-SK"/>
                              </w:rPr>
                              <w:t>Tichý oceán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7DE7" id="Textové pole 4" o:spid="_x0000_s1054" type="#_x0000_t202" style="position:absolute;margin-left:488.4pt;margin-top:32.95pt;width:158.1pt;height:35.6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" filled="f" stroked="f" strokeweight=".5pt">
                <v:textbox inset="0,0,0,0">
                  <w:txbxContent>
                    <w:p w14:paraId="6C0F942B" w14:textId="26D2BDDE" w:rsidR="002B043D" w:rsidRPr="002B043D" w:rsidRDefault="002B043D" w:rsidP="002B043D">
                      <w:pPr>
                        <w:rPr>
                          <w:color w:val="2F5496" w:themeColor="accent1" w:themeShade="BF"/>
                          <w:sz w:val="44"/>
                          <w:szCs w:val="44"/>
                          <w:lang w:val="sk-SK"/>
                        </w:rPr>
                      </w:pPr>
                      <w:r>
                        <w:rPr>
                          <w:color w:val="2F5496" w:themeColor="accent1" w:themeShade="BF"/>
                          <w:sz w:val="44"/>
                          <w:szCs w:val="44"/>
                          <w:lang w:val="sk-SK"/>
                        </w:rPr>
                        <w:t>Tichý oceán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65E9E" w:rsidRPr="006D5AE0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E0"/>
    <w:rsid w:val="000F39CC"/>
    <w:rsid w:val="00150E19"/>
    <w:rsid w:val="00205D9E"/>
    <w:rsid w:val="002B043D"/>
    <w:rsid w:val="00465E9E"/>
    <w:rsid w:val="00691492"/>
    <w:rsid w:val="006A500F"/>
    <w:rsid w:val="006D5AE0"/>
    <w:rsid w:val="00A527E7"/>
    <w:rsid w:val="00C11876"/>
    <w:rsid w:val="00D65142"/>
    <w:rsid w:val="00F939AA"/>
    <w:rsid w:val="00FD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BC01"/>
  <w15:chartTrackingRefBased/>
  <w15:docId w15:val="{DE397B7C-2419-4563-981A-98B936B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21:08:50.748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82 18,'-5'0,"0"1,0-1,0 1,0 0,0 1,0-1,1 1,-1 0,-8 5,11-6,0 0,1 0,-1 0,1 0,-1 0,1 0,-1 1,1-1,0 1,0-1,0 1,0-1,0 1,0-1,0 1,0 0,1 0,-1 0,1-1,-1 1,1 0,0 0,-1 0,1 0,0 0,0-1,0 1,1 0,-1 0,1 3,0-4,0 0,0 1,0-1,1 0,-1 0,0 0,1 0,-1 0,1 0,-1 0,1 0,-1 0,1-1,-1 1,1 0,0-1,-1 0,1 1,0-1,0 0,-1 0,1 0,0 0,2-1,2 1,0 0,-1 0,1-1,0 0,-1 0,9-3,-12 2,0 1,0 0,0-1,0 0,0 1,-1-1,1 0,-1 0,1 0,-1 0,1 0,-1-1,0 1,0 0,0-1,0 1,-1 0,1-1,-1 1,1-1,-1 1,0-1,0 1,0-1,-1-3,1 4,0 0,0 1,0-1,0 1,-1-1,1 1,-1-1,1 1,-1-1,1 1,-1 0,0-1,0 1,0 0,1 0,-1-1,-1 1,1 0,0 0,0 0,0 0,0 0,-1 0,1 1,0-1,-1 0,1 1,-1-1,1 1,-1-1,1 1,-1 0,1 0,-1-1,1 1,-1 0,1 0,-1 1,0-1,-2 1,3-1,-1 1,1-1,0 1,0 0,-1 0,1 0,0 0,0-1,0 1,0 1,0-1,0 0,0 0,0 0,0 0,1 1,-1-1,0 0,1 1,-1-1,1 1,0-1,-1 0,1 1,0 2,0-3,0 1,-1-1,1 0,0 0,0 0,1 0,-1 1,0-1,0 0,1 0,-1 0,0 0,1 0,-1 0,1 0,-1 0,1 0,0 0,-1 0,1 0,0 0,0 0,0 0,0-1,0 1,0 0,0-1,0 1,0 0,0-1,0 1,2-1,-1 1,0-1,1 0,-1 0,0 0,1 0,-1 0,0 0,1-1,-1 1,0-1,0 0,0 0,1 0,-1 0,0 0,3-2,-4 2,0 0,0 1,-1-1,1 0,0 0,-1 0,1 0,-1 1,1-1,-1 0,1 0,-1 0,0 0,1 0,-1 0,0 0,0 0,0 0,0 0,0 0,0-1,0 1,0 0,0 0,0 0,-1 0,1 0,0 0,-1 0,1 0,-1 1,1-1,-1 0,1 0,-1 0,0 0,1 0,-1 1,-1-2,0 0,0 1,0-1,0 1,0-1,-1 1,1 0,0 0,0 0,-1 0,1 1,-1-1,1 0,0 1,-1 0,1 0,-1 0,1 0,-1 0,1 0,-1 0,1 1,-1-1,1 1,0 0,-1 0,1 0,0 0,-3 2,3-2,0 0,0 0,0 0,0 0,1 0,-1 1,0-1,1 0,-1 1,1 0,-1-1,1 1,0 0,0 0,0 0,0 0,0 0,0 0,0 0,1 0,-1 0,1 0,-1 0,1 0,0 1,0-1,0 0,0 0,1 0,-1 0,0 0,2 4,-1-4,-1-1,1 0,0 0,0 1,0-1,0 0,0 0,0 0,1 0,-1 0,0-1,0 1,1 0,-1 0,0-1,1 1,-1-1,0 1,1-1,2 1,0-1,0 0,-1 1,1-1,0 0,0-1,-1 1,1-1,6-1,-8 2,-1-1,1 1,0-1,-1 0,1 0,0 1,-1-1,1 0,-1 0,0-1,1 1,-1 0,0 0,1-1,-1 1,2-3,-3 2,0 1,0 0,1 0,-1 0,0-1,0 1,0 0,0 0,-1-1,1 1,0 0,0 0,-1 0,1-1,-1 1,1 0,-1 0,1 0,-1 0,0 0,1 0,-1 0,0 0,0 0,0 0,0 0,-2-1,1 0,-1 0,0 0,0 0,0 0,0 1,0-1,-1 1,1 0,0 0,-1 0,1 0,-1 0,1 1,-8-1,10 1,-1 0,1 1,-1-1,0 0,1 0,-1 1,1-1,-1 1,1-1,-1 1,1 0,-1-1,1 1,0 0,-1 0,1 0,0 0,0 0,0 0,0 1,0-1,0 0,0 0,0 1,0-1,0 1,1-1,-1 1,1-1,-1 1,1-1,0 1,-1-1,1 3,0-3,0 0,0 0,0 0,0 0,0 0,1 0,-1 0,0 0,0 0,1 0,-1 0,1 0,-1 0,1 0,-1 0,1 0,0-1,-1 1,1 0,0-1,0 1,-1 0,1-1,0 1,0-1,0 1,0-1,0 1,0-1,0 0,0 1,0-1,0 0,0 0,0 0,0 0,0 0,0 0,0 0,0 0,0 0,0 0,0-1,0 1,1-1,-1 1,1 0,-1-1,1 1,-1-1,1 0,-1 1,1-1,-1 0,1 0,-1 0,3-2,-4 3,0 0,1-1,-1 1,0 0,0-1,1 1,-1-1,0 1,0-1,0 1,1 0,-1-1,0 1,0-1,0 1,0-1,0 1,0-1,0 1,0-1,0 1,0-1,0 1,0-1,0 1,-1-1,1 1,0 0,0-1,0 1,-1-1,1 1,0-1,-1 1,1-1,-1 1,1-1,-1 0,1 1,-1-1,1 1,-1-1,1 1,-1-1,1 1,-1-1,0 1,1 0,-1-1,1 1,-1 0,0-1,0 1,1 0,-1 0,0 0,1 0,-1 0,0 0,0 0,1 0,-1 0,0 0,0 0,1 0,-1 0,0 1,1-1,-1 0,0 0,1 1,-1-1,0 0,1 1,-1-1,1 1,-1-1,1 1,-1-1,1 1,-1 0,1-1,-1 1,1-1,0 1,-1 0,1-1,0 1,0 0,-1 0,1-1,0 1,0 1,0-2,0 1,-1-1,1 1,0 0,0-1,0 1,0-1,0 1,0 0,0-1,0 1,0 0,0-1,0 1,0-1,1 1,-1 0,0-1,0 1,1-1,-1 1,0-1,1 2,0-2,0 0,0 0,-1 0,1 0,0 0,0 0,-1 0,1 0,0 0,0 0,0 0,-1 0,1-1,0 1,0 0,-1 0,1-1,0 1,-1-1,1 1,0-1,-1 1,1-1,-1 1,1-1,-1 1,1-2,8-9,-8 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21:08:11.588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82 18,'-5'0,"0"1,0-1,0 1,0 0,0 1,0-1,1 1,-1 0,-8 5,11-6,0 0,1 0,-1 0,1 0,-1 0,1 0,-1 1,1-1,0 1,0-1,0 1,0-1,0 1,0-1,0 1,0 0,1 0,-1 0,1-1,-1 1,1 0,0 0,-1 0,1 0,0 0,0-1,0 1,1 0,-1 0,1 3,0-4,0 0,0 1,0-1,1 0,-1 0,0 0,1 0,-1 0,1 0,-1 0,1 0,-1 0,1-1,-1 1,1 0,0-1,-1 0,1 1,0-1,0 0,-1 0,1 0,0 0,2-1,2 1,0 0,-1 0,1-1,0 0,-1 0,9-3,-12 2,0 1,0 0,0-1,0 0,0 1,-1-1,1 0,-1 0,1 0,-1 0,1 0,-1-1,0 1,0 0,0-1,0 1,-1 0,1-1,-1 1,1-1,-1 1,0-1,0 1,0-1,-1-3,1 4,0 0,0 1,0-1,0 1,-1-1,1 1,-1-1,1 1,-1-1,1 1,-1 0,0-1,0 1,0 0,1 0,-1-1,-1 1,1 0,0 0,0 0,0 0,0 0,-1 0,1 1,0-1,-1 0,1 1,-1-1,1 1,-1-1,1 1,-1 0,1 0,-1-1,1 1,-1 0,1 0,-1 1,0-1,-2 1,3-1,-1 1,1-1,0 1,0 0,-1 0,1 0,0 0,0-1,0 1,0 1,0-1,0 0,0 0,0 0,0 0,1 1,-1-1,0 0,1 1,-1-1,1 1,0-1,-1 0,1 1,0 2,0-3,0 1,-1-1,1 0,0 0,0 0,1 0,-1 1,0-1,0 0,1 0,-1 0,0 0,1 0,-1 0,1 0,-1 0,1 0,0 0,-1 0,1 0,0 0,0 0,0 0,0-1,0 1,0 0,0-1,0 1,0 0,0-1,0 1,2-1,-1 1,0-1,1 0,-1 0,0 0,1 0,-1 0,0 0,1-1,-1 1,0-1,0 0,0 0,1 0,-1 0,0 0,3-2,-4 2,0 0,0 1,-1-1,1 0,0 0,-1 0,1 0,-1 1,1-1,-1 0,1 0,-1 0,0 0,1 0,-1 0,0 0,0 0,0 0,0 0,0 0,0-1,0 1,0 0,0 0,0 0,-1 0,1 0,0 0,-1 0,1 0,-1 1,1-1,-1 0,1 0,-1 0,0 0,1 0,-1 1,-1-2,0 0,0 1,0-1,0 1,0-1,-1 1,1 0,0 0,0 0,-1 0,1 1,-1-1,1 0,0 1,-1 0,1 0,-1 0,1 0,-1 0,1 0,-1 0,1 1,-1-1,1 1,0 0,-1 0,1 0,0 0,-3 2,3-2,0 0,0 0,0 0,0 0,1 0,-1 1,0-1,1 0,-1 1,1 0,-1-1,1 1,0 0,0 0,0 0,0 0,0 0,0 0,0 0,1 0,-1 0,1 0,-1 0,1 0,0 1,0-1,0 0,0 0,1 0,-1 0,0 0,2 4,-1-4,-1-1,1 0,0 0,0 1,0-1,0 0,0 0,0 0,1 0,-1 0,0-1,0 1,1 0,-1 0,0-1,1 1,-1-1,0 1,1-1,2 1,0-1,0 0,-1 1,1-1,0 0,0-1,-1 1,1-1,6-1,-8 2,-1-1,1 1,0-1,-1 0,1 0,0 1,-1-1,1 0,-1 0,0-1,1 1,-1 0,0 0,1-1,-1 1,2-3,-3 2,0 1,0 0,1 0,-1 0,0-1,0 1,0 0,0 0,-1-1,1 1,0 0,0 0,-1 0,1-1,-1 1,1 0,-1 0,1 0,-1 0,0 0,1 0,-1 0,0 0,0 0,0 0,0 0,-2-1,1 0,-1 0,0 0,0 0,0 0,0 1,0-1,-1 1,1 0,0 0,-1 0,1 0,-1 0,1 1,-8-1,10 1,-1 0,1 1,-1-1,0 0,1 0,-1 1,1-1,-1 1,1-1,-1 1,1 0,-1-1,1 1,0 0,-1 0,1 0,0 0,0 0,0 0,0 1,0-1,0 0,0 0,0 1,0-1,0 1,1-1,-1 1,1-1,-1 1,1-1,0 1,-1-1,1 3,0-3,0 0,0 0,0 0,0 0,0 0,1 0,-1 0,0 0,0 0,1 0,-1 0,1 0,-1 0,1 0,-1 0,1 0,0-1,-1 1,1 0,0-1,0 1,-1 0,1-1,0 1,0-1,0 1,0-1,0 1,0-1,0 0,0 1,0-1,0 0,0 0,0 0,0 0,0 0,0 0,0 0,0 0,0 0,0 0,0-1,0 1,1-1,-1 1,1 0,-1-1,1 1,-1-1,1 0,-1 1,1-1,-1 0,1 0,-1 0,3-2,-4 3,0 0,1-1,-1 1,0 0,0-1,1 1,-1-1,0 1,0-1,0 1,1 0,-1-1,0 1,0-1,0 1,0-1,0 1,0-1,0 1,0-1,0 1,0-1,0 1,0-1,0 1,-1-1,1 1,0 0,0-1,0 1,-1-1,1 1,0-1,-1 1,1-1,-1 1,1-1,-1 0,1 1,-1-1,1 1,-1-1,1 1,-1-1,1 1,-1-1,0 1,1 0,-1-1,1 1,-1 0,0-1,0 1,1 0,-1 0,0 0,1 0,-1 0,0 0,0 0,1 0,-1 0,0 0,0 0,1 0,-1 0,0 1,1-1,-1 0,0 0,1 1,-1-1,0 0,1 1,-1-1,1 1,-1-1,1 1,-1-1,1 1,-1 0,1-1,-1 1,1-1,0 1,-1 0,1-1,0 1,0 0,-1 0,1-1,0 1,0 1,0-2,0 1,-1-1,1 1,0 0,0-1,0 1,0-1,0 1,0 0,0-1,0 1,0 0,0-1,0 1,0-1,1 1,-1 0,0-1,0 1,1-1,-1 1,0-1,1 2,0-2,0 0,0 0,-1 0,1 0,0 0,0 0,-1 0,1 0,0 0,0 0,0 0,-1 0,1-1,0 1,0 0,-1 0,1-1,0 1,-1-1,1 1,0-1,-1 1,1-1,-1 1,1-1,-1 1,1-2,8-9,-8 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21:07:13.673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82 18,'-5'0,"0"1,0-1,0 1,0 0,0 1,0-1,1 1,-1 0,-8 5,11-6,0 0,1 0,-1 0,1 0,-1 0,1 0,-1 1,1-1,0 1,0-1,0 1,0-1,0 1,0-1,0 1,0 0,1 0,-1 0,1-1,-1 1,1 0,0 0,-1 0,1 0,0 0,0-1,0 1,1 0,-1 0,1 3,0-4,0 0,0 1,0-1,1 0,-1 0,0 0,1 0,-1 0,1 0,-1 0,1 0,-1 0,1-1,-1 1,1 0,0-1,-1 0,1 1,0-1,0 0,-1 0,1 0,0 0,2-1,2 1,0 0,-1 0,1-1,0 0,-1 0,9-3,-12 2,0 1,0 0,0-1,0 0,0 1,-1-1,1 0,-1 0,1 0,-1 0,1 0,-1-1,0 1,0 0,0-1,0 1,-1 0,1-1,-1 1,1-1,-1 1,0-1,0 1,0-1,-1-3,1 4,0 0,0 1,0-1,0 1,-1-1,1 1,-1-1,1 1,-1-1,1 1,-1 0,0-1,0 1,0 0,1 0,-1-1,-1 1,1 0,0 0,0 0,0 0,0 0,-1 0,1 1,0-1,-1 0,1 1,-1-1,1 1,-1-1,1 1,-1 0,1 0,-1-1,1 1,-1 0,1 0,-1 1,0-1,-2 1,3-1,-1 1,1-1,0 1,0 0,-1 0,1 0,0 0,0-1,0 1,0 1,0-1,0 0,0 0,0 0,0 0,1 1,-1-1,0 0,1 1,-1-1,1 1,0-1,-1 0,1 1,0 2,0-3,0 1,-1-1,1 0,0 0,0 0,1 0,-1 1,0-1,0 0,1 0,-1 0,0 0,1 0,-1 0,1 0,-1 0,1 0,0 0,-1 0,1 0,0 0,0 0,0 0,0-1,0 1,0 0,0-1,0 1,0 0,0-1,0 1,2-1,-1 1,0-1,1 0,-1 0,0 0,1 0,-1 0,0 0,1-1,-1 1,0-1,0 0,0 0,1 0,-1 0,0 0,3-2,-4 2,0 0,0 1,-1-1,1 0,0 0,-1 0,1 0,-1 1,1-1,-1 0,1 0,-1 0,0 0,1 0,-1 0,0 0,0 0,0 0,0 0,0 0,0-1,0 1,0 0,0 0,0 0,-1 0,1 0,0 0,-1 0,1 0,-1 1,1-1,-1 0,1 0,-1 0,0 0,1 0,-1 1,-1-2,0 0,0 1,0-1,0 1,0-1,-1 1,1 0,0 0,0 0,-1 0,1 1,-1-1,1 0,0 1,-1 0,1 0,-1 0,1 0,-1 0,1 0,-1 0,1 1,-1-1,1 1,0 0,-1 0,1 0,0 0,-3 2,3-2,0 0,0 0,0 0,0 0,1 0,-1 1,0-1,1 0,-1 1,1 0,-1-1,1 1,0 0,0 0,0 0,0 0,0 0,0 0,0 0,1 0,-1 0,1 0,-1 0,1 0,0 1,0-1,0 0,0 0,1 0,-1 0,0 0,2 4,-1-4,-1-1,1 0,0 0,0 1,0-1,0 0,0 0,0 0,1 0,-1 0,0-1,0 1,1 0,-1 0,0-1,1 1,-1-1,0 1,1-1,2 1,0-1,0 0,-1 1,1-1,0 0,0-1,-1 1,1-1,6-1,-8 2,-1-1,1 1,0-1,-1 0,1 0,0 1,-1-1,1 0,-1 0,0-1,1 1,-1 0,0 0,1-1,-1 1,2-3,-3 2,0 1,0 0,1 0,-1 0,0-1,0 1,0 0,0 0,-1-1,1 1,0 0,0 0,-1 0,1-1,-1 1,1 0,-1 0,1 0,-1 0,0 0,1 0,-1 0,0 0,0 0,0 0,0 0,-2-1,1 0,-1 0,0 0,0 0,0 0,0 1,0-1,-1 1,1 0,0 0,-1 0,1 0,-1 0,1 1,-8-1,10 1,-1 0,1 1,-1-1,0 0,1 0,-1 1,1-1,-1 1,1-1,-1 1,1 0,-1-1,1 1,0 0,-1 0,1 0,0 0,0 0,0 0,0 1,0-1,0 0,0 0,0 1,0-1,0 1,1-1,-1 1,1-1,-1 1,1-1,0 1,-1-1,1 3,0-3,0 0,0 0,0 0,0 0,0 0,1 0,-1 0,0 0,0 0,1 0,-1 0,1 0,-1 0,1 0,-1 0,1 0,0-1,-1 1,1 0,0-1,0 1,-1 0,1-1,0 1,0-1,0 1,0-1,0 1,0-1,0 0,0 1,0-1,0 0,0 0,0 0,0 0,0 0,0 0,0 0,0 0,0 0,0 0,0-1,0 1,1-1,-1 1,1 0,-1-1,1 1,-1-1,1 0,-1 1,1-1,-1 0,1 0,-1 0,3-2,-4 3,0 0,1-1,-1 1,0 0,0-1,1 1,-1-1,0 1,0-1,0 1,1 0,-1-1,0 1,0-1,0 1,0-1,0 1,0-1,0 1,0-1,0 1,0-1,0 1,0-1,0 1,-1-1,1 1,0 0,0-1,0 1,-1-1,1 1,0-1,-1 1,1-1,-1 1,1-1,-1 0,1 1,-1-1,1 1,-1-1,1 1,-1-1,1 1,-1-1,0 1,1 0,-1-1,1 1,-1 0,0-1,0 1,1 0,-1 0,0 0,1 0,-1 0,0 0,0 0,1 0,-1 0,0 0,0 0,1 0,-1 0,0 1,1-1,-1 0,0 0,1 1,-1-1,0 0,1 1,-1-1,1 1,-1-1,1 1,-1-1,1 1,-1 0,1-1,-1 1,1-1,0 1,-1 0,1-1,0 1,0 0,-1 0,1-1,0 1,0 1,0-2,0 1,-1-1,1 1,0 0,0-1,0 1,0-1,0 1,0 0,0-1,0 1,0 0,0-1,0 1,0-1,1 1,-1 0,0-1,0 1,1-1,-1 1,0-1,1 2,0-2,0 0,0 0,-1 0,1 0,0 0,0 0,-1 0,1 0,0 0,0 0,0 0,-1 0,1-1,0 1,0 0,-1 0,1-1,0 1,-1-1,1 1,0-1,-1 1,1-1,-1 1,1-1,-1 1,1-2,8-9,-8 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6T21:06:29.381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82 18,'-5'0,"0"1,0-1,0 1,0 0,0 1,0-1,1 1,-1 0,-8 5,11-6,0 0,1 0,-1 0,1 0,-1 0,1 0,-1 1,1-1,0 1,0-1,0 1,0-1,0 1,0-1,0 1,0 0,1 0,-1 0,1-1,-1 1,1 0,0 0,-1 0,1 0,0 0,0-1,0 1,1 0,-1 0,1 3,0-4,0 0,0 1,0-1,1 0,-1 0,0 0,1 0,-1 0,1 0,-1 0,1 0,-1 0,1-1,-1 1,1 0,0-1,-1 0,1 1,0-1,0 0,-1 0,1 0,0 0,2-1,2 1,0 0,-1 0,1-1,0 0,-1 0,9-3,-12 2,0 1,0 0,0-1,0 0,0 1,-1-1,1 0,-1 0,1 0,-1 0,1 0,-1-1,0 1,0 0,0-1,0 1,-1 0,1-1,-1 1,1-1,-1 1,0-1,0 1,0-1,-1-3,1 4,0 0,0 1,0-1,0 1,-1-1,1 1,-1-1,1 1,-1-1,1 1,-1 0,0-1,0 1,0 0,1 0,-1-1,-1 1,1 0,0 0,0 0,0 0,0 0,-1 0,1 1,0-1,-1 0,1 1,-1-1,1 1,-1-1,1 1,-1 0,1 0,-1-1,1 1,-1 0,1 0,-1 1,0-1,-2 1,3-1,-1 1,1-1,0 1,0 0,-1 0,1 0,0 0,0-1,0 1,0 1,0-1,0 0,0 0,0 0,0 0,1 1,-1-1,0 0,1 1,-1-1,1 1,0-1,-1 0,1 1,0 2,0-3,0 1,-1-1,1 0,0 0,0 0,1 0,-1 1,0-1,0 0,1 0,-1 0,0 0,1 0,-1 0,1 0,-1 0,1 0,0 0,-1 0,1 0,0 0,0 0,0 0,0-1,0 1,0 0,0-1,0 1,0 0,0-1,0 1,2-1,-1 1,0-1,1 0,-1 0,0 0,1 0,-1 0,0 0,1-1,-1 1,0-1,0 0,0 0,1 0,-1 0,0 0,3-2,-4 2,0 0,0 1,-1-1,1 0,0 0,-1 0,1 0,-1 1,1-1,-1 0,1 0,-1 0,0 0,1 0,-1 0,0 0,0 0,0 0,0 0,0 0,0-1,0 1,0 0,0 0,0 0,-1 0,1 0,0 0,-1 0,1 0,-1 1,1-1,-1 0,1 0,-1 0,0 0,1 0,-1 1,-1-2,0 0,0 1,0-1,0 1,0-1,-1 1,1 0,0 0,0 0,-1 0,1 1,-1-1,1 0,0 1,-1 0,1 0,-1 0,1 0,-1 0,1 0,-1 0,1 1,-1-1,1 1,0 0,-1 0,1 0,0 0,-3 2,3-2,0 0,0 0,0 0,0 0,1 0,-1 1,0-1,1 0,-1 1,1 0,-1-1,1 1,0 0,0 0,0 0,0 0,0 0,0 0,0 0,1 0,-1 0,1 0,-1 0,1 0,0 1,0-1,0 0,0 0,1 0,-1 0,0 0,2 4,-1-4,-1-1,1 0,0 0,0 1,0-1,0 0,0 0,0 0,1 0,-1 0,0-1,0 1,1 0,-1 0,0-1,1 1,-1-1,0 1,1-1,2 1,0-1,0 0,-1 1,1-1,0 0,0-1,-1 1,1-1,6-1,-8 2,-1-1,1 1,0-1,-1 0,1 0,0 1,-1-1,1 0,-1 0,0-1,1 1,-1 0,0 0,1-1,-1 1,2-3,-3 2,0 1,0 0,1 0,-1 0,0-1,0 1,0 0,0 0,-1-1,1 1,0 0,0 0,-1 0,1-1,-1 1,1 0,-1 0,1 0,-1 0,0 0,1 0,-1 0,0 0,0 0,0 0,0 0,-2-1,1 0,-1 0,0 0,0 0,0 0,0 1,0-1,-1 1,1 0,0 0,-1 0,1 0,-1 0,1 1,-8-1,10 1,-1 0,1 1,-1-1,0 0,1 0,-1 1,1-1,-1 1,1-1,-1 1,1 0,-1-1,1 1,0 0,-1 0,1 0,0 0,0 0,0 0,0 1,0-1,0 0,0 0,0 1,0-1,0 1,1-1,-1 1,1-1,-1 1,1-1,0 1,-1-1,1 3,0-3,0 0,0 0,0 0,0 0,0 0,1 0,-1 0,0 0,0 0,1 0,-1 0,1 0,-1 0,1 0,-1 0,1 0,0-1,-1 1,1 0,0-1,0 1,-1 0,1-1,0 1,0-1,0 1,0-1,0 1,0-1,0 0,0 1,0-1,0 0,0 0,0 0,0 0,0 0,0 0,0 0,0 0,0 0,0 0,0-1,0 1,1-1,-1 1,1 0,-1-1,1 1,-1-1,1 0,-1 1,1-1,-1 0,1 0,-1 0,3-2,-4 3,0 0,1-1,-1 1,0 0,0-1,1 1,-1-1,0 1,0-1,0 1,1 0,-1-1,0 1,0-1,0 1,0-1,0 1,0-1,0 1,0-1,0 1,0-1,0 1,0-1,0 1,-1-1,1 1,0 0,0-1,0 1,-1-1,1 1,0-1,-1 1,1-1,-1 1,1-1,-1 0,1 1,-1-1,1 1,-1-1,1 1,-1-1,1 1,-1-1,0 1,1 0,-1-1,1 1,-1 0,0-1,0 1,1 0,-1 0,0 0,1 0,-1 0,0 0,0 0,1 0,-1 0,0 0,0 0,1 0,-1 0,0 1,1-1,-1 0,0 0,1 1,-1-1,0 0,1 1,-1-1,1 1,-1-1,1 1,-1-1,1 1,-1 0,1-1,-1 1,1-1,0 1,-1 0,1-1,0 1,0 0,-1 0,1-1,0 1,0 1,0-2,0 1,-1-1,1 1,0 0,0-1,0 1,0-1,0 1,0 0,0-1,0 1,0 0,0-1,0 1,0-1,1 1,-1 0,0-1,0 1,1-1,-1 1,0-1,1 2,0-2,0 0,0 0,-1 0,1 0,0 0,0 0,-1 0,1 0,0 0,0 0,0 0,-1 0,1-1,0 1,0 0,-1 0,1-1,0 1,-1-1,1 1,0-1,-1 1,1-1,-1 1,1-1,-1 1,1-2,8-9,-8 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20:05:49.9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13 1048,'-1'0,"1"0,-1-1,0 0,0 1,1-1,-1 1,1-1,-1 0,0 1,1-1,-1 0,1 0,-1 1,1-1,0 0,-1 0,1 0,0 1,0-1,-1 0,1 0,0 0,0 0,0 0,0 0,0-1,-1-30,1 28,-1-45,3-80,1 112,1 0,1 1,1-1,0 1,1 1,0-1,16-21,4-2,3 1,1 0,1 3,42-35,-3 2,3 1,-9 2,-26 26,17-15,-42 42,-11 9,0 0,0 0,1 1,-1-1,1 1,-1 0,1 0,0 0,0 0,0 1,0 0,0-1,0 2,6-2,120-8,-10-1,-26-1,-23 8,-56 5,-1-1,1-1,25-5,-15 2,0 2,0 0,0 1,31 4,8-1,-39-4,0 0,30-7,15-3,-51 10,0-2,20-7,-24 7,-1 0,1 1,0 0,26-1,935 5,-958 0,1 1,29 7,-29-5,0-1,23 1,-21-2,0 0,26 8,16 1,-47-8,-1 0,0 2,22 8,5 2,-24-9,0 2,0-1,0 2,29 19,-2-1,-34-22,0 2,0-1,-1 1,1 0,-2 1,1 1,-1-1,13 17,-8-4,15 34,-25-48,17 38,20 60,-28-62,9 46,-20-73,1-1,-2 1,0 0,-1 0,-1 0,-3 24,0-26,-1 1,0-1,-1 0,-13 20,-7 20,15-32,-2 0,0-1,-32 39,43-57,-9 10,-2 0,1-1,-1 0,-1-1,-16 10,24-17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20:04:54.996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1 0,'1'11,"0"1,2-1,-1 0,1 0,1 0,10 20,7 25,-19-50,1 1,0-1,0 0,7 11,-7-12,1 1,-1-1,0 1,-1 0,4 11,4 8,-8-21,0 0,0 1,-1-1,0 0,0 1,1 6,-2-10,0 0,0 0,0 1,0-1,0 0,-1 0,1 0,-1 0,1 0,-1 0,1 0,-1 0,1 0,-1 0,0 0,1 0,-1 0,0 0,0 0,0-1,0 1,0 0,0-1,0 1,0 0,0-1,0 0,0 1,-2 0,-11 7,16 0,20 3,-22-11,0 0,1 0,-1 0,1 0,-1 0,0 0,1 0,-1 0,0 0,1 1,-1-1,0 0,1 0,-1 0,0 1,1-1,-1 0,0 0,1 1,-1-1,0 0,0 1,0-1,1 0,-1 1,0-1,0 0,0 1,0-1,1 0,-1 1,0-1,0 1,0-1,0 0,0 1,0-1,0 1,0-1,0 0,-1 1,1-1,0 0,0 1,0-1,0 1,0-1,-1 0,1 1,0-1,0 0,-1 1,1-1,-1 1,0-1,1 0,-1 1,0-1,1 0,-1 0,0 1,1-1,-1 0,0 0,0 0,1 0,-1 0,0 0,1 0,-1 0,0 0,0 0,1-1,-1 1,0 0,1 0,-1-1,0 1,1 0,-1-1,1 1,-1-1,1 1,-1-1,0 0,0 1,1-1,0 1,0 0,0-1,0 1,-1 0,1 0,0-1,0 1,-1 0,1 0,0 0,-1-1,1 1,0 0,0 0,-1 0,1 0,0 0,-1 0,1 0,0 0,-1-1,1 1,0 0,-1 0,1 1,0-1,-1 0,1 0,0 0,-1 0,1 0,0 0,-1 0,1 0,0 1,0-1,-1 0,1 0,0 0,0 0,-1 1,1-1,0 0,0 0,-1 1,1-1,0 0,0 1,0-1,0 1,0-1,0 1,0-1,0 1,0-1,0 1,0-1,0 1,1-1,-1 1,0-1,0 1,1-1,-1 1,0-1,1 0,-1 1,0-1,1 0,-1 1,0-1,1 0,-1 1,1-1,-1 0,1 0,-1 0,1 1,-1-1,1 0,-1 0,1 0,-1 0,1 0,-1 0,1 0,-1 0,1 0,-1 0,1 0,2 0,0 0,-1 1,1-1,0 1,-1 0,1 0,0 0,-1 0,1 0,-1 0,0 1,1-1,-1 1,0 0,3 2,-4-3,0 0,0 0,-1 0,1 0,-1 0,1 0,-1 0,1 0,-1 0,1 0,-1 0,0 0,0 0,1 0,-1 0,0 0,0 0,0 1,0-1,0 0,-1 0,1 0,0 0,0 0,-1 0,1 0,0 0,-1 0,0 0,1 0,-1 0,1 0,-1 0,0 0,0-1,1 1,-1 0,0 0,-1 0,0 3,0 1,0-1,1 1,-1 0,1-1,0 1,1 0,-1 0,1 0,0 0,0-1,1 7,-2 14,1-20,-1 0,0-1,0 1,0-1,-1 1,1-1,-1 1,0-1,0 0,-1 0,1 0,-1 0,0 0,0-1,-5 5,7-7,1-1,0 1,0-1,0 0,0 1,-1-1,1 1,0-1,0 1,0-1,0 1,0-1,0 1,0-1,0 0,0 1,0-1,0 1,1-1,-1 1,0-1,0 0,0 1,1-1,-1 1,0-1,0 0,1 1,-1-1,0 0,1 1,-1-1,0 0,1 1,-1-1,0 0,1 0,-1 0,1 1,-1-1,1 0,-1 0,0 0,1 0,-1 0,1 0,-1 0,1 0,0 1,0-1,0 0,-1 0,1 1,0-1,0 0,0 0,0 0,0 0,0 0,0 0,-1 0,1 0,0 0,0-1,0 1,0 0,0-1,-1 1,1 0,0-1,0 1,-1-1,1 1,0-1,-1 0,1 1,0-1,-1 1,1-2,-5 0,3 2,1 0,-1 0,1 0,-1 0,1 0,-1 0,1 0,-1 0,1 0,-1 0,1 0,-1 0,1 0,0-1,-1 1,1 0,-1 0,1 0,-1-1,1 1,0 0,-1-1,1 1,0 0,-1-1,1 1,0 0,-1-1,1 1,0-1,0 1,-1-1,1 1,0-1,0 1,0 0,0-1,0 1,0-1,0 1,0-1,0 1,0-1,0 1,0-1,0 1,0-1,0 1,0-1,0 1,1-1,-1 1,0-1,1 0,-1 1,1-1,-1 1,1-1,0 0,-1 1,1-1,0 1,-1 0,1-1,0 1,-1 0,1-1,0 1,0 0,0 0,-1-1,1 1,0 0,0 0,0 0,-1 0,1 0,0 0,0 1,0-1,-1 0,1 0,0 0,0 1,-1-1,1 0,0 1,0-1,-1 1,1-1,0 1,0 0,-1-1,1 0,-1 1,1-1,-1 1,1-1,-1 1,1-1,-1 1,0-1,1 1,-1-1,0 1,1-1,-1 1,0-1,0 1,0 0,1-1,-1 1,0-1,0 1,0 0,0-1,0 1,0 0,0-1,0 1,-1-1,1 1,0 0,0-1,0 1,-1-1,1 1,0-1,-1 1,1 0,0-1,-1 1,1-1,-1 0,1 1,-1-1,1 1,-1-1,1 0,-1 1,1-1,-1 0,1 0,-1 1,0-1,1 0,-1 0,0 0,-15 6,28-17,24-16,-3 1,-2-1,-18 17,-24 17,9-9,5-9,5-9,-7 19,0 0,-1 0,1 0,0 0,0 1,0-1,0 0,0 1,0-1,0 0,0 1,0-1,0 1,0 0,0-1,0 1,0 0,2-1,-2 1,1 0,-1 0,0-1,1 1,-1-1,0 1,1-1,-1 1,0-1,0 0,0 0,1 0,-1 1,0-1,0 0,0 0,1-2,-1 0,1 0,-1 0,0 0,0 0,-1-1,1 1,0 0,-1 0,0 0,0-1,0 1,0 0,0 0,-2-4,1-2,-1 1,-1 0,1-1,-5-7,5 11,0 0,1 0,0 0,0 0,0 0,1-1,-1-8,1 9,0 0,0 0,0 0,-1 0,0 0,0 0,-1 0,-2-7,-26-70,28 77,-1 1,1-1,-1 1,0 0,0 0,-1 0,1 0,-1 1,0-1,0 1,0 0,0 0,-1 1,-6-4,9 4,-1 0,1-1,0 1,-1-1,1 1,0-1,0 0,-1-2,-12-16,13 19,-16-15,0 0,-25-17,42 33,-1 0,1 0,-1 1,1-1,-1 1,0-1,1 1,-1-1,0 1,1 0,-1 0,0 0,-2 0,-3 6,12 8,-1-8,8 12,-12-18,0 0,1 0,-1 1,0-1,0 0,0 0,1 0,-1 1,0-1,0 0,1 0,-1 0,0 0,0 0,1 1,-1-1,0 0,0 0,1 0,-1 0,0 0,1 0,-1 0,0 0,1 0,-1 0,0 0,0 0,1 0,-1 0,0 0,1 0,-1-1,0 1,0 0,1 0,-1 0,0 0,0 0,0-1,1 1,-1 0,0 0,0-1,0 1,1 0,-1 0,0-1,0 1,0 0,0-1,1 1,-1 0,0-1,0 1,1 0,-1 0,0-1,0 1,1 0,-1 0,0 0,1-1,-1 1,0 0,1 0,-1 0,0 0,1 0,-1-1,0 1,1 0,-1 0,0 0,1 0,-1 0,0 0,1 0,-1 0,0 0,1 1,-1-1,1 0,-1 0,0 0,0 0,1 0,-1 1,0-1,1 0,-1 0,0 1,0-1,1 0,-1 0,0 1,0-1,1 0,-1 0,0 1,0-1,0 0,0 1,0-1,1 0,-1 1,0 0,0 5,-11-13,-1-10,12 17,0 0,1 1,-1-1,0 0,0 1,0-1,0 0,0 1,0-1,1 0,-1 0,0 1,0-1,0 0,0 1,0-1,0 0,0 1,0-1,0 0,-1 1,1-1,0 0,0 1,0-1,0 0,0 1,0-1,-1 0,1 0,0 1,0-1,-1 0,1 0,0 1,0-1,-1 0,1 1,-11-8,5-4,6 11,0 0,0-1,0 1,0 0,0 0,0 0,0 0,0 0,1-1,-1 1,0 0,0 0,0 0,0 0,0 0,1 0,-1-1,0 1,0 0,0 0,0 0,1 0,-1 0,0 0,0 0,0 0,0 0,1 0,-1 0,0 0,0 0,0 0,1 0,-1 0,0 0,0 0,0 0,0 0,1 0,-1 0,0 0,0 1,0-1,0 0,1 0,-1 0,0 0,0 0,0 0,0 0,0 1,0-1,0 0,1 0,-1 0,0 0,0 1,0-1,3 1,0 0,-1 0,1 1,0-1,-1 1,1-1,-1 1,0 0,1 0,-1 0,0 0,0 0,0 1,-1-1,1 0,0 1,-1 0,0-1,1 1,-1 0,0 0,0 0,-1-1,1 1,0 6,-1-8,0 0,0 0,1 1,-1-1,1 0,-1 0,1 0,-1 1,1-1,0 0,-1 0,1 0,0 0,0 0,0 0,0 0,1 0,9 14,-12-17,-9-19,9 21,1 0,0 0,0-1,-1 1,1-1,0 1,0 0,-1-1,1 1,0-1,0 1,0 0,0-1,0 1,0-1,-1 1,1-1,0 1,0 0,0-1,0 1,1-1,-1 1,0-1,0 1,0 0,0-1,0 1,1-1,-1 1,0 0,0-1,0 1,1 0,-1-1,0 1,1-1,1 2,-1 0,1 0,-1 0,0 0,1 0,-1 1,0-1,0 0,1 1,-1-1,0 1,-1-1,1 1,0-1,0 3,1-2,-4-7,2 5,0 0,0 0,0 0,0 1,1-1,-1 0,0 0,0 0,0 0,0 0,0 0,0 0,0 0,0 0,0 0,1 0,-1 0,0 0,0 0,0 0,0 0,0 0,0 0,0 0,0-1,0 1,1 0,-1 0,0 0,0 0,0 0,0 0,0 0,0 0,0 0,0 0,0 0,0 0,0 0,0-1,0 1,0 0,0 0,0 0,0 0,0 0,0 0,0 0,0 0,0 0,0-1,0 1,0 0,0 0,0 0,0 0,11 9,-7 2,-4-11,-1 0,1 0,0 1,-1-1,1 0,-1 0,1 0,-1 0,1 1,0-1,-1 0,1 0,-1 0,1 0,-1 0,1 0,-1 0,1 0,-1-1,1 1,-1 0,1 0,0 0,-1 0,1-1,-1 1,1 0,0 0,-1-1,-1 0,0 0,0 0,0 0,1-1,-1 1,1 0,-1-1,1 1,-1-1,1 0,0 0,0 1,0-1,0 0,0 0,-1-3,-6-9,6 20,-4 12,1-16,-1-12,-1-4,5 29,2-14,0 0,0 1,0-1,0 1,-1-1,1 0,0 1,0-1,-1 0,1 1,-1-1,1 0,-1 0,-1 3,0-14,-2-2,12 23,9 13,-16-22,0-1,1 0,-1 0,0 0,0 0,0 0,1 0,-1 0,0 0,1-1,-1 1,1 0,-1-1,1 1,-1-1,3 1,-3-3,0-1,0 1,-1 0,1 0,-1-1,0 1,1-1,-1 1,0 0,0-1,-1-2,2-12,5 32,-6-12,9 27,-9-29,1 1,-1-1,0 0,1 0,0 1,-1-1,1 0,0 0,-1 0,1 0,0 0,0 0,0 0,0 0,0 0,0 0,0 0,1 0,-1-5,0 0,0 1,0-1,-1 0,0 0,0 0,-1-7,1 9,3 7,6 15,-9-20,0 1,0-1,0 1,1-1,-1 0,0 1,0-1,0 0,0 1,1-1,-1 0,0 0,0 1,1-1,-1 0,0 0,0 1,1-1,-1 0,0 0,1 1,-1-1,0 0,1 0,-1 0,1 0,-1 0,0 0,1 0,-1 0,0 0,1 0,-1 0,0 0,1 0,-1 0,1 0,-1 0,1 0,-1-1,1 1,-1-1,0 1,1-1,-1 1,0-1,1 1,-1-1,0 1,0-1,0 0,0 1,1-1,-1 1,0-1,0 0,0 1,0-1,0 1,0-1,-1-1,2 13,-1-9,1 0,-1 0,1 0,0 0,-1 1,1-1,0 0,0 0,1-1,-1 1,0 0,1 0,-1-1,1 1,-1 0,1-1,0 0,3 3,3-44,-8 39,0 1,0-1,0 1,0-1,1 1,-1-1,0 0,0 1,-1-1,1 1,0-1,0 0,0 1,0-1,0 1,-1-1,1 1,0-1,0 0,-1 1,1-1,-1 1,1 0,0-1,-1 1,1-1,-1 1,1 0,-1-1,1 1,-1 0,1-1,-1 1,0-1,-18 7,18-6,0 0,1 0,-1 0,0 0,1 0,-1 0,0-1,1 1,-1 0,0 0,1-1,-1 1,0 0,1-1,-1 1,1-1,-1 1,1-1,-1 1,1-1,0 1,-1-1,0 0,-15-20,7 9,4 7,3 3,0-1,0 1,-1 0,1-1,-1 1,0 0,0 0,1 1,-1-1,0 1,-6-3,8 8,0-1,0 1,1-1,-1 1,1-1,0 1,0-1,0 1,1 4,-1-3,2 2,-1 0,1 1,0-1,0 0,1-1,0 1,6 9,-5-8,3 19,-6-23,-1-1,1 0,0 1,-1-1,2 0,-1 0,0 0,3 5,-7-47,2 2,0 32,3 21,-1-8,5 27,1 11,-7-96,0 31,0 33,-5 99,5-107,1-5,-1 0,0 0,0 0,0 1,0-1,0 0,0 0,0 0,0 1,0-1,0 0,-1 0,1 0,0 0,-1 1,1-1,-1 0,0 0,1 0,-1 0,0 0,1 0,-1 0,0-1,0 1,0 0,0 0,-1 0,16-15,-5 6,-7 27,-3-6,7-22,-5 10,-1 0,1 0,-1 0,1 0,-1 0,0 0,1 0,-1 0,0 0,0 0,0 0,0 0,0 1,0-1,0 0,0 0,-1 0,0 2,-1 5,1-23,2-3,1 31,0 30,-3-34,1 2,0-9,2-5,1 57,-3-41,0-29,-1 14,1 0,0 0,0-1,0 1,1 0,-1 0,0-1,1 1,-1 0,1 0,0 0,0 0,0 0,0 0,0 0,2-2,-2 7,0 0,-1 1,1-1,0 0,-1 1,0-1,0 1,0-1,-1 5,1-5,-4 64,4-73,1 0,0 0,-1 1,0-1,0 1,0-1,-1 1,0-1,-3-10,4 16,-1 1,1-1,-1 0,1 0,-1 0,1 1,-1-1,1 0,0 0,-1 1,1-1,-1 0,1 1,0-1,-1 1,1-1,0 0,-1 1,1-1,0 1,0-1,0 1,-1-1,1 1,0-1,0 1,0-1,0 1,0 0,-7 19,6-19,0 0,1 0,0 1,-1-1,1 0,0 0,-1 1,1-1,0 0,0 1,0-1,0 0,0 1,1-1,-1 0,0 0,1 3,0-5,0 1,0 0,1 0,-1 0,0-1,0 1,0 0,0-1,0 1,0-1,0 1,0-1,0 0,0 1,0-1,0 0,-1 0,2-1,6-5,-5 5,-1-1,1 1,0-1,-1 1,1 0,1 0,-1 0,0 1,0-1,1 1,-1-1,0 1,1 0,5 0,-9 1,0 0,0 0,0 0,1 0,-1 0,0 1,0-1,0 0,0 0,0 0,1 0,-1 1,0-1,0 0,0 0,0 0,0 1,0-1,0 0,0 0,0 0,0 1,0-1,0 0,0 0,0 0,0 1,0-1,0 0,0 0,0 0,0 1,0-1,0 0,0 0,0 0,0 0,0 1,-1-1,1 0,0 0,0 0,0 0,0 1,0-1,-1 0,1 0,0 0,0 0,0 0,0 0,-1 0,1 0,0 1,0-1,0 0,-1 0,1 0,-13 9,12-8,1-1,-1 0,0 0,1 0,-1 1,0-1,1 0,-1 0,0 0,1 0,-1 0,0 0,0 0,1 0,-1 0,0-1,1 1,-1 0,0 0,1-1,-1 1,1 0,-1-1,0 1,1-1,-1 1,1 0,-1-1,1 1,-1-1,1 0,0 1,-1-1,1 1,-1-1,1 0,0 1,0-1,-1-1,1-1,0 0,0 0,0 0,0 0,0 0,1 0,0 0,1-5,-2 7,0 1,0-1,0 1,0-1,1 1,-1-1,0 1,0-1,0 1,1-1,-1 1,0-1,0 1,1-1,-1 1,0-1,1 1,-1 0,1-1,-1 1,0 0,1-1,-1 1,1 0,6 8,-2 21,-5-29,1 1,-1-1,0 0,0 1,0-1,0 1,0-1,0 0,0 1,0-1,0 1,0-1,0 1,0-1,0 0,0 1,0-1,0 1,0-1,-1 0,1 1,0-1,0 1,-1-1,1 0,0 1,0-1,-1 0,1 0,0 1,-1-1,1 0,0 0,-1 1,1-1,0 0,-1 0,1 0,-1 0,1 1,-1-1,1-1,-1 1,0-1,1 0,-1 1,1-1,-1 0,1 1,-1-1,1 0,0 1,-1-1,1 0,0 0,0 0,0 1,-1-1,1 0,0 0,0 0,0 0,0-1,1-2,0 0,-1 1,1-1,0 0,1 0,-1 1,3-6,-3 7,-1 1,1 0,-1 0,1 0,0 0,-1 0,1 0,0 0,0 0,0 0,0 0,0 0,0 0,0 1,0-1,0 0,0 1,0-1,0 0,0 1,1 0,-1-1,0 1,0 0,1 0,1-1,-2 2,-1 0,1 0,0 0,-1 0,1-1,0 1,-1 0,1 0,-1 0,0 0,1 1,-1-1,0 0,0 0,1 0,-1 0,0 0,0 0,0 0,-1 0,1 0,0 1,0-1,-1 1,1-1,0 0,0 0,0 0,0 0,0 0,0 0,0 0,0-1,-1 1,1 0,0 0,-1 0,1 0,-1 0,1-1,-1 1,1 0,-1 0,1-1,-1 1,0 0,1-1,-1 1,0-1,0 1,1-1,-1 1,-2 0,3-2,-1 1,1-1,-1 1,1-1,-1 0,1 1,0-1,-1 0,1 1,0-1,-1 0,1 0,0 1,0-1,0 0,-1 0,1 1,0-1,0 0,0 0,1-1,-1-25,1 20,-1 7,0-1,-1 1,1-1,0 1,0-1,0 1,0-1,0 1,0-1,0 1,0-1,0 1,0-1,0 1,0-1,1 1,-1-1,0 1,0-1,0 1,1-1,-1 1,0-1,1 1,-1 0,0-1,1 1,-1-1,6 12,-5 3,-1-13,0-1,0 0,-1 0,1 0,0 1,0-1,0 0,-1 0,1 0,0 1,0-1,0 0,-1 0,1 0,0 0,0 0,-1 0,1 0,0 0,-1 1,1-1,0 0,0 0,-1 0,1 0,0 0,0 0,-1-1,1 1,0 0,0 0,-1 0,1 0,0 0,0 0,-1 0,1 0,0-1,0 1,-1 0,1 0,0 0,0-1,0 1,-1 0,1 0,0 0,0-1,-1 0,1 1,-1-1,1 0,0 1,-1-1,1 0,0 0,-1 1,1-1,0 0,0 0,0 0,0 1,0-1,0 0,0 0,0 0,0 1,0-1,0 0,0 0,1 0,-1 1,0-1,1 0,-1 0,0 1,1-1,-1 0,1 1,-1-1,1 1,-1-1,1 0,0 1,-1-1,1 1,0-1,0 1,-1-1,0 1,1-1,-1 1,1 0,-1-1,1 1,-1 0,1 0,-1-1,1 1,-1 0,1 0,-1 0,1 0,-1 0,1 0,0 0,-1 0,1 0,-1 0,1 0,-1 0,1 0,-1 0,1 0,0 0,-1 1,1-1,-1 0,1 0,-1 1,0-1,1 0,-1 1,1-1,-1 0,1 1,-1-1,0 1,1-1,-1 1,0-1,0 1,1-1,-1 1,0-1,0 1,0-1,1 1,-1-1,0 1,0 0,0-1,0 1,0-1,0 1,0-1,0 1,-1-1,1 2,-1 9,-2-10,-2-21,10-4,-2 24,-2 14,-2 5,-2-32,-2-31,4 21,0 17,1 0,0-1,0 1,0 0,1-1,2-8,-5 70,1-56,1 1,0 0,0 0,0 0,0 0,0 0,0 0,0 0,-1 0,1 0,0-1,0 1,0 0,0 0,0 0,0 0,-1 0,1 0,0 0,0 0,0 0,0 0,0 0,-1 0,1 0,0 0,0 0,0 0,0 0,0 0,0 0,-1 0,1 1,0-1,0 0,0 0,0 0,0 0,0 0,0 0,-1 0,-2-31,2 19,1-1,0 1,4-25,-2 74,0-5,-3-30,-3-16,-10-57,13 76,0 1,-1-1,1 1,-1-1,-4 9,7-23,0 0,-1 0,0 0,-2-14,2 22,-3-12,-1 22,-2 28,6-31,-1 0,0-8,2-14,-1-17,0 33,0 0,0 0,0 0,0 0,0 0,0 0,-1 0,1 0,0 0,0 0,0 0,0 0,0 0,0 0,0 0,0 0,0 0,0 0,0 0,0 0,0 0,0 0,-1 0,1 0,0 0,0 0,0 0,0 0,0 0,0 0,0 0,0 0,0 0,0 0,0 0,0 0,0 0,0 0,-6 23,0-4,2-33,4 9,0 1,0-1,0 0,0 1,1-1,-1 1,3-8,-1 56,-2-45,-1-4,1 0,-1 0,0 0,0 1,0-1,0 0,-1 0,0 1,-4-7,4 53,-1-23,-4-31,-4-30,9 32,2 21,3 22,3-22,0-19,1-33,-4 21,-1 29,0 0,0 0,1 0,4 9,-7-17,0-1,0 0,0 0,0 0,0 0,0 0,0 0,0 0,0 0,0 0,1 0,-1 0,0 1,0-1,0 0,0 0,0 0,0 0,0 0,0 0,1 0,-1 0,0 0,0 0,0 0,0 0,0 0,0 0,0 0,0 0,1 0,-1 0,0 0,0 0,0 0,0 0,0-1,0 1,0 0,0 0,1 0,-1 0,0 0,0 0,0 0,0 0,0 0,0 0,0 0,0-1,0 1,0 0,0 0,0 0,0 0,0 0,0 0,0 0,0-1,3-10,-2-10,-1 21,0 10,2 4,3-33,-1 1,-2 30,-2-13,0 0,-1 0,1 0,-1 0,1 0,-1 0,0 0,1 0,-1 0,0 0,0 1,1-1,-1 0,0 0,0 1,-2-2,-9-9,-2-4,8 14,4 26,2 3,0-27,0-1,0 1,0 0,0-1,0 1,0 0,0-1,0 1,-1-1,1 1,0 0,0-1,-1 1,1-1,0 1,-1-1,1 1,-1-1,1 1,0-1,-1 1,1-1,-1 1,1-1,-1 0,0 1,0-1,1 0,0 0,1 0,-1-1,0 1,0 0,0 0,1-1,-1 1,0 0,0 0,0-1,1 1,-1 0,0-1,0 1,0 0,0 0,0-1,0 1,0 0,0-1,0 1,0 0,0-1,0 1,0 0,0-1,0 1,0 0,0-1,0 1,-1 0,1-1,0 1,0 0,0 0,0-1,-1 1,1 0,0 0,0-1,-1 1,1 0,0 0,-1-1,5 1,-1 0,1 0,-1 0,1 1,-1-1,0 1,1 0,-1-1,0 2,6 1,-7-1,0 0,0-1,0 1,-1 0,1 1,0-1,-1 0,0 0,1 1,-1-1,0 1,0-1,0 1,0 3,4-1,0-13,-2-15,-3 20,-3-10,-1 1,0 0,-7-15,9 24,-1 0,0 0,0 1,0-1,0 1,0 0,-1 0,1 0,-1 0,1 0,-5-1,-21-12,-6-3,30 16,1 0,-1 0,0 0,1 0,0-1,-1 0,1 0,-5-5,66 64,-50-49,0 1,-1 0,8 13,13 16,-22-31,-1 0,-1 0,1 0,-1 0,0 0,0 1,3 12,9 51,-14-66,-1-1,1-1,-1 1,1 0,0 0,0-1,0 1,0 0,1-1,-1 1,3 2,-4-5,0 0,1 1,-1-1,0 0,0 0,1 0,-1 0,0 1,0-1,1 0,-1 0,0 0,0 0,1 0,-1 0,0 1,1-1,-1 0,0 0,1 0,-1 0,0 0,0 0,1 0,-1 0,0-1,1 1,-1 0,0 0,1 0,-1 0,0 0,9-17,-4 7,-4 17,-2 30,0-17,2-32,3 23,1-1,0-12,0 2,-3 15,-3-12,0-9,-3-11,1 18,-1 15,3-12,-2 21,6-19,6-15,-8 6,0 0,0 0,0-1,0 1,0 0,-1 0,0-1,0 1,0 0,0-1,0 1,-1 0,1-1,-1 1,0 0,0 0,0-1,0 1,-3-3,2 0,1 1,-1 0,1-1,-1 1,1-9,1 8,1-3,-1 0,0 0,-1 1,1-1,-2 0,1 0,-1 1,-3-9,5 17,0-1,0 1,-1 0,1-1,0 1,0 0,0 0,0 0,0-1,-1 1,1 0,0 0,0-1,0 1,-1 0,1 0,0 0,0 0,-1 0,1-1,0 1,0 0,-1 0,1 0,0 0,0 0,-1 0,1 0,0 0,-1 0,1 0,0 0,0 0,-1 0,1 0,0 0,-1 0,-7 11,7-9,0 0,1 0,-1 0,0 0,1 0,-1 1,1-1,0 0,0 0,0 1,0 2,6 9,-5-10,1 0,-1 0,1 0,-1 0,-1 1,1-1,0 0,-1 7,0-4,0 1,1-1,0-1,0 1,1 0,0 0,0 0,0-1,7 12,-8-5,1-4,4-14,-12 16,-7 12,-17 13,25-29,0 0,0 0,-1-1,0 0,0 0,-1 0,-8 5,14-10,0 0,-1 0,1 0,0-1,0 1,0 0,-1-1,1 1,0-1,-1 1,1-1,0 0,-1 0,-1 1,2-2,0-1,1 1,-1 0,1 0,-1-1,1 1,0 0,0-1,-1 1,1 0,0-1,0 1,0 0,0-1,1 1,-1-2,14-88,-14 85,1-20,-5 26,-5 16,8-15,0 1,0-1,1 1,-1 0,0-1,0 1,1 0,-1-1,1 1,0 0,-1 0,1-1,0 1,0 0,0 0,0-1,0 1,1 0,0 2,6-56,-5 43,-1 0,0-1,0 1,-1 0,0 0,-1-1,-3-17,4 27,-1-1,1 0,0 1,-1-1,1 1,0-1,-1 1,1-1,-1 1,1-1,-1 1,1 0,-1-1,1 1,-1-1,1 1,-1 0,0 0,1-1,-1 1,0 0,1 0,-1 0,1 0,-1 0,0 0,1 0,-1 0,0 0,1 0,-1 0,0 0,1 0,-1 0,0 1,1-1,-1 0,-1 1,1 0,0-1,0 1,1-1,-1 1,0 0,0 0,0-1,0 1,0 0,1 0,-1 0,0 0,1 0,-1 0,1 0,-1 0,1 0,-1 0,1 0,0 0,0 0,-1 2,1-2,0-1,0 0,0 1,0-1,0 0,0 0,0 1,0-1,0 0,0 0,0 1,0-1,0 0,0 0,0 1,0-1,0 0,1 0,-1 1,0-1,0 0,0 0,0 1,0-1,1 0,-1 0,0 0,0 1,0-1,1 0,-1 0,0 0,0 0,1 0,-1 0,0 1,0-1,1 0,-1 0,0 0,0 0,1 0,-1 0,0 0,0 0,1 0,-1 0,1 0,14-12,-11 9,-1-1,0 1,0-1,-1 0,1 0,-1 0,3-6,-2-7,3-24,-5 48,0 0,1 0,0 0,0 0,0 0,1-1,6 13,-5-66,-4 103,0-45,0-44,0 34,0-1,0 0,0 0,0 0,0 0,0 0,0 0,-1 0,1 0,0 0,0 0,0 0,0 0,0 0,0 0,0 0,0 0,0 0,0 0,-1 0,1 0,0 0,0 0,0 0,0 0,0 0,0 0,0 0,0 0,0 0,0 0,0-1,-1 1,1 0,0 0,0 0,0 0,0 0,0 0,0 0,0 0,0 0,0 0,0 0,0 0,0-1,0 1,0 0,0 0,0 0,0 0,0 0,0 0,0 0,0 0,-7 12,-4 21,10-31,1-5,1-13,-1 12,0 0,0 0,1 0,0 1,-1-1,1 0,2-4,-4 12,0-1,0 1,0 0,0 0,0 0,1 7,-2 7,-4 0,14-30,-8 12,0-1,0 1,0 0,0 0,1 0,-1 0,0 0,0 0,0-1,0 1,0 0,0 0,0 0,0 0,0 0,0 0,1 0,-1 0,0-1,0 1,0 0,0 0,0 0,0 0,0 0,1 0,-1 0,0 0,0 0,0 0,0 0,0 0,1 0,-1 0,0 0,0 0,0 0,0 0,0 0,0 0,1 0,-1 0,0 0,0 0,0 0,0 1,0-1,0 0,1 0,-1 0,0 0,0 0,0 0,0 1,3 11,-4 28,1-25,21-65,-20 47,0 8,-1 15,0 0,4-31,12-45,-23 116,5-52,-1 5,2-30,1-38,-2 62,-1 0,0 0,0-1,-1 1,0 0,0-1,-6 7,10-13,0 0,-1 0,1 0,0 0,0 0,0 0,0 0,0 0,0 0,0 0,-1 0,1 0,0 0,0 0,0 0,0 0,0 0,0 0,0 0,-1 0,1 0,0 0,0 0,0 0,0 0,0 0,0-1,0 1,0 0,-1 0,1 0,0 0,0 0,0 0,0 0,0 0,0 0,0-1,0 1,0 0,0 0,0 0,0 0,0 0,0 0,0 0,0-1,0 1,0 0,0 0,0 0,0 0,0 0,0-13,3-11,0 4,-3 18,0 0,0 1,0-1,1 0,-1 0,0 0,1 0,-1 1,1-1,0 0,0 0,-1 1,3-4,-3 44,-6 6,7-38,6-29,-6 18,1-1,-1-1,1 0,0 1,0-1,4-5,-5 55,-2-26,1-12,-1 1,1-1,0 0,1 0,-1 1,1-1,1 0,1 7,-3-13,0 0,0 0,0 0,0 0,0 0,0 0,0 1,0-1,0 0,1 0,-1 0,0 0,0 0,0 0,0 0,0 0,0 0,0 0,0 0,0 0,0 1,0-1,0 0,0 0,1 0,-1 0,0 0,0 0,0 0,0 0,0 0,0 0,0 0,0 0,0 0,1 0,-1 0,0 0,0 0,0 0,0 0,0 0,0 0,0 0,0 0,0 0,0 0,1-1,-1 1,0 0,0 0,0 0,0 0,0 0,0 0,0 0,0 0,0 0,0 0,0 0,0 0,0-1,0 1,0 0,0 0,0 0,0 0,1 0,2-12,1-14,-6 11,-5 24,-4 5,17-45,-5 29,9-22,-7 26,-3 14,9-70,-10 62,0 0,0 1,-1-1,0 0,-3 9,7-24,-1 0,0 0,0 0,0 0,-1-15,1-7,-2 5,-3 25,-1 14,-4 9,8-24,4-16,-2 26,0 0,-1-1,-1 20,-2-15,-1 0,-12 27,1-2,9-18,-13 29,18-48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20:03:53.518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223 307,'-2'1,"1"-1,-1 0,1 0,-1 1,1-1,-1 1,0-1,1 1,0 0,-1-1,1 1,-1 0,1 0,0 0,0 0,0 0,-1 0,1 1,0-1,0 0,1 1,-1-1,0 0,0 1,1-1,-1 1,0-1,1 1,0-1,-1 1,1 0,0-1,0 1,0-1,0 4,4-30,1 22,2 17,-5-9,-1 0,0 1,-1-1,1 1,-1-1,0 0,-1 10,-1-16,1 1,-1-1,1 0,-1 1,1-1,0 0,-1 0,1 0,0 0,0 0,0 0,0-1,0 1,-2-3,-3-2,12 19,-2-9,0 0,0-1,1 1,-1-1,1 0,-1 0,1 0,0-1,0 1,9 1,13 9,-26-12,1 0,-1-1,0 1,0 0,0 0,0 0,0 0,0 0,0 0,-1 0,1 0,0 1,-1-1,1 0,0 0,-1 1,0-1,1 0,-1 1,0-1,1 0,-1 1,0-1,0 1,0-1,0 0,-1 3,0-1,0 0,1 0,-1 0,-1-1,1 1,0 0,-1-1,1 1,-1-1,0 1,-4 3,-2 0,0 0,-1 0,1 0,-1-1,-1 0,1-1,-1 0,0-1,0 0,-13 2,22-4,-35 12,36-13,-1 0,0 1,1-1,-1 0,0 1,1-1,-1 1,1-1,-1 1,1-1,-1 1,1-1,-1 1,1 0,-1-1,1 1,0 0,-1-1,1 1,0 0,0-1,0 1,-1 0,1 0,0-1,0 1,0 0,0 0,0-1,0 1,0 0,1-1,-1 1,0 0,0 0,0-1,1 1,-1 0,0-1,1 1,-1 0,1-1,-1 1,1-1,-1 1,1-1,0 1,1 1,1-1,-1 1,1-1,-1 0,1 0,0 0,-1 0,1-1,0 1,-1-1,1 0,0 0,5 0,41-2,-44 1,-3 1,-1-1,1 1,-1-1,1 0,-1 1,1-1,-1 0,1 0,-1 0,0 0,1 0,-1 0,0-1,0 1,0 0,2-3,15-28,-12 19,-7 10,-9 6,-11 6,19-9,-11 6,0-2,0 0,-1-1,0 0,-20 1,34-4,0 1,0-1,0 0,1 0,-1 0,0 0,0 1,0-1,0 0,0 0,1 1,-1-1,0 0,0 0,0 0,0 1,0-1,0 0,0 0,0 1,0-1,0 0,0 0,0 1,0-1,0 0,0 0,0 1,0-1,0 0,0 0,0 1,-1-1,1 0,0 0,0 0,0 1,0-1,0 0,-1 0,1 0,0 0,0 1,0-1,-1 0,1 0,0 0,0 0,-1 0,1 0,0 1,0-1,0 0,-1 0,1 0,0 0,0 0,-1 0,1 0,0 0,-1 0,20 9,-14-8,0-1,1 0,-1 0,0-1,0 0,0 0,1 0,-1 0,0-1,9-4,8-2,-36 12,0-1,0-1,0 0,-26 0,47-2,0 1,0-2,0 1,0-1,0 0,0 0,-1-1,1 0,0 0,0-1,-1 0,0 0,0 0,10-7,20-21,14-7,-37 32,8-2,-22 4,-14 1,-14 5,17 3,12-4,0-1,0 0,0 1,-1-1,1 0,0 1,0-1,0 0,0 1,0-1,0 1,0-1,0 0,0 1,0-1,1 0,-1 1,0-1,0 0,0 1,0-1,0 0,1 1,-1-1,0 0,0 1,1-1,-1 0,0 0,0 1,1-1,-1 0,1 0,-1 1,0-1,0 0,1 0,-1 0,0 0,1 0,-1 0,0 0,0 0,1 1,-1-1,0 0,0 0,1 0,-1 0,0-1,0 1,1 0,-1 0,0 0,1 0,-1 0,0 0,0 0,1 0,-1 0,0-1,0 1,0 0,1 0,-1 0,0-1,0 1,0 0,1 0,-1 0,0-1,0 1,0 0,0 0,0-1,0 1,0 0,1 0,-1-1,0 1,0 0,0-1,0 1,0 0,0 0,0-1,-1 1,2-1,-1 0,0 0,0 0,0 0,0 1,0-1,0 0,0 0,0 0,0 0,0 1,0-1,-1 0,1 0,0 0,-1 1,1-1,0 0,-1 0,1 1,-1-2,-4-2,1-1,0 1,0-1,0 0,1 0,0 0,0 0,0-1,0 1,1-1,0 1,0-1,-1-10,0 7,2 38,0-22,0-27,2-13,0 26,0 0,-1-1,0 1,0 0,-1 0,0 0,0 0,-1-1,1 1,-5-8,5 13,1 1,-1 0,0-1,1 1,-1-1,1 1,0-1,-1 1,1-1,0 1,0-1,0 1,0-1,0 1,0-1,0 1,1-1,0-2,0 3,-1 0,1 1,0-1,-1 1,1-1,0 1,-1-1,1 1,0 0,0-1,0 1,-1 0,1 0,0-1,0 1,0 0,0 0,0 0,-1 0,1 0,0 0,0 0,0 1,0-1,-1 0,1 0,0 1,0-1,0 0,-1 1,1-1,1 1,-2-1,32 12,-18-12,-14 0,0-1,0 1,0 0,0-1,0 1,1-1,-1 1,0-1,0 1,0 0,0-1,0 1,0-1,0 1,-1-1,1 1,0 0,0-1,0 1,0-1,0 1,-1 0,1-1,0 1,0-1,-1 1,1 0,0-1,-1 1,1 0,0 0,-1-1,-15-14,15 14,0 0,-1 0,1 1,0-1,0 0,0 0,0 0,1 0,-1-1,0 1,0 0,1 0,-1 0,0-1,1 1,0 0,-1-1,1 1,0 0,-1-1,1 1,0 0,0-1,0 1,1-3,-1-14,1 1,-2 29,1-11,-1-1,1 1,0-1,0 1,-1 0,1-1,0 1,-1-1,1 1,-1-1,1 1,-1-1,1 0,-1 1,1-1,-1 1,1-1,-1 0,1 1,-1-1,1 0,-1 0,0 0,1 1,-1-1,0 0,1 0,-2 0,-2-2,12-5,-22 10,14-3,-1 0,0 0,0 0,1 0,-1 0,0 0,0 0,1 0,-1 0,0 1,0-1,1 0,-1 1,0-1,1 0,-1 1,0-1,1 1,-1-1,1 1,-1-1,1 1,-1-1,1 1,-1-1,1 1,-1 0,1-1,0 1,-1 0,1-1,0 1,0 0,0 0,-1-1,1 1,0 0,0 0,0-1,0 1,0 0,0 0,0-1,1 2,-1-1,0 1,1-1,-1 0,0 1,1-1,-1 0,1 1,-1-1,1 0,0 0,0 0,0 1,-1-1,1 0,2 1,-3-2,0 1,1-1,-1 0,0 1,1-1,-1 0,1 0,-1 0,0 1,1-1,-1 0,1 0,-1 0,1 0,-1 0,1 1,-1-1,0 0,1 0,-1 0,1-1,-1 1,1 0,-1 0,1 0,-1 0,1 0,-1 0,0-1,1 1,-1 0,1 0,-1-1,0 1,1 0,-1 0,0-1,1 1,-1 0,0-1,1 1,-1-1,0 1,0 0,0-1,1 1,-1-1,0 0,0 1,0 0,0 0,1 0,-1 0,0 0,0-1,0 1,0 0,0 0,0 0,0 0,0-1,0 1,0 0,0 0,0 0,0 0,0-1,0 1,0 0,0 0,0 0,0 0,0-1,0 1,0 0,0 0,0 0,0 0,0 0,0-1,-1 1,1 0,0 0,0 0,0 0,0 0,0 0,0-1,-1 1,1 0,0 0,0 0,0 0,0 0,0 0,-1 0,1 0,0 0,0 0,0 0,0 0,-1 0,1 0,0 0,0 0,0 0,-14 4,6 3,8-6,1-1,-1 0,0 1,1-1,-1 0,0 1,1-1,-1 0,0 1,1-1,-1 0,1 1,-1-1,0 0,1 0,-1 0,1 0,-1 1,1-1,-1 0,1 0,-1 0,1 0,-1 0,1 0,-1 0,1 0,0-1,10 3,-13 2,0-3,1 0,0 0,-1 1,1-1,0 1,0-1,0 1,0-1,0 1,0 0,-1 2,7-18,-4 14,-1-1,0 1,0-1,1 1,-1 0,0-1,0 1,0-1,0 1,1-1,-1 1,0-1,0 1,0 0,0-1,0 1,0-1,0 1,0-1,0 1,-1-1,1 1,0-1,0 1,0 0,0-1,-1 1,1-1,0 1,0 0,-1-1,1 1,0 0,-1-1,1 1,0 0,-1-1,1 1,-1 0,1 0,0-1,-2 1,3 0,-1-1,0 1,0 0,0 0,0-1,0 1,0 0,0 0,0-1,0 1,0 0,0 0,0-1,0 1,0 0,0-1,0 1,0 0,0 0,0-1,0 1,0 0,0 0,0-1,-1 1,1 0,0 0,0-1,0 1,0 0,-1 0,1 0,0-1,0 1,-1 0,1 0,-1 0,-5-1,1 12,-14 74,17-81,-4 10,6 2,1 1,3 23,-2-35,0-6,0-11,0-18,-2 24,1-12,3 38,-4-16,1 0,0 0,0 0,0 0,0 0,1 0,-1 0,1 0,0 0,4 5,-5-14,0 1,0-1,-1 1,1-1,-1 0,-1-6,1 9,0-24,0 25,0 11,0-14,1 0,-1 0,0 0,0 0,0 0,0 0,-1 0,0 1,-1-7,-1 12,0 0,0 1,0-1,1 1,-1 0,1 0,-3 4,-4 4,6-9,-17 15,18-22,7-13,-3 13,-1 0,0 0,0 0,0 0,-1-1,0-5,0 11,0-1,0 0,0 0,1 1,-2-1,1 0,0 1,0-1,0 0,0 0,0 1,-1-1,1 0,0 1,-1-1,1 1,0-1,-1 0,1 1,-1-1,1 1,-1-1,1 1,-1-1,1 1,-1-1,1 1,-1 0,0-1,1 1,-1 0,0-1,1 1,-1 0,0 0,1 0,-1 0,0 0,0 0,1 0,-1 0,0 0,1 0,-1 0,0 0,0 0,1 0,-1 1,0-1,1 0,-1 1,0-1,1 0,-1 1,1-1,-2 1,-1 2,0-1,1 1,-1 0,1 0,-1 0,1 0,0 0,0 1,-2 2,4-5,-1 0,1 0,0 0,-1 0,1-1,0 1,0 0,-1 0,1 0,0 0,0 0,0 0,0 0,0-1,0 1,0 0,1 1,-1-2,1 1,-1-1,1 1,-1-1,1 0,-1 1,1-1,0 0,-1 0,1 1,-1-1,1 0,0 0,-1 0,1 0,-1 0,1 0,0 0,-1 0,1 0,-1 0,1 0,0 0,-1-1,1 1,-1 0,1 0,1-1,15-17,-12 8,-5 10,0 0,0-1,0 1,0 0,0 0,0 0,0 0,0-1,0 1,0 0,0 0,0 0,0 0,0 0,0-1,-1 1,1 0,0 0,0 0,0 0,0 0,0 0,0-1,-1 1,1 0,0 0,0 0,0 0,0 0,0 0,-1 0,1 0,0 0,0 0,0 0,0 0,-1 0,1 0,0 0,0 0,0 0,0 0,-1 0,1 0,0 0,-2 1,1 0,-1 0,1 0,-1 0,1 0,-1 1,1-1,0 0,0 1,0-1,0 1,0-1,0 1,0 0,0-1,1 1,-1 0,1 0,-1 0,1-1,0 1,-1 3,3-23,-7 14,-7 11,11-5,-1 0,1 0,0 0,0 0,0 0,0 0,1 0,-1 0,0 0,1 0,-1 0,1 1,0-1,0 0,0 0,0 0,0 1,0-1,1 0,-1 0,1 0,0 0,-1 0,1 0,0 0,2 3,-2-4,-1 1,1 0,0 0,0-1,0 1,-1 0,1 0,-1 0,0 0,1 0,-1-1,0 1,0 0,0 0,-1 0,1 0,0 0,-1 0,1 0,-1 0,1-1,-1 1,0 0,0 0,0-1,0 1,-1 1,1-2,0-1,0 0,0 0,0 0,0 0,0 0,0 0,0 0,0-1,0 1,0 0,0 0,1-1,-1 1,0 0,0-1,0 1,0-1,1 1,-1-1,0 0,1 1,-1-1,0 0,1 1,-1-1,0-1,-17-10,17 12,0 0,1 1,-1-1,0 0,1 1,-1-1,0 1,1-1,-1 1,1-1,-1 1,1-1,-1 1,1 0,-1-1,1 1,0 0,-1-1,1 1,0 0,-1-1,1 1,0 0,0 0,0-1,0 1,0 0,0 0,0-1,0 1,0 0,0 1,0-1,-1 0,1 0,-1 0,0-1,1 1,-1 0,0 0,0 0,1-1,-1 1,0 0,0-1,0 1,0-1,0 1,0-1,0 1,0-1,0 0,0 1,0-1,0 0,-1 0,1 0,0 0,0 0,0 0,0 0,0 0,0-1,0 1,0 0,0-1,0 1,0 0,0-1,0 1,0-1,0 0,0 1,0-1,0 0,1 1,-1-1,0 0,0 0,1 0,-1 0,1 0,-1 0,1 0,-1 0,1 0,0 0,-1 0,1 0,0-1,3-24,2 17,-4 9,-1 0,0 0,1 0,-1 1,0-1,1 0,-1 0,0 0,1 0,-1 0,0 1,0-1,1 0,-1 0,0 1,0-1,1 0,-1 0,0 1,0-1,0 0,1 0,-1 1,0-1,0 0,0 1,0-1,0 0,0 1,0-1,1 1,0 21,0-14,15-17,-9 3,15-11,-12 18,-5 14,-5-15,0 0,0 1,0-1,0 0,0 0,0 0,0 1,0-1,0 0,0 0,0 0,0 1,0-1,0 0,0 0,0 1,0-1,0 0,0 0,0 0,0 1,0-1,-1 0,1 0,0 0,0 0,0 1,0-1,0 0,-1 0,1 0,0 0,0 0,0 1,0-1,-1 0,1 0,0 0,0 0,0 0,-1 0,1 0,0 0,0 0,0 0,-1 0,1 0,0 0,0 0,-1 0,1 0,0 0,0 0,0 0,-1 0,1 0,0 0,0 0,0 0,-1-1,1 1,0 0,0 0,-1-1,0 1,1-1,-1 1,0-1,1 1,-1-1,0 0,1 1,-1-1,1 0,0 0,-1 1,1-1,-1 0,1 0,0 0,0 1,-1-2,3-10,2 14,-2 2,-9-7,6 3,1 0,0 0,-1 0,1-1,-1 1,1 0,0 0,-1-1,1 1,-1 0,1-1,0 1,-1-1,1 1,0 0,0-1,-1 1,1-1,0 1,0 0,0-1,0 1,-1-1,1 1,0-1,0 1,0-1,0 1,0-1,0 1,0-1,0 1,0-1,1 0,13-3,1 9,-15-5,1 0,-1 1,0-1,0 0,0 1,0-1,1 1,-1-1,0 0,0 1,0-1,0 1,0-1,0 0,0 1,0-1,0 1,0-1,0 1,0-1,0 0,0 1,-1-1,1 0,0 1,0-1,0 1,0-1,-1 0,1 1,0-1,-1 0,1 1,0-1,0 0,-1 0,0 1,1-1,0 1,0-1,0 0,0 0,-1 1,1-1,0 0,0 0,0 0,0 1,-1-1,1 0,0 0,0 0,-1 1,1-1,0 0,0 0,-1 0,1 0,0 0,0 0,-1 0,1 1,0-1,0 0,-1 0,1 0,0 0,-1 0,1 0,0 0,0-1,-1 1,1 0,0 0,-1 0,1 0,0 0,0 0,-1 0,1-1,0 1,-1 0,0-14,8 2,-7 12,0 0,1 0,-1 0,1 0,-1 0,0 0,1 0,-1 0,1 0,-1 1,0-1,1 0,-1 0,1 0,-1 0,0 1,1-1,-1 0,0 0,0 1,1-1,-1 0,0 0,1 1,-1-1,0 0,0 1,0-1,1 0,-1 1,0-1,0 1,0-1,0 0,0 1,0 0,1 0,0 0,-1 0,1 0,-1 0,1 0,-1 0,0 0,1 0,-1 0,0 0,0 0,0 0,0 1,0-1,0 0,0 0,0 0,0 0,0 0,-1 0,1 0,0 1,-1-1,1 0,-1 0,1 0,-1 0,0 0,1-1,-1 1,0 0,0 0,1 0,-1-1,0 1,0 0,0-1,0 1,0 0,0-1,0 0,0 1,-2 0,2-1,-1 0,1 0,-1 0,1 0,0 0,-1 0,1 0,-1 0,1 0,-1-1,1 1,0-1,-1 1,1-1,0 1,-1-1,1 0,0 0,0 1,0-1,0 0,0 0,0 0,0 0,0-1,0 1,0 0,0 0,1 0,-1-1,1 1,-1 0,1-1,-1 1,0-2,2 3,-1 0,0 0,0 0,0 1,0-1,0 0,0 0,0 0,0 0,0 1,0-1,0 0,0 0,0 0,0 0,0 1,0-1,0 0,0 0,0 0,0 0,0 1,0-1,0 0,0 0,0 0,0 0,0 1,0-1,0 0,-1 0,1 0,0 0,0 0,0 0,0 1,0-1,0 0,-1 0,1 0,0 0,0 0,0 0,0 0,-1 0,1 0,0 0,0 0,0 0,0 0,-1 0,1 0,0 0,0 0,0 0,0 0,-1 0,1 0,0 0,-13-9,13 9,-1 0,1 0,0-1,-1 1,1 0,-1 0,1-1,0 1,-1-1,1 1,0 0,0-1,-1 1,1-1,0 1,0 0,-1-1,1 1,0-1,0 1,0-1,0 1,0-1,0 1,0-1,0 1,0-1,0 1,0-1,0 1,0-1,0 1,0-1,1 1,-1-1,0 1,0-1,0 1,1 0,-1-1,0 1,1-1,-1 1,0 0,1-1,-1 1,1 0,-1 0,0-1,1 1,-1 0,1 0,-1-1,1 1,-1 0,1 0,-1 0,1 0,-1 0,1 0,-1 0,1 0,-1 0,1 0,-1 0,1 0,0 0,0 0,-1 0,1 0,0-1,0 1,-1 0,1 0,0 0,0 1,0-1,-1 0,1 0,0 0,0 1,-1-1,1 0,0 0,-1 1,1-1,0 1,-1-1,1 1,-1-1,2 2,-2-2,0 1,0-1,0 1,0-1,0 1,0-1,0 1,0-1,0 1,0 0,0-1,0 1,-1-1,1 1,0-1,0 0,0 1,-1-1,1 1,0-1,-1 1,1-1,0 0,-1 1,0-1,1 1,-1 0,1-1,-1 1,0-1,1 1,-1-1,0 1,0-1,1 0,-1 1,0-1,0 0,0 0,1 1,-1-1,0 0,0 0,0 0,0 0,1 0,-1 0,0 0,0-1,0 1,0 0,1 0,-1-1,0 1,0 0,1-1,-1 1,0 0,1-1,-1 0,0 1,1-1,-1 1,1-1,-1 1,0-1,1 0,0 0,-1 1,1-1,-1 0,1-1,-9-15,7 13,0-1,0 0,0 1,0-1,-2-10,4 13,0 0,0 0,0 0,0 0,1 0,-1 0,1 0,-1 0,1 0,0 0,-1 0,1 0,0 0,0 1,0-1,1 0,-1 1,3-4,-1-1,-1 0,0 0,0 0,-1-1,0 1,1-8,-2 10,1-5,-1 0,-1 1,1-1,-2 0,1 1,-1-1,-5-13,3 9,-7-4,8 15,1-1,0 1,0-1,0 0,0 0,1 0,-2-4,3 7,0-1,0 1,0 0,0-1,0 1,0-1,0 1,0 0,0-1,0 1,0 0,0-1,0 1,0 0,0-1,0 1,1 0,-1-1,0 1,0 0,0 0,1-1,-1 1,0 0,0 0,1-1,-1 1,1 0,18-3,-16 3,0 0,0 0,0 0,0-1,0 1,0 0,0-1,0 0,-1 0,1 0,0 0,0 0,-1-1,1 1,-1-1,1 0,-1 0,1 0,-1 0,0 0,0 0,0 0,0-1,-1 1,1-1,-1 1,2-4,7-11,-10 16,1 1,-1 0,0 0,0 0,0 0,1 0,-1 0,0 0,0 0,1 0,-1 0,0 0,0 0,1 0,-1 0,0 0,0 0,1 0,-1 0,0 0,0 0,0 0,1 0,-1 0,0 0,0 0,1 1,-1-1,0 0,0 0,0 0,0 0,1 0,-1 1,0-1,0 0,0 1,2 1,-1 0,0 1,0-1,-1 1,1-1,-1 1,1-1,-1 1,0-1,1 5,-1-5,0 0,0 0,1 0,-1-1,1 1,0 0,-1-1,1 1,0 0,0-1,0 1,0-1,0 1,1-1,-1 0,3 3,30 21,-8-5,-18-13,-1 1,-1 0,9 14,-14-21,0 0,0 0,0 1,0-1,0 1,-1-1,1 1,0-1,-1 1,1-1,-1 1,0 0,1-1,-1 1,0 0,0-1,0 1,0-1,0 1,0 0,-1-1,1 1,0 0,-1-1,0 1,1-1,-1 1,0-1,0 1,1-1,-3 2,3-3,-1 1,0-1,0 0,1 1,-1-1,0 0,0 0,0 1,1-1,-1 0,0 0,0 0,0 0,0 0,1 0,-1 0,0-1,0 1,0 0,0 0,1-1,-1 1,0 0,0-1,1 1,-1-1,0 1,1-1,-1 1,0-2,0 2,1 0,-1-1,1 1,-1 0,1-1,-1 1,1-1,-1 1,1-1,0 1,-1-1,1 1,0-1,-1 0,1 1,0-1,0 1,-1-1,1 0,0 1,0-1,0 0,0 1,0-1,0 0,0 1,0-1,0 0,0 1,1-1,-1 1,0-1,0 0,1 0,6 20,-7-19,0 1,0-1,1 1,-1-1,0 0,0 1,0-1,0 1,0-1,0 1,0-1,0 1,0-1,0 0,0 1,-1-1,1 1,0-1,0 1,0-1,0 0,-1 1,1-1,0 1,-1-1,1 0,0 1,0-1,-1 0,1 0,0 1,-1-1,1 0,-1 0,1 1,0-1,-1 0,1 0,-1 0,1 0,-1 0,1 0,0 1,-1-1,1 0,-1 0,1 0,-1-1,1 1,-1 0,1 0,0 0,-1 0,1 0,-1 0,1-1,-1 1,1 0,-1-1,0 1,0-1,1 0,-1 0,0 0,0 0,1 0,-1-1,0 1,1 0,-1 0,1 0,-1 0,1-1,0 1,0 0,-1 0,1-1,0-1,0 3,0-1,0 1,-1-1,1 1,0-1,0 1,0-1,0 0,0 1,0-1,0 1,0-1,0 1,0-1,0 1,0-1,1 0,-1 1,0-1,0 1,0-1,1 1,-1-1,0 1,1-1,-1 1,0 0,1-1,-1 1,1-1,-1 1,1 0,-1-1,1 1,-1 0,1-1,0 2,0 0,0 0,0 0,-1 0,1 0,0 0,-1 0,1 0,-1 0,1 0,-1 0,1 1,-1-1,0 0,0 0,0 0,1 1,-1-1,-1 2,2 27,-1-29,0 0,0 1,-1-1,1 1,-1-1,0 0,1 1,-1-1,0 1,0-1,0 0,0 0,0 0,0 0,-1 0,1 0,0 0,0 0,-1 0,1 0,0 0,-1-1,1 1,-1-1,1 1,-1-1,1 0,-1 1,0-1,1 0,-1 0,1 0,-1 0,1 0,-1-1,0 1,1 0,-1-1,1 1,-1-1,1 1,-2-2,2 1,0 0,1 0,-1 1,1-1,-1 0,1 0,0 0,-1 0,1 0,0 0,0 0,0 0,0 0,0 0,0 0,0 0,0 0,0 0,0 0,0 0,0 0,1 0,-1 0,0 1,1-1,-1 0,1 0,-1 0,1 0,0-1,0 2,-1 0,0 0,0-1,0 1,1 0,-1 0,0-1,1 1,-1 0,0 0,0 0,1 0,-1-1,0 1,1 0,-1 0,0 0,1 0,-1 0,0 0,1 0,-1 0,1 0,-1 0,0 0,1 0,-1 0,0 0,1 0,0 1,-1-1,1 1,0 0,-1 0,1 0,0 0,-1-1,1 1,-1 0,1 0,-1 0,0 0,1 0,-1 0,0 0,0 1,0 1,1 3,-1-1,0 1,0 0,-1 0,-1 7,2-12,0 0,0-1,0 1,0 0,0-1,0 1,0 0,0-1,-1 1,1 0,0-1,0 1,-1-1,1 1,0 0,-1-1,1 1,-1-1,1 1,0-1,-1 1,1-1,-1 0,0 1,1-1,-1 0,1 1,-1-1,1 0,-1 1,0-1,1 0,-1 0,0 0,1 0,-1 0,0 0,1 0,-1 0,0 0,1 0,-1 0,0 0,1 0,-1 0,1-1,-1 1,0 0,1 0,-1-1,1 1,-1 0,1-1,-1 1,1-1,-1 1,1-1,-1 1,1-1,-1 0,0 0,0-1,0 1,1 0,-1-1,0 1,1-1,0 1,-1-1,1 1,0-1,-1 1,1-1,0 0,0 1,0-1,1 1,-1-1,0 1,0-1,1 1,-1-1,1 1,0-1,-1 1,1-1,0 1,0 0,0 0,0-1,2-1,-3 2,1-1,0 1,0 0,0 0,0 0,0 0,0 0,0 0,0 0,1 0,-1 0,0 0,1 0,-1 1,0-1,1 1,-1-1,1 1,-1-1,1 1,-1 0,1 0,-1 0,1 0,-1 0,1 0,-1 0,1 0,-1 0,1 1,2 0,-2 1,-1 0,1 0,-1 0,1 0,-1 0,0 0,0 0,0 0,0 1,0-1,0 0,-1 1,1-1,-1 4,1-6,-1 1,0-1,0 1,0-1,1 1,-1-1,0 1,0-1,0 1,0 0,0-1,0 1,0-1,0 1,0-1,0 1,-1-1,1 1,0 0,0-1,0 1,-1-1,1 1,0-1,-1 1,1-1,0 0,-1 1,1-1,-1 1,1-1,0 0,-1 1,1-1,-1 0,1 0,-1 1,1-1,-1 0,1 0,-1 0,0 1,1-1,-1 0,1 0,-1 0,1 0,-1 0,0 0,1 0,-1 0,1-1,-1 1,1 0,-1 0,1 0,-1 0,1-1,-1 1,0-1,0 0,0 1,-1-1,1 0,0 0,0 0,0 0,0-1,0 1,0 0,1 0,-1-1,0 1,1 0,-1-1,1 1,-1-1,1 1,-1 0,1-1,0 1,0-1,0 1,0-1,0 1,0-1,0 1,1-1,-1 1,0-1,1-1,-1 2,1 0,-1 0,0 0,0 0,1 0,-1 0,1 0,-1 0,1 0,-1 0,1 0,-1 0,1 1,0-1,0 0,-1 0,1 0,0 1,0-1,0 1,0-1,0 0,0 1,0 0,0-1,0 1,0 0,0-1,0 1,0 0,0 0,0 0,0 0,0 0,0 0,0 0,0 0,2 1,0 1,-1 0,-1 1,1-1,0 1,0-1,-1 1,0-1,1 1,-1 0,0 0,0 0,-1 0,2 6,-27-38,24 28,0 0,0 0,0 0,0-1,0 1,1 0,-1-1,0 1,1 0,-1-1,1 1,0-1,-1 1,1-1,0 1,0-1,0 1,0-1,0 1,0-1,0 1,1-1,-1 1,0-1,1 1,-1-1,1 1,0 0,-1-1,1 1,0 0,0 0,0-1,0 1,0 0,0 0,0 0,0 0,1 0,-1 0,0 1,1-1,-1 0,0 1,1-1,-1 1,3-1,9 3,-15 5,1-5,0-1,0 0,0 0,-1 0,1 0,0 0,-1 0,1-1,-1 1,1 0,-1-1,1 1,-1-1,-2 1,-1-1,0 0,-1-1,1 1,0-1,1 0,-1-1,-8-2,11 3,1 1,0 0,0-1,0 1,0-1,0 1,-1-1,1 0,0 1,0-1,1 0,-1 0,0 0,0 0,0 0,0 0,1 0,-1 0,0 0,1 0,-1 0,1 0,0 0,-1 0,1-1,0 1,-1 0,1 0,0 0,0-1,0 1,0 0,0 0,0-1,1 1,-1 0,1-2,-1 3,0-1,1 1,-1-1,0 1,1-1,-1 0,1 1,-1 0,1-1,-1 1,1-1,-1 1,1-1,-1 1,1 0,0 0,-1-1,1 1,0 0,-1 0,1 0,0-1,-1 1,1 0,0 0,-1 0,1 0,0 0,-1 1,1-1,-1 0,1 0,0 0,-1 0,1 1,0-1,-1 0,1 1,-1-1,1 0,-1 1,2 0,-1 0,0 0,1 0,-1 0,0 0,0 0,1 0,-1 0,0 0,0 1,-1-1,1 0,0 1,0-1,0 1,-1-1,1 1,0 2,-3 9,-1-12,4-1,-1 0,0-1,0 1,1-1,-1 1,0-1,0 1,1 0,-1-1,1 1,-1 0,0-1,1 1,-1 0,1-1,-1 1,1 0,-1 0,1 0,-1-1,1 1,-1 0,1 0,-1 0,1 0,-1 0,1 0,-1 0,1 0,-1 0,1 0,-1 0,1 1,-1-1,1 0,0 0,-1 0,1 0,-1 0,0 0,1 0,-1 0,0 1,1-1,-1 0,1 0,-1 0,0 0,1 0,-1 0,0 1,1-1,-1 0,0 0,1 1,-1-1,0 0,0 0,1 1,-1-1,0 0,0 1,0-1,1 0,-1 1,0-1,0 0,0 1,0-1,0 0,0 1,1-1,-1 1,0-1,0 0,0 1,0-1,-1 0,1 1,0-1,0 1,0-1,0 0,0 1,-1 0,1-1,0 1,-1-1,1 1,0 0,-1-1,1 1,-1-1,1 1,-1-1,1 1,-1-1,0 0,1 1,-1-1,0 0,1 1,-1-1,0 0,1 0,-1 1,0-1,1 0,-1 0,0 0,1 0,-1 0,0 0,0 0,1 0,-2-1,-58-16,75 20,-14-2,0-1,0 1,0-1,0 0,0 0,0 1,0-1,0 0,0 0,0 0,0 0,0 0,0-1,0 1,0 0,0 0,0-1,0 1,0 0,0-1,0 1,0-1,0 1,0-1,0 0,-1 1,1-1,0 0,0 0,-1 1,1-1,0 0,0-2,11-8,-9 18,1 8,-4-16,0 0,0-1,-1 1,1-1,0 1,0 0,1-1,-1 1,0 0,0-1,1 1,-1 0,0-1,1 1,0 0,0-2,0 2,-1 1,1-1,-1 0,1 0,-1 0,0 0,1 0,-1 0,0 0,1 1,-1-1,0 0,0 0,0 0,0 0,0 0,0 0,0 0,0 0,0 0,-1 0,1 0,0 0,-1 0,1 0,0 0,-1 0,1 1,-1-1,0 0,1 0,-1 1,1-1,-1 0,0 1,0-1,1 0,-1 1,0-1,-1 0,-26-11,21 9,0 0,0 0,1 0,-1-1,1 0,-7-6,13 9,-1 0,0-1,1 1,-1 0,1-1,-1 1,1 0,0-1,-1 1,1-1,0 1,0-1,0 1,0-1,0 1,0-1,1 1,-1 0,1-1,-1 1,1-1,-1 1,1 0,-1 0,1-1,0 1,1-2,-12 44,20-52,-10 11,1 0,-1 0,1 0,-1 0,0 0,1 0,-1 0,0 0,1 0,-1 0,0 1,1-1,-1 0,1 0,-1 0,0 0,1 1,-1-1,0 0,0 0,1 0,-1 1,0-1,1 0,-1 1,0-1,0 0,0 0,1 1,-1-1,0 0,0 1,0-1,0 1,0-1,0 0,1 1,-1-1,0 0,0 1,0-1,0 1,0-1,0 0,-1 1,1-1,0 1,0 0,0-1,0 1,0 0,0-1,0 1,0 0,0-1,0 1,0-1,0 1,0 0,0-1,1 1,-1-1,0 1,0 0,1-1,-1 1,0-1,1 1,-1-1,1 1,-1-1,1 0,-1 1,1-1,-1 1,1-1,-1 0,1 1,-1-1,2 0,-1 0,-1-1,1 1,0-1,-1 0,1 1,-1-1,1 0,-1 0,1 1,-1-1,0 0,1 0,-1 0,0 1,0-1,1 0,-1 0,0 0,0 0,0 0,0 1,0-1,-1-2,1 1,0-4,1 8,-1 1,0 0,1-1,0 1,0 0,-1 0,2-1,-1 1,0-1,0 1,3 2,26 11,-26-14,-1-1,1 1,0 0,-1-1,0 2,1-1,2 3,-5-4,0 0,-1 1,1-1,0 1,-1-1,1 1,-1-1,0 1,0-1,1 1,-1-1,0 1,0-1,0 1,0 0,-1-1,0 3,2 20,-42-46,40 20,0 1,0-1,0 0,0 1,0-1,0 0,1 0,-1 0,1 1,-1-1,1 0,0 0,-1 0,1 0,0 0,0 0,1-4,0 5,-1 0,0-1,0 1,0 0,0-1,0 1,0 0,0-1,0 1,0 0,0-1,-1 1,1 0,-1-1,1 1,-1 0,1 0,-1 0,0-1,1 1,-1 0,0 0,0 0,0 0,0 0,0 0,0 1,0-1,0 0,0 0,-1 1,1-1,-2 0,-1-1,-1 0,0-1,1 1,0-1,0 0,-6-5,9 8,0-1,1 0,-1 0,0 1,0-1,1 0,-1 0,0 0,1 0,-1 0,1 0,-1 0,1 0,-1 0,1 0,0 0,0 0,-1 0,1 0,0 0,0-1,0 1,0 0,0 0,1 0,-1 0,0 0,0 0,1 0,-1 0,1 0,-1 0,1 0,-1 0,2-2,0 47,-3-39,1 0,1 0,-1 0,1 0,-1-1,1 1,3 7,-3-11,-1 0,1 0,0 1,0-1,-1 0,1 0,0 0,0-1,0 1,0 0,0 0,1-1,-1 1,0 0,0-1,0 1,1-1,-1 1,0-1,1 0,-1 0,0 1,1-1,-1 0,0 0,1 0,-1-1,0 1,0 0,1 0,-1-1,0 1,3-1,-3 0,0 1,0-1,0 1,0 0,1 0,-1-1,0 1,0 0,1 0,-1 0,0 0,0 1,1-1,-1 0,0 1,0-1,0 0,0 1,0-1,1 1,-1 0,0-1,0 1,0 0,0 0,-1-1,1 1,0 0,0 0,0 0,-1 0,1 0,0 0,0 3,7 5,6 12,-14-21,0 0,0 0,0 1,0-1,0 0,0 0,0 0,0 0,0 0,0 0,0 0,0 0,0 1,0-1,0 0,0 0,0 0,0 0,0 0,0 0,0 0,0 1,0-1,0 0,0 0,0 0,0 0,0 0,0 0,0 0,0 0,-1 0,1 0,0 1,0-1,0 0,0 0,0 0,0 0,0 0,0 0,-1 0,1 0,0 0,0 0,0 0,0 0,0 0,0 0,0 0,0 0,-1 0,1 0,-16-6,12 4,1 0,-1-1,0 1,1-1,0 0,0 0,0 0,0-1,0 1,-2-5,-18-18,25 27,21 20,-22-20,-1-1,1 0,-1 1,0-1,1 1,-1-1,0 0,1 1,-1-1,0 1,1-1,-1 1,0-1,0 1,1-1,-1 1,0-1,0 1,0 0,0-1,0 1,0-1,0 1,0-1,0 1,0-1,0 1,0 0,0-1,-1 1,1-1,0 1,0-1,0 1,-1-1,1 1,0-1,-1 1,1-1,0 0,-1 1,1-1,-1 1,1-1,-1 0,1 0,-1 1,1-1,-1 0,1 0,-1 1,1-1,-1 0,1 0,-2 0,1 0,0-1,0 0,1 1,-1-1,0 0,0 1,0-1,1 0,-1 0,0 0,1 0,-1 0,1 0,-1 0,1 0,-1 0,1 0,0 0,-1 0,1 0,0 0,0 0,0 0,0-1,0 1,0-1,0 1,0 0,-1 1,1-1,0 0,0 1,0-1,0 0,0 0,0 1,0-1,0 0,0 0,0 1,0-1,0 0,1 1,-1-1,0 0,1 1,-1-1,0 0,1 1,-1-1,1 0,-1 1,1-1,-1 1,1-1,-1 1,1-1,-1 1,1 0,0-1,-1 1,1 0,0-1,-1 1,1 0,0 0,-1 0,1-1,0 1,0 0,-1 0,1 0,1 0,0 1,-1 0,1 0,-1 0,0 1,1-1,-1 0,0 0,0 1,0-1,0 1,0-1,0 1,1 2,1 9,-3-13,0 0,0 0,0 0,0 1,0-1,0 0,0 0,0 0,0 1,0-1,0 0,0 0,0 0,0 1,0-1,-1 0,1 0,0 0,0 0,0 1,0-1,0 0,-1 0,1 0,0 0,0 0,0 0,0 0,-1 0,1 1,0-1,0 0,0 0,-1 0,1 0,0 0,0 0,0 0,-1 0,1 0,-2-1,0 0,0 0,0 0,0 0,0 0,1-1,-1 1,1 0,-1-1,1 1,-1-1,1 0,0 1,-2-3,-2-11,5 15,1-1,-1 1,0 0,0-1,0 1,0 0,1-1,-1 1,0 0,0-1,1 1,-1 0,0 0,1-1,-1 1,0 0,1 0,-1-1,0 1,1 0,-1 0,0 0,1 0,-1 0,0 0,1 0,-1-1,1 1,-1 0,0 0,1 1,-1-1,1 0,-1 0,2 0,-1 1,0-1,0 1,0 0,0-1,0 1,0 0,0-1,0 1,-1 0,1 0,0 0,0 0,-1 0,1 0,0 0,-1 0,1 0,-1 1,0-1,1 0,-1 0,0 0,1 0,-1 1,0-1,0 0,0 0,0 1,-1-1,1 0,0 0,-1 3,0-5,1 1,-1 0,0 0,1-1,-1 1,1 0,-1-1,1 1,-1-1,1 1,-1-1,1 1,-1-1,1 1,-1-1,1 1,0-1,-1 0,1 1,0-1,0 0,-1 1,1-2,0 2,-1-1,1 1,0-1,0 1,0-1,-1 1,1-1,0 1,0-1,0 1,0-1,0 1,0-1,0 0,0 1,0-1,0 1,0-1,0 1,1-1,-1 1,0-1,0 1,0-1,1 1,-1 0,0-1,1 1,-1-1,0 1,1-1,-1 1,0 0,1-1,-1 1,1 0,-1 0,1-1,-1 1,1 0,-1 0,1 0,0-1,0 1,0 0,0 0,0 0,0 0,0 0,0 0,0 0,0 1,0-1,0 0,-1 1,1-1,0 0,0 1,0-1,0 1,0-1,-1 1,1 0,0-1,-1 1,1 0,1 1,0 1,0 0,-1 0,1 0,-1 0,1 0,-1 0,1 5,-1-5,0 0,0 1,0-1,-1 0,0 0,1 1,-1-1,0 0,-1 0,1 0,-1 1,1-1,-1 0,0 0,0 0,-3 5,1-5,-1-1,0 0,0 0,0 0,-1 0,1 0,0-1,-1 0,1 0,0 0,-1-1,1 1,-1-1,1 0,-1-1,-4 0,8 1,1 0,-1 0,1 0,0 0,-1 0,1 0,0-1,-1 1,1 0,0 0,-1 0,1-1,0 1,-1 0,1 0,0-1,0 1,-1 0,1-1,0 1,0 0,0-1,0 1,-1 0,1-1,0 1,0 0,0-1,0 1,0-1,0 1,0 0,0-1,0 1,0 0,0-1,0 1,0-1,0 1,0 0,0-1,1 1,-1 0,0-1,0 1,0 0,1-1,-1 1,0 0,0-1,1 1,-1 0,1-1,0 0,0 0,0 0,0 1,0-1,0 0,1 0,-1 1,0-1,0 0,1 1,-1 0,0-1,4 0,-2 2,0 0,0 0,-1 0,1 0,0 1,0-1,0 1,-1 0,1-1,-1 1,0 0,1 1,-1-1,0 0,2 3,-2-3,-1 0,1 0,-1 0,1 0,-1 0,0 0,1 0,-1 0,0 0,-1 1,1-1,0 0,-1 1,1-1,-1 1,0-1,0 0,0 1,0 4,0-7,0 1,-1-1,1 1,0-1,0 0,0 1,0-1,-1 0,1 1,0-1,0 0,-1 1,1-1,0 0,-1 0,1 1,0-1,-1 0,1 0,0 0,-1 0,1 1,0-1,-1 0,1 0,-1 0,1 0,0 0,-1 0,1 0,0 0,-1 0,1 0,-1 0,1 0,-16-10,-6-18,21 28,1-1,0 1,0 0,0 0,0-1,-1 1,1 0,0 0,0-1,0 1,0 0,0-1,0 1,0 0,0 0,0-1,0 1,0 0,0-1,0 1,0 0,0 0,0-1,0 1,1 0,-1-1,0 1,0 0,0 0,0-1,1 1,-1 0,0 0,0 0,0-1,1 1,-1 0,0 0,0 0,1 0,-1-1,17 1,15 11,-31-10,1-1,-1 1,0-1,0 1,0 0,0-1,-1 1,1 0,0 0,0-1,0 1,0 0,-1 0,1 0,0 0,-1 0,1 0,-1 0,1 0,-1 0,0 0,1 1,-1-1,0 0,0 0,0 0,0 0,0 1,0-1,0 0,0 0,0 0,-1 0,1 0,0 1,-1-1,1 0,-1 0,1 0,-1 0,1 0,-2 1,1-22,1 18,-1 0,1 0,0 1,-1-1,1 0,0 0,0 0,0 1,1-1,-1 0,0 0,1 0,-1 1,1-1,1-3,-2 5,1 0,-1 0,0 0,1 0,-1 0,0 0,1 0,-1 0,1 0,-1 0,0 0,1 0,-1 0,0 1,1-1,-1 0,0 0,1 0,-1 1,0-1,1 0,-1 0,0 1,1-1,-1 0,0 0,0 1,0-1,1 0,-1 1,0-1,0 0,0 1,0-1,0 1,1-1,-1 0,0 1,0-1,0 0,0 1,7 22,-5-19,1 3,-2-9,-3-15,2 9,5 28,2-1,-6-19,-1 0,0-1,1 1,-1 0,0 0,0 0,1 0,-1 0,0 0,0 0,1-1,-1 1,0 0,0 0,1 0,-1-1,0 1,0 0,0 0,0 0,1-1,-1 1,0 0,0 0,0-1,0 1,0 0,0-1,0 1,0 0,0 0,0-1,0 1,0-1,5-38,-5 42,0 1,0-1,-1 0,1 1,-1-1,0 0,0 0,0 0,0 0,0 0,-3 5,3-8,1 1,-1-1,1 1,0-1,-1 1,1-1,-1 1,1-1,-1 0,0 1,1-1,-1 0,1 1,-1-1,0 0,1 0,-1 0,1 1,-1-1,0 0,1 0,-1 0,-1 0,0-1,1 1,0-1,-1 0,1 1,-1-1,1 0,0 0,0 0,-1 0,1 0,0 0,0 0,0 0,0-1,0-1,-9-11,7 9,0 0,0 1,0 0,0 0,0 0,-1 0,0 1,0-1,-4-2,7 6,0 0,1 0,-1 0,0 0,1 0,-1 1,1-1,-1 0,0 0,1 1,-1-1,1 1,-1-1,0 0,1 1,-1-1,1 1,0-1,-1 1,1-1,-1 1,1 0,0-1,-1 1,1-1,0 1,0 0,-1-1,1 1,0 0,0 0,-10 29,9-25,-7 12,6-28,3 1,-2 30,1-16,0 0,-1 1,1-1,-1 0,0 0,0 0,0 0,-1 0,0 0,-3 6,2-52,2 27,-2 28,-2 26,6-56,0 13,0-1,-1 0,0 0,0 0,0 0,0 1,-1-1,0 0,0 0,0 1,0-1,-4-6,5 15,0 0,-1 0,0 0,1 0,-2 0,1 0,-3 5,0 2,0 7,4-22,0 1,1 1,-1-1,0 1,0-1,0 1,-1-1,1 1,0-1,-1 1,-1-5,1 8,-4 18,0-16,0-14,1 18,-5 11,6-18,2-14,5-3,-5 31,11-71,-13 74,6-15,1-12,4-4,-8 25,0-7,4-20,6-6,-7 24,-2 14,-2 7,2-36,0-2,0 5,2 19,3-35,-1 21,-3 25,1 8,0-30,-1-15,1-8,-1 45,-1 2,-1-17,1 1,-1 0,0 0,0-1,0 1,-1 0,-1 5,-30 18,22-15,0 0,16-25,-6 11,0 0,0 0,0 1,0-1,0 0,0 0,0 0,0 0,0 0,0 0,0 1,0-1,0 0,0 0,0 0,0 0,0 0,0 0,0 0,0 0,0 1,0-1,0 0,1 0,-1 0,0 0,0 0,0 0,0 0,0 0,0 0,0 0,0 1,0-1,1 0,-1 0,0 0,0 0,0 0,0 0,0 0,0 0,0 0,1 0,-1 0,0 0,0 0,0 0,0 0,0 0,0 0,0 0,1 0,-1 0,0 0,0 0,0-1,0 1,0 0,0 0,0 0,1 17,-2-7,0-28,-3-12,0 26,0 20,1-10,0-14,-2-3,4 11,1 1,-1 0,1-1,-1 1,1 0,-1 0,1-1,-1 1,1 0,0 0,-1 0,1 0,0-1,0 1,0 0,0 0,-1 0,1 0,1 0,-1 1,-1 5,3-9,5-17,6-33,-13 47,1-2,-1 0,1-1,0 1,1 0,-1 0,2 0,4-13,-5 7,1 5,-3 6,-3 4,2-17,1 12,0 0,0-1,0 1,-1 0,1 0,-1 0,1 0,-1 0,0 0,0 1,-1-1,1 0,0 0,-1 1,0-1,-2-3,2 4,0 0,1 0,0 0,0 0,-1-1,1 1,0 0,1-1,-1 1,-1-5,3 6,-1 1,0-1,1 0,-1 1,0-1,1 0,-1 1,1-1,-1 1,1-1,0 0,-1 1,1 0,-1-1,1 1,0-1,-1 1,1 0,0-1,0 1,-1 0,1 0,0 0,-1-1,1 1,0 0,0 0,0 0,-1 0,1 0,0 0,0 1,-1-1,1 0,0 0,1 1,-49-8,46 6,1 1,0 0,-1 0,1-1,-1 1,1 0,-1 0,1 0,-1 0,0 0,1 0,-1 0,1 0,-1 0,1 0,-1 0,1 0,-1 0,1 0,-1 0,1 0,-1 1,1-1,-1 0,1 0,-1 1,1-1,0 0,-1 1,1-1,-1 0,1 1,0-1,-1 0,0 2,2-2,-1 1,0-1,1 1,-1 0,0-1,1 1,-1-1,1 0,-1 1,1-1,-1 1,1-1,-1 0,1 1,-1-1,1 0,0 1,-1-1,1 0,-1 0,1 0,0 0,-1 1,1-1,0 0,-1 0,1 0,0 0,-1-1,1 1,0 0,5 0,0 0,-1-1,1 0,-1 0,1 0,-1-1,0 0,9-4,-8 4,-6 2,0 0,1-1,-1 1,1 0,-1 0,1-1,-1 1,1 0,0 0,-1 0,1 0,-1 0,1 0,-1 0,1 0,-1 0,1 0,-1 0,1 0,0 0,-1 0,1 0,-1 1,1-1,-1 0,1 0,-1 1,1-1,-1 0,0 1,1-1,-1 0,1 1,-1-1,0 1,1-1,-1 2,1-1,-1 0,1 1,-1-1,0 1,0-1,0 1,0-1,0 1,0-1,0 1,-1-1,1 1,-1 1,1-2,-1 1,1-1,0 0,-1 0,1 0,-1 0,0 0,1 0,-1 0,0 0,0 0,1 0,-1 0,0-1,-2 2,3-2,-1 0,0 1,1-1,-1 0,1-1,-1 1,0 0,1 0,-1 0,1 0,-1 0,1 0,-1-1,1 1,-1 0,1-1,-1 1,1 0,-1-1,1 1,-1 0,1-1,0 1,-1-1,1 1,0-1,-1 1,1-1,0 1,-1-1,1 1,0-1,0 1,0-1,0 1,-1-2,9 18,-2-5,-6-11,0 0,0 0,0 0,0 0,0 0,0 0,0 0,0 0,0 0,0 0,0 0,0 0,0 0,0 0,1 0,-1 0,0 0,0 0,0 0,0 0,0 0,0 0,0 0,0 0,0 0,0 0,0 0,0 0,0 0,0 0,1 0,-1 0,0 0,0 0,0 0,0 0,0 0,0 0,0 0,0 0,0 0,0 0,0 0,0 0,0 0,0 0,0 1,0-1,0 0,0 0,1-13,-1 9,0 0,1 1,-1-1,-1 1,1-1,-1 1,1-1,-1 1,-1-5,-12 48,12-1,3-36,-1-5,1-22,-2 16,1 22,0-13,0 1,0-1,0 1,0-1,0 1,0-1,0 1,1-1,-1 1,0-1,1 1,0-1,-1 1,1-1,0 0,-1 1,1-1,0 0,0 0,1 2,-1-4,0 1,-1 0,1-1,0 1,0-1,-1 1,1-1,-1 1,1-1,-1 1,1-1,-1 0,1 1,-1-1,1 0,-1 1,1-2,7-8,-8 11,1-1,-1 0,1 1,-1-1,0 0,1 1,-1-1,1 0,-1 1,0-1,1 1,-1-1,0 1,0-1,1 0,-1 1,0-1,0 1,0-1,0 1,1 0,-1-1,0 1,0-1,0 1,0-1,0 2,4 8,-1-15,-6 0,-9 17,2 6,7-14,4-12,1-5,-2 13,0-1,0 1,0 0,0 0,0-1,0 1,1 0,-1-1,0 1,0 0,0-1,0 1,0 0,0-1,-1 1,1 0,0-1,0 1,0 0,0 0,0-1,0 1,0 0,-1-1,1 1,0 0,0 0,0-1,-1 1,1 0,0 0,0 0,-1-1,1 1,0 0,0 0,-1 0,1-1,-14 6,-7 2,20-7,-1-1,1 1,0 0,-1-1,1 1,0-1,-1 1,1-1,0 1,0-1,0 0,-1 0,0-1,2 2,-1 0,1-1,-1 1,1 0,0-1,-1 1,1-1,0 1,0 0,-1-1,1 1,0-1,0 1,-1-1,1 1,0-1,0 1,0-1,0 1,0-1,0 1,0-1,0 1,0-1,0 1,0-1,0 1,0-1,1 1,-1-1,0 1,0-1,0 1,1 0,-1-1,0 1,0-1,1 1,-1 0,1-1,3 5,4 6,-8-10,1 0,-1 0,1-1,-1 1,0 0,1 0,-1 0,0 0,1-1,-1 1,0 0,1 0,-1 0,0-1,1 1,-1 0,0-1,0 1,1 0,-1-1,0 1,0 0,0-1,0 1,1 0,-1-1,0 1,0-1,0 1,0 0,0-1,0 1,0-1,0 1,0 0,0-1,0 1,0-1,0 1,2-14,-1 15,-2 18,1-15,2-24,-1 13,0-7,1 12,1 7,-21-20,10 3,8 12,1 0,-1 0,0 0,0 0,0-1,0 1,0 0,0 0,0 0,0 0,0-1,0 1,1 0,-1 0,0 0,0 0,0 0,0 0,0-1,1 1,-1 0,0 0,0 0,0 0,0 0,1 0,-1 0,0 0,0 0,0 0,1 0,-1 0,0 0,0 0,0 0,0 0,1 0,-1 0,0 0,0 0,0 0,1 0,-1 0,0 0,0 1,0-1,0 0,0 0,1 0,-1 0,0 0,0 0,0 1,0-1,16 12,-15-12,-1 0,0 1,1-1,-1 0,0 0,0 0,1 1,-1-1,0 0,0 0,1 1,-1-1,0 0,0 0,0 1,0-1,1 0,-1 1,0-1,0 0,0 1,0-1,0 0,0 1,0-1,0 0,0 1,0-1,0 0,0 1,0-1,0 0,0 1,0-1,0 0,-1 1,1-1,0 0,0 1,0-1,0 0,-1 1,1-1,0 0,0 0,-1 1,1-1,0 0,-1 0,2 0,1-1,-1 0,1 1,-1-1,1 1,-1-1,1 1,-1 0,1 0,-1 0,1 0,0 0,-1 0,1 0,-1 0,1 0,-1 1,1-1,-1 1,1-1,-1 1,2 0,-2 1,1 0,-1-1,0 1,0 0,0-1,-1 1,1 0,0 0,-1 0,1 0,-1-1,1 1,-1 0,0 0,0 0,0 0,0 4,-1 3,1-8,0 0,-1 0,1 0,0 1,0-1,0 0,-1 0,1 0,0 0,1 0,-1 1,0-1,0 0,0 0,1 0,-1 0,1 0,-1 0,1 0,-1 0,1 0,-1 0,1 0,0 0,0 0,-1 0,1-1,0 1,0 0,0-1,0 1,0 0,0-1,0 1,0-1,0 1,0-1,0 0,2 1,-2-1,-1 0,1 0,0 0,0 0,0 0,0 0,0 0,-1 0,1 1,0-1,0 0,0 1,-1-1,1 1,0-1,-1 1,1-1,0 1,-1-1,1 1,0 0,-1-1,1 1,-1 0,0-1,1 1,-1 0,1 0,-1-1,0 1,0 0,1 0,-1 0,0 0,0-1,0 3,0-2,-1 1,0 0,0 0,0-1,0 1,0-1,0 1,0-1,0 1,0-1,-1 0,1 0,-1 0,-1 2,2-3,0 1,0-1,1 1,-1-1,0 1,1-1,-1 1,1-1,-1 1,1 0,-1-1,1 1,-1 0,1-1,0 1,-1 0,1-1,0 1,-1 0,1 0,0 0,0-1,0 1,0 0,0 0,0 0,0-1,0 1,0 0,0 0,0 0,1-1,-1 1,0 0,0 0,1-1,-1 1,1 0,-1 0,1-1,-1 1,1-1,0 2,1 0,0 0,0-1,0 1,0 0,1-1,-1 0,0 1,1-1,-1 0,1 0,-1 0,5 0,-7-1,0 0,0 0,0 0,0 0,0 0,0 0,0-1,0 1,0 0,0 0,0 0,0 0,0 0,0 0,0-1,0 1,0 0,0 0,0 0,0 0,1 0,-1 0,0 0,0 0,0 0,0-1,0 1,0 0,0 0,0 0,0 0,0 0,1 0,-1 0,0 0,0 0,0 0,0 0,0 0,0 0,0 0,1 0,-1 0,0 0,0 0,0 0,0 0,0 0,0 0,0 0,1 0,-1 0,0 0,0 0,0 0,0 0,0 0,0 0,-7-5,4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19:51:46.50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0 122,'12'0,"-1"0,0-1,1-1,-1 1,0-2,0 1,17-7,-24 7,0 0,0 0,-1-1,1 1,0-1,-1 0,0 0,1 0,-1 0,0-1,-1 1,1-1,-1 0,1 1,-1-1,0 0,-1-1,1 1,-1 0,1 0,-1-1,0-4,5-10,-6 19,0-1,0 1,0 0,1 0,-1 0,0 0,0 0,0 0,0 0,0 0,1 0,-1 0,0 0,0 0,0 0,1 0,-1 0,0 0,0 0,0 0,0 0,1 0,-1 0,0 0,0 0,0 0,0 0,0 0,1 0,-1 0,0 0,0 1,0-1,0 0,0 0,1 0,-1 0,0 0,0 0,0 1,0-1,0 0,0 0,0 0,0 0,0 1,0-1,13 36,-12-34,41 139,-18-81,-20-51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4T19:50:46.60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1 309,'5'0,"1"0,0 0,-1 0,1-1,0 0,-1 0,1 0,-1-1,1 0,-1 0,0 0,0-1,0 1,0-1,5-4,-2 0,0 0,0 0,-1 0,12-16,4-4,-8 11,1 2,19-13,10-10,-41 33,0-1,-1 0,1-1,-1 1,0 0,-1-1,1 0,-1 0,0 0,-1 0,1 0,-1 0,0 0,-1 0,0-8,1 2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69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2022-06-16T21:31:00Z</cp:lastPrinted>
  <dcterms:created xsi:type="dcterms:W3CDTF">2022-06-14T19:40:00Z</dcterms:created>
  <dcterms:modified xsi:type="dcterms:W3CDTF">2022-06-16T21:31:00Z</dcterms:modified>
</cp:coreProperties>
</file>