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0104" w14:textId="3A7E1DAE" w:rsidR="00150E19" w:rsidRDefault="00F43009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Milan Sabo</w:t>
      </w:r>
    </w:p>
    <w:p w14:paraId="13457A79" w14:textId="27FCD1AB" w:rsidR="00E71852" w:rsidRDefault="00E71852" w:rsidP="00E7185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Adresa</w:t>
      </w:r>
    </w:p>
    <w:p w14:paraId="6ED8C2DF" w14:textId="137AD749" w:rsidR="00E71852" w:rsidRPr="00E71852" w:rsidRDefault="00E71852" w:rsidP="00E7185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Nižné Slovinky, 180</w:t>
      </w:r>
    </w:p>
    <w:p w14:paraId="58C3C43A" w14:textId="6AA1CEE1" w:rsidR="00465E9E" w:rsidRDefault="00465E9E" w:rsidP="00465E9E">
      <w:pPr>
        <w:rPr>
          <w:lang w:val="sk-SK"/>
        </w:rPr>
      </w:pPr>
    </w:p>
    <w:p w14:paraId="5C8A72E4" w14:textId="28BFDA17" w:rsidR="00E71852" w:rsidRDefault="00E71852" w:rsidP="00E7185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Ďalšia možná rodina</w:t>
      </w:r>
    </w:p>
    <w:p w14:paraId="631E6D69" w14:textId="07A80D41" w:rsidR="00E71852" w:rsidRDefault="00E71852" w:rsidP="00E7185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Sabina Sabinová</w:t>
      </w:r>
    </w:p>
    <w:p w14:paraId="55111EEC" w14:textId="63160D37" w:rsidR="00E71852" w:rsidRPr="00E71852" w:rsidRDefault="00E71852" w:rsidP="00E7185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Ľuboš Sabo</w:t>
      </w:r>
    </w:p>
    <w:p w14:paraId="694BD3BD" w14:textId="4773A497" w:rsidR="00465E9E" w:rsidRDefault="00E71852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Pravdepodobná matka</w:t>
      </w:r>
    </w:p>
    <w:p w14:paraId="77452C62" w14:textId="391F8ADB" w:rsidR="00F43009" w:rsidRDefault="00F43009" w:rsidP="00F4300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Lucia Sabová</w:t>
      </w:r>
    </w:p>
    <w:p w14:paraId="303F3707" w14:textId="079E794B" w:rsidR="00E71852" w:rsidRPr="00E71852" w:rsidRDefault="00E71852" w:rsidP="00E7185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rodné priezvisko – Baranová</w:t>
      </w:r>
    </w:p>
    <w:p w14:paraId="0C373182" w14:textId="29045B7F" w:rsidR="00F43009" w:rsidRDefault="00F43009" w:rsidP="00F4300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F43009">
        <w:rPr>
          <w:lang w:val="sk-SK"/>
        </w:rPr>
        <w:t>Učiteľ</w:t>
      </w:r>
      <w:r>
        <w:rPr>
          <w:lang w:val="sk-SK"/>
        </w:rPr>
        <w:t xml:space="preserve">ka v </w:t>
      </w:r>
      <w:r w:rsidRPr="00F43009">
        <w:rPr>
          <w:lang w:val="sk-SK"/>
        </w:rPr>
        <w:t>Základn</w:t>
      </w:r>
      <w:r>
        <w:rPr>
          <w:lang w:val="sk-SK"/>
        </w:rPr>
        <w:t>ej</w:t>
      </w:r>
      <w:r w:rsidRPr="00F43009">
        <w:rPr>
          <w:lang w:val="sk-SK"/>
        </w:rPr>
        <w:t xml:space="preserve"> škola</w:t>
      </w:r>
      <w:r>
        <w:rPr>
          <w:lang w:val="sk-SK"/>
        </w:rPr>
        <w:t xml:space="preserve"> –</w:t>
      </w:r>
      <w:r w:rsidRPr="00F43009">
        <w:rPr>
          <w:lang w:val="sk-SK"/>
        </w:rPr>
        <w:t xml:space="preserve"> Slovinky</w:t>
      </w:r>
    </w:p>
    <w:p w14:paraId="2736F0D4" w14:textId="41334ADB" w:rsidR="00E71852" w:rsidRDefault="00E71852" w:rsidP="00F4300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narodená 23.12.1985 v Košiciach</w:t>
      </w:r>
    </w:p>
    <w:p w14:paraId="5229F839" w14:textId="46C4E826" w:rsidR="00F43009" w:rsidRDefault="00F43009" w:rsidP="00F4300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Sestra</w:t>
      </w:r>
    </w:p>
    <w:p w14:paraId="0B0AD42C" w14:textId="62571292" w:rsidR="00F43009" w:rsidRDefault="00F43009" w:rsidP="00F4300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Lucia Sabová </w:t>
      </w:r>
    </w:p>
    <w:p w14:paraId="417053A4" w14:textId="43485794" w:rsidR="00F43009" w:rsidRDefault="00F43009" w:rsidP="00F4300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narodeniny 19. Júla </w:t>
      </w:r>
    </w:p>
    <w:p w14:paraId="495493EB" w14:textId="0F42FD41" w:rsidR="00F43009" w:rsidRPr="00205D9E" w:rsidRDefault="00F43009" w:rsidP="00F4300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Momentálne má 9 rokov</w:t>
      </w:r>
    </w:p>
    <w:sectPr w:rsidR="00F43009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09"/>
    <w:rsid w:val="00150E19"/>
    <w:rsid w:val="001D1269"/>
    <w:rsid w:val="00205D9E"/>
    <w:rsid w:val="00465E9E"/>
    <w:rsid w:val="006A500F"/>
    <w:rsid w:val="00D65142"/>
    <w:rsid w:val="00E71852"/>
    <w:rsid w:val="00F4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746C"/>
  <w15:chartTrackingRefBased/>
  <w15:docId w15:val="{DCD4A568-CCC1-4FCC-9E38-0340B80C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09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0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2022-04-16T19:39:00Z</dcterms:created>
  <dcterms:modified xsi:type="dcterms:W3CDTF">2022-04-16T19:53:00Z</dcterms:modified>
</cp:coreProperties>
</file>