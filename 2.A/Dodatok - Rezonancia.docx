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E193" w14:textId="7A33EA2F" w:rsidR="00150E19" w:rsidRPr="00205D9E" w:rsidRDefault="0067473B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Dodatok - Rezonancia</w:t>
      </w:r>
    </w:p>
    <w:p w14:paraId="1913C761" w14:textId="77777777" w:rsidR="00465E9E" w:rsidRPr="00205D9E" w:rsidRDefault="00465E9E" w:rsidP="00465E9E">
      <w:pPr>
        <w:rPr>
          <w:lang w:val="sk-SK"/>
        </w:rPr>
      </w:pPr>
    </w:p>
    <w:p w14:paraId="26D49B32" w14:textId="3FA57900" w:rsidR="00465E9E" w:rsidRDefault="00E61616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Špeciálny jav v zložených obvodoch, kde sa nachádza cievka a kondenzátor</w:t>
      </w:r>
    </w:p>
    <w:p w14:paraId="4157F36A" w14:textId="361315D6" w:rsidR="00E61616" w:rsidRPr="00E61616" w:rsidRDefault="00E61616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61616">
        <w:rPr>
          <w:b/>
          <w:bCs/>
          <w:lang w:val="sk-SK"/>
        </w:rPr>
        <w:t>Rezonančná podmienka</w:t>
      </w:r>
      <w:r>
        <w:rPr>
          <w:b/>
          <w:bCs/>
          <w:lang w:val="sk-SK"/>
        </w:rPr>
        <w:t>:</w:t>
      </w:r>
    </w:p>
    <w:p w14:paraId="0868A390" w14:textId="3B5BB2CD" w:rsidR="00E61616" w:rsidRPr="00E61616" w:rsidRDefault="00E61616" w:rsidP="00E61616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L</m:t>
            </m:r>
          </m:sub>
        </m:sSub>
        <m: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C</m:t>
            </m:r>
          </m:sub>
        </m:sSub>
        <m:r>
          <w:rPr>
            <w:rFonts w:ascii="Cambria Math" w:eastAsiaTheme="minorEastAsia" w:hAnsi="Cambria Math"/>
            <w:lang w:val="sk-SK"/>
          </w:rPr>
          <m:t>=0</m:t>
        </m:r>
      </m:oMath>
    </w:p>
    <w:p w14:paraId="47E72E13" w14:textId="153980AC" w:rsidR="00E61616" w:rsidRDefault="00E61616" w:rsidP="00E61616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L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C</m:t>
            </m:r>
          </m:sub>
        </m:sSub>
      </m:oMath>
    </w:p>
    <w:p w14:paraId="5A09F65D" w14:textId="589F3F10" w:rsidR="00E61616" w:rsidRPr="00E61616" w:rsidRDefault="00E61616" w:rsidP="00E61616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Nenastáva fázový posun</w:t>
      </w:r>
    </w:p>
    <w:sectPr w:rsidR="00E61616" w:rsidRPr="00E6161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3B"/>
    <w:rsid w:val="00150E19"/>
    <w:rsid w:val="00205D9E"/>
    <w:rsid w:val="00465E9E"/>
    <w:rsid w:val="0067473B"/>
    <w:rsid w:val="006A500F"/>
    <w:rsid w:val="00D65142"/>
    <w:rsid w:val="00E6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C222"/>
  <w15:chartTrackingRefBased/>
  <w15:docId w15:val="{B1D3AC53-F6A6-45CB-A362-85F00A65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2022-05-20T16:27:00Z</dcterms:created>
  <dcterms:modified xsi:type="dcterms:W3CDTF">2022-05-20T16:32:00Z</dcterms:modified>
</cp:coreProperties>
</file>