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477E" w14:textId="45EBB589" w:rsidR="00150E19" w:rsidRPr="00932396" w:rsidRDefault="00DD5CB9" w:rsidP="00465E9E">
      <w:pPr>
        <w:pStyle w:val="Nzov"/>
        <w:jc w:val="center"/>
        <w:rPr>
          <w:b/>
          <w:bCs/>
          <w:lang w:val="sk-SK"/>
        </w:rPr>
      </w:pPr>
      <w:r w:rsidRPr="00932396">
        <w:rPr>
          <w:b/>
          <w:bCs/>
          <w:lang w:val="sk-SK"/>
        </w:rPr>
        <w:t>Chemické reakcie karboxylových kyselín</w:t>
      </w:r>
    </w:p>
    <w:p w14:paraId="37549513" w14:textId="77777777" w:rsidR="00465E9E" w:rsidRPr="00932396" w:rsidRDefault="00465E9E" w:rsidP="00465E9E">
      <w:pPr>
        <w:rPr>
          <w:lang w:val="sk-SK"/>
        </w:rPr>
      </w:pPr>
    </w:p>
    <w:p w14:paraId="42E7CDBF" w14:textId="1A82D17D" w:rsidR="00465E9E" w:rsidRPr="00932396" w:rsidRDefault="00963697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932396">
        <w:rPr>
          <w:lang w:val="sk-SK"/>
        </w:rPr>
        <w:t>Medzi významné chemické reakcie karboxylových kyselín patrí neutralizácia, dekarboxylácia a esterifikácia.</w:t>
      </w:r>
    </w:p>
    <w:p w14:paraId="27AB6B2C" w14:textId="1FFB4795" w:rsidR="00963697" w:rsidRPr="00932396" w:rsidRDefault="00963697" w:rsidP="00963697">
      <w:pPr>
        <w:pStyle w:val="Odsekzoznamu"/>
        <w:rPr>
          <w:lang w:val="sk-SK"/>
        </w:rPr>
      </w:pPr>
    </w:p>
    <w:p w14:paraId="05F5E1E5" w14:textId="1163DB6C" w:rsidR="00963697" w:rsidRPr="00932396" w:rsidRDefault="00963697" w:rsidP="00963697">
      <w:pPr>
        <w:pStyle w:val="Odsekzoznamu"/>
        <w:numPr>
          <w:ilvl w:val="0"/>
          <w:numId w:val="2"/>
        </w:numPr>
        <w:rPr>
          <w:lang w:val="sk-SK"/>
        </w:rPr>
      </w:pPr>
      <w:r w:rsidRPr="00932396">
        <w:rPr>
          <w:b/>
          <w:bCs/>
          <w:lang w:val="sk-SK"/>
        </w:rPr>
        <w:t>Neutralizácia</w:t>
      </w:r>
    </w:p>
    <w:p w14:paraId="3EE5821F" w14:textId="0036BF4A" w:rsidR="00963697" w:rsidRDefault="00963697" w:rsidP="00963697">
      <w:pPr>
        <w:pStyle w:val="Odsekzoznamu"/>
        <w:numPr>
          <w:ilvl w:val="1"/>
          <w:numId w:val="1"/>
        </w:numPr>
        <w:rPr>
          <w:lang w:val="sk-SK"/>
        </w:rPr>
      </w:pPr>
      <w:r w:rsidRPr="00932396">
        <w:rPr>
          <w:lang w:val="sk-SK"/>
        </w:rPr>
        <w:t> Reakcia karboxylových kyselín a hydroxidov za vzniku soli karboxylovej kyseliny a</w:t>
      </w:r>
      <w:r w:rsidR="000057BB">
        <w:rPr>
          <w:lang w:val="sk-SK"/>
        </w:rPr>
        <w:t> </w:t>
      </w:r>
      <w:r w:rsidRPr="00932396">
        <w:rPr>
          <w:lang w:val="sk-SK"/>
        </w:rPr>
        <w:t>vody</w:t>
      </w:r>
    </w:p>
    <w:p w14:paraId="419A6124" w14:textId="77777777" w:rsidR="000057BB" w:rsidRPr="00932396" w:rsidRDefault="000057BB" w:rsidP="000057BB">
      <w:pPr>
        <w:pStyle w:val="Odsekzoznamu"/>
        <w:rPr>
          <w:lang w:val="sk-SK"/>
        </w:rPr>
      </w:pPr>
    </w:p>
    <w:p w14:paraId="7AA2D3AC" w14:textId="74458B30" w:rsidR="00963697" w:rsidRPr="000057BB" w:rsidRDefault="000057BB" w:rsidP="000057BB">
      <w:pPr>
        <w:pStyle w:val="Odsekzoznamu"/>
        <w:numPr>
          <w:ilvl w:val="1"/>
          <w:numId w:val="1"/>
        </w:numPr>
        <w:rPr>
          <w:rFonts w:eastAsiaTheme="minorEastAsia"/>
          <w:i/>
          <w:lang w:val="sk-SK"/>
        </w:rPr>
      </w:pPr>
      <w:r w:rsidRPr="000057BB">
        <w:rPr>
          <w:rFonts w:eastAsiaTheme="minorEastAsia"/>
          <w:lang w:val="sk-S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CH</m:t>
            </m:r>
          </m:e>
          <m:sub>
            <m:r>
              <w:rPr>
                <w:rFonts w:ascii="Cambria Math" w:hAnsi="Cambria Math"/>
                <w:lang w:val="sk-SK"/>
              </w:rPr>
              <m:t>3</m:t>
            </m:r>
          </m:sub>
        </m:sSub>
        <m:r>
          <w:rPr>
            <w:rFonts w:ascii="Cambria Math" w:hAnsi="Cambria Math"/>
            <w:lang w:val="sk-SK"/>
          </w:rPr>
          <m:t xml:space="preserve">COOH                +                NaOH                →               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CH</m:t>
            </m:r>
          </m:e>
          <m:sub>
            <m:r>
              <w:rPr>
                <w:rFonts w:ascii="Cambria Math" w:hAnsi="Cambria Math"/>
                <w:lang w:val="sk-SK"/>
              </w:rPr>
              <m:t>3</m:t>
            </m:r>
          </m:sub>
        </m:sSub>
        <m:r>
          <w:rPr>
            <w:rFonts w:ascii="Cambria Math" w:hAnsi="Cambria Math"/>
            <w:lang w:val="sk-SK"/>
          </w:rPr>
          <m:t xml:space="preserve">COONa                +               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O</m:t>
        </m:r>
      </m:oMath>
    </w:p>
    <w:p w14:paraId="0E954BC5" w14:textId="01141551" w:rsidR="00932396" w:rsidRPr="000057BB" w:rsidRDefault="00932396" w:rsidP="000057BB">
      <w:pPr>
        <w:pStyle w:val="Odsekzoznamu"/>
        <w:numPr>
          <w:ilvl w:val="1"/>
          <w:numId w:val="1"/>
        </w:numPr>
        <w:rPr>
          <w:rFonts w:eastAsiaTheme="minorEastAsia"/>
          <w:b/>
          <w:bCs/>
          <w:iCs/>
          <w:lang w:val="sk-SK"/>
        </w:rPr>
      </w:pPr>
      <w:r w:rsidRPr="000057BB">
        <w:rPr>
          <w:rFonts w:eastAsiaTheme="minorEastAsia"/>
          <w:b/>
          <w:bCs/>
          <w:iCs/>
          <w:lang w:val="sk-SK"/>
        </w:rPr>
        <w:t>Kyselina octová</w:t>
      </w:r>
      <w:r w:rsidRPr="000057BB">
        <w:rPr>
          <w:rFonts w:eastAsiaTheme="minorEastAsia"/>
          <w:iCs/>
          <w:lang w:val="sk-SK"/>
        </w:rPr>
        <w:t xml:space="preserve"> reaguje s </w:t>
      </w:r>
      <w:r w:rsidRPr="000057BB">
        <w:rPr>
          <w:rFonts w:eastAsiaTheme="minorEastAsia"/>
          <w:b/>
          <w:bCs/>
          <w:iCs/>
          <w:lang w:val="sk-SK"/>
        </w:rPr>
        <w:t>hydroxidom sodným</w:t>
      </w:r>
      <w:r w:rsidRPr="000057BB">
        <w:rPr>
          <w:rFonts w:eastAsiaTheme="minorEastAsia"/>
          <w:iCs/>
          <w:lang w:val="sk-SK"/>
        </w:rPr>
        <w:t xml:space="preserve"> za vzniku </w:t>
      </w:r>
      <w:r w:rsidRPr="000057BB">
        <w:rPr>
          <w:rFonts w:eastAsiaTheme="minorEastAsia"/>
          <w:b/>
          <w:bCs/>
          <w:iCs/>
          <w:lang w:val="sk-SK"/>
        </w:rPr>
        <w:t>octanu sodného</w:t>
      </w:r>
      <w:r w:rsidR="00F67439" w:rsidRPr="000057BB">
        <w:rPr>
          <w:rFonts w:eastAsiaTheme="minorEastAsia"/>
          <w:iCs/>
          <w:lang w:val="sk-SK"/>
        </w:rPr>
        <w:t xml:space="preserve">            </w:t>
      </w:r>
      <w:r w:rsidRPr="000057BB">
        <w:rPr>
          <w:rFonts w:eastAsiaTheme="minorEastAsia"/>
          <w:iCs/>
          <w:lang w:val="sk-SK"/>
        </w:rPr>
        <w:t>a</w:t>
      </w:r>
      <w:r w:rsidR="00F67439" w:rsidRPr="000057BB">
        <w:rPr>
          <w:rFonts w:eastAsiaTheme="minorEastAsia"/>
          <w:iCs/>
          <w:lang w:val="sk-SK"/>
        </w:rPr>
        <w:t xml:space="preserve">                </w:t>
      </w:r>
      <w:r w:rsidRPr="000057BB">
        <w:rPr>
          <w:rFonts w:eastAsiaTheme="minorEastAsia"/>
          <w:b/>
          <w:bCs/>
          <w:iCs/>
          <w:lang w:val="sk-SK"/>
        </w:rPr>
        <w:t>vody</w:t>
      </w:r>
    </w:p>
    <w:p w14:paraId="6722F6D8" w14:textId="77777777" w:rsidR="00F67439" w:rsidRDefault="00F67439" w:rsidP="00F67439">
      <w:pPr>
        <w:pStyle w:val="Odsekzoznamu"/>
        <w:ind w:left="1440"/>
        <w:rPr>
          <w:rFonts w:eastAsiaTheme="minorEastAsia"/>
          <w:iCs/>
          <w:lang w:val="sk-SK"/>
        </w:rPr>
      </w:pPr>
    </w:p>
    <w:p w14:paraId="2A64FC83" w14:textId="667B14C0" w:rsidR="00F67439" w:rsidRPr="00F67439" w:rsidRDefault="00D20885" w:rsidP="000057BB">
      <w:pPr>
        <w:pStyle w:val="Odsekzoznamu"/>
        <w:numPr>
          <w:ilvl w:val="1"/>
          <w:numId w:val="1"/>
        </w:numPr>
        <w:rPr>
          <w:rFonts w:eastAsiaTheme="minorEastAsia"/>
          <w:iCs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C</m:t>
            </m:r>
          </m:e>
          <m:sub>
            <m:r>
              <w:rPr>
                <w:rFonts w:ascii="Cambria Math" w:hAnsi="Cambria Math"/>
                <w:lang w:val="sk-SK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31</m:t>
            </m:r>
          </m:sub>
        </m:sSub>
        <m:r>
          <w:rPr>
            <w:rFonts w:ascii="Cambria Math" w:hAnsi="Cambria Math"/>
            <w:lang w:val="sk-SK"/>
          </w:rPr>
          <m:t xml:space="preserve">COOH                +                NaOH                →               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C</m:t>
            </m:r>
          </m:e>
          <m:sub>
            <m:r>
              <w:rPr>
                <w:rFonts w:ascii="Cambria Math" w:hAnsi="Cambria Math"/>
                <w:lang w:val="sk-SK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31</m:t>
            </m:r>
          </m:sub>
        </m:sSub>
        <m:r>
          <w:rPr>
            <w:rFonts w:ascii="Cambria Math" w:hAnsi="Cambria Math"/>
            <w:lang w:val="sk-SK"/>
          </w:rPr>
          <m:t xml:space="preserve">COONa                  +               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O</m:t>
        </m:r>
      </m:oMath>
    </w:p>
    <w:p w14:paraId="37B79AD6" w14:textId="7F711710" w:rsidR="00F67439" w:rsidRPr="00F03E07" w:rsidRDefault="000057BB" w:rsidP="00F67439">
      <w:pPr>
        <w:pStyle w:val="Odsekzoznamu"/>
        <w:numPr>
          <w:ilvl w:val="1"/>
          <w:numId w:val="1"/>
        </w:numPr>
        <w:rPr>
          <w:rFonts w:eastAsiaTheme="minorEastAsia"/>
          <w:iCs/>
          <w:lang w:val="sk-SK"/>
        </w:rPr>
      </w:pPr>
      <w:r>
        <w:rPr>
          <w:rFonts w:eastAsiaTheme="minorEastAsia"/>
          <w:b/>
          <w:bCs/>
          <w:iCs/>
          <w:lang w:val="sk-SK"/>
        </w:rPr>
        <w:t xml:space="preserve">Kyselina palmitová </w:t>
      </w:r>
      <w:r w:rsidRPr="000057BB">
        <w:rPr>
          <w:rFonts w:eastAsiaTheme="minorEastAsia"/>
          <w:iCs/>
          <w:lang w:val="sk-SK"/>
        </w:rPr>
        <w:t>reaguje s</w:t>
      </w:r>
      <w:r>
        <w:rPr>
          <w:rFonts w:eastAsiaTheme="minorEastAsia"/>
          <w:b/>
          <w:bCs/>
          <w:iCs/>
          <w:lang w:val="sk-SK"/>
        </w:rPr>
        <w:t xml:space="preserve"> hydroxidom sodným </w:t>
      </w:r>
      <w:r>
        <w:rPr>
          <w:rFonts w:eastAsiaTheme="minorEastAsia"/>
          <w:iCs/>
          <w:lang w:val="sk-SK"/>
        </w:rPr>
        <w:t xml:space="preserve">za vzniku </w:t>
      </w:r>
      <w:r w:rsidRPr="000057BB">
        <w:rPr>
          <w:rFonts w:eastAsiaTheme="minorEastAsia"/>
          <w:b/>
          <w:bCs/>
          <w:iCs/>
          <w:lang w:val="sk-SK"/>
        </w:rPr>
        <w:t xml:space="preserve">Palmitanu sodného </w:t>
      </w:r>
      <w:r>
        <w:rPr>
          <w:rFonts w:eastAsiaTheme="minorEastAsia"/>
          <w:iCs/>
          <w:lang w:val="sk-SK"/>
        </w:rPr>
        <w:t xml:space="preserve">             a                </w:t>
      </w:r>
      <w:r w:rsidRPr="000057BB">
        <w:rPr>
          <w:rFonts w:eastAsiaTheme="minorEastAsia"/>
          <w:b/>
          <w:bCs/>
          <w:iCs/>
          <w:lang w:val="sk-SK"/>
        </w:rPr>
        <w:t>vody</w:t>
      </w:r>
    </w:p>
    <w:p w14:paraId="308EABF6" w14:textId="77777777" w:rsidR="00F03E07" w:rsidRPr="00F03E07" w:rsidRDefault="00F03E07" w:rsidP="00F03E07">
      <w:pPr>
        <w:rPr>
          <w:rFonts w:eastAsiaTheme="minorEastAsia"/>
          <w:iCs/>
          <w:lang w:val="sk-SK"/>
        </w:rPr>
      </w:pPr>
    </w:p>
    <w:p w14:paraId="26DA5106" w14:textId="1175E495" w:rsidR="00932396" w:rsidRDefault="00C73F41" w:rsidP="00F03E07">
      <w:pPr>
        <w:pStyle w:val="Odsekzoznamu"/>
        <w:numPr>
          <w:ilvl w:val="0"/>
          <w:numId w:val="2"/>
        </w:numPr>
        <w:rPr>
          <w:b/>
          <w:bCs/>
          <w:iCs/>
          <w:lang w:val="sk-SK"/>
        </w:rPr>
      </w:pPr>
      <w:r w:rsidRPr="00C73F41">
        <w:rPr>
          <w:b/>
          <w:bCs/>
          <w:iCs/>
          <w:lang w:val="sk-SK"/>
        </w:rPr>
        <w:t>Dekarboxylácia</w:t>
      </w:r>
    </w:p>
    <w:p w14:paraId="72CED6F5" w14:textId="7434485B" w:rsidR="008E2C9C" w:rsidRPr="00695009" w:rsidRDefault="008E2C9C" w:rsidP="008E2C9C">
      <w:pPr>
        <w:pStyle w:val="Odsekzoznamu"/>
        <w:numPr>
          <w:ilvl w:val="1"/>
          <w:numId w:val="1"/>
        </w:numPr>
        <w:rPr>
          <w:b/>
          <w:bCs/>
          <w:iCs/>
          <w:lang w:val="sk-SK"/>
        </w:rPr>
      </w:pPr>
      <w:r>
        <w:rPr>
          <w:iCs/>
          <w:lang w:val="sk-SK"/>
        </w:rPr>
        <w:t> Pri dekarboxylácii dochádza k odštiepeniu oxidu uhličitého CO</w:t>
      </w:r>
      <w:r>
        <w:rPr>
          <w:iCs/>
          <w:vertAlign w:val="subscript"/>
          <w:lang w:val="sk-SK"/>
        </w:rPr>
        <w:t>2</w:t>
      </w:r>
      <w:r w:rsidR="009D4DA4">
        <w:rPr>
          <w:iCs/>
          <w:vertAlign w:val="subscript"/>
          <w:lang w:val="sk-SK"/>
        </w:rPr>
        <w:t xml:space="preserve"> </w:t>
      </w:r>
      <w:r w:rsidR="00695009">
        <w:rPr>
          <w:iCs/>
          <w:lang w:val="sk-SK"/>
        </w:rPr>
        <w:t xml:space="preserve"> (pri zahrievaní niektorých karboxylových kyselín):</w:t>
      </w:r>
    </w:p>
    <w:p w14:paraId="14C8C3FF" w14:textId="20ACBFCD" w:rsidR="00695009" w:rsidRPr="00695009" w:rsidRDefault="00695009" w:rsidP="00695009">
      <w:pPr>
        <w:rPr>
          <w:b/>
          <w:bCs/>
          <w:iCs/>
          <w:lang w:val="sk-SK"/>
        </w:rPr>
      </w:pPr>
      <w:r>
        <w:rPr>
          <w:i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9B6BFC" wp14:editId="7A9134F3">
                <wp:simplePos x="0" y="0"/>
                <wp:positionH relativeFrom="column">
                  <wp:posOffset>3482051</wp:posOffset>
                </wp:positionH>
                <wp:positionV relativeFrom="paragraph">
                  <wp:posOffset>273281</wp:posOffset>
                </wp:positionV>
                <wp:extent cx="56515" cy="55245"/>
                <wp:effectExtent l="38100" t="38100" r="38735" b="40005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6515" cy="5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374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" o:spid="_x0000_s1026" type="#_x0000_t75" style="position:absolute;margin-left:273.85pt;margin-top:21.15pt;width:5.15pt;height: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">
                <v:imagedata r:id="rId6" o:title=""/>
              </v:shape>
            </w:pict>
          </mc:Fallback>
        </mc:AlternateContent>
      </w:r>
      <w:r w:rsidRPr="00695009">
        <w:rPr>
          <w:iCs/>
          <w:lang w:val="sk-SK"/>
        </w:rPr>
        <w:t xml:space="preserve"> </w:t>
      </w:r>
    </w:p>
    <w:p w14:paraId="487BF421" w14:textId="17CB6228" w:rsidR="00695009" w:rsidRPr="00F67439" w:rsidRDefault="00695009" w:rsidP="00695009">
      <w:pPr>
        <w:pStyle w:val="Odsekzoznamu"/>
        <w:numPr>
          <w:ilvl w:val="1"/>
          <w:numId w:val="1"/>
        </w:numPr>
        <w:rPr>
          <w:rFonts w:eastAsiaTheme="minorEastAsia"/>
          <w:iCs/>
          <w:lang w:val="sk-SK"/>
        </w:rPr>
      </w:pPr>
      <m:oMath>
        <m:r>
          <w:rPr>
            <w:rFonts w:ascii="Cambria Math" w:hAnsi="Cambria Math"/>
            <w:lang w:val="sk-SK"/>
          </w:rPr>
          <m:t> HOOC-C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-COOH</m:t>
        </m:r>
        <m:r>
          <w:rPr>
            <w:rFonts w:ascii="Cambria Math" w:hAnsi="Cambria Math"/>
            <w:lang w:val="sk-SK"/>
          </w:rPr>
          <m:t xml:space="preserve">                     </m:t>
        </m:r>
        <m:r>
          <w:rPr>
            <w:rFonts w:ascii="Cambria Math" w:hAnsi="Cambria Math"/>
            <w:lang w:val="sk-SK"/>
          </w:rPr>
          <m:t xml:space="preserve">              </m:t>
        </m:r>
        <m:r>
          <w:rPr>
            <w:rFonts w:ascii="Cambria Math" w:hAnsi="Cambria Math"/>
            <w:lang w:val="sk-SK"/>
          </w:rPr>
          <m:t xml:space="preserve">  →                </m:t>
        </m:r>
        <m:r>
          <w:rPr>
            <w:rFonts w:ascii="Cambria Math" w:hAnsi="Cambria Math"/>
            <w:lang w:val="sk-SK"/>
          </w:rPr>
          <m:t>C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O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 xml:space="preserve">                      +                        C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3</m:t>
            </m:r>
          </m:sub>
        </m:sSub>
        <m:r>
          <w:rPr>
            <w:rFonts w:ascii="Cambria Math" w:hAnsi="Cambria Math"/>
            <w:lang w:val="sk-SK"/>
          </w:rPr>
          <m:t>COOH</m:t>
        </m:r>
      </m:oMath>
    </w:p>
    <w:p w14:paraId="65C0FC2B" w14:textId="4DEC0CEA" w:rsidR="00695009" w:rsidRPr="00695009" w:rsidRDefault="00695009" w:rsidP="00695009">
      <w:pPr>
        <w:pStyle w:val="Odsekzoznamu"/>
        <w:numPr>
          <w:ilvl w:val="1"/>
          <w:numId w:val="1"/>
        </w:numPr>
        <w:rPr>
          <w:rFonts w:eastAsiaTheme="minorEastAsia"/>
          <w:iCs/>
          <w:lang w:val="sk-SK"/>
        </w:rPr>
      </w:pPr>
      <w:r>
        <w:rPr>
          <w:rFonts w:eastAsiaTheme="minorEastAsia"/>
          <w:b/>
          <w:bCs/>
          <w:iCs/>
          <w:lang w:val="sk-SK"/>
        </w:rPr>
        <w:t xml:space="preserve">Kyselina </w:t>
      </w:r>
      <w:r>
        <w:rPr>
          <w:rFonts w:eastAsiaTheme="minorEastAsia"/>
          <w:b/>
          <w:bCs/>
          <w:iCs/>
          <w:lang w:val="sk-SK"/>
        </w:rPr>
        <w:t>malónová (kyselina propán-di-</w:t>
      </w:r>
      <w:proofErr w:type="spellStart"/>
      <w:r>
        <w:rPr>
          <w:rFonts w:eastAsiaTheme="minorEastAsia"/>
          <w:b/>
          <w:bCs/>
          <w:iCs/>
          <w:lang w:val="sk-SK"/>
        </w:rPr>
        <w:t>ová</w:t>
      </w:r>
      <w:proofErr w:type="spellEnd"/>
      <w:r>
        <w:rPr>
          <w:rFonts w:eastAsiaTheme="minorEastAsia"/>
          <w:b/>
          <w:bCs/>
          <w:iCs/>
          <w:lang w:val="sk-SK"/>
        </w:rPr>
        <w:t>) =             oxid uhličitý             +                   kyselina octová</w:t>
      </w:r>
    </w:p>
    <w:p w14:paraId="4AECA906" w14:textId="77777777" w:rsidR="00695009" w:rsidRPr="00695009" w:rsidRDefault="00695009" w:rsidP="00695009">
      <w:pPr>
        <w:rPr>
          <w:b/>
          <w:bCs/>
          <w:iCs/>
          <w:lang w:val="sk-SK"/>
        </w:rPr>
      </w:pPr>
    </w:p>
    <w:p w14:paraId="7ED44995" w14:textId="21C14941" w:rsidR="009D4DA4" w:rsidRDefault="00695009" w:rsidP="00695009">
      <w:pPr>
        <w:pStyle w:val="Odsekzoznamu"/>
        <w:numPr>
          <w:ilvl w:val="0"/>
          <w:numId w:val="2"/>
        </w:numPr>
        <w:rPr>
          <w:b/>
          <w:bCs/>
          <w:iCs/>
          <w:lang w:val="sk-SK"/>
        </w:rPr>
      </w:pPr>
      <w:r>
        <w:rPr>
          <w:b/>
          <w:bCs/>
          <w:iCs/>
          <w:lang w:val="sk-SK"/>
        </w:rPr>
        <w:t>Esterifikácia (katalyzovaná – v kyslom prostredí)</w:t>
      </w:r>
    </w:p>
    <w:p w14:paraId="0F23FCE9" w14:textId="3189B262" w:rsidR="00695009" w:rsidRPr="00695009" w:rsidRDefault="00695009" w:rsidP="00695009">
      <w:pPr>
        <w:pStyle w:val="Odsekzoznamu"/>
        <w:numPr>
          <w:ilvl w:val="1"/>
          <w:numId w:val="1"/>
        </w:numPr>
        <w:rPr>
          <w:b/>
          <w:bCs/>
          <w:iCs/>
          <w:lang w:val="sk-SK"/>
        </w:rPr>
      </w:pPr>
      <w:r>
        <w:rPr>
          <w:iCs/>
          <w:lang w:val="sk-SK"/>
        </w:rPr>
        <w:t> Estery = esencie</w:t>
      </w:r>
    </w:p>
    <w:p w14:paraId="0A8D3791" w14:textId="00624B41" w:rsidR="00695009" w:rsidRPr="00695009" w:rsidRDefault="00695009" w:rsidP="00695009">
      <w:pPr>
        <w:pStyle w:val="Odsekzoznamu"/>
        <w:numPr>
          <w:ilvl w:val="1"/>
          <w:numId w:val="1"/>
        </w:numPr>
        <w:rPr>
          <w:b/>
          <w:bCs/>
          <w:iCs/>
          <w:lang w:val="sk-SK"/>
        </w:rPr>
      </w:pPr>
      <w:r>
        <w:rPr>
          <w:iCs/>
          <w:lang w:val="sk-SK"/>
        </w:rPr>
        <w:t> Je to reakcia Karboxylovej kyseliny a alkoholu za vzniku esteru a vody</w:t>
      </w:r>
    </w:p>
    <w:p w14:paraId="1C93BA6B" w14:textId="3BF52CB9" w:rsidR="00695009" w:rsidRDefault="00695009" w:rsidP="00695009">
      <w:pPr>
        <w:pStyle w:val="Odsekzoznamu"/>
        <w:numPr>
          <w:ilvl w:val="1"/>
          <w:numId w:val="1"/>
        </w:numPr>
        <w:rPr>
          <w:b/>
          <w:bCs/>
          <w:iCs/>
          <w:lang w:val="sk-SK"/>
        </w:rPr>
      </w:pPr>
      <w:r>
        <w:rPr>
          <w:noProof/>
        </w:rPr>
        <w:drawing>
          <wp:inline distT="0" distB="0" distL="0" distR="0" wp14:anchorId="6B840E1D" wp14:editId="360DAE37">
            <wp:extent cx="4755478" cy="1545950"/>
            <wp:effectExtent l="0" t="0" r="7620" b="0"/>
            <wp:docPr id="6" name="Obrázok 6" descr="Karboxylové kyselin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boxylové kyseliny - O š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27" cy="156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8FDF" w14:textId="52E5AF93" w:rsidR="00695009" w:rsidRPr="00695009" w:rsidRDefault="00D20885" w:rsidP="00695009">
      <w:pPr>
        <w:rPr>
          <w:b/>
          <w:bCs/>
          <w:iCs/>
          <w:lang w:val="sk-SK"/>
        </w:rPr>
      </w:pPr>
      <w:r>
        <w:rPr>
          <w:b/>
          <w:bCs/>
          <w:iCs/>
          <w:noProof/>
          <w:lang w:val="sk-S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08D77FD" wp14:editId="0FBF37EB">
                <wp:simplePos x="0" y="0"/>
                <wp:positionH relativeFrom="column">
                  <wp:posOffset>5423702</wp:posOffset>
                </wp:positionH>
                <wp:positionV relativeFrom="paragraph">
                  <wp:posOffset>399284</wp:posOffset>
                </wp:positionV>
                <wp:extent cx="2880" cy="85680"/>
                <wp:effectExtent l="38100" t="38100" r="35560" b="48260"/>
                <wp:wrapNone/>
                <wp:docPr id="28" name="Písanie rukou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5283F" id="Písanie rukou 28" o:spid="_x0000_s1026" type="#_x0000_t75" style="position:absolute;margin-left:426.7pt;margin-top:31.1pt;width:.95pt;height: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29+bY&#10;kQEAADYDAAAOAAAAAAAAAAAAAAAAADwCAABkcnMvZTJvRG9jLnhtbFBLAQItABQABgAIAAAAIQCR&#10;ys6SvQEAABEEAAAQAAAAAAAAAAAAAAAAAPkDAABkcnMvaW5rL2luazEueG1sUEsBAi0AFAAGAAgA&#10;AAAhAI4XysLhAAAACQEAAA8AAAAAAAAAAAAAAAAA5A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r>
        <w:rPr>
          <w:b/>
          <w:bCs/>
          <w:iCs/>
          <w:noProof/>
          <w:lang w:val="sk-S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C197DEC" wp14:editId="1BFCB24A">
                <wp:simplePos x="0" y="0"/>
                <wp:positionH relativeFrom="column">
                  <wp:posOffset>5382302</wp:posOffset>
                </wp:positionH>
                <wp:positionV relativeFrom="paragraph">
                  <wp:posOffset>440684</wp:posOffset>
                </wp:positionV>
                <wp:extent cx="46440" cy="2520"/>
                <wp:effectExtent l="38100" t="38100" r="48895" b="36195"/>
                <wp:wrapNone/>
                <wp:docPr id="27" name="Písanie rukou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4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5527C" id="Písanie rukou 27" o:spid="_x0000_s1026" type="#_x0000_t75" style="position:absolute;margin-left:423.45pt;margin-top:34.35pt;width:4.35pt;height: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">
                <v:imagedata r:id="rId11" o:title=""/>
              </v:shape>
            </w:pict>
          </mc:Fallback>
        </mc:AlternateContent>
      </w:r>
      <w:r>
        <w:rPr>
          <w:b/>
          <w:bCs/>
          <w:iCs/>
          <w:noProof/>
          <w:lang w:val="sk-SK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EEEAF7" wp14:editId="4BE35441">
                <wp:simplePos x="0" y="0"/>
                <wp:positionH relativeFrom="column">
                  <wp:posOffset>5372942</wp:posOffset>
                </wp:positionH>
                <wp:positionV relativeFrom="paragraph">
                  <wp:posOffset>406124</wp:posOffset>
                </wp:positionV>
                <wp:extent cx="6480" cy="76320"/>
                <wp:effectExtent l="38100" t="38100" r="31750" b="38100"/>
                <wp:wrapNone/>
                <wp:docPr id="26" name="Písanie rukou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E838F" id="Písanie rukou 26" o:spid="_x0000_s1026" type="#_x0000_t75" style="position:absolute;margin-left:422.7pt;margin-top:31.65pt;width:1.2pt;height: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">
                <v:imagedata r:id="rId13" o:title=""/>
              </v:shape>
            </w:pict>
          </mc:Fallback>
        </mc:AlternateContent>
      </w:r>
      <w:r>
        <w:rPr>
          <w:b/>
          <w:bCs/>
          <w:iCs/>
          <w:noProof/>
          <w:lang w:val="sk-SK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9114A0C" wp14:editId="1A55ED9A">
                <wp:simplePos x="0" y="0"/>
                <wp:positionH relativeFrom="column">
                  <wp:posOffset>5252720</wp:posOffset>
                </wp:positionH>
                <wp:positionV relativeFrom="paragraph">
                  <wp:posOffset>405765</wp:posOffset>
                </wp:positionV>
                <wp:extent cx="102505" cy="72360"/>
                <wp:effectExtent l="38100" t="38100" r="31115" b="42545"/>
                <wp:wrapNone/>
                <wp:docPr id="25" name="Písanie rukou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2505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B50A0" id="Písanie rukou 25" o:spid="_x0000_s1026" type="#_x0000_t75" style="position:absolute;margin-left:413.25pt;margin-top:31.6pt;width:8.75pt;height: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">
                <v:imagedata r:id="rId15" o:title=""/>
              </v:shape>
            </w:pict>
          </mc:Fallback>
        </mc:AlternateContent>
      </w:r>
      <w:r>
        <w:rPr>
          <w:b/>
          <w:bCs/>
          <w:iCs/>
          <w:noProof/>
          <w:lang w:val="sk-SK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499584D" wp14:editId="7B650AB1">
                <wp:simplePos x="0" y="0"/>
                <wp:positionH relativeFrom="column">
                  <wp:posOffset>5052060</wp:posOffset>
                </wp:positionH>
                <wp:positionV relativeFrom="paragraph">
                  <wp:posOffset>401320</wp:posOffset>
                </wp:positionV>
                <wp:extent cx="215830" cy="95795"/>
                <wp:effectExtent l="38100" t="38100" r="32385" b="38100"/>
                <wp:wrapNone/>
                <wp:docPr id="21" name="Písanie rukou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5830" cy="9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A92" id="Písanie rukou 21" o:spid="_x0000_s1026" type="#_x0000_t75" style="position:absolute;margin-left:397.45pt;margin-top:31.25pt;width:17.7pt;height: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">
                <v:imagedata r:id="rId17" o:title=""/>
              </v:shape>
            </w:pict>
          </mc:Fallback>
        </mc:AlternateContent>
      </w:r>
      <w:r>
        <w:rPr>
          <w:b/>
          <w:bCs/>
          <w:i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04D1AF" wp14:editId="215A037F">
                <wp:simplePos x="0" y="0"/>
                <wp:positionH relativeFrom="column">
                  <wp:posOffset>4985102</wp:posOffset>
                </wp:positionH>
                <wp:positionV relativeFrom="paragraph">
                  <wp:posOffset>408644</wp:posOffset>
                </wp:positionV>
                <wp:extent cx="49680" cy="67320"/>
                <wp:effectExtent l="38100" t="38100" r="45720" b="46990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6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492DD" id="Písanie rukou 14" o:spid="_x0000_s1026" type="#_x0000_t75" style="position:absolute;margin-left:392.2pt;margin-top:31.85pt;width:4.6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">
                <v:imagedata r:id="rId19" o:title=""/>
              </v:shape>
            </w:pict>
          </mc:Fallback>
        </mc:AlternateContent>
      </w:r>
      <w:r>
        <w:rPr>
          <w:b/>
          <w:bCs/>
          <w:i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14789F" wp14:editId="2EAABA31">
                <wp:simplePos x="0" y="0"/>
                <wp:positionH relativeFrom="column">
                  <wp:posOffset>4823462</wp:posOffset>
                </wp:positionH>
                <wp:positionV relativeFrom="paragraph">
                  <wp:posOffset>397124</wp:posOffset>
                </wp:positionV>
                <wp:extent cx="120960" cy="38880"/>
                <wp:effectExtent l="38100" t="38100" r="31750" b="37465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0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3F502" id="Písanie rukou 13" o:spid="_x0000_s1026" type="#_x0000_t75" style="position:absolute;margin-left:379.45pt;margin-top:30.9pt;width:10.2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">
                <v:imagedata r:id="rId21" o:title=""/>
              </v:shape>
            </w:pict>
          </mc:Fallback>
        </mc:AlternateContent>
      </w:r>
      <w:r>
        <w:rPr>
          <w:b/>
          <w:bCs/>
          <w:i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F0C6DD" wp14:editId="701A527B">
                <wp:simplePos x="0" y="0"/>
                <wp:positionH relativeFrom="column">
                  <wp:posOffset>4987055</wp:posOffset>
                </wp:positionH>
                <wp:positionV relativeFrom="paragraph">
                  <wp:posOffset>209564</wp:posOffset>
                </wp:positionV>
                <wp:extent cx="82800" cy="97560"/>
                <wp:effectExtent l="38100" t="38100" r="31750" b="36195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80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2A25F" id="Písanie rukou 10" o:spid="_x0000_s1026" type="#_x0000_t75" style="position:absolute;margin-left:392.35pt;margin-top:16.15pt;width:7.2pt;height: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">
                <v:imagedata r:id="rId23" o:title=""/>
              </v:shape>
            </w:pict>
          </mc:Fallback>
        </mc:AlternateContent>
      </w:r>
      <w:r>
        <w:rPr>
          <w:b/>
          <w:bCs/>
          <w:i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A2EE7A" wp14:editId="7A9DD8A4">
                <wp:simplePos x="0" y="0"/>
                <wp:positionH relativeFrom="column">
                  <wp:posOffset>4841875</wp:posOffset>
                </wp:positionH>
                <wp:positionV relativeFrom="paragraph">
                  <wp:posOffset>266700</wp:posOffset>
                </wp:positionV>
                <wp:extent cx="107315" cy="75295"/>
                <wp:effectExtent l="38100" t="38100" r="45085" b="39370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7315" cy="7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6A414" id="Písanie rukou 9" o:spid="_x0000_s1026" type="#_x0000_t75" style="position:absolute;margin-left:380.9pt;margin-top:20.65pt;width:9.15pt;height: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">
                <v:imagedata r:id="rId25" o:title=""/>
              </v:shape>
            </w:pict>
          </mc:Fallback>
        </mc:AlternateContent>
      </w:r>
    </w:p>
    <w:p w14:paraId="0243A87B" w14:textId="3EF16BF8" w:rsidR="00695009" w:rsidRPr="00F67439" w:rsidRDefault="00695009" w:rsidP="00695009">
      <w:pPr>
        <w:pStyle w:val="Odsekzoznamu"/>
        <w:numPr>
          <w:ilvl w:val="1"/>
          <w:numId w:val="1"/>
        </w:numPr>
        <w:rPr>
          <w:rFonts w:eastAsiaTheme="minorEastAsia"/>
          <w:iCs/>
          <w:lang w:val="sk-SK"/>
        </w:rPr>
      </w:pPr>
      <m:oMath>
        <m:r>
          <w:rPr>
            <w:rFonts w:ascii="Cambria Math" w:hAnsi="Cambria Math"/>
            <w:lang w:val="sk-SK"/>
          </w:rPr>
          <m:t>C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3</m:t>
            </m:r>
          </m:sub>
        </m:sSub>
        <m:r>
          <w:rPr>
            <w:rFonts w:ascii="Cambria Math" w:hAnsi="Cambria Math"/>
            <w:lang w:val="sk-SK"/>
          </w:rPr>
          <m:t>COOH              +         C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3</m:t>
            </m:r>
          </m:sub>
        </m:sSub>
        <m:r>
          <w:rPr>
            <w:rFonts w:ascii="Cambria Math" w:hAnsi="Cambria Math"/>
            <w:lang w:val="sk-SK"/>
          </w:rPr>
          <m:t>C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OH</m:t>
        </m:r>
        <m:r>
          <w:rPr>
            <w:rFonts w:ascii="Cambria Math" w:hAnsi="Cambria Math"/>
            <w:lang w:val="sk-SK"/>
          </w:rPr>
          <m:t xml:space="preserve">                            →          C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3</m:t>
            </m:r>
          </m:sub>
        </m:sSub>
        <m:r>
          <w:rPr>
            <w:rFonts w:ascii="Cambria Math" w:hAnsi="Cambria Math"/>
            <w:lang w:val="sk-SK"/>
          </w:rPr>
          <m:t>C</m:t>
        </m:r>
        <m:r>
          <w:rPr>
            <w:rFonts w:ascii="Cambria Math" w:hAnsi="Cambria Math"/>
            <w:lang w:val="sk-SK"/>
          </w:rPr>
          <m:t xml:space="preserve">                   </m:t>
        </m:r>
        <m:r>
          <w:rPr>
            <w:rFonts w:ascii="Cambria Math" w:hAnsi="Cambria Math"/>
            <w:lang w:val="sk-SK"/>
          </w:rPr>
          <m:t xml:space="preserve">      </m:t>
        </m:r>
        <m:r>
          <w:rPr>
            <w:rFonts w:ascii="Cambria Math" w:hAnsi="Cambria Math"/>
            <w:lang w:val="sk-SK"/>
          </w:rPr>
          <m:t xml:space="preserve">      </m:t>
        </m:r>
        <m:r>
          <w:rPr>
            <w:rFonts w:ascii="Cambria Math" w:hAnsi="Cambria Math"/>
            <w:lang w:val="sk-SK"/>
          </w:rPr>
          <m:t xml:space="preserve">+            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O</m:t>
        </m:r>
      </m:oMath>
    </w:p>
    <w:p w14:paraId="6C096A46" w14:textId="35292983" w:rsidR="00695009" w:rsidRPr="00695009" w:rsidRDefault="00D20885" w:rsidP="00695009">
      <w:pPr>
        <w:pStyle w:val="Odsekzoznamu"/>
        <w:numPr>
          <w:ilvl w:val="1"/>
          <w:numId w:val="1"/>
        </w:numPr>
        <w:rPr>
          <w:b/>
          <w:bCs/>
          <w:iCs/>
          <w:lang w:val="sk-SK"/>
        </w:rPr>
      </w:pPr>
      <w:r>
        <w:rPr>
          <w:rFonts w:eastAsiaTheme="minorEastAsia"/>
          <w:b/>
          <w:bCs/>
          <w:iCs/>
          <w:noProof/>
          <w:lang w:val="sk-S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9123F0D" wp14:editId="0CCB1606">
                <wp:simplePos x="0" y="0"/>
                <wp:positionH relativeFrom="column">
                  <wp:posOffset>5444582</wp:posOffset>
                </wp:positionH>
                <wp:positionV relativeFrom="paragraph">
                  <wp:posOffset>-9271</wp:posOffset>
                </wp:positionV>
                <wp:extent cx="35280" cy="55800"/>
                <wp:effectExtent l="38100" t="38100" r="41275" b="40005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2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B0077" id="Písanie rukou 29" o:spid="_x0000_s1026" type="#_x0000_t75" style="position:absolute;margin-left:428.35pt;margin-top:-1.1pt;width:3.5pt;height: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">
                <v:imagedata r:id="rId27" o:title=""/>
              </v:shape>
            </w:pict>
          </mc:Fallback>
        </mc:AlternateContent>
      </w:r>
      <w:r w:rsidR="00695009" w:rsidRPr="00695009">
        <w:rPr>
          <w:rFonts w:eastAsiaTheme="minorEastAsia"/>
          <w:b/>
          <w:bCs/>
          <w:iCs/>
          <w:lang w:val="sk-SK"/>
        </w:rPr>
        <w:t xml:space="preserve">Kyselina </w:t>
      </w:r>
      <w:r w:rsidR="00695009" w:rsidRPr="00695009">
        <w:rPr>
          <w:rFonts w:eastAsiaTheme="minorEastAsia"/>
          <w:b/>
          <w:bCs/>
          <w:iCs/>
          <w:lang w:val="sk-SK"/>
        </w:rPr>
        <w:t xml:space="preserve">octová reaguje s etanolom </w:t>
      </w:r>
      <w:r w:rsidR="00695009">
        <w:rPr>
          <w:rFonts w:eastAsiaTheme="minorEastAsia"/>
          <w:b/>
          <w:bCs/>
          <w:iCs/>
          <w:lang w:val="sk-SK"/>
        </w:rPr>
        <w:t xml:space="preserve">                       a vzniká </w:t>
      </w:r>
      <w:r w:rsidR="00695009" w:rsidRPr="00695009">
        <w:rPr>
          <w:rFonts w:eastAsiaTheme="minorEastAsia"/>
          <w:b/>
          <w:bCs/>
          <w:iCs/>
          <w:lang w:val="sk-SK"/>
        </w:rPr>
        <w:t xml:space="preserve"> etylest</w:t>
      </w:r>
      <w:r w:rsidR="00695009">
        <w:rPr>
          <w:rFonts w:eastAsiaTheme="minorEastAsia"/>
          <w:b/>
          <w:bCs/>
          <w:iCs/>
          <w:lang w:val="sk-SK"/>
        </w:rPr>
        <w:t>er</w:t>
      </w:r>
      <w:r w:rsidR="00695009" w:rsidRPr="00695009">
        <w:rPr>
          <w:rFonts w:eastAsiaTheme="minorEastAsia"/>
          <w:b/>
          <w:bCs/>
          <w:iCs/>
          <w:lang w:val="sk-SK"/>
        </w:rPr>
        <w:t xml:space="preserve"> kyseliny octovej </w:t>
      </w:r>
      <w:r w:rsidR="00695009">
        <w:rPr>
          <w:rFonts w:eastAsiaTheme="minorEastAsia"/>
          <w:b/>
          <w:bCs/>
          <w:iCs/>
          <w:lang w:val="sk-SK"/>
        </w:rPr>
        <w:t xml:space="preserve">  </w:t>
      </w:r>
      <w:r w:rsidR="00695009" w:rsidRPr="00695009">
        <w:rPr>
          <w:rFonts w:eastAsiaTheme="minorEastAsia"/>
          <w:b/>
          <w:bCs/>
          <w:iCs/>
          <w:lang w:val="sk-SK"/>
        </w:rPr>
        <w:t xml:space="preserve">a </w:t>
      </w:r>
      <w:r w:rsidR="00695009">
        <w:rPr>
          <w:rFonts w:eastAsiaTheme="minorEastAsia"/>
          <w:b/>
          <w:bCs/>
          <w:iCs/>
          <w:lang w:val="sk-SK"/>
        </w:rPr>
        <w:t xml:space="preserve">             </w:t>
      </w:r>
      <w:r w:rsidR="00695009" w:rsidRPr="00695009">
        <w:rPr>
          <w:rFonts w:eastAsiaTheme="minorEastAsia"/>
          <w:b/>
          <w:bCs/>
          <w:iCs/>
          <w:lang w:val="sk-SK"/>
        </w:rPr>
        <w:t>voda</w:t>
      </w:r>
    </w:p>
    <w:sectPr w:rsidR="00695009" w:rsidRPr="00695009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07F04"/>
    <w:multiLevelType w:val="hybridMultilevel"/>
    <w:tmpl w:val="7B005352"/>
    <w:lvl w:ilvl="0" w:tplc="E402B85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B9"/>
    <w:rsid w:val="000057BB"/>
    <w:rsid w:val="00150E19"/>
    <w:rsid w:val="00205D9E"/>
    <w:rsid w:val="00465E9E"/>
    <w:rsid w:val="00695009"/>
    <w:rsid w:val="006A500F"/>
    <w:rsid w:val="008E2C9C"/>
    <w:rsid w:val="00932396"/>
    <w:rsid w:val="00963697"/>
    <w:rsid w:val="009D4DA4"/>
    <w:rsid w:val="00C73F41"/>
    <w:rsid w:val="00D20885"/>
    <w:rsid w:val="00D65142"/>
    <w:rsid w:val="00DD5CB9"/>
    <w:rsid w:val="00F03E07"/>
    <w:rsid w:val="00F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FBCD"/>
  <w15:chartTrackingRefBased/>
  <w15:docId w15:val="{130AA950-8884-42B1-A444-F09675E8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jpe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5:55:46.6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50 0,'0'121,"1"-119,0 0,-1 0,1 0,0-1,0 1,0-1,0 1,1 0,-1-1,0 0,1 1,-1-1,1 0,-1 0,1 0,-1 0,1 0,0 0,0 0,-1 0,1-1,0 1,0-1,0 1,0-1,0 0,0 0,2 0,0 1,-1 0,1-1,0 0,0 0,0 0,0-1,0 1,0-1,-1 0,1 0,0 0,0-1,4-1,-3-2</inkml:trace>
  <inkml:trace contextRef="#ctx0" brushRef="#br0" timeOffset="1500.28">0 50,'2'0,"2"0,2 0,1-1,0-1,0-1,0 0,0-1,1 2,0-1,1 2,-1-2,-1 1,0-1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03:59.80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0 170,'4'-1,"-1"0,0-1,0 1,1-1,-1 1,0-1,0 0,0 0,-1 0,1 0,3-4,17-11,2 2,33-22,-36 21,61-42,-80 55</inkml:trace>
  <inkml:trace contextRef="#ctx0" brushRef="#br0" timeOffset="2658.58">44 208,'7'-1,"0"0,0 0,0 0,0-1,0-1,0 1,-1-1,0 0,12-7,53-41,-65 47,29-20,-28 20,1 0,-1-1,0 0,0-1,-1 1,12-14,-16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04:51.9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16,'0'-1,"0"0,1 0,-1 1,1-1,0 0,-1 0,1 1,0-1,-1 0,1 1,0-1,0 0,0 1,-1-1,1 1,0 0,0-1,0 1,0 0,0-1,0 1,0 0,0 0,1 0,0-1,-1 1,1 0,-1-1,1 1,-1 0,1 0,0 0,-1 0,1 0,-1 1,1-1,-1 0,1 1,2 0,-2 1,-1-1,0 1,1-1,-1 1,0 0,0 0,0-1,0 1,0 0,0 0,-1 0,1 0,-1 0,1 0,-1 0,0 0,0 3,0-4,0 0,0 0,-1 0,1 0,0 0,-1 0,1 0,-1 0,1 0,-1 0,1 0,-1 0,0 0,1-1,-1 1,0 0,0 0,0-1,0 1,1-1,-1 1,0-1,0 1,0-1,0 1,0-1,0 0,0 0,0 1,0-1,-1 0,1 0,-1 0,5 0,-1 0,1 0,0 1,0-1,-1 1,1 0,0-1,-1 1,1 0,-1 1,1-1,-1 0,1 1,-1 0,0-1,0 1,0 0,3 4,-4-5,1 1,-1-1,0 1,0 0,0-1,0 1,-1 0,1 0,0 0,-1 0,1 0,-1 0,0-1,0 1,0 0,0 0,0 0,0 0,0 0,0 0,-1 0,1 0,-1 0,0 0,1 0,-1-1,0 1,0 0,-2 2,2-3,0 0,0 0,-1 0,1 0,-1 0,1 0,-1 0,1 0,-1-1,1 1,-1-1,0 1,1-1,-1 1,0-1,0 0,1 0,-1 0,0 0,0 0,1 0,-1-1,0 1,1-1,-3 0,1 0,0 1,0-1,0 0,0-1,0 1,0 0,1-1,-1 0,1 1,-1-1,1 0,0 0,-4-4,4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04:48.6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 0,'-6'231,"6"-225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04:46.86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7,'103'-6,"-84"6,-13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04:45.74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1,'2'3,"-1"0,1 1,0-1,-1 1,0-1,0 1,0 0,0-1,-1 1,1 6,0 12,1 0,-1 1,-1 0,-1-1,-5 26,5-42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04:41.89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0 110,'103'0,"-97"0</inkml:trace>
  <inkml:trace contextRef="#ctx0" brushRef="#br0" timeOffset="2291.23">250 1,'-2'0,"0"1,0 0,0 0,1 0,-1 0,0 0,0 0,0 1,1-1,-1 1,1-1,-1 1,1-1,0 1,-1 0,1 0,-1 3,-17 34,8 18,11-53,0 0,0 0,0 0,0 0,0 1,1-1,0 0,-1 0,2 0,-1-1,0 1,3 4,-3-6,1-1,0 1,-1-1,1 1,0-1,0 1,0-1,0 0,0 0,1 0,-1 0,0-1,0 1,1 0,-1-1,3 1,-1-1,1 1,-1-1,1 0,-1 0,0 0,1 0,7-3,-8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04:27.1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0 109,'174'0,"-169"0</inkml:trace>
  <inkml:trace contextRef="#ctx0" brushRef="#br0" timeOffset="1544.26">295 46,'0'-1,"0"1,0 0,0 0,0-1,0 1,0 0,0 0,-1 0,1-1,0 1,0 0,0 0,0 0,0-1,0 1,0 0,0 0,-1 0,1-1,0 1,0 0,0 0,0 0,-1 0,1 0,0-1,0 1,0 0,-1 0,1 0,0 0,0 0,-1 0,1 0,0 0,0 0,0 0,-1 0,1 0,-13 3,-9 11,18-8,0 0,0 0,0 0,1 1,0-1,0 1,-2 7,5-12,-1 1,1-1,0 0,0 0,-1 0,2 0,-1 0,0 0,0 0,0 0,1 0,0 1,-1-1,1 0,0-1,0 1,0 0,0 0,0 0,0 0,0-1,1 1,-1-1,1 1,-1-1,1 1,0-1,2 2,-1-1,-1 0,1-1,0 1,0 0,0-1,0 0,0 1,0-1,0 0,0-1,0 1,1-1,-1 1,0-1,0 0,1 0,-1 0,0-1,5 0,-4-1</inkml:trace>
  <inkml:trace contextRef="#ctx0" brushRef="#br0" timeOffset="2852.56">372 25,'0'26,"1"-9,-1 0,-1-1,-1 1,0 0,-5 17,4 2,3-30</inkml:trace>
  <inkml:trace contextRef="#ctx0" brushRef="#br0" timeOffset="4146.88">378 129,'1'0,"2"0,0-1,3 0,-1-1,2 1,-1 0,1 1,0-1,-1 1,1 0,-1 0,1 0,-2 0</inkml:trace>
  <inkml:trace contextRef="#ctx0" brushRef="#br0" timeOffset="5522.9">460 1,'7'77,"-7"64,0-135</inkml:trace>
  <inkml:trace contextRef="#ctx0" brushRef="#br0" timeOffset="7598.88">513 192,'26'-18,"-25"17,0 1,1-1,-1 1,1 0,-1-1,1 1,-1 0,1 0,-1 0,1 0,-1 0,0 1,1-1,-1 0,1 1,-1-1,0 1,1-1,-1 1,3 1,-3 0,0 0,0 0,0 0,-1 0,1 0,0 0,-1 1,0-1,1 0,-1 0,0 0,0 0,0 1,-1 1,1-2,0-1,-1 1,1 0,-1-1,1 1,-1-1,0 1,0-1,1 0,-1 1,0-1,0 0,0 0,-1 1,1-1,0 0,0 0,-1 0,1 0,0-1,-1 1,1 0,-1-1,1 1,-1 0,0-1,1 0,-4 1,-20 11,25-11,0-1,0 0,0 0,0 0,0 0,0 0,0 0,0 0,-1 0,1 0,0 1,0-1,0 0,0 0,0 0,0 0,0 0,0 0,0 0,0 0,0 1,0-1,0 0,0 0,0 0,0 0,0 0,0 0,0 0,1 1,-1-1,0 0,0 0,0 0,0 0,0 0,0 0,0 0,0 0,0 0,0 0,0 0,0 1,1-1,-1 0,0 0,0 0,0 0,0 0,0 0,0 0,0 0,1 0,-1 0,0 0,0 0,0 0,13 2,11-1,14 0,-34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04:23.9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52 0,'-2'1,"0"-1,0 1,0-1,1 1,-1 0,0 0,1 0,-1 0,0 0,1 0,-1 1,1-1,0 1,-1-1,1 1,0-1,0 1,0-1,0 1,-1 3,-1-1,1 0,1 0,-1 0,1 0,-1 0,1 1,0-1,0 5,-1 21,1-27,0 0,1-1,-1 1,1 0,0-1,0 1,0 0,0 0,0-1,0 1,1 0,0-1,-1 1,1-1,0 1,0-1,0 1,1-1,-1 1,1-1,-1 0,1 0,0 0,2 3,-2-3,0 0,-1-1,1 1,0 0,0-1,0 0,1 1,-1-1,0 0,0 0,1 0,-1 0,0 0,1-1,-1 1,1-1,-1 0,1 1,-1-1,1 0,-1-1,1 1,-1 0,1-1,-1 1,1-1,-1 0,0 0,1 0,-1 0,0 0,0 0,1-1,-1 1,0-1,-1 1,1-1,0 0,0 0,-1 0,1 0,-1 0,0 0,1 0,0-3,2-4,-1 1,0 0,-1-1,0 0,0 1,-1-1,0 0,0 0,-1 0,0 0,-1 1,-2-13,3 20,-1 0,1 0,-1 0,1 0,-1 0,1 0,-1 0,0 0,0 0,1 0,-1 0,0 1,0-1,0 0,0 0,0 1,0-1,0 1,0-1,0 1,0-1,0 1,-1 0,1-1,-2 1,-33-1,27 1,3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04:18.0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0,'7'1,"0"0,0 0,0 0,0 1,0 1,-1-1,13 7,-11-5,1 0,-1-1,1 0,11 2,30 11,-33-9,60 18,-12-6,-60-18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04:06.0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123 8,'-3'0,"-1"0,0 1,0 0,1-1,-1 1,1 0,-1 1,1-1,-1 1,1-1,0 1,-1 0,1 0,0 1,1-1,-1 1,-3 3,-2 3,2 0,-1 0,1 1,-7 13,9-14,1 0,0 1,0-1,1 1,0 0,1 0,0 0,0 0,1 0,2 15,-2-23,1 0,0 0,0 1,0-1,0 0,0 0,0 0,0 0,1 0,-1 0,1 0,0-1,-1 1,1-1,0 1,0-1,0 1,0-1,0 0,0 0,0 0,1 0,3 1,2 0,0 0,0 0,0 0,0-1,13 0,-17-1,0 0,0-1,0 1,0-1,-1 0,1 0,0 0,-1 0,1-1,-1 1,1-1,-1 0,1 0,-1-1,0 1,0 0,0-1,-1 0,1 0,-1 0,1 0,-1 0,0 0,0-1,0 1,-1-1,1 1,-1-1,2-7,9-19,9-31,-20 57,0 0,-1 0,1 0,-1 0,1 0,-2 0,1 0,0-1,-1 1,1 0,-1 0,-3-6,3 7,-1 0,0 0,0 1,0-1,-1 1,1-1,-1 1,1 0,-1 0,0 0,0 0,1 1,-1-1,-4-1,0 1,0-1,1 1,-1 0,0 1,-12-2,13 3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53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8</cp:revision>
  <dcterms:created xsi:type="dcterms:W3CDTF">2022-05-10T13:38:00Z</dcterms:created>
  <dcterms:modified xsi:type="dcterms:W3CDTF">2022-05-15T16:05:00Z</dcterms:modified>
</cp:coreProperties>
</file>