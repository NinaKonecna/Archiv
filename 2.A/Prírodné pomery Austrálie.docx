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50CEC" w14:textId="737A716B" w:rsidR="00150E19" w:rsidRPr="00205D9E" w:rsidRDefault="00E40BC2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Prírodné pomery Austrálie</w:t>
      </w:r>
    </w:p>
    <w:p w14:paraId="5DAD784C" w14:textId="77777777" w:rsidR="00465E9E" w:rsidRPr="00205D9E" w:rsidRDefault="00465E9E" w:rsidP="00465E9E">
      <w:pPr>
        <w:rPr>
          <w:lang w:val="sk-SK"/>
        </w:rPr>
      </w:pPr>
    </w:p>
    <w:p w14:paraId="62ECEF26" w14:textId="33B71F18" w:rsidR="00465E9E" w:rsidRDefault="00E40BC2" w:rsidP="00465E9E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 w:rsidRPr="00E40BC2">
        <w:rPr>
          <w:b/>
          <w:bCs/>
          <w:lang w:val="sk-SK"/>
        </w:rPr>
        <w:t>Objavovanie Austrálie</w:t>
      </w:r>
    </w:p>
    <w:p w14:paraId="1330B75C" w14:textId="31D7DBE9" w:rsidR="00E40BC2" w:rsidRP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Holanďania</w:t>
      </w:r>
      <w:r>
        <w:rPr>
          <w:lang w:val="sk-SK"/>
        </w:rPr>
        <w:t xml:space="preserve"> ako prví Európania spozorovali v r. 1606 pobrežie Austrálie</w:t>
      </w:r>
    </w:p>
    <w:p w14:paraId="411C40C0" w14:textId="6A099D24" w:rsidR="00E40BC2" w:rsidRP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proofErr w:type="spellStart"/>
      <w:r>
        <w:rPr>
          <w:b/>
          <w:bCs/>
          <w:lang w:val="sk-SK"/>
        </w:rPr>
        <w:t>Abel</w:t>
      </w:r>
      <w:proofErr w:type="spellEnd"/>
      <w:r>
        <w:rPr>
          <w:b/>
          <w:bCs/>
          <w:lang w:val="sk-SK"/>
        </w:rPr>
        <w:t xml:space="preserve"> </w:t>
      </w:r>
      <w:proofErr w:type="spellStart"/>
      <w:r>
        <w:rPr>
          <w:b/>
          <w:bCs/>
          <w:lang w:val="sk-SK"/>
        </w:rPr>
        <w:t>Tasman</w:t>
      </w:r>
      <w:proofErr w:type="spellEnd"/>
      <w:r>
        <w:rPr>
          <w:b/>
          <w:bCs/>
          <w:lang w:val="sk-SK"/>
        </w:rPr>
        <w:t xml:space="preserve"> </w:t>
      </w:r>
      <w:r>
        <w:rPr>
          <w:lang w:val="sk-SK"/>
        </w:rPr>
        <w:t>– holandský moreplavec, ktorý objavil pobrežie Austrálie</w:t>
      </w:r>
    </w:p>
    <w:p w14:paraId="0DDE6DC2" w14:textId="4D42DE1B" w:rsidR="00E40BC2" w:rsidRP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James </w:t>
      </w:r>
      <w:proofErr w:type="spellStart"/>
      <w:r>
        <w:rPr>
          <w:b/>
          <w:bCs/>
          <w:lang w:val="sk-SK"/>
        </w:rPr>
        <w:t>Cook</w:t>
      </w:r>
      <w:proofErr w:type="spellEnd"/>
      <w:r>
        <w:rPr>
          <w:lang w:val="sk-SK"/>
        </w:rPr>
        <w:t xml:space="preserve"> – anglický moreplavec, ktorý zmapoval východné pobrežie Austrálie</w:t>
      </w:r>
    </w:p>
    <w:p w14:paraId="194F98B0" w14:textId="43672655" w:rsidR="00E40BC2" w:rsidRDefault="00E40BC2" w:rsidP="00E40BC2">
      <w:pPr>
        <w:rPr>
          <w:b/>
          <w:bCs/>
          <w:lang w:val="sk-SK"/>
        </w:rPr>
      </w:pPr>
    </w:p>
    <w:p w14:paraId="673664B7" w14:textId="0C92CEB0" w:rsidR="00E40BC2" w:rsidRDefault="00E40BC2" w:rsidP="00E40BC2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Poloha Austrálie</w:t>
      </w:r>
    </w:p>
    <w:p w14:paraId="33E31786" w14:textId="6883DA6E" w:rsidR="00E40BC2" w:rsidRP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Rozlohou </w:t>
      </w:r>
      <w:r w:rsidR="0083753B">
        <w:rPr>
          <w:lang w:val="sk-SK"/>
        </w:rPr>
        <w:t>najmenší</w:t>
      </w:r>
      <w:r>
        <w:rPr>
          <w:lang w:val="sk-SK"/>
        </w:rPr>
        <w:t xml:space="preserve"> svetadiel (7,7 miliónov km</w:t>
      </w:r>
      <w:r>
        <w:rPr>
          <w:vertAlign w:val="superscript"/>
          <w:lang w:val="sk-SK"/>
        </w:rPr>
        <w:t>2</w:t>
      </w:r>
      <w:r>
        <w:rPr>
          <w:lang w:val="sk-SK"/>
        </w:rPr>
        <w:t>)</w:t>
      </w:r>
    </w:p>
    <w:p w14:paraId="1C5F31A4" w14:textId="0FE4D25A" w:rsidR="00E40BC2" w:rsidRP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Austrálie leží na </w:t>
      </w:r>
      <w:r>
        <w:rPr>
          <w:b/>
          <w:bCs/>
          <w:lang w:val="sk-SK"/>
        </w:rPr>
        <w:t xml:space="preserve">Východnej </w:t>
      </w:r>
      <w:r>
        <w:rPr>
          <w:lang w:val="sk-SK"/>
        </w:rPr>
        <w:t>a </w:t>
      </w:r>
      <w:r>
        <w:rPr>
          <w:b/>
          <w:bCs/>
          <w:lang w:val="sk-SK"/>
        </w:rPr>
        <w:t xml:space="preserve">Južnej </w:t>
      </w:r>
      <w:r>
        <w:rPr>
          <w:lang w:val="sk-SK"/>
        </w:rPr>
        <w:t>pologuli. Leží južne od Ázie (Indonézie)</w:t>
      </w:r>
    </w:p>
    <w:p w14:paraId="58667812" w14:textId="333C5A50" w:rsidR="00E40BC2" w:rsidRP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Austráliou prechádza rovnobežka – </w:t>
      </w:r>
      <w:r>
        <w:rPr>
          <w:b/>
          <w:bCs/>
          <w:lang w:val="sk-SK"/>
        </w:rPr>
        <w:t>Obratník Kozorožca</w:t>
      </w:r>
    </w:p>
    <w:p w14:paraId="2D6178CB" w14:textId="4F6C09B0" w:rsidR="00E40BC2" w:rsidRP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Rovnobežky, ktoré ju ohraničujú </w:t>
      </w:r>
      <w:r w:rsidRPr="00E40BC2">
        <w:rPr>
          <w:b/>
          <w:bCs/>
          <w:lang w:val="sk-SK"/>
        </w:rPr>
        <w:t>10° - 45° južnej geografickej šírky</w:t>
      </w:r>
    </w:p>
    <w:p w14:paraId="7EBC88D0" w14:textId="5F935D73" w:rsidR="00E40BC2" w:rsidRDefault="00E40BC2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Poludníky, ktoré ju ohraničujú </w:t>
      </w:r>
      <w:r w:rsidRPr="00E40BC2">
        <w:rPr>
          <w:b/>
          <w:bCs/>
          <w:lang w:val="sk-SK"/>
        </w:rPr>
        <w:t>100° - 160° východnej geografickej dĺžky</w:t>
      </w:r>
    </w:p>
    <w:p w14:paraId="3374F326" w14:textId="03E93608" w:rsidR="00E40BC2" w:rsidRPr="00483335" w:rsidRDefault="00483335" w:rsidP="00E40BC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> Austráliu obmýva:</w:t>
      </w:r>
    </w:p>
    <w:p w14:paraId="24CA8E59" w14:textId="345BB201" w:rsidR="00483335" w:rsidRDefault="00483335" w:rsidP="00483335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Oceány – </w:t>
      </w:r>
      <w:r w:rsidR="00FE7CB2">
        <w:rPr>
          <w:b/>
          <w:bCs/>
          <w:lang w:val="sk-SK"/>
        </w:rPr>
        <w:t xml:space="preserve">Na západe </w:t>
      </w:r>
      <w:r w:rsidRPr="00483335">
        <w:rPr>
          <w:b/>
          <w:bCs/>
          <w:lang w:val="sk-SK"/>
        </w:rPr>
        <w:t>Indický oceán,</w:t>
      </w:r>
      <w:r w:rsidR="00FE7CB2" w:rsidRPr="00FE7CB2">
        <w:rPr>
          <w:b/>
          <w:bCs/>
          <w:lang w:val="sk-SK"/>
        </w:rPr>
        <w:t xml:space="preserve"> </w:t>
      </w:r>
      <w:r w:rsidR="00FE7CB2">
        <w:rPr>
          <w:b/>
          <w:bCs/>
          <w:lang w:val="sk-SK"/>
        </w:rPr>
        <w:t>N</w:t>
      </w:r>
      <w:r w:rsidR="00FE7CB2" w:rsidRPr="00483335">
        <w:rPr>
          <w:b/>
          <w:bCs/>
          <w:lang w:val="sk-SK"/>
        </w:rPr>
        <w:t>a východe</w:t>
      </w:r>
      <w:r w:rsidRPr="00483335">
        <w:rPr>
          <w:b/>
          <w:bCs/>
          <w:lang w:val="sk-SK"/>
        </w:rPr>
        <w:t xml:space="preserve"> Tichý oceán – </w:t>
      </w:r>
    </w:p>
    <w:p w14:paraId="7CA4ABC6" w14:textId="68316A7A" w:rsidR="00483335" w:rsidRDefault="00483335" w:rsidP="00483335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Moria – </w:t>
      </w:r>
      <w:r>
        <w:rPr>
          <w:b/>
          <w:bCs/>
          <w:lang w:val="sk-SK"/>
        </w:rPr>
        <w:t>Korálové more, Tasmanovo more, Arafurské more, Timorské more...</w:t>
      </w:r>
    </w:p>
    <w:p w14:paraId="4ACEC607" w14:textId="3CC8AF13" w:rsidR="00483335" w:rsidRDefault="00FE7CB2" w:rsidP="00483335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Zálivy – </w:t>
      </w:r>
      <w:r>
        <w:rPr>
          <w:b/>
          <w:bCs/>
          <w:lang w:val="sk-SK"/>
        </w:rPr>
        <w:t xml:space="preserve">Z juhu Veľký Austrálsky záliv, Zo severu Karpentarský záliv </w:t>
      </w:r>
    </w:p>
    <w:p w14:paraId="79F13627" w14:textId="433B68E8" w:rsidR="00FE7CB2" w:rsidRPr="00FE7CB2" w:rsidRDefault="00FE7CB2" w:rsidP="00FE7CB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Horizontálna členitosť je malá, čo znamená že má málo ostrovou a polostrovou </w:t>
      </w:r>
    </w:p>
    <w:p w14:paraId="593459D5" w14:textId="19BF9099" w:rsidR="00FE7CB2" w:rsidRDefault="00FE7CB2" w:rsidP="00FE7CB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Známe ostrovy – </w:t>
      </w:r>
      <w:r>
        <w:rPr>
          <w:b/>
          <w:bCs/>
          <w:lang w:val="sk-SK"/>
        </w:rPr>
        <w:t>Tasmánia, Klokaní/Kengurí ostrov</w:t>
      </w:r>
    </w:p>
    <w:p w14:paraId="651AFC4C" w14:textId="365D02C6" w:rsidR="00FE7CB2" w:rsidRDefault="00FE7CB2" w:rsidP="00FE7CB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Známe polostrovy – </w:t>
      </w:r>
      <w:r>
        <w:rPr>
          <w:b/>
          <w:bCs/>
          <w:lang w:val="sk-SK"/>
        </w:rPr>
        <w:t>Yorský, Arnhemská zem</w:t>
      </w:r>
    </w:p>
    <w:p w14:paraId="29403368" w14:textId="3354B7CA" w:rsidR="00FE7CB2" w:rsidRDefault="00FE7CB2" w:rsidP="00FE7CB2">
      <w:pPr>
        <w:rPr>
          <w:b/>
          <w:bCs/>
          <w:lang w:val="sk-SK"/>
        </w:rPr>
      </w:pPr>
    </w:p>
    <w:p w14:paraId="541B8EFB" w14:textId="37413257" w:rsidR="00FE7CB2" w:rsidRDefault="00FE7CB2" w:rsidP="00FE7CB2">
      <w:pPr>
        <w:pStyle w:val="Odsekzoznamu"/>
        <w:numPr>
          <w:ilvl w:val="0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Prírodne pomery</w:t>
      </w:r>
    </w:p>
    <w:p w14:paraId="5B3508B9" w14:textId="72570986" w:rsidR="00FE7CB2" w:rsidRDefault="00FE7CB2" w:rsidP="00FE7CB2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</w:t>
      </w:r>
      <w:r w:rsidRPr="00FE7CB2">
        <w:rPr>
          <w:b/>
          <w:bCs/>
          <w:lang w:val="sk-SK"/>
        </w:rPr>
        <w:t>Povrch</w:t>
      </w:r>
    </w:p>
    <w:p w14:paraId="0D50DDBB" w14:textId="58F85A83" w:rsidR="00FE7CB2" w:rsidRPr="00FE7CB2" w:rsidRDefault="00FE7CB2" w:rsidP="00FE7CB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Pochádza z prapevniny Gondwany</w:t>
      </w:r>
    </w:p>
    <w:p w14:paraId="4AB531ED" w14:textId="1F53039A" w:rsidR="00FE7CB2" w:rsidRPr="00FE7CB2" w:rsidRDefault="00FE7CB2" w:rsidP="00FE7CB2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Delí sa na 3 časti:</w:t>
      </w:r>
    </w:p>
    <w:p w14:paraId="4EBDE16B" w14:textId="443E92D2" w:rsidR="00FE7CB2" w:rsidRPr="00FE7CB2" w:rsidRDefault="00FE7CB2" w:rsidP="00FE7CB2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Západoaustrálska plošina</w:t>
      </w:r>
      <w:r>
        <w:rPr>
          <w:lang w:val="sk-SK"/>
        </w:rPr>
        <w:t xml:space="preserve"> – priemerná nadmorská výška je 300 metrov nad morom</w:t>
      </w:r>
    </w:p>
    <w:p w14:paraId="2F9361D3" w14:textId="43861884" w:rsidR="00FE7CB2" w:rsidRDefault="00FE7CB2" w:rsidP="00FE7CB2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 Veľa púští – </w:t>
      </w:r>
      <w:r>
        <w:rPr>
          <w:b/>
          <w:bCs/>
          <w:lang w:val="sk-SK"/>
        </w:rPr>
        <w:t>Simpsonova púšť, Gibsonova púšť, Veľká Piesočná púšť, Veľká Viktóriina púšť</w:t>
      </w:r>
    </w:p>
    <w:p w14:paraId="0A67560D" w14:textId="457700C1" w:rsidR="00FE7CB2" w:rsidRPr="00BC7E1C" w:rsidRDefault="00FE7CB2" w:rsidP="00FE7CB2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Stredoaustrálska panva </w:t>
      </w:r>
      <w:r>
        <w:rPr>
          <w:lang w:val="sk-SK"/>
        </w:rPr>
        <w:t>– priemerná nadmorská výška je 100 metrov nad morom</w:t>
      </w:r>
    </w:p>
    <w:p w14:paraId="0164BB2B" w14:textId="09E0F740" w:rsidR="00BC7E1C" w:rsidRDefault="00BC7E1C" w:rsidP="00FE7CB2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Veľké predelové vrchy</w:t>
      </w:r>
    </w:p>
    <w:p w14:paraId="167A10AB" w14:textId="187C7A60" w:rsidR="00BC7E1C" w:rsidRDefault="00BC7E1C" w:rsidP="00BC7E1C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Najvyššie pohorie – </w:t>
      </w:r>
      <w:r>
        <w:rPr>
          <w:b/>
          <w:bCs/>
          <w:lang w:val="sk-SK"/>
        </w:rPr>
        <w:t xml:space="preserve">Austrálske alpy </w:t>
      </w:r>
      <w:r>
        <w:rPr>
          <w:lang w:val="sk-SK"/>
        </w:rPr>
        <w:t xml:space="preserve">(na JV), najvyšší vrch </w:t>
      </w:r>
      <w:r>
        <w:rPr>
          <w:b/>
          <w:bCs/>
          <w:lang w:val="sk-SK"/>
        </w:rPr>
        <w:t>Mount Koščuško (2228 metrov nad morom)</w:t>
      </w:r>
    </w:p>
    <w:p w14:paraId="7A6F70D0" w14:textId="0375E569" w:rsidR="00BC7E1C" w:rsidRDefault="00BC7E1C" w:rsidP="00BC7E1C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Najnižší bod má 16 metrov pod hladinou mora – </w:t>
      </w:r>
      <w:r>
        <w:rPr>
          <w:b/>
          <w:bCs/>
          <w:lang w:val="sk-SK"/>
        </w:rPr>
        <w:t>Preliačina Eyrovho jazera</w:t>
      </w:r>
    </w:p>
    <w:p w14:paraId="5AC0617F" w14:textId="77777777" w:rsidR="00BC7E1C" w:rsidRPr="00BC7E1C" w:rsidRDefault="00BC7E1C" w:rsidP="00BC7E1C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Známa nížina – </w:t>
      </w:r>
      <w:r>
        <w:rPr>
          <w:b/>
          <w:bCs/>
          <w:lang w:val="sk-SK"/>
        </w:rPr>
        <w:t xml:space="preserve">Nullaborská </w:t>
      </w:r>
      <w:r>
        <w:rPr>
          <w:lang w:val="sk-SK"/>
        </w:rPr>
        <w:t>(nachádzajúca sa na Juhu)</w:t>
      </w:r>
    </w:p>
    <w:p w14:paraId="24F02855" w14:textId="4BB89D9A" w:rsidR="00BC7E1C" w:rsidRPr="00F95357" w:rsidRDefault="00BC7E1C" w:rsidP="00BC7E1C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Zaujímavosť – </w:t>
      </w:r>
      <w:r>
        <w:rPr>
          <w:b/>
          <w:bCs/>
          <w:lang w:val="sk-SK"/>
        </w:rPr>
        <w:t xml:space="preserve">Uluru – Ayersová skala </w:t>
      </w:r>
      <w:r>
        <w:rPr>
          <w:lang w:val="sk-SK"/>
        </w:rPr>
        <w:t>– posvätná hora pre domorodcov</w:t>
      </w:r>
      <w:r w:rsidR="00F95357">
        <w:rPr>
          <w:lang w:val="sk-SK"/>
        </w:rPr>
        <w:t>,</w:t>
      </w:r>
    </w:p>
    <w:p w14:paraId="04830A45" w14:textId="77777777" w:rsidR="00F95357" w:rsidRPr="00F95357" w:rsidRDefault="00F95357" w:rsidP="00F95357">
      <w:pPr>
        <w:rPr>
          <w:b/>
          <w:bCs/>
          <w:lang w:val="sk-SK"/>
        </w:rPr>
      </w:pPr>
    </w:p>
    <w:p w14:paraId="68C72CFC" w14:textId="25DBF446" w:rsidR="00F95357" w:rsidRDefault="00F95357" w:rsidP="00F95357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Podnebie</w:t>
      </w:r>
    </w:p>
    <w:p w14:paraId="744212E6" w14:textId="025F2AD2" w:rsidR="00F95357" w:rsidRPr="00F95357" w:rsidRDefault="00F95357" w:rsidP="00F9535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Podnebné pásma (od Severu na Juh) – Ekvatoriálne, Subekvatoriálne, Tropické, Subtropické, Mierne (V južnej časti Tasmánie)</w:t>
      </w:r>
    </w:p>
    <w:p w14:paraId="17FA6C1F" w14:textId="09798300" w:rsidR="00F95357" w:rsidRPr="00F95357" w:rsidRDefault="00F95357" w:rsidP="00F9535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Typy podnebia – Pobrežie – oceánsky, Vnútrozemie – kontinentálny</w:t>
      </w:r>
    </w:p>
    <w:p w14:paraId="201F6209" w14:textId="211F4469" w:rsidR="00F95357" w:rsidRPr="00EF5236" w:rsidRDefault="00EF5236" w:rsidP="00F9535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Zrážky sú rozmiestnené veľmi nerovnomerne (najviac zrážok – Východné a Severné pobrežie, najmenej - vnútrozemie)</w:t>
      </w:r>
    </w:p>
    <w:p w14:paraId="47903095" w14:textId="47B18F50" w:rsidR="00EF5236" w:rsidRDefault="00EF5236" w:rsidP="00F9535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Morské prúdy – vplývajú na podnebie – </w:t>
      </w:r>
      <w:r w:rsidRPr="00EF5236">
        <w:rPr>
          <w:b/>
          <w:bCs/>
          <w:lang w:val="sk-SK"/>
        </w:rPr>
        <w:t>teplý Výcho</w:t>
      </w:r>
      <w:r>
        <w:rPr>
          <w:b/>
          <w:bCs/>
          <w:lang w:val="sk-SK"/>
        </w:rPr>
        <w:t>do</w:t>
      </w:r>
      <w:r w:rsidRPr="00EF5236">
        <w:rPr>
          <w:b/>
          <w:bCs/>
          <w:lang w:val="sk-SK"/>
        </w:rPr>
        <w:t>austrálsky</w:t>
      </w:r>
      <w:r>
        <w:rPr>
          <w:lang w:val="sk-SK"/>
        </w:rPr>
        <w:t xml:space="preserve">, </w:t>
      </w:r>
      <w:r w:rsidRPr="00EF5236">
        <w:rPr>
          <w:b/>
          <w:bCs/>
          <w:lang w:val="sk-SK"/>
        </w:rPr>
        <w:t xml:space="preserve">studený </w:t>
      </w:r>
      <w:r w:rsidR="00971786" w:rsidRPr="00EF5236">
        <w:rPr>
          <w:b/>
          <w:bCs/>
          <w:lang w:val="sk-SK"/>
        </w:rPr>
        <w:t>Západoaustrálsk</w:t>
      </w:r>
      <w:r w:rsidR="00971786">
        <w:rPr>
          <w:b/>
          <w:bCs/>
          <w:lang w:val="sk-SK"/>
        </w:rPr>
        <w:t>y</w:t>
      </w:r>
    </w:p>
    <w:p w14:paraId="01D3D2E6" w14:textId="559D3860" w:rsidR="00971786" w:rsidRPr="005573CA" w:rsidRDefault="00971786" w:rsidP="00F95357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Nadmorská výška, človek, ... tiež vplýva na podnebie</w:t>
      </w:r>
    </w:p>
    <w:p w14:paraId="0B88A44D" w14:textId="5CED5E64" w:rsidR="005573CA" w:rsidRDefault="005573CA" w:rsidP="005573CA">
      <w:pPr>
        <w:rPr>
          <w:b/>
          <w:bCs/>
          <w:lang w:val="sk-SK"/>
        </w:rPr>
      </w:pPr>
    </w:p>
    <w:p w14:paraId="194B192B" w14:textId="7754B6ED" w:rsidR="005573CA" w:rsidRDefault="005573CA" w:rsidP="005573CA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Vodstvo</w:t>
      </w:r>
    </w:p>
    <w:p w14:paraId="2BE124FD" w14:textId="4985B074" w:rsidR="005573CA" w:rsidRPr="005573CA" w:rsidRDefault="005573CA" w:rsidP="005573C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Austrália je kontinent najchudobnejší na povrchovú vodu</w:t>
      </w:r>
    </w:p>
    <w:p w14:paraId="28CF2337" w14:textId="65F7F2E6" w:rsidR="005573CA" w:rsidRPr="005573CA" w:rsidRDefault="005573CA" w:rsidP="005573C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 w:rsidRPr="005573CA">
        <w:rPr>
          <w:b/>
          <w:bCs/>
          <w:lang w:val="sk-SK"/>
        </w:rPr>
        <w:t>CREEK</w:t>
      </w:r>
      <w:r>
        <w:rPr>
          <w:b/>
          <w:bCs/>
          <w:lang w:val="sk-SK"/>
        </w:rPr>
        <w:t xml:space="preserve"> </w:t>
      </w:r>
      <w:r>
        <w:rPr>
          <w:lang w:val="sk-SK"/>
        </w:rPr>
        <w:t xml:space="preserve">– občasné toky v Austrálie </w:t>
      </w:r>
    </w:p>
    <w:p w14:paraId="756E1CD2" w14:textId="1F8DFFBC" w:rsidR="005573CA" w:rsidRDefault="005573CA" w:rsidP="005573C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Najvýznamnejšia a najdlhšia rieka Austrálie – </w:t>
      </w:r>
      <w:r>
        <w:rPr>
          <w:b/>
          <w:bCs/>
          <w:lang w:val="sk-SK"/>
        </w:rPr>
        <w:t>Murray</w:t>
      </w:r>
      <w:r>
        <w:rPr>
          <w:lang w:val="sk-SK"/>
        </w:rPr>
        <w:t xml:space="preserve"> (Pramení v pohorí </w:t>
      </w:r>
      <w:r>
        <w:rPr>
          <w:b/>
          <w:bCs/>
          <w:lang w:val="sk-SK"/>
        </w:rPr>
        <w:t>Austrálske Alpy</w:t>
      </w:r>
      <w:r>
        <w:rPr>
          <w:lang w:val="sk-SK"/>
        </w:rPr>
        <w:t xml:space="preserve">), jej najvýznamnejší prítok je rieka </w:t>
      </w:r>
      <w:r>
        <w:rPr>
          <w:b/>
          <w:bCs/>
          <w:lang w:val="sk-SK"/>
        </w:rPr>
        <w:t>Darling</w:t>
      </w:r>
    </w:p>
    <w:p w14:paraId="102F9C7B" w14:textId="35FF5DF1" w:rsidR="005573CA" w:rsidRDefault="005573CA" w:rsidP="005573C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Ďalšia známa rieka: </w:t>
      </w:r>
      <w:r>
        <w:rPr>
          <w:b/>
          <w:bCs/>
          <w:lang w:val="sk-SK"/>
        </w:rPr>
        <w:t>Flinders</w:t>
      </w:r>
    </w:p>
    <w:p w14:paraId="20C3B740" w14:textId="61FEBB76" w:rsidR="005573CA" w:rsidRPr="005573CA" w:rsidRDefault="005573CA" w:rsidP="005573C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>Pre Austráliu sú typické artézske pramene</w:t>
      </w:r>
    </w:p>
    <w:p w14:paraId="046A8A4B" w14:textId="5CEE8D23" w:rsidR="005573CA" w:rsidRPr="005573CA" w:rsidRDefault="005573CA" w:rsidP="005573C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Jazerá: </w:t>
      </w:r>
      <w:proofErr w:type="spellStart"/>
      <w:r>
        <w:rPr>
          <w:b/>
          <w:bCs/>
          <w:lang w:val="sk-SK"/>
        </w:rPr>
        <w:t>Eyrovo</w:t>
      </w:r>
      <w:proofErr w:type="spellEnd"/>
      <w:r>
        <w:rPr>
          <w:b/>
          <w:bCs/>
          <w:lang w:val="sk-SK"/>
        </w:rPr>
        <w:t xml:space="preserve"> jazero</w:t>
      </w:r>
      <w:r>
        <w:rPr>
          <w:lang w:val="sk-SK"/>
        </w:rPr>
        <w:t xml:space="preserve"> – je to najväčšie jazero, najhlbšie miesto, bezodtoková oblasť, slané jazero</w:t>
      </w:r>
    </w:p>
    <w:p w14:paraId="203A0AD5" w14:textId="4D26E4CC" w:rsidR="005573CA" w:rsidRDefault="005573CA" w:rsidP="005573CA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Ďalšie jazerá: </w:t>
      </w:r>
      <w:r>
        <w:rPr>
          <w:b/>
          <w:bCs/>
          <w:lang w:val="sk-SK"/>
        </w:rPr>
        <w:t>Torrensovo jazero, Amadeovo jazero, Mackayovo jazero...</w:t>
      </w:r>
    </w:p>
    <w:p w14:paraId="68243262" w14:textId="4BC4BC58" w:rsidR="005573CA" w:rsidRDefault="005573CA" w:rsidP="005573CA">
      <w:pPr>
        <w:rPr>
          <w:b/>
          <w:bCs/>
          <w:lang w:val="sk-SK"/>
        </w:rPr>
      </w:pPr>
    </w:p>
    <w:p w14:paraId="557A4ACB" w14:textId="7B6AF762" w:rsidR="005573CA" w:rsidRDefault="005573CA" w:rsidP="005573CA">
      <w:pPr>
        <w:pStyle w:val="Odsekzoznamu"/>
        <w:numPr>
          <w:ilvl w:val="1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 xml:space="preserve"> Rastlinstvo a živočíšstvo </w:t>
      </w:r>
    </w:p>
    <w:p w14:paraId="51A16C60" w14:textId="7635C1B9" w:rsidR="000730EC" w:rsidRPr="000730EC" w:rsidRDefault="000730EC" w:rsidP="000730EC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Bioklimatické pásma: </w:t>
      </w:r>
      <w:r w:rsidRPr="000730EC">
        <w:rPr>
          <w:b/>
          <w:bCs/>
          <w:lang w:val="sk-SK"/>
        </w:rPr>
        <w:t>Dažďové pralesy, Savany, Púšte, Subtropické lesy a kroviny, Lesy mierneho pásma</w:t>
      </w:r>
    </w:p>
    <w:p w14:paraId="0755CFF8" w14:textId="476973C6" w:rsidR="000730EC" w:rsidRPr="000730EC" w:rsidRDefault="000730EC" w:rsidP="000730EC">
      <w:pPr>
        <w:pStyle w:val="Odsekzoznamu"/>
        <w:numPr>
          <w:ilvl w:val="2"/>
          <w:numId w:val="1"/>
        </w:numPr>
        <w:rPr>
          <w:b/>
          <w:bCs/>
          <w:lang w:val="sk-SK"/>
        </w:rPr>
      </w:pPr>
      <w:r>
        <w:rPr>
          <w:lang w:val="sk-SK"/>
        </w:rPr>
        <w:t xml:space="preserve">Kontinent, ktorý má množstvo </w:t>
      </w:r>
      <w:r w:rsidRPr="000730EC">
        <w:rPr>
          <w:b/>
          <w:bCs/>
          <w:lang w:val="sk-SK"/>
        </w:rPr>
        <w:t>Endemitov</w:t>
      </w:r>
      <w:r>
        <w:rPr>
          <w:lang w:val="sk-SK"/>
        </w:rPr>
        <w:t xml:space="preserve">: </w:t>
      </w:r>
    </w:p>
    <w:p w14:paraId="338B5A42" w14:textId="29DBABD8" w:rsidR="000730EC" w:rsidRPr="000730EC" w:rsidRDefault="000730EC" w:rsidP="000730EC">
      <w:pPr>
        <w:pStyle w:val="Odsekzoznamu"/>
        <w:numPr>
          <w:ilvl w:val="3"/>
          <w:numId w:val="1"/>
        </w:numPr>
        <w:rPr>
          <w:b/>
          <w:bCs/>
          <w:lang w:val="sk-SK"/>
        </w:rPr>
      </w:pPr>
      <w:r>
        <w:rPr>
          <w:lang w:val="sk-SK"/>
        </w:rPr>
        <w:t>Živočíchy:</w:t>
      </w:r>
    </w:p>
    <w:p w14:paraId="0E502E6B" w14:textId="63FD6CD2" w:rsidR="000730EC" w:rsidRDefault="000730EC" w:rsidP="000730EC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Koala</w:t>
      </w:r>
    </w:p>
    <w:p w14:paraId="7E2B7391" w14:textId="36D9096C" w:rsidR="000730EC" w:rsidRDefault="000730EC" w:rsidP="000730EC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Kengura</w:t>
      </w:r>
    </w:p>
    <w:p w14:paraId="70E5B18B" w14:textId="5782194D" w:rsidR="000730EC" w:rsidRDefault="000730EC" w:rsidP="000730EC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Ježura</w:t>
      </w:r>
    </w:p>
    <w:p w14:paraId="74D62CD0" w14:textId="3DD60E81" w:rsidR="000730EC" w:rsidRDefault="000730EC" w:rsidP="000730EC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Vtákopysk</w:t>
      </w:r>
    </w:p>
    <w:p w14:paraId="0075AF63" w14:textId="33B5E269" w:rsidR="000730EC" w:rsidRDefault="000730EC" w:rsidP="000730EC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Kiwi</w:t>
      </w:r>
    </w:p>
    <w:p w14:paraId="34C2E41C" w14:textId="2A682318" w:rsidR="000730EC" w:rsidRDefault="000730EC" w:rsidP="000730EC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Pes Dingo</w:t>
      </w:r>
    </w:p>
    <w:p w14:paraId="7817164C" w14:textId="2C94C0B2" w:rsidR="000730EC" w:rsidRDefault="000730EC" w:rsidP="000730EC">
      <w:pPr>
        <w:pStyle w:val="Odsekzoznamu"/>
        <w:numPr>
          <w:ilvl w:val="4"/>
          <w:numId w:val="1"/>
        </w:numPr>
        <w:rPr>
          <w:b/>
          <w:bCs/>
          <w:lang w:val="sk-SK"/>
        </w:rPr>
      </w:pPr>
      <w:r>
        <w:rPr>
          <w:b/>
          <w:bCs/>
          <w:lang w:val="sk-SK"/>
        </w:rPr>
        <w:t> Diabol tasmánsky</w:t>
      </w:r>
    </w:p>
    <w:p w14:paraId="61B12DDA" w14:textId="52CDA01C" w:rsidR="000730EC" w:rsidRDefault="000730EC" w:rsidP="000730EC">
      <w:pPr>
        <w:pStyle w:val="Odsekzoznamu"/>
        <w:numPr>
          <w:ilvl w:val="3"/>
          <w:numId w:val="1"/>
        </w:numPr>
        <w:rPr>
          <w:lang w:val="sk-SK"/>
        </w:rPr>
      </w:pPr>
      <w:r w:rsidRPr="000730EC">
        <w:rPr>
          <w:lang w:val="sk-SK"/>
        </w:rPr>
        <w:t>Rastlin</w:t>
      </w:r>
      <w:r>
        <w:rPr>
          <w:lang w:val="sk-SK"/>
        </w:rPr>
        <w:t>y</w:t>
      </w:r>
    </w:p>
    <w:p w14:paraId="092C5A2D" w14:textId="6F957D23" w:rsidR="000730EC" w:rsidRDefault="000730EC" w:rsidP="000730EC">
      <w:pPr>
        <w:pStyle w:val="Odsekzoznamu"/>
        <w:numPr>
          <w:ilvl w:val="4"/>
          <w:numId w:val="1"/>
        </w:numPr>
        <w:rPr>
          <w:lang w:val="sk-SK"/>
        </w:rPr>
      </w:pPr>
      <w:r>
        <w:rPr>
          <w:b/>
          <w:bCs/>
          <w:lang w:val="sk-SK"/>
        </w:rPr>
        <w:t xml:space="preserve"> Eukalyptus (Strom) </w:t>
      </w:r>
      <w:r>
        <w:rPr>
          <w:lang w:val="sk-SK"/>
        </w:rPr>
        <w:t>– jeho listami sa živí koala</w:t>
      </w:r>
    </w:p>
    <w:p w14:paraId="54EEA30C" w14:textId="54DB4EFA" w:rsidR="000730EC" w:rsidRDefault="000730EC" w:rsidP="000730EC">
      <w:pPr>
        <w:rPr>
          <w:lang w:val="sk-SK"/>
        </w:rPr>
      </w:pPr>
    </w:p>
    <w:p w14:paraId="7C71AFF2" w14:textId="77777777" w:rsidR="000730EC" w:rsidRPr="000730EC" w:rsidRDefault="000730EC" w:rsidP="000730EC">
      <w:pPr>
        <w:rPr>
          <w:lang w:val="sk-SK"/>
        </w:rPr>
      </w:pPr>
    </w:p>
    <w:sectPr w:rsidR="000730EC" w:rsidRPr="000730EC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C2"/>
    <w:rsid w:val="000730EC"/>
    <w:rsid w:val="00150E19"/>
    <w:rsid w:val="00205D9E"/>
    <w:rsid w:val="00465E9E"/>
    <w:rsid w:val="00483335"/>
    <w:rsid w:val="005573CA"/>
    <w:rsid w:val="006A500F"/>
    <w:rsid w:val="0083753B"/>
    <w:rsid w:val="008E54FB"/>
    <w:rsid w:val="00971786"/>
    <w:rsid w:val="00BC7E1C"/>
    <w:rsid w:val="00D65142"/>
    <w:rsid w:val="00E00740"/>
    <w:rsid w:val="00E40BC2"/>
    <w:rsid w:val="00EF5236"/>
    <w:rsid w:val="00F95357"/>
    <w:rsid w:val="00FE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2EBAB"/>
  <w15:chartTrackingRefBased/>
  <w15:docId w15:val="{3BC0C9F9-542B-4FF2-B8C5-BED5F5C4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94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6</cp:revision>
  <dcterms:created xsi:type="dcterms:W3CDTF">2022-06-14T18:05:00Z</dcterms:created>
  <dcterms:modified xsi:type="dcterms:W3CDTF">2022-06-16T20:53:00Z</dcterms:modified>
</cp:coreProperties>
</file>