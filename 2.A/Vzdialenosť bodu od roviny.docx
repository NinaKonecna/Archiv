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8AC60" w14:textId="7E3A8A33" w:rsidR="00150E19" w:rsidRPr="00205D9E" w:rsidRDefault="007C08F9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Vzdialenosť bodu od roviny</w:t>
      </w:r>
    </w:p>
    <w:p w14:paraId="28AF3750" w14:textId="19C27848" w:rsidR="007C08F9" w:rsidRPr="007C08F9" w:rsidRDefault="007C08F9" w:rsidP="007C08F9">
      <w:pPr>
        <w:rPr>
          <w:lang w:val="sk-SK"/>
        </w:rPr>
      </w:pPr>
    </w:p>
    <w:p w14:paraId="5A83D2E4" w14:textId="1887E86A" w:rsidR="007C08F9" w:rsidRDefault="007C08F9" w:rsidP="007C08F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Postup nachádzania vzdialenosti</w:t>
      </w:r>
    </w:p>
    <w:p w14:paraId="0E3E509E" w14:textId="1258E17B" w:rsidR="007C08F9" w:rsidRPr="007C08F9" w:rsidRDefault="007C08F9" w:rsidP="007C08F9">
      <w:pPr>
        <w:pStyle w:val="Odsekzoznamu"/>
        <w:rPr>
          <w:lang w:val="sk-SK"/>
        </w:rPr>
      </w:pPr>
    </w:p>
    <w:p w14:paraId="23C1431C" w14:textId="27DF203F" w:rsidR="007C08F9" w:rsidRPr="007C08F9" w:rsidRDefault="007C08F9" w:rsidP="007C08F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B,</m:t>
            </m:r>
            <m:acc>
              <m:accPr>
                <m:chr m:val="⃡"/>
                <m:ctrlPr>
                  <w:rPr>
                    <w:rFonts w:ascii="Cambria Math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lang w:val="sk-SK"/>
                  </w:rPr>
                  <m:t>ACG</m:t>
                </m:r>
              </m:e>
            </m:acc>
          </m:e>
        </m:d>
        <m:r>
          <w:rPr>
            <w:rFonts w:ascii="Cambria Math" w:hAnsi="Cambria Math"/>
            <w:lang w:val="sk-SK"/>
          </w:rPr>
          <m:t>=x= ?</m:t>
        </m:r>
      </m:oMath>
    </w:p>
    <w:p w14:paraId="12E6F8C3" w14:textId="54924609" w:rsidR="007C08F9" w:rsidRDefault="00A77B26" w:rsidP="007C08F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BD71E8B" wp14:editId="16C79492">
                <wp:simplePos x="0" y="0"/>
                <wp:positionH relativeFrom="column">
                  <wp:posOffset>2356552</wp:posOffset>
                </wp:positionH>
                <wp:positionV relativeFrom="paragraph">
                  <wp:posOffset>1944136</wp:posOffset>
                </wp:positionV>
                <wp:extent cx="49320" cy="46080"/>
                <wp:effectExtent l="38100" t="57150" r="46355" b="49530"/>
                <wp:wrapNone/>
                <wp:docPr id="49" name="Písanie rukou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3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CC6F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49" o:spid="_x0000_s1026" type="#_x0000_t75" style="position:absolute;margin-left:184.85pt;margin-top:152.4pt;width:5.3pt;height:5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48A2EA8" wp14:editId="019B5509">
                <wp:simplePos x="0" y="0"/>
                <wp:positionH relativeFrom="column">
                  <wp:posOffset>2828925</wp:posOffset>
                </wp:positionH>
                <wp:positionV relativeFrom="paragraph">
                  <wp:posOffset>196215</wp:posOffset>
                </wp:positionV>
                <wp:extent cx="31115" cy="1367155"/>
                <wp:effectExtent l="38100" t="38100" r="45085" b="42545"/>
                <wp:wrapNone/>
                <wp:docPr id="51" name="Písanie rukou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115" cy="136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DD432" id="Písanie rukou 51" o:spid="_x0000_s1026" type="#_x0000_t75" style="position:absolute;margin-left:222.1pt;margin-top:14.75pt;width:3.8pt;height:109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B7250BE" wp14:editId="3F19E7A4">
                <wp:simplePos x="0" y="0"/>
                <wp:positionH relativeFrom="column">
                  <wp:posOffset>1060450</wp:posOffset>
                </wp:positionH>
                <wp:positionV relativeFrom="paragraph">
                  <wp:posOffset>661670</wp:posOffset>
                </wp:positionV>
                <wp:extent cx="31115" cy="1367155"/>
                <wp:effectExtent l="38100" t="38100" r="45085" b="42545"/>
                <wp:wrapNone/>
                <wp:docPr id="50" name="Písanie rukou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115" cy="136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37EED" id="Písanie rukou 50" o:spid="_x0000_s1026" type="#_x0000_t75" style="position:absolute;margin-left:82.8pt;margin-top:51.4pt;width:3.85pt;height:109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F672B6B" wp14:editId="5FD84499">
                <wp:simplePos x="0" y="0"/>
                <wp:positionH relativeFrom="column">
                  <wp:posOffset>1105535</wp:posOffset>
                </wp:positionH>
                <wp:positionV relativeFrom="paragraph">
                  <wp:posOffset>232410</wp:posOffset>
                </wp:positionV>
                <wp:extent cx="1689100" cy="452755"/>
                <wp:effectExtent l="57150" t="38100" r="44450" b="42545"/>
                <wp:wrapNone/>
                <wp:docPr id="48" name="Písanie rukou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8910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2C487" id="Písanie rukou 48" o:spid="_x0000_s1026" type="#_x0000_t75" style="position:absolute;margin-left:86.35pt;margin-top:17.6pt;width:134.4pt;height:3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">
                <v:imagedata r:id="rId1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428A637" wp14:editId="06CC9041">
                <wp:simplePos x="0" y="0"/>
                <wp:positionH relativeFrom="column">
                  <wp:posOffset>1110047</wp:posOffset>
                </wp:positionH>
                <wp:positionV relativeFrom="paragraph">
                  <wp:posOffset>1544420</wp:posOffset>
                </wp:positionV>
                <wp:extent cx="1689120" cy="452880"/>
                <wp:effectExtent l="57150" t="38100" r="44450" b="42545"/>
                <wp:wrapNone/>
                <wp:docPr id="36" name="Písanie rukou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89120" cy="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69122" id="Písanie rukou 36" o:spid="_x0000_s1026" type="#_x0000_t75" style="position:absolute;margin-left:86.7pt;margin-top:120.9pt;width:134.4pt;height:3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">
                <v:imagedata r:id="rId1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g">
            <w:drawing>
              <wp:inline distT="0" distB="0" distL="0" distR="0" wp14:anchorId="1667EB25" wp14:editId="70C6CBF3">
                <wp:extent cx="1993265" cy="2170430"/>
                <wp:effectExtent l="57150" t="38100" r="26035" b="58420"/>
                <wp:docPr id="53" name="Skupina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265" cy="2170430"/>
                          <a:chOff x="0" y="0"/>
                          <a:chExt cx="1993790" cy="2170470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0" y="0"/>
                            <a:ext cx="1993790" cy="2170470"/>
                            <a:chOff x="0" y="0"/>
                            <a:chExt cx="1993790" cy="2170470"/>
                          </a:xfrm>
                        </wpg:grpSpPr>
                        <w14:contentPart bwMode="auto" r:id="rId14">
                          <w14:nvContentPartPr>
                            <w14:cNvPr id="31" name="Písanie rukou 31"/>
                            <w14:cNvContentPartPr/>
                          </w14:nvContentPartPr>
                          <w14:xfrm>
                            <a:off x="0" y="0"/>
                            <a:ext cx="1993790" cy="2170470"/>
                          </w14:xfrm>
                        </w14:contentPart>
                        <pic:pic xmlns:pic="http://schemas.openxmlformats.org/drawingml/2006/picture">
                          <pic:nvPicPr>
                            <pic:cNvPr id="1" name="Obrázok 1" descr="Zobrazenia kocky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4000" b="93000" l="2500" r="99286">
                                          <a14:foregroundMark x1="26071" y1="4333" x2="10000" y2="18333"/>
                                          <a14:foregroundMark x1="23571" y1="8667" x2="3214" y2="24333"/>
                                          <a14:foregroundMark x1="3214" y1="24333" x2="2500" y2="93000"/>
                                          <a14:foregroundMark x1="26429" y1="7333" x2="27500" y2="71333"/>
                                          <a14:foregroundMark x1="28571" y1="72000" x2="56429" y2="70667"/>
                                          <a14:foregroundMark x1="56429" y1="70667" x2="99286" y2="72333"/>
                                          <a14:foregroundMark x1="4286" y1="92333" x2="23571" y2="75333"/>
                                          <a14:foregroundMark x1="23571" y1="75333" x2="25714" y2="7200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025" y="64469"/>
                              <a:ext cx="1847850" cy="198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14:contentPart bwMode="auto" r:id="rId17">
                        <w14:nvContentPartPr>
                          <w14:cNvPr id="52" name="Písanie rukou 52"/>
                          <w14:cNvContentPartPr/>
                        </w14:nvContentPartPr>
                        <w14:xfrm>
                          <a:off x="1911851" y="1437640"/>
                          <a:ext cx="19800" cy="63360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65DD5CEC" id="Skupina 53" o:spid="_x0000_s1026" style="width:156.95pt;height:170.9pt;mso-position-horizontal-relative:char;mso-position-vertical-relative:line" coordsize="19937,21704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">
                <v:group id="Skupina 35" o:spid="_x0000_s1027" style="position:absolute;width:19937;height:21704" coordsize="19937,21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Písanie rukou 31" o:spid="_x0000_s1028" type="#_x0000_t75" style="position:absolute;left:-86;top:-89;width:20113;height:2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">
                    <v:imagedata r:id="rId18" o:title=""/>
                  </v:shape>
                  <v:shape id="Obrázok 1" o:spid="_x0000_s1029" type="#_x0000_t75" alt="Zobrazenia kocky" style="position:absolute;left:730;top:644;width:18478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">
                    <v:imagedata r:id="rId19" o:title="Zobrazenia kocky"/>
                  </v:shape>
                </v:group>
                <v:shape id="Písanie rukou 52" o:spid="_x0000_s1030" type="#_x0000_t75" style="position:absolute;left:19028;top:14286;width:374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">
                  <v:imagedata r:id="rId20" o:title=""/>
                </v:shape>
                <w10:anchorlock/>
              </v:group>
            </w:pict>
          </mc:Fallback>
        </mc:AlternateContent>
      </w:r>
      <w:r>
        <w:rPr>
          <w:lang w:val="sk-SK"/>
        </w:rPr>
        <w:t xml:space="preserve">  </w:t>
      </w:r>
    </w:p>
    <w:p w14:paraId="7A2F8A7B" w14:textId="03F57D9B" w:rsidR="00A77B26" w:rsidRDefault="00A77B26" w:rsidP="00A77B26">
      <w:pPr>
        <w:rPr>
          <w:lang w:val="sk-SK"/>
        </w:rPr>
      </w:pPr>
    </w:p>
    <w:p w14:paraId="7F866209" w14:textId="714A7854" w:rsidR="00A77B26" w:rsidRPr="00A77B26" w:rsidRDefault="00A77B26" w:rsidP="00A77B2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Preložíme rovinu </w:t>
      </w:r>
      <m:oMath>
        <m:acc>
          <m:accPr>
            <m:chr m:val="⃡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BFH</m:t>
            </m:r>
          </m:e>
        </m:acc>
      </m:oMath>
      <w:r>
        <w:rPr>
          <w:lang w:val="sk-SK"/>
        </w:rPr>
        <w:t xml:space="preserve"> kolmú na rovinu </w:t>
      </w:r>
      <m:oMath>
        <m:acc>
          <m:accPr>
            <m:chr m:val="⃡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ACG</m:t>
            </m:r>
          </m:e>
        </m:acc>
      </m:oMath>
      <w:r>
        <w:rPr>
          <w:lang w:val="sk-SK"/>
        </w:rPr>
        <w:t xml:space="preserve"> a prechádzajúcu cez bod B</w:t>
      </w:r>
    </w:p>
    <w:p w14:paraId="49633F76" w14:textId="50F72B1F" w:rsidR="00A77B26" w:rsidRPr="00A77B26" w:rsidRDefault="00A77B26" w:rsidP="00A77B2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Priesečník dvoch rovín označíme ako priamka p</w:t>
      </w:r>
    </w:p>
    <w:p w14:paraId="2F9E7BB0" w14:textId="14C41EEB" w:rsidR="00A77B26" w:rsidRDefault="00A77B26" w:rsidP="007C08F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2C210D6" wp14:editId="28C0B602">
                <wp:simplePos x="0" y="0"/>
                <wp:positionH relativeFrom="column">
                  <wp:posOffset>1872543</wp:posOffset>
                </wp:positionH>
                <wp:positionV relativeFrom="paragraph">
                  <wp:posOffset>-9081</wp:posOffset>
                </wp:positionV>
                <wp:extent cx="137880" cy="2470320"/>
                <wp:effectExtent l="38100" t="38100" r="52705" b="44450"/>
                <wp:wrapNone/>
                <wp:docPr id="69" name="Písanie rukou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7880" cy="247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8445C" id="Písanie rukou 69" o:spid="_x0000_s1026" type="#_x0000_t75" style="position:absolute;margin-left:146.75pt;margin-top:-1.4pt;width:12.25pt;height:195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">
                <v:imagedata r:id="rId2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47887EF" wp14:editId="626D0EE7">
                <wp:simplePos x="0" y="0"/>
                <wp:positionH relativeFrom="column">
                  <wp:posOffset>1526223</wp:posOffset>
                </wp:positionH>
                <wp:positionV relativeFrom="paragraph">
                  <wp:posOffset>230869</wp:posOffset>
                </wp:positionV>
                <wp:extent cx="19440" cy="1223280"/>
                <wp:effectExtent l="38100" t="57150" r="57150" b="53340"/>
                <wp:wrapNone/>
                <wp:docPr id="67" name="Písanie rukou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440" cy="12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87D41" id="Písanie rukou 67" o:spid="_x0000_s1026" type="#_x0000_t75" style="position:absolute;margin-left:119.5pt;margin-top:17.5pt;width:2.95pt;height:97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">
                <v:imagedata r:id="rId2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21777CB" wp14:editId="2DD7F617">
                <wp:simplePos x="0" y="0"/>
                <wp:positionH relativeFrom="column">
                  <wp:posOffset>2353143</wp:posOffset>
                </wp:positionH>
                <wp:positionV relativeFrom="paragraph">
                  <wp:posOffset>660349</wp:posOffset>
                </wp:positionV>
                <wp:extent cx="60120" cy="1259280"/>
                <wp:effectExtent l="19050" t="57150" r="54610" b="55245"/>
                <wp:wrapNone/>
                <wp:docPr id="66" name="Písanie rukou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120" cy="12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4870C" id="Písanie rukou 66" o:spid="_x0000_s1026" type="#_x0000_t75" style="position:absolute;margin-left:184.6pt;margin-top:51.3pt;width:6.15pt;height:10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">
                <v:imagedata r:id="rId2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05E215F" wp14:editId="3C720BC8">
                <wp:simplePos x="0" y="0"/>
                <wp:positionH relativeFrom="column">
                  <wp:posOffset>1543863</wp:posOffset>
                </wp:positionH>
                <wp:positionV relativeFrom="paragraph">
                  <wp:posOffset>1510669</wp:posOffset>
                </wp:positionV>
                <wp:extent cx="827280" cy="460440"/>
                <wp:effectExtent l="38100" t="57150" r="49530" b="53975"/>
                <wp:wrapNone/>
                <wp:docPr id="65" name="Písanie rukou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7280" cy="46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75F70" id="Písanie rukou 65" o:spid="_x0000_s1026" type="#_x0000_t75" style="position:absolute;margin-left:120.85pt;margin-top:118.25pt;width:66.6pt;height:37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">
                <v:imagedata r:id="rId2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3C7059A" wp14:editId="6489E27D">
                <wp:simplePos x="0" y="0"/>
                <wp:positionH relativeFrom="column">
                  <wp:posOffset>1531983</wp:posOffset>
                </wp:positionH>
                <wp:positionV relativeFrom="paragraph">
                  <wp:posOffset>211069</wp:posOffset>
                </wp:positionV>
                <wp:extent cx="825120" cy="434520"/>
                <wp:effectExtent l="38100" t="38100" r="51435" b="41910"/>
                <wp:wrapNone/>
                <wp:docPr id="64" name="Písanie rukou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512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D2DB1" id="Písanie rukou 64" o:spid="_x0000_s1026" type="#_x0000_t75" style="position:absolute;margin-left:119.95pt;margin-top:15.9pt;width:66.35pt;height:3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">
                <v:imagedata r:id="rId30" o:title=""/>
              </v:shape>
            </w:pict>
          </mc:Fallback>
        </mc:AlternateContent>
      </w:r>
      <w:r w:rsidRPr="00A77B26">
        <w:rPr>
          <w:lang w:val="sk-SK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5D3076D" wp14:editId="011BCF11">
                <wp:simplePos x="0" y="0"/>
                <wp:positionH relativeFrom="column">
                  <wp:posOffset>2815590</wp:posOffset>
                </wp:positionH>
                <wp:positionV relativeFrom="paragraph">
                  <wp:posOffset>177800</wp:posOffset>
                </wp:positionV>
                <wp:extent cx="31115" cy="1367155"/>
                <wp:effectExtent l="38100" t="38100" r="45085" b="42545"/>
                <wp:wrapNone/>
                <wp:docPr id="63" name="Písanie rukou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115" cy="136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FB6A6" id="Písanie rukou 63" o:spid="_x0000_s1026" type="#_x0000_t75" style="position:absolute;margin-left:221.05pt;margin-top:13.3pt;width:3.8pt;height:109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">
                <v:imagedata r:id="rId8" o:title=""/>
              </v:shape>
            </w:pict>
          </mc:Fallback>
        </mc:AlternateContent>
      </w:r>
      <w:r w:rsidRPr="00A77B26">
        <w:rPr>
          <w:lang w:val="sk-SK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D77A603" wp14:editId="23514DA1">
                <wp:simplePos x="0" y="0"/>
                <wp:positionH relativeFrom="column">
                  <wp:posOffset>1047115</wp:posOffset>
                </wp:positionH>
                <wp:positionV relativeFrom="paragraph">
                  <wp:posOffset>642620</wp:posOffset>
                </wp:positionV>
                <wp:extent cx="31115" cy="1367155"/>
                <wp:effectExtent l="38100" t="38100" r="45085" b="42545"/>
                <wp:wrapNone/>
                <wp:docPr id="62" name="Písanie rukou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115" cy="136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C9E01" id="Písanie rukou 62" o:spid="_x0000_s1026" type="#_x0000_t75" style="position:absolute;margin-left:81.75pt;margin-top:49.9pt;width:3.85pt;height:109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">
                <v:imagedata r:id="rId10" o:title=""/>
              </v:shape>
            </w:pict>
          </mc:Fallback>
        </mc:AlternateContent>
      </w:r>
      <w:r w:rsidRPr="00A77B26">
        <w:rPr>
          <w:lang w:val="sk-SK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6A80F97" wp14:editId="41924441">
                <wp:simplePos x="0" y="0"/>
                <wp:positionH relativeFrom="column">
                  <wp:posOffset>2343150</wp:posOffset>
                </wp:positionH>
                <wp:positionV relativeFrom="paragraph">
                  <wp:posOffset>1943735</wp:posOffset>
                </wp:positionV>
                <wp:extent cx="48895" cy="45720"/>
                <wp:effectExtent l="38100" t="57150" r="46355" b="49530"/>
                <wp:wrapNone/>
                <wp:docPr id="61" name="Písanie rukou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8895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2E153" id="Písanie rukou 61" o:spid="_x0000_s1026" type="#_x0000_t75" style="position:absolute;margin-left:183.85pt;margin-top:152.4pt;width:5.2pt;height:4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">
                <v:imagedata r:id="rId6" o:title=""/>
              </v:shape>
            </w:pict>
          </mc:Fallback>
        </mc:AlternateContent>
      </w:r>
      <w:r w:rsidRPr="00A77B26">
        <w:rPr>
          <w:lang w:val="sk-SK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87FAC0E" wp14:editId="64523A45">
                <wp:simplePos x="0" y="0"/>
                <wp:positionH relativeFrom="column">
                  <wp:posOffset>1092200</wp:posOffset>
                </wp:positionH>
                <wp:positionV relativeFrom="paragraph">
                  <wp:posOffset>213360</wp:posOffset>
                </wp:positionV>
                <wp:extent cx="1689100" cy="452755"/>
                <wp:effectExtent l="57150" t="38100" r="44450" b="42545"/>
                <wp:wrapNone/>
                <wp:docPr id="60" name="Písanie rukou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8910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762B5" id="Písanie rukou 60" o:spid="_x0000_s1026" type="#_x0000_t75" style="position:absolute;margin-left:85.3pt;margin-top:16.1pt;width:134.4pt;height:37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">
                <v:imagedata r:id="rId12" o:title=""/>
              </v:shape>
            </w:pict>
          </mc:Fallback>
        </mc:AlternateContent>
      </w:r>
      <w:r w:rsidRPr="00A77B26">
        <w:rPr>
          <w:lang w:val="sk-SK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DB0C975" wp14:editId="42ED36CF">
                <wp:simplePos x="0" y="0"/>
                <wp:positionH relativeFrom="column">
                  <wp:posOffset>1097060</wp:posOffset>
                </wp:positionH>
                <wp:positionV relativeFrom="paragraph">
                  <wp:posOffset>1525638</wp:posOffset>
                </wp:positionV>
                <wp:extent cx="1689100" cy="452755"/>
                <wp:effectExtent l="57150" t="38100" r="44450" b="42545"/>
                <wp:wrapNone/>
                <wp:docPr id="59" name="Písanie rukou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8910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C7DDE" id="Písanie rukou 59" o:spid="_x0000_s1026" type="#_x0000_t75" style="position:absolute;margin-left:85.7pt;margin-top:119.45pt;width:134.4pt;height:3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">
                <v:imagedata r:id="rId1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g">
            <w:drawing>
              <wp:inline distT="0" distB="0" distL="0" distR="0" wp14:anchorId="6FB33691" wp14:editId="49415CB3">
                <wp:extent cx="1993265" cy="2170430"/>
                <wp:effectExtent l="57150" t="38100" r="26035" b="58420"/>
                <wp:docPr id="54" name="Skupina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265" cy="2170430"/>
                          <a:chOff x="0" y="0"/>
                          <a:chExt cx="1993790" cy="2170470"/>
                        </a:xfrm>
                      </wpg:grpSpPr>
                      <wpg:grpSp>
                        <wpg:cNvPr id="55" name="Skupina 55"/>
                        <wpg:cNvGrpSpPr/>
                        <wpg:grpSpPr>
                          <a:xfrm>
                            <a:off x="0" y="0"/>
                            <a:ext cx="1993790" cy="2170470"/>
                            <a:chOff x="0" y="0"/>
                            <a:chExt cx="1993790" cy="2170470"/>
                          </a:xfrm>
                        </wpg:grpSpPr>
                        <w14:contentPart bwMode="auto" r:id="rId36">
                          <w14:nvContentPartPr>
                            <w14:cNvPr id="56" name="Písanie rukou 56"/>
                            <w14:cNvContentPartPr/>
                          </w14:nvContentPartPr>
                          <w14:xfrm>
                            <a:off x="0" y="0"/>
                            <a:ext cx="1993790" cy="2170470"/>
                          </w14:xfrm>
                        </w14:contentPart>
                        <pic:pic xmlns:pic="http://schemas.openxmlformats.org/drawingml/2006/picture">
                          <pic:nvPicPr>
                            <pic:cNvPr id="57" name="Obrázok 57" descr="Zobrazenia kocky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4000" b="93000" l="2500" r="99286">
                                          <a14:foregroundMark x1="26071" y1="4333" x2="10000" y2="18333"/>
                                          <a14:foregroundMark x1="23571" y1="8667" x2="3214" y2="24333"/>
                                          <a14:foregroundMark x1="3214" y1="24333" x2="2500" y2="93000"/>
                                          <a14:foregroundMark x1="26429" y1="7333" x2="27500" y2="71333"/>
                                          <a14:foregroundMark x1="28571" y1="72000" x2="56429" y2="70667"/>
                                          <a14:foregroundMark x1="56429" y1="70667" x2="99286" y2="72333"/>
                                          <a14:foregroundMark x1="4286" y1="92333" x2="23571" y2="75333"/>
                                          <a14:foregroundMark x1="23571" y1="75333" x2="25714" y2="7200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025" y="64469"/>
                              <a:ext cx="1847850" cy="198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14:contentPart bwMode="auto" r:id="rId37">
                        <w14:nvContentPartPr>
                          <w14:cNvPr id="58" name="Písanie rukou 58"/>
                          <w14:cNvContentPartPr/>
                        </w14:nvContentPartPr>
                        <w14:xfrm>
                          <a:off x="1911851" y="1437640"/>
                          <a:ext cx="19800" cy="63360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21401EE8" id="Skupina 54" o:spid="_x0000_s1026" style="width:156.95pt;height:170.9pt;mso-position-horizontal-relative:char;mso-position-vertical-relative:line" coordsize="19937,21704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">
                <v:group id="Skupina 55" o:spid="_x0000_s1027" style="position:absolute;width:19937;height:21704" coordsize="19937,21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Písanie rukou 56" o:spid="_x0000_s1028" type="#_x0000_t75" style="position:absolute;left:-86;top:-89;width:20113;height:2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">
                    <v:imagedata r:id="rId18" o:title=""/>
                  </v:shape>
                  <v:shape id="Obrázok 57" o:spid="_x0000_s1029" type="#_x0000_t75" alt="Zobrazenia kocky" style="position:absolute;left:730;top:644;width:18478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">
                    <v:imagedata r:id="rId19" o:title="Zobrazenia kocky"/>
                  </v:shape>
                </v:group>
                <v:shape id="Písanie rukou 58" o:spid="_x0000_s1030" type="#_x0000_t75" style="position:absolute;left:19028;top:14286;width:374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">
                  <v:imagedata r:id="rId20" o:title=""/>
                </v:shape>
                <w10:anchorlock/>
              </v:group>
            </w:pict>
          </mc:Fallback>
        </mc:AlternateContent>
      </w:r>
      <w:r>
        <w:rPr>
          <w:lang w:val="sk-SK"/>
        </w:rPr>
        <w:t xml:space="preserve"> </w:t>
      </w:r>
    </w:p>
    <w:p w14:paraId="271C1B81" w14:textId="14C41EEB" w:rsidR="00A77B26" w:rsidRDefault="00A77B26" w:rsidP="00A77B26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5E3A415" wp14:editId="1AFC8C77">
                <wp:simplePos x="0" y="0"/>
                <wp:positionH relativeFrom="column">
                  <wp:posOffset>2048943</wp:posOffset>
                </wp:positionH>
                <wp:positionV relativeFrom="paragraph">
                  <wp:posOffset>-30086</wp:posOffset>
                </wp:positionV>
                <wp:extent cx="155880" cy="207360"/>
                <wp:effectExtent l="57150" t="38100" r="0" b="40640"/>
                <wp:wrapNone/>
                <wp:docPr id="70" name="Písanie rukou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58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58EBB" id="Písanie rukou 70" o:spid="_x0000_s1026" type="#_x0000_t75" style="position:absolute;margin-left:160.65pt;margin-top:-3.05pt;width:13.65pt;height:1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">
                <v:imagedata r:id="rId39" o:title=""/>
              </v:shape>
            </w:pict>
          </mc:Fallback>
        </mc:AlternateContent>
      </w:r>
    </w:p>
    <w:p w14:paraId="7704A386" w14:textId="1C85FFF7" w:rsidR="00A77B26" w:rsidRDefault="00A77B26" w:rsidP="00A77B26">
      <w:pPr>
        <w:rPr>
          <w:lang w:val="sk-SK"/>
        </w:rPr>
      </w:pPr>
    </w:p>
    <w:p w14:paraId="5BB96046" w14:textId="532CC2C2" w:rsidR="00A77B26" w:rsidRPr="00A77B26" w:rsidRDefault="00A77B26" w:rsidP="00A77B26">
      <w:pPr>
        <w:pStyle w:val="Odsekzoznamu"/>
        <w:numPr>
          <w:ilvl w:val="1"/>
          <w:numId w:val="1"/>
        </w:numPr>
        <w:rPr>
          <w:lang w:val="sk-SK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B,</m:t>
            </m:r>
            <m:acc>
              <m:accPr>
                <m:chr m:val="⃡"/>
                <m:ctrlPr>
                  <w:rPr>
                    <w:rFonts w:ascii="Cambria Math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lang w:val="sk-SK"/>
                  </w:rPr>
                  <m:t>ACG</m:t>
                </m:r>
              </m:e>
            </m:acc>
          </m:e>
        </m:d>
        <m:r>
          <w:rPr>
            <w:rFonts w:ascii="Cambria Math" w:hAnsi="Cambria Math"/>
            <w:lang w:val="sk-SK"/>
          </w:rPr>
          <m:t>=|B,p|</m:t>
        </m:r>
      </m:oMath>
    </w:p>
    <w:p w14:paraId="77386FDE" w14:textId="678E7B91" w:rsidR="00A77B26" w:rsidRDefault="00A77B26" w:rsidP="00A77B2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Prekreslíme kolmú rovinu (stenu HFDB)</w:t>
      </w:r>
    </w:p>
    <w:p w14:paraId="60275A37" w14:textId="6E4A01D9" w:rsidR="00A77B26" w:rsidRPr="00A77B26" w:rsidRDefault="00A77B26" w:rsidP="00A77B2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835E436" wp14:editId="001BDCD3">
                <wp:simplePos x="0" y="0"/>
                <wp:positionH relativeFrom="column">
                  <wp:posOffset>1844823</wp:posOffset>
                </wp:positionH>
                <wp:positionV relativeFrom="paragraph">
                  <wp:posOffset>231563</wp:posOffset>
                </wp:positionV>
                <wp:extent cx="104040" cy="73080"/>
                <wp:effectExtent l="38100" t="38100" r="48895" b="41275"/>
                <wp:wrapNone/>
                <wp:docPr id="110" name="Písanie rukou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40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87B4D" id="Písanie rukou 110" o:spid="_x0000_s1026" type="#_x0000_t75" style="position:absolute;margin-left:144.55pt;margin-top:17.55pt;width:9.65pt;height:7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">
                <v:imagedata r:id="rId41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8A61DA3" wp14:editId="10B42127">
                <wp:simplePos x="0" y="0"/>
                <wp:positionH relativeFrom="column">
                  <wp:posOffset>2858770</wp:posOffset>
                </wp:positionH>
                <wp:positionV relativeFrom="paragraph">
                  <wp:posOffset>58420</wp:posOffset>
                </wp:positionV>
                <wp:extent cx="117010" cy="107950"/>
                <wp:effectExtent l="57150" t="38100" r="0" b="44450"/>
                <wp:wrapNone/>
                <wp:docPr id="101" name="Písanie rukou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701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FD75D" id="Písanie rukou 101" o:spid="_x0000_s1026" type="#_x0000_t75" style="position:absolute;margin-left:224.4pt;margin-top:3.9pt;width:10.6pt;height:9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">
                <v:imagedata r:id="rId43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359813F" wp14:editId="12A8CFA1">
                <wp:simplePos x="0" y="0"/>
                <wp:positionH relativeFrom="column">
                  <wp:posOffset>1054100</wp:posOffset>
                </wp:positionH>
                <wp:positionV relativeFrom="paragraph">
                  <wp:posOffset>59055</wp:posOffset>
                </wp:positionV>
                <wp:extent cx="69175" cy="143560"/>
                <wp:effectExtent l="38100" t="38100" r="45720" b="46990"/>
                <wp:wrapNone/>
                <wp:docPr id="97" name="Písanie rukou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9175" cy="1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461EF" id="Písanie rukou 97" o:spid="_x0000_s1026" type="#_x0000_t75" style="position:absolute;margin-left:82.3pt;margin-top:3.95pt;width:6.9pt;height:12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">
                <v:imagedata r:id="rId45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852F75F" wp14:editId="19550EA3">
                <wp:simplePos x="0" y="0"/>
                <wp:positionH relativeFrom="column">
                  <wp:posOffset>1889760</wp:posOffset>
                </wp:positionH>
                <wp:positionV relativeFrom="paragraph">
                  <wp:posOffset>90805</wp:posOffset>
                </wp:positionV>
                <wp:extent cx="109505" cy="93790"/>
                <wp:effectExtent l="38100" t="38100" r="43180" b="40005"/>
                <wp:wrapNone/>
                <wp:docPr id="84" name="Písanie rukou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9505" cy="9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B1466" id="Písanie rukou 84" o:spid="_x0000_s1026" type="#_x0000_t75" style="position:absolute;margin-left:148.1pt;margin-top:6.45pt;width:10pt;height:8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">
                <v:imagedata r:id="rId47" o:title=""/>
              </v:shape>
            </w:pict>
          </mc:Fallback>
        </mc:AlternateContent>
      </w:r>
    </w:p>
    <w:p w14:paraId="5A70D6EB" w14:textId="4B5B737D" w:rsidR="00A77B26" w:rsidRDefault="00A77B26" w:rsidP="00A77B26">
      <w:pPr>
        <w:rPr>
          <w:lang w:val="sk-SK"/>
        </w:rPr>
      </w:pPr>
    </w:p>
    <w:p w14:paraId="1CFF8A3E" w14:textId="37D601A3" w:rsidR="00A77B26" w:rsidRDefault="00A77B26" w:rsidP="00A77B26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809AB53" wp14:editId="0CE67AEC">
                <wp:simplePos x="0" y="0"/>
                <wp:positionH relativeFrom="column">
                  <wp:posOffset>1002063</wp:posOffset>
                </wp:positionH>
                <wp:positionV relativeFrom="paragraph">
                  <wp:posOffset>124018</wp:posOffset>
                </wp:positionV>
                <wp:extent cx="74520" cy="59760"/>
                <wp:effectExtent l="38100" t="38100" r="40005" b="54610"/>
                <wp:wrapNone/>
                <wp:docPr id="112" name="Písanie rukou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45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97EF4" id="Písanie rukou 112" o:spid="_x0000_s1026" type="#_x0000_t75" style="position:absolute;margin-left:78.2pt;margin-top:9.05pt;width:7.25pt;height:6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">
                <v:imagedata r:id="rId49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0AF7481" wp14:editId="79F7439F">
                <wp:simplePos x="0" y="0"/>
                <wp:positionH relativeFrom="column">
                  <wp:posOffset>2969823</wp:posOffset>
                </wp:positionH>
                <wp:positionV relativeFrom="paragraph">
                  <wp:posOffset>73618</wp:posOffset>
                </wp:positionV>
                <wp:extent cx="113760" cy="64800"/>
                <wp:effectExtent l="19050" t="38100" r="57785" b="49530"/>
                <wp:wrapNone/>
                <wp:docPr id="111" name="Písanie rukou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37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0DB94" id="Písanie rukou 111" o:spid="_x0000_s1026" type="#_x0000_t75" style="position:absolute;margin-left:233.15pt;margin-top:5.1pt;width:10.35pt;height: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">
                <v:imagedata r:id="rId51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9FAA0D6" wp14:editId="155D964A">
                <wp:simplePos x="0" y="0"/>
                <wp:positionH relativeFrom="column">
                  <wp:posOffset>1146783</wp:posOffset>
                </wp:positionH>
                <wp:positionV relativeFrom="paragraph">
                  <wp:posOffset>-367382</wp:posOffset>
                </wp:positionV>
                <wp:extent cx="1781280" cy="1098720"/>
                <wp:effectExtent l="38100" t="38100" r="47625" b="44450"/>
                <wp:wrapNone/>
                <wp:docPr id="72" name="Písanie rukou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81280" cy="10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30461" id="Písanie rukou 72" o:spid="_x0000_s1026" type="#_x0000_t75" style="position:absolute;margin-left:89.6pt;margin-top:-29.65pt;width:141.65pt;height:87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">
                <v:imagedata r:id="rId53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0CF9A9E" wp14:editId="188C1EF0">
                <wp:simplePos x="0" y="0"/>
                <wp:positionH relativeFrom="column">
                  <wp:posOffset>1130583</wp:posOffset>
                </wp:positionH>
                <wp:positionV relativeFrom="paragraph">
                  <wp:posOffset>-375662</wp:posOffset>
                </wp:positionV>
                <wp:extent cx="18000" cy="1154880"/>
                <wp:effectExtent l="38100" t="38100" r="58420" b="45720"/>
                <wp:wrapNone/>
                <wp:docPr id="71" name="Písanie rukou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000" cy="11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16FC4" id="Písanie rukou 71" o:spid="_x0000_s1026" type="#_x0000_t75" style="position:absolute;margin-left:88.3pt;margin-top:-30.3pt;width:2.8pt;height:92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">
                <v:imagedata r:id="rId55" o:title=""/>
              </v:shape>
            </w:pict>
          </mc:Fallback>
        </mc:AlternateContent>
      </w:r>
    </w:p>
    <w:p w14:paraId="1BA7B621" w14:textId="0D0FFE7D" w:rsidR="00A77B26" w:rsidRDefault="00A77B26" w:rsidP="00A77B26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9A2BAA8" wp14:editId="7932186E">
                <wp:simplePos x="0" y="0"/>
                <wp:positionH relativeFrom="column">
                  <wp:posOffset>1968303</wp:posOffset>
                </wp:positionH>
                <wp:positionV relativeFrom="paragraph">
                  <wp:posOffset>-665372</wp:posOffset>
                </wp:positionV>
                <wp:extent cx="93240" cy="1504080"/>
                <wp:effectExtent l="38100" t="38100" r="40640" b="58420"/>
                <wp:wrapNone/>
                <wp:docPr id="76" name="Písanie rukou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3240" cy="150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32C98" id="Písanie rukou 76" o:spid="_x0000_s1026" type="#_x0000_t75" style="position:absolute;margin-left:154.3pt;margin-top:-53.1pt;width:8.8pt;height:119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">
                <v:imagedata r:id="rId57" o:title=""/>
              </v:shape>
            </w:pict>
          </mc:Fallback>
        </mc:AlternateContent>
      </w:r>
    </w:p>
    <w:p w14:paraId="61AF96CA" w14:textId="78B7B539" w:rsidR="00A77B26" w:rsidRDefault="00A77B26" w:rsidP="00A77B26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43236B3" wp14:editId="73227E36">
                <wp:simplePos x="0" y="0"/>
                <wp:positionH relativeFrom="column">
                  <wp:posOffset>1888383</wp:posOffset>
                </wp:positionH>
                <wp:positionV relativeFrom="paragraph">
                  <wp:posOffset>141478</wp:posOffset>
                </wp:positionV>
                <wp:extent cx="106200" cy="63720"/>
                <wp:effectExtent l="38100" t="38100" r="46355" b="50800"/>
                <wp:wrapNone/>
                <wp:docPr id="109" name="Písanie rukou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620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4997B" id="Písanie rukou 109" o:spid="_x0000_s1026" type="#_x0000_t75" style="position:absolute;margin-left:148pt;margin-top:10.45pt;width:9.75pt;height:6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">
                <v:imagedata r:id="rId59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0C10510" wp14:editId="6F729408">
                <wp:simplePos x="0" y="0"/>
                <wp:positionH relativeFrom="column">
                  <wp:posOffset>3030220</wp:posOffset>
                </wp:positionH>
                <wp:positionV relativeFrom="paragraph">
                  <wp:posOffset>203835</wp:posOffset>
                </wp:positionV>
                <wp:extent cx="95230" cy="177625"/>
                <wp:effectExtent l="38100" t="38100" r="57785" b="51435"/>
                <wp:wrapNone/>
                <wp:docPr id="108" name="Písanie rukou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5230" cy="17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702AC" id="Písanie rukou 108" o:spid="_x0000_s1026" type="#_x0000_t75" style="position:absolute;margin-left:237.9pt;margin-top:15.35pt;width:8.95pt;height:15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">
                <v:imagedata r:id="rId61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90C6CF5" wp14:editId="3F5A4798">
                <wp:simplePos x="0" y="0"/>
                <wp:positionH relativeFrom="column">
                  <wp:posOffset>1036955</wp:posOffset>
                </wp:positionH>
                <wp:positionV relativeFrom="paragraph">
                  <wp:posOffset>251460</wp:posOffset>
                </wp:positionV>
                <wp:extent cx="70920" cy="138960"/>
                <wp:effectExtent l="38100" t="38100" r="43815" b="52070"/>
                <wp:wrapNone/>
                <wp:docPr id="105" name="Písanie rukou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092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0D174" id="Písanie rukou 105" o:spid="_x0000_s1026" type="#_x0000_t75" style="position:absolute;margin-left:80.95pt;margin-top:19.1pt;width:7pt;height:12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">
                <v:imagedata r:id="rId63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4E1968D" wp14:editId="19F1AFDC">
                <wp:simplePos x="0" y="0"/>
                <wp:positionH relativeFrom="column">
                  <wp:posOffset>2100580</wp:posOffset>
                </wp:positionH>
                <wp:positionV relativeFrom="paragraph">
                  <wp:posOffset>262890</wp:posOffset>
                </wp:positionV>
                <wp:extent cx="760730" cy="258035"/>
                <wp:effectExtent l="38100" t="38100" r="58420" b="46990"/>
                <wp:wrapNone/>
                <wp:docPr id="93" name="Písanie rukou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60730" cy="25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34B9A" id="Písanie rukou 93" o:spid="_x0000_s1026" type="#_x0000_t75" style="position:absolute;margin-left:164.7pt;margin-top:20pt;width:61.3pt;height:21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">
                <v:imagedata r:id="rId65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FE791E6" wp14:editId="1C182320">
                <wp:simplePos x="0" y="0"/>
                <wp:positionH relativeFrom="column">
                  <wp:posOffset>1962150</wp:posOffset>
                </wp:positionH>
                <wp:positionV relativeFrom="paragraph">
                  <wp:posOffset>297180</wp:posOffset>
                </wp:positionV>
                <wp:extent cx="78335" cy="114495"/>
                <wp:effectExtent l="57150" t="38100" r="36195" b="57150"/>
                <wp:wrapNone/>
                <wp:docPr id="81" name="Písanie rukou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8335" cy="11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A9418" id="Písanie rukou 81" o:spid="_x0000_s1026" type="#_x0000_t75" style="position:absolute;margin-left:153.8pt;margin-top:22.7pt;width:7.55pt;height:10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">
                <v:imagedata r:id="rId67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A54F3FA" wp14:editId="2AFE997F">
                <wp:simplePos x="0" y="0"/>
                <wp:positionH relativeFrom="column">
                  <wp:posOffset>2133543</wp:posOffset>
                </wp:positionH>
                <wp:positionV relativeFrom="paragraph">
                  <wp:posOffset>488518</wp:posOffset>
                </wp:positionV>
                <wp:extent cx="174600" cy="146160"/>
                <wp:effectExtent l="19050" t="38100" r="16510" b="44450"/>
                <wp:wrapNone/>
                <wp:docPr id="77" name="Písanie rukou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460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1C8AE" id="Písanie rukou 77" o:spid="_x0000_s1026" type="#_x0000_t75" style="position:absolute;margin-left:167.3pt;margin-top:37.75pt;width:15.2pt;height:12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">
                <v:imagedata r:id="rId69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DE0C0C6" wp14:editId="4FE4B5E2">
                <wp:simplePos x="0" y="0"/>
                <wp:positionH relativeFrom="column">
                  <wp:posOffset>1126490</wp:posOffset>
                </wp:positionH>
                <wp:positionV relativeFrom="paragraph">
                  <wp:posOffset>155575</wp:posOffset>
                </wp:positionV>
                <wp:extent cx="1860550" cy="120650"/>
                <wp:effectExtent l="38100" t="57150" r="25400" b="50800"/>
                <wp:wrapNone/>
                <wp:docPr id="75" name="Písanie rukou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6055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532FE" id="Písanie rukou 75" o:spid="_x0000_s1026" type="#_x0000_t75" style="position:absolute;margin-left:88pt;margin-top:11.55pt;width:147.9pt;height:10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">
                <v:imagedata r:id="rId71" o:title=""/>
              </v:shape>
            </w:pict>
          </mc:Fallback>
        </mc:AlternateContent>
      </w:r>
    </w:p>
    <w:p w14:paraId="2C74B676" w14:textId="715B19CA" w:rsidR="00A77B26" w:rsidRPr="00A77B26" w:rsidRDefault="00A77B26" w:rsidP="00A77B26">
      <w:pPr>
        <w:pStyle w:val="Odsekzoznamu"/>
        <w:numPr>
          <w:ilvl w:val="1"/>
          <w:numId w:val="1"/>
        </w:numPr>
        <w:rPr>
          <w:lang w:val="sk-SK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B,</m:t>
            </m:r>
            <m:acc>
              <m:accPr>
                <m:chr m:val="⃡"/>
                <m:ctrlPr>
                  <w:rPr>
                    <w:rFonts w:ascii="Cambria Math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lang w:val="sk-SK"/>
                  </w:rPr>
                  <m:t>ACG</m:t>
                </m:r>
              </m:e>
            </m:acc>
          </m:e>
        </m:d>
        <m:r>
          <w:rPr>
            <w:rFonts w:ascii="Cambria Math" w:hAnsi="Cambria Math"/>
            <w:lang w:val="sk-SK"/>
          </w:rPr>
          <m:t>=|B,</m:t>
        </m:r>
        <m:acc>
          <m:accPr>
            <m:chr m:val="⃡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sk-SK"/>
          </w:rPr>
          <m:t>|</m:t>
        </m:r>
      </m:oMath>
    </w:p>
    <w:p w14:paraId="538EA6F4" w14:textId="77777777" w:rsidR="00A77B26" w:rsidRPr="00A77B26" w:rsidRDefault="00A77B26" w:rsidP="00A77B2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m:oMath>
        <m:r>
          <w:rPr>
            <w:rFonts w:ascii="Cambria Math" w:hAnsi="Cambria Math"/>
            <w:lang w:val="sk-SK"/>
          </w:rPr>
          <m:t>x</m:t>
        </m:r>
        <m:r>
          <w:rPr>
            <w:rFonts w:ascii="Cambria Math" w:hAnsi="Cambria Math"/>
            <w:lang w:val="sk-SK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u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</m:oMath>
    </w:p>
    <w:p w14:paraId="3AB05294" w14:textId="00D98531" w:rsidR="00A77B26" w:rsidRPr="00A77B26" w:rsidRDefault="00A77B26" w:rsidP="00A77B2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m:oMath>
        <m:r>
          <w:rPr>
            <w:rFonts w:ascii="Cambria Math" w:hAnsi="Cambria Math"/>
            <w:lang w:val="sk-SK"/>
          </w:rPr>
          <m:t>x=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sk-SK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sk-SK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</m:oMath>
      <w:r>
        <w:rPr>
          <w:lang w:val="sk-SK"/>
        </w:rPr>
        <w:t xml:space="preserve"> </w:t>
      </w:r>
    </w:p>
    <w:sectPr w:rsidR="00A77B26" w:rsidRPr="00A77B26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F9"/>
    <w:rsid w:val="00150E19"/>
    <w:rsid w:val="00205D9E"/>
    <w:rsid w:val="00447FC8"/>
    <w:rsid w:val="00465E9E"/>
    <w:rsid w:val="006A500F"/>
    <w:rsid w:val="007C08F9"/>
    <w:rsid w:val="00A77B26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0A2E"/>
  <w15:chartTrackingRefBased/>
  <w15:docId w15:val="{51E44EC6-B4B4-4731-98F7-968326F7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C0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image" Target="media/image14.png"/><Relationship Id="rId21" Type="http://schemas.openxmlformats.org/officeDocument/2006/relationships/customXml" Target="ink/ink8.xml"/><Relationship Id="rId34" Type="http://schemas.openxmlformats.org/officeDocument/2006/relationships/customXml" Target="ink/ink16.xml"/><Relationship Id="rId42" Type="http://schemas.openxmlformats.org/officeDocument/2006/relationships/customXml" Target="ink/ink22.xml"/><Relationship Id="rId47" Type="http://schemas.openxmlformats.org/officeDocument/2006/relationships/image" Target="media/image18.png"/><Relationship Id="rId50" Type="http://schemas.openxmlformats.org/officeDocument/2006/relationships/customXml" Target="ink/ink26.xml"/><Relationship Id="rId55" Type="http://schemas.openxmlformats.org/officeDocument/2006/relationships/image" Target="media/image22.png"/><Relationship Id="rId63" Type="http://schemas.openxmlformats.org/officeDocument/2006/relationships/image" Target="media/image26.png"/><Relationship Id="rId68" Type="http://schemas.openxmlformats.org/officeDocument/2006/relationships/customXml" Target="ink/ink35.xml"/><Relationship Id="rId7" Type="http://schemas.openxmlformats.org/officeDocument/2006/relationships/customXml" Target="ink/ink2.xml"/><Relationship Id="rId71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9" Type="http://schemas.openxmlformats.org/officeDocument/2006/relationships/customXml" Target="ink/ink12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4.xml"/><Relationship Id="rId37" Type="http://schemas.openxmlformats.org/officeDocument/2006/relationships/customXml" Target="ink/ink19.xml"/><Relationship Id="rId40" Type="http://schemas.openxmlformats.org/officeDocument/2006/relationships/customXml" Target="ink/ink21.xml"/><Relationship Id="rId45" Type="http://schemas.openxmlformats.org/officeDocument/2006/relationships/image" Target="media/image17.png"/><Relationship Id="rId53" Type="http://schemas.openxmlformats.org/officeDocument/2006/relationships/image" Target="media/image21.png"/><Relationship Id="rId58" Type="http://schemas.openxmlformats.org/officeDocument/2006/relationships/customXml" Target="ink/ink30.xml"/><Relationship Id="rId66" Type="http://schemas.openxmlformats.org/officeDocument/2006/relationships/customXml" Target="ink/ink34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customXml" Target="ink/ink18.xml"/><Relationship Id="rId49" Type="http://schemas.openxmlformats.org/officeDocument/2006/relationships/image" Target="media/image19.png"/><Relationship Id="rId57" Type="http://schemas.openxmlformats.org/officeDocument/2006/relationships/image" Target="media/image23.png"/><Relationship Id="rId61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customXml" Target="ink/ink13.xml"/><Relationship Id="rId44" Type="http://schemas.openxmlformats.org/officeDocument/2006/relationships/customXml" Target="ink/ink23.xml"/><Relationship Id="rId52" Type="http://schemas.openxmlformats.org/officeDocument/2006/relationships/customXml" Target="ink/ink27.xml"/><Relationship Id="rId60" Type="http://schemas.openxmlformats.org/officeDocument/2006/relationships/customXml" Target="ink/ink31.xml"/><Relationship Id="rId65" Type="http://schemas.openxmlformats.org/officeDocument/2006/relationships/image" Target="media/image27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image" Target="media/image16.png"/><Relationship Id="rId48" Type="http://schemas.openxmlformats.org/officeDocument/2006/relationships/customXml" Target="ink/ink25.xml"/><Relationship Id="rId56" Type="http://schemas.openxmlformats.org/officeDocument/2006/relationships/customXml" Target="ink/ink29.xml"/><Relationship Id="rId64" Type="http://schemas.openxmlformats.org/officeDocument/2006/relationships/customXml" Target="ink/ink33.xml"/><Relationship Id="rId69" Type="http://schemas.openxmlformats.org/officeDocument/2006/relationships/image" Target="media/image29.png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0.xml"/><Relationship Id="rId33" Type="http://schemas.openxmlformats.org/officeDocument/2006/relationships/customXml" Target="ink/ink15.xml"/><Relationship Id="rId38" Type="http://schemas.openxmlformats.org/officeDocument/2006/relationships/customXml" Target="ink/ink20.xml"/><Relationship Id="rId46" Type="http://schemas.openxmlformats.org/officeDocument/2006/relationships/customXml" Target="ink/ink24.xml"/><Relationship Id="rId59" Type="http://schemas.openxmlformats.org/officeDocument/2006/relationships/image" Target="media/image24.png"/><Relationship Id="rId67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image" Target="media/image15.png"/><Relationship Id="rId54" Type="http://schemas.openxmlformats.org/officeDocument/2006/relationships/customXml" Target="ink/ink28.xml"/><Relationship Id="rId62" Type="http://schemas.openxmlformats.org/officeDocument/2006/relationships/customXml" Target="ink/ink32.xml"/><Relationship Id="rId70" Type="http://schemas.openxmlformats.org/officeDocument/2006/relationships/customXml" Target="ink/ink36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3:42.0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71 25,'-9'-1,"5"1,-1 0,1 0,0 0,-1 1,1-1,-1 1,-7 3,10-3,1-1,0 1,0 1,-1-1,1 0,0 0,0 0,0 1,0-1,0 0,0 1,1-1,-1 1,0-1,1 1,-1-1,1 1,-1 0,1-1,0 1,0 0,0-1,0 1,0 0,0 1,0 0,0 0,0-1,1 1,-1 0,1 0,-1-1,1 1,0 0,0-1,0 1,0-1,1 1,-1-1,1 0,-1 0,1 1,0-1,0 0,0 0,2 1,-2-2,0 0,0 0,0 0,0 0,0 0,0-1,0 1,0-1,0 1,0-1,1 0,-1 0,0 0,0 0,0 0,0 0,1-1,-1 1,0-1,0 0,0 1,0-1,0 0,0 0,0 0,2-3,-1 2,-1-1,0 1,0-1,0 0,0 0,0 0,-1 0,1 0,-1 0,0 0,0 0,0 0,0-1,-1 1,1 0,-1-1,0 1,0-1,0 1,0 0,-1-4,1 5,0 1,0-1,-1 1,1-1,0 1,0 0,-1-1,1 1,-1-1,1 1,-1 0,0-1,1 1,-1 0,0 0,0-1,0 1,0 0,0 0,0 0,0 0,0 0,-1 0,1 1,0-1,-1 0,1 1,0-1,-1 1,1-1,-1 1,1-1,-1 1,1 0,0 0,-1 0,1 0,-1 0,1 0,-1 0,1 1,-1-1,1 0,-1 1,1-1,0 1,-1-1,-1 2,1-1,0 0,1 1,-1-1,0 0,0 1,1-1,-1 1,1 0,-1-1,1 1,-1 0,1 0,0 0,0 0,0 0,0 0,1 0,-1 0,0 0,1 1,0-1,-1 3,1-4,0 0,0 1,0-1,0 0,1 1,-1-1,0 0,0 1,1-1,-1 0,1 0,0 1,-1-1,1 0,0 0,-1 0,1 0,0 0,0 0,0 0,0 0,0 0,0 0,0 0,0-1,1 1,-1-1,0 1,0 0,1-1,-1 0,0 1,1-1,-1 0,0 0,3 0,0 1,0-1,1 1,-1-1,1 0,-1-1,0 1,0-1,1 0,-1 0,5-2,-7 2,0-1,0 1,0-1,0 0,-1 0,1 1,-1-1,1 0,-1 0,0 0,1-1,-1 1,0 0,0 0,-1-1,1 1,0 0,-1-1,1-3,-1 5,1-1,-1 1,0 0,1-1,-1 1,0 0,0-1,0 1,0 0,0-1,0 1,-1 0,1-1,0 1,-1 0,1-1,-1 1,1 0,-1 0,0-1,1 1,-1 0,0 0,0 0,0 0,0 0,0 0,0 0,0 0,0 1,0-1,0 0,0 0,-1 1,1-1,0 1,-2-1,-1 1,1-1,-1 1,1 0,-1 0,0 0,1 1,-1-1,1 1,-1 0,1 0,-1 0,1 1,-6 2,7-2,0-1,-1 1,1-1,0 1,1 0,-1 0,0-1,0 2,1-1,-1 0,1 0,0 0,-1 1,1-1,0 0,1 1,-1-1,0 1,1-1,-1 1,1 0,0-1,0 1,0 3,0-5,0 0,0 0,1 0,-1 1,0-1,1 0,-1 0,1 0,0 0,-1 1,1-1,0 0,-1 0,1 0,0 0,0-1,0 1,0 0,2 1,-1-1,-1-1,1 1,0 0,0-1,0 0,0 0,-1 1,1-1,0 0,0 0,0-1,0 1,0 0,-1-1,1 1,0-1,2 0,-2 0,0 0,0 0,-1 0,1 0,0 0,-1-1,1 1,-1 0,1-1,-1 1,0-1,0 1,0-1,0 1,0-1,0 0,0 0,0 0,-1 1,1-1,-1 0,1 0,-1 0,0 0,1 0,-1-3,0 4,-1-1,1 1,0-1,0 1,0-1,-1 1,1-1,-1 1,1 0,-1-1,0 1,1-1,-1 1,0 0,0 0,0 0,0-1,0 1,0 0,0 0,-1 0,1 0,0 1,0-1,-1 0,1 1,-1-1,1 0,-1 1,1 0,0-1,-1 1,-3-1,1 1,-1 1,0-1,0 0,1 1,-1 0,0 0,-8 4,12-5,0 1,-1-1,1 1,0-1,0 1,0-1,0 1,0 0,0 0,0-1,0 1,0 0,0 0,0 0,0 0,1 0,-1 0,0 0,1 0,-1 1,1-1,-1 0,1 0,0 1,-1-1,1 0,0 0,0 1,0-1,0 0,0 0,0 1,0-1,1 2,-1-2,1 0,-1 0,1 0,0 0,-1-1,1 1,0 0,-1 0,1-1,0 1,0-1,0 1,-1-1,1 1,0-1,0 1,0-1,0 0,0 1,0-1,0 0,1 0,7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7:48.17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47 0,'1'13,"1"0,1 0,0 0,7 17,-3-8,-1-1,-1 1,-1 0,2 38,-6 93,-2-66,3-26,-3 67,-8-74,6-43,2 1,0-1,-2 23,3-19,-1 0,0-1,-5 17,-4 27,9-40,-2 0,-6 20,6-24,0 0,1 0,1 0,-2 24,-2 52,3-67,0 25,3 56,2-34,-1-58,0 0,1 0,0 0,8 22,-6-22,0 0,-1 0,-1 0,2 24,7 98,1-22,-13-91,2 0,0 1,1-1,1 0,1 0,12 37,-13-49,-1 0,0 1,-1-1,0 1,-1-1,0 13,-1-11,2 1,-1 0,4 17,9 70,0 10,-10-65,-5 53,0-51,5 45,8-2,0 22,-13-34,4 103,3-141,1 33,-2-31,-3-35,0 1,0-1,-1 0,1 1,-1-1,-1 1,-2 12,-6 18,2 0,-3 41,9-57,1-11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7:41.986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0,'9'2,"-1"-1,0 1,0 1,0 0,-1 0,1 0,13 9,13 5,81 29,-82-33,39 10,3 2,-59-18,0 2,-1 0,1 0,17 16,92 62,-55-42,-24-17,58 28,-63-35,-20-10,-6-5,0 2,-1 0,0 1,-1 0,13 12,-15-12,0 0,22 12,11 9,31 17,156 111,-205-142,0-3,48 20,-10-6,81 30,-127-50,-2-2,-1 1,0 1,0 0,19 14,-21-13,0-1,26 12,-26-14,-1 1,1 0,-1 1,11 9,-1 0,24 22,2 4,-32-29,37 21,-8-6,-33-20,0 0,1-1,13 6,-19-10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7:37.276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1,'4'0,"0"0,0 1,0 0,0 0,0 0,-1 0,1 1,0 0,-1-1,1 1,5 5,37 32,-7-5,27 18,-54-44,0 1,1-2,0 0,17 7,-17-9,-1 1,0 0,0 1,-1 0,18 15,4 9,1-1,1-2,43 26,0 2,-72-53,126 76,-23-18,-108-60,23 12,0-1,41 15,-49-21,0 1,16 9,-17-8,0-1,21 8,57 21,-47-17,48 27,48 6,-16-4,-46-17,-65-25,-1 0,27 6,-27-9,0 1,-1 0,25 13,-28-13,-1 0,2 0,-1 0,16 2,-17-5,0 1,-1 1,1-1,-1 1,0 1,0 0,14 8,-14-7,0 0,1-1,-1 0,14 4,-8-3,100 48,-109-50,-2-2,0 0,-1 0,1 1,0-1,-1 1,1 0,-1 0,1-1,-1 2,0-1,0 0,2 3,1 0,-1-1,1 1,-1-1,1 0,8 4,19 17,-28-20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7:07.3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62 3803,'-1'-13,"0"0,-1 0,-5-18,3 17,1 1,1 0,-1-22,5 3,8-44,-5 46,1-55,-4 6,-4-65,-10 66,2 16,5 42,2 0,-1-34,-3-20,4 46,-8-74,7 64,2 0,4-63,0 24,-4-7,4-88,3 131,2-41,5-41,-13-714,13 726,-12 79,1 0,6-41,-3 5,-5 54,2 0,-1 1,6-25,-2 14,-1-1,-2 0,0 0,-4-31,1-7,2 32,0-8,1-1,7-43,-6 66,0-1,-2-25,-1 27,1 1,1 0,4-30,-1 23,-1-1,-2 0,0 0,-3-27,0-5,2 45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7:07.3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61 3798,'-1'-13,"-1"-1,0 1,-5-18,4 18,0 0,1 0,-1-22,5 3,7-44,-4 46,2-55,-6 6,-3-65,-9 67,1 14,6 44,0-1,0-35,-2-18,2 45,-6-74,6 64,2 0,4-62,0 22,-4-5,4-90,3 133,1-42,6-41,-13-713,13 725,-12 79,1 0,6-40,-3 4,-5 54,1 0,1 0,4-23,-1 12,-1 1,-1-1,-2 0,-2-31,0-7,2 32,-1-8,2 0,7-44,-6 65,0 1,-2-27,-1 29,1 0,1-1,4-28,-1 21,-2 1,0-1,-1 0,-4-27,2-5,1 45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7:07.3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71 25,'-9'-1,"5"1,-1 0,1 0,0 0,-1 1,1-1,-1 1,-7 3,10-3,1-1,0 1,0 1,-1-1,1 0,0 0,0 0,0 1,0-1,0 0,0 1,1-1,-1 1,0-1,1 1,-1-1,1 1,-1 0,1-1,0 1,0 0,0-1,0 1,0 0,0 1,0 0,0 0,0-1,1 1,-1 0,1 0,-1-1,1 1,0 0,0-1,0 1,0-1,1 1,-1-1,1 0,-1 0,1 1,0-1,0 0,0 0,2 1,-2-2,0 0,0 0,0 0,0 0,0 0,0-1,0 1,0-1,0 1,0-1,1 0,-1 0,0 0,0 0,0 0,0 0,1-1,-1 1,0-1,0 0,0 1,0-1,0 0,0 0,0 0,2-3,-1 2,-1-1,0 1,0-1,0 0,0 0,0 0,-1 0,1 0,-1 0,0 0,0 0,0 0,0-1,-1 1,1 0,-1-1,0 1,0-1,0 1,0 0,-1-4,1 5,0 1,0-1,-1 1,1-1,0 1,0 0,-1-1,1 1,-1-1,1 1,-1 0,0-1,1 1,-1 0,0 0,0-1,0 1,0 0,0 0,0 0,0 0,0 0,-1 0,1 1,0-1,-1 0,1 1,0-1,-1 1,1-1,-1 1,1-1,-1 1,1 0,0 0,-1 0,1 0,-1 0,1 0,-1 0,1 1,-1-1,1 0,-1 1,1-1,0 1,-1-1,-1 2,1-1,0 0,1 1,-1-1,0 0,0 1,1-1,-1 1,1 0,-1-1,1 1,-1 0,1 0,0 0,0 0,0 0,0 0,1 0,-1 0,0 0,1 1,0-1,-1 3,1-4,0 0,0 1,0-1,0 0,1 1,-1-1,0 0,0 1,1-1,-1 0,1 0,0 1,-1-1,1 0,0 0,-1 0,1 0,0 0,0 0,0 0,0 0,0 0,0 0,0 0,0-1,1 1,-1-1,0 1,0 0,1-1,-1 0,0 1,1-1,-1 0,0 0,3 0,0 1,0-1,1 1,-1-1,1 0,-1-1,0 1,0-1,1 0,-1 0,5-2,-7 2,0-1,0 1,0-1,0 0,-1 0,1 1,-1-1,1 0,-1 0,0 0,1-1,-1 1,0 0,0 0,-1-1,1 1,0 0,-1-1,1-3,-1 5,1-1,-1 1,0 0,1-1,-1 1,0 0,0-1,0 1,0 0,0-1,0 1,-1 0,1-1,0 1,-1 0,1-1,-1 1,1 0,-1 0,0-1,1 1,-1 0,0 0,0 0,0 0,0 0,0 0,0 0,0 0,0 1,0-1,0 0,0 0,-1 1,1-1,0 1,-2-1,-1 1,1-1,-1 1,1 0,-1 0,0 0,1 1,-1-1,1 1,-1 0,1 0,-1 0,1 1,-6 2,7-2,0-1,-1 1,1-1,0 1,1 0,-1 0,0-1,0 2,1-1,-1 0,1 0,0 0,-1 1,1-1,0 0,1 1,-1-1,0 1,1-1,-1 1,1 0,0-1,0 1,0 3,0-5,0 0,0 0,1 0,-1 1,0-1,1 0,-1 0,1 0,0 0,-1 1,1-1,0 0,-1 0,1 0,0 0,0-1,0 1,0 0,2 1,-1-1,-1-1,1 1,0 0,0-1,0 0,0 0,-1 1,1-1,0 0,0 0,0-1,0 1,0 0,-1-1,1 1,0-1,2 0,-2 0,0 0,0 0,-1 0,1 0,0 0,-1-1,1 1,-1 0,1-1,-1 1,0-1,0 1,0-1,0 1,0-1,0 0,0 0,0 0,-1 1,1-1,-1 0,1 0,-1 0,0 0,1 0,-1-3,0 4,-1-1,1 1,0-1,0 1,0-1,-1 1,1-1,-1 1,1 0,-1-1,0 1,1-1,-1 1,0 0,0 0,0 0,0-1,0 1,0 0,0 0,-1 0,1 0,0 1,0-1,-1 0,1 1,-1-1,1 0,-1 1,1 0,0-1,-1 1,-3-1,1 1,-1 1,0-1,0 0,1 1,-1 0,0 0,-8 4,12-5,0 1,-1-1,1 1,0-1,0 1,0-1,0 1,0 0,0 0,0-1,0 1,0 0,0 0,0 0,0 0,1 0,-1 0,0 0,1 0,-1 1,1-1,-1 0,1 0,0 1,-1-1,1 0,0 0,0 1,0-1,0 0,0 0,0 1,0-1,1 2,-1-2,1 0,-1 0,1 0,0 0,-1-1,1 1,0 0,-1 0,1-1,0 1,0-1,0 1,-1-1,1 1,0-1,0 1,0-1,0 0,0 1,0-1,0 0,1 0,7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7:07.3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1258,'12'-1,"1"0,0-1,0-1,23-8,-21 6,1 1,21-4,12-2,-40 7,1 0,0 1,0 1,14-1,-8 1,0-1,31-7,8-2,-45 10,0-2,-1 1,1-1,10-5,32-8,42-7,-81 19,22-9,-30 10,1 1,0 0,0-1,0 2,0-1,0 1,12-1,-7 1,-1 0,1-1,18-6,21-2,-35 7,-1 0,23-7,-26 6,1 0,0 1,-1 1,22-2,-14 2,1 0,23-6,20-3,-35 6,0-1,45-15,-47 13,-10 3,1 2,-1 0,25-2,-28 3,0 0,-1-1,18-6,-19 5,0 1,0 0,1 0,20-1,-12 3,-1-1,21-6,-21 5,-1 0,33-2,-26 4,0-1,-1-2,29-7,31-5,-11-1,-30 6,31-11,-47 13,37-7,-13 6,29-5,-64 12,0 0,0-1,26-11,2 0,-27 10,0 1,0 1,21-1,-26 2,0 0,0-2,0 1,15-8,8-2,138-48,-54 18,-17 18,18-7,-87 21,135-44,-134 42,46-10,45-8,-30 12,55-18,-117 29,-3 1,-1-1,49-21,-3 4,-33 9,73-37,-79 35,-18 10,38-10,-39 13,0-1,29-13,-32 11,1 1,0 0,19-5,70-17,-21-11,-76 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7:07.3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1258,'12'-1,"1"0,0-1,0-1,23-8,-21 6,1 1,21-4,12-2,-40 7,1 0,0 1,0 1,14-1,-8 1,0-1,31-7,8-2,-45 10,0-2,-1 1,1-1,10-5,32-8,42-7,-81 19,22-9,-30 10,1 1,0 0,0-1,0 2,0-1,0 1,12-1,-7 1,-1 0,1-1,18-6,21-2,-35 7,-1 0,23-7,-26 6,1 0,0 1,-1 1,22-2,-14 2,1 0,23-6,20-3,-35 6,0-1,45-15,-47 13,-10 3,1 2,-1 0,25-2,-28 3,0 0,-1-1,18-6,-19 5,0 1,0 0,1 0,20-1,-12 3,-1-1,21-6,-21 5,-1 0,33-2,-26 4,0-1,-1-2,29-7,31-5,-11-1,-30 6,31-11,-47 13,37-7,-13 6,29-5,-64 12,0 0,0-1,26-11,2 0,-27 10,0 1,0 1,21-1,-26 2,0 0,0-2,0 1,15-8,8-2,138-48,-54 18,-17 18,18-7,-87 21,135-44,-134 42,46-10,45-8,-30 12,55-18,-117 29,-3 1,-1-1,49-21,-3 4,-33 9,73-37,-79 35,-18 10,38-10,-39 13,0-1,29-13,-32 11,1 1,0 0,19-5,70-17,-21-11,-76 38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4:45.2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123 5805,'1'-6,"-1"0,1 0,0 0,0 0,1 1,-1-1,1 0,1 1,-1-1,1 1,0-1,0 1,0 0,1 1,0-1,7-7,4-7,-12 16,-1-1,1 0,1 1,-1-1,0 1,1 0,-1 0,6-3,2-3,0 0,0 0,0-2,-2 1,1-1,-1 0,-1-1,11-19,-14 19,6-13,-5 24,0 14,-2 9,-1 1,1 37,-1-8,1-9,2 37,-6 9,0-80</inkml:trace>
  <inkml:trace contextRef="#ctx0" brushRef="#br0" timeOffset="1">145 5671,'5'0,"1"1,0 0,0 0,0 1,-1-1,6 4,-5-3,1 1,-1-2,1 1,11 1,-9-2,-1 1,0-1,15 6,19 4,-33-10</inkml:trace>
  <inkml:trace contextRef="#ctx0" brushRef="#br0" timeOffset="2">3822 5537,'-1'15,"-1"1,-1-1,0 0,-1 0,-1 0,0-1,-9 19,-12 34,4 12,-7 37,26-110</inkml:trace>
  <inkml:trace contextRef="#ctx0" brushRef="#br0" timeOffset="3">3810 5604,'3'-2,"0"0,0 0,0 0,0 0,0 1,0-1,1 1,-1 0,0 0,1 1,5-2,-5 2,14-3,1 0,0 2,0 1,36 3,-53-3,0 1,0-1,0 1,-1-1,1 1,0 0,-1 0,1 0,-1 0,1 0,-1 0,1 0,-1 0,1 1,-1-1,0 1,0-1,0 1,0-1,0 1,0-1,0 1,-1 0,1 0,-1-1,1 1,-1 0,1 0,-1 0,0-1,0 1,0 3,0-2,0 1,0-1,0 0,0 1,-1-1,0 1,1-1,-1 0,0 0,-1 1,1-1,0 0,-1 0,0 0,0 0,-4 4,-2-1,0-1,0 1,-1-2,0 1,0-2,0 1,-17 4,16-6,-1 2,1-1,1 1,-1 1,-15 9,25-14,0 0,0 1,-1-1,1 0,0 0,0 0,0 0,0 1,0-1,0 0,0 0,0 0,0 1,0-1,0 0,0 0,0 0,0 1,0-1,0 0,0 0,0 0,0 1,0-1,0 0,0 0,0 0,0 1,0-1,1 0,-1 0,0 0,0 0,0 1,0-1,0 0,1 0,-1 0,0 0,0 0,1 1,13 8,17 5,-27-13,1 1,0 0,0-1,-1 2,1-1,-1 0,0 1,0 0,0 0,0 0,0 1,-1-1,1 1,-1 0,0 0,0 0,0 0,-1 1,0-1,0 1,0-1,0 1,0 0,-1 0,0 0,0 0,-1 0,1 0,-1 0,0 0,0 0,-1 0,1 0,-1 0,0-1,-3 8,1-5,-1-1,0 1,-1-1,1 0,-1 0,0-1,0 0,-1 0,-10 8,6-9,-1 0,1-1,-1 0,0 0,1-1,-1-1,0 0,0 0,0-1,-17-2,4 1,14 1</inkml:trace>
  <inkml:trace contextRef="#ctx0" brushRef="#br0" timeOffset="4">5538 3923,'-6'1,"1"0,-1 0,1 1,0 0,0 0,-1 0,2 1,-10 5,-16 8,19-12,-1 1,1 0,0 1,1 0,-1 1,1 0,0 1,1 0,0 0,-12 14,19-19,0 0,0 0,1 0,-1 0,0 0,1 0,0 0,0 0,0 0,0 1,1-1,-1 0,1 1,0-1,0 1,0-1,0 0,1 1,-1-1,1 0,0 1,2 4,-1-4,0 1,0-1,1 0,-1 0,1 0,0 0,1 0,-1-1,0 0,1 1,0-1,0 0,0-1,8 5,-9-6,6 4,0 0,0-2,1 1,0-1,18 4,-19-7</inkml:trace>
  <inkml:trace contextRef="#ctx0" brushRef="#br0" timeOffset="5">1740 3688,'-1'7,"-1"1,1-1,-1 1,0-1,-1 0,-4 8,-3 11,-8 47,13-50,0-1,-11 27,14-42</inkml:trace>
  <inkml:trace contextRef="#ctx0" brushRef="#br0" timeOffset="6">1739 3709,'11'0,"0"0,0 1,0 0,0 0,21 7,-29-7,0 0,0 0,-1 1,1-1,0 1,-1-1,0 1,1 0,-1 0,0 0,0 0,0 0,0 1,0-1,-1 1,1-1,-1 1,0 0,1-1,-1 1,0 0,-1 0,1 0,0 0,-1 0,0 0,0 4,1 4,0 0,-1 0,0 0,-1 1,-3 14,4-23,-1 0,0 0,0 0,0-1,0 1,-1-1,1 1,-1-1,1 1,-1-1,0 0,0 0,0 1,0-2,0 1,-1 0,1 0,0-1,-1 1,1-1,-1 0,-3 2,-17 6,17-6,-1 0,1-1,0 0,-11 2,-64 16,73-18</inkml:trace>
  <inkml:trace contextRef="#ctx0" brushRef="#br0" timeOffset="7">1 1415,'1'28,"9"48,-5-49,1 54,-6 97,0-168</inkml:trace>
  <inkml:trace contextRef="#ctx0" brushRef="#br0" timeOffset="8">24 1494,'0'-2,"1"-1,-1 1,1 0,0 0,-1-1,1 1,0 0,0 0,1 0,-1 0,0 0,1 0,-1 0,1 1,0-1,-1 0,1 1,0-1,0 1,2-2,49-24,-33 18,35-14,-49 20</inkml:trace>
  <inkml:trace contextRef="#ctx0" brushRef="#br0" timeOffset="9">112 1537,'3'0,"0"0,0-1,0 0,0 0,0 0,0 0,0 0,-1 0,6-4,-6 3,0 1,1-1,0 1,-1 0,1 0,0 0,-1 0,1 0,0 1,0-1,5 0,-8 1,0 0,1 0,-1 0,0 0,0 0,0 0,1 0,-1 0,0 0,0 0,0 0,0 0,1 0,-1 0,0 1,0-1,0 0,0 0,1 0,-1 0,0 0,0 0,0 0,0 0,0 1,1-1,-1 0,0 0,0 0,0 0,0 0,0 1,0-1,0 0,0 0,0 0,0 0,0 1,1-1,-1 0,0 0,0 0,0 0,0 1,-7 8,-12 6,19-15,-32 21,-2-2,-39 18,67-34</inkml:trace>
  <inkml:trace contextRef="#ctx0" brushRef="#br0" timeOffset="10">35 1773,'9'-1,"0"0,-1 0,1 0,-1-1,1-1,-1 1,1-1,-1-1,0 1,-1-1,11-7,26-12,-38 19</inkml:trace>
  <inkml:trace contextRef="#ctx0" brushRef="#br0" timeOffset="11">3632 1293,'0'245,"0"-235</inkml:trace>
  <inkml:trace contextRef="#ctx0" brushRef="#br0" timeOffset="12">3655 1294,'2'0,"0"-2,3-1,1 1,2 0,2 1,-2-2,1 0,0 0,1 1,0 1,0 0,1-1,0-1,1 1,-1 0,-2-1,-2 0</inkml:trace>
  <inkml:trace contextRef="#ctx0" brushRef="#br0" timeOffset="13">3644 1404,'2'0,"3"0,2 0,2 0,1 0,1 0,0 0,1 0,-1 0,-1-2,-1-1,0 1,-2-2,-1 0</inkml:trace>
  <inkml:trace contextRef="#ctx0" brushRef="#br0" timeOffset="14">5271 102,'-9'0,"0"1,0 1,0 0,-10 3,-18 5,26-7,0 1,0 1,1 0,-1 0,1 1,0 0,0 1,-15 14,-4 1,25-18,-1-1,1 1,1 0,-1 0,0 0,1 0,0 1,0 0,-2 5,3-8,1 0,0 0,1 0,-1 0,0 1,1-1,-1 0,1 0,-1 1,1-1,0 0,0 1,0-1,1 0,-1 1,0-1,1 0,0 1,-1-1,1 0,0 0,2 4,0-3,-1-1,1 1,-1-1,1 0,0 1,0-1,0-1,0 1,0 0,1-1,-1 0,0 1,1-1,-1-1,1 1,-1 0,4-1,11 1,-1 0,24-3,-7 0,-28 2,0 0,0-1,0 0,0 0,-1-1,1 0,0 0,0 0,-1 0,1-1,-1 0,0 0,0 0,0-1,0 0,-1 0,0 0,1-1,3-5,-8 10,0 0,0 0,0 0,1-1,-1 1,0 0,0 0,0 0,0-1,0 1,0 0,0 0,0 0,0-1,0 1,0 0,0 0,0 0,0-1,0 1,0 0,0 0,0 0,0-1,0 1,0 0,0 0,0 0,0-1,0 1,0 0,-1 0,1 0,0-1,0 1,0 0,0 0,-1 0,-11-4,-20 3,23 1,-59-10,58 10</inkml:trace>
  <inkml:trace contextRef="#ctx0" brushRef="#br0" timeOffset="15">1349 2,'0'0,"1"1,0-1,0 1,-1-1,1 1,0 0,-1-1,1 1,-1 0,1-1,-1 1,1 0,-1-1,0 1,1 0,-1 0,0 0,1-1,-1 1,0 0,0 0,0 0,0 0,0 0,0-1,0 2,1 29,-1-27,1 52,-3 90,-2-106,-3 42,8-71,-1-1</inkml:trace>
  <inkml:trace contextRef="#ctx0" brushRef="#br0" timeOffset="16">1338 178,'2'0,"2"0,3 0,1 0,3 0,0 0,0 0,1 0,-1 0,1 0,-1 0,1 0,-1 0,0 0,-2 0</inkml:trace>
  <inkml:trace contextRef="#ctx0" brushRef="#br0" timeOffset="17">1494 0,'2'80,"-4"86,-9-89,11-67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4:45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 0,'-2'1,"0"-1,0 1,1-1,-1 1,1 0,-1 0,1 0,-1 0,1 0,-1 0,1 0,0 0,-1 1,1-1,0 0,0 1,0-1,0 1,0-1,1 1,-2 3,-12 36,9-18,4-17,-1-1,1 1,0 0,1-1,-1 12,2-15,-1 0,0 0,1 0,0-1,-1 1,1 0,0 0,0-1,0 1,0 0,0-1,0 1,1-1,-1 1,0-1,1 0,-1 0,1 1,-1-1,1 0,3 1,2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3:57.3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62 3803,'-1'-13,"0"0,-1 0,-5-18,3 17,1 1,1 0,-1-22,5 3,8-44,-5 46,1-55,-4 6,-4-65,-10 66,2 16,5 42,2 0,-1-34,-3-20,4 46,-8-74,7 64,2 0,4-63,0 24,-4-7,4-88,3 131,2-41,5-41,-13-714,13 726,-12 79,1 0,6-41,-3 5,-5 54,2 0,-1 1,6-25,-2 14,-1-1,-2 0,0 0,-4-31,1-7,2 32,0-8,1-1,7-43,-6 66,0-1,-2-25,-1 27,1 1,1 0,4-30,-1 23,-1-1,-2 0,0 0,-3-27,0-5,2 45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8:52.549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1 260,'1'-5,"0"1,0-1,0 0,1 1,0-1,0 1,5-9,5-13,-5 7,1 2,11-19,12-28,-30 59,1 0,0 1,0-1,1 1,-1-1,1 1,0 0,0 0,0 0,6-4,-9 8,1 0,-1 1,1-1,-1 1,1-1,-1 1,1-1,-1 1,1-1,-1 1,0-1,1 1,-1 0,0-1,0 1,1-1,-1 1,0 0,0-1,0 1,0 0,0-1,0 1,0 0,0-1,0 1,0 1,0 25,0-26,0 528,0-911,0 373,0 1,1 0,0 0,0 0,1 0,0 0,0 0,1 0,5-10,-4 16,0 0,1 0,-1 1,0-1,1 1,-1 0,1 0,-1 1,1-1,0 1,-1 0,1 1,-1-1,1 1,-1-1,1 1,-1 1,1-1,6 4,-8 0,0 0,-1 1,1 0,-1-1,0 1,-1 0,2 10,2 5,-2-11,0 0,0 0,1 0,0 0,1-1,11 16,-14-23,0 0,0 0,0 0,0 0,0 0,0-1,1 1,-1-1,1 1,-1-1,1 0,0 0,-1 0,1-1,0 1,0-1,0 1,-1-1,1 0,0 0,0 0,0 0,0-1,-1 1,1-1,0 0,0 1,-1-1,1-1,2 0,-2 1,-1-1,1 1,-1-1,1 1,-1-1,0 0,1 0,-1 0,0 0,0 0,-1-1,1 1,0-1,1-3,1-1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2:49.429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0,'0'112,"0"-110,0 0,1-1,-1 1,0 0,1 0,-1 0,1-1,-1 1,1 0,0-1,-1 1,1 0,0-1,0 1,1-1,-1 1,0-1,0 0,1 1,-1-1,0 0,1 0,0 0,-1 0,1 0,-1-1,1 1,0 0,0-1,-1 1,1-1,0 1,0-1,0 0,-1 0,1 0,3 0,-2-1,0 1,1-1,-1 1,0-1,1 0,-1-1,0 1,0 0,0-1,0 0,0 0,-1 0,1 0,0 0,-1 0,1-1,-1 1,0-1,3-3,2-6,-2 4,0-1,-1 1,0-1,0 0,4-17,-10 36,1 0,1 1,0-1,0 0,2 12,-1-17,0 0,-1 0,2 0,-1 0,1 0,-1-1,1 1,1 0,-1-1,0 1,1-1,0 0,5 5,-2-5,-1-1,1-1,0 1,0-1,1 0,-1 0,0-1,0 0,1 0,-1-1,1 1,-1-1,11-2,-11 2,4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2:17.5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12,'0'279,"0"-269</inkml:trace>
  <inkml:trace contextRef="#ctx0" brushRef="#br0" timeOffset="764.7">24 23,'43'-10,"70"-2,-104 12</inkml:trace>
  <inkml:trace contextRef="#ctx0" brushRef="#br0" timeOffset="1279.4">67 113,'5'0,"44"0,76 9,-54 1,-63-8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2:14.1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 0,'1'1,"0"-1,0 1,-1-1,1 1,0-1,-1 1,1-1,-1 1,1 0,-1-1,1 1,-1 0,1-1,-1 1,1 0,-1 0,0 0,0-1,1 1,-1 0,0 0,0 0,0 0,0-1,0 1,0 1,1 29,-1-27,0 16,0 0,-1 0,-1 0,-1 0,-9 31,1 12,2-8,2 0,7-45</inkml:trace>
  <inkml:trace contextRef="#ctx0" brushRef="#br0" timeOffset="639.09">12 245,'2'0,"3"0,0-2,1 0,1-1,3 1,0 1,0 0,2 1,-1-1,0 1,1 1,-1-1,0 0,1 0,-3 0</inkml:trace>
  <inkml:trace contextRef="#ctx0" brushRef="#br0" timeOffset="1419.09">191 99,'1'77,"-3"81,-9-102,11-47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1:35.4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153 0,'-1'0,"-1"0,0 0,0 0,0 0,0 1,1-1,-1 0,0 1,0 0,1-1,-1 1,0 0,1 0,-1 0,1 0,-1 0,1 0,-1 0,1 0,0 1,-1-1,1 0,0 1,0-1,0 1,0 0,1-1,-1 1,0 0,1-1,-1 1,1 0,-1 0,1 0,0-1,0 5,-1 1,2 0,-1 0,1-1,0 1,1 0,-1 0,1 0,5 9,-7-15,1 1,0-1,-1 0,1 1,0-1,-1 1,0-1,1 1,-1-1,0 1,0 0,0-1,0 1,0-1,0 1,0-1,-1 1,1-1,0 1,-1-1,1 1,-1-1,0 1,1-1,-1 0,0 1,0-1,0 0,0 0,0 1,0-1,0 0,-1 0,1 0,0-1,-1 1,1 0,0 0,-1-1,1 1,-1-1,1 1,-1-1,1 1,-1-1,-1 0,-3 1,-1 0,1 0,0-1,0 0,0 0,0-1,-1 0,1 0,0 0,0-1,-6-2,5 0,1-1</inkml:trace>
  <inkml:trace contextRef="#ctx0" brushRef="#br0" timeOffset="1527.65">119 145,'48'-7,"-41"5,0 1,-1 0,1 0,0 0,0 0,0 1,-1 1,1-1,0 1,9 2,-15-3,1 1,-1 0,1-1,-1 1,0 0,1 0,-1 0,0 0,0 0,1 0,-1 1,0-1,0 0,0 1,0-1,-1 0,1 1,0-1,-1 1,1-1,-1 1,1 0,-1-1,1 1,-1-1,0 1,0 0,0-1,0 1,0 0,-1-1,1 3,-1-2,0 1,1-1,-1 1,0-1,0 0,0 0,-1 0,1 1,0-1,-1 0,0-1,1 1,-1 0,0 0,0-1,0 1,0-1,0 0,0 1,-4 0,-56 21,79-24,-1 0,1 1,19 3,-33-3,1 1,0-1,-1 1,1 0,-1 0,1 1,5 2,-3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2:55.24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113 5,'-7'0,"0"0,0 0,0 1,0 0,1 0,-1 0,0 1,1 0,-9 4,12-4,1-1,-1 1,1 1,-1-1,1 0,0 0,0 1,0 0,0-1,0 1,1 0,-1 0,1 0,0 0,-1 0,2 0,-1 0,0 0,0 0,1 1,0 5,-1-4,1 0,0 1,0-1,0 0,1 0,0 0,0 0,2 7,-3-11,1 0,0 0,-1 0,1 0,0 0,0 0,-1 0,1 0,0 0,0 0,0-1,0 1,0 0,0-1,0 1,0-1,1 1,-1-1,0 1,0-1,0 0,1 1,-1-1,0 0,0 0,1 0,-1 0,0 0,0 0,0-1,1 1,-1 0,0-1,0 1,0-1,0 1,1-1,-1 1,0-1,1-1,2 0,-1 0,1 0,-1 0,0-1,0 0,0 1,0-1,0 0,-1-1,1 1,-1 0,3-5,19-49,-12 27,-7 16,-3 8,-1 20,-2 22,2 54,-1-89,0 0,0 0,1 0,-1 0,0 1,1-1,-1 0,1 0,-1 0,1 0,0 0,0 0,-1 0,1-1,0 1,0 0,0 0,0 0,0-1,0 1,0-1,0 1,0-1,0 1,0-1,0 1,0-1,1 0,1 1,0-1,1 0,-1 1,1-1,-1 0,1-1,-1 1,1-1,6-1,-3-1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2:52.03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61 1,'-3'0,"1"0,-1 0,1 1,-1-1,1 1,-1 0,1 0,0 0,-1 0,1 0,0 1,0-1,0 0,0 1,0 0,0-1,0 1,0 0,1 0,-1 0,1 0,0 0,-1 1,1-1,0 0,0 1,0-1,1 1,-1-1,0 0,1 5,-2 1,1 1,0 0,1 0,0 0,0 0,1 0,0 0,3 9,-3-16,-1-1,1 1,0 0,0-1,0 1,0-1,0 0,0 1,0-1,0 0,1 1,-1-1,1 0,-1 0,1 0,-1 0,1 0,-1-1,1 1,0 0,-1-1,1 1,0-1,0 0,-1 1,1-1,0 0,0 0,-1 0,1 0,0-1,0 1,1-1,0 1,-1-1,0 1,1-1,-1 1,0-1,1 0,-1 0,0 0,0 0,0 0,0-1,0 1,0-1,0 1,0-1,-1 0,1 0,-1 1,1-1,-1 0,0 0,1-1,-1 1,1-3,1-10,1-5,1 0,8-22,-9 49,1 1,-1-1,0 1,-1 0,4 12,-5-13,0-1,0 1,0-1,1 0,0 0,5 7,-6-10,0-1,0 0,1 0,-1 0,0-1,1 1,-1-1,1 1,0-1,-1 0,1 0,0 0,0 0,0 0,0 0,5-1,70 10,-69-10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1:03.99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0,'1782'0,"-1670"12,-53-14,82 4,-101 1,76 4,29 5,1010-14,-594 3,-450-12,469 11,-579 1,1-1,0 0,-1 0,1 1,0-1,-1 1,1-1,-1 1,1 0,-1 0,1 0,-1 0,1 0,-1 0,0 0,0 0,1 0,-1 0,0 1,0-1,0 1,-1-1,1 1,0-1,0 1,-1-1,1 1,-1-1,1 1,-1 2,3 7,-2 1,1-1,-1 18,-1-15,5 61,2 40,-8 331,-10-335,11 312,12-300,-13 256,13-279,-8-66,3 54,-8-36,2 74,15-29,-10-68,-1-1,1 52,3 45,-8-115,9 103,-7-87,-2-1,-2 52,-1-46,4 41,2-31,3 41,-7-73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0:57.87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34 1,'7'86,"-4"-59,1 12,-3 0,-5 60,0-59,-3 43,7-58,1 33,-11 93,6-102,2 0,4 54,0-15,-2 269,-11-235,0 34,11-141,-1 20,2 0,2 1,12 59,-2-8,-3 6,-5-1,-5 95,-1-71,-11-16,12 636,0-727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1:18.441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35 1,'-1'69,"3"74,2-103,3 42,-6 1,-3 68,-20-28,17-91,-1 36,-5 43,10-20,3 75,9-55,-9-100,0-1,0 1,1-1,6 12,5 25,-1 42,-2 1,-11-78,2 0,0 1,5 18,-4-18,0 0,-1 0,1 14,8 84,-11-108,-1 9,1 0,0 1,1-1,1 1,0-1,0 0,7 18,-7-23,0 1,0 0,-1 0,0 0,0 0,-1 12,5 33,0-22,-1 0,-1 0,-3 48,3 33,2-72,1 43,1 26,-2-62,6 42,-6-51,1 24,5 50,0 21,0-21,-9-22,-4 76,-3-126,-1 43,5-17,2 57,10-73,-8-41,-1 0,1 0,-2 0,2 16,-2 10,9 45,-5-45,1 50,-6 15,0-91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3:52.8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61 3798,'-1'-13,"-1"-1,0 1,-5-18,4 18,0 0,1 0,-1-22,5 3,7-44,-4 46,2-55,-6 6,-3-65,-9 67,1 14,6 44,0-1,0-35,-2-18,2 45,-6-74,6 64,2 0,4-62,0 22,-4-5,4-90,3 133,1-42,6-41,-13-713,13 725,-12 79,1 0,6-40,-3 4,-5 54,1 0,1 0,4-23,-1 12,-1 1,-1-1,-2 0,-2-31,0-7,2 32,-1-8,2 0,7-44,-6 65,0 1,-2-27,-1 29,1 0,1-1,4-28,-1 21,-2 1,0-1,-1 0,-4-27,2-5,1 45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2:46.41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7,'0'21,"-1"-6,1-1,1 1,0-1,3 15,-3-26,-1 0,1 0,0 0,0 0,0 0,1 0,-1-1,1 1,-1 0,1-1,0 1,0-1,0 0,0 0,0 0,1 0,-1 0,1 0,-1-1,1 1,0-1,-1 1,1-1,0 0,3 1,-4-2,1 1,-1-1,0 0,0 0,1 1,-1-2,0 1,1 0,-1 0,0-1,0 1,0-1,1 1,-1-1,0 0,0 0,0 0,0 0,3-3,-2 1,0 0,0 0,-1 0,1 0,-1-1,0 1,0-1,0 0,-1 1,3-6,0-5,-1 1,-1-1,0 0,0 0,-1-20,-1 17,0 24,4 42,-2-40,0 1,1-1,1-1,-1 1,2 0,-1-1,1 0,10 14,-13-20,1 1,-1-1,1 0,0 1,0-1,0 0,0-1,0 1,0 0,1-1,-1 0,0 0,1 0,-1 0,1 0,-1-1,1 0,-1 0,1 1,-1-2,1 1,-1 0,1-1,-1 0,1 0,4-2,0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2:27.1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0,'1'19,"-1"18,-1 0,-7 41,4-46,2 0,4 57,-1-22,4-38,-3-22</inkml:trace>
  <inkml:trace contextRef="#ctx0" brushRef="#br0" timeOffset="2730.95">4 55,'1'-2,"-1"1,0-1,1 1,-1-1,1 1,-1-1,1 1,-1-1,1 1,0 0,0-1,0 1,0 0,0 0,0 0,0 0,0 0,1 0,-1 0,0 0,1 0,-1 0,0 1,1-1,-1 0,1 1,-1 0,1-1,-1 1,1 0,-1 0,3-1,8 0,0 0,0 1,14 1,-13-1,-9 1,0-1,0 1,0 0,-1 0,1 0,0 0,-1 1,1-1,-1 1,1 0,-1 0,0 0,1 1,-1-1,-1 1,1-1,0 1,-1 0,1 0,-1 1,0-1,0 0,0 1,2 5,2 6,-1 0,0 0,-1 1,4 25,-8-40,0 0,0 0,0 0,0 0,0 0,0 0,0 0,-1 0,1 0,0 0,-1 0,1 0,-1 0,1 0,-1 0,1 0,-1 0,1 0,-1 0,0-1,-1 2,-26 13,14-11,-1 0,-20 2,29-5,-4 0,1 1,0 1,0-1,0 1,-10 5,71-5,-46-4,0 1,1 1,-1-1,0 1,1 0,-1 1,0-1,0 1,0 0,0 1,-1 0,1 0,-1 0,1 0,-1 1,0 0,0 0,0 0,-1 1,0-1,0 1,0 0,0 0,-1 1,5 8,-8-12,5 11,0 0,3 24,-7-34,-1 1,1-1,-1 1,0 0,0-1,0 1,-1-1,1 1,-1-1,0 0,0 1,0-1,0 0,-1 1,1-1,-4 5,2-6,0 1,0-1,0 0,-1 1,1-1,-1-1,1 1,-1-1,1 1,-1-1,0 0,0 0,0-1,1 1,-1-1,-7 0,3 1,0-1,-1-1,1 0,0 0,0 0,-15-6,16 4,0 1,0-1,-1 1,1 0,-1 1,0 0,-13-1,12 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2:23.5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 1,'0'357,"0"-348</inkml:trace>
  <inkml:trace contextRef="#ctx0" brushRef="#br0" timeOffset="1515.67">16 12,'0'-1,"1"0,-1 0,1 1,0-1,0 0,-1 0,1 1,0-1,0 1,0-1,0 0,-1 1,1 0,0-1,0 1,0 0,0-1,0 1,0 0,0 0,0 0,0 0,0 0,0 0,2 0,27 0,-26 0,0 1,0 0,0 0,0 0,-1 0,1 1,0 0,-1 0,1 0,-1 0,1 0,-1 1,0-1,0 1,0 0,0 0,-1 0,1 0,-1 0,4 8,2 5,-1 0,0 0,6 27,-6-20,-4-13,0-1,-1 1,0-1,-1 1,0 0,-1 0,0-1,0 1,-1 0,0 0,-5 15,4-22,-1 1,1-1,-1 0,0 0,-1 0,1 0,0-1,-1 1,1-1,-1 0,0 0,0 0,0-1,0 1,0-1,0 0,-6 1,-31 14,37-14,-1 0,1 0,-1 0,0 0,-9 1,9-2,0 0,0 1,1-1,-1 1,-7 4,6-2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2:04.6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1 125,'0'3,"1"0,0 0,-1 0,2 0,-1 0,0 0,0 0,1 0,0-1,-1 1,1-1,0 1,0-1,0 1,1-1,-1 0,1 0,-1 0,1-1,3 3,4 2,0-1,1 1,0-2,13 5,74 15,-39-13,-18-2,0-2,72 2,-15-7,82-5,-165 1,-1-2,0 0,0 0,-1-1,1-1,-1 0,0-1,-1-1,20-14,-31 21,0 1,0-1,0 1,0-1,0 1,0 0,0 0,1-1,-1 1,0 0,0 0,0 0,0 0,0 0,0 0,0 1,0-1,0 0,0 0,0 1,0-1,0 1,0-1,0 1,0-1,0 1,0 0,0-1,-1 1,1 0,0 0,0-1,-1 1,1 0,-1 0,1 0,-1 0,1 1,23 47,-19-37,51 88,-56-99,0-1,0 1,0-1,0 0,1 1,-1-1,0 1,0-1,1 0,-1 1,0-1,1 0,-1 1,0-1,1 0,-1 1,0-1,1 0,-1 0,1 1,-1-1,0 0,1 0,-1 0,1 0,-1 1,1-1,-1 0,1 0,-1 0,0 0,1 0,-1 0,1 0,-1 0,1-1,-1 1,1 0,16-16,7-30,-22 39,1 1,0-1,0 1,0 0,1 0,7-9,-9 13,0 0,0 0,0 1,1-1,-1 0,1 1,0-1,-1 1,1 0,0 0,0 0,-1 0,1 0,0 1,0-1,0 1,6 0,114-10,-97 11,-1 2,43 10,-44-7,1-2,-1-1,30 1,101 7,-135-11,-4 1,0-1,0-1,1 0,-1-1,0-1,0 0,-1-1,23-9,23-9,-51 19,0 0,0 0,0-1,-1 0,0 0,1-1,-2-1,1 0,13-11,-14 9,-2-1,1 0,-1 0,0 0,-1 0,0-1,0 0,5-20,-2 9,11-26,-16 40</inkml:trace>
  <inkml:trace contextRef="#ctx0" brushRef="#br0" timeOffset="1882.6">960 516,'7'1,"-1"1,0 1,0-1,0 1,0 0,0 0,0 1,-1 0,0 0,0 0,8 9,9 5,-1-6,-17-10,-1-1,0 1,0 0,1 0,-1 0,-1 1,6 3,-2 0,1 0,0 0,0-1,1 0,0-1,11 5,15 10,-28-15,1-1</inkml:trace>
  <inkml:trace contextRef="#ctx0" brushRef="#br0" timeOffset="3242.97">1004 716,'1'-2,"-1"-1,0 1,1-1,-1 1,1 0,0-1,0 1,0 0,0 0,0 0,1 0,-1 0,1 0,-1 0,1 0,0 0,2-2,42-27,-11 7,1 1,-31 21,0-1,-1 0,1 0,0 0,-1 0,0-1,0 1,4-6,43-40,-46 44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1:31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141 7,'0'0,"0"0,0 0,0 0,0-1,0 1,0 0,0 0,0-1,0 1,0 0,0 0,0-1,0 1,0 0,0 0,0-1,0 1,0 0,0 0,-1 0,1-1,0 1,0 0,0 0,0 0,-1 0,1-1,0 1,0 0,0 0,-1 0,1 0,0 0,0 0,0-1,-1 1,1 0,0 0,0 0,-1 0,1 0,0 0,0 0,-1 0,1 0,0 0,0 0,0 0,-1 0,1 0,0 0,0 1,-1-1,1 0,0 0,0 0,0 0,-1 0,1 0,0 1,0-1,0 0,0 0,-1 0,1 0,0 1,-11 14,10-9,1 0,-1 0,1 0,1 0,-1 0,1 0,0 0,1 0,-1 0,4 6,-3-5,1 1,-1-1,-1 1,2 14,-3-21,0 0,0 0,0 0,0-1,-1 1,1 0,0 0,0 0,-1-1,1 1,0 0,-1 0,1-1,-1 1,1 0,-1-1,1 1,-1 0,0-1,1 1,-1-1,0 1,1-1,-2 1,-26 6,-29-10,53 3,0-1,1 1,-1-1,0 0,0-1,1 1,-1 0,-4-3,2 0</inkml:trace>
  <inkml:trace contextRef="#ctx0" brushRef="#br0" timeOffset="1308.13">108 198,'10'-2,"1"0,-1 0,-1-1,1 0,0-1,15-8,-25 12,1-1,-1 1,1-1,0 1,-1-1,1 1,0 0,0-1,-1 1,1 0,0 0,0-1,0 1,0 0,-1 0,1 0,0 0,0 0,0 0,-1 0,1 0,0 0,0 1,0-1,-1 0,1 0,0 1,0-1,-1 1,2 0,-2 0,0 1,1-1,-1 1,0-1,0 1,-1-1,1 0,0 1,0-1,-1 1,1-1,-1 1,1-1,-1 0,0 1,1-1,-3 2,-20 32,18-28,0 0,0 0,0 1,-5 13,5 7,5-19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1:21.825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0 102,'1'-5,"1"0,-1 1,1-1,0 1,0-1,0 1,1 0,-1 0,1 0,0 0,6-6,10-15,-18 23,-1 1,1 0,0 0,0 0,-1 0,1 0,0 0,0 0,0 0,0 0,0 0,0 0,0 1,0-1,0 0,1 1,-1-1,0 1,0-1,0 1,3-1,-3 2,0-1,0 0,0 0,-1 1,1-1,0 0,0 1,-1-1,1 1,0-1,-1 1,1 0,0-1,-1 1,1-1,-1 1,1 0,-1 0,1-1,-1 1,0 0,1 0,-1 0,0-1,0 1,1 0,-1 0,0 0,0 0,0-1,0 2,4 34,4 24,0 70,-8 28,-1-220,3-69,-2 126,0 0,1-1,0 1,0-1,1 1,-1 0,1 0,0 0,1 0,-1 0,1 0,0 1,0-1,1 1,-1 0,1 0,0 0,0 0,0 1,0-1,7-3,-10 6,1 0,0 0,0-1,0 1,0 0,0 0,0 0,0 1,0-1,0 1,0-1,0 1,0-1,0 1,1 0,-1 0,0 0,0 0,4 1,-4 1,1-1,-1 0,0 1,0 0,0-1,0 1,-1 0,1 0,0 0,-1 0,0 0,1 0,-1 1,0-1,0 0,1 5,-1-5,1 1,-1-1,1 1,-1-1,1 0,0 1,0-1,0 0,0 0,0 0,0-1,0 1,1 0,-1-1,1 0,-1 1,1-1,-1 0,1 0,0 0,0-1,-1 1,1-1,0 0,0 1,0-1,0 0,4-1,10-1,-1-1,0 0,31-12,-11 5,-9 4,-20 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7:01:07.89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1 145,'95'-2,"100"4,-84 22,-56-14,-41-7,0 0,0 0,23-1,96 8,-131-10,119 13,-81-9,43 3,3-1,-60-2,-15-3,144 10,-66 0,-54-6,30 1,47 5,0-3,-90-6,56 1,-51-2,49 5,-5 0,-55-6,-1 0,1 2,-1 0,23 6,-19-4,-1-1,1-1,0 0,1-2,34-2,2 0,77 13,737-11,-760-12,69 1,-129 12,67-2,-77-4,31-1,52-5,-69 12,70-2,-103-2,0-1,31-11,-30 8,40-6,-34 9,1 0,48-2,-60 5,0 0,0-2,33-8,-33 6,0 1,1 0,29-1,-25 5,12 1,0-3,35-5,-23 1,1 1,47 3,6-10,12 1,-79 12,-23-1</inkml:trace>
  <inkml:trace contextRef="#ctx0" brushRef="#br0" timeOffset="951.05">5035 0,'-2'1,"0"0,0 0,0 0,1 0,-1 0,0 0,0 0,1 0,-1 1,1-1,-1 1,1-1,0 1,-1 0,1-1,0 1,0 0,0 0,0 0,1 0,-1 0,0 3,-2 3,0 0,1 0,0 1,-1 11,1 22,0-35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3:29.1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1258,'12'-1,"1"0,0-1,0-1,23-8,-21 6,1 1,21-4,12-2,-40 7,1 0,0 1,0 1,14-1,-8 1,0-1,31-7,8-2,-45 10,0-2,-1 1,1-1,10-5,32-8,42-7,-81 19,22-9,-30 10,1 1,0 0,0-1,0 2,0-1,0 1,12-1,-7 1,-1 0,1-1,18-6,21-2,-35 7,-1 0,23-7,-26 6,1 0,0 1,-1 1,22-2,-14 2,1 0,23-6,20-3,-35 6,0-1,45-15,-47 13,-10 3,1 2,-1 0,25-2,-28 3,0 0,-1-1,18-6,-19 5,0 1,0 0,1 0,20-1,-12 3,-1-1,21-6,-21 5,-1 0,33-2,-26 4,0-1,-1-2,29-7,31-5,-11-1,-30 6,31-11,-47 13,37-7,-13 6,29-5,-64 12,0 0,0-1,26-11,2 0,-27 10,0 1,0 1,21-1,-26 2,0 0,0-2,0 1,15-8,8-2,138-48,-54 18,-17 18,18-7,-87 21,135-44,-134 42,46-10,45-8,-30 12,55-18,-117 29,-3 1,-1-1,49-21,-3 4,-33 9,73-37,-79 35,-18 10,38-10,-39 13,0-1,29-13,-32 11,1 1,0 0,19-5,70-17,-21-11,-76 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2:50.8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1258,'12'-1,"1"0,0-1,0-1,23-8,-21 6,1 1,21-4,12-2,-40 7,1 0,0 1,0 1,14-1,-8 1,0-1,31-7,8-2,-45 10,0-2,-1 1,1-1,10-5,32-8,42-7,-81 19,22-9,-30 10,1 1,0 0,0-1,0 2,0-1,0 1,12-1,-7 1,-1 0,1-1,18-6,21-2,-35 7,-1 0,23-7,-26 6,1 0,0 1,-1 1,22-2,-14 2,1 0,23-6,20-3,-35 6,0-1,45-15,-47 13,-10 3,1 2,-1 0,25-2,-28 3,0 0,-1-1,18-6,-19 5,0 1,0 0,1 0,20-1,-12 3,-1-1,21-6,-21 5,-1 0,33-2,-26 4,0-1,-1-2,29-7,31-5,-11-1,-30 6,31-11,-47 13,37-7,-13 6,29-5,-64 12,0 0,0-1,26-11,2 0,-27 10,0 1,0 1,21-1,-26 2,0 0,0-2,0 1,15-8,8-2,138-48,-54 18,-17 18,18-7,-87 21,135-44,-134 42,46-10,45-8,-30 12,55-18,-117 29,-3 1,-1-1,49-21,-3 4,-33 9,73-37,-79 35,-18 10,38-10,-39 13,0-1,29-13,-32 11,1 1,0 0,19-5,70-17,-21-11,-76 38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48:07.8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123 5805,'1'-6,"-1"0,1 0,0 0,0 0,1 1,-1-1,1 0,1 1,-1-1,1 1,0-1,0 1,0 0,1 1,0-1,7-7,4-7,-12 16,-1-1,1 0,1 1,-1-1,0 1,1 0,-1 0,6-3,2-3,0 0,0 0,0-2,-2 1,1-1,-1 0,-1-1,11-19,-14 19,6-13,-5 24,0 14,-2 9,-1 1,1 37,-1-8,1-9,2 37,-6 9,0-80</inkml:trace>
  <inkml:trace contextRef="#ctx0" brushRef="#br0" timeOffset="1194.85">145 5671,'5'0,"1"1,0 0,0 0,0 1,-1-1,6 4,-5-3,1 1,-1-2,1 1,11 1,-9-2,-1 1,0-1,15 6,19 4,-33-10</inkml:trace>
  <inkml:trace contextRef="#ctx0" brushRef="#br0" timeOffset="3242.04">3822 5537,'-1'15,"-1"1,-1-1,0 0,-1 0,-1 0,0-1,-9 19,-12 34,4 12,-7 37,26-110</inkml:trace>
  <inkml:trace contextRef="#ctx0" brushRef="#br0" timeOffset="5895.91">3810 5604,'3'-2,"0"0,0 0,0 0,0 0,0 1,0-1,1 1,-1 0,0 0,1 1,5-2,-5 2,14-3,1 0,0 2,0 1,36 3,-53-3,0 1,0-1,0 1,-1-1,1 1,0 0,-1 0,1 0,-1 0,1 0,-1 0,1 0,-1 0,1 1,-1-1,0 1,0-1,0 1,0-1,0 1,0-1,0 1,-1 0,1 0,-1-1,1 1,-1 0,1 0,-1 0,0-1,0 1,0 3,0-2,0 1,0-1,0 0,0 1,-1-1,0 1,1-1,-1 0,0 0,-1 1,1-1,0 0,-1 0,0 0,0 0,-4 4,-2-1,0-1,0 1,-1-2,0 1,0-2,0 1,-17 4,16-6,-1 2,1-1,1 1,-1 1,-15 9,25-14,0 0,0 1,-1-1,1 0,0 0,0 0,0 0,0 1,0-1,0 0,0 0,0 0,0 1,0-1,0 0,0 0,0 0,0 1,0-1,0 0,0 0,0 0,0 1,0-1,0 0,0 0,0 0,0 1,0-1,1 0,-1 0,0 0,0 0,0 1,0-1,0 0,1 0,-1 0,0 0,0 0,1 1,13 8,17 5,-27-13,1 1,0 0,0-1,-1 2,1-1,-1 0,0 1,0 0,0 0,0 0,0 1,-1-1,1 1,-1 0,0 0,0 0,0 0,-1 1,0-1,0 1,0-1,0 1,0 0,-1 0,0 0,0 0,-1 0,1 0,-1 0,0 0,0 0,-1 0,1 0,-1 0,0-1,-3 8,1-5,-1-1,0 1,-1-1,1 0,-1 0,0-1,0 0,-1 0,-10 8,6-9,-1 0,1-1,-1 0,0 0,1-1,-1-1,0 0,0 0,0-1,-17-2,4 1,14 1</inkml:trace>
  <inkml:trace contextRef="#ctx0" brushRef="#br0" timeOffset="8023.32">5538 3923,'-6'1,"1"0,-1 0,1 1,0 0,0 0,-1 0,2 1,-10 5,-16 8,19-12,-1 1,1 0,0 1,1 0,-1 1,1 0,0 1,1 0,0 0,-12 14,19-19,0 0,0 0,1 0,-1 0,0 0,1 0,0 0,0 0,0 0,0 1,1-1,-1 0,1 1,0-1,0 1,0-1,0 0,1 1,-1-1,1 0,0 1,2 4,-1-4,0 1,0-1,1 0,-1 0,1 0,0 0,1 0,-1-1,0 0,1 1,0-1,0 0,0-1,8 5,-9-6,6 4,0 0,0-2,1 1,0-1,18 4,-19-7</inkml:trace>
  <inkml:trace contextRef="#ctx0" brushRef="#br0" timeOffset="10102.27">1740 3688,'-1'7,"-1"1,1-1,-1 1,0-1,-1 0,-4 8,-3 11,-8 47,13-50,0-1,-11 27,14-42</inkml:trace>
  <inkml:trace contextRef="#ctx0" brushRef="#br0" timeOffset="11548.99">1739 3709,'11'0,"0"0,0 1,0 0,0 0,21 7,-29-7,0 0,0 0,-1 1,1-1,0 1,-1-1,0 1,1 0,-1 0,0 0,0 0,0 0,0 1,0-1,-1 1,1-1,-1 1,0 0,1-1,-1 1,0 0,-1 0,1 0,0 0,-1 0,0 0,0 4,1 4,0 0,-1 0,0 0,-1 1,-3 14,4-23,-1 0,0 0,0 0,0-1,0 1,-1-1,1 1,-1-1,1 1,-1-1,0 0,0 0,0 1,0-2,0 1,-1 0,1 0,0-1,-1 1,1-1,-1 0,-3 2,-17 6,17-6,-1 0,1-1,0 0,-11 2,-64 16,73-18</inkml:trace>
  <inkml:trace contextRef="#ctx0" brushRef="#br0" timeOffset="14436.97">1 1415,'1'28,"9"48,-5-49,1 54,-6 97,0-168</inkml:trace>
  <inkml:trace contextRef="#ctx0" brushRef="#br0" timeOffset="15211.62">24 1494,'0'-2,"1"-1,-1 1,1 0,0 0,-1-1,1 1,0 0,0 0,1 0,-1 0,0 0,1 0,-1 0,1 1,0-1,-1 0,1 1,0-1,0 1,2-2,49-24,-33 18,35-14,-49 20</inkml:trace>
  <inkml:trace contextRef="#ctx0" brushRef="#br0" timeOffset="16328.23">112 1537,'3'0,"0"0,0-1,0 0,0 0,0 0,0 0,0 0,-1 0,6-4,-6 3,0 1,1-1,0 1,-1 0,1 0,0 0,-1 0,1 0,0 1,0-1,5 0,-8 1,0 0,1 0,-1 0,0 0,0 0,0 0,1 0,-1 0,0 0,0 0,0 0,0 0,1 0,-1 0,0 1,0-1,0 0,0 0,1 0,-1 0,0 0,0 0,0 0,0 0,0 1,1-1,-1 0,0 0,0 0,0 0,0 0,0 1,0-1,0 0,0 0,0 0,0 0,0 1,1-1,-1 0,0 0,0 0,0 0,0 1,-7 8,-12 6,19-15,-32 21,-2-2,-39 18,67-34</inkml:trace>
  <inkml:trace contextRef="#ctx0" brushRef="#br0" timeOffset="17275.02">35 1773,'9'-1,"0"0,-1 0,1 0,-1-1,1-1,-1 1,1-1,-1-1,0 1,-1-1,11-7,26-12,-38 19</inkml:trace>
  <inkml:trace contextRef="#ctx0" brushRef="#br0" timeOffset="19307">3632 1293,'0'245,"0"-235</inkml:trace>
  <inkml:trace contextRef="#ctx0" brushRef="#br0" timeOffset="20221.8">3655 1294,'2'0,"0"-2,3-1,1 1,2 0,2 1,-2-2,1 0,0 0,1 1,0 1,0 0,1-1,0-1,1 1,-1 0,-2-1,-2 0</inkml:trace>
  <inkml:trace contextRef="#ctx0" brushRef="#br0" timeOffset="21133.44">3644 1404,'2'0,"3"0,2 0,2 0,1 0,1 0,0 0,1 0,-1 0,-1-2,-1-1,0 1,-2-2,-1 0</inkml:trace>
  <inkml:trace contextRef="#ctx0" brushRef="#br0" timeOffset="27073.21">5271 102,'-9'0,"0"1,0 1,0 0,-10 3,-18 5,26-7,0 1,0 1,1 0,-1 0,1 1,0 0,0 1,-15 14,-4 1,25-18,-1-1,1 1,1 0,-1 0,0 0,1 0,0 1,0 0,-2 5,3-8,1 0,0 0,1 0,-1 0,0 1,1-1,-1 0,1 0,-1 1,1-1,0 0,0 1,0-1,1 0,-1 1,0-1,1 0,0 1,-1-1,1 0,0 0,2 4,0-3,-1-1,1 1,-1-1,1 0,0 1,0-1,0-1,0 1,0 0,1-1,-1 0,0 1,1-1,-1-1,1 1,-1 0,4-1,11 1,-1 0,24-3,-7 0,-28 2,0 0,0-1,0 0,0 0,-1-1,1 0,0 0,0 0,-1 0,1-1,-1 0,0 0,0 0,0-1,0 0,-1 0,0 0,1-1,3-5,-8 10,0 0,0 0,0 0,1-1,-1 1,0 0,0 0,0 0,0-1,0 1,0 0,0 0,0 0,0-1,0 1,0 0,0 0,0 0,0-1,0 1,0 0,0 0,0 0,0-1,0 1,0 0,0 0,0 0,0-1,0 1,0 0,-1 0,1 0,0-1,0 1,0 0,0 0,-1 0,-11-4,-20 3,23 1,-59-10,58 10</inkml:trace>
  <inkml:trace contextRef="#ctx0" brushRef="#br0" timeOffset="30113.6">1349 2,'0'0,"1"1,0-1,0 1,-1-1,1 1,0 0,-1-1,1 1,-1 0,1-1,-1 1,1 0,-1-1,0 1,1 0,-1 0,0 0,1-1,-1 1,0 0,0 0,0 0,0 0,0 0,0-1,0 2,1 29,-1-27,1 52,-3 90,-2-106,-3 42,8-71,-1-1</inkml:trace>
  <inkml:trace contextRef="#ctx0" brushRef="#br0" timeOffset="31507.97">1338 178,'2'0,"2"0,3 0,1 0,3 0,0 0,0 0,1 0,-1 0,1 0,-1 0,1 0,-1 0,0 0,-2 0</inkml:trace>
  <inkml:trace contextRef="#ctx0" brushRef="#br0" timeOffset="32951.2">1494 0,'2'80,"-4"86,-9-89,11-67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4:18.5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 0,'-2'1,"0"-1,0 1,1-1,-1 1,1 0,-1 0,1 0,-1 0,1 0,-1 0,1 0,0 0,-1 1,1-1,0 0,0 1,0-1,0 1,0-1,1 1,-2 3,-12 36,9-18,4-17,-1-1,1 1,0 0,1-1,-1 12,2-15,-1 0,0 0,1 0,0-1,-1 1,1 0,0 0,0-1,0 1,0 0,0-1,0 1,1-1,-1 1,0-1,1 0,-1 0,1 1,-1-1,1 0,3 1,2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8:46.774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 0,'0'3,"0"33,1 0,7 37,6 35,-11-89,0 0,10 24,-8-25,5 42,-9-48,0 0,1 0,8 24,-7-25,0 0,0 0,0 14,8 28,0-10,10 71,-16-75,6 73,-2-63,8 54,-6-44,-8-46,0 0,-1 1,1 21,-2-13,0 0,2 0,5 22,-2-15,0 0,-2 0,0 53,7 29,-4-23,-4-63,-1 17,-3 64,-1-62,4 53,3-57,1 42,-6 431,-12-413,13 368,11-345,-6-44,-1-37,-1-2,3 43,-7-65,2-1,7 31,-6-30,1-1,0 33,5 84,-9-133,11 100,-8-66,0 0,-5 64,0-25,0 28,4 108,2-171,3 78,-7 206,12-212,-6-23,-3-63,1 105,-5-90,8 67,5 28,-7-66,-7 81,0-47,2 799,0-893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0T16:57:54.91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27 1,'1'65,"-2"71,-4-92,-1 46,-6 10,11-23,3 80,3-117,1 43,-6-46,1 1,7 45,3 17,0 21,-7-72,-2 1,-4 52,0-14,4 3,-4 96,-3-147,-1 32,-5 39,11 424,-11-424,11-106,0 30,0 0,-9 49,5-50,2 0,3 67,2-27,-3 304,0-368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20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2022-05-20T16:44:00Z</dcterms:created>
  <dcterms:modified xsi:type="dcterms:W3CDTF">2022-05-20T17:04:00Z</dcterms:modified>
</cp:coreProperties>
</file>