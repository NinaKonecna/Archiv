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3205" w14:textId="0E158C8C" w:rsidR="00150E19" w:rsidRPr="00205D9E" w:rsidRDefault="00A2040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Nestacionárne magnetické pole</w:t>
      </w:r>
    </w:p>
    <w:p w14:paraId="44D9A948" w14:textId="77777777" w:rsidR="00465E9E" w:rsidRPr="00205D9E" w:rsidRDefault="00465E9E" w:rsidP="00465E9E">
      <w:pPr>
        <w:rPr>
          <w:lang w:val="sk-SK"/>
        </w:rPr>
      </w:pPr>
    </w:p>
    <w:p w14:paraId="6D400339" w14:textId="2F6214BC" w:rsidR="00465E9E" w:rsidRDefault="00A2040F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Nestále, časovo premenné, veličiny ktoré ho opisujú nie sú konštantné</w:t>
      </w:r>
    </w:p>
    <w:p w14:paraId="60C22E30" w14:textId="517A0C5D" w:rsidR="00A2040F" w:rsidRDefault="00A2040F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B </w:t>
      </w:r>
      <w:r>
        <w:rPr>
          <w:rFonts w:cstheme="minorHAnsi"/>
          <w:lang w:val="sk-SK"/>
        </w:rPr>
        <w:t xml:space="preserve">≠ </w:t>
      </w:r>
      <w:r>
        <w:rPr>
          <w:lang w:val="sk-SK"/>
        </w:rPr>
        <w:t>konštantné</w:t>
      </w:r>
    </w:p>
    <w:p w14:paraId="4772EB0D" w14:textId="77777777" w:rsidR="00C9188B" w:rsidRPr="00C9188B" w:rsidRDefault="00A2040F" w:rsidP="00465E9E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ϕ</m:t>
        </m:r>
      </m:oMath>
      <w:r>
        <w:rPr>
          <w:rFonts w:eastAsiaTheme="minorEastAsia"/>
          <w:lang w:val="sk-SK"/>
        </w:rPr>
        <w:t xml:space="preserve"> (=</w:t>
      </w:r>
      <w:proofErr w:type="spellStart"/>
      <w:r>
        <w:rPr>
          <w:rFonts w:eastAsiaTheme="minorEastAsia"/>
          <w:lang w:val="sk-SK"/>
        </w:rPr>
        <w:t>fí</w:t>
      </w:r>
      <w:proofErr w:type="spellEnd"/>
      <w:r>
        <w:rPr>
          <w:rFonts w:eastAsiaTheme="minorEastAsia"/>
          <w:lang w:val="sk-SK"/>
        </w:rPr>
        <w:t xml:space="preserve">) </w:t>
      </w:r>
    </w:p>
    <w:p w14:paraId="3479E6F3" w14:textId="217A6895" w:rsidR="00C9188B" w:rsidRPr="00C9188B" w:rsidRDefault="00C9188B" w:rsidP="00C9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rFonts w:eastAsiaTheme="minorEastAsia"/>
          <w:lang w:val="sk-SK"/>
        </w:rPr>
        <w:t>M</w:t>
      </w:r>
      <w:r w:rsidR="00A2040F">
        <w:rPr>
          <w:rFonts w:eastAsiaTheme="minorEastAsia"/>
          <w:lang w:val="sk-SK"/>
        </w:rPr>
        <w:t>agnetický indukčný tok</w:t>
      </w:r>
    </w:p>
    <w:p w14:paraId="45491EB8" w14:textId="0A8B749D" w:rsidR="00A2040F" w:rsidRPr="00A2040F" w:rsidRDefault="00C9188B" w:rsidP="00C9188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rFonts w:eastAsiaTheme="minorEastAsia"/>
          <w:lang w:val="sk-SK"/>
        </w:rPr>
        <w:t>T</w:t>
      </w:r>
      <w:r w:rsidR="00A2040F">
        <w:rPr>
          <w:rFonts w:eastAsiaTheme="minorEastAsia"/>
          <w:lang w:val="sk-SK"/>
        </w:rPr>
        <w:t>ok magnetickej indukcie plochou vodiča</w:t>
      </w:r>
    </w:p>
    <w:p w14:paraId="4DF798B3" w14:textId="54B992AD" w:rsidR="00A2040F" w:rsidRPr="00A2040F" w:rsidRDefault="00A2040F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ϕ=B*S*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</m:oMath>
    </w:p>
    <w:p w14:paraId="6E3CEAD6" w14:textId="3AD8D962" w:rsidR="00A2040F" w:rsidRDefault="00A2040F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B – magnetická indukcia</w:t>
      </w:r>
    </w:p>
    <w:p w14:paraId="2C185347" w14:textId="60409B28" w:rsidR="00A2040F" w:rsidRDefault="00A2040F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S – plocha</w:t>
      </w:r>
    </w:p>
    <w:p w14:paraId="17D2D044" w14:textId="700AD49F" w:rsidR="00A2040F" w:rsidRDefault="00A2040F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α</m:t>
        </m:r>
      </m:oMath>
      <w:r>
        <w:rPr>
          <w:rFonts w:eastAsiaTheme="minorEastAsia"/>
          <w:lang w:val="sk-SK"/>
        </w:rPr>
        <w:t xml:space="preserve"> (=alfa) – uhol, ktorý zvierajú indukčné čiary s normálou (kolmicou na plochu)</w:t>
      </w:r>
    </w:p>
    <w:p w14:paraId="6A8BD650" w14:textId="36E7A6BE" w:rsidR="00C9188B" w:rsidRPr="00C9188B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→ϕ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Wb</m:t>
            </m:r>
          </m:e>
        </m:d>
      </m:oMath>
    </w:p>
    <w:p w14:paraId="6FF49D1D" w14:textId="285AC4D9" w:rsidR="00C9188B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Wb→</m:t>
        </m:r>
      </m:oMath>
      <w:r>
        <w:rPr>
          <w:rFonts w:eastAsiaTheme="minorEastAsia"/>
          <w:lang w:val="sk-SK"/>
        </w:rPr>
        <w:t xml:space="preserve"> Weber</w:t>
      </w:r>
    </w:p>
    <w:p w14:paraId="6F60A448" w14:textId="553CF775" w:rsidR="00A2040F" w:rsidRDefault="00A2040F" w:rsidP="00A2040F">
      <w:pPr>
        <w:rPr>
          <w:rFonts w:eastAsiaTheme="minorEastAsia"/>
          <w:lang w:val="sk-SK"/>
        </w:rPr>
      </w:pPr>
    </w:p>
    <w:p w14:paraId="1EEE1E9E" w14:textId="10D2CDE4" w:rsidR="00A2040F" w:rsidRPr="00A2040F" w:rsidRDefault="00C9188B" w:rsidP="00A2040F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9B737" wp14:editId="52A556AD">
                <wp:simplePos x="0" y="0"/>
                <wp:positionH relativeFrom="column">
                  <wp:posOffset>4314825</wp:posOffset>
                </wp:positionH>
                <wp:positionV relativeFrom="paragraph">
                  <wp:posOffset>88265</wp:posOffset>
                </wp:positionV>
                <wp:extent cx="885190" cy="23685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CB921" w14:textId="3B7CC4EC" w:rsidR="00A2040F" w:rsidRPr="00C9188B" w:rsidRDefault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proofErr w:type="spellStart"/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I</w:t>
                            </w:r>
                            <w:r w:rsidR="00A2040F"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ndukč</w:t>
                            </w:r>
                            <w:proofErr w:type="spellEnd"/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 xml:space="preserve">. </w:t>
                            </w:r>
                            <w:r w:rsidR="00A2040F"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č.</w:t>
                            </w:r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sk-SK"/>
                                </w:rPr>
                                <m:t>i</m:t>
                              </m:r>
                            </m:oMath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B737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339.75pt;margin-top:6.95pt;width:69.7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" filled="f" stroked="f" strokeweight=".5pt">
                <v:textbox>
                  <w:txbxContent>
                    <w:p w14:paraId="4D7CB921" w14:textId="3B7CC4EC" w:rsidR="00A2040F" w:rsidRPr="00C9188B" w:rsidRDefault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w:proofErr w:type="spellStart"/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>I</w:t>
                      </w:r>
                      <w:r w:rsidR="00A2040F" w:rsidRPr="00C9188B">
                        <w:rPr>
                          <w:sz w:val="18"/>
                          <w:szCs w:val="18"/>
                          <w:lang w:val="sk-SK"/>
                        </w:rPr>
                        <w:t>ndukč</w:t>
                      </w:r>
                      <w:proofErr w:type="spellEnd"/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 xml:space="preserve">. </w:t>
                      </w:r>
                      <w:r w:rsidR="00A2040F" w:rsidRPr="00C9188B">
                        <w:rPr>
                          <w:sz w:val="18"/>
                          <w:szCs w:val="18"/>
                          <w:lang w:val="sk-SK"/>
                        </w:rPr>
                        <w:t>č.</w:t>
                      </w:r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sk-SK"/>
                          </w:rPr>
                          <m:t>i</m:t>
                        </m:r>
                      </m:oMath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5150C" wp14:editId="38CF723C">
                <wp:simplePos x="0" y="0"/>
                <wp:positionH relativeFrom="column">
                  <wp:posOffset>5376863</wp:posOffset>
                </wp:positionH>
                <wp:positionV relativeFrom="paragraph">
                  <wp:posOffset>83503</wp:posOffset>
                </wp:positionV>
                <wp:extent cx="890587" cy="23685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9EEB8" w14:textId="333E03C5" w:rsidR="00C9188B" w:rsidRPr="00C9188B" w:rsidRDefault="00C9188B" w:rsidP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Normála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sk-SK"/>
                                </w:rPr>
                                <m:t>n</m:t>
                              </m:r>
                            </m:oMath>
                            <w:r w:rsidRPr="00C9188B">
                              <w:rPr>
                                <w:sz w:val="18"/>
                                <w:szCs w:val="18"/>
                                <w:lang w:val="sk-S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150C" id="Textové pole 11" o:spid="_x0000_s1027" type="#_x0000_t202" style="position:absolute;left:0;text-align:left;margin-left:423.4pt;margin-top:6.6pt;width:70.1pt;height:1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" filled="f" stroked="f" strokeweight=".5pt">
                <v:textbox>
                  <w:txbxContent>
                    <w:p w14:paraId="0E09EEB8" w14:textId="333E03C5" w:rsidR="00C9188B" w:rsidRPr="00C9188B" w:rsidRDefault="00C9188B" w:rsidP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>Normála 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sk-SK"/>
                          </w:rPr>
                          <m:t>n</m:t>
                        </m:r>
                      </m:oMath>
                      <w:r w:rsidRPr="00C9188B">
                        <w:rPr>
                          <w:sz w:val="18"/>
                          <w:szCs w:val="18"/>
                          <w:lang w:val="sk-S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40F"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337B4" wp14:editId="5524370F">
                <wp:simplePos x="0" y="0"/>
                <wp:positionH relativeFrom="column">
                  <wp:posOffset>5424311</wp:posOffset>
                </wp:positionH>
                <wp:positionV relativeFrom="paragraph">
                  <wp:posOffset>213713</wp:posOffset>
                </wp:positionV>
                <wp:extent cx="0" cy="868680"/>
                <wp:effectExtent l="0" t="0" r="38100" b="2667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D0FF4" id="Rovná spojnica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pt,16.85pt" to="427.1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A2040F"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10B71" wp14:editId="4EE06372">
                <wp:simplePos x="0" y="0"/>
                <wp:positionH relativeFrom="column">
                  <wp:posOffset>5054600</wp:posOffset>
                </wp:positionH>
                <wp:positionV relativeFrom="paragraph">
                  <wp:posOffset>217805</wp:posOffset>
                </wp:positionV>
                <wp:extent cx="0" cy="868680"/>
                <wp:effectExtent l="0" t="0" r="38100" b="2667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EF5CB" id="Rovná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17.15pt" to="398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2040F">
        <w:rPr>
          <w:rFonts w:eastAsiaTheme="minorEastAsia"/>
          <w:b/>
          <w:bCs/>
          <w:lang w:val="sk-SK"/>
        </w:rPr>
        <w:t>Prípad 1:</w:t>
      </w:r>
    </w:p>
    <w:p w14:paraId="06E7973B" w14:textId="0BE91BEF" w:rsidR="00A2040F" w:rsidRDefault="00A2040F" w:rsidP="00A2040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0°</m:t>
            </m:r>
          </m:e>
        </m:func>
        <m:r>
          <w:rPr>
            <w:rFonts w:ascii="Cambria Math" w:eastAsiaTheme="minorEastAsia" w:hAnsi="Cambria Math"/>
            <w:lang w:val="sk-SK"/>
          </w:rPr>
          <m:t>=1</m:t>
        </m:r>
      </m:oMath>
    </w:p>
    <w:p w14:paraId="08E15B52" w14:textId="7389C397" w:rsidR="00A2040F" w:rsidRDefault="00A2040F" w:rsidP="00A2040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Indukčné čiary sú rovnobežné s normálou </w:t>
      </w:r>
      <w:r w:rsidR="00C9188B">
        <w:rPr>
          <w:rFonts w:eastAsiaTheme="minorEastAsia"/>
          <w:lang w:val="sk-SK"/>
        </w:rPr>
        <w:t>(</w:t>
      </w:r>
      <m:oMath>
        <m:r>
          <w:rPr>
            <w:rFonts w:ascii="Cambria Math" w:eastAsiaTheme="minorEastAsia" w:hAnsi="Cambria Math"/>
            <w:lang w:val="sk-SK"/>
          </w:rPr>
          <m:t>i∥n</m:t>
        </m:r>
      </m:oMath>
      <w:r w:rsidR="00C9188B">
        <w:rPr>
          <w:rFonts w:eastAsiaTheme="minorEastAsia"/>
          <w:lang w:val="sk-SK"/>
        </w:rPr>
        <w:t>)</w:t>
      </w:r>
    </w:p>
    <w:p w14:paraId="41E919EC" w14:textId="27155C9C" w:rsidR="00A2040F" w:rsidRPr="00A2040F" w:rsidRDefault="00C9188B" w:rsidP="00A2040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i⊥S</m:t>
        </m:r>
      </m:oMath>
      <w:r>
        <w:rPr>
          <w:rFonts w:eastAsiaTheme="minorEastAsia"/>
          <w:lang w:val="sk-SK"/>
        </w:rPr>
        <w:t xml:space="preserve"> </w:t>
      </w:r>
    </w:p>
    <w:p w14:paraId="7F8FD53B" w14:textId="0AECB3FB" w:rsidR="00A2040F" w:rsidRPr="00A2040F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ϕ=max</m:t>
        </m:r>
      </m:oMath>
    </w:p>
    <w:p w14:paraId="4486B9B9" w14:textId="261F8311" w:rsidR="00A2040F" w:rsidRDefault="00C9188B" w:rsidP="00C9188B">
      <w:pPr>
        <w:pStyle w:val="Odsekzoznamu"/>
        <w:rPr>
          <w:rFonts w:eastAsiaTheme="minorEastAsia"/>
          <w:lang w:val="sk-SK"/>
        </w:rPr>
      </w:pP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3C97E" wp14:editId="574C6653">
                <wp:simplePos x="0" y="0"/>
                <wp:positionH relativeFrom="column">
                  <wp:posOffset>5767070</wp:posOffset>
                </wp:positionH>
                <wp:positionV relativeFrom="paragraph">
                  <wp:posOffset>134938</wp:posOffset>
                </wp:positionV>
                <wp:extent cx="890587" cy="236855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E0157" w14:textId="05375D4F" w:rsidR="00C9188B" w:rsidRPr="00C9188B" w:rsidRDefault="00C9188B" w:rsidP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Plocha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sk-SK"/>
                                </w:rPr>
                                <m:t>S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97E" id="Textové pole 12" o:spid="_x0000_s1028" type="#_x0000_t202" style="position:absolute;left:0;text-align:left;margin-left:454.1pt;margin-top:10.65pt;width:70.1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" filled="f" stroked="f" strokeweight=".5pt">
                <v:textbox>
                  <w:txbxContent>
                    <w:p w14:paraId="0D8E0157" w14:textId="05375D4F" w:rsidR="00C9188B" w:rsidRPr="00C9188B" w:rsidRDefault="00C9188B" w:rsidP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Plocha 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sk-SK"/>
                          </w:rPr>
                          <m:t>S</m:t>
                        </m:r>
                      </m:oMath>
                      <w:r>
                        <w:rPr>
                          <w:sz w:val="18"/>
                          <w:szCs w:val="18"/>
                          <w:lang w:val="sk-S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40F"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CDAF9D" wp14:editId="41B0F669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146050" cy="170180"/>
                <wp:effectExtent l="38100" t="38100" r="44450" b="3937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05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79D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385.9pt;margin-top:-1.1pt;width:12.2pt;height: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">
                <v:imagedata r:id="rId6" o:title=""/>
              </v:shape>
            </w:pict>
          </mc:Fallback>
        </mc:AlternateContent>
      </w:r>
      <w:r w:rsidR="00A2040F">
        <w:rPr>
          <w:rFonts w:eastAsiaTheme="minorEastAsia"/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E50AF" wp14:editId="5847DFFE">
                <wp:simplePos x="0" y="0"/>
                <wp:positionH relativeFrom="column">
                  <wp:posOffset>4549281</wp:posOffset>
                </wp:positionH>
                <wp:positionV relativeFrom="paragraph">
                  <wp:posOffset>164465</wp:posOffset>
                </wp:positionV>
                <wp:extent cx="1622778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77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5827" id="Rovná spojnic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.95pt" to="4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1989D49A" w14:textId="71C0ECA9" w:rsidR="00C9188B" w:rsidRDefault="00C9188B" w:rsidP="00C9188B">
      <w:pPr>
        <w:rPr>
          <w:rFonts w:eastAsiaTheme="minorEastAsia"/>
          <w:lang w:val="sk-SK"/>
        </w:rPr>
      </w:pPr>
    </w:p>
    <w:p w14:paraId="1143FAD8" w14:textId="77777777" w:rsidR="00C9188B" w:rsidRPr="00C9188B" w:rsidRDefault="00C9188B" w:rsidP="00C9188B">
      <w:pPr>
        <w:rPr>
          <w:rFonts w:eastAsiaTheme="minorEastAsia"/>
          <w:lang w:val="sk-SK"/>
        </w:rPr>
      </w:pPr>
    </w:p>
    <w:p w14:paraId="57ADDEC0" w14:textId="451900CD" w:rsidR="00C9188B" w:rsidRPr="00A2040F" w:rsidRDefault="00C9188B" w:rsidP="00C9188B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B9286" wp14:editId="2A3618AD">
                <wp:simplePos x="0" y="0"/>
                <wp:positionH relativeFrom="column">
                  <wp:posOffset>5350565</wp:posOffset>
                </wp:positionH>
                <wp:positionV relativeFrom="paragraph">
                  <wp:posOffset>113886</wp:posOffset>
                </wp:positionV>
                <wp:extent cx="228600" cy="236855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EC5C5" w14:textId="73E26846" w:rsidR="00C9188B" w:rsidRPr="00C9188B" w:rsidRDefault="00C9188B" w:rsidP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sk-SK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9286" id="Textové pole 14" o:spid="_x0000_s1029" type="#_x0000_t202" style="position:absolute;left:0;text-align:left;margin-left:421.3pt;margin-top:8.95pt;width:18pt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" filled="f" stroked="f" strokeweight=".5pt">
                <v:textbox>
                  <w:txbxContent>
                    <w:p w14:paraId="5CAEC5C5" w14:textId="73E26846" w:rsidR="00C9188B" w:rsidRPr="00C9188B" w:rsidRDefault="00C9188B" w:rsidP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sk-SK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AB2D3" wp14:editId="3470A595">
                <wp:simplePos x="0" y="0"/>
                <wp:positionH relativeFrom="column">
                  <wp:posOffset>5307012</wp:posOffset>
                </wp:positionH>
                <wp:positionV relativeFrom="paragraph">
                  <wp:posOffset>127317</wp:posOffset>
                </wp:positionV>
                <wp:extent cx="0" cy="868680"/>
                <wp:effectExtent l="0" t="0" r="0" b="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6851E" id="Rovná spojnica 16" o:spid="_x0000_s1026" style="position:absolute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5pt,10pt" to="417.8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6C972" wp14:editId="099AC711">
                <wp:simplePos x="0" y="0"/>
                <wp:positionH relativeFrom="column">
                  <wp:posOffset>5424311</wp:posOffset>
                </wp:positionH>
                <wp:positionV relativeFrom="paragraph">
                  <wp:posOffset>213713</wp:posOffset>
                </wp:positionV>
                <wp:extent cx="0" cy="868680"/>
                <wp:effectExtent l="0" t="0" r="38100" b="2667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0A70E" id="Rovná spojnica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pt,16.85pt" to="427.1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lang w:val="sk-SK"/>
        </w:rPr>
        <w:t xml:space="preserve">Prípad </w:t>
      </w:r>
      <w:r>
        <w:rPr>
          <w:rFonts w:eastAsiaTheme="minorEastAsia"/>
          <w:b/>
          <w:bCs/>
          <w:lang w:val="sk-SK"/>
        </w:rPr>
        <w:t>2</w:t>
      </w:r>
      <w:r>
        <w:rPr>
          <w:rFonts w:eastAsiaTheme="minorEastAsia"/>
          <w:b/>
          <w:bCs/>
          <w:lang w:val="sk-SK"/>
        </w:rPr>
        <w:t>:</w:t>
      </w:r>
    </w:p>
    <w:p w14:paraId="44475E8A" w14:textId="2218D276" w:rsidR="00C9188B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90</m:t>
            </m:r>
            <m:r>
              <w:rPr>
                <w:rFonts w:ascii="Cambria Math" w:eastAsiaTheme="minorEastAsia" w:hAnsi="Cambria Math"/>
                <w:lang w:val="sk-SK"/>
              </w:rPr>
              <m:t>°</m:t>
            </m:r>
          </m:e>
        </m:func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0</m:t>
        </m:r>
      </m:oMath>
    </w:p>
    <w:p w14:paraId="0102B877" w14:textId="624C1C1B" w:rsidR="00C9188B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C6BC4" wp14:editId="10644B61">
                <wp:simplePos x="0" y="0"/>
                <wp:positionH relativeFrom="column">
                  <wp:posOffset>6029739</wp:posOffset>
                </wp:positionH>
                <wp:positionV relativeFrom="paragraph">
                  <wp:posOffset>518519</wp:posOffset>
                </wp:positionV>
                <wp:extent cx="192157" cy="236855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7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7457" w14:textId="343F89B7" w:rsidR="00C9188B" w:rsidRPr="00C9188B" w:rsidRDefault="00C9188B" w:rsidP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sk-SK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6BC4" id="Textové pole 17" o:spid="_x0000_s1030" type="#_x0000_t202" style="position:absolute;left:0;text-align:left;margin-left:474.8pt;margin-top:40.85pt;width:15.15pt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" filled="f" stroked="f" strokeweight=".5pt">
                <v:textbox>
                  <w:txbxContent>
                    <w:p w14:paraId="0C3A7457" w14:textId="343F89B7" w:rsidR="00C9188B" w:rsidRPr="00C9188B" w:rsidRDefault="00C9188B" w:rsidP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sk-SK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9C0B3" wp14:editId="43626FC3">
                <wp:simplePos x="0" y="0"/>
                <wp:positionH relativeFrom="column">
                  <wp:posOffset>5619750</wp:posOffset>
                </wp:positionH>
                <wp:positionV relativeFrom="paragraph">
                  <wp:posOffset>26670</wp:posOffset>
                </wp:positionV>
                <wp:extent cx="187325" cy="23685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C0E7A" w14:textId="5EB9F5C5" w:rsidR="00C9188B" w:rsidRPr="00C9188B" w:rsidRDefault="00C9188B" w:rsidP="00C9188B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sk-SK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C0B3" id="Textové pole 13" o:spid="_x0000_s1031" type="#_x0000_t202" style="position:absolute;left:0;text-align:left;margin-left:442.5pt;margin-top:2.1pt;width:14.75pt;height: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" filled="f" stroked="f" strokeweight=".5pt">
                <v:textbox>
                  <w:txbxContent>
                    <w:p w14:paraId="503C0E7A" w14:textId="5EB9F5C5" w:rsidR="00C9188B" w:rsidRPr="00C9188B" w:rsidRDefault="00C9188B" w:rsidP="00C9188B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sk-SK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6F16AB2" wp14:editId="575C613B">
                <wp:simplePos x="0" y="0"/>
                <wp:positionH relativeFrom="column">
                  <wp:posOffset>5268595</wp:posOffset>
                </wp:positionH>
                <wp:positionV relativeFrom="paragraph">
                  <wp:posOffset>194310</wp:posOffset>
                </wp:positionV>
                <wp:extent cx="146050" cy="170180"/>
                <wp:effectExtent l="45085" t="31115" r="32385" b="32385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14605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64669" id="Písanie rukou 18" o:spid="_x0000_s1026" type="#_x0000_t75" style="position:absolute;margin-left:414.5pt;margin-top:14.95pt;width:12.2pt;height:14.1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">
                <v:imagedata r:id="rId6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lang w:val="sk-SK"/>
          </w:rPr>
          <m:t>i⊥n</m:t>
        </m:r>
      </m:oMath>
    </w:p>
    <w:p w14:paraId="606B6906" w14:textId="2F79DF8D" w:rsidR="00C9188B" w:rsidRPr="00A2040F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i</m:t>
        </m:r>
        <m:r>
          <w:rPr>
            <w:rFonts w:ascii="Cambria Math" w:eastAsiaTheme="minorEastAsia" w:hAnsi="Cambria Math"/>
            <w:lang w:val="sk-SK"/>
          </w:rPr>
          <m:t>∥</m:t>
        </m:r>
        <m:r>
          <w:rPr>
            <w:rFonts w:ascii="Cambria Math" w:eastAsiaTheme="minorEastAsia" w:hAnsi="Cambria Math"/>
            <w:lang w:val="sk-SK"/>
          </w:rPr>
          <m:t>S</m:t>
        </m:r>
      </m:oMath>
      <w:r>
        <w:rPr>
          <w:rFonts w:eastAsiaTheme="minorEastAsia"/>
          <w:lang w:val="sk-SK"/>
        </w:rPr>
        <w:t xml:space="preserve"> </w:t>
      </w:r>
    </w:p>
    <w:p w14:paraId="13A8E313" w14:textId="38BA2493" w:rsidR="00C9188B" w:rsidRPr="00A2040F" w:rsidRDefault="00C9188B" w:rsidP="00C9188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ϕ=</m:t>
        </m:r>
        <m:r>
          <w:rPr>
            <w:rFonts w:ascii="Cambria Math" w:eastAsiaTheme="minorEastAsia" w:hAnsi="Cambria Math"/>
            <w:lang w:val="sk-SK"/>
          </w:rPr>
          <m:t>0</m:t>
        </m:r>
      </m:oMath>
    </w:p>
    <w:p w14:paraId="511C1150" w14:textId="38BA2493" w:rsidR="00C9188B" w:rsidRDefault="00C9188B" w:rsidP="00C9188B">
      <w:pPr>
        <w:pStyle w:val="Odsekzoznamu"/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4D16F" wp14:editId="7CD3888E">
                <wp:simplePos x="0" y="0"/>
                <wp:positionH relativeFrom="column">
                  <wp:posOffset>4549281</wp:posOffset>
                </wp:positionH>
                <wp:positionV relativeFrom="paragraph">
                  <wp:posOffset>164465</wp:posOffset>
                </wp:positionV>
                <wp:extent cx="1622778" cy="0"/>
                <wp:effectExtent l="0" t="0" r="0" b="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77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51024" id="Rovná spojnica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.95pt" to="4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38DF4EFF" w14:textId="79DC29F8" w:rsidR="00C9188B" w:rsidRDefault="00C9188B" w:rsidP="00C9188B">
      <w:pPr>
        <w:pStyle w:val="Odsekzoznamu"/>
        <w:ind w:left="1440"/>
        <w:rPr>
          <w:rFonts w:eastAsiaTheme="minorEastAsia"/>
          <w:lang w:val="sk-SK"/>
        </w:rPr>
      </w:pPr>
    </w:p>
    <w:p w14:paraId="0E431AC3" w14:textId="25AFD71C" w:rsidR="00C9188B" w:rsidRDefault="00C9188B" w:rsidP="00C9188B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</w:p>
    <w:p w14:paraId="7E88C20D" w14:textId="5F896821" w:rsidR="00C9188B" w:rsidRDefault="00C9188B" w:rsidP="00C9188B">
      <w:pPr>
        <w:pStyle w:val="Odsekzoznamu"/>
        <w:ind w:left="1440"/>
        <w:rPr>
          <w:rFonts w:eastAsiaTheme="minorEastAsia"/>
          <w:lang w:val="sk-SK"/>
        </w:rPr>
      </w:pPr>
    </w:p>
    <w:p w14:paraId="356C9A1F" w14:textId="226172D4" w:rsidR="00C9188B" w:rsidRDefault="00C9188B" w:rsidP="00C9188B">
      <w:pPr>
        <w:pStyle w:val="Odsekzoznamu"/>
        <w:ind w:left="1440"/>
        <w:rPr>
          <w:rFonts w:eastAsiaTheme="minorEastAsia"/>
          <w:lang w:val="sk-SK"/>
        </w:rPr>
      </w:pPr>
    </w:p>
    <w:p w14:paraId="0F7EE125" w14:textId="77777777" w:rsidR="00C9188B" w:rsidRPr="00A2040F" w:rsidRDefault="00C9188B" w:rsidP="00C9188B">
      <w:pPr>
        <w:pStyle w:val="Odsekzoznamu"/>
        <w:ind w:left="1440"/>
        <w:rPr>
          <w:rFonts w:eastAsiaTheme="minorEastAsia"/>
          <w:lang w:val="sk-SK"/>
        </w:rPr>
      </w:pPr>
    </w:p>
    <w:sectPr w:rsidR="00C9188B" w:rsidRPr="00A2040F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0F"/>
    <w:rsid w:val="00150E19"/>
    <w:rsid w:val="00205D9E"/>
    <w:rsid w:val="00465E9E"/>
    <w:rsid w:val="006A500F"/>
    <w:rsid w:val="00A2040F"/>
    <w:rsid w:val="00C9188B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0695"/>
  <w15:chartTrackingRefBased/>
  <w15:docId w15:val="{18CDD5EA-02DB-4A11-AAF6-1534A342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20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13:21:13.1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405 0,'-7'1,"0"-1,-1 1,1 1,0-1,0 1,0 1,0-1,0 1,1 0,-1 1,-6 4,-6 2,13-6,-6 1,1 1,0 1,0 0,1 1,-18 15,-15 14,-6 6,-21 52,67-89,0-1,0 1,1-1,0 1,0 0,0 0,0 0,1 0,0 0,1 0,-1 12,1-10,-1 0,0 0,0 0,0 0,-1 0,-4 9,-3 28,8-40</inkml:trace>
  <inkml:trace contextRef="#ctx0" brushRef="#br0" timeOffset="2431.88">265 287,'-18'-6,"18"6,-1 0,1 0,-1 0,1-1,0 1,-1 0,1 0,0 0,-1-1,1 1,0 0,-1 0,1-1,0 1,-1 0,1-1,0 1,0 0,0-1,-1 1,1 0,0-1,0 1,0 0,0-1,0 1,-1-1,1 1,0 0,0-1,0 1,0-1,0 1,0 0,0-1,1 1,-1-1,0 1,0 0,0-1,0 1,0-1,1 0,0 1,-1 0,0 0,1-1,-1 1,1 0,0 0,-1 0,1 0,-1-1,1 1,-1 0,1 0,-1 0,1 0,-1 0,1 0,-1 1,1-1,0 0,-1 0,1 0,-1 0,1 1,-1-1,1 0,-1 0,0 1,1-1,-1 0,1 1,-1-1,1 1,-1-1,0 0,1 1,-1-1,0 1,0-1,1 1,-1-1,0 1,0-1,0 1,0-1,1 2,-1-1,1 0,-1 0,1 0,-1 0,1 0,-1 1,0-1,1 0,-1 0,0 0,0 1,0-1,0 0,0 0,0 1,0-1,0 0,-1 0,1 1,0-1,-1 0,1 0,-2 1,2-1,0-1,0 1,-1-1,1 1,-1-1,1 0,0 1,-1-1,1 1,-1-1,1 0,-1 0,1 1,-1-1,1 0,-1 0,1 0,-1 1,1-1,-1 0,0 0,1 0,-1 0,1 0,-1 0,1 0,-1 0,1-1,-1 1,0 0,1 0,-1 0,1 0,-1-1,1 1,-1-1,-1 0,1 0,1 0,-1-1,0 1,0 0,0-1,1 1,-1-1,0 1,1-1,0 1,-1-1,1-1,-1 1,1 0,0 0,0 0,0 1,0-1,0 0,0 0,1 0,-1 1,1-1,1-3,-2 4,0 1,1-1,-1 1,0-1,1 1,-1-1,1 1,-1-1,0 1,1-1,-1 1,1 0,0-1,-1 1,1 0,-1 0,1-1,-1 1,1 0,0 0,-1 0,1 0,0 0,-1 0,1 0,-1 0,1 0,0 0,-1 0,1 0,0 0,-1 0,2 1,-2-1,1 1,0-1,-1 0,1 1,-1-1,1 1,-1-1,1 1,-1-1,1 1,-1-1,1 1,-1-1,0 1,1 0,-1-1,0 1,1-1,-1 1,0 0,0 0,0-1,0 1,0 0,1-1,-1 1,-1 0,1-1,0 1,0 0,0-1,0 1,0 0,-1 0,1-1,0 1,0-1,-1 1,1 0,-1-1,1 1,0-1,-1 1,1-1,-1 1,1-1,-1 1,0-1,1 0,-1 1,1-1,-1 0,0 1,1-1,-1 0,-1 1,-4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4T13:25:43.2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405 0,'-7'1,"0"-1,-1 1,1 1,0-1,0 1,0 1,0-1,0 1,1 0,-1 1,-6 4,-6 2,13-6,-6 1,1 1,0 1,0 0,1 1,-18 15,-15 14,-6 6,-21 52,67-89,0-1,0 1,1-1,0 1,0 0,0 0,0 0,1 0,0 0,1 0,-1 12,1-10,-1 0,0 0,0 0,0 0,-1 0,-4 9,-3 28,8-40</inkml:trace>
  <inkml:trace contextRef="#ctx0" brushRef="#br0" timeOffset="1">265 287,'-18'-6,"18"6,-1 0,1 0,-1 0,1-1,0 1,-1 0,1 0,0 0,-1-1,1 1,0 0,-1 0,1-1,0 1,-1 0,1-1,0 1,0 0,0-1,-1 1,1 0,0-1,0 1,0 0,0-1,0 1,-1-1,1 1,0 0,0-1,0 1,0-1,0 1,0 0,0-1,1 1,-1-1,0 1,0 0,0-1,0 1,0-1,1 0,0 1,-1 0,0 0,1-1,-1 1,1 0,0 0,-1 0,1 0,-1-1,1 1,-1 0,1 0,-1 0,1 0,-1 0,1 0,-1 1,1-1,0 0,-1 0,1 0,-1 0,1 1,-1-1,1 0,-1 0,0 1,1-1,-1 0,1 1,-1-1,1 1,-1-1,0 0,1 1,-1-1,0 1,0-1,1 1,-1-1,0 1,0-1,0 1,0-1,1 2,-1-1,1 0,-1 0,1 0,-1 0,1 0,-1 1,0-1,1 0,-1 0,0 0,0 1,0-1,0 0,0 0,0 1,0-1,0 0,-1 0,1 1,0-1,-1 0,1 0,-2 1,2-1,0-1,0 1,-1-1,1 1,-1-1,1 0,0 1,-1-1,1 1,-1-1,1 0,-1 0,1 1,-1-1,1 0,-1 0,1 0,-1 1,1-1,-1 0,0 0,1 0,-1 0,1 0,-1 0,1 0,-1 0,1-1,-1 1,0 0,1 0,-1 0,1 0,-1-1,1 1,-1-1,-1 0,1 0,1 0,-1-1,0 1,0 0,0-1,1 1,-1-1,0 1,1-1,0 1,-1-1,1-1,-1 1,1 0,0 0,0 0,0 1,0-1,0 0,0 0,1 0,-1 1,1-1,1-3,-2 4,0 1,1-1,-1 1,0-1,1 1,-1-1,1 1,-1-1,0 1,1-1,-1 1,1 0,0-1,-1 1,1 0,-1 0,1-1,-1 1,1 0,0 0,-1 0,1 0,0 0,-1 0,1 0,-1 0,1 0,0 0,-1 0,1 0,0 0,-1 0,2 1,-2-1,1 1,0-1,-1 0,1 1,-1-1,1 1,-1-1,1 1,-1-1,1 1,-1-1,1 1,-1-1,0 1,1 0,-1-1,0 1,1-1,-1 1,0 0,0 0,0-1,0 1,0 0,1-1,-1 1,-1 0,1-1,0 1,0 0,0-1,0 1,0 0,-1 0,1-1,0 1,0-1,-1 1,1 0,-1-1,1 1,0-1,-1 1,1-1,-1 1,1-1,-1 1,0-1,1 0,-1 1,1-1,-1 0,0 1,1-1,-1 0,-1 1,-4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2022-04-24T13:11:00Z</dcterms:created>
  <dcterms:modified xsi:type="dcterms:W3CDTF">2022-04-24T13:31:00Z</dcterms:modified>
</cp:coreProperties>
</file>