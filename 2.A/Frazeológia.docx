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8982E" w14:textId="2CE5D8AF" w:rsidR="00150E19" w:rsidRPr="00205D9E" w:rsidRDefault="00B421F2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Frazeológia</w:t>
      </w:r>
    </w:p>
    <w:p w14:paraId="5162D4AE" w14:textId="77777777" w:rsidR="00465E9E" w:rsidRPr="00205D9E" w:rsidRDefault="00465E9E" w:rsidP="00465E9E">
      <w:pPr>
        <w:rPr>
          <w:lang w:val="sk-SK"/>
        </w:rPr>
      </w:pPr>
    </w:p>
    <w:p w14:paraId="57860B59" w14:textId="4159553A" w:rsidR="00465E9E" w:rsidRDefault="00B421F2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Súčasť lexikológie ktorá skúma frazeologizmy</w:t>
      </w:r>
    </w:p>
    <w:p w14:paraId="79E0A0D5" w14:textId="77777777" w:rsidR="00B421F2" w:rsidRPr="00B421F2" w:rsidRDefault="00B421F2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B421F2">
        <w:rPr>
          <w:b/>
          <w:bCs/>
          <w:lang w:val="sk-SK"/>
        </w:rPr>
        <w:t>Frazeologizmy</w:t>
      </w:r>
    </w:p>
    <w:p w14:paraId="1B2778F3" w14:textId="62EF04C8" w:rsidR="00B421F2" w:rsidRDefault="00B421F2" w:rsidP="00B421F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Ustálené slovné spojenia s preneseným významom</w:t>
      </w:r>
    </w:p>
    <w:p w14:paraId="069759C1" w14:textId="7EB767B8" w:rsidR="00B421F2" w:rsidRDefault="00B421F2" w:rsidP="00B421F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Môžu byť:</w:t>
      </w:r>
    </w:p>
    <w:p w14:paraId="5B3C9F06" w14:textId="415AAF8A" w:rsidR="00B421F2" w:rsidRDefault="00B421F2" w:rsidP="00B421F2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Vytvorené ľudom – vznikali pri práci, tradovali sa (vďaka tomu sa zachovali dodnes)</w:t>
      </w:r>
    </w:p>
    <w:p w14:paraId="78A931A5" w14:textId="71C1106E" w:rsidR="00B421F2" w:rsidRDefault="00B421F2" w:rsidP="00B421F2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Intelektuálne – mytologické, biblické, historické alebo literárne, sú vytvorené jednotlivcom</w:t>
      </w:r>
    </w:p>
    <w:p w14:paraId="16A02D85" w14:textId="77777777" w:rsidR="00B421F2" w:rsidRPr="00B421F2" w:rsidRDefault="00B421F2" w:rsidP="00B421F2">
      <w:pPr>
        <w:rPr>
          <w:lang w:val="sk-SK"/>
        </w:rPr>
      </w:pPr>
    </w:p>
    <w:p w14:paraId="4F0D1607" w14:textId="15D41EFD" w:rsidR="00B421F2" w:rsidRDefault="00B421F2" w:rsidP="00B421F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Príslovia – majú ponaučenie</w:t>
      </w:r>
    </w:p>
    <w:p w14:paraId="05B59D9D" w14:textId="7316C8F8" w:rsidR="00B421F2" w:rsidRDefault="00B421F2" w:rsidP="00B421F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Porekadlo – nevyplýva z nich ponaučenie, konštatujú, opisujú situáciu</w:t>
      </w:r>
    </w:p>
    <w:p w14:paraId="4C28B7B2" w14:textId="11EDA468" w:rsidR="00B421F2" w:rsidRDefault="00B421F2" w:rsidP="00B421F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Prirovnania – napr. Silný ako buk</w:t>
      </w:r>
    </w:p>
    <w:p w14:paraId="64C8EC9E" w14:textId="241FE228" w:rsidR="00B421F2" w:rsidRDefault="00B421F2" w:rsidP="00B421F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Pranostika – výroky o počasí, ktoré vznikli dlhodobým pozorovaním prírodných javov, napr. Matej ľady láme</w:t>
      </w:r>
    </w:p>
    <w:p w14:paraId="7633D84B" w14:textId="5280F735" w:rsidR="00B421F2" w:rsidRDefault="00B421F2" w:rsidP="00B421F2">
      <w:pPr>
        <w:rPr>
          <w:lang w:val="sk-SK"/>
        </w:rPr>
      </w:pPr>
    </w:p>
    <w:p w14:paraId="6143C650" w14:textId="2F0BE010" w:rsidR="00B421F2" w:rsidRPr="00B421F2" w:rsidRDefault="00B421F2" w:rsidP="00B421F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Podstata v dnešnej dobe: </w:t>
      </w:r>
    </w:p>
    <w:p w14:paraId="19FB85AC" w14:textId="34289DCD" w:rsidR="00B421F2" w:rsidRPr="00B421F2" w:rsidRDefault="00B421F2" w:rsidP="00B421F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Dôkaz kultúry národa, obohacujú slovnú zásobu</w:t>
      </w:r>
    </w:p>
    <w:sectPr w:rsidR="00B421F2" w:rsidRPr="00B421F2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F2"/>
    <w:rsid w:val="00150E19"/>
    <w:rsid w:val="00205D9E"/>
    <w:rsid w:val="00465E9E"/>
    <w:rsid w:val="006A500F"/>
    <w:rsid w:val="00B421F2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98B4"/>
  <w15:chartTrackingRefBased/>
  <w15:docId w15:val="{E3E7AAD6-1C75-49CF-94D6-B2963292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2022-05-20T16:34:00Z</dcterms:created>
  <dcterms:modified xsi:type="dcterms:W3CDTF">2022-05-20T16:43:00Z</dcterms:modified>
</cp:coreProperties>
</file>