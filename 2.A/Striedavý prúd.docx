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EC5B0" w14:textId="625EEF64" w:rsidR="00150E19" w:rsidRPr="00092987" w:rsidRDefault="00092987" w:rsidP="00465E9E">
      <w:pPr>
        <w:pStyle w:val="Nzov"/>
        <w:jc w:val="center"/>
        <w:rPr>
          <w:b/>
          <w:bCs/>
          <w:lang w:val="sk-SK"/>
        </w:rPr>
      </w:pPr>
      <w:r w:rsidRPr="00092987">
        <w:rPr>
          <w:b/>
          <w:bCs/>
          <w:lang w:val="sk-SK"/>
        </w:rPr>
        <w:t>Striedavý prúd</w:t>
      </w:r>
    </w:p>
    <w:p w14:paraId="2AC2CF33" w14:textId="77777777" w:rsidR="00465E9E" w:rsidRPr="00092987" w:rsidRDefault="00465E9E" w:rsidP="00465E9E">
      <w:pPr>
        <w:rPr>
          <w:lang w:val="sk-SK"/>
        </w:rPr>
      </w:pPr>
    </w:p>
    <w:p w14:paraId="0E939E57" w14:textId="1F76758F" w:rsidR="00465E9E" w:rsidRPr="00092987" w:rsidRDefault="00092987" w:rsidP="00092987">
      <w:pPr>
        <w:pStyle w:val="Odsekzoznamu"/>
        <w:numPr>
          <w:ilvl w:val="0"/>
          <w:numId w:val="1"/>
        </w:numPr>
        <w:rPr>
          <w:lang w:val="sk-SK"/>
        </w:rPr>
      </w:pPr>
      <w:r w:rsidRPr="00092987">
        <w:rPr>
          <w:lang w:val="sk-SK"/>
        </w:rPr>
        <w:t>N</w:t>
      </w:r>
      <w:r w:rsidRPr="00092987">
        <w:rPr>
          <w:lang w:val="sk-SK"/>
        </w:rPr>
        <w:t>útené elektromagnetické kmity s frekvenciou 50 Hz</w:t>
      </w:r>
    </w:p>
    <w:p w14:paraId="4A0DAE05" w14:textId="2F0979FC" w:rsidR="00092987" w:rsidRDefault="00092987" w:rsidP="00092987">
      <w:pPr>
        <w:pStyle w:val="Odsekzoznamu"/>
        <w:numPr>
          <w:ilvl w:val="0"/>
          <w:numId w:val="1"/>
        </w:numPr>
        <w:rPr>
          <w:lang w:val="sk-SK"/>
        </w:rPr>
      </w:pPr>
      <w:r w:rsidRPr="00092987">
        <w:rPr>
          <w:lang w:val="sk-SK"/>
        </w:rPr>
        <w:t>Elektrárne vyrábajú elektrický prúd</w:t>
      </w:r>
      <w:r>
        <w:rPr>
          <w:lang w:val="sk-SK"/>
        </w:rPr>
        <w:t xml:space="preserve"> –</w:t>
      </w:r>
      <w:r w:rsidRPr="00092987">
        <w:rPr>
          <w:lang w:val="sk-SK"/>
        </w:rPr>
        <w:t xml:space="preserve"> </w:t>
      </w:r>
      <w:r>
        <w:rPr>
          <w:lang w:val="sk-SK"/>
        </w:rPr>
        <w:t>jadrové, vodné, solárne, geotermálne,...</w:t>
      </w:r>
    </w:p>
    <w:p w14:paraId="199975EA" w14:textId="18CEA86C" w:rsidR="00092987" w:rsidRDefault="00092987" w:rsidP="00092987">
      <w:pPr>
        <w:pStyle w:val="Odsekzoznamu"/>
        <w:numPr>
          <w:ilvl w:val="0"/>
          <w:numId w:val="1"/>
        </w:numPr>
        <w:rPr>
          <w:lang w:val="sk-SK"/>
        </w:rPr>
      </w:pPr>
      <w:r w:rsidRPr="00092987">
        <w:rPr>
          <w:lang w:val="sk-SK"/>
        </w:rPr>
        <w:t xml:space="preserve">V </w:t>
      </w:r>
      <w:r w:rsidRPr="00092987">
        <w:rPr>
          <w:lang w:val="sk-SK"/>
        </w:rPr>
        <w:t>elektrárňach</w:t>
      </w:r>
      <w:r w:rsidRPr="00092987">
        <w:rPr>
          <w:lang w:val="sk-SK"/>
        </w:rPr>
        <w:t xml:space="preserve"> sa nachádzajú generátory</w:t>
      </w:r>
      <w:r>
        <w:rPr>
          <w:lang w:val="sk-SK"/>
        </w:rPr>
        <w:t>:</w:t>
      </w:r>
    </w:p>
    <w:p w14:paraId="4B1FFC8B" w14:textId="477ABF34" w:rsidR="00092987" w:rsidRDefault="00092987" w:rsidP="0009298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Dynamo – vytvára jednosmerný prúd</w:t>
      </w:r>
    </w:p>
    <w:p w14:paraId="00D25F5B" w14:textId="30832276" w:rsidR="00092987" w:rsidRDefault="00092987" w:rsidP="0009298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Alternátor – vytvára striedavý prúd</w:t>
      </w:r>
    </w:p>
    <w:p w14:paraId="31CDE7A7" w14:textId="1083C61E" w:rsidR="00092987" w:rsidRDefault="00092987" w:rsidP="00092987">
      <w:pPr>
        <w:rPr>
          <w:lang w:val="sk-SK"/>
        </w:rPr>
      </w:pPr>
    </w:p>
    <w:p w14:paraId="2A54362E" w14:textId="5F2929E3" w:rsidR="00092987" w:rsidRPr="00092987" w:rsidRDefault="00092987" w:rsidP="0009298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Alternátor</w:t>
      </w:r>
    </w:p>
    <w:p w14:paraId="4938CDCB" w14:textId="7A5D589A" w:rsidR="00092987" w:rsidRDefault="00092987" w:rsidP="0009298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Delenie:</w:t>
      </w:r>
    </w:p>
    <w:p w14:paraId="39A2B993" w14:textId="2BE87D1D" w:rsidR="00092987" w:rsidRDefault="00092987" w:rsidP="0009298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 1 fázový – má iba 1 cievku</w:t>
      </w:r>
    </w:p>
    <w:p w14:paraId="41B494C2" w14:textId="33D1EB52" w:rsidR="00092987" w:rsidRDefault="00092987" w:rsidP="0009298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 3 fázový – má 3 cievky </w:t>
      </w:r>
    </w:p>
    <w:p w14:paraId="604435D4" w14:textId="107F7333" w:rsidR="00092987" w:rsidRDefault="00092987" w:rsidP="0009298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Nákres:</w:t>
      </w:r>
    </w:p>
    <w:p w14:paraId="01976BF8" w14:textId="0722F706" w:rsidR="00092987" w:rsidRPr="00092987" w:rsidRDefault="00092987" w:rsidP="00092987">
      <w:pPr>
        <w:pStyle w:val="Odsekzoznamu"/>
        <w:numPr>
          <w:ilvl w:val="2"/>
          <w:numId w:val="1"/>
        </w:numPr>
        <w:rPr>
          <w:lang w:val="sk-SK"/>
        </w:rPr>
      </w:pPr>
      <w:r w:rsidRPr="00092987">
        <w:rPr>
          <w:lang w:val="sk-SK"/>
        </w:rPr>
        <w:t xml:space="preserve"> </w:t>
      </w:r>
      <w:r w:rsidRPr="00092987">
        <w:rPr>
          <w:lang w:val="sk-SK"/>
        </w:rPr>
        <w:tab/>
      </w:r>
    </w:p>
    <w:p w14:paraId="456BBD17" w14:textId="3CF65C26" w:rsidR="00092987" w:rsidRDefault="00092987" w:rsidP="00092987">
      <w:pPr>
        <w:pStyle w:val="Odsekzoznamu"/>
        <w:ind w:left="1440"/>
        <w:rPr>
          <w:lang w:val="sk-SK"/>
        </w:rPr>
      </w:pPr>
    </w:p>
    <w:p w14:paraId="69431E06" w14:textId="27E09FF0" w:rsidR="00092987" w:rsidRDefault="00092987" w:rsidP="00092987">
      <w:pPr>
        <w:pStyle w:val="Odsekzoznamu"/>
        <w:ind w:left="1440"/>
        <w:rPr>
          <w:lang w:val="sk-SK"/>
        </w:rPr>
      </w:pPr>
    </w:p>
    <w:p w14:paraId="13D420E6" w14:textId="4BDDE4E0" w:rsidR="00092987" w:rsidRPr="00092987" w:rsidRDefault="00092987" w:rsidP="00092987">
      <w:pPr>
        <w:pStyle w:val="Odsekzoznamu"/>
        <w:ind w:left="1440"/>
        <w:rPr>
          <w:lang w:val="sk-SK"/>
        </w:rPr>
      </w:pPr>
    </w:p>
    <w:p w14:paraId="0238D295" w14:textId="005344EF" w:rsidR="00092987" w:rsidRDefault="00092987" w:rsidP="00092987">
      <w:pPr>
        <w:pStyle w:val="Odsekzoznamu"/>
        <w:ind w:left="144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D7A2482" wp14:editId="7481CB40">
                <wp:simplePos x="0" y="0"/>
                <wp:positionH relativeFrom="column">
                  <wp:posOffset>1145086</wp:posOffset>
                </wp:positionH>
                <wp:positionV relativeFrom="paragraph">
                  <wp:posOffset>-696413</wp:posOffset>
                </wp:positionV>
                <wp:extent cx="1404529" cy="1456834"/>
                <wp:effectExtent l="38100" t="38100" r="43815" b="48260"/>
                <wp:wrapNone/>
                <wp:docPr id="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4529" cy="14568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FFD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7" o:spid="_x0000_s1026" type="#_x0000_t75" style="position:absolute;margin-left:89.8pt;margin-top:-55.2pt;width:111.3pt;height:11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">
                <v:imagedata r:id="rId6" o:title=""/>
              </v:shape>
            </w:pict>
          </mc:Fallback>
        </mc:AlternateContent>
      </w:r>
    </w:p>
    <w:p w14:paraId="158841BE" w14:textId="3D763BDB" w:rsidR="00092987" w:rsidRDefault="00092987" w:rsidP="00092987">
      <w:pPr>
        <w:pStyle w:val="Odsekzoznamu"/>
        <w:ind w:left="1440"/>
        <w:rPr>
          <w:lang w:val="sk-SK"/>
        </w:rPr>
      </w:pPr>
    </w:p>
    <w:p w14:paraId="7BE31047" w14:textId="50F47E2F" w:rsidR="00092987" w:rsidRDefault="00092987" w:rsidP="00092987">
      <w:pPr>
        <w:pStyle w:val="Odsekzoznamu"/>
        <w:ind w:left="1440"/>
        <w:rPr>
          <w:lang w:val="sk-SK"/>
        </w:rPr>
      </w:pPr>
    </w:p>
    <w:p w14:paraId="4E99BDCB" w14:textId="7B130416" w:rsidR="00092987" w:rsidRDefault="00092987" w:rsidP="00092987">
      <w:pPr>
        <w:pStyle w:val="Odsekzoznamu"/>
        <w:ind w:left="1440"/>
        <w:rPr>
          <w:lang w:val="sk-SK"/>
        </w:rPr>
      </w:pPr>
    </w:p>
    <w:p w14:paraId="2390BD0D" w14:textId="77777777" w:rsidR="00092987" w:rsidRPr="00092987" w:rsidRDefault="00092987" w:rsidP="00092987">
      <w:pPr>
        <w:pStyle w:val="Odsekzoznamu"/>
        <w:ind w:left="1440"/>
        <w:rPr>
          <w:lang w:val="sk-SK"/>
        </w:rPr>
      </w:pPr>
    </w:p>
    <w:p w14:paraId="1E88A786" w14:textId="3A65BE2F" w:rsidR="00092987" w:rsidRDefault="00092987" w:rsidP="0009298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Cievky – stator</w:t>
      </w:r>
    </w:p>
    <w:p w14:paraId="588D30EC" w14:textId="33E490EC" w:rsidR="00092987" w:rsidRDefault="00092987" w:rsidP="0009298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Magnet – rotor</w:t>
      </w:r>
    </w:p>
    <w:p w14:paraId="3193E84A" w14:textId="33A87308" w:rsidR="00092987" w:rsidRDefault="00092987" w:rsidP="00092987">
      <w:pPr>
        <w:rPr>
          <w:lang w:val="sk-SK"/>
        </w:rPr>
      </w:pPr>
    </w:p>
    <w:p w14:paraId="6051D89D" w14:textId="61894E26" w:rsidR="00092987" w:rsidRDefault="00092987" w:rsidP="00092987">
      <w:pPr>
        <w:pStyle w:val="Odsekzoznamu"/>
        <w:numPr>
          <w:ilvl w:val="0"/>
          <w:numId w:val="1"/>
        </w:numPr>
        <w:rPr>
          <w:lang w:val="sk-SK"/>
        </w:rPr>
      </w:pPr>
      <w:r w:rsidRPr="00092987">
        <w:rPr>
          <w:lang w:val="sk-SK"/>
        </w:rPr>
        <w:t>Základný fyzikálny princíp</w:t>
      </w:r>
      <w:r>
        <w:rPr>
          <w:lang w:val="sk-SK"/>
        </w:rPr>
        <w:t xml:space="preserve"> výroby striedavého prúdu (Faradayov zákon/jav) </w:t>
      </w:r>
      <w:r w:rsidRPr="00092987">
        <w:rPr>
          <w:lang w:val="sk-SK"/>
        </w:rPr>
        <w:t>jav elektromagnetickej indukcie.</w:t>
      </w:r>
    </w:p>
    <w:p w14:paraId="6B880216" w14:textId="7FCA7333" w:rsidR="00E628FE" w:rsidRDefault="00E628FE" w:rsidP="00E628FE">
      <w:pPr>
        <w:rPr>
          <w:lang w:val="sk-SK"/>
        </w:rPr>
      </w:pPr>
    </w:p>
    <w:p w14:paraId="14B270C1" w14:textId="07D1339A" w:rsidR="00E628FE" w:rsidRPr="00E628FE" w:rsidRDefault="00E628FE" w:rsidP="00E628FE">
      <w:pPr>
        <w:pStyle w:val="Odsekzoznamu"/>
        <w:numPr>
          <w:ilvl w:val="0"/>
          <w:numId w:val="1"/>
        </w:numPr>
        <w:rPr>
          <w:lang w:val="sk-SK"/>
        </w:rPr>
      </w:pPr>
      <w:r w:rsidRPr="00E628FE">
        <w:rPr>
          <w:lang w:val="sk-SK"/>
        </w:rPr>
        <w:drawing>
          <wp:inline distT="0" distB="0" distL="0" distR="0" wp14:anchorId="7FB560C7" wp14:editId="24BE36EA">
            <wp:extent cx="6506366" cy="3142616"/>
            <wp:effectExtent l="0" t="0" r="889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462"/>
                    <a:stretch/>
                  </pic:blipFill>
                  <pic:spPr bwMode="auto">
                    <a:xfrm>
                      <a:off x="0" y="0"/>
                      <a:ext cx="6552333" cy="316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B34D" w14:textId="77777777" w:rsidR="00E628FE" w:rsidRPr="00E628FE" w:rsidRDefault="00E628FE" w:rsidP="00E628FE">
      <w:pPr>
        <w:rPr>
          <w:lang w:val="sk-SK"/>
        </w:rPr>
      </w:pPr>
    </w:p>
    <w:p w14:paraId="161A39F9" w14:textId="3A60CDA9" w:rsidR="00E628FE" w:rsidRDefault="00E628FE" w:rsidP="0009298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Obvody striedavého prúdu</w:t>
      </w:r>
    </w:p>
    <w:p w14:paraId="2EBE9C92" w14:textId="133F233D" w:rsidR="00E628FE" w:rsidRDefault="00E628FE" w:rsidP="00E628F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Jednoduché – obsahujú 1 parameter (napr. cievku, kondenzátor, rezistor)</w:t>
      </w:r>
    </w:p>
    <w:p w14:paraId="7837A02A" w14:textId="304D6794" w:rsidR="00E628FE" w:rsidRDefault="00E628FE" w:rsidP="00E628F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Zložené – obsahujú 2 a viac parametrov</w:t>
      </w:r>
    </w:p>
    <w:p w14:paraId="248B77ED" w14:textId="380C484E" w:rsidR="0076640D" w:rsidRDefault="0076640D" w:rsidP="0076640D">
      <w:pPr>
        <w:rPr>
          <w:lang w:val="sk-SK"/>
        </w:rPr>
      </w:pPr>
    </w:p>
    <w:tbl>
      <w:tblPr>
        <w:tblStyle w:val="Mriekatabuky"/>
        <w:tblW w:w="0" w:type="auto"/>
        <w:tblInd w:w="720" w:type="dxa"/>
        <w:tblLook w:val="0600" w:firstRow="0" w:lastRow="0" w:firstColumn="0" w:lastColumn="0" w:noHBand="1" w:noVBand="1"/>
      </w:tblPr>
      <w:tblGrid>
        <w:gridCol w:w="2301"/>
        <w:gridCol w:w="2182"/>
        <w:gridCol w:w="2285"/>
        <w:gridCol w:w="2182"/>
      </w:tblGrid>
      <w:tr w:rsidR="00BC16AA" w14:paraId="1A774518" w14:textId="77777777" w:rsidTr="00BC16AA">
        <w:trPr>
          <w:trHeight w:val="425"/>
        </w:trPr>
        <w:tc>
          <w:tcPr>
            <w:tcW w:w="2301" w:type="dxa"/>
            <w:vAlign w:val="center"/>
          </w:tcPr>
          <w:p w14:paraId="6F7AAAD4" w14:textId="506E916E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Cievka</w:t>
            </w:r>
          </w:p>
        </w:tc>
        <w:tc>
          <w:tcPr>
            <w:tcW w:w="2182" w:type="dxa"/>
            <w:vAlign w:val="center"/>
          </w:tcPr>
          <w:p w14:paraId="4FF86B7E" w14:textId="770ACCA1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4593D70" wp14:editId="64AA7DA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43815</wp:posOffset>
                      </wp:positionV>
                      <wp:extent cx="466090" cy="92710"/>
                      <wp:effectExtent l="38100" t="38100" r="29210" b="40640"/>
                      <wp:wrapNone/>
                      <wp:docPr id="20" name="Písanie rukou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6090" cy="927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D3342" id="Písanie rukou 20" o:spid="_x0000_s1026" type="#_x0000_t75" style="position:absolute;margin-left:21.65pt;margin-top:3.1pt;width:37.4pt;height: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285" w:type="dxa"/>
            <w:vAlign w:val="center"/>
          </w:tcPr>
          <w:p w14:paraId="0840B0F2" w14:textId="05CE66B4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 – Indukčnosť cievky</w:t>
            </w:r>
          </w:p>
        </w:tc>
        <w:tc>
          <w:tcPr>
            <w:tcW w:w="2182" w:type="dxa"/>
            <w:vAlign w:val="center"/>
          </w:tcPr>
          <w:p w14:paraId="4CCE1E8F" w14:textId="37746511" w:rsidR="00BC16AA" w:rsidRPr="00BC16AA" w:rsidRDefault="00BC16AA" w:rsidP="00BC16AA">
            <w:pPr>
              <w:jc w:val="center"/>
            </w:pPr>
            <w:r>
              <w:t>[H] - Henri</w:t>
            </w:r>
          </w:p>
        </w:tc>
      </w:tr>
      <w:tr w:rsidR="00BC16AA" w14:paraId="5ED21102" w14:textId="77777777" w:rsidTr="00BC16AA">
        <w:trPr>
          <w:trHeight w:val="425"/>
        </w:trPr>
        <w:tc>
          <w:tcPr>
            <w:tcW w:w="2301" w:type="dxa"/>
            <w:vAlign w:val="center"/>
          </w:tcPr>
          <w:p w14:paraId="6CA267D5" w14:textId="19082439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Rezistor</w:t>
            </w:r>
          </w:p>
        </w:tc>
        <w:tc>
          <w:tcPr>
            <w:tcW w:w="2182" w:type="dxa"/>
            <w:vAlign w:val="center"/>
          </w:tcPr>
          <w:p w14:paraId="2D764679" w14:textId="235B9FAF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D09BE37" wp14:editId="7669AF0C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46355</wp:posOffset>
                      </wp:positionV>
                      <wp:extent cx="453390" cy="102235"/>
                      <wp:effectExtent l="38100" t="38100" r="3810" b="31115"/>
                      <wp:wrapNone/>
                      <wp:docPr id="21" name="Písanie rukou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3390" cy="1022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6DDF7" id="Písanie rukou 21" o:spid="_x0000_s1026" type="#_x0000_t75" style="position:absolute;margin-left:20.9pt;margin-top:3.3pt;width:36.4pt;height: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2285" w:type="dxa"/>
            <w:vAlign w:val="center"/>
          </w:tcPr>
          <w:p w14:paraId="2D7A5F9B" w14:textId="25F5A988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 – Odpor</w:t>
            </w:r>
          </w:p>
        </w:tc>
        <w:tc>
          <w:tcPr>
            <w:tcW w:w="2182" w:type="dxa"/>
            <w:vAlign w:val="center"/>
          </w:tcPr>
          <w:p w14:paraId="40D8F8EA" w14:textId="018A935C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[</w:t>
            </w:r>
            <w:r>
              <w:rPr>
                <w:rFonts w:cstheme="minorHAnsi"/>
                <w:lang w:val="sk-SK"/>
              </w:rPr>
              <w:t>Ω</w:t>
            </w:r>
            <w:r>
              <w:rPr>
                <w:lang w:val="sk-SK"/>
              </w:rPr>
              <w:t>] – Ohm</w:t>
            </w:r>
          </w:p>
        </w:tc>
      </w:tr>
      <w:tr w:rsidR="00BC16AA" w14:paraId="55B47CA1" w14:textId="77777777" w:rsidTr="00BC16AA">
        <w:trPr>
          <w:trHeight w:val="425"/>
        </w:trPr>
        <w:tc>
          <w:tcPr>
            <w:tcW w:w="2301" w:type="dxa"/>
            <w:vAlign w:val="center"/>
          </w:tcPr>
          <w:p w14:paraId="3BE35810" w14:textId="55971676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Kondenzátor</w:t>
            </w:r>
          </w:p>
        </w:tc>
        <w:tc>
          <w:tcPr>
            <w:tcW w:w="2182" w:type="dxa"/>
            <w:vAlign w:val="center"/>
          </w:tcPr>
          <w:p w14:paraId="1BB62B97" w14:textId="17295755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74039D5" wp14:editId="7996A6E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50800</wp:posOffset>
                      </wp:positionV>
                      <wp:extent cx="295910" cy="98425"/>
                      <wp:effectExtent l="38100" t="38100" r="8890" b="34925"/>
                      <wp:wrapNone/>
                      <wp:docPr id="28" name="Písanie rukou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910" cy="984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70F1D" id="Písanie rukou 28" o:spid="_x0000_s1026" type="#_x0000_t75" style="position:absolute;margin-left:29.15pt;margin-top:3.65pt;width:24pt;height: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285" w:type="dxa"/>
            <w:vAlign w:val="center"/>
          </w:tcPr>
          <w:p w14:paraId="36B3082A" w14:textId="43B346BB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 - Kapacita</w:t>
            </w:r>
          </w:p>
        </w:tc>
        <w:tc>
          <w:tcPr>
            <w:tcW w:w="2182" w:type="dxa"/>
            <w:vAlign w:val="center"/>
          </w:tcPr>
          <w:p w14:paraId="5BDD5937" w14:textId="104E9523" w:rsidR="00BC16AA" w:rsidRPr="00BC16AA" w:rsidRDefault="00BC16AA" w:rsidP="00BC16A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[F] - Farad</w:t>
            </w:r>
          </w:p>
        </w:tc>
      </w:tr>
    </w:tbl>
    <w:p w14:paraId="4A3EAD14" w14:textId="3CC4432E" w:rsidR="00BC16AA" w:rsidRPr="00BC16AA" w:rsidRDefault="00BC16AA" w:rsidP="00BC16AA">
      <w:pPr>
        <w:pStyle w:val="Odsekzoznamu"/>
        <w:numPr>
          <w:ilvl w:val="0"/>
          <w:numId w:val="1"/>
        </w:numPr>
        <w:rPr>
          <w:lang w:val="sk-SK"/>
        </w:rPr>
      </w:pPr>
    </w:p>
    <w:p w14:paraId="1020092A" w14:textId="77777777" w:rsidR="00BC16AA" w:rsidRDefault="00BC16AA" w:rsidP="0076640D">
      <w:pPr>
        <w:rPr>
          <w:lang w:val="sk-SK"/>
        </w:rPr>
      </w:pPr>
    </w:p>
    <w:p w14:paraId="2820081E" w14:textId="062D39BA" w:rsidR="0076640D" w:rsidRPr="0076640D" w:rsidRDefault="0076640D" w:rsidP="0076640D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Kondenzátor – dve kovové platne medzi ktorými je dielektrikum (izolant, napr. vzduch), slúži na úschovu elektrického náboja</w:t>
      </w:r>
    </w:p>
    <w:sectPr w:rsidR="0076640D" w:rsidRPr="0076640D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87"/>
    <w:rsid w:val="00092987"/>
    <w:rsid w:val="00150E19"/>
    <w:rsid w:val="00205D9E"/>
    <w:rsid w:val="00465E9E"/>
    <w:rsid w:val="006A500F"/>
    <w:rsid w:val="0076640D"/>
    <w:rsid w:val="00BC16AA"/>
    <w:rsid w:val="00D65142"/>
    <w:rsid w:val="00E6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2574"/>
  <w15:chartTrackingRefBased/>
  <w15:docId w15:val="{E98F80D4-1204-42D5-8820-EEA501FE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table" w:styleId="Mriekatabuky">
    <w:name w:val="Table Grid"/>
    <w:basedOn w:val="Normlnatabuka"/>
    <w:uiPriority w:val="39"/>
    <w:rsid w:val="00BC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02:21.9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1889 1604,'0'-1,"-1"-1,0 1,-1 0,1-1,0 1,0 0,-1 0,1 0,0 0,-1 0,1 0,-1 0,1 1,-1-1,1 1,-1-1,0 1,1-1,-1 1,-3 0,-36-7,19 7,-1 1,1 1,0 0,-28 8,15-2,-136 41,143-41,0 1,1 1,0 2,1 0,0 2,-30 21,30-12,2 0,0 2,-27 36,34-37,2 1,0 0,2 1,1 1,-17 52,20-39,1 0,1 0,3 0,1 1,3 51,0-85,1 11,1 0,0 0,7 25,-1-3,-3-18,1-1,1 0,1 0,1-1,0 0,2 0,0-1,1 0,1-1,0-1,21 21,6 4,1-2,83 61,-87-78,2-2,1-2,0-1,68 19,-74-28,1-1,-1-1,1-2,35 0,147-7,-83-1,-114 2,1-1,-1 0,0-2,0 0,0-1,-1-1,0-1,0-1,0-1,-1 0,0-1,-1-1,26-21,-26 15,-1 0,0 0,-1-2,-1 0,-1 0,-1-1,-1-1,18-43,-21 42,-2 0,0-1,-1 0,-1 0,1-43,-4 5,-9-63,-16 2,20 103,0 1,-1 0,-1 0,-1 0,-9-18,-11-33,14 27,5 14,-1-1,-1 2,-1-1,-26-42,19 43,3 5,0-1,-2 2,0 0,-1 1,-37-30,35 37,-1 2,0 1,0 1,-1 0,0 2,-1 0,1 2,-1 0,0 2,-46-2,-90-6,148 11</inkml:trace>
  <inkml:trace contextRef="#ctx0" brushRef="#br0" timeOffset="16459.95">1788 1426,'-8'11,"1"1,0 0,1 0,0 1,1 0,0 0,1 0,-4 25,2-16,1-4,2 1,0-1,1 1,0 0,2 0,0 0,1-1,1 1,1 0,0-1,2 1,0-1,14 33,-16-44,0 1,-1 0,0 0,0 1,-1-1,0 0,0 9,-1-8,0 0,1-1,1 1,-1 0,2-1,4 14,2 5,-1 0,-1 1,-1 0,-1 0,0 30,-3-30,0-1,-1-1,-1 1,-5 30,5-51,-2 1,1-1,0 0,-1 0,0 0,-1 0,1 0,-1 0,0-1,-1 1,1-1,-1 0,0 0,0 0,-1-1,1 1,-1-1,-8 5,-5 4,0 1,0 1,-26 28,-38 31,-48 36,31-23,55-48,34-28,-1-1,0 0,-1-1,0 0,0-1,-25 12,28-17</inkml:trace>
  <inkml:trace contextRef="#ctx0" brushRef="#br0" timeOffset="19874.42">1803 2453,'4'3,"0"-1,0 1,0-1,-1 1,1 0,-1 0,0 1,0-1,0 0,0 1,-1 0,1 0,-1 0,2 4,22 27,42 20,149 91,-50-34,44 15,-75-40,-127-80</inkml:trace>
  <inkml:trace contextRef="#ctx0" brushRef="#br0" timeOffset="22714.95">1816 2025,'13'-1,"-1"1,1 0,-1 1,1 1,-1 0,0 1,0 0,0 0,0 1,0 1,-1 0,20 12,21 13,-28-17,0 0,-1 2,0 1,-1 0,-1 2,24 24,-34-24,-1 1,-1 0,0 0,-2 1,0 0,-1 1,-1-1,-1 1,-1 0,-1 0,0 24,11 205,-13-237</inkml:trace>
  <inkml:trace contextRef="#ctx0" brushRef="#br0" timeOffset="24315.48">1964 1893,'20'-13,"14"-9,-33 22,0 0,0 0,-1 0,1-1,0 1,-1 0,1 0,0 0,0 0,-1 1,1-1,0 0,-1 0,1 0,0 0,-1 1,1-1,0 0,-1 1,1-1,-1 1,1-1,0 0,-1 1,1-1,-1 1,1 0,-1-1,0 1,1-1,-1 1,0 0,1-1,-1 1,0 0,1-1,-1 1,0 0,0-1,0 1,0 0,0-1,0 1,0 0,0 0,0-1,0 2,-8 74,-1-20,9-43</inkml:trace>
  <inkml:trace contextRef="#ctx0" brushRef="#br0" timeOffset="26071.79">2084 1893,'3'0,"5"-1,1 1,-1 0,1 1,-1 0,0 0,1 1,14 4,-21-4,0-1,0 1,0-1,-1 1,1 0,0 0,-1-1,1 1,-1 0,0 0,0 1,0-1,0 0,0 0,0 0,-1 1,1-1,-1 0,1 1,-1-1,0 1,0-1,0 0,0 1,0-1,-1 1,1-1,-1 0,0 1,1-1,-1 0,-2 4,2-3,0-1,-1 1,1-1,0 0,-1 1,0-1,1 0,-1 0,0 0,0 0,0 0,0 0,0-1,-1 1,1-1,0 1,-1-1,1 0,-1 0,1 0,-1 0,0-1,-4 1,5 0,-1-1,0 1,1 0,-1 0,1 0,-1 0,1 0,-1 0,1 1,0-1,-1 1,1 0,0-1,0 1,0 0,1 0,-3 4,3-5,1 0,0 1,-1-1,1 0,0 0,0 1,0-1,0 0,0 1,0-1,1 0,-1 0,0 1,1-1,-1 0,1 0,-1 1,1-1,-1 0,1 0,0 0,0 0,-1 0,1 0,0 0,0 0,0 0,0-1,0 1,0 0,1-1,-1 1,0 0,2 0,47 19,-45-18,5 1</inkml:trace>
  <inkml:trace contextRef="#ctx0" brushRef="#br0" timeOffset="28173.5">2303 2012,'0'-1,"0"0,0 0,0-1,-1 1,1 0,0 0,0 0,-1-1,1 1,-1 0,1 0,-1 0,1 0,-1 0,1 0,-1 0,0 0,0 0,0 0,0 0,1 1,-1-1,0 0,0 1,0-1,-1 0,1 1,0-1,0 1,0 0,0-1,0 1,-1 0,1 0,0 0,0-1,0 1,-1 0,1 1,0-1,0 0,0 0,0 0,-1 1,1-1,0 1,0-1,0 1,0-1,0 1,0 0,0-1,0 1,-1 1,-2 0,0 0,0 0,0 0,1 1,-1-1,1 1,0 0,-1 0,1 0,0 1,1-1,-1 1,1-1,-1 1,-2 6,4-3,0 1,0-1,0 1,1-1,0 1,1 0,-1-1,1 1,1-1,0 0,0 1,0-1,5 11,-5-16,0 1,-1-1,1 1,0-1,0 1,0-1,1 0,-1 0,0 0,1 0,0 0,-1-1,1 1,0-1,0 0,-1 1,1-1,0-1,0 1,0 0,1-1,-1 1,0-1,0 0,0 0,0 0,0-1,0 1,0-1,0 0,0 0,0 0,0 0,0 0,3-2,-1 1,-1-1,0 0,0 1,0-1,0-1,0 1,-1 0,1-1,-1 0,0 0,0 0,-1 0,1 0,-1-1,0 1,0-1,0 1,2-10,-3 11,-1-1,1 1,0 0,-1-1,0 1,0 0,0-1,0 1,0-1,-1 1,1 0,-1-1,0 1,0 0,0 0,-1 0,1 0,-1 0,0 0,0 0,0 0,0 1,0-1,0 1,-1-1,1 1,-1 0,-3-2,-3-1</inkml:trace>
  <inkml:trace contextRef="#ctx0" brushRef="#br0" timeOffset="30979.76">2477 2071,'-2'0,"1"-1,-1 1,0 0,1 0,-1 0,0 0,1 0,-1 0,0 0,1 1,-1-1,0 0,1 1,-1-1,1 1,-1 0,1 0,-1 0,1-1,-1 1,1 0,0 1,-1-1,1 0,0 0,0 0,0 1,0-1,0 1,0-1,1 1,-1-1,0 1,1-1,-1 1,1 0,-1-1,1 1,0 0,0-1,0 1,0 0,0-1,0 1,0 0,0-1,1 1,-1 0,1-1,-1 1,1-1,0 1,0-1,-1 1,1-1,0 1,0-1,0 0,3 3,-2-2,-1 1,1-1,0 0,0 0,0 0,1 0,-1 0,0 0,1-1,-1 1,1-1,0 1,-1-1,6 1,-7-1,1-1,-1 0,1 0,-1 0,1 0,-1 0,0-1,1 1,-1 0,1-1,-1 1,1-1,-1 1,0-1,0 0,1 1,-1-1,0 0,0 0,0 0,0 0,1 0,-2 0,1 0,0 0,0-1,0 1,0 0,-1 0,1-1,0-1,0 2,0-1,-1 1,1-1,0 1,-1-1,1 1,-1-1,0 0,1 1,-1-1,0 1,0-1,0 0,0 1,0-1,0 0,-1 1,1-1,-1 1,1-1,-1 1,1-1,-1 1,0-1,0 1,1-1,-1 1,0 0,0 0,-1-1,1 1,0 0,0 0,-1 0,1 0,0 0,-1 1,1-1,-1 0,1 1,-1-1,-2 0,-8-1</inkml:trace>
  <inkml:trace contextRef="#ctx0" brushRef="#br0" timeOffset="45592.89">1774 1396,'15'-75,"-12"68,0-1,0 0,-1 1,-1-1,1 0,-1-1,0 1,-1 0,0 0,-1 0,1 0,-3-10,2 16,0 1,1 0,-1-1,0 1,0 0,0-1,0 1,-1 0,1 0,0 0,0 0,-1 0,1 0,-1 0,1 0,0 1,-1-1,0 0,1 1,-1 0,1-1,-1 1,0 0,-2 0,-50 3,50-2,0 0,0 0,0 0,-1-1,1 1,0-1,0 0,-1-1,1 1,0-1,0 1,-1-1,1-1,0 1,0 0,-6-4,9 4,0 1,1-1,-1 1,1-1,-1 1,1-1,-1 0,1 1,-1-1,1 0,-1 1,1-1,0 0,-1 1,1-1,0 0,0 0,-1 0,1 1,0-1,0 0,0 0,0 0,0 1,0-1,0 0,0 0,1 0,-1 1,0-1,0 0,1 0,-1 1,0-1,1-1,30-13,38 5,11 1,-78 9,0 0,0-1,0 1,0 0,0-1,1 1,-2-1,1 1,0-1,0 0,0 0,0 0,0 0,-1 0,1 0,0-1,-1 1,1-1,-1 1,0-1,1 1,-1-1,0 0,0 1,0-1,0 0,0 0,0 0,-1 0,1 0,-1 0,1 0,-1 0,0-3,-1 2,-1 1,0-1,0 0,0 1,-1 0,1 0,-1-1,1 1,-1 1,0-1,1 0,-1 1,0-1,0 1,0 0,0 0,0 0,-1 0,-4 0,-63-9,69 10,-63-6,66 6,0 0,-1-1,1 1,0 0,-1-1,1 1,0-1,-1 1,1 0,0-1,-1 0,1 1,-1-1,1 1,-1-1,1 0,-1 1,0-1,1 0,-1 1,0-1,1 0,-1 0,0 1,0-1,0 0,0 0,0 0,0 1,0-1,0 0,0 0,0 1,0-1,0 0,0 0,-1 1,1-1,0 0,-1 0,1 1,0-1,-1 0,1 1,-1-1,1 0,-1 1,1-1,-1 1,0-1,1 1,-1-1,0 1,1 0,-1-1,0 1,1 0,-1-1,0 1,0 0,1 0,-1 0,0 0,0 0,0 0,-1 0,8-3,1 0,-1 0,0 0,1 1,-1 0,1 1,0 0,-1 0,1 0,0 1,0 0,0 0,-1 0,1 1,8 2,-7-2,0 0,1 0,-1-1,1 0,-1 0,0-1,1 0,14-4,-23 5,1 0,0-1,0 1,0 0,0 0,-1 0,1-1,0 1,0 0,-1-1,1 1,0 0,-1-1,1 1,0-1,-1 1,1-1,-1 0,1 1,-1-1,1 0,-1 1,1-1,-1 0,1 1,-1-1,0 0,0 0,1 1,-1-1,0 0,0 0,0 0,0 0,0 1,0-1,0 0,0 0,0 0,0 1,0-1,-1 0,1 0,0 0,-1 1,1-1,0 0,-1 1,1-1,-1 0,1 1,-1-1,1 0,-1 1,0-1,1 1,-1-1,0 1,0-1,-3-2,1 1,-1-1,0 1,0 0,1 0,-1 0,0 1,-1-1,1 1,-5-1,-66 6,62-2,-1-1,1 0,-1-1,0 0,1-1,-1 0,-22-6,35 7,0-1,0 1,0 0,0 0,0 0,0-1,1 1,-1 0,0-1,0 1,0-1,0 1,1-1,-1 0,0 1,0-1,1 0,-1 1,0-1,1 0,-1 0,1 1,-1-1,1 0,0 0,-1 0,1 0,0 0,-1 0,1 0,0 0,0 0,0 0,0 0,0 0,0 0,0 1,0-1,0 0,1 0,-1 0,0 0,0 0,1 0,-1 0,1 0,-1 0,1 1,-1-1,1 0,0 0,-1 1,1-1,0 0,-1 1,1-1,0 1,0-1,0 1,0-1,-1 1,1-1,2 1,2-4,1 0,0 1,0 0,0 0,0 1,0-1,14-2,14 5,-20 1,1-1,0-1,-1 0,1-1,17-5,-30 7,0-1,0 0,0 0,0 0,1 0,-1 0,-1 0,1 0,0-1,0 1,0-1,-1 1,1-1,-1 0,1 1,-1-1,0 0,1 0,-1 0,0 0,0 0,-1 0,1-1,0 1,-1 0,1 0,-1-1,0 1,0 0,0 0,0-1,0 1,0 0,-1-1,1 1,-1 0,1 0,-1 0,0-1,-1-1,1 2,0 1,-1-1,1 0,0 1,-1-1,1 1,-1-1,0 1,1 0,-1 0,0 0,0 0,0 0,0 0,0 0,0 0,0 1,0-1,0 1,0 0,0-1,-1 1,1 0,0 0,0 1,0-1,-3 1,-71 12,58-9,14-4,0 0,0 0,0 0,-1 0,1-1,0 1,0-1,0 0,0-1,1 1,-1-1,-6-3,9 5,0-1,0 1,0-1,0 1,0-1,0 0,0 0,1 1,-1-1,0 0,0 0,1 0,-1 0,0 0,1 0,-1 0,1 0,-1 0,1 0,0 0,-1 0,1-1,0 1,0 0,0 0,0 0,0 0,0-1,0 1,0 0,0 0,0 0,1 0,-1 0,0-1,1 1,-1 0,1 0,0 0,-1 0,1 0,0 0,-1 0,1 1,0-1,0 0,2-1,3-2,0 1,0-1,1 1,-1 1,1-1,0 1,-1 1,1-1,0 1,0 0,1 0,-1 1,0 0,0 1,12 1,57-6,-76 4,0 0,1 0,-1 0,0 0,1 0,-1 0,0 0,1 0,-1-1,0 1,0 0,1 0,-1 0,0-1,0 1,1 0,-1 0,0 0,0-1,1 1,-1 0,0 0,0-1,0 1,0 0,0-1,1 1,-1 0,0-1,0 1,0 0,0-1,0 1,0 0,0-1,0 1,0 0,0-1,0 1,0 0,0 0,-1-1,1 1,0 0,0-1,0 1,0 0,-1-1,-17-17,-27-6,0 24,40 0,0 1,-1 0,1-1,0 0,0 0,0-1,0 1,0-1,0 0,0 0,0-1,0 0,-6-2,10 3,1 1,0-1,-1 1,1 0,-1-1,1 1,-1-1,1 1,0-1,0 1,-1-1,1 0,0 1,0-1,-1 1,1-1,0 0,0 1,0-1,0 1,0-1,0 0,0 1,0-1,0 1,0-1,0 0,1 1,-1-1,0 1,0-1,1 1,-1-1,0 0,0 1,1-1,25-15,30 1,-32 14,1-1,-1-1,-1-1,1-1,30-11,-53 16,-1 0,0 0,1 0,-1 0,0 0,1 0,-1 0,0 0,1 0,-1 0,0 0,1 0,-1-1,0 1,1 0,-1 0,0 0,0-1,1 1,-1 0,0 0,0 0,1-1,-1 1,0 0,0-1,0 1,0 0,1 0,-1-1,0 1,0 0,0-1,0 1,0 0,0-1,0 1,0 0,0-1,0 1,0 0,0-1,0 1,0 0,0-1,-1 1,-17-9,-25 1,5 10,30 0,-1-1,1 0,-1-1,1 1,-1-1,1-1,-1 0,1 0,0-1,-1 0,1 0,-10-4,18 5,-1 1,0-1,0 0,1 1,-1-1,1 1,-1-1,1 0,-1 1,1-1,-1 0,1 0,-1 0,1 1,0-1,-1 0,1 0,0 0,0 0,0 0,0 1,0-1,0 0,0 0,0 0,0 0,0 0,0 0,0 1,1-1,-1 0,0 0,1 0,-1 1,1-1,-1 0,1 0,-1 1,1-1,-1 0,1 1,0-1,-1 0,1 1,0-1,-1 1,1 0,0-1,1 0,55-19,-15 4,-39 8,-1 1,1-1,-2 0,1 0,-1 0,0 0,-1 0,0 0,0-1,-1 1,0 0,-1 0,1 0,-6-13,-3-45,11-125,-1 179</inkml:trace>
  <inkml:trace contextRef="#ctx0" brushRef="#br0" timeOffset="51507.02">2698 3084,'0'5,"0"1,1 0,0-1,0 1,0-1,1 0,-1 1,1-1,1 0,-1 0,1 0,-1-1,2 1,-1 0,0-1,1 0,0 0,0 0,0 0,0-1,5 4,1-1,0-1,0 0,0 0,0-1,1 0,-1-1,1 0,0-1,14 1,-24-2,1-1,-1 0,1 0,-1 0,1 1,-1-1,1 1,-1-1,0 1,1 0,-1-1,0 1,1 0,-1 0,0 0,0 0,0 0,0 0,0 0,0 1,0-1,0 0,0 0,-1 1,1-1,0 1,-1-1,1 0,-1 1,0-1,1 1,-1-1,0 1,0-1,0 1,0-1,0 1,-1 2,-19 67,10-41,85-65,-64 28,46-22,-40 32,-23 28,0-19,-1 0,-1-1,0 0,0 0,-1-1,-20 18,19-19,-1 2,1 0,1 0,-15 22,41-51,1 0,0 2,1 0,1 1,1 1,0 1,28-13,-46 25,38-16,-35 27,-15 21,1-15,-1-1,-1 1,0-1,-23 26,19-26,2 1,0 1,-15 25,52-66,1 1,0 1,2 2,0 0,44-22,-72 42,1-1,0 1,-1 0,1 0,0-1,-1 1,1 0,0 0,-1 0,1 0,0 0,-1 0,1 0,0 0,-1 0,1 0,0 0,-1 0,1 1,0-1,-1 0,1 0,-1 1,1-1,0 0,-1 1,1-1,-1 1,1-1,-1 1,1-1,-1 1,0-1,1 1,-1-1,1 1,-1-1,1 2,6 37,-7-28,0 0,-1-1,0 1,-1-1,-4 16,0-13,0 1,-1-1,0-1,-1 1,0-1,-1-1,-12 12,58-81,-10 29,-16 17,0 1,0-1,1 2,0 0,1 0,15-8,-28 18,0-1,1 1,-1 0,1 0,-1 0,1-1,-1 1,0 0,1 0,-1 0,1 0,-1 0,1 0,-1 0,1 0,-1 0,1 0,-1 0,1 0,-1 0,1 0,-1 0,0 1,1-1,-1 0,1 0,-1 0,0 1,1-1,-1 0,1 1,-1-1,0 0,1 1,-1-1,0 0,0 1,1-1,-1 1,0-1,0 0,1 1,0 28,-13 27,-3-23,-2-1,-1-1,-2-1,-44 54,64-89,1 0,1 1,-1-1,1 1,0-1,0 1,0 0,0-1,1 1,0 0,0 1,0-1,0 0,5-3,25-16,-27 17,1 1,0-1,0 1,0 0,0 1,1 0,0 0,0 1,0 0,0 0,16-2,-22 5,-1 1,1 0,-1 1,1-1,-1 0,0 0,1 1,-1-1,0 0,0 1,0-1,0 1,0 0,0-1,0 1,-1 0,1 0,-1-1,1 1,-1 0,0 0,1 0,-1-1,0 1,0 0,0 0,-1 0,1 0,0-1,-1 1,1 0,-1 0,1 0,-1-1,0 1,-1 1,-27 66,-6-24,35-45,0 0,0 0,0 0,0 0,0 0,0-1,0 1,1 0,-1 0,0 0,0 0,0 0,0 0,0 0,0-1,0 1,0 0,0 0,0 0,0 0,0 0,-1 0,1-1,0 1,0 0,0 0,0 0,0 0,0 0,0 0,0 0,0-1,0 1,0 0,0 0,-1 0,1 0,0 0,0 0,0 0,0 0,0 0,0 0,0 0,-1 0,1 0,0 0,0 0,0 0,0 0,0 0,0 0,0 0,-1 0,1 0,0 0,16-32,1 8,1 1,1 1,1 0,1 2,0 0,2 1,24-15,-46 33,-1 1,0 0,1 0,-1 0,0 0,1 0,-1 0,0 0,0 0,1 0,-1 0,0 0,1 1,-1-1,0 0,0 0,1 0,-1 0,0 0,0 0,1 1,-1-1,0 0,0 0,1 0,-1 1,0-1,0 0,0 0,1 1,-1-1,0 0,0 0,0 1,0-1,0 0,0 1,0-1,0 0,0 0,0 1,0-1,0 0,0 1,0-1,0 0,0 1,0-1,4 32,-5 28,-4-43,-1 1,0-1,-2-1,0 1,0-1,-2 0,-13 17,2-1,6-11,17-32,28-37,-18 36,0 0,0 1,1 0,1 1,23-12,-37 21,1 1,0 1,0-1,0 0,0 0,0 0,-1 0,1 1,0-1,0 0,0 0,-1 1,1-1,0 1,-1-1,1 1,0-1,-1 1,1-1,0 1,-1 0,1-1,-1 1,1 0,-1 0,0-1,1 1,-1 0,0 0,1 0,-1-1,0 1,0 0,0 0,0 0,0 0,0 1,8 50,-4-23,-2-26,0 1,-1-1,1 0,1 0,-1 0,0 0,1 0,0 0,0 0,-1-1,1 1,1-1,-1 0,0 0,1 0,6 2,73 21,-71-22,1 0,-1 0,1 1,-1 1,12 7,-7-1,0 0,0-1,1-1,28 10,-36-16</inkml:trace>
  <inkml:trace contextRef="#ctx0" brushRef="#br0" timeOffset="58638.94">1184 2966,'0'4,"-1"-1,1 0,-1 0,0 0,0 0,0 0,0 0,-1-1,1 1,-1 0,0-1,0 1,0-1,0 1,0-1,0 0,-3 2,-54 38,9-6,17-17,32-19,-1 0,1 0,0 0,-1 0,1 1,0-1,0 0,-1 1,1-1,0 1,0-1,0 1,0 0,0 0,0-1,0 1,0 0,0 0,0 0,0 0,0 0,1 0,-1 0,0 0,1 0,-1 1,1-1,-1 0,1 0,0 1,-1-1,1 0,0 0,0 1,0-1,0 0,0 1,0-1,0 0,1 0,-1 1,0-1,1 0,-1 0,1 1,-1-1,1 0,-1 0,1 0,0 0,0 0,0 0,-1 0,3 2,80 111,-83-114,1 0,-1 0,0 0,1 0,-1 1,0-1,0 0,1 0,-1 0,0 1,0-1,0 0,1 0,-1 1,0-1,0 0,0 0,0 1,0-1,1 0,-1 1,0-1,0 0,0 1,0-1,0 0,0 1,0-1,0 0,0 0,0 1,0-1,0 0,0 1,0-1,-1 0,1 1,0-1,0 0,0 0,0 1,-1-1,1 0,0 0,0 1,0-1,-1 0,1 0,0 0,0 1,-1-1,1 0,0 0,0 0,-1 0,1 0,0 1,-1-1,-25-9,-28-22,54 31,-32-25,28 20,0 0,-1 1,1 0,-1 0,0 0,-1 1,1 0,-1 0,1 0,-1 0,0 1,0 0,0 0,0 1,-7-1,12 2,1 0,0 0,-1 0,1 0,-1 0,1 0,0 1,-1-1,1 0,0 0,-1 0,1 1,0-1,-1 0,1 0,0 1,0-1,-1 0,1 1,0-1,0 0,0 1,-1-1,1 0,0 1,0-1,0 0,0 1,0-1,0 1,0-1,0 0,0 1,0-1,0 1,0-1,0 0,0 1,0-1,0 1,0-1,1 0,-1 1,13 25,21 15,18 8,-38-38,0 1,-1 1,-1 0,16 22,-28-35,1 0,-1 0,0 0,0 1,0-1,0 0,0 0,1 0,-1 0,0 1,0-1,0 0,0 0,0 0,0 1,0-1,0 0,0 0,0 0,0 1,0-1,0 0,0 0,0 1,0-1,0 0,0 0,0 0,0 1,0-1,0 0,-1 0,1 0,0 0,0 1,0-1,0 0,0 0,0 0,-1 0,1 0,0 1,0-1,0 0,-1 0,1 0,0 0,0 0,0 0,0 0,-1 0,1 0,0 0,0 0,-1 0,1 0,0 0,0 0,-1 0,-21-3,-22-13,1-12,-82-38,15 10,110 56,0-1,0 1,-1 0,1 0,0 0,0 0,0 0,0-1,0 1,0 0,0 0,-1 0,1 0,0 0,0 0,0 0,0 0,0 0,-1-1,1 1,0 0,0 0,0 0,0 0,-1 0,1 0,0 0,0 0,0 0,0 0,-1 0,1 0,0 0,0 1,0-1,0 0,-1 0,1 0,0 0,0 0,0 0,0 0,0 0,-1 0,1 1,0-1,0 0,0 0,0 0,0 0,0 0,0 1,0-1,0 0,0 0,-1 0,1 0,0 0,0 1,0-1,0 0,0 0,0 0,0 0,0 1,0-1,0 0,1 0,6 20,19 19,11-5,1-2,2-2,52 31,-160-74,0 3,-126-60,194 70,0 0,-1 0,1-1,0 1,0 0,-1 0,1 0,0-1,0 1,-1 0,1 0,0 0,-1 0,1 0,0 0,-1 0,1 0,0 0,-1 0,1-1,0 2,-1-1,1 0,0 0,0 0,-1 0,1 0,0 0,-1 0,1 0,0 0,-1 0,1 1,0-1,0 0,-1 0,1 0,0 1,0-1,0 0,-1 0,1 1,0-1,0 0,0 0,-1 1,1-1,0 0,0 1,0-1,0 0,0 1,0-1,0 0,0 1,12 22,24 18,2-8,81 51,-71-52,-48-32,-1 0,1 0,0 0,0 0,0 0,0 0,0 0,0 0,0 0,0 0,-1 0,1 0,0 1,0-1,0 0,0 0,0 0,0 0,0 0,0 0,0 0,0 0,0 0,0 0,0 0,-1 0,1 1,0-1,0 0,0 0,0 0,0 0,0 0,0 0,0 0,0 0,0 1,0-1,0 0,0 0,0 0,0 0,0 0,0 0,0 0,-20-3,-25-10,-191-75,229 86,-112-30,153 45,-10-5,-2 1,1 1,-1 1,-1 0,0 2,38 30,-59-43,0 0,0 0,0 0,1 1,-1-1,0 0,0 0,0 0,0 0,0 1,0-1,0 0,0 0,0 1,0-1,0 0,0 0,0 0,0 1,0-1,0 0,0 0,0 0,0 1,0-1,0 0,0 0,0 0,0 1,0-1,-1 0,1 0,0 0,0 1,0-1,0 0,0 0,-1 0,1 0,0 0,0 0,0 1,0-1,-1 0,1 0,0 0,0 0,0 0,-1 0,1 0,0 0,0 0,-1 0,1 0,0 0,0 0,-1 0,-24 4,-26-7,-36-23,55 15,-1 1,-54-9,87 19,0 0,0 0,-1-1,1 1,0 0,0 0,-1 0,1 0,0-1,-1 1,1 0,0 0,-1 0,1 0,0 0,0 0,-1 0,1 0,0 0,-1 0,1 0,0 0,-1 0,1 0,0 0,-1 0,1 0,0 0,0 1,-1-1,1 0,0 0,-1 0,1 0,0 1,0-1,0 0,-1 0,1 0,0 1,0-1,0 0,-1 1,1-1,0 0,0 0,0 1,0-1,0 0,0 1,0-1,0 0,0 1,0-1,0 0,0 0,0 1,0-1,0 0,0 1,0-1,0 0,0 1,0-1,0 0,0 0,1 1,-1-1,26 27,41 21,113 42,-179-85,-18-5,-22-6,-21-21,-94-30,153 56,0 1,1-1,-1 1,0-1,0 1,1 0,-1-1,0 1,0 0,0 0,0 0,1-1,-1 1,0 0,0 0,0 0,0 0,0 0,1 1,-1-1,0 0,0 0,0 1,0-1,1 0,-1 1,0-1,0 1,1-1,-2 2,12 21,38 25,-10-19,-42-20,-22-6,18-4,1 1,0 1,-1-1,1 1,0 0,0 0,-1 1,1 0,0 1,1-1,-1 1,0 1,1-1,0 1,0 0,0 0,0 1,0 0,-5 6,-19 16,7-9,1 2,1 1,1 1,0 0,-17 28,8-21,22-23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1:36.3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0 128,'35'-1,"63"-10,-48 10,-41 2,0-1,-1 0,1-1,15-2,-22 2,1 1,0-1,-1 0,1-1,-1 1,1 0,-1-1,0 1,0-1,0 0,0 0,0 0,0 0,0 0,0 0,-1 0,1 0,-1-1,2-3,2-3,0-1,0 0,1 1,1 0,9-11,-15 19,-1 1,0-1,1 1,-1-1,1 1,-1-1,0 1,1 0,-1-1,1 1,-1 0,1-1,0 1,-1 0,1 0,-1-1,1 1,-1 0,1 0,0 0,-1 0,1 0,-1 0,1 0,0 0,-1 0,1 0,-1 0,1 0,0 0,-1 0,1 0,-1 1,1-1,0 0,-1 0,1 1,0 1,0 0,0 0,0-1,0 1,-1 0,1 0,-1 0,1 0,-1 0,0 0,0 4,1 1,-1 0,-1 1,0-1,0 0,0 0,-4 11,3-12,0-1,0 1,1 0,0 0,0 0,0 0,1 1,0 8,0-10,0-1,0 1,1 0,0-1,0 1,0-1,0 1,1-1,-1 1,1-1,4 7,-5-10,-1-1,1 1,-1-1,1 1,0 0,-1-1,1 1,0-1,-1 0,1 1,0-1,-1 1,1-1,0 0,0 0,0 1,-1-1,1 0,0 0,0 0,0 0,0 0,-1 0,1 0,0 0,0 0,0-1,-1 1,1 0,0 0,0-1,-1 1,1-1,0 1,-1 0,1-1,0 1,-1-1,1 1,0-1,-1 0,1 1,-1-1,1 0,-1 1,0-1,1 0,-1 0,1 0,20-43,-19 37,20-77,-19 76,1-1,-1 1,2 0,6-11,-10 17,0 1,0-1,0 1,0-1,1 1,-1 0,0 0,0-1,1 1,-1 0,1 0,-1 0,1 1,-1-1,1 0,0 1,-1-1,1 1,0-1,-1 1,1 0,0-1,0 1,-1 0,1 0,0 0,0 1,-1-1,1 0,2 2,-2-2,-1 1,0 0,0 0,0 0,0 0,0 0,0 0,0 1,0-1,-1 0,1 0,0 1,-1-1,1 0,-1 1,1-1,-1 1,0-1,0 1,1-1,-1 3,-1 39,0-29,-3 25,3-33,-1-1,1 1,1 0,-1-1,1 1,0 0,0-1,1 1,-1 0,1-1,1 1,-1 0,1-1,2 6,-4-10,1-1,-1 1,0-1,1 1,-1-1,1 0,-1 1,0-1,1 0,-1 1,1-1,-1 0,1 1,-1-1,1 0,-1 0,1 1,-1-1,1 0,0 0,-1 0,1 0,-1 0,1 0,-1 0,1 0,-1 0,1 0,0 0,-1 0,2-1,16-14,8-26,-8-10,-14 39,0 0,0 1,10-19,-13 29,0 0,0 0,0-1,0 1,0 0,0 0,1 0,-1 0,0 0,1 1,-1-1,0 0,1 1,-1-1,1 1,-1-1,1 1,-1-1,1 1,-1 0,1 0,0 0,-1 0,1 0,-1 0,1 1,-1-1,1 0,-1 1,1-1,1 2,-1-2,1 1,-1 0,-1 0,1 0,0 0,0 1,0-1,0 0,-1 1,1-1,-1 1,1 0,-1-1,0 1,0 0,1 0,-1 0,0 0,-1 0,1 0,1 4,4 119,-5-123,-1 1,1 0,0 0,0-1,-1 1,2-1,-1 1,0 0,1-1,-1 0,1 1,0-1,-1 0,1 0,0 0,0 0,1 0,-1-1,0 1,3 1,-3-2,-1-1,0 1,1 0,-1-1,1 1,-1-1,1 0,-1 1,1-1,-1 0,1 0,-1 0,1 0,-1 0,1 0,-1-1,1 1,-1 0,1-1,-1 1,1-1,-1 0,0 1,1-1,-1 0,0 0,1 0,-1 0,0 0,0 0,0 0,0 0,0 0,0-1,0 1,0-2,4-5,-1 0,0 0,-1 0,0-1,-1 1,1-1,-1 0,1-15,-3 20,1 0,0 0,0 0,0 0,1 0,0 0,-1 0,1 0,0 1,1-1,3-4,-4 6,-1 1,0-1,0 1,1-1,-1 1,1 0,-1 0,1 0,0 0,-1 0,1 0,0 0,0 1,-1-1,1 1,0-1,0 1,0-1,0 1,0 0,0 0,0 0,0 0,0 1,-1-1,1 0,3 2,-4-2,0 1,0-1,1 1,-1 0,0 0,0-1,0 1,0 0,0 0,0 0,0 0,0 0,-1 0,1 1,0-1,-1 0,1 0,0 1,-1-1,0 0,1 0,-1 1,0 1,1 36,-2-35,1 0,-1 1,1-1,0 0,1 0,-1 1,2 4,-2-9,0 0,1 1,-1-1,0 0,0 1,1-1,-1 0,0 0,1 1,-1-1,0 0,1 0,-1 0,0 1,1-1,-1 0,1 0,-1 0,0 0,1 0,-1 0,1 0,-1 0,0 0,1 0,-1 0,1 0,-1 0,1 0,-1 0,0 0,1 0,0-1,19-7,2 0,97 13,-88-3,130-2,-155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1:58.2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96,'25'0,"50"8,13 0,-39-5,-23 3,-23-5,0 0,1 0,-1-1,0 1,1-1,-1 1,1-1,3 0,-6-1,0 1,0-1,0 1,0-1,0 1,0-1,-1 1,1-1,0 0,0 1,-1-1,1 0,0 0,-1 0,1 1,-1-1,1 0,-1 0,0 0,1 0,-1 0,0 0,1 0,-1 0,0 0,0 0,0 0,0 0,0 0,0 0,0 0,-1-2,2-7,0 0,1 0,1 0,-1 0,8-15,-7 16,-2 8,0 0,-1 0,1 0,0 0,0 0,0 1,0-1,0 0,0 0,0 1,0-1,0 1,1-1,-1 1,0-1,0 1,0 0,1 0,-1-1,0 1,0 0,3 0,37 2,-26-1,589-1,-603 0,1 0,-1 0,0 1,0-1,1 1,-1-1,0 1,0-1,0 1,0 0,0 0,0-1,0 1,0 0,0 0,0 0,0 0,-1 0,1 0,0 0,-1 0,1 0,-1 1,1-1,-1 0,1 0,-1 1,0-1,0 0,1 0,-1 1,0 1,0 54,-1-39,0-3,1-12,0 0,0 1,0-1,0 0,0 0,1 1,-1-1,3 6,-2-8,0 0,0 0,0 0,0 0,0 0,0 0,0 0,0 0,0-1,1 1,-1 0,0-1,0 1,1-1,-1 1,0-1,1 0,-1 0,1 0,-1 1,0-1,1 0,-1-1,0 1,3 0,172-1,-244 0,-71 2,138-1,0 0,0 0,1 1,-1-1,0 0,1 1,-1-1,0 0,1 1,-1-1,0 0,1 1,-1-1,1 1,-1-1,1 1,-1 0,1-1,-1 1,1 0,0-1,-1 1,1 0,0-1,-1 1,1 1,-5 25,1-1,4-25,-1-1,1 1,0 0,0 0,-1-1,1 1,-1 0,1-1,0 1,-1 0,1-1,-1 1,0 0,1-1,-1 1,1-1,-1 1,0-1,1 0,-1 1,0-1,0 0,-1 1,-27 4,0-1,0-1,-1-1,-39-4,-173-4,178 6,-29 13,0-1,91-11,1-1,-1 0,0 1,0-1,1 0,-1 0,0 0,0-1,1 1,-1 0,0-1,1 1,-1-1,-2 0,4-1,-1 1,0-1,1 1,-1-1,0 0,1 1,0-1,-1 0,1 1,0-1,0 0,0 1,0-1,0 0,1-2,-6-109,5 107,0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6:22:11.3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0 142,'59'2,"63"-4,33-4,-149 6</inkml:trace>
  <inkml:trace contextRef="#ctx0" brushRef="#br0" timeOffset="2456.57">375 0,'-1'10,"0"0,-1-1,-4 16,4-15,0 0,0 0,-1 19,3 126,0-149</inkml:trace>
  <inkml:trace contextRef="#ctx0" brushRef="#br0" timeOffset="4384.23">467 25,'7'187,"-1"-150,-6-31</inkml:trace>
  <inkml:trace contextRef="#ctx0" brushRef="#br0" timeOffset="6175.21">473 155,'324'0,"-303"4,-16-3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195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2022-05-11T13:09:00Z</dcterms:created>
  <dcterms:modified xsi:type="dcterms:W3CDTF">2022-05-11T16:25:00Z</dcterms:modified>
</cp:coreProperties>
</file>