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500E8" w14:textId="3FD8C5EF" w:rsidR="00150E19" w:rsidRPr="00E76505" w:rsidRDefault="00870A58" w:rsidP="00465E9E">
      <w:pPr>
        <w:pStyle w:val="Nzov"/>
        <w:jc w:val="center"/>
        <w:rPr>
          <w:b/>
          <w:bCs/>
          <w:lang w:val="sk-SK"/>
        </w:rPr>
      </w:pPr>
      <w:r w:rsidRPr="00E76505">
        <w:rPr>
          <w:b/>
          <w:bCs/>
          <w:lang w:val="sk-SK"/>
        </w:rPr>
        <w:t>Latinská Amerika</w:t>
      </w:r>
    </w:p>
    <w:p w14:paraId="7645D7BB" w14:textId="77777777" w:rsidR="00870A58" w:rsidRPr="00E76505" w:rsidRDefault="00870A58" w:rsidP="00870A58">
      <w:pPr>
        <w:rPr>
          <w:b/>
          <w:i/>
          <w:u w:val="single"/>
          <w:lang w:val="sk-SK"/>
        </w:rPr>
      </w:pPr>
    </w:p>
    <w:p w14:paraId="65DB488C" w14:textId="4620A3FD" w:rsidR="00870A58" w:rsidRPr="00870A58" w:rsidRDefault="00870A58" w:rsidP="00870A58">
      <w:pPr>
        <w:pStyle w:val="Odsekzoznamu"/>
        <w:numPr>
          <w:ilvl w:val="0"/>
          <w:numId w:val="1"/>
        </w:numPr>
        <w:rPr>
          <w:lang w:val="sk-SK"/>
        </w:rPr>
      </w:pPr>
      <w:r w:rsidRPr="00E76505">
        <w:rPr>
          <w:lang w:val="sk-SK"/>
        </w:rPr>
        <w:t>Z</w:t>
      </w:r>
      <w:r w:rsidRPr="00870A58">
        <w:rPr>
          <w:lang w:val="sk-SK"/>
        </w:rPr>
        <w:t xml:space="preserve">ahŕňa </w:t>
      </w:r>
      <w:r w:rsidRPr="00E76505">
        <w:rPr>
          <w:lang w:val="sk-SK"/>
        </w:rPr>
        <w:t>S</w:t>
      </w:r>
      <w:r w:rsidRPr="00870A58">
        <w:rPr>
          <w:lang w:val="sk-SK"/>
        </w:rPr>
        <w:t>trednú</w:t>
      </w:r>
      <w:r w:rsidRPr="00E76505">
        <w:rPr>
          <w:lang w:val="sk-SK"/>
        </w:rPr>
        <w:t xml:space="preserve"> Ameriku</w:t>
      </w:r>
      <w:r w:rsidRPr="00870A58">
        <w:rPr>
          <w:lang w:val="sk-SK"/>
        </w:rPr>
        <w:t xml:space="preserve"> </w:t>
      </w:r>
      <w:r w:rsidRPr="00E76505">
        <w:rPr>
          <w:lang w:val="sk-SK"/>
        </w:rPr>
        <w:t>a</w:t>
      </w:r>
      <w:r w:rsidRPr="00870A58">
        <w:rPr>
          <w:lang w:val="sk-SK"/>
        </w:rPr>
        <w:t xml:space="preserve"> </w:t>
      </w:r>
      <w:r w:rsidRPr="00E76505">
        <w:rPr>
          <w:lang w:val="sk-SK"/>
        </w:rPr>
        <w:t>J</w:t>
      </w:r>
      <w:r w:rsidRPr="00870A58">
        <w:rPr>
          <w:lang w:val="sk-SK"/>
        </w:rPr>
        <w:t>užnú Ameriku</w:t>
      </w:r>
    </w:p>
    <w:p w14:paraId="287B0026" w14:textId="2400193B" w:rsidR="00870A58" w:rsidRPr="00870A58" w:rsidRDefault="00870A58" w:rsidP="00870A58">
      <w:pPr>
        <w:pStyle w:val="Odsekzoznamu"/>
        <w:numPr>
          <w:ilvl w:val="0"/>
          <w:numId w:val="1"/>
        </w:numPr>
        <w:rPr>
          <w:lang w:val="sk-SK"/>
        </w:rPr>
      </w:pPr>
      <w:r w:rsidRPr="00E76505">
        <w:rPr>
          <w:lang w:val="sk-SK"/>
        </w:rPr>
        <w:t>H</w:t>
      </w:r>
      <w:r w:rsidRPr="00870A58">
        <w:rPr>
          <w:lang w:val="sk-SK"/>
        </w:rPr>
        <w:t>orizontálna členitosť (=členitosť pobrežia) Južnej Ameriky je malá (málo ostrovov a polostrovov)</w:t>
      </w:r>
    </w:p>
    <w:p w14:paraId="11C16AC1" w14:textId="7A3DE1CF" w:rsidR="00870A58" w:rsidRPr="00870A58" w:rsidRDefault="00870A58" w:rsidP="00870A58">
      <w:pPr>
        <w:pStyle w:val="Odsekzoznamu"/>
        <w:numPr>
          <w:ilvl w:val="1"/>
          <w:numId w:val="1"/>
        </w:numPr>
        <w:rPr>
          <w:lang w:val="sk-SK"/>
        </w:rPr>
      </w:pPr>
      <w:r w:rsidRPr="00E76505">
        <w:rPr>
          <w:lang w:val="sk-SK"/>
        </w:rPr>
        <w:t>O</w:t>
      </w:r>
      <w:r w:rsidRPr="00870A58">
        <w:rPr>
          <w:lang w:val="sk-SK"/>
        </w:rPr>
        <w:t xml:space="preserve">strovy: </w:t>
      </w:r>
      <w:r w:rsidRPr="00E76505">
        <w:rPr>
          <w:lang w:val="sk-SK"/>
        </w:rPr>
        <w:t xml:space="preserve">Súostrovie </w:t>
      </w:r>
      <w:r w:rsidRPr="00870A58">
        <w:rPr>
          <w:lang w:val="sk-SK"/>
        </w:rPr>
        <w:t>Veľké a Malé Antily (</w:t>
      </w:r>
      <w:r w:rsidRPr="00E76505">
        <w:rPr>
          <w:lang w:val="sk-SK"/>
        </w:rPr>
        <w:t>Kuba, Portorika, Haiti</w:t>
      </w:r>
      <w:r w:rsidRPr="00870A58">
        <w:rPr>
          <w:lang w:val="sk-SK"/>
        </w:rPr>
        <w:t>)</w:t>
      </w:r>
      <w:r w:rsidRPr="00E76505">
        <w:rPr>
          <w:lang w:val="sk-SK"/>
        </w:rPr>
        <w:t>, Galapágy (Patria politicky Ekvádoru), ostrov Falklandy</w:t>
      </w:r>
    </w:p>
    <w:p w14:paraId="44292363" w14:textId="3276E6F7" w:rsidR="00870A58" w:rsidRPr="00E76505" w:rsidRDefault="00870A58" w:rsidP="00870A58">
      <w:pPr>
        <w:pStyle w:val="Odsekzoznamu"/>
        <w:numPr>
          <w:ilvl w:val="1"/>
          <w:numId w:val="1"/>
        </w:numPr>
        <w:rPr>
          <w:lang w:val="sk-SK"/>
        </w:rPr>
      </w:pPr>
      <w:r w:rsidRPr="00E76505">
        <w:rPr>
          <w:lang w:val="sk-SK"/>
        </w:rPr>
        <w:t>P</w:t>
      </w:r>
      <w:r w:rsidRPr="00870A58">
        <w:rPr>
          <w:lang w:val="sk-SK"/>
        </w:rPr>
        <w:t xml:space="preserve">olostrov: </w:t>
      </w:r>
      <w:r w:rsidRPr="00E76505">
        <w:rPr>
          <w:lang w:val="sk-SK"/>
        </w:rPr>
        <w:t>Yucatán</w:t>
      </w:r>
    </w:p>
    <w:p w14:paraId="16876C3F" w14:textId="77777777" w:rsidR="00870A58" w:rsidRPr="00E76505" w:rsidRDefault="00870A58" w:rsidP="00870A58">
      <w:pPr>
        <w:rPr>
          <w:lang w:val="sk-SK"/>
        </w:rPr>
      </w:pPr>
    </w:p>
    <w:p w14:paraId="793F6C6C" w14:textId="6985C6F0" w:rsidR="00870A58" w:rsidRPr="00870A58" w:rsidRDefault="00870A58" w:rsidP="00870A58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E76505">
        <w:rPr>
          <w:b/>
          <w:bCs/>
          <w:lang w:val="sk-SK"/>
        </w:rPr>
        <w:t>Prírodné pomery</w:t>
      </w:r>
    </w:p>
    <w:p w14:paraId="16AC4BAD" w14:textId="6ADFF31A" w:rsidR="00870A58" w:rsidRPr="00E76505" w:rsidRDefault="00870A58" w:rsidP="00870A58">
      <w:pPr>
        <w:pStyle w:val="Odsekzoznamu"/>
        <w:numPr>
          <w:ilvl w:val="1"/>
          <w:numId w:val="1"/>
        </w:numPr>
        <w:rPr>
          <w:lang w:val="sk-SK"/>
        </w:rPr>
      </w:pPr>
      <w:r w:rsidRPr="00E76505">
        <w:rPr>
          <w:b/>
          <w:lang w:val="sk-SK"/>
        </w:rPr>
        <w:t> </w:t>
      </w:r>
      <w:r w:rsidRPr="00870A58">
        <w:rPr>
          <w:b/>
          <w:lang w:val="sk-SK"/>
        </w:rPr>
        <w:t>Povrch</w:t>
      </w:r>
    </w:p>
    <w:p w14:paraId="112F54D0" w14:textId="296C3EC9" w:rsidR="00870A58" w:rsidRPr="00870A58" w:rsidRDefault="00870A58" w:rsidP="00870A58">
      <w:pPr>
        <w:pStyle w:val="Odsekzoznamu"/>
        <w:numPr>
          <w:ilvl w:val="2"/>
          <w:numId w:val="1"/>
        </w:numPr>
        <w:rPr>
          <w:lang w:val="sk-SK"/>
        </w:rPr>
      </w:pPr>
      <w:r w:rsidRPr="00E76505">
        <w:rPr>
          <w:lang w:val="sk-SK"/>
        </w:rPr>
        <w:t>P</w:t>
      </w:r>
      <w:r w:rsidRPr="00870A58">
        <w:rPr>
          <w:lang w:val="sk-SK"/>
        </w:rPr>
        <w:t>ochádza z prapevniny Gondwany (najstaršie časti: Brazílsky a Guayanský štít)</w:t>
      </w:r>
    </w:p>
    <w:p w14:paraId="5FD5607D" w14:textId="77777777" w:rsidR="00870A58" w:rsidRPr="00870A58" w:rsidRDefault="00870A58" w:rsidP="00870A58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lang w:val="sk-SK"/>
        </w:rPr>
        <w:t>Povrch sa delí na tieto časti:</w:t>
      </w:r>
    </w:p>
    <w:p w14:paraId="17E38CB4" w14:textId="4F106ECB" w:rsidR="00870A58" w:rsidRPr="00870A58" w:rsidRDefault="00870A58" w:rsidP="00A61C9A">
      <w:pPr>
        <w:pStyle w:val="Odsekzoznamu"/>
        <w:numPr>
          <w:ilvl w:val="3"/>
          <w:numId w:val="1"/>
        </w:numPr>
        <w:rPr>
          <w:lang w:val="sk-SK"/>
        </w:rPr>
      </w:pPr>
      <w:r w:rsidRPr="00870A58">
        <w:rPr>
          <w:lang w:val="sk-SK"/>
        </w:rPr>
        <w:t xml:space="preserve">Andy – najvyšší vrch </w:t>
      </w:r>
      <w:r w:rsidR="00096A82" w:rsidRPr="00E76505">
        <w:rPr>
          <w:lang w:val="sk-SK"/>
        </w:rPr>
        <w:t>Aconcagua</w:t>
      </w:r>
      <w:r w:rsidRPr="00870A58">
        <w:rPr>
          <w:lang w:val="sk-SK"/>
        </w:rPr>
        <w:t xml:space="preserve"> (6 959 m n.</w:t>
      </w:r>
      <w:r w:rsidR="00096A82" w:rsidRPr="00E76505">
        <w:rPr>
          <w:lang w:val="sk-SK"/>
        </w:rPr>
        <w:t xml:space="preserve"> </w:t>
      </w:r>
      <w:r w:rsidRPr="00870A58">
        <w:rPr>
          <w:lang w:val="sk-SK"/>
        </w:rPr>
        <w:t>m.) – na hraniciach Chile a Argentíny</w:t>
      </w:r>
    </w:p>
    <w:p w14:paraId="0F99A172" w14:textId="7CAB55B5" w:rsidR="00870A58" w:rsidRPr="00870A58" w:rsidRDefault="00870A58" w:rsidP="00096A82">
      <w:pPr>
        <w:pStyle w:val="Odsekzoznamu"/>
        <w:numPr>
          <w:ilvl w:val="4"/>
          <w:numId w:val="1"/>
        </w:numPr>
        <w:rPr>
          <w:lang w:val="sk-SK"/>
        </w:rPr>
      </w:pPr>
      <w:r w:rsidRPr="00870A58">
        <w:rPr>
          <w:lang w:val="sk-SK"/>
        </w:rPr>
        <w:t>Pre Andy sú typické aj časté zemetrasenia, známa je činná sopka Guallatiri (v Chile)</w:t>
      </w:r>
    </w:p>
    <w:p w14:paraId="13D353E8" w14:textId="55998CD9" w:rsidR="00870A58" w:rsidRPr="00870A58" w:rsidRDefault="00870A58" w:rsidP="00096A82">
      <w:pPr>
        <w:pStyle w:val="Odsekzoznamu"/>
        <w:numPr>
          <w:ilvl w:val="3"/>
          <w:numId w:val="1"/>
        </w:numPr>
        <w:rPr>
          <w:lang w:val="sk-SK"/>
        </w:rPr>
      </w:pPr>
      <w:r w:rsidRPr="00870A58">
        <w:rPr>
          <w:lang w:val="sk-SK"/>
        </w:rPr>
        <w:t>Nížiny – Amazonská, Laplatská, Orinocká</w:t>
      </w:r>
    </w:p>
    <w:p w14:paraId="2D469551" w14:textId="5F20AF76" w:rsidR="00870A58" w:rsidRPr="00E76505" w:rsidRDefault="00870A58" w:rsidP="00096A82">
      <w:pPr>
        <w:pStyle w:val="Odsekzoznamu"/>
        <w:numPr>
          <w:ilvl w:val="3"/>
          <w:numId w:val="1"/>
        </w:numPr>
        <w:rPr>
          <w:lang w:val="sk-SK"/>
        </w:rPr>
      </w:pPr>
      <w:r w:rsidRPr="00870A58">
        <w:rPr>
          <w:lang w:val="sk-SK"/>
        </w:rPr>
        <w:t>Náhorné plošiny – Patagónia, Gran Chaco, Mato Gr</w:t>
      </w:r>
      <w:r w:rsidR="00456DBE" w:rsidRPr="00E76505">
        <w:rPr>
          <w:lang w:val="sk-SK"/>
        </w:rPr>
        <w:t>o</w:t>
      </w:r>
      <w:r w:rsidRPr="00870A58">
        <w:rPr>
          <w:lang w:val="sk-SK"/>
        </w:rPr>
        <w:t>s</w:t>
      </w:r>
      <w:r w:rsidR="00456DBE" w:rsidRPr="00E76505">
        <w:rPr>
          <w:lang w:val="sk-SK"/>
        </w:rPr>
        <w:t>s</w:t>
      </w:r>
      <w:r w:rsidRPr="00870A58">
        <w:rPr>
          <w:lang w:val="sk-SK"/>
        </w:rPr>
        <w:t>o</w:t>
      </w:r>
    </w:p>
    <w:p w14:paraId="03F83C74" w14:textId="35A71575" w:rsidR="00456DBE" w:rsidRPr="00E76505" w:rsidRDefault="00456DBE" w:rsidP="00456DBE">
      <w:pPr>
        <w:rPr>
          <w:lang w:val="sk-SK"/>
        </w:rPr>
      </w:pPr>
    </w:p>
    <w:p w14:paraId="07DB1A72" w14:textId="601353D5" w:rsidR="00870A58" w:rsidRPr="00870A58" w:rsidRDefault="00870A58" w:rsidP="00456DBE">
      <w:pPr>
        <w:pStyle w:val="Odsekzoznamu"/>
        <w:numPr>
          <w:ilvl w:val="1"/>
          <w:numId w:val="1"/>
        </w:numPr>
        <w:rPr>
          <w:b/>
          <w:u w:val="single"/>
          <w:lang w:val="sk-SK"/>
        </w:rPr>
      </w:pPr>
      <w:r w:rsidRPr="00870A58">
        <w:rPr>
          <w:b/>
          <w:lang w:val="sk-SK"/>
        </w:rPr>
        <w:t>Podnebie</w:t>
      </w:r>
      <w:r w:rsidRPr="00870A58">
        <w:rPr>
          <w:b/>
          <w:u w:val="single"/>
          <w:lang w:val="sk-SK"/>
        </w:rPr>
        <w:t xml:space="preserve"> </w:t>
      </w:r>
    </w:p>
    <w:p w14:paraId="7B924EF8" w14:textId="459FD09E" w:rsidR="00870A58" w:rsidRPr="00870A58" w:rsidRDefault="00870A58" w:rsidP="00456DBE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lang w:val="sk-SK"/>
        </w:rPr>
        <w:t>Podnebné pásma: ekvatoriálne</w:t>
      </w:r>
      <w:r w:rsidR="00B40F9A" w:rsidRPr="00E76505">
        <w:rPr>
          <w:lang w:val="sk-SK"/>
        </w:rPr>
        <w:t xml:space="preserve">, </w:t>
      </w:r>
      <w:proofErr w:type="spellStart"/>
      <w:r w:rsidR="00B40F9A" w:rsidRPr="00E76505">
        <w:rPr>
          <w:lang w:val="sk-SK"/>
        </w:rPr>
        <w:t>subekvatoriálne</w:t>
      </w:r>
      <w:proofErr w:type="spellEnd"/>
      <w:r w:rsidRPr="00870A58">
        <w:rPr>
          <w:lang w:val="sk-SK"/>
        </w:rPr>
        <w:t>, tropické, subtropické, mierne</w:t>
      </w:r>
    </w:p>
    <w:p w14:paraId="36EC6BD7" w14:textId="1C5E4B3F" w:rsidR="00870A58" w:rsidRPr="00E76505" w:rsidRDefault="00870A58" w:rsidP="00456DBE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lang w:val="sk-SK"/>
        </w:rPr>
        <w:t>Veľký vplyv na podnebie má nadmorská výška, morské prúdy (západné pobrežie – studený Peruánsky</w:t>
      </w:r>
      <w:r w:rsidR="00456DBE" w:rsidRPr="00E76505">
        <w:rPr>
          <w:lang w:val="sk-SK"/>
        </w:rPr>
        <w:t xml:space="preserve"> (Vytvoril Atacamu)</w:t>
      </w:r>
      <w:r w:rsidRPr="00870A58">
        <w:rPr>
          <w:lang w:val="sk-SK"/>
        </w:rPr>
        <w:t xml:space="preserve">, východné pobrežie – teplý </w:t>
      </w:r>
      <w:r w:rsidR="00456DBE" w:rsidRPr="00E76505">
        <w:rPr>
          <w:lang w:val="sk-SK"/>
        </w:rPr>
        <w:t>Brazílsky</w:t>
      </w:r>
      <w:r w:rsidRPr="00870A58">
        <w:rPr>
          <w:lang w:val="sk-SK"/>
        </w:rPr>
        <w:t>)</w:t>
      </w:r>
    </w:p>
    <w:p w14:paraId="6879745E" w14:textId="08641BE8" w:rsidR="00456DBE" w:rsidRPr="00E76505" w:rsidRDefault="00456DBE" w:rsidP="00456DBE">
      <w:pPr>
        <w:rPr>
          <w:lang w:val="sk-SK"/>
        </w:rPr>
      </w:pPr>
    </w:p>
    <w:p w14:paraId="26F1F8BD" w14:textId="02CC43E0" w:rsidR="00870A58" w:rsidRPr="00870A58" w:rsidRDefault="00870A58" w:rsidP="00456DBE">
      <w:pPr>
        <w:pStyle w:val="Odsekzoznamu"/>
        <w:numPr>
          <w:ilvl w:val="1"/>
          <w:numId w:val="1"/>
        </w:numPr>
        <w:rPr>
          <w:b/>
          <w:u w:val="single"/>
          <w:lang w:val="sk-SK"/>
        </w:rPr>
      </w:pPr>
      <w:r w:rsidRPr="00870A58">
        <w:rPr>
          <w:b/>
          <w:lang w:val="sk-SK"/>
        </w:rPr>
        <w:t>Vodstvo</w:t>
      </w:r>
    </w:p>
    <w:p w14:paraId="2BE03823" w14:textId="22B9F9C5" w:rsidR="00870A58" w:rsidRPr="00870A58" w:rsidRDefault="00870A58" w:rsidP="00456DBE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lang w:val="sk-SK"/>
        </w:rPr>
        <w:t>Patrí k </w:t>
      </w:r>
      <w:r w:rsidR="00456DBE" w:rsidRPr="00E76505">
        <w:rPr>
          <w:iCs/>
          <w:lang w:val="sk-SK"/>
        </w:rPr>
        <w:t>úmoriu</w:t>
      </w:r>
      <w:r w:rsidRPr="00870A58">
        <w:rPr>
          <w:lang w:val="sk-SK"/>
        </w:rPr>
        <w:t xml:space="preserve"> Atlantického oceánu (Amazonka – najdlhšia rieka + najvodnatejšia), má veľa prítokov + ďalšie rieky: Parana (jej ústie sa nazýva La Plata), Orinoco ...</w:t>
      </w:r>
    </w:p>
    <w:p w14:paraId="53D66982" w14:textId="77777777" w:rsidR="00870A58" w:rsidRPr="00870A58" w:rsidRDefault="00870A58" w:rsidP="00456DBE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b/>
          <w:i/>
          <w:lang w:val="sk-SK"/>
        </w:rPr>
        <w:t>Najvyššie vodopády</w:t>
      </w:r>
      <w:r w:rsidRPr="00870A58">
        <w:rPr>
          <w:lang w:val="sk-SK"/>
        </w:rPr>
        <w:t xml:space="preserve"> sveta: Angelov vodopád (vo Venezuele)</w:t>
      </w:r>
    </w:p>
    <w:p w14:paraId="639A956A" w14:textId="6DD33D65" w:rsidR="00870A58" w:rsidRPr="00870A58" w:rsidRDefault="00870A58" w:rsidP="00456DBE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b/>
          <w:i/>
          <w:lang w:val="sk-SK"/>
        </w:rPr>
        <w:t>Najmohutnejšie vodopády</w:t>
      </w:r>
      <w:r w:rsidRPr="00870A58">
        <w:rPr>
          <w:lang w:val="sk-SK"/>
        </w:rPr>
        <w:t xml:space="preserve"> sveta: </w:t>
      </w:r>
      <w:r w:rsidR="00456DBE" w:rsidRPr="00E76505">
        <w:rPr>
          <w:lang w:val="sk-SK"/>
        </w:rPr>
        <w:t>Iguazu</w:t>
      </w:r>
      <w:r w:rsidRPr="00870A58">
        <w:rPr>
          <w:lang w:val="sk-SK"/>
        </w:rPr>
        <w:t xml:space="preserve"> (medzi Argentínou a Brazíliou)</w:t>
      </w:r>
    </w:p>
    <w:p w14:paraId="3C62E0A5" w14:textId="7BB2807F" w:rsidR="00870A58" w:rsidRPr="00870A58" w:rsidRDefault="00870A58" w:rsidP="00456DBE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b/>
          <w:i/>
          <w:lang w:val="sk-SK"/>
        </w:rPr>
        <w:t>Jazerá:</w:t>
      </w:r>
      <w:r w:rsidRPr="00870A58">
        <w:rPr>
          <w:lang w:val="sk-SK"/>
        </w:rPr>
        <w:t xml:space="preserve"> Titicaca (najvyššie splavné jazero sveta),</w:t>
      </w:r>
      <w:r w:rsidR="00456DBE" w:rsidRPr="00E76505">
        <w:rPr>
          <w:lang w:val="sk-SK"/>
        </w:rPr>
        <w:t xml:space="preserve"> Jazero</w:t>
      </w:r>
      <w:r w:rsidRPr="00870A58">
        <w:rPr>
          <w:lang w:val="sk-SK"/>
        </w:rPr>
        <w:t xml:space="preserve"> </w:t>
      </w:r>
      <w:r w:rsidR="00456DBE" w:rsidRPr="00E76505">
        <w:rPr>
          <w:lang w:val="sk-SK"/>
        </w:rPr>
        <w:t>Maracaibo</w:t>
      </w:r>
      <w:r w:rsidRPr="00870A58">
        <w:rPr>
          <w:lang w:val="sk-SK"/>
        </w:rPr>
        <w:t xml:space="preserve"> (najväčšie lagúnové jazero)</w:t>
      </w:r>
    </w:p>
    <w:p w14:paraId="3850EB50" w14:textId="77777777" w:rsidR="00870A58" w:rsidRPr="00870A58" w:rsidRDefault="00870A58" w:rsidP="00456DBE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lang w:val="sk-SK"/>
        </w:rPr>
        <w:t>Poznámka: lagúna = vznikla uzatvorením pobrežia</w:t>
      </w:r>
    </w:p>
    <w:p w14:paraId="13603FF2" w14:textId="6BB66A8F" w:rsidR="00870A58" w:rsidRPr="00E76505" w:rsidRDefault="00870A58" w:rsidP="00456DBE">
      <w:pPr>
        <w:rPr>
          <w:lang w:val="sk-SK"/>
        </w:rPr>
      </w:pPr>
    </w:p>
    <w:p w14:paraId="6E81DF42" w14:textId="7154A789" w:rsidR="00870A58" w:rsidRPr="00870A58" w:rsidRDefault="00870A58" w:rsidP="00456DBE">
      <w:pPr>
        <w:pStyle w:val="Odsekzoznamu"/>
        <w:numPr>
          <w:ilvl w:val="1"/>
          <w:numId w:val="1"/>
        </w:numPr>
        <w:rPr>
          <w:b/>
          <w:lang w:val="sk-SK"/>
        </w:rPr>
      </w:pPr>
      <w:r w:rsidRPr="00870A58">
        <w:rPr>
          <w:b/>
          <w:lang w:val="sk-SK"/>
        </w:rPr>
        <w:t>Rastlinstvo a živočíšstvo</w:t>
      </w:r>
    </w:p>
    <w:p w14:paraId="40D266C2" w14:textId="06A062A7" w:rsidR="00456DBE" w:rsidRPr="00E76505" w:rsidRDefault="00870A58" w:rsidP="00456DBE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lang w:val="sk-SK"/>
        </w:rPr>
        <w:t>Bioklimatické</w:t>
      </w:r>
      <w:r w:rsidR="00456DBE" w:rsidRPr="00E76505">
        <w:rPr>
          <w:lang w:val="sk-SK"/>
        </w:rPr>
        <w:t xml:space="preserve"> </w:t>
      </w:r>
      <w:r w:rsidRPr="00870A58">
        <w:rPr>
          <w:lang w:val="sk-SK"/>
        </w:rPr>
        <w:t>pásma</w:t>
      </w:r>
    </w:p>
    <w:p w14:paraId="5686BFA7" w14:textId="57C960C7" w:rsidR="00456DBE" w:rsidRPr="00E76505" w:rsidRDefault="00456DBE" w:rsidP="00456DBE">
      <w:pPr>
        <w:pStyle w:val="Odsekzoznamu"/>
        <w:numPr>
          <w:ilvl w:val="3"/>
          <w:numId w:val="1"/>
        </w:numPr>
        <w:rPr>
          <w:lang w:val="sk-SK"/>
        </w:rPr>
      </w:pPr>
      <w:r w:rsidRPr="00E76505">
        <w:rPr>
          <w:lang w:val="sk-SK"/>
        </w:rPr>
        <w:t>D</w:t>
      </w:r>
      <w:r w:rsidR="00870A58" w:rsidRPr="00870A58">
        <w:rPr>
          <w:lang w:val="sk-SK"/>
        </w:rPr>
        <w:t>ažďové pralesy</w:t>
      </w:r>
      <w:r w:rsidR="00B40F9A" w:rsidRPr="00E76505">
        <w:rPr>
          <w:lang w:val="sk-SK"/>
        </w:rPr>
        <w:t xml:space="preserve"> - v </w:t>
      </w:r>
      <w:r w:rsidR="00E76505">
        <w:rPr>
          <w:lang w:val="sk-SK"/>
        </w:rPr>
        <w:t>ekvatoriálnom</w:t>
      </w:r>
      <w:r w:rsidR="00B40F9A" w:rsidRPr="00E76505">
        <w:rPr>
          <w:lang w:val="sk-SK"/>
        </w:rPr>
        <w:t xml:space="preserve"> podnebnom pásme</w:t>
      </w:r>
    </w:p>
    <w:p w14:paraId="688E7D8E" w14:textId="7DF450BF" w:rsidR="00456DBE" w:rsidRPr="00E76505" w:rsidRDefault="00456DBE" w:rsidP="00456DBE">
      <w:pPr>
        <w:pStyle w:val="Odsekzoznamu"/>
        <w:numPr>
          <w:ilvl w:val="3"/>
          <w:numId w:val="1"/>
        </w:numPr>
        <w:rPr>
          <w:lang w:val="sk-SK"/>
        </w:rPr>
      </w:pPr>
      <w:r w:rsidRPr="00E76505">
        <w:rPr>
          <w:lang w:val="sk-SK"/>
        </w:rPr>
        <w:t>S</w:t>
      </w:r>
      <w:r w:rsidRPr="00870A58">
        <w:rPr>
          <w:lang w:val="sk-SK"/>
        </w:rPr>
        <w:t>avany</w:t>
      </w:r>
      <w:r w:rsidR="00E76505">
        <w:rPr>
          <w:lang w:val="sk-SK"/>
        </w:rPr>
        <w:t xml:space="preserve"> -  v subekvatoriálnom podnebnom pásme</w:t>
      </w:r>
    </w:p>
    <w:p w14:paraId="7820D25B" w14:textId="6AE7BD1E" w:rsidR="00456DBE" w:rsidRPr="00E76505" w:rsidRDefault="00456DBE" w:rsidP="00456DBE">
      <w:pPr>
        <w:pStyle w:val="Odsekzoznamu"/>
        <w:numPr>
          <w:ilvl w:val="3"/>
          <w:numId w:val="1"/>
        </w:numPr>
        <w:rPr>
          <w:lang w:val="sk-SK"/>
        </w:rPr>
      </w:pPr>
      <w:r w:rsidRPr="00E76505">
        <w:rPr>
          <w:lang w:val="sk-SK"/>
        </w:rPr>
        <w:t>P</w:t>
      </w:r>
      <w:r w:rsidR="00870A58" w:rsidRPr="00870A58">
        <w:rPr>
          <w:lang w:val="sk-SK"/>
        </w:rPr>
        <w:t>úšte</w:t>
      </w:r>
      <w:r w:rsidR="00E76505">
        <w:rPr>
          <w:lang w:val="sk-SK"/>
        </w:rPr>
        <w:t xml:space="preserve"> – v tropickom podnebnom pásme</w:t>
      </w:r>
    </w:p>
    <w:p w14:paraId="36EED9D2" w14:textId="08D31CDE" w:rsidR="00456DBE" w:rsidRPr="00E76505" w:rsidRDefault="00456DBE" w:rsidP="00456DBE">
      <w:pPr>
        <w:pStyle w:val="Odsekzoznamu"/>
        <w:numPr>
          <w:ilvl w:val="3"/>
          <w:numId w:val="1"/>
        </w:numPr>
        <w:rPr>
          <w:lang w:val="sk-SK"/>
        </w:rPr>
      </w:pPr>
      <w:r w:rsidRPr="00E76505">
        <w:rPr>
          <w:lang w:val="sk-SK"/>
        </w:rPr>
        <w:t>S</w:t>
      </w:r>
      <w:r w:rsidR="00870A58" w:rsidRPr="00870A58">
        <w:rPr>
          <w:lang w:val="sk-SK"/>
        </w:rPr>
        <w:t>tepi (pampy)</w:t>
      </w:r>
      <w:r w:rsidRPr="00E76505">
        <w:rPr>
          <w:lang w:val="sk-SK"/>
        </w:rPr>
        <w:t xml:space="preserve"> + S</w:t>
      </w:r>
      <w:r w:rsidRPr="00870A58">
        <w:rPr>
          <w:lang w:val="sk-SK"/>
        </w:rPr>
        <w:t>ubtropické lesy a</w:t>
      </w:r>
      <w:r w:rsidR="00E76505">
        <w:rPr>
          <w:lang w:val="sk-SK"/>
        </w:rPr>
        <w:t> </w:t>
      </w:r>
      <w:r w:rsidRPr="00870A58">
        <w:rPr>
          <w:lang w:val="sk-SK"/>
        </w:rPr>
        <w:t>kroviny</w:t>
      </w:r>
      <w:r w:rsidR="00E76505">
        <w:rPr>
          <w:lang w:val="sk-SK"/>
        </w:rPr>
        <w:t xml:space="preserve"> – v subtropickom podnebnom pásme</w:t>
      </w:r>
    </w:p>
    <w:p w14:paraId="075ED799" w14:textId="3AC60D35" w:rsidR="00870A58" w:rsidRPr="00870A58" w:rsidRDefault="00456DBE" w:rsidP="00456DBE">
      <w:pPr>
        <w:pStyle w:val="Odsekzoznamu"/>
        <w:numPr>
          <w:ilvl w:val="3"/>
          <w:numId w:val="1"/>
        </w:numPr>
        <w:rPr>
          <w:lang w:val="sk-SK"/>
        </w:rPr>
      </w:pPr>
      <w:r w:rsidRPr="00E76505">
        <w:rPr>
          <w:lang w:val="sk-SK"/>
        </w:rPr>
        <w:t>L</w:t>
      </w:r>
      <w:r w:rsidR="00870A58" w:rsidRPr="00870A58">
        <w:rPr>
          <w:lang w:val="sk-SK"/>
        </w:rPr>
        <w:t>esy mierneho pásma</w:t>
      </w:r>
      <w:r w:rsidR="00E76505">
        <w:rPr>
          <w:lang w:val="sk-SK"/>
        </w:rPr>
        <w:t xml:space="preserve"> – v mierom podnebnom pásme</w:t>
      </w:r>
    </w:p>
    <w:p w14:paraId="49713890" w14:textId="5625EEA1" w:rsidR="00E76505" w:rsidRDefault="00870A58" w:rsidP="00E76505">
      <w:pPr>
        <w:pStyle w:val="Odsekzoznamu"/>
        <w:numPr>
          <w:ilvl w:val="1"/>
          <w:numId w:val="1"/>
        </w:numPr>
        <w:rPr>
          <w:lang w:val="sk-SK"/>
        </w:rPr>
      </w:pPr>
      <w:r w:rsidRPr="00870A58">
        <w:rPr>
          <w:b/>
          <w:bCs/>
          <w:lang w:val="sk-SK"/>
        </w:rPr>
        <w:t>Ekologické problémy</w:t>
      </w:r>
      <w:r w:rsidRPr="00870A58">
        <w:rPr>
          <w:lang w:val="sk-SK"/>
        </w:rPr>
        <w:t xml:space="preserve"> </w:t>
      </w:r>
    </w:p>
    <w:p w14:paraId="5C81BC5B" w14:textId="08E9B6B6" w:rsidR="00870A58" w:rsidRDefault="00E76505" w:rsidP="00E76505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 xml:space="preserve"> Ú</w:t>
      </w:r>
      <w:r w:rsidR="00870A58" w:rsidRPr="00870A58">
        <w:rPr>
          <w:lang w:val="sk-SK"/>
        </w:rPr>
        <w:t>bytok pralesov (kvôli drevu – mahagón + eben, kvôli pôde, kvôli nerastným surovinám)</w:t>
      </w:r>
    </w:p>
    <w:p w14:paraId="0B46462A" w14:textId="168D0F0E" w:rsidR="00E76505" w:rsidRDefault="00E76505" w:rsidP="00E76505">
      <w:pPr>
        <w:rPr>
          <w:lang w:val="sk-SK"/>
        </w:rPr>
      </w:pPr>
    </w:p>
    <w:p w14:paraId="041E76AC" w14:textId="398019A1" w:rsidR="00E76505" w:rsidRPr="00E76505" w:rsidRDefault="00E76505" w:rsidP="00E76505">
      <w:pPr>
        <w:rPr>
          <w:lang w:val="sk-SK"/>
        </w:rPr>
      </w:pPr>
    </w:p>
    <w:p w14:paraId="7823DC9A" w14:textId="71F598D6" w:rsidR="00870A58" w:rsidRPr="00870A58" w:rsidRDefault="00E76505" w:rsidP="00870A58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>Humánnogeografická charakteristika</w:t>
      </w:r>
    </w:p>
    <w:p w14:paraId="12D2EF38" w14:textId="77777777" w:rsidR="00870A58" w:rsidRPr="00870A58" w:rsidRDefault="00870A58" w:rsidP="00E76505">
      <w:pPr>
        <w:pStyle w:val="Odsekzoznamu"/>
        <w:numPr>
          <w:ilvl w:val="1"/>
          <w:numId w:val="1"/>
        </w:numPr>
        <w:rPr>
          <w:b/>
          <w:lang w:val="sk-SK"/>
        </w:rPr>
      </w:pPr>
      <w:r w:rsidRPr="00870A58">
        <w:rPr>
          <w:b/>
          <w:lang w:val="sk-SK"/>
        </w:rPr>
        <w:t>Obyvateľstvo:</w:t>
      </w:r>
    </w:p>
    <w:p w14:paraId="412FE0C8" w14:textId="77777777" w:rsidR="00870A58" w:rsidRPr="00870A58" w:rsidRDefault="00870A58" w:rsidP="00E76505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u w:val="dotted"/>
          <w:lang w:val="sk-SK"/>
        </w:rPr>
        <w:t>Počet obyv.:</w:t>
      </w:r>
      <w:r w:rsidRPr="00870A58">
        <w:rPr>
          <w:lang w:val="sk-SK"/>
        </w:rPr>
        <w:t xml:space="preserve"> približne 500 miliónov</w:t>
      </w:r>
    </w:p>
    <w:p w14:paraId="64CF1D4A" w14:textId="77777777" w:rsidR="00870A58" w:rsidRPr="00870A58" w:rsidRDefault="00870A58" w:rsidP="00E76505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lang w:val="sk-SK"/>
        </w:rPr>
        <w:t>Typická je populačná explózia (=rýchly rast počtu obyvateľov)</w:t>
      </w:r>
    </w:p>
    <w:p w14:paraId="78A38868" w14:textId="77777777" w:rsidR="00870A58" w:rsidRPr="00870A58" w:rsidRDefault="00870A58" w:rsidP="00E76505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lang w:val="sk-SK"/>
        </w:rPr>
        <w:t>Vysoký prirodzený prírastok</w:t>
      </w:r>
    </w:p>
    <w:p w14:paraId="34B4E688" w14:textId="77777777" w:rsidR="00870A58" w:rsidRPr="00870A58" w:rsidRDefault="00870A58" w:rsidP="00E76505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lang w:val="sk-SK"/>
        </w:rPr>
        <w:t>Takmer polovica obyvateľov je v predproduktívnom veku</w:t>
      </w:r>
    </w:p>
    <w:p w14:paraId="1AFCC6DA" w14:textId="7C55B7BC" w:rsidR="00870A58" w:rsidRPr="00870A58" w:rsidRDefault="00870A58" w:rsidP="00E76505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u w:val="dotted"/>
          <w:lang w:val="sk-SK"/>
        </w:rPr>
        <w:t>Rozmiestnenie obyv</w:t>
      </w:r>
      <w:r w:rsidRPr="00870A58">
        <w:rPr>
          <w:lang w:val="sk-SK"/>
        </w:rPr>
        <w:t>. – nerovnomerné (najviac osídlené je pobrežie, najmä JV)</w:t>
      </w:r>
    </w:p>
    <w:p w14:paraId="6E654BB2" w14:textId="4C37972D" w:rsidR="00870A58" w:rsidRPr="00870A58" w:rsidRDefault="00870A58" w:rsidP="00E76505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u w:val="dotted"/>
          <w:lang w:val="sk-SK"/>
        </w:rPr>
        <w:t>Rasové zloženie:</w:t>
      </w:r>
      <w:r w:rsidRPr="00870A58">
        <w:rPr>
          <w:lang w:val="sk-SK"/>
        </w:rPr>
        <w:t xml:space="preserve"> pestré (pôvodní obyv. Indiáni – žijú najmä v Andských oblastiach)</w:t>
      </w:r>
    </w:p>
    <w:p w14:paraId="3F15D5D6" w14:textId="55103782" w:rsidR="00870A58" w:rsidRPr="00870A58" w:rsidRDefault="00870A58" w:rsidP="00E76505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lang w:val="sk-SK"/>
        </w:rPr>
        <w:t>Belosi – potomkovia Európanov (najmä Španielov, Portugalcov), černosi – v Karibiku</w:t>
      </w:r>
    </w:p>
    <w:p w14:paraId="43B95B6B" w14:textId="267E7E07" w:rsidR="00870A58" w:rsidRPr="00870A58" w:rsidRDefault="00870A58" w:rsidP="00E76505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lang w:val="sk-SK"/>
        </w:rPr>
        <w:t>+veľa miešancov (najmä mestic)</w:t>
      </w:r>
    </w:p>
    <w:p w14:paraId="38F4E832" w14:textId="410D2EA4" w:rsidR="00870A58" w:rsidRPr="00870A58" w:rsidRDefault="00870A58" w:rsidP="00E76505">
      <w:pPr>
        <w:pStyle w:val="Odsekzoznamu"/>
        <w:rPr>
          <w:b/>
          <w:u w:val="dotted"/>
          <w:lang w:val="sk-SK"/>
        </w:rPr>
      </w:pPr>
    </w:p>
    <w:p w14:paraId="267C9537" w14:textId="77777777" w:rsidR="00870A58" w:rsidRPr="00870A58" w:rsidRDefault="00870A58" w:rsidP="00E76505">
      <w:pPr>
        <w:pStyle w:val="Odsekzoznamu"/>
        <w:numPr>
          <w:ilvl w:val="1"/>
          <w:numId w:val="1"/>
        </w:numPr>
        <w:rPr>
          <w:lang w:val="sk-SK"/>
        </w:rPr>
      </w:pPr>
      <w:r w:rsidRPr="00870A58">
        <w:rPr>
          <w:b/>
          <w:u w:val="dotted"/>
          <w:lang w:val="sk-SK"/>
        </w:rPr>
        <w:t>Sídla</w:t>
      </w:r>
      <w:r w:rsidRPr="00870A58">
        <w:rPr>
          <w:lang w:val="sk-SK"/>
        </w:rPr>
        <w:t xml:space="preserve"> – vysoká urbanizácia (70%), typické sú aj </w:t>
      </w:r>
      <w:proofErr w:type="spellStart"/>
      <w:r w:rsidRPr="00870A58">
        <w:rPr>
          <w:lang w:val="sk-SK"/>
        </w:rPr>
        <w:t>favely</w:t>
      </w:r>
      <w:proofErr w:type="spellEnd"/>
    </w:p>
    <w:p w14:paraId="14752AA9" w14:textId="34B40454" w:rsidR="00870A58" w:rsidRPr="00870A58" w:rsidRDefault="00870A58" w:rsidP="00E76505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lang w:val="sk-SK"/>
        </w:rPr>
        <w:t>Najväčšie mestá – Sao Paulo, Rio de Janeiro, Belo Horizonte ...</w:t>
      </w:r>
    </w:p>
    <w:p w14:paraId="6DF25A67" w14:textId="7F1A4CF7" w:rsidR="00870A58" w:rsidRPr="00870A58" w:rsidRDefault="00870A58" w:rsidP="00E76505">
      <w:pPr>
        <w:pStyle w:val="Odsekzoznamu"/>
        <w:rPr>
          <w:lang w:val="sk-SK"/>
        </w:rPr>
      </w:pPr>
    </w:p>
    <w:p w14:paraId="0583066D" w14:textId="47F9FEBE" w:rsidR="00870A58" w:rsidRPr="00870A58" w:rsidRDefault="00870A58" w:rsidP="00E76505">
      <w:pPr>
        <w:pStyle w:val="Odsekzoznamu"/>
        <w:numPr>
          <w:ilvl w:val="1"/>
          <w:numId w:val="1"/>
        </w:numPr>
        <w:rPr>
          <w:b/>
          <w:u w:val="dotted"/>
          <w:lang w:val="sk-SK"/>
        </w:rPr>
      </w:pPr>
      <w:r w:rsidRPr="00870A58">
        <w:rPr>
          <w:b/>
          <w:u w:val="dotted"/>
          <w:lang w:val="sk-SK"/>
        </w:rPr>
        <w:t>Hospodárstvo:</w:t>
      </w:r>
    </w:p>
    <w:p w14:paraId="0E9A3162" w14:textId="79A7CBC2" w:rsidR="00870A58" w:rsidRPr="00870A58" w:rsidRDefault="00870A58" w:rsidP="00E76505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lang w:val="sk-SK"/>
        </w:rPr>
        <w:t>Sú najvyspelejšie zo všetkých rozvojových krajín</w:t>
      </w:r>
    </w:p>
    <w:p w14:paraId="4C652F67" w14:textId="77777777" w:rsidR="00870A58" w:rsidRPr="00870A58" w:rsidRDefault="00870A58" w:rsidP="00E76505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lang w:val="sk-SK"/>
        </w:rPr>
        <w:t>Príčiny:</w:t>
      </w:r>
    </w:p>
    <w:p w14:paraId="60D8621A" w14:textId="271ADB73" w:rsidR="00870A58" w:rsidRPr="00870A58" w:rsidRDefault="00870A58" w:rsidP="00E76505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lang w:val="sk-SK"/>
        </w:rPr>
        <w:t>Skoro zanikol kolonializmus (už v 19.stor.)</w:t>
      </w:r>
    </w:p>
    <w:p w14:paraId="6838578F" w14:textId="053C172B" w:rsidR="00870A58" w:rsidRPr="00870A58" w:rsidRDefault="00870A58" w:rsidP="00E76505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lang w:val="sk-SK"/>
        </w:rPr>
        <w:t>Sú pod silným vplyvom zahraničia (najmä USA)</w:t>
      </w:r>
    </w:p>
    <w:p w14:paraId="5483FA2A" w14:textId="38B7F612" w:rsidR="00870A58" w:rsidRPr="00870A58" w:rsidRDefault="00870A58" w:rsidP="00E76505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lang w:val="sk-SK"/>
        </w:rPr>
        <w:t xml:space="preserve">Veľká </w:t>
      </w:r>
      <w:proofErr w:type="spellStart"/>
      <w:r w:rsidRPr="00870A58">
        <w:rPr>
          <w:lang w:val="sk-SK"/>
        </w:rPr>
        <w:t>zadĺženosť</w:t>
      </w:r>
      <w:proofErr w:type="spellEnd"/>
    </w:p>
    <w:p w14:paraId="72717B59" w14:textId="21694098" w:rsidR="00FD04A7" w:rsidRPr="00FD04A7" w:rsidRDefault="00870A58" w:rsidP="00E76505">
      <w:pPr>
        <w:pStyle w:val="Odsekzoznamu"/>
        <w:numPr>
          <w:ilvl w:val="2"/>
          <w:numId w:val="1"/>
        </w:numPr>
        <w:rPr>
          <w:lang w:val="sk-SK"/>
        </w:rPr>
      </w:pPr>
      <w:r w:rsidRPr="00870A58">
        <w:rPr>
          <w:lang w:val="sk-SK"/>
        </w:rPr>
        <w:t>Politická nestabilita (časté nepokoje, prevraty...)</w:t>
      </w:r>
      <w:r w:rsidR="00FD04A7" w:rsidRPr="00FD04A7">
        <w:rPr>
          <w:b/>
          <w:bCs/>
          <w:noProof/>
          <w:lang w:val="sk-SK"/>
        </w:rPr>
        <w:t xml:space="preserve"> </w:t>
      </w:r>
    </w:p>
    <w:p w14:paraId="40F27209" w14:textId="3BBE5706" w:rsidR="00FD04A7" w:rsidRPr="00FD04A7" w:rsidRDefault="00FD04A7" w:rsidP="00FD04A7">
      <w:pPr>
        <w:pStyle w:val="Odsekzoznamu"/>
        <w:ind w:left="2160"/>
        <w:rPr>
          <w:lang w:val="sk-SK"/>
        </w:rPr>
      </w:pPr>
    </w:p>
    <w:p w14:paraId="15FAA537" w14:textId="77777777" w:rsidR="00FD04A7" w:rsidRPr="00FD04A7" w:rsidRDefault="00FD04A7" w:rsidP="00FD04A7">
      <w:pPr>
        <w:pStyle w:val="Odsekzoznamu"/>
        <w:ind w:left="2160"/>
        <w:rPr>
          <w:lang w:val="sk-SK"/>
        </w:rPr>
      </w:pPr>
    </w:p>
    <w:p w14:paraId="79D9A91B" w14:textId="479CE940" w:rsidR="00FD04A7" w:rsidRPr="00FD04A7" w:rsidRDefault="00FD04A7" w:rsidP="00FD04A7">
      <w:pPr>
        <w:pStyle w:val="Odsekzoznamu"/>
        <w:ind w:left="2160"/>
        <w:rPr>
          <w:lang w:val="sk-SK"/>
        </w:rPr>
      </w:pPr>
    </w:p>
    <w:p w14:paraId="6DF0638E" w14:textId="5763CDBD" w:rsidR="00FD04A7" w:rsidRPr="00FD04A7" w:rsidRDefault="00FD04A7" w:rsidP="00FD04A7">
      <w:pPr>
        <w:pStyle w:val="Odsekzoznamu"/>
        <w:ind w:left="2160"/>
        <w:rPr>
          <w:lang w:val="sk-SK"/>
        </w:rPr>
      </w:pPr>
    </w:p>
    <w:p w14:paraId="31B36319" w14:textId="1F4873BF" w:rsidR="00FD04A7" w:rsidRPr="00FD04A7" w:rsidRDefault="00FD04A7" w:rsidP="00FD04A7">
      <w:pPr>
        <w:pStyle w:val="Odsekzoznamu"/>
        <w:ind w:left="2160"/>
        <w:rPr>
          <w:lang w:val="sk-SK"/>
        </w:rPr>
      </w:pPr>
    </w:p>
    <w:p w14:paraId="38B74DEB" w14:textId="0B8B6B3D" w:rsidR="00FD04A7" w:rsidRPr="00FD04A7" w:rsidRDefault="00FD04A7" w:rsidP="00FD04A7">
      <w:pPr>
        <w:pStyle w:val="Odsekzoznamu"/>
        <w:ind w:left="2160"/>
        <w:rPr>
          <w:lang w:val="sk-SK"/>
        </w:rPr>
      </w:pPr>
    </w:p>
    <w:p w14:paraId="6A3D8929" w14:textId="6714D447" w:rsidR="00FD04A7" w:rsidRPr="00FD04A7" w:rsidRDefault="00FD04A7" w:rsidP="00FD04A7">
      <w:pPr>
        <w:pStyle w:val="Odsekzoznamu"/>
        <w:ind w:left="2160"/>
        <w:rPr>
          <w:lang w:val="sk-SK"/>
        </w:rPr>
      </w:pPr>
    </w:p>
    <w:p w14:paraId="56D91FAF" w14:textId="77777777" w:rsidR="00FD04A7" w:rsidRPr="00FD04A7" w:rsidRDefault="00FD04A7" w:rsidP="00FD04A7">
      <w:pPr>
        <w:pStyle w:val="Odsekzoznamu"/>
        <w:ind w:left="2160"/>
        <w:rPr>
          <w:lang w:val="sk-SK"/>
        </w:rPr>
      </w:pPr>
    </w:p>
    <w:p w14:paraId="66B001CF" w14:textId="77777777" w:rsidR="00FD04A7" w:rsidRPr="00FD04A7" w:rsidRDefault="00FD04A7" w:rsidP="00FD04A7">
      <w:pPr>
        <w:pStyle w:val="Odsekzoznamu"/>
        <w:ind w:left="2160"/>
        <w:rPr>
          <w:lang w:val="sk-SK"/>
        </w:rPr>
      </w:pPr>
    </w:p>
    <w:p w14:paraId="51B1E781" w14:textId="5E22B966" w:rsidR="00FD04A7" w:rsidRPr="00FD04A7" w:rsidRDefault="00FD04A7" w:rsidP="00FD04A7">
      <w:pPr>
        <w:pStyle w:val="Odsekzoznamu"/>
        <w:ind w:left="2160"/>
        <w:rPr>
          <w:lang w:val="sk-SK"/>
        </w:rPr>
      </w:pPr>
    </w:p>
    <w:p w14:paraId="13A08C26" w14:textId="48EEED79" w:rsidR="00FD04A7" w:rsidRPr="00FD04A7" w:rsidRDefault="00FD04A7" w:rsidP="00FD04A7">
      <w:pPr>
        <w:pStyle w:val="Odsekzoznamu"/>
        <w:ind w:left="2160"/>
        <w:rPr>
          <w:lang w:val="sk-SK"/>
        </w:rPr>
      </w:pPr>
    </w:p>
    <w:p w14:paraId="12BD9B58" w14:textId="77777777" w:rsidR="00FD04A7" w:rsidRPr="00FD04A7" w:rsidRDefault="00FD04A7" w:rsidP="00FD04A7">
      <w:pPr>
        <w:pStyle w:val="Odsekzoznamu"/>
        <w:ind w:left="2160"/>
        <w:rPr>
          <w:lang w:val="sk-SK"/>
        </w:rPr>
      </w:pPr>
    </w:p>
    <w:p w14:paraId="255F303D" w14:textId="1DADAB97" w:rsidR="00FD04A7" w:rsidRPr="00FD04A7" w:rsidRDefault="00FD04A7" w:rsidP="00FD04A7">
      <w:pPr>
        <w:pStyle w:val="Odsekzoznamu"/>
        <w:ind w:left="2160"/>
        <w:rPr>
          <w:lang w:val="sk-SK"/>
        </w:rPr>
      </w:pPr>
    </w:p>
    <w:p w14:paraId="2235DB55" w14:textId="430FA954" w:rsidR="00FD04A7" w:rsidRPr="00FD04A7" w:rsidRDefault="00FD04A7" w:rsidP="00FD04A7">
      <w:pPr>
        <w:pStyle w:val="Odsekzoznamu"/>
        <w:ind w:left="2160"/>
        <w:rPr>
          <w:lang w:val="sk-SK"/>
        </w:rPr>
      </w:pPr>
    </w:p>
    <w:p w14:paraId="3FC1C2C8" w14:textId="2EEF0A7F" w:rsidR="00FD04A7" w:rsidRPr="00FD04A7" w:rsidRDefault="00FD04A7" w:rsidP="00FD04A7">
      <w:pPr>
        <w:pStyle w:val="Odsekzoznamu"/>
        <w:ind w:left="2160"/>
        <w:rPr>
          <w:lang w:val="sk-SK"/>
        </w:rPr>
      </w:pPr>
    </w:p>
    <w:p w14:paraId="2A894EDB" w14:textId="3558D424" w:rsidR="00465E9E" w:rsidRPr="00E76505" w:rsidRDefault="0080235E" w:rsidP="00FD04A7">
      <w:pPr>
        <w:pStyle w:val="Odsekzoznamu"/>
        <w:ind w:left="2160"/>
        <w:jc w:val="center"/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BD454A2" wp14:editId="3FC8A518">
                <wp:simplePos x="0" y="0"/>
                <wp:positionH relativeFrom="column">
                  <wp:posOffset>2537040</wp:posOffset>
                </wp:positionH>
                <wp:positionV relativeFrom="paragraph">
                  <wp:posOffset>4197420</wp:posOffset>
                </wp:positionV>
                <wp:extent cx="23040" cy="28440"/>
                <wp:effectExtent l="57150" t="57150" r="53340" b="67310"/>
                <wp:wrapNone/>
                <wp:docPr id="13" name="Písanie rukou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0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DC3F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3" o:spid="_x0000_s1026" type="#_x0000_t75" style="position:absolute;margin-left:198.3pt;margin-top:329.1pt;width:4.65pt;height: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">
                <v:imagedata r:id="rId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EDB4C0E" wp14:editId="5922C5E1">
                <wp:simplePos x="0" y="0"/>
                <wp:positionH relativeFrom="column">
                  <wp:posOffset>2679060</wp:posOffset>
                </wp:positionH>
                <wp:positionV relativeFrom="paragraph">
                  <wp:posOffset>5873160</wp:posOffset>
                </wp:positionV>
                <wp:extent cx="68400" cy="52920"/>
                <wp:effectExtent l="38100" t="38100" r="65405" b="61595"/>
                <wp:wrapNone/>
                <wp:docPr id="12" name="Písanie rukou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840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0618C" id="Písanie rukou 12" o:spid="_x0000_s1026" type="#_x0000_t75" style="position:absolute;margin-left:209.55pt;margin-top:461.05pt;width:8.25pt;height: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">
                <v:imagedata r:id="rId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1A0C4C" wp14:editId="260E3C48">
                <wp:simplePos x="0" y="0"/>
                <wp:positionH relativeFrom="column">
                  <wp:posOffset>2669021</wp:posOffset>
                </wp:positionH>
                <wp:positionV relativeFrom="paragraph">
                  <wp:posOffset>5890765</wp:posOffset>
                </wp:positionV>
                <wp:extent cx="63000" cy="44280"/>
                <wp:effectExtent l="38100" t="57150" r="70485" b="70485"/>
                <wp:wrapNone/>
                <wp:docPr id="11" name="Písanie rukou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300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A93EB" id="Písanie rukou 11" o:spid="_x0000_s1026" type="#_x0000_t75" style="position:absolute;margin-left:208.75pt;margin-top:462.45pt;width:7.75pt;height: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">
                <v:imagedata r:id="rId1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7763D69" wp14:editId="0B2B4D15">
                <wp:simplePos x="0" y="0"/>
                <wp:positionH relativeFrom="column">
                  <wp:posOffset>2655291</wp:posOffset>
                </wp:positionH>
                <wp:positionV relativeFrom="paragraph">
                  <wp:posOffset>5882014</wp:posOffset>
                </wp:positionV>
                <wp:extent cx="77400" cy="57240"/>
                <wp:effectExtent l="38100" t="38100" r="37465" b="38100"/>
                <wp:wrapNone/>
                <wp:docPr id="10" name="Písanie rukou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740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D235A" id="Písanie rukou 10" o:spid="_x0000_s1026" type="#_x0000_t75" style="position:absolute;margin-left:208.75pt;margin-top:462.8pt;width:6.8pt;height: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">
                <v:imagedata r:id="rId1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9030B62" wp14:editId="1738D794">
                <wp:simplePos x="0" y="0"/>
                <wp:positionH relativeFrom="column">
                  <wp:posOffset>2671131</wp:posOffset>
                </wp:positionH>
                <wp:positionV relativeFrom="paragraph">
                  <wp:posOffset>5887774</wp:posOffset>
                </wp:positionV>
                <wp:extent cx="57600" cy="51120"/>
                <wp:effectExtent l="38100" t="38100" r="38100" b="44450"/>
                <wp:wrapNone/>
                <wp:docPr id="9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76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E2C10" id="Písanie rukou 9" o:spid="_x0000_s1026" type="#_x0000_t75" style="position:absolute;margin-left:210pt;margin-top:463.25pt;width:5.25pt;height: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">
                <v:imagedata r:id="rId14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1EB55FB" wp14:editId="7AB2FE09">
                <wp:simplePos x="0" y="0"/>
                <wp:positionH relativeFrom="column">
                  <wp:posOffset>2659971</wp:posOffset>
                </wp:positionH>
                <wp:positionV relativeFrom="paragraph">
                  <wp:posOffset>5882374</wp:posOffset>
                </wp:positionV>
                <wp:extent cx="77760" cy="67680"/>
                <wp:effectExtent l="19050" t="38100" r="36830" b="46990"/>
                <wp:wrapNone/>
                <wp:docPr id="8" name="Písanie rukou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776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8126D" id="Písanie rukou 8" o:spid="_x0000_s1026" type="#_x0000_t75" style="position:absolute;margin-left:209.1pt;margin-top:462.85pt;width:6.8pt;height: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">
                <v:imagedata r:id="rId16" o:title=""/>
              </v:shape>
            </w:pict>
          </mc:Fallback>
        </mc:AlternateContent>
      </w:r>
    </w:p>
    <w:sectPr w:rsidR="00465E9E" w:rsidRPr="00E76505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409A8"/>
    <w:multiLevelType w:val="hybridMultilevel"/>
    <w:tmpl w:val="A0402D4E"/>
    <w:lvl w:ilvl="0" w:tplc="400673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307B7"/>
    <w:multiLevelType w:val="hybridMultilevel"/>
    <w:tmpl w:val="A9909FA4"/>
    <w:lvl w:ilvl="0" w:tplc="80445650">
      <w:start w:val="1"/>
      <w:numFmt w:val="lowerLetter"/>
      <w:lvlText w:val="%1.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358F5"/>
    <w:multiLevelType w:val="hybridMultilevel"/>
    <w:tmpl w:val="7FA0AD52"/>
    <w:lvl w:ilvl="0" w:tplc="8D64B990">
      <w:start w:val="1"/>
      <w:numFmt w:val="lowerLetter"/>
      <w:lvlText w:val="%1.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04CE"/>
    <w:multiLevelType w:val="hybridMultilevel"/>
    <w:tmpl w:val="0FD474E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58"/>
    <w:rsid w:val="00093D39"/>
    <w:rsid w:val="00096A82"/>
    <w:rsid w:val="00150E19"/>
    <w:rsid w:val="00205D9E"/>
    <w:rsid w:val="00451582"/>
    <w:rsid w:val="00456DBE"/>
    <w:rsid w:val="00465E9E"/>
    <w:rsid w:val="00636879"/>
    <w:rsid w:val="006A500F"/>
    <w:rsid w:val="0080235E"/>
    <w:rsid w:val="0086261A"/>
    <w:rsid w:val="00870A58"/>
    <w:rsid w:val="00A61C9A"/>
    <w:rsid w:val="00B40F9A"/>
    <w:rsid w:val="00D65142"/>
    <w:rsid w:val="00E76505"/>
    <w:rsid w:val="00FD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10B1"/>
  <w15:chartTrackingRefBased/>
  <w15:docId w15:val="{0ECA5A99-FB18-4D2F-B72A-8F000E8D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17:53:14.402"/>
    </inkml:context>
    <inkml:brush xml:id="br0">
      <inkml:brushProperty name="width" value="0.1" units="cm"/>
      <inkml:brushProperty name="height" value="0.1" units="cm"/>
      <inkml:brushProperty name="color" value="#FFFF15"/>
      <inkml:brushProperty name="ignorePressure" value="1"/>
    </inkml:brush>
  </inkml:definitions>
  <inkml:trace contextRef="#ctx0" brushRef="#br0">22 3,'-1'1,"0"-1,0 1,0-1,0 1,0-1,0 1,0 0,1 0,-1-1,0 1,0 0,1 0,-1 0,0 0,1 0,-1 0,1 0,-1 0,1 0,0 0,-1 0,1 0,0 2,-5 27,5-29,0 0,0 0,0 0,0 0,0-1,0 1,0 0,0 0,1 0,-1 0,0 0,0-1,1 1,-1 0,1 0,-1-1,0 1,1 0,0 0,-1-1,1 1,-1-1,1 1,0-1,-1 1,1-1,0 1,0-1,-1 1,1-1,0 0,0 1,0-1,0 0,-1 0,1 0,0 0,0 1,0-1,0 0,0-1,0 1,-1 0,1 0,1 0,0-1,0 0,0 1,0-1,0 0,0 0,0 0,0 0,-1 0,1-1,0 1,-1 0,1-1,-1 1,0-1,1 0,-1 1,0-1,1-2,-1 2,0 0,0-1,-1 1,1 0,-1 0,0 0,0 0,0 0,0 0,0 0,0-1,0 1,-1 0,1 0,-1 0,-1-3,2 4,-1 0,1 0,-1 1,0-1,1 0,-1 0,0 1,1-1,-1 0,0 1,0-1,0 0,0 1,0-1,0 1,0 0,0-1,0 1,0 0,0 0,0-1,0 1,0 0,0 0,0 0,0 0,0 0,0 1,0-1,0 0,0 0,0 1,0-1,0 0,-1 1,1 0,0-1,0 1,0-1,1 1,-1 0,0-1,0 1,0 0,1-1,-1 1,1 0,-1 0,0 0,1-1,-1 1,1 0,0 0,-1 0,1 0,0 0,-1 0,1 0,0 0,0 0,0 0,0 0,0 0,0 0,0 0,0 0,1 0,-1 0,0 0,0 0,1 0,-1 0,2 1,2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17:51:02.308"/>
    </inkml:context>
    <inkml:brush xml:id="br0">
      <inkml:brushProperty name="width" value="0.1" units="cm"/>
      <inkml:brushProperty name="height" value="0.1" units="cm"/>
      <inkml:brushProperty name="color" value="#FFFF15"/>
      <inkml:brushProperty name="ignorePressure" value="1"/>
    </inkml:brush>
  </inkml:definitions>
  <inkml:trace contextRef="#ctx0" brushRef="#br0">30 90,'3'-4,"-1"0,1 1,-1-1,0 0,0 0,-1-1,2-5,-2 9,0-1,-1 0,1 0,-1 0,1 0,-1 0,0 0,0 1,0-1,0 0,0 0,0 0,0 0,-1 0,1 0,-1 0,1 0,-2-2,1 4,0 0,1-1,-1 1,0 0,1 0,-1 0,1 1,-1-1,0 0,1 0,-1 0,1 0,-1 1,1-1,-1 0,0 0,1 1,-1-1,1 0,-1 1,1-1,0 1,-1-1,1 1,-1-1,1 1,0-1,-1 2,-14 16,13-16,1 0,0-1,-1 1,1-1,0 1,0 0,0 0,0-1,0 1,0 0,0 0,1 0,-1 0,1 0,-1 0,1 0,0 0,0 0,0 0,0 0,0 0,0 0,1 1,-1-1,1 0,0 3,1-3,1 1,-1 0,0-1,1 0,-1 1,1-1,0 0,0 0,0-1,0 1,0 0,0-1,0 0,6 2,-1-1,0 0,1 0,-1 0,0-1,1-1,-1 1,1-2,11 0,-18 1,1-1,-1 1,0-1,1 1,-1-1,0 0,0 0,0 0,1 0,-1 0,0 0,0 0,0-1,-1 1,1-1,0 0,0 1,-1-1,1 0,-1 0,0 0,1 0,-1 0,0 0,0 0,0-1,-1 1,1 0,-1-1,1 1,-1 0,1-4,-1 1,0 1,0 0,-1 0,1 0,-1 0,0 0,0 0,0 0,0 0,-1 0,0 1,0-1,0 0,-3-4,3 7,1-1,-1 1,0-1,1 1,-1 0,0 0,0 0,0 0,0 0,0 0,0 1,0-1,0 1,0-1,0 1,0 0,0 0,0 0,0 0,0 0,0 0,-1 0,1 1,0-1,0 1,0 0,0-1,0 1,1 0,-4 2,-1 0,0 0,0 0,0 1,1 0,-1 0,1 0,0 1,-7 8,10-11,1 0,-1 1,1-1,-1 0,1 1,0 0,0-1,0 1,0 0,1-1,-1 1,1 0,-1 0,1-1,0 1,0 0,1 0,-1 0,0-1,1 1,0 0,-1 0,3 3,-2-4,0 0,1 0,-1 0,1 0,-1-1,1 1,0 0,0-1,0 1,-1-1,2 0,-1 0,0 0,0 0,0 0,0 0,1 0,-1-1,0 1,0-1,1 0,-1 1,1-1,2-1,-3 1,0 1,0-1,-1-1,1 1,0 0,-1 0,1-1,0 1,-1-1,1 1,0-1,-1 0,1 0,-1 1,0-1,1 0,-1 0,1-1,-1 1,0 0,0 0,0-1,0 1,0 0,0-1,0 1,0-1,-1 0,1 1,0-1,-1 1,1-1,-1-2,0 2,0-1,0 1,0 0,0 0,-1 0,1-1,-1 1,1 0,-1 0,0 0,0 0,0 0,0 0,0 0,-1 0,1 0,0 0,-1 1,1-1,-1 1,0-1,0 1,0 0,1-1,-1 1,0 0,0 0,-4-1,2 1,0 0,0 0,0 0,0 0,0 0,-1 1,1 0,0 0,0 0,0 1,-1-1,1 1,0 0,-7 3,10-4,0 1,-1-1,1 1,1-1,-1 1,0 0,0-1,0 1,0 0,0 0,1 0,-1-1,0 1,0 0,1 0,-1 0,1 0,-1 0,1 1,0-1,-1 0,1 0,0 0,0 0,0 0,-1 0,1 1,1-1,-1 0,0 0,0 0,0 0,0 0,1 1,0 1,0-2,-1 1,1 0,0-1,0 1,0-1,0 1,0-1,0 0,0 1,0-1,1 0,-1 0,0 0,1 0,-1 0,1 0,-1 0,1 0,0-1,-1 1,1 0,0-1,1 1,0-1,-1 0,1 0,-1-1,0 1,1-1,-1 1,0-1,1 0,-1 0,0 0,0 0,0 0,0 0,0 0,0-1,0 1,0-1,0 0,-1 1,1-1,-1 0,1 0,-1 0,0 0,0 0,0 0,0-1,0 1,0 0,-1 0,1-1,-1 1,1 0,-1-1,0 1,0-1,0 1,0 0,0-1,-1 1,1 0,-2-4,2 5,0 1,0-1,0 1,0-1,0 1,0 0,0-1,0 1,0-1,-1 1,1-1,0 1,0 0,0-1,-1 1,1 0,0-1,0 1,-1-1,1 1,0 0,-1 0,1-1,-1 1,1 0,0 0,-1-1,1 1,-1 0,1 0,0 0,-1 0,1 0,-1-1,1 1,-1 0,1 0,-1 0,1 0,0 0,-1 1,1-1,-1 0,1 0,-1 0,1 0,-1 0,1 0,0 1,-1-1,1 0,0 0,-1 1,1-1,0 0,-1 1,1-1,0 0,-1 1,1-1,0 0,0 1,-1-1,1 1,0-1,0 1,-2 2,0 1,1-1,-1 0,1 0,0 1,0-1,-1 5,2-6,0 0,0-1,-1 1,1 0,1 0,-1-1,0 1,0 0,1-1,-1 1,1 0,-1-1,1 1,0 0,-1-1,1 1,0-1,0 1,0-1,0 0,1 1,-1-1,0 0,0 0,1 0,-1 0,2 1,1-1,-1 0,0 0,1 0,-1-1,0 1,1-1,-1 0,0 0,1 0,-1-1,0 1,1-1,5-2,-8 3,0 0,0 0,0 0,1 0,-1-1,0 1,0 0,0-1,0 1,0-1,0 1,-1-1,1 0,0 1,0-1,0 0,0 0,-1 1,1-1,0 0,-1 0,1 0,0 0,-1 0,0 0,1 0,-1 0,1 0,-1 0,0 0,0 0,0 0,0 0,1-1,-1 1,-1 0,1 0,0 0,0 0,0 0,-1 0,0-2,0 0,0 1,-1 0,1-1,-1 1,0 0,1 0,-1 0,0 0,-1 0,1 0,0 1,0-1,-1 1,1-1,-6-1,-29-2,28 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17:50:23.204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151 92,'-20'3,"13"-2,7-3,8-28,-7 29,-1-1,0 1,0-1,0 1,1 0,-1-1,-1 1,1-1,0 1,0 0,0-1,-1 1,1 0,-1-1,1 1,-1 0,1-1,-1 1,-1-1,1 2,0-1,0 1,0 0,0 0,0 1,0-1,0 0,1 0,-1 0,0 0,0 1,0-1,0 1,0-1,0 0,0 1,1 0,-1-1,0 1,0-1,1 1,-1 0,0-1,1 1,-1 0,1 0,-1 0,1-1,-1 1,1 0,0 0,-1 2,-11 30,12-32,0 0,0 1,0-1,0 1,0-1,0 0,0 1,1-1,-1 0,0 1,1-1,-1 0,1 0,-1 1,1-1,0 0,0 0,0 0,-1 0,1 0,0 0,0 0,0 0,0 0,1-1,-1 1,0 0,0-1,0 1,1 0,0-1,1 1,-1-1,0 1,0-1,0 0,0 0,0 0,0 0,1 0,-1 0,0-1,0 1,0-1,0 1,0-1,0 0,0 0,0 0,0 0,-1 0,3-2,-2 1,0 0,-1 0,1 0,-1 0,1-1,-1 1,0 0,0-1,0 1,0-1,0 0,-1 1,1-1,-1 1,0-1,1 0,-2-4,2 5,-1 1,0 0,0 0,-1-1,1 1,0 0,0-1,-1 1,1 0,-1-1,1 1,-1 0,1 0,-1 0,0 0,1-1,-1 1,0 0,0 0,0 0,0 1,0-1,0 0,0 0,0 0,0 1,-1-1,1 1,0-1,0 1,-1-1,1 1,0 0,-1-1,-1 1,-4 0,1 0,-1 0,0 1,0 0,0 0,0 1,-6 2,11-3,0 0,1 0,0-1,-1 1,1 0,-1 1,1-1,0 0,0 0,0 1,0-1,0 0,0 1,0-1,0 1,0-1,0 1,1 0,-1-1,1 1,0 0,-1-1,1 1,0 0,0 0,0-1,0 1,0 0,0 0,0-1,1 1,-1 0,1-1,0 3,-1-4,0 1,0 0,1 0,-1-1,0 1,0 0,0-1,1 1,-1 0,0-1,1 1,-1-1,1 1,-1 0,1-1,-1 1,1-1,-1 1,1-1,-1 0,1 1,-1-1,1 1,0-1,-1 0,1 0,0 1,-1-1,1 0,0 0,0 0,-1 0,1 0,0 0,-1 0,1 0,0 0,0 0,-1 0,1 0,0 0,0-1,0 0,1 1,-1-1,0 1,0-1,0 0,0 0,0 0,0 0,0 0,0 0,0 0,-1 0,1 0,0 0,-1 0,1 0,-1-1,1 1,-1 0,1 0,-1-1,0 1,0-2,0-1,0 0,0 0,-1 0,1-1,-1 1,0 0,0 0,-1 1,1-1,-1 0,0 0,0 1,-3-5,4 7,0-1,-1 0,1 1,-1 0,1-1,-1 1,1 0,-1 0,0 0,1 0,-1 0,0 0,0 0,0 0,0 1,0-1,0 1,0 0,0-1,0 1,0 0,0 0,0 0,0 1,0-1,0 0,0 1,0-1,-2 2,2-1,0 0,0 1,0-1,0 0,0 1,1-1,-1 1,1 0,-1-1,1 1,0 0,-1 0,1 0,0 0,0 0,0 0,1 0,-1 1,0-1,0 4,1-5,0 0,0 0,0 0,-1 1,1-1,0 0,0 0,1 0,-1 1,0-1,0 0,1 0,-1 0,0 0,1 0,-1 0,1 0,-1 0,1 0,0 0,-1 0,1 0,0 0,0 0,0 0,0-1,0 1,0 0,0 0,0-1,0 1,0-1,0 1,0-1,0 0,0 1,0-1,1 0,-1 0,1 0,1 1,1-1,-1 0,0 0,0-1,0 1,0-1,0 1,0-1,0 0,0 0,4-3,-6 3,0 1,0-1,0 0,0 0,-1 0,1 1,0-1,0 0,-1 0,1 0,-1 0,1 0,-1 0,0 0,1-1,-1 1,0 0,0 0,1 0,-1 0,0 0,0-1,0 1,-1 0,1 0,0 0,0 0,-1 0,1 0,0 0,-1 0,1 0,-1 0,1 0,-2-1,2 1,0 0,0 1,0-1,-1 1,1-1,0 1,0-1,-1 0,1 1,-1-1,1 1,0 0,-1-1,1 1,-1-1,1 1,-1 0,1-1,-1 1,1 0,-1-1,1 1,-1 0,0 0,1 0,-1-1,1 1,-1 0,0 0,1 0,-1 0,1 0,-1 0,0 0,1 0,-1 1,1-1,-1 0,0 0,1 0,-1 1,1-1,-1 0,1 0,-1 1,1-1,-1 1,1-1,-1 0,1 1,-1-1,1 1,0-1,-1 1,1 0,-2 1,1 0,-1 0,1 0,0 0,0 0,0 0,0 1,0-1,0 0,1 1,-1-1,1 0,0 4,4 4,-1-7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17:50:13.947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168 50,'0'-1,"-1"0,1 0,-1 0,1 0,-1 1,1-1,-1 0,1 1,-1-1,0 0,0 1,1-1,-1 1,0-1,0 1,1-1,-1 1,0 0,0-1,0 1,0 0,0 0,0 0,1-1,-1 1,0 0,-1 0,-31-2,29 2,1 0,1 0,-1 0,1 0,-1 0,1 0,0 0,-1 1,1-1,-1 1,1 0,0-1,-1 1,1 0,0 1,0-1,0 0,0 1,0-1,0 1,0-1,0 1,0 0,1 0,-1 0,-1 3,2-1,-1-1,2 1,-1 0,0-1,1 1,-1 0,1-1,0 1,0 0,1-1,-1 1,1 0,0-1,0 1,0-1,3 7,-3-8,0 0,0 0,0-1,0 1,0 0,0-1,0 1,0-1,1 0,-1 1,0-1,1 0,-1 0,1 0,0 0,-1 0,1 0,0 0,0-1,0 1,-1 0,1-1,0 0,0 1,0-1,0 0,0 0,0 0,0 0,-1 0,1-1,4 0,0-1,-1 1,1-1,0-1,-1 1,0-1,1 0,-1 0,0-1,5-4,-4 2,0 1,0-1,-1-1,0 1,8-13,-13 18,1 0,0 0,-1 0,1-1,-1 1,0 0,1-1,-1 1,0 0,0-1,0 1,0 0,0-1,0 1,0 0,0-1,-1-1,0 1,0 1,0 0,0 0,0-1,0 1,0 0,0 0,0 0,-1 1,1-1,0 0,-1 0,1 1,0-1,-1 0,1 1,-1 0,1-1,-1 1,-1 0,-4-2,0 1,1 0,-1 0,0 1,0 0,0 0,0 1,1 0,-10 2,14-2,0-1,0 1,0 0,1 0,-1 0,0 0,0 1,1-1,-1 0,0 1,1-1,-1 1,1-1,0 1,0 0,-1 0,1 0,0-1,0 1,1 0,-1 0,0 0,1 0,-1 1,1-1,0 0,0 0,-1 0,1 0,1 0,-1 0,1 4,-1-5,0 0,0 1,0-1,0 0,0 1,1-1,-1 0,0 0,1 0,-1 1,1-1,-1 0,1 0,0 0,0 0,-1 0,1 0,0 0,0 0,0 0,0 0,0-1,0 1,0 0,0-1,0 1,1 0,-1-1,0 0,0 1,1-1,-1 0,0 1,3-1,-3 0,1-1,0 1,0 0,0-1,-1 1,1-1,0 0,0 1,-1-1,1 0,-1 0,1 0,-1 0,1-1,-1 1,0 0,1-1,-1 1,0 0,0-1,0 0,0 1,1-3,0-1,-1 0,1 1,-1-1,0 0,1-9,-2 13,0 0,0 1,0-1,0 0,0 0,0 0,0 1,0-1,0 0,0 0,0 1,0-1,-1 0,1 0,0 1,0-1,-1 0,1 1,-1-1,1 0,0 1,-1-1,1 0,-1 1,0-1,1 1,-1-1,1 1,-1 0,0-1,1 1,-1-1,0 1,0 0,1 0,-1-1,0 1,0 0,1 0,-1 0,0 0,0 0,1 0,-1 0,-1 0,0 1,0 0,1 0,-1 1,1-1,0 0,-1 1,1-1,0 0,0 1,0 0,0-1,0 1,0-1,0 1,1 0,-1 0,1 0,-1-1,1 1,0 0,-1 0,1 0,0 3,0-4,0 1,-1-1,1 1,0-1,0 1,0-1,0 1,0-1,0 1,0-1,1 1,-1-1,0 1,1-1,-1 1,1-1,0 1,-1-1,1 0,0 1,0-1,0 0,0 0,0 0,0 0,0 0,0 0,3 1,-4-2,1 0,0 0,0 0,-1-1,1 1,0 0,-1 0,1-1,0 1,-1-1,1 1,-1-1,1 1,-1-1,1 1,-1-1,1 1,-1-1,1 1,-1-1,0 0,1 1,-1-1,0 0,0 0,1 1,-1-1,0 0,0 1,0-1,0 0,0-1,3-27,-3 27,1-8,-1 6,1 0,-1 0,0 0,0 0,0 0,0 0,-1 0,1 0,-1 0,0 0,0 0,-3-6,3 10,0 0,1 0,-1 0,0 0,1 0,-1 0,0 0,1 0,-1 0,0 0,1 0,-1 0,0 0,1 1,-1-1,1 0,-1 1,1-1,-1 0,0 1,1-1,-1 0,1 1,-1-1,1 1,0-1,-1 1,0 0,-13 15,12-13,-1 1,0 0,1 1,0-1,0 0,0 1,-2 8,4-12,0 0,-1 0,1 0,0 0,0 0,0 0,0 0,0 0,1 0,-1 0,0 0,0 0,1 0,-1 0,0-1,1 1,-1 0,1 0,-1 0,1 0,0 0,-1-1,1 1,0 0,-1-1,1 1,0 0,0-1,0 1,0-1,0 1,-1-1,1 1,0-1,0 0,0 0,0 1,0-1,0 0,0 0,0 0,2 0,-2 0,0 0,0 0,0 0,0 0,0 0,1 0,-1 0,0 0,0-1,0 1,0 0,0-1,0 1,0-1,0 1,0-1,0 1,0-1,-1 0,1 0,0 1,0-1,0 0,-1 0,1 0,-1 0,1 0,0 0,-1 0,0 0,1 0,-1 0,0 0,1 0,-1-2,0 1,1 1,-1-1,0 0,0 0,0 0,-1 0,1 1,0-1,-1 0,1 0,-1 1,1-1,-1 0,0 1,0-1,0 0,0 1,0-1,0 1,0 0,-2-2,-1-1,-1 1,0 0,0 0,0 0,0 1,-1 0,1 0,-1 0,1 0,-1 1,-8-1,12 2,0 0,0 0,0 0,0 0,0 0,0 0,1 1,-1-1,0 1,0-1,0 1,1 0,-1 0,0-1,0 1,1 1,-1-1,1 0,-1 0,1 0,0 1,-1-1,1 1,0-1,0 1,0 0,0-1,0 1,0 0,1-1,-1 1,1 0,-1 0,1 0,-1 0,1 0,0 2,0 2,-1 1,1-1,0 1,1-1,0 1,2 9,-3-15,1 0,-1 0,0 0,0-1,1 1,-1 0,1 0,-1 0,0 0,1 0,0-1,-1 1,1 0,0 0,-1-1,1 1,0-1,-1 1,1 0,0-1,0 1,0-1,0 0,0 1,0-1,0 0,-1 1,1-1,0 0,0 0,0 0,0 0,0 0,0 0,0 0,0 0,0 0,0-1,0 1,0 0,0-1,0 1,0 0,-1-1,1 1,0-1,0 0,0 1,-1-1,1 0,0 1,-1-1,2-1,-1 1,1-1,0-1,0 1,-1 0,1 0,-1-1,0 1,0 0,0-1,0 1,0-1,0 0,0-3,8-20,-10 30,0 0,-1 0,1 0,1-1,-1 1,1 0,-1 0,1 0,0 0,1 6,-1-9,0 0,0 0,1 0,-1-1,0 1,0 0,1 0,-1 0,1 0,-1 0,1 0,-1 0,1 0,-1-1,1 1,0 0,-1 0,1-1,1 2,-1-2,0 0,0 0,1 1,-1-1,0 0,0 0,0-1,0 1,0 0,0 0,0 0,0-1,1 1,-1-1,0 1,0-1,0 1,-1-1,1 1,0-1,0 0,1-1,25-27,-26 29,0-1,0 0,-1 0,1 0,0 0,-1 0,1 0,-1 0,1 0,-1-1,0 1,1 0,-1 0,0 0,0 0,0-1,1 1,-1 0,-1 0,1 0,0-1,0 1,0 0,-1 0,1 0,0 0,-1 0,1-1,-2 0,1 3,0 0,0 0,0 0,0-1,0 1,1 0,-1 0,0 1,0-1,1 0,-1 0,0 0,1 0,-1 3,-3 10,4-14,0 0,-1 1,1-1,0 0,0 0,0 0,0 0,0 1,0-1,0 0,0 0,0 0,0 1,0-1,0 0,0 0,1 0,-1 0,0 1,0-1,0 0,0 0,0 0,0 0,0 1,0-1,1 0,-1 0,0 0,0 0,0 0,0 0,0 0,1 1,-1-1,0 0,0 0,0 0,0 0,1 0,-1 0,0 0,0 0,1 0,0 0,-1-1,1 1,0-1,0 1,0-1,-1 0,1 1,0-1,-1 0,1 1,0-1,-1 0,1 0,-1 0,0 1,1-1,-1 0,1 0,-1 0,0 0,0 0,0 0,1 0,-1 0,0 0,0 0,0 1,0-1,-1 0,1 0,0 0,-1-2,1 3,0-1,0 1,0-1,0 1,0-1,0 1,-1 0,1-1,0 1,0-1,-1 1,1-1,0 1,-1 0,1-1,0 1,-1 0,1-1,0 1,-1 0,1-1,-1 1,1 0,-1 0,0-1,0 1,0 0,0 1,0-1,0 0,0 1,0-1,0 0,1 1,-1-1,0 1,0-1,0 1,1 0,-1-1,0 1,0 0,1-1,-1 1,1 0,-2 1,1-1,1 0,-1 0,0 0,0 0,0 1,0-1,1 0,-1 0,1 1,-1-1,1 0,-1 1,1-1,0 1,0-1,-1 0,1 1,0-1,0 1,1-1,-1 2,1-2,-1 0,0 0,1 0,0 0,-1 0,1 0,-1-1,1 1,0 0,0-1,-1 1,1 0,0-1,0 1,0-1,0 1,0-1,-1 1,1-1,0 0,2 1,-2-1,1 0,-1 0,0 1,0-1,1 0,-1 0,0 0,0-1,1 1,-1 0,0 0,0-1,0 1,1-1,-1 1,0-1,0 1,0-1,0 0,0 1,0-1,0 0,0 0,0 0,-1 0,1 0,0 0,0 0,-1 0,1 0,-1 0,1 0,-1 0,1-1,-1 1,0 0,0 0,1-1,-1 1,0 0,0 0,0 0,0-1,-1-1,1 3,0 0,0-1,0 1,0-1,0 1,0 0,0-1,0 1,0 0,-1-1,1 1,0 0,0-1,0 1,-1 0,1-1,0 1,0 0,-1 0,1-1,0 1,-1 0,1 0,0-1,-1 1,1 0,0 0,-1 0,1 0,0 0,-1-1,1 1,-1 0,1 0,0 0,-1 0,1 0,0 0,-1 0,1 0,-1 1,1-1,0 0,-1 0,1 0,0 0,-1 0,1 1,0-1,-1 0,1 0,0 0,-1 1,1-1,0 0,0 1,-1-1,1 0,0 0,0 1,-1 0,0-1,1 1,-1 0,0-1,0 1,1 0,-1-1,0 1,1 0,-1 0,1 0,-1 0,1-1,-1 1,1 0,0 0,-1 0,1 0,0 0,0 0,0 0,0 0,-1 0,2 1,-1-1,1-1,-1 0,1 0,-1 0,1 0,-1-1,1 1,-1 0,1 0,-1 0,0 0,1 0,-1-1,1 1,-1 0,1 0,-1-1,0 1,1 0,-1-1,0 1,1 0,-1-1,0 1,1-1,-1 1,0 0,0-1,1 1,-1-1,0 1,0-1,11-17,-10 16,-1 0,1 0,0 1,-1-1,0 0,1 0,-1 0,0 0,0 0,0 0,0-1,0 1,-1 0,1 0,-1 1,1-1,-1 0,1 0,-1 0,0 0,0 0,-3-3,3 4,0 1,0-1,0 0,-1 0,1 1,0-1,0 0,-1 1,1 0,-1-1,1 1,0 0,-1-1,1 1,-1 0,1 0,-1 0,1 0,0 1,-1-1,1 0,-1 1,1-1,0 1,-1-1,1 1,0-1,-1 1,1 0,0 0,0 0,0 0,-2 1,0 2,-1 1,1 0,0 0,0 0,1 0,-1 1,1-1,0 1,1-1,-1 1,1 0,1 0,-1 0,1-1,-1 1,2 0,0 8,0-12,0-1,0 1,1-1,-1 1,0-1,1 1,-1-1,1 0,-1 0,1 0,0 0,-1 0,1 0,0 0,0 0,0-1,0 1,0-1,0 1,-1-1,1 0,0 0,0 0,0 0,0 0,4-1,-2 1,0 0,0-1,0 1,0-1,0 0,0-1,-1 1,1 0,0-1,-1 0,1 0,4-3,-6 2,0 1,-1-1,1 1,-1-1,1 1,-1-1,0 0,0 0,0 0,0 1,0-1,-1 0,0 0,1-4,0-6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17:50:05.79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18 34,'1'3,"0"1,-1-1,1 1,0-1,1 1,-1-1,1 0,0 0,-1 1,1-1,1 0,-1-1,0 1,1 0,-1-1,1 1,0-1,0 0,0 0,0 0,0 0,0 0,1-1,-1 1,1-1,-1 0,6 1,-7-2,0 1,0 0,1-1,-1 1,0-1,0 0,0 0,1 0,-1 0,0 0,0 0,0-1,1 1,-1-1,0 0,0 1,0-1,0 0,0 0,0 0,0-1,-1 1,1 0,0-1,-1 1,1-1,0 1,-1-1,0 0,1 0,-1 1,0-1,0 0,0 0,0 0,-1 0,1-1,0 1,-1 0,0 0,1 0,-1 0,0-1,0 1,0-3,0 3,-1 1,1-1,0 0,0 1,0-1,-1 1,1-1,-1 1,0-1,1 1,-1-1,0 1,0 0,0-1,0 1,0 0,0 0,0-1,0 1,0 0,0 0,-1 0,1 1,0-1,-1 0,1 0,-1 1,1-1,-1 1,1-1,-1 1,0 0,1-1,-1 1,1 0,-1 0,0 0,1 0,-1 1,1-1,-3 1,-2 0,1 0,0 0,0 0,-1 1,1 0,0 0,1 0,-1 1,0-1,0 1,-5 5,9-7,0 0,-1 0,1 0,0 1,0-1,0 1,0-1,0 1,0-1,0 1,0-1,0 1,1 0,-1-1,1 1,-1 0,1 0,0-1,0 1,0 0,0 0,0 0,0 2,1-3,0 1,0-1,0 1,0-1,0 1,1-1,-1 1,0-1,1 0,-1 0,1 0,-1 0,1 0,0 0,-1 0,1 0,0-1,0 1,-1-1,1 1,0-1,3 1,1 0,0 0,0 0,0-1,1 0,-1 0,0 0,0-1,0 0,6-2,-10 3,-1-1,1 1,-1-1,1 0,-1 0,1 0,-1 0,0 0,1 0,-1 0,0 0,0-1,0 1,0 0,0-1,0 1,0-1,0 1,-1-1,1 1,-1-1,1 1,-1-1,1 0,-1 1,0-1,0 0,0 1,0-1,0 0,0 0,0 1,-1-1,1 0,0 1,-2-3,1 1,0 0,-1 0,1 0,-1 0,1 1,-1-1,0 1,0-1,0 1,-1 0,1 0,0 0,-1 0,0 0,1 0,-1 1,0-1,0 1,0 0,-3-1,2 0,0 1,0-1,-1 1,1 1,-1-1,1 1,0-1,-1 1,1 1,-1-1,1 0,-1 1,-7 2,10-1,0-1,0 0,1 1,-1-1,0 1,1-1,-1 1,1 0,0-1,0 1,-1 0,1 0,0 0,1 0,-1 0,0 0,1 1,-1-1,1 0,-1 0,1 0,0 0,0 1,0-1,0 0,1 0,-1 3,0-3,1 0,-1 1,0-1,1 0,-1 0,1 1,0-1,-1 0,1 0,0 0,1 0,-1 0,0 0,0 0,1 0,-1-1,1 1,0 0,-1-1,1 1,0-1,0 0,0 0,0 0,4 2,2-2,0 0,1 0,-1-1,0 0,0 0,0-1,12-2,-19 2,1 1,-1 0,1 0,0-1,-1 1,1-1,-1 0,1 1,-1-1,0 0,1 0,-1 0,0 0,1 0,-1 0,0 0,0 0,0 0,0-1,0 1,0 0,0-1,-1 1,1-1,0 1,-1-1,1 1,-1-1,0 1,1-1,-1 1,0-1,0 0,0 1,0-1,0 0,0 1,-1-1,1 1,0-1,-1 1,1-1,-2-2,1 3,1 0,-1-1,1 1,-1 0,1 0,-1 0,1 0,-1 0,0 0,0 0,0 0,1 0,-1 0,0 1,0-1,0 0,0 0,0 1,-1-1,1 1,0-1,0 1,0-1,0 1,-1 0,1 0,0-1,0 1,-1 0,1 0,0 0,0 1,-1-1,1 0,0 0,0 1,0-1,-1 0,1 1,0-1,0 1,0 0,0-1,0 1,0 0,-2 1,-1 1,0 0,0 0,1 1,-1 0,1-1,0 1,0 0,0 0,0 1,-2 4,7-13,0 3,-1-1,0 0,1 1,-1-1,0 0,0 0,0 0,-1 0,1 0,0 0,-1 0,1 0,-1 0,0-1,0 1,0 0,0 0,0-3,-1 5,1-1,-1 1,1 0,-1-1,0 1,1 0,-1 0,0 0,1 0,-1 0,1 0,-1 0,0 0,1 0,-1 0,0 0,1 0,-1 0,1 0,-1 0,0 1,1-1,-1 0,1 0,-1 1,1-1,-1 1,1-1,-1 0,1 1,-1-1,1 1,-1-1,0 2,-16 16,15-15,1 0,0 0,0-1,0 1,1 0,-1 0,1 0,-1 0,1 0,0 4,0-6,0-1,0 1,0 0,0 0,0-1,0 1,0 0,1 0,-1 0,0-1,0 1,1 0,-1-1,1 1,-1 0,0-1,1 1,-1 0,1-1,0 1,-1-1,1 1,-1-1,1 1,0-1,-1 1,1-1,0 0,0 1,-1-1,1 0,0 0,0 1,-1-1,1 0,0 0,0 0,0 0,-1 0,1 0,0 0,1-1,-1 1,0 0,0-1,1 1,-1-1,0 0,0 1,0-1,0 0,0 1,0-1,0 0,0 0,-1 0,1 0,0 0,0 0,-1 0,1 0,-1 0,1 0,-1 0,1 0,-1-1,1 1,-1 0,0 0,0 0,0-1,0 1,0 0,0 0,0-1,0 1,0 0,-1-2,1 2,0-1,-1 0,1 1,0-1,-1 0,0 1,1-1,-1 0,0 1,0-1,1 1,-1 0,-1-1,1 1,0 0,0-1,0 1,-1 0,1 0,0 0,-1 0,1 0,-1 1,1-1,-1 0,-1 0,1 1,0 0,0 0,0 0,0 0,0 0,0 1,1-1,-1 0,0 1,0 0,0-1,1 1,-1 0,0 0,1 0,-1 0,1 0,-1 0,1 1,-1-1,1 1,0-1,0 0,0 1,0 0,0-1,0 1,0 0,0-1,1 1,-1 0,0 0,0 3,1-3,0-1,-1 1,1 0,0 0,0 0,0-1,0 1,0 0,0 0,0-1,1 1,-1 0,0 0,1-1,0 1,-1 0,1-1,0 1,0-1,0 1,0-1,0 1,0-1,1 0,-1 1,0-1,1 0,-1 0,1 0,-1 0,1 0,-1-1,1 1,0 0,2 0,2 0,-1-1,0 1,1-1,-1 0,0-1,1 1,-1-1,9-3,-12 4,0 0,-1-1,1 1,-1-1,1 0,-1 1,1-1,-1 0,1 0,-1 0,1 0,-1 0,0 0,0 0,0 0,1-1,-1 1,0 0,-1-1,1 1,0-1,0 1,-1-1,1 1,0-1,-1 1,0-1,1 0,-1 1,0-1,0-2,-2-4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17:50:00.00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110 34,'-2'0,"0"1,1-1,-1 1,0 0,0-1,1 1,-1 0,1 0,-1 1,1-1,-1 0,1 0,0 1,-1-1,1 1,0-1,0 1,0-1,0 1,0 0,1 0,-1-1,0 1,1 0,-1 0,1 0,0-1,0 1,-1 0,1 0,1 0,-1 3,0-2,0-1,0 0,0 1,0-1,0 0,0 0,1 1,-1-1,1 0,-1 0,1 0,0 1,0-1,0 0,0 0,0 0,1-1,-1 1,1 0,-1 0,1-1,-1 1,1-1,0 1,0-1,0 0,0 0,3 2,-2-3,0 0,0 0,0 0,0 0,0 0,-1-1,1 0,0 1,0-1,-1 0,1 0,0-1,-1 1,1 0,-1-1,0 0,1 1,-1-1,0 0,0 0,0 0,0 0,-1-1,1 1,0-1,-1 1,0-1,1 1,-1-1,0 0,0 1,-1-1,1 0,-1 0,1 0,-1 1,0-1,0 0,-1-5,0 6,0 1,0-1,0 1,-1-1,1 1,0 0,-1-1,0 1,1 0,-1 0,1 0,-1 0,0 1,0-1,0 0,1 1,-1-1,0 1,0 0,0-1,0 1,0 0,0 0,-3 1,-4-1,0 0,0 1,0 0,-9 2,16-2,0-1,0 1,0 0,1 0,-1 0,0 0,1 0,-1 0,0 0,1 1,-1-1,1 0,0 1,-1-1,1 1,0 0,0-1,0 1,0 0,0 0,1 0,-1-1,0 1,1 0,0 0,-1 0,1 0,0 0,0 0,0 0,0 0,0 0,0 0,1 0,-1 0,1 0,0 0,-1 0,1 0,0-1,0 1,0 0,0-1,0 1,0 0,1-1,-1 1,1-1,-1 0,1 1,-1-1,1 0,0 0,-1 0,1 0,0 0,0-1,0 1,0 0,-1-1,1 0,0 1,4-1,-2 1,1-1,0 1,0-1,-1 0,1 0,0-1,0 1,-1-1,1 0,-1-1,1 1,-1-1,1 0,3-2,-5 2,-1 0,1-1,-1 1,1 0,-1-1,0 0,0 1,0-1,-1 0,1 0,-1 0,1 0,-1 0,0 0,0-1,-1 1,1 0,0-1,-1 1,0-6,0 8,0 0,0 1,1-1,-1 0,0 0,0 0,0 0,0 1,-1-1,1 0,0 0,0 0,0 0,-1 1,1-1,0 0,-1 0,1 1,-1-1,1 0,-1 1,1-1,-1 0,1 1,-1-1,0 1,1-1,-1 1,0-1,1 1,-1 0,0-1,0 1,0 0,1-1,-1 1,0 0,0 0,-1 0,1 0,-1 0,1 0,0 1,0-1,0 1,0-1,-1 1,1-1,0 1,0 0,0 0,0-1,0 1,1 0,-1 0,0 0,0 0,0 0,1 0,-1 0,0 0,1 0,-1 0,1 1,0-1,-1 0,1 1,-3 30,3-31,0 0,0 0,0 0,0 0,0 0,0 0,0 0,1 0,-1 0,0 0,1 0,-1 0,0 0,1 0,-1-1,1 1,-1 0,1 0,0-1,-1 1,1 0,0-1,0 1,-1 0,1-1,0 1,0-1,0 1,1-1,-1 0,0 0,0 0,-1 0,1-1,0 1,0 0,-1 0,1-1,0 1,-1-1,1 1,0-1,-1 1,1-1,-1 1,1-1,-1 0,1 1,-1-1,1 0,-1 1,0-1,1 0,-1 0,0 1,1-1,-1 0,0 0,0 0,0 1,0-1,0 0,0 0,0 0,0 1,0-1,-1-1,2-1,-1 1,0-1,-1 1,1-1,0 0,-1 1,1-1,-1 1,0-1,0 1,-1-3,1 4,0 0,0 0,0 0,0 0,-1 0,1 0,0 0,0 0,-1 1,1-1,-1 0,1 1,0-1,-1 1,1 0,-1-1,1 1,-1 0,1 0,-1 0,0 0,1 0,-1 0,1 1,-1-1,1 0,0 1,-1-1,1 1,-1-1,1 1,0 0,-1 0,1 0,0 0,0-1,0 2,0-1,0 0,0 0,0 0,-2 3,2-3,0 1,-1-1,1 1,0 0,0 0,0 0,0 0,0 0,0 0,1 0,-1 0,1 0,-1 0,1 0,0 0,0 0,0 0,0 1,0-1,0 0,1 0,-1 0,1 0,-1 0,1 0,0 0,0 0,0 0,0 0,2 2,-3-4,1 1,-1-1,1 1,0-1,-1 1,1-1,0 0,-1 1,1-1,0 0,0 1,-1-1,1 0,0 0,0 0,0 0,-1 0,1 0,0 0,0 0,0 0,-1 0,1 0,0-1,0 1,-1 0,1 0,0-1,-1 1,1 0,0-1,-1 1,1-1,0 1,-1-1,1 1,-1-1,1 0,-1 1,1-1,-1 0,1 1,-1-1,0 0,1 0,-1 1,0-1,0 0,1 0,0-1,-1 0,1 0,0 1,-1-1,1 0,-1 0,1 0,-1 1,0-1,0 0,0 0,0 0,0 0,0 0,0 0,-1 0,1 1,-1-1,1 0,-1 0,-1-2,1 3,0 0,0 0,0 0,1 1,-1-1,0 0,0 1,0-1,0 1,0-1,0 1,0-1,0 1,0 0,-1 0,1-1,0 1,0 0,0 0,0 0,0 0,0 0,-1 0,1 1,0-1,0 0,0 1,0-1,0 0,0 1,0-1,0 1,0 0,0-1,0 1,0 0,1-1,-1 1,0 0,0 0,1 0,-1 0,1 0,-1 0,0 0,1 0,0 0,-1 2,-1-1,1 0,0 0,0 0,0 0,0 0,1 1,-1-1,1 0,-1 0,1 1,0-1,0 0,0 1,0-1,0 1,0-1,1 0,-1 0,1 1,0-1,-1 0,1 0,0 0,2 3,-3-5,0 1,1-1,-1 0,0 1,1-1,-1 0,0 1,1-1,-1 0,1 0,-1 1,0-1,1 0,-1 0,1 0,-1 1,1-1,-1 0,1 0,-1 0,1 0,-1 0,1 0,-1 0,1 0,-1 0,1 0,-1-1,1 1,-1 0,0 0,1-1,11-13,0-23,-12 35,0 0,0 0,0 0,0 0,0 0,0 0,-1 0,1 0,-1 1,1-1,-1 0,0 0,0 0,0 1,0-1,0 0,0 1,0-1,0 1,-1-1,1 1,-1 0,1-1,-1 1,1 0,-1 0,0 0,0 0,1 0,-1 1,0-1,0 1,0-1,0 1,0-1,0 1,0 0,1 0,-1 0,0 0,0 0,0 1,0-1,0 0,0 1,0 0,0-1,1 1,-1 0,0 0,0 0,1 0,-1 0,1 0,-3 3,2-1,-1-1,2 1,-1 0,0 0,0 0,1 0,0 0,0 0,0 0,0 0,0 1,0-1,1 0,-1 0,1 1,0-1,0 0,1 1,-1-1,1 0,-1 1,1-1,0 0,2 5,-2-6,-1-1,1 1,0 0,0-1,0 1,0 0,0-1,0 1,0-1,0 0,1 1,-1-1,1 0,-1 0,1 0,-1 0,1 0,-1 0,1 0,0-1,0 1,-1 0,1-1,0 0,0 1,0-1,-1 0,1 0,0 0,0 0,0 0,0 0,0-1,-1 1,1-1,0 1,0-1,-1 0,1 1,0-1,-1 0,1 0,-1 0,3-3,1 0,0 0,-1 0,1 0,-1-1,0 0,-1 0,1 0,-1 0,0-1,0 1,2-10,-3 12,-1 0,0 0,0 0,-1 0,1 0,0 0,-1-1,0 1,0 0,0-1,0 1,-1 0,1 0,-1 0,0-1,0 1,0 0,0 0,0 0,-1 0,1 0,-1 1,-2-4,2 4,-1 0,1 1,0-1,-1 1,1-1,-1 1,1 0,-1 0,1 1,-1-1,0 0,1 1,-1-1,0 1,0 0,0 0,1 0,-1 1,0-1,0 0,1 1,-1 0,0 0,-2 1,-6 2,0 0,0 1,1 1,-13 8,21-12,0-1,0 1,0 1,0-1,0 0,1 0,-1 1,1-1,-1 1,1-1,0 1,0 0,0-1,0 1,1 0,-1 0,1 0,0-1,0 1,0 3,0-4,0 0,0 0,0 0,0 0,0-1,1 1,-1 0,1 0,-1 0,1 0,0-1,0 1,0 0,0-1,0 1,0-1,0 1,0-1,1 1,-1-1,1 0,-1 0,1 1,-1-1,1 0,0-1,-1 1,1 0,0 0,2 0,0-1,0 1,1-1,-1 0,0 0,1-1,-1 1,0-1,0 0,1 0,-1-1,0 1,0-1,0 0,0 0,-1 0,6-4,-7 4,0 1,1-1,-1 0,0 0,0 0,0 0,0-1,-1 1,1 0,-1-1,1 1,-1-1,0 0,0 1,0-1,0 0,0 0,-1 0,1 0,-1 1,0-1,0 0,0 0,0 0,-1-4,1 7,0 0,0 0,0-1,0 1,0 0,0 0,0-1,-1 1,1 0,0 0,0 0,0-1,0 1,0 0,0 0,-1 0,1-1,0 1,0 0,0 0,0 0,-1 0,1 0,0-1,0 1,0 0,-1 0,1 0,0 0,0 0,-1 0,1 0,0 0,0 0,0 0,-1 0,1 0,0 0,0 0,-1 0,1 0,0 0,-1 0,-11 9,-7 16,16-18,0-1,0 1,1 0,0-1,0 1,0 0,0 13,2-18,0-1,0 1,0 0,1 0,-1-1,0 1,1-1,-1 1,1 0,0-1,-1 1,1-1,0 1,0-1,0 0,0 1,0-1,0 0,1 0,-1 0,0 1,1-1,-1-1,0 1,1 0,-1 0,1 0,0-1,-1 1,1-1,0 1,-1-1,1 0,0 0,-1 0,1 0,2 0,0 0,0-1,1 1,-1-1,0-1,0 1,0 0,0-1,0 0,-1 0,1 0,0 0,-1-1,1 1,4-6,-6 6,0 0,1 0,-1 0,0 0,0 0,-1 0,1-1,0 1,-1-1,1 0,-1 1,0-1,0 0,0 0,0 1,-1-1,1 0,-1 0,0 0,0 0,0 0,0-3,-1 3,0 1,-1 0,1 0,-1 0,1 0,-1 0,0 0,0 0,0 1,0-1,0 1,0-1,0 1,0 0,-1 0,1 0,0 0,-1 0,1 0,-1 1,1-1,-5 0,1 1,0-1,1 0,-1 1,0 0,1 0,-1 1,0-1,1 1,-9 3,13-4,-1 1,1-1,0 1,0-1,0 1,0 0,-1-1,1 1,0 0,0 0,0 0,1 0,-1 0,0 0,0 0,0 0,1 0,-1 0,0 1,1-1,-1 0,1 0,0 1,-1-1,1 0,0 0,0 1,0-1,0 0,0 1,0-1,0 0,0 1,0-1,1 0,-1 0,1 1,0 1,1 0,-1 0,1 0,0 0,0 0,0-1,0 1,0-1,0 1,1-1,-1 0,1 0,0 0,-1 0,6 1,-6-2,1 0,-1 0,1 0,-1 0,1-1,0 1,0-1,-1 0,1 1,0-2,-1 1,1 0,0 0,0-1,-1 1,1-1,-1 0,1 0,0 0,-1 0,0-1,1 1,-1 0,0-1,0 0,3-2,-2 1,0 0,-1-1,1 1,-1-1,0 0,0 0,0 0,0 0,-1 0,0 0,1 0,-2 0,1-1,0 1,-1 0,0-6,-1-1,-2 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171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dcterms:created xsi:type="dcterms:W3CDTF">2022-06-02T18:16:00Z</dcterms:created>
  <dcterms:modified xsi:type="dcterms:W3CDTF">2022-06-14T18:02:00Z</dcterms:modified>
</cp:coreProperties>
</file>