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5EDE8" w14:textId="73870A27" w:rsidR="00150E19" w:rsidRPr="00205D9E" w:rsidRDefault="0061236B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Pohlavné typy</w:t>
      </w:r>
    </w:p>
    <w:p w14:paraId="3064A703" w14:textId="77777777" w:rsidR="00465E9E" w:rsidRPr="00205D9E" w:rsidRDefault="00465E9E" w:rsidP="00465E9E">
      <w:pPr>
        <w:rPr>
          <w:lang w:val="sk-SK"/>
        </w:rPr>
      </w:pPr>
    </w:p>
    <w:p w14:paraId="25A59F00" w14:textId="2364F045" w:rsidR="005924C5" w:rsidRPr="005924C5" w:rsidRDefault="005924C5" w:rsidP="005924C5">
      <w:pPr>
        <w:pStyle w:val="Odsekzoznamu"/>
        <w:numPr>
          <w:ilvl w:val="0"/>
          <w:numId w:val="1"/>
        </w:numPr>
      </w:pPr>
      <w:r w:rsidRPr="005924C5">
        <w:rPr>
          <w:b/>
          <w:bCs/>
          <w:lang w:val="sk-SK"/>
        </w:rPr>
        <w:t xml:space="preserve">HOMOGAMETICKÉ POHLAVIE </w:t>
      </w:r>
      <w:r w:rsidRPr="005924C5">
        <w:rPr>
          <w:lang w:val="sk-SK"/>
        </w:rPr>
        <w:sym w:font="Symbol" w:char="F02D"/>
      </w:r>
      <w:r w:rsidRPr="005924C5">
        <w:rPr>
          <w:lang w:val="sk-SK"/>
        </w:rPr>
        <w:t xml:space="preserve"> je charakteristické prítomnosťou dvoch rovnakých pohlavných chromozómov (XX)</w:t>
      </w:r>
    </w:p>
    <w:p w14:paraId="524A3320" w14:textId="77777777" w:rsidR="005924C5" w:rsidRPr="005924C5" w:rsidRDefault="005924C5" w:rsidP="005924C5"/>
    <w:p w14:paraId="5DD177D3" w14:textId="0248FD4B" w:rsidR="005924C5" w:rsidRPr="00F9325F" w:rsidRDefault="005924C5" w:rsidP="005924C5">
      <w:pPr>
        <w:pStyle w:val="Odsekzoznamu"/>
        <w:numPr>
          <w:ilvl w:val="0"/>
          <w:numId w:val="1"/>
        </w:numPr>
      </w:pPr>
      <w:r w:rsidRPr="005924C5">
        <w:rPr>
          <w:b/>
          <w:bCs/>
          <w:lang w:val="sk-SK"/>
        </w:rPr>
        <w:t xml:space="preserve">HETEROGAMETICKÉ POHLAVIE </w:t>
      </w:r>
      <w:r w:rsidRPr="005924C5">
        <w:rPr>
          <w:lang w:val="sk-SK"/>
        </w:rPr>
        <w:sym w:font="Symbol" w:char="F02D"/>
      </w:r>
      <w:r w:rsidRPr="005924C5">
        <w:rPr>
          <w:lang w:val="sk-SK"/>
        </w:rPr>
        <w:t xml:space="preserve"> nesie dva odlišné pohlavné chromozómy (XY)</w:t>
      </w:r>
    </w:p>
    <w:p w14:paraId="4529C677" w14:textId="77777777" w:rsidR="00F9325F" w:rsidRPr="005924C5" w:rsidRDefault="00F9325F" w:rsidP="00F9325F"/>
    <w:p w14:paraId="3293DD63" w14:textId="77777777" w:rsidR="00F9325F" w:rsidRPr="00F9325F" w:rsidRDefault="00F9325F" w:rsidP="00F9325F">
      <w:pPr>
        <w:pStyle w:val="Odsekzoznamu"/>
        <w:numPr>
          <w:ilvl w:val="0"/>
          <w:numId w:val="1"/>
        </w:numPr>
      </w:pPr>
      <w:r w:rsidRPr="00F9325F">
        <w:rPr>
          <w:b/>
          <w:bCs/>
          <w:lang w:val="sk-SK"/>
        </w:rPr>
        <w:t>1. TYP DROSOPHILA (cicavčí)</w:t>
      </w:r>
    </w:p>
    <w:p w14:paraId="6DA0F6B4" w14:textId="77777777" w:rsidR="00F9325F" w:rsidRPr="00F9325F" w:rsidRDefault="00F9325F" w:rsidP="00F9325F">
      <w:pPr>
        <w:pStyle w:val="Odsekzoznamu"/>
        <w:numPr>
          <w:ilvl w:val="1"/>
          <w:numId w:val="1"/>
        </w:numPr>
      </w:pPr>
      <w:r w:rsidRPr="00F9325F">
        <w:rPr>
          <w:lang w:val="sk-SK"/>
        </w:rPr>
        <w:t>samičie pohlavie je homogametické (XX)</w:t>
      </w:r>
    </w:p>
    <w:p w14:paraId="53254C21" w14:textId="77777777" w:rsidR="00F9325F" w:rsidRPr="00F9325F" w:rsidRDefault="00F9325F" w:rsidP="00F9325F">
      <w:pPr>
        <w:pStyle w:val="Odsekzoznamu"/>
        <w:numPr>
          <w:ilvl w:val="1"/>
          <w:numId w:val="1"/>
        </w:numPr>
      </w:pPr>
      <w:r w:rsidRPr="00F9325F">
        <w:rPr>
          <w:lang w:val="sk-SK"/>
        </w:rPr>
        <w:t>samčie pohlavie je heterogametické (XY)</w:t>
      </w:r>
    </w:p>
    <w:p w14:paraId="58E667D3" w14:textId="77777777" w:rsidR="00F9325F" w:rsidRPr="00F9325F" w:rsidRDefault="00F9325F" w:rsidP="00F9325F">
      <w:pPr>
        <w:pStyle w:val="Odsekzoznamu"/>
        <w:numPr>
          <w:ilvl w:val="1"/>
          <w:numId w:val="1"/>
        </w:numPr>
      </w:pPr>
      <w:r w:rsidRPr="00F9325F">
        <w:rPr>
          <w:lang w:val="sk-SK"/>
        </w:rPr>
        <w:t>väčšina dvojdomých rastlín, hmyz, niektoré ryby, plazy a cicavce (aj človek)</w:t>
      </w:r>
    </w:p>
    <w:p w14:paraId="2067EDBE" w14:textId="2BC4FDCE" w:rsidR="00465E9E" w:rsidRDefault="00465E9E" w:rsidP="00F9325F">
      <w:pPr>
        <w:pStyle w:val="Odsekzoznamu"/>
        <w:rPr>
          <w:lang w:val="sk-SK"/>
        </w:rPr>
      </w:pPr>
    </w:p>
    <w:p w14:paraId="6082AD83" w14:textId="77777777" w:rsidR="00F9325F" w:rsidRPr="00F9325F" w:rsidRDefault="00F9325F" w:rsidP="00F9325F">
      <w:pPr>
        <w:pStyle w:val="Odsekzoznamu"/>
        <w:numPr>
          <w:ilvl w:val="0"/>
          <w:numId w:val="1"/>
        </w:numPr>
      </w:pPr>
      <w:r w:rsidRPr="00F9325F">
        <w:rPr>
          <w:b/>
          <w:bCs/>
          <w:lang w:val="sk-SK"/>
        </w:rPr>
        <w:t>2. TYP ABRAXAS (vtáčí typ)</w:t>
      </w:r>
    </w:p>
    <w:p w14:paraId="104764FE" w14:textId="77777777" w:rsidR="00F9325F" w:rsidRPr="00F9325F" w:rsidRDefault="00F9325F" w:rsidP="00F9325F">
      <w:pPr>
        <w:pStyle w:val="Odsekzoznamu"/>
        <w:numPr>
          <w:ilvl w:val="1"/>
          <w:numId w:val="1"/>
        </w:numPr>
      </w:pPr>
      <w:r w:rsidRPr="00F9325F">
        <w:rPr>
          <w:lang w:val="sk-SK"/>
        </w:rPr>
        <w:t>samičie pohlavie je heterogametické (ZW, resp. XY)</w:t>
      </w:r>
    </w:p>
    <w:p w14:paraId="1DFA150E" w14:textId="77777777" w:rsidR="00F9325F" w:rsidRPr="00F9325F" w:rsidRDefault="00F9325F" w:rsidP="00F9325F">
      <w:pPr>
        <w:pStyle w:val="Odsekzoznamu"/>
        <w:numPr>
          <w:ilvl w:val="1"/>
          <w:numId w:val="1"/>
        </w:numPr>
      </w:pPr>
      <w:r w:rsidRPr="00F9325F">
        <w:rPr>
          <w:lang w:val="sk-SK"/>
        </w:rPr>
        <w:t>samčie pohlavie je homogametické (ZZ, resp. XX)</w:t>
      </w:r>
    </w:p>
    <w:p w14:paraId="1E067714" w14:textId="77777777" w:rsidR="00F9325F" w:rsidRPr="00F9325F" w:rsidRDefault="00F9325F" w:rsidP="00F9325F">
      <w:pPr>
        <w:pStyle w:val="Odsekzoznamu"/>
        <w:numPr>
          <w:ilvl w:val="1"/>
          <w:numId w:val="1"/>
        </w:numPr>
      </w:pPr>
      <w:r w:rsidRPr="00F9325F">
        <w:rPr>
          <w:lang w:val="sk-SK"/>
        </w:rPr>
        <w:t>vtáky, motýle, niektoré ryby, obojživelníky a plazy, ojedinele aj rastliny (napr. jahoda)</w:t>
      </w:r>
    </w:p>
    <w:p w14:paraId="3F498FB1" w14:textId="5EF85B50" w:rsidR="00F9325F" w:rsidRPr="00205D9E" w:rsidRDefault="00F9325F" w:rsidP="00F9325F">
      <w:pPr>
        <w:pStyle w:val="Odsekzoznamu"/>
        <w:rPr>
          <w:lang w:val="sk-SK"/>
        </w:rPr>
      </w:pPr>
    </w:p>
    <w:sectPr w:rsidR="00F9325F" w:rsidRPr="00205D9E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C0FEA" w14:textId="77777777" w:rsidR="00E57982" w:rsidRDefault="00E57982" w:rsidP="0061236B">
      <w:pPr>
        <w:spacing w:after="0" w:line="240" w:lineRule="auto"/>
      </w:pPr>
      <w:r>
        <w:separator/>
      </w:r>
    </w:p>
  </w:endnote>
  <w:endnote w:type="continuationSeparator" w:id="0">
    <w:p w14:paraId="48975CD9" w14:textId="77777777" w:rsidR="00E57982" w:rsidRDefault="00E57982" w:rsidP="00612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66D31" w14:textId="77777777" w:rsidR="00E57982" w:rsidRDefault="00E57982" w:rsidP="0061236B">
      <w:pPr>
        <w:spacing w:after="0" w:line="240" w:lineRule="auto"/>
      </w:pPr>
      <w:r>
        <w:separator/>
      </w:r>
    </w:p>
  </w:footnote>
  <w:footnote w:type="continuationSeparator" w:id="0">
    <w:p w14:paraId="48EDF0A2" w14:textId="77777777" w:rsidR="00E57982" w:rsidRDefault="00E57982" w:rsidP="00612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F2F20"/>
    <w:multiLevelType w:val="hybridMultilevel"/>
    <w:tmpl w:val="1F3C9948"/>
    <w:lvl w:ilvl="0" w:tplc="F8E066F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80B17A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D4DD8E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5C5904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2CCEAA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3EBF6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F499D6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02DD68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4A2194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79D2EBC"/>
    <w:multiLevelType w:val="hybridMultilevel"/>
    <w:tmpl w:val="1960CACE"/>
    <w:lvl w:ilvl="0" w:tplc="CBC256C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02FAEA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28390E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707C2C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2CBEF0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6AC17A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BE05F4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A47752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FE73F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6B"/>
    <w:rsid w:val="00150E19"/>
    <w:rsid w:val="00205D9E"/>
    <w:rsid w:val="00465E9E"/>
    <w:rsid w:val="005924C5"/>
    <w:rsid w:val="0061236B"/>
    <w:rsid w:val="006A500F"/>
    <w:rsid w:val="00D65142"/>
    <w:rsid w:val="00E57982"/>
    <w:rsid w:val="00EB21F4"/>
    <w:rsid w:val="00F9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AB9D"/>
  <w15:chartTrackingRefBased/>
  <w15:docId w15:val="{32788008-7109-42EE-B0F5-815AA804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612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1236B"/>
  </w:style>
  <w:style w:type="paragraph" w:styleId="Pta">
    <w:name w:val="footer"/>
    <w:basedOn w:val="Normlny"/>
    <w:link w:val="PtaChar"/>
    <w:uiPriority w:val="99"/>
    <w:unhideWhenUsed/>
    <w:rsid w:val="00612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12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3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80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4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2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5</cp:revision>
  <cp:lastPrinted>2022-03-21T17:14:00Z</cp:lastPrinted>
  <dcterms:created xsi:type="dcterms:W3CDTF">2022-03-21T17:13:00Z</dcterms:created>
  <dcterms:modified xsi:type="dcterms:W3CDTF">2022-03-21T17:15:00Z</dcterms:modified>
</cp:coreProperties>
</file>