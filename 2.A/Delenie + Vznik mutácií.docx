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BE2A1" w14:textId="44F9B11E" w:rsidR="00150E19" w:rsidRPr="004D3B04" w:rsidRDefault="0087672A" w:rsidP="00465E9E">
      <w:pPr>
        <w:pStyle w:val="Nzov"/>
        <w:jc w:val="center"/>
        <w:rPr>
          <w:b/>
          <w:bCs/>
        </w:rPr>
      </w:pPr>
      <w:r>
        <w:rPr>
          <w:b/>
          <w:bCs/>
          <w:lang w:val="sk-SK"/>
        </w:rPr>
        <w:t>Delenie + Vznik mutácií</w:t>
      </w:r>
    </w:p>
    <w:p w14:paraId="72D21992" w14:textId="77777777" w:rsidR="00465E9E" w:rsidRPr="00205D9E" w:rsidRDefault="00465E9E" w:rsidP="00465E9E">
      <w:pPr>
        <w:rPr>
          <w:lang w:val="sk-SK"/>
        </w:rPr>
      </w:pPr>
    </w:p>
    <w:p w14:paraId="012BE324" w14:textId="25821060" w:rsidR="00465E9E" w:rsidRDefault="004D3B04" w:rsidP="00465E9E">
      <w:pPr>
        <w:pStyle w:val="Odsekzoznamu"/>
        <w:numPr>
          <w:ilvl w:val="0"/>
          <w:numId w:val="1"/>
        </w:numPr>
        <w:rPr>
          <w:b/>
          <w:bCs/>
          <w:u w:val="single"/>
          <w:lang w:val="sk-SK"/>
        </w:rPr>
      </w:pPr>
      <w:r w:rsidRPr="004D3B04">
        <w:rPr>
          <w:b/>
          <w:bCs/>
          <w:u w:val="single"/>
          <w:lang w:val="sk-SK"/>
        </w:rPr>
        <w:t>Delenie mutácií</w:t>
      </w:r>
    </w:p>
    <w:p w14:paraId="09BAFB42" w14:textId="576EF1AD" w:rsidR="004D3B04" w:rsidRPr="004D3B04" w:rsidRDefault="004D3B04" w:rsidP="004D3B04">
      <w:pPr>
        <w:pStyle w:val="Odsekzoznamu"/>
        <w:numPr>
          <w:ilvl w:val="1"/>
          <w:numId w:val="1"/>
        </w:numPr>
        <w:rPr>
          <w:b/>
          <w:bCs/>
          <w:u w:val="single"/>
          <w:lang w:val="sk-SK"/>
        </w:rPr>
      </w:pPr>
      <w:r>
        <w:rPr>
          <w:b/>
          <w:bCs/>
          <w:lang w:val="sk-SK"/>
        </w:rPr>
        <w:t> Podľa typu zasiahnutej bunky:</w:t>
      </w:r>
    </w:p>
    <w:p w14:paraId="563A5196" w14:textId="63EE379C" w:rsidR="004D3B04" w:rsidRPr="004D3B04" w:rsidRDefault="004D3B04" w:rsidP="004D3B04">
      <w:pPr>
        <w:pStyle w:val="Odsekzoznamu"/>
        <w:numPr>
          <w:ilvl w:val="2"/>
          <w:numId w:val="1"/>
        </w:numPr>
        <w:rPr>
          <w:b/>
          <w:bCs/>
          <w:u w:val="single"/>
          <w:lang w:val="sk-SK"/>
        </w:rPr>
      </w:pPr>
      <w:r>
        <w:rPr>
          <w:b/>
          <w:bCs/>
          <w:lang w:val="sk-SK"/>
        </w:rPr>
        <w:t>Gam</w:t>
      </w:r>
      <w:r w:rsidR="005E5E4A">
        <w:rPr>
          <w:b/>
          <w:bCs/>
          <w:lang w:val="sk-SK"/>
        </w:rPr>
        <w:t>e</w:t>
      </w:r>
      <w:r>
        <w:rPr>
          <w:b/>
          <w:bCs/>
          <w:lang w:val="sk-SK"/>
        </w:rPr>
        <w:t xml:space="preserve">tické </w:t>
      </w:r>
      <w:r>
        <w:rPr>
          <w:lang w:val="sk-SK"/>
        </w:rPr>
        <w:t>– postihujú genetický materiál pohlavnej bunky</w:t>
      </w:r>
    </w:p>
    <w:p w14:paraId="3DD3113E" w14:textId="4330344C" w:rsidR="004D3B04" w:rsidRPr="00525AC7" w:rsidRDefault="005E5E4A" w:rsidP="004D3B04">
      <w:pPr>
        <w:pStyle w:val="Odsekzoznamu"/>
        <w:numPr>
          <w:ilvl w:val="2"/>
          <w:numId w:val="1"/>
        </w:numPr>
        <w:rPr>
          <w:b/>
          <w:bCs/>
          <w:u w:val="single"/>
          <w:lang w:val="sk-SK"/>
        </w:rPr>
      </w:pPr>
      <w:r>
        <w:rPr>
          <w:b/>
          <w:bCs/>
          <w:lang w:val="sk-SK"/>
        </w:rPr>
        <w:t xml:space="preserve">Somatické </w:t>
      </w:r>
      <w:r>
        <w:rPr>
          <w:lang w:val="sk-SK"/>
        </w:rPr>
        <w:t>– postihujú genetický materiál telovej bunky</w:t>
      </w:r>
      <w:r w:rsidR="00525AC7">
        <w:rPr>
          <w:lang w:val="sk-SK"/>
        </w:rPr>
        <w:t xml:space="preserve"> + môžu byť príčinou vzniku rakoviny</w:t>
      </w:r>
    </w:p>
    <w:p w14:paraId="2B53232D" w14:textId="2CD5512E" w:rsidR="00525AC7" w:rsidRPr="00525AC7" w:rsidRDefault="00525AC7" w:rsidP="00525AC7">
      <w:pPr>
        <w:pStyle w:val="Odsekzoznamu"/>
        <w:numPr>
          <w:ilvl w:val="1"/>
          <w:numId w:val="1"/>
        </w:numPr>
        <w:rPr>
          <w:b/>
          <w:bCs/>
          <w:u w:val="single"/>
          <w:lang w:val="sk-SK"/>
        </w:rPr>
      </w:pPr>
      <w:r>
        <w:rPr>
          <w:b/>
          <w:bCs/>
          <w:lang w:val="sk-SK"/>
        </w:rPr>
        <w:t> Podľa vzniku:</w:t>
      </w:r>
    </w:p>
    <w:p w14:paraId="554D8C18" w14:textId="71DF0B14" w:rsidR="00525AC7" w:rsidRPr="00525AC7" w:rsidRDefault="00525AC7" w:rsidP="00525AC7">
      <w:pPr>
        <w:pStyle w:val="Odsekzoznamu"/>
        <w:numPr>
          <w:ilvl w:val="2"/>
          <w:numId w:val="1"/>
        </w:numPr>
        <w:rPr>
          <w:b/>
          <w:bCs/>
          <w:u w:val="single"/>
          <w:lang w:val="sk-SK"/>
        </w:rPr>
      </w:pPr>
      <w:r>
        <w:rPr>
          <w:b/>
          <w:bCs/>
          <w:lang w:val="sk-SK"/>
        </w:rPr>
        <w:t>Spontánne</w:t>
      </w:r>
      <w:r>
        <w:rPr>
          <w:lang w:val="sk-SK"/>
        </w:rPr>
        <w:t xml:space="preserve"> – náhodné</w:t>
      </w:r>
    </w:p>
    <w:p w14:paraId="659409AB" w14:textId="3CA22939" w:rsidR="00525AC7" w:rsidRPr="00525AC7" w:rsidRDefault="00525AC7" w:rsidP="00525AC7">
      <w:pPr>
        <w:pStyle w:val="Odsekzoznamu"/>
        <w:numPr>
          <w:ilvl w:val="2"/>
          <w:numId w:val="1"/>
        </w:numPr>
        <w:rPr>
          <w:b/>
          <w:bCs/>
          <w:u w:val="single"/>
          <w:lang w:val="sk-SK"/>
        </w:rPr>
      </w:pPr>
      <w:r>
        <w:rPr>
          <w:b/>
          <w:bCs/>
          <w:lang w:val="sk-SK"/>
        </w:rPr>
        <w:t xml:space="preserve">Indukované </w:t>
      </w:r>
      <w:r>
        <w:rPr>
          <w:lang w:val="sk-SK"/>
        </w:rPr>
        <w:t>– umelo vytvorené v laboratórnych podmienkach</w:t>
      </w:r>
    </w:p>
    <w:p w14:paraId="341439F6" w14:textId="0E981154" w:rsidR="00525AC7" w:rsidRPr="00525AC7" w:rsidRDefault="00525AC7" w:rsidP="00525AC7">
      <w:pPr>
        <w:pStyle w:val="Odsekzoznamu"/>
        <w:numPr>
          <w:ilvl w:val="1"/>
          <w:numId w:val="1"/>
        </w:numPr>
        <w:rPr>
          <w:b/>
          <w:bCs/>
          <w:u w:val="single"/>
          <w:lang w:val="sk-SK"/>
        </w:rPr>
      </w:pPr>
      <w:r>
        <w:rPr>
          <w:b/>
          <w:bCs/>
          <w:lang w:val="sk-SK"/>
        </w:rPr>
        <w:t> Podľa rozsahu</w:t>
      </w:r>
      <w:r w:rsidRPr="00525AC7">
        <w:rPr>
          <w:lang w:val="sk-SK"/>
        </w:rPr>
        <w:t>:</w:t>
      </w:r>
    </w:p>
    <w:p w14:paraId="7ADD7F28" w14:textId="3D625D2C" w:rsidR="00525AC7" w:rsidRPr="00525AC7" w:rsidRDefault="00525AC7" w:rsidP="00525AC7">
      <w:pPr>
        <w:pStyle w:val="Odsekzoznamu"/>
        <w:numPr>
          <w:ilvl w:val="2"/>
          <w:numId w:val="1"/>
        </w:numPr>
        <w:rPr>
          <w:b/>
          <w:bCs/>
          <w:u w:val="single"/>
          <w:lang w:val="sk-SK"/>
        </w:rPr>
      </w:pPr>
      <w:r>
        <w:rPr>
          <w:b/>
          <w:bCs/>
          <w:lang w:val="sk-SK"/>
        </w:rPr>
        <w:t xml:space="preserve">Génové </w:t>
      </w:r>
      <w:r>
        <w:rPr>
          <w:lang w:val="sk-SK"/>
        </w:rPr>
        <w:t>– mutácie ktoré postihujú iba 1 gén</w:t>
      </w:r>
    </w:p>
    <w:p w14:paraId="019D2F24" w14:textId="603709D4" w:rsidR="00525AC7" w:rsidRPr="00525AC7" w:rsidRDefault="00525AC7" w:rsidP="00525AC7">
      <w:pPr>
        <w:pStyle w:val="Odsekzoznamu"/>
        <w:numPr>
          <w:ilvl w:val="2"/>
          <w:numId w:val="1"/>
        </w:numPr>
        <w:rPr>
          <w:b/>
          <w:bCs/>
          <w:u w:val="single"/>
          <w:lang w:val="sk-SK"/>
        </w:rPr>
      </w:pPr>
      <w:r>
        <w:rPr>
          <w:b/>
          <w:bCs/>
          <w:lang w:val="sk-SK"/>
        </w:rPr>
        <w:t xml:space="preserve">Chromozómové </w:t>
      </w:r>
      <w:r>
        <w:rPr>
          <w:lang w:val="sk-SK"/>
        </w:rPr>
        <w:t>– mutácie ktoré postihujú</w:t>
      </w:r>
      <w:r>
        <w:rPr>
          <w:lang w:val="sk-SK"/>
        </w:rPr>
        <w:t xml:space="preserve"> 1 celý chromozóm</w:t>
      </w:r>
    </w:p>
    <w:p w14:paraId="0CCC386D" w14:textId="5FF08150" w:rsidR="00525AC7" w:rsidRPr="00525AC7" w:rsidRDefault="00525AC7" w:rsidP="00525AC7">
      <w:pPr>
        <w:pStyle w:val="Odsekzoznamu"/>
        <w:numPr>
          <w:ilvl w:val="2"/>
          <w:numId w:val="1"/>
        </w:numPr>
        <w:rPr>
          <w:b/>
          <w:bCs/>
          <w:u w:val="single"/>
          <w:lang w:val="sk-SK"/>
        </w:rPr>
      </w:pPr>
      <w:r>
        <w:rPr>
          <w:b/>
          <w:bCs/>
          <w:lang w:val="sk-SK"/>
        </w:rPr>
        <w:t xml:space="preserve">Genómové </w:t>
      </w:r>
      <w:r>
        <w:rPr>
          <w:lang w:val="sk-SK"/>
        </w:rPr>
        <w:t xml:space="preserve">– </w:t>
      </w:r>
      <w:r>
        <w:rPr>
          <w:lang w:val="sk-SK"/>
        </w:rPr>
        <w:t>vedú k zmene počtu chromozómov v jadre bunky</w:t>
      </w:r>
    </w:p>
    <w:p w14:paraId="289DD6E5" w14:textId="682A2E23" w:rsidR="00525AC7" w:rsidRPr="00525AC7" w:rsidRDefault="00525AC7" w:rsidP="00525AC7">
      <w:pPr>
        <w:pStyle w:val="Odsekzoznamu"/>
        <w:numPr>
          <w:ilvl w:val="1"/>
          <w:numId w:val="1"/>
        </w:numPr>
        <w:rPr>
          <w:b/>
          <w:bCs/>
          <w:u w:val="single"/>
          <w:lang w:val="sk-SK"/>
        </w:rPr>
      </w:pPr>
      <w:r>
        <w:rPr>
          <w:b/>
          <w:bCs/>
          <w:lang w:val="sk-SK"/>
        </w:rPr>
        <w:t> Podľa lokalizácie</w:t>
      </w:r>
      <w:r w:rsidRPr="00525AC7">
        <w:rPr>
          <w:lang w:val="sk-SK"/>
        </w:rPr>
        <w:t>:</w:t>
      </w:r>
    </w:p>
    <w:p w14:paraId="3538F644" w14:textId="2D2F6367" w:rsidR="00525AC7" w:rsidRPr="00525AC7" w:rsidRDefault="00525AC7" w:rsidP="00525AC7">
      <w:pPr>
        <w:pStyle w:val="Odsekzoznamu"/>
        <w:numPr>
          <w:ilvl w:val="2"/>
          <w:numId w:val="1"/>
        </w:numPr>
        <w:rPr>
          <w:b/>
          <w:bCs/>
          <w:u w:val="single"/>
          <w:lang w:val="sk-SK"/>
        </w:rPr>
      </w:pPr>
      <w:r>
        <w:rPr>
          <w:b/>
          <w:bCs/>
          <w:lang w:val="sk-SK"/>
        </w:rPr>
        <w:t xml:space="preserve">Jadrové </w:t>
      </w:r>
      <w:r>
        <w:rPr>
          <w:lang w:val="sk-SK"/>
        </w:rPr>
        <w:t>– postihujú genetický materiál nachádzajúci sa v jadre bunky</w:t>
      </w:r>
    </w:p>
    <w:p w14:paraId="11C7AB5A" w14:textId="19C4DF85" w:rsidR="00525AC7" w:rsidRPr="00525AC7" w:rsidRDefault="00525AC7" w:rsidP="00525AC7">
      <w:pPr>
        <w:pStyle w:val="Odsekzoznamu"/>
        <w:numPr>
          <w:ilvl w:val="2"/>
          <w:numId w:val="1"/>
        </w:numPr>
        <w:rPr>
          <w:b/>
          <w:bCs/>
          <w:u w:val="single"/>
          <w:lang w:val="sk-SK"/>
        </w:rPr>
      </w:pPr>
      <w:r>
        <w:rPr>
          <w:b/>
          <w:bCs/>
          <w:lang w:val="sk-SK"/>
        </w:rPr>
        <w:t xml:space="preserve">Mimojadrové </w:t>
      </w:r>
      <w:r>
        <w:rPr>
          <w:lang w:val="sk-SK"/>
        </w:rPr>
        <w:t>– postihujú genetický materiál nachádzajúci sa v cytoplazme (Prokaryotická bunka), v mitochondriách (Eukaryotická bunka) alebo v Chloroplastoch (</w:t>
      </w:r>
      <w:r w:rsidR="00AB36E0">
        <w:rPr>
          <w:lang w:val="sk-SK"/>
        </w:rPr>
        <w:t>Eukaryotická rastlinná bunka</w:t>
      </w:r>
      <w:r>
        <w:rPr>
          <w:lang w:val="sk-SK"/>
        </w:rPr>
        <w:t>)</w:t>
      </w:r>
    </w:p>
    <w:p w14:paraId="5BFFC983" w14:textId="153B0433" w:rsidR="00525AC7" w:rsidRPr="00525AC7" w:rsidRDefault="00525AC7" w:rsidP="00525AC7">
      <w:pPr>
        <w:pStyle w:val="Odsekzoznamu"/>
        <w:numPr>
          <w:ilvl w:val="1"/>
          <w:numId w:val="1"/>
        </w:numPr>
        <w:rPr>
          <w:b/>
          <w:bCs/>
          <w:u w:val="single"/>
          <w:lang w:val="sk-SK"/>
        </w:rPr>
      </w:pPr>
      <w:r>
        <w:rPr>
          <w:b/>
          <w:bCs/>
          <w:lang w:val="sk-SK"/>
        </w:rPr>
        <w:t> Podľa zlučiteľnosti so životom:</w:t>
      </w:r>
    </w:p>
    <w:p w14:paraId="0936A9B7" w14:textId="226C3E8F" w:rsidR="00525AC7" w:rsidRPr="00525AC7" w:rsidRDefault="00525AC7" w:rsidP="00525AC7">
      <w:pPr>
        <w:pStyle w:val="Odsekzoznamu"/>
        <w:numPr>
          <w:ilvl w:val="2"/>
          <w:numId w:val="1"/>
        </w:numPr>
        <w:rPr>
          <w:b/>
          <w:bCs/>
          <w:u w:val="single"/>
          <w:lang w:val="sk-SK"/>
        </w:rPr>
      </w:pPr>
      <w:r>
        <w:rPr>
          <w:b/>
          <w:bCs/>
          <w:lang w:val="sk-SK"/>
        </w:rPr>
        <w:t>Vitálne</w:t>
      </w:r>
      <w:r w:rsidR="00AB36E0">
        <w:rPr>
          <w:b/>
          <w:bCs/>
          <w:lang w:val="sk-SK"/>
        </w:rPr>
        <w:t xml:space="preserve"> </w:t>
      </w:r>
      <w:r w:rsidR="00AB36E0">
        <w:rPr>
          <w:lang w:val="sk-SK"/>
        </w:rPr>
        <w:t>– zlučiteľné so životom</w:t>
      </w:r>
    </w:p>
    <w:p w14:paraId="50CA25F5" w14:textId="3FFA31BE" w:rsidR="00525AC7" w:rsidRPr="00AB36E0" w:rsidRDefault="00525AC7" w:rsidP="00525AC7">
      <w:pPr>
        <w:pStyle w:val="Odsekzoznamu"/>
        <w:numPr>
          <w:ilvl w:val="2"/>
          <w:numId w:val="1"/>
        </w:numPr>
        <w:rPr>
          <w:b/>
          <w:bCs/>
          <w:u w:val="single"/>
          <w:lang w:val="sk-SK"/>
        </w:rPr>
      </w:pPr>
      <w:r>
        <w:rPr>
          <w:b/>
          <w:bCs/>
          <w:lang w:val="sk-SK"/>
        </w:rPr>
        <w:t xml:space="preserve">Letálne </w:t>
      </w:r>
      <w:r w:rsidR="00AB36E0">
        <w:rPr>
          <w:lang w:val="sk-SK"/>
        </w:rPr>
        <w:t>– nezlučiteľné so životom</w:t>
      </w:r>
    </w:p>
    <w:p w14:paraId="7C532CAC" w14:textId="605B2911" w:rsidR="00AB36E0" w:rsidRDefault="00AB36E0" w:rsidP="00D40FD9">
      <w:pPr>
        <w:rPr>
          <w:b/>
          <w:bCs/>
          <w:u w:val="single"/>
          <w:lang w:val="sk-SK"/>
        </w:rPr>
      </w:pPr>
    </w:p>
    <w:p w14:paraId="24434B3E" w14:textId="47B687D5" w:rsidR="00D40FD9" w:rsidRDefault="00D40FD9" w:rsidP="00D40FD9">
      <w:pPr>
        <w:pStyle w:val="Odsekzoznamu"/>
        <w:numPr>
          <w:ilvl w:val="0"/>
          <w:numId w:val="1"/>
        </w:numPr>
        <w:rPr>
          <w:b/>
          <w:bCs/>
          <w:u w:val="single"/>
          <w:lang w:val="sk-SK"/>
        </w:rPr>
      </w:pPr>
      <w:r>
        <w:rPr>
          <w:b/>
          <w:bCs/>
          <w:u w:val="single"/>
          <w:lang w:val="sk-SK"/>
        </w:rPr>
        <w:t>Vznik mutácií</w:t>
      </w:r>
    </w:p>
    <w:p w14:paraId="4085C9D9" w14:textId="4F53041F" w:rsidR="00D40FD9" w:rsidRPr="00D40FD9" w:rsidRDefault="00D40FD9" w:rsidP="00D40FD9">
      <w:pPr>
        <w:pStyle w:val="Odsekzoznamu"/>
        <w:numPr>
          <w:ilvl w:val="1"/>
          <w:numId w:val="1"/>
        </w:numPr>
        <w:rPr>
          <w:b/>
          <w:bCs/>
          <w:u w:val="single"/>
          <w:lang w:val="sk-SK"/>
        </w:rPr>
      </w:pPr>
      <w:r>
        <w:rPr>
          <w:lang w:val="sk-SK"/>
        </w:rPr>
        <w:t> Za vznik mutácií môže mutagén, ten prenikne do jadra, aby mohol zreagovať s DNA, čím vznikne tzv. predmutačný gén</w:t>
      </w:r>
    </w:p>
    <w:p w14:paraId="3ED1E96F" w14:textId="6DD5A029" w:rsidR="00D40FD9" w:rsidRPr="00D40FD9" w:rsidRDefault="00D40FD9" w:rsidP="00D40FD9">
      <w:pPr>
        <w:pStyle w:val="Odsekzoznamu"/>
        <w:numPr>
          <w:ilvl w:val="1"/>
          <w:numId w:val="1"/>
        </w:numPr>
        <w:rPr>
          <w:b/>
          <w:bCs/>
          <w:u w:val="single"/>
          <w:lang w:val="sk-SK"/>
        </w:rPr>
      </w:pPr>
      <w:r>
        <w:rPr>
          <w:b/>
          <w:bCs/>
          <w:lang w:val="sk-SK"/>
        </w:rPr>
        <w:t> Predmutačný gén</w:t>
      </w:r>
    </w:p>
    <w:p w14:paraId="376E31EB" w14:textId="4F0FB0AD" w:rsidR="00D40FD9" w:rsidRPr="00D40FD9" w:rsidRDefault="00D40FD9" w:rsidP="00D40FD9">
      <w:pPr>
        <w:pStyle w:val="Odsekzoznamu"/>
        <w:numPr>
          <w:ilvl w:val="2"/>
          <w:numId w:val="1"/>
        </w:numPr>
        <w:rPr>
          <w:b/>
          <w:bCs/>
          <w:u w:val="single"/>
          <w:lang w:val="sk-SK"/>
        </w:rPr>
      </w:pPr>
      <w:r>
        <w:rPr>
          <w:lang w:val="sk-SK"/>
        </w:rPr>
        <w:t>Ak sa stabilizuje, tak vznikne mutácia</w:t>
      </w:r>
    </w:p>
    <w:p w14:paraId="27F9CF6A" w14:textId="125D87FD" w:rsidR="00D40FD9" w:rsidRPr="00D40FD9" w:rsidRDefault="00D40FD9" w:rsidP="00D40FD9">
      <w:pPr>
        <w:pStyle w:val="Odsekzoznamu"/>
        <w:numPr>
          <w:ilvl w:val="2"/>
          <w:numId w:val="1"/>
        </w:numPr>
        <w:rPr>
          <w:b/>
          <w:bCs/>
          <w:u w:val="single"/>
          <w:lang w:val="sk-SK"/>
        </w:rPr>
      </w:pPr>
      <w:r>
        <w:rPr>
          <w:lang w:val="sk-SK"/>
        </w:rPr>
        <w:t>Ak sa vráti do pôvodného stavu, vtedy nastáva reparácia (nedôjde ku vzniku mutácie)</w:t>
      </w:r>
    </w:p>
    <w:sectPr w:rsidR="00D40FD9" w:rsidRPr="00D40FD9" w:rsidSect="00465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72A"/>
    <w:rsid w:val="00150E19"/>
    <w:rsid w:val="00205D9E"/>
    <w:rsid w:val="00465E9E"/>
    <w:rsid w:val="004D3B04"/>
    <w:rsid w:val="00525AC7"/>
    <w:rsid w:val="005E5E4A"/>
    <w:rsid w:val="006A500F"/>
    <w:rsid w:val="0087672A"/>
    <w:rsid w:val="00AB36E0"/>
    <w:rsid w:val="00D40FD9"/>
    <w:rsid w:val="00D6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32F6F"/>
  <w15:chartTrackingRefBased/>
  <w15:docId w15:val="{45D47102-2031-4333-A115-E728B2B2D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40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5</cp:revision>
  <dcterms:created xsi:type="dcterms:W3CDTF">2022-04-28T14:12:00Z</dcterms:created>
  <dcterms:modified xsi:type="dcterms:W3CDTF">2022-04-28T14:53:00Z</dcterms:modified>
</cp:coreProperties>
</file>