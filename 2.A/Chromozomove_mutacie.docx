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798A" w14:textId="22B28A4D" w:rsidR="00150E19" w:rsidRPr="00113A6E" w:rsidRDefault="00113A6E" w:rsidP="00465E9E">
      <w:pPr>
        <w:pStyle w:val="Nzov"/>
        <w:jc w:val="center"/>
        <w:rPr>
          <w:b/>
          <w:bCs/>
          <w:sz w:val="62"/>
          <w:szCs w:val="62"/>
          <w:lang w:val="sk-SK"/>
        </w:rPr>
      </w:pPr>
      <w:r>
        <w:rPr>
          <w:b/>
          <w:bCs/>
          <w:lang w:val="sk-SK"/>
        </w:rPr>
        <w:t xml:space="preserve">Chromozómové mutácie </w:t>
      </w:r>
      <w:r>
        <w:rPr>
          <w:b/>
          <w:bCs/>
          <w:sz w:val="62"/>
          <w:szCs w:val="62"/>
          <w:lang w:val="sk-SK"/>
        </w:rPr>
        <w:t>(=Aberácie)</w:t>
      </w:r>
    </w:p>
    <w:p w14:paraId="18A89314" w14:textId="77777777" w:rsidR="00465E9E" w:rsidRPr="00205D9E" w:rsidRDefault="00465E9E" w:rsidP="00465E9E">
      <w:pPr>
        <w:rPr>
          <w:lang w:val="sk-SK"/>
        </w:rPr>
      </w:pPr>
    </w:p>
    <w:p w14:paraId="161F2821" w14:textId="3A2B0988" w:rsidR="00465E9E" w:rsidRDefault="00113A6E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Ide o zmeny v počte alebo v štruktúre chromozómov</w:t>
      </w:r>
    </w:p>
    <w:p w14:paraId="428B1867" w14:textId="45304D6C" w:rsidR="00113A6E" w:rsidRDefault="00113A6E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Zmeny v počte chromozómov:</w:t>
      </w:r>
    </w:p>
    <w:p w14:paraId="6917115B" w14:textId="761B80FC" w:rsidR="00113A6E" w:rsidRDefault="00113A6E" w:rsidP="00113A6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Ploidie – zmeny v počte chromozómov</w:t>
      </w:r>
    </w:p>
    <w:p w14:paraId="22E944EE" w14:textId="0BEEEBB1" w:rsidR="00113A6E" w:rsidRDefault="00113A6E" w:rsidP="00113A6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Polyploidie – zmeny v počte celých sad chromozómov</w:t>
      </w:r>
    </w:p>
    <w:p w14:paraId="67D4904F" w14:textId="2D87852C" w:rsidR="00113A6E" w:rsidRDefault="00113A6E" w:rsidP="00113A6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V prípade, že má jedinec o 1 chromozóm navyše, tak vzniká trizómia (napr. trizómia 2</w:t>
      </w:r>
      <w:r w:rsidR="004D1D77">
        <w:rPr>
          <w:lang w:val="sk-SK"/>
        </w:rPr>
        <w:t>1</w:t>
      </w:r>
      <w:r>
        <w:rPr>
          <w:lang w:val="sk-SK"/>
        </w:rPr>
        <w:t>. chromozómu – Downov syndróm)</w:t>
      </w:r>
    </w:p>
    <w:p w14:paraId="0907B3C7" w14:textId="60BD272B" w:rsidR="00113A6E" w:rsidRDefault="00113A6E" w:rsidP="00113A6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 prípade, že jeden chromozóm chýba, vzniká monozómia (napr. monozómia pohlavného chromozómu u ženy – Turnerov syndróm)</w:t>
      </w:r>
    </w:p>
    <w:p w14:paraId="5394757C" w14:textId="77777777" w:rsidR="00113A6E" w:rsidRPr="00113A6E" w:rsidRDefault="00113A6E" w:rsidP="00113A6E">
      <w:pPr>
        <w:rPr>
          <w:lang w:val="sk-SK"/>
        </w:rPr>
      </w:pPr>
    </w:p>
    <w:p w14:paraId="650ED5A9" w14:textId="5B9BBEAB" w:rsidR="00113A6E" w:rsidRDefault="00113A6E" w:rsidP="00113A6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Zmeny v štruktúre chromozómu</w:t>
      </w:r>
    </w:p>
    <w:p w14:paraId="00EE91DF" w14:textId="3B6EED1E" w:rsidR="00113A6E" w:rsidRDefault="00113A6E" w:rsidP="00113A6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Delécia – strata časti chromozómu</w:t>
      </w:r>
    </w:p>
    <w:p w14:paraId="6DCFAFAF" w14:textId="381CF560" w:rsidR="00113A6E" w:rsidRDefault="00113A6E" w:rsidP="00113A6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Duplikácia – zdvojenie časti chromozómu</w:t>
      </w:r>
    </w:p>
    <w:p w14:paraId="5DF2F6A9" w14:textId="22A4B62E" w:rsidR="00113A6E" w:rsidRDefault="00113A6E" w:rsidP="00113A6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Inverzia – vzniká tak, že sa časť chromozómu obráti</w:t>
      </w:r>
    </w:p>
    <w:p w14:paraId="5BD141F2" w14:textId="69DB0ADA" w:rsidR="00113A6E" w:rsidRDefault="00113A6E" w:rsidP="00113A6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Translácia – časť jedného chromozómu sa presunie na iný chromozóm</w:t>
      </w:r>
    </w:p>
    <w:p w14:paraId="133C32BA" w14:textId="5AE05FB7" w:rsidR="00113A6E" w:rsidRPr="00113A6E" w:rsidRDefault="00113A6E" w:rsidP="00113A6E">
      <w:pPr>
        <w:rPr>
          <w:lang w:val="sk-SK"/>
        </w:rPr>
      </w:pPr>
      <w:r>
        <w:rPr>
          <w:noProof/>
        </w:rPr>
        <w:drawing>
          <wp:inline distT="0" distB="0" distL="0" distR="0" wp14:anchorId="2AE7DF0A" wp14:editId="7E8026BC">
            <wp:extent cx="6584950" cy="4473530"/>
            <wp:effectExtent l="0" t="0" r="6350" b="3810"/>
            <wp:docPr id="1" name="Obrázok 1" descr="Zdroj: PaedDr. J. Dolinsk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PaedDr. J. Dolinsk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620" cy="448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A6E" w:rsidRPr="00113A6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6E"/>
    <w:rsid w:val="00113A6E"/>
    <w:rsid w:val="00150E19"/>
    <w:rsid w:val="00205D9E"/>
    <w:rsid w:val="00465E9E"/>
    <w:rsid w:val="004D1D77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7410"/>
  <w15:chartTrackingRefBased/>
  <w15:docId w15:val="{538FC32A-BD66-4248-A539-2C4D2696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2022-05-09T20:33:00Z</dcterms:created>
  <dcterms:modified xsi:type="dcterms:W3CDTF">2022-05-16T18:26:00Z</dcterms:modified>
</cp:coreProperties>
</file>