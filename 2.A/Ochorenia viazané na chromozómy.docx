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720B" w14:textId="3F275ABB" w:rsidR="00150E19" w:rsidRPr="00205D9E" w:rsidRDefault="00001317" w:rsidP="007D2155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Ochorenia viazané na chromozómy</w:t>
      </w:r>
    </w:p>
    <w:p w14:paraId="2D62CF9D" w14:textId="77777777" w:rsidR="00465E9E" w:rsidRPr="00205D9E" w:rsidRDefault="00465E9E" w:rsidP="00465E9E">
      <w:pPr>
        <w:rPr>
          <w:lang w:val="sk-SK"/>
        </w:rPr>
      </w:pPr>
    </w:p>
    <w:p w14:paraId="42C375AE" w14:textId="18554EF6" w:rsidR="00465E9E" w:rsidRDefault="00001317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Autozómovo dedičné choroby:</w:t>
      </w:r>
    </w:p>
    <w:p w14:paraId="25455B2A" w14:textId="35E360B1" w:rsidR="00001317" w:rsidRDefault="00001317" w:rsidP="0000131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Autozómovo recesívne:</w:t>
      </w:r>
    </w:p>
    <w:p w14:paraId="5530069C" w14:textId="5ECE672F" w:rsidR="00001317" w:rsidRDefault="00001317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Cystická fibróza – abnormálnosť vonkajších sekrečných funkcií, ide o produkciu hustého hlienu prieduškami</w:t>
      </w:r>
    </w:p>
    <w:p w14:paraId="2F5960C6" w14:textId="05F2B0CD" w:rsidR="00001317" w:rsidRDefault="00001317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Albinizmus – neschopnosť syntetizovať (tvoriť) melanín (farbivo)</w:t>
      </w:r>
    </w:p>
    <w:p w14:paraId="4A756E88" w14:textId="6F012D55" w:rsidR="00001317" w:rsidRDefault="00001317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Celiakia – neschopnosť tráviť lepok</w:t>
      </w:r>
    </w:p>
    <w:p w14:paraId="1B34F737" w14:textId="77777777" w:rsidR="00001317" w:rsidRPr="00001317" w:rsidRDefault="00001317" w:rsidP="00001317">
      <w:pPr>
        <w:rPr>
          <w:lang w:val="sk-SK"/>
        </w:rPr>
      </w:pPr>
    </w:p>
    <w:p w14:paraId="24E02FEE" w14:textId="5DDD4391" w:rsidR="00001317" w:rsidRDefault="00001317" w:rsidP="0000131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Autozómovo dominantné:</w:t>
      </w:r>
    </w:p>
    <w:p w14:paraId="0C75EBF8" w14:textId="5C1FEC30" w:rsidR="00001317" w:rsidRDefault="00001317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Polydaktýlia – viacprstosť</w:t>
      </w:r>
    </w:p>
    <w:p w14:paraId="4768A389" w14:textId="5DBD2BDE" w:rsidR="00001317" w:rsidRDefault="00001317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Porucha dentínu – spôsobuje žltý vzhľad koruniek a rýchle opotrebovanie</w:t>
      </w:r>
    </w:p>
    <w:p w14:paraId="3D48D4CA" w14:textId="444FF361" w:rsidR="00001317" w:rsidRDefault="00001317" w:rsidP="00001317">
      <w:pPr>
        <w:rPr>
          <w:lang w:val="sk-SK"/>
        </w:rPr>
      </w:pPr>
    </w:p>
    <w:p w14:paraId="4A38AEF3" w14:textId="1BC2F6CE" w:rsidR="00001317" w:rsidRDefault="00001317" w:rsidP="0000131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Gonozómovo dedičné choroby:</w:t>
      </w:r>
    </w:p>
    <w:p w14:paraId="21830299" w14:textId="16B5DF4E" w:rsidR="00001317" w:rsidRDefault="00001317" w:rsidP="00001317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X – viazané recesívne:</w:t>
      </w:r>
    </w:p>
    <w:p w14:paraId="61E7DA7D" w14:textId="771E5FE7" w:rsidR="00001317" w:rsidRDefault="00D42594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Hemofília – chorobná nezrážanlivosť krvi</w:t>
      </w:r>
    </w:p>
    <w:p w14:paraId="63520A57" w14:textId="006F7535" w:rsidR="00D42594" w:rsidRPr="00001317" w:rsidRDefault="00D42594" w:rsidP="00001317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Daltonizmus - farbosleposť</w:t>
      </w:r>
    </w:p>
    <w:sectPr w:rsidR="00D42594" w:rsidRPr="00001317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17"/>
    <w:rsid w:val="00001317"/>
    <w:rsid w:val="00150E19"/>
    <w:rsid w:val="00205D9E"/>
    <w:rsid w:val="00465E9E"/>
    <w:rsid w:val="006A500F"/>
    <w:rsid w:val="007D2155"/>
    <w:rsid w:val="00D42594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55D0"/>
  <w15:chartTrackingRefBased/>
  <w15:docId w15:val="{B4ABE208-5600-4AF2-8623-633C6536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2022-05-29T18:51:00Z</cp:lastPrinted>
  <dcterms:created xsi:type="dcterms:W3CDTF">2022-05-29T18:39:00Z</dcterms:created>
  <dcterms:modified xsi:type="dcterms:W3CDTF">2022-05-29T18:52:00Z</dcterms:modified>
</cp:coreProperties>
</file>