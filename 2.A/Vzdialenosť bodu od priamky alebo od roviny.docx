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608CE" w14:textId="09E5C82F" w:rsidR="00150E19" w:rsidRPr="00205D9E" w:rsidRDefault="00852A3F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Vzdialenosť bodu od priamky/roviny</w:t>
      </w:r>
    </w:p>
    <w:p w14:paraId="05DCA5B3" w14:textId="77777777" w:rsidR="00465E9E" w:rsidRPr="00205D9E" w:rsidRDefault="00465E9E" w:rsidP="00465E9E">
      <w:pPr>
        <w:rPr>
          <w:lang w:val="sk-SK"/>
        </w:rPr>
      </w:pPr>
    </w:p>
    <w:p w14:paraId="7CCD75DA" w14:textId="03850EC8" w:rsidR="00465E9E" w:rsidRDefault="00852A3F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Priamka:</w:t>
      </w:r>
    </w:p>
    <w:p w14:paraId="2294C4AF" w14:textId="0B4FC89B" w:rsidR="00852A3F" w:rsidRDefault="00852A3F" w:rsidP="00852A3F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CF9351" wp14:editId="57F5B39E">
                <wp:simplePos x="0" y="0"/>
                <wp:positionH relativeFrom="column">
                  <wp:posOffset>1769603</wp:posOffset>
                </wp:positionH>
                <wp:positionV relativeFrom="paragraph">
                  <wp:posOffset>20472</wp:posOffset>
                </wp:positionV>
                <wp:extent cx="245880" cy="278640"/>
                <wp:effectExtent l="38100" t="38100" r="1905" b="4572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8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A6B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" o:spid="_x0000_s1026" type="#_x0000_t75" style="position:absolute;margin-left:139pt;margin-top:1.25pt;width:20.0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">
                <v:imagedata r:id="rId6" o:title=""/>
              </v:shape>
            </w:pict>
          </mc:Fallback>
        </mc:AlternateContent>
      </w:r>
    </w:p>
    <w:p w14:paraId="19BA2FFD" w14:textId="16CFBFAD" w:rsidR="00852A3F" w:rsidRDefault="00852A3F" w:rsidP="00852A3F">
      <w:pPr>
        <w:rPr>
          <w:lang w:val="sk-SK"/>
        </w:rPr>
      </w:pPr>
    </w:p>
    <w:p w14:paraId="3AF8FD41" w14:textId="642B328D" w:rsidR="00852A3F" w:rsidRDefault="00852A3F" w:rsidP="00852A3F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19589" wp14:editId="683F33AC">
                <wp:simplePos x="0" y="0"/>
                <wp:positionH relativeFrom="column">
                  <wp:posOffset>2103120</wp:posOffset>
                </wp:positionH>
                <wp:positionV relativeFrom="paragraph">
                  <wp:posOffset>2159</wp:posOffset>
                </wp:positionV>
                <wp:extent cx="1783080" cy="252984"/>
                <wp:effectExtent l="0" t="0" r="7620" b="1397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5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B372D" w14:textId="7F51B59D" w:rsidR="00852A3F" w:rsidRPr="00852A3F" w:rsidRDefault="00852A3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Kolmý priemet do priamky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A19589" id="_x0000_t202" coordsize="21600,21600" o:spt="202" path="m,l,21600r21600,l21600,xe">
                <v:stroke joinstyle="miter"/>
                <v:path gradientshapeok="t" o:connecttype="rect"/>
              </v:shapetype>
              <v:shape id="Textové pole 23" o:spid="_x0000_s1026" type="#_x0000_t202" style="position:absolute;margin-left:165.6pt;margin-top:.15pt;width:140.4pt;height:19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" filled="f" stroked="f" strokeweight=".5pt">
                <v:textbox inset="0,0,0,0">
                  <w:txbxContent>
                    <w:p w14:paraId="1BCB372D" w14:textId="7F51B59D" w:rsidR="00852A3F" w:rsidRPr="00852A3F" w:rsidRDefault="00852A3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Kolmý priemet do priamky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75E0EB" wp14:editId="76E7088C">
                <wp:simplePos x="0" y="0"/>
                <wp:positionH relativeFrom="column">
                  <wp:posOffset>1797685</wp:posOffset>
                </wp:positionH>
                <wp:positionV relativeFrom="paragraph">
                  <wp:posOffset>56515</wp:posOffset>
                </wp:positionV>
                <wp:extent cx="232265" cy="128270"/>
                <wp:effectExtent l="38100" t="38100" r="15875" b="43180"/>
                <wp:wrapNone/>
                <wp:docPr id="22" name="Písanie rukou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22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ABF84" id="Písanie rukou 22" o:spid="_x0000_s1026" type="#_x0000_t75" style="position:absolute;margin-left:141.2pt;margin-top:4.1pt;width:19pt;height:1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24E934" wp14:editId="2825C871">
                <wp:simplePos x="0" y="0"/>
                <wp:positionH relativeFrom="column">
                  <wp:posOffset>1048385</wp:posOffset>
                </wp:positionH>
                <wp:positionV relativeFrom="paragraph">
                  <wp:posOffset>144780</wp:posOffset>
                </wp:positionV>
                <wp:extent cx="712470" cy="93345"/>
                <wp:effectExtent l="38100" t="38100" r="30480" b="4000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247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9139A" id="Písanie rukou 15" o:spid="_x0000_s1026" type="#_x0000_t75" style="position:absolute;margin-left:82.2pt;margin-top:11.05pt;width:56.8pt;height: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8FC0AA" wp14:editId="6EE3F695">
                <wp:simplePos x="0" y="0"/>
                <wp:positionH relativeFrom="column">
                  <wp:posOffset>1704803</wp:posOffset>
                </wp:positionH>
                <wp:positionV relativeFrom="paragraph">
                  <wp:posOffset>-504588</wp:posOffset>
                </wp:positionV>
                <wp:extent cx="164520" cy="1324080"/>
                <wp:effectExtent l="38100" t="38100" r="45085" b="4762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4520" cy="13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D1F89" id="Písanie rukou 1" o:spid="_x0000_s1026" type="#_x0000_t75" style="position:absolute;margin-left:133.9pt;margin-top:-40.1pt;width:13.65pt;height:10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">
                <v:imagedata r:id="rId12" o:title=""/>
              </v:shape>
            </w:pict>
          </mc:Fallback>
        </mc:AlternateContent>
      </w:r>
    </w:p>
    <w:p w14:paraId="3071EEE6" w14:textId="71871548" w:rsidR="00852A3F" w:rsidRDefault="00852A3F" w:rsidP="00852A3F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ADA1A1" wp14:editId="09746E74">
                <wp:simplePos x="0" y="0"/>
                <wp:positionH relativeFrom="column">
                  <wp:posOffset>1002030</wp:posOffset>
                </wp:positionH>
                <wp:positionV relativeFrom="paragraph">
                  <wp:posOffset>-95250</wp:posOffset>
                </wp:positionV>
                <wp:extent cx="78740" cy="224155"/>
                <wp:effectExtent l="19050" t="38100" r="35560" b="4254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74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38F6C" id="Písanie rukou 10" o:spid="_x0000_s1026" type="#_x0000_t75" style="position:absolute;margin-left:78.55pt;margin-top:-7.85pt;width:6.9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">
                <v:imagedata r:id="rId14" o:title=""/>
              </v:shape>
            </w:pict>
          </mc:Fallback>
        </mc:AlternateContent>
      </w:r>
    </w:p>
    <w:p w14:paraId="38F24592" w14:textId="4163D16C" w:rsidR="00852A3F" w:rsidRDefault="00852A3F" w:rsidP="00852A3F">
      <w:pPr>
        <w:rPr>
          <w:lang w:val="sk-SK"/>
        </w:rPr>
      </w:pPr>
    </w:p>
    <w:p w14:paraId="2D65FED7" w14:textId="3CEE5972" w:rsidR="00852A3F" w:rsidRDefault="00852A3F" w:rsidP="00852A3F">
      <w:pPr>
        <w:rPr>
          <w:lang w:val="sk-SK"/>
        </w:rPr>
      </w:pPr>
    </w:p>
    <w:p w14:paraId="1EEA2E00" w14:textId="51EDEA72" w:rsidR="00852A3F" w:rsidRDefault="00852A3F" w:rsidP="00852A3F">
      <w:pPr>
        <w:pStyle w:val="Odsekzoznamu"/>
        <w:ind w:left="1440"/>
        <w:rPr>
          <w:lang w:val="sk-SK"/>
        </w:rPr>
      </w:pPr>
    </w:p>
    <w:p w14:paraId="6499F842" w14:textId="0E35DDC0" w:rsidR="00852A3F" w:rsidRPr="00852A3F" w:rsidRDefault="00685F47" w:rsidP="00852A3F">
      <w:pPr>
        <w:pStyle w:val="Odsekzoznamu"/>
        <w:numPr>
          <w:ilvl w:val="1"/>
          <w:numId w:val="1"/>
        </w:numPr>
        <w:rPr>
          <w:lang w:val="sk-SK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A,p</m:t>
            </m:r>
          </m:e>
        </m:d>
        <m:r>
          <w:rPr>
            <w:rFonts w:ascii="Cambria Math" w:hAnsi="Cambria Math"/>
            <w:lang w:val="sk-SK"/>
          </w:rPr>
          <m:t>=|A,A'|</m:t>
        </m:r>
      </m:oMath>
    </w:p>
    <w:p w14:paraId="51F64762" w14:textId="701D4CA5" w:rsidR="00852A3F" w:rsidRDefault="00852A3F" w:rsidP="00852A3F">
      <w:pPr>
        <w:rPr>
          <w:lang w:val="sk-SK"/>
        </w:rPr>
      </w:pPr>
    </w:p>
    <w:p w14:paraId="2F12522D" w14:textId="3A37CD2D" w:rsidR="00852A3F" w:rsidRDefault="00852A3F" w:rsidP="00852A3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Rovina:</w:t>
      </w:r>
    </w:p>
    <w:p w14:paraId="09C70BCC" w14:textId="79E99442" w:rsidR="00852A3F" w:rsidRDefault="00852A3F" w:rsidP="00852A3F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0E9AF60" wp14:editId="5E23F19E">
                <wp:simplePos x="0" y="0"/>
                <wp:positionH relativeFrom="column">
                  <wp:posOffset>2432820</wp:posOffset>
                </wp:positionH>
                <wp:positionV relativeFrom="paragraph">
                  <wp:posOffset>217483</wp:posOffset>
                </wp:positionV>
                <wp:extent cx="145080" cy="110520"/>
                <wp:effectExtent l="38100" t="38100" r="45720" b="41910"/>
                <wp:wrapNone/>
                <wp:docPr id="53" name="Písanie rukou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E6257" id="Písanie rukou 53" o:spid="_x0000_s1026" type="#_x0000_t75" style="position:absolute;margin-left:191.2pt;margin-top:16.75pt;width:12.1pt;height: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">
                <v:imagedata r:id="rId16" o:title=""/>
              </v:shape>
            </w:pict>
          </mc:Fallback>
        </mc:AlternateContent>
      </w:r>
    </w:p>
    <w:p w14:paraId="4129C3E1" w14:textId="4BC39519" w:rsidR="00852A3F" w:rsidRDefault="00852A3F" w:rsidP="00852A3F">
      <w:pPr>
        <w:rPr>
          <w:lang w:val="sk-SK"/>
        </w:rPr>
      </w:pPr>
    </w:p>
    <w:p w14:paraId="61C4B6E2" w14:textId="3CF8C0D3" w:rsidR="00852A3F" w:rsidRDefault="00852A3F" w:rsidP="00852A3F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654CD70" wp14:editId="5A1D4052">
                <wp:simplePos x="0" y="0"/>
                <wp:positionH relativeFrom="column">
                  <wp:posOffset>2806500</wp:posOffset>
                </wp:positionH>
                <wp:positionV relativeFrom="paragraph">
                  <wp:posOffset>103543</wp:posOffset>
                </wp:positionV>
                <wp:extent cx="88200" cy="166320"/>
                <wp:effectExtent l="38100" t="38100" r="26670" b="43815"/>
                <wp:wrapNone/>
                <wp:docPr id="52" name="Písanie rukou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2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3264" id="Písanie rukou 52" o:spid="_x0000_s1026" type="#_x0000_t75" style="position:absolute;margin-left:220.65pt;margin-top:7.8pt;width:7.7pt;height:1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B1F0F02" wp14:editId="2F398067">
                <wp:simplePos x="0" y="0"/>
                <wp:positionH relativeFrom="column">
                  <wp:posOffset>2462530</wp:posOffset>
                </wp:positionH>
                <wp:positionV relativeFrom="paragraph">
                  <wp:posOffset>52705</wp:posOffset>
                </wp:positionV>
                <wp:extent cx="394680" cy="135575"/>
                <wp:effectExtent l="38100" t="38100" r="43815" b="36195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4680" cy="13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349E" id="Písanie rukou 48" o:spid="_x0000_s1026" type="#_x0000_t75" style="position:absolute;margin-left:193.55pt;margin-top:3.8pt;width:31.8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87F35" wp14:editId="4BFFB780">
                <wp:simplePos x="0" y="0"/>
                <wp:positionH relativeFrom="column">
                  <wp:posOffset>3035300</wp:posOffset>
                </wp:positionH>
                <wp:positionV relativeFrom="paragraph">
                  <wp:posOffset>111125</wp:posOffset>
                </wp:positionV>
                <wp:extent cx="1783080" cy="252984"/>
                <wp:effectExtent l="0" t="0" r="7620" b="1397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5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15B83" w14:textId="1A157127" w:rsidR="00852A3F" w:rsidRPr="00852A3F" w:rsidRDefault="00852A3F" w:rsidP="00852A3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Kolmý priemet do roviny </w:t>
                            </w:r>
                            <w:r>
                              <w:rPr>
                                <w:rFonts w:cstheme="minorHAnsi"/>
                                <w:lang w:val="sk-SK"/>
                              </w:rPr>
                              <w:t>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87F35" id="Textové pole 43" o:spid="_x0000_s1027" type="#_x0000_t202" style="position:absolute;margin-left:239pt;margin-top:8.75pt;width:140.4pt;height:19.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" filled="f" stroked="f" strokeweight=".5pt">
                <v:textbox inset="0,0,0,0">
                  <w:txbxContent>
                    <w:p w14:paraId="5DD15B83" w14:textId="1A157127" w:rsidR="00852A3F" w:rsidRPr="00852A3F" w:rsidRDefault="00852A3F" w:rsidP="00852A3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Kolmý priemet do roviny </w:t>
                      </w:r>
                      <w:r>
                        <w:rPr>
                          <w:rFonts w:cstheme="minorHAnsi"/>
                          <w:lang w:val="sk-SK"/>
                        </w:rPr>
                        <w:t>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F22871A" wp14:editId="2C2F794D">
                <wp:simplePos x="0" y="0"/>
                <wp:positionH relativeFrom="column">
                  <wp:posOffset>2287380</wp:posOffset>
                </wp:positionH>
                <wp:positionV relativeFrom="paragraph">
                  <wp:posOffset>106783</wp:posOffset>
                </wp:positionV>
                <wp:extent cx="27360" cy="14040"/>
                <wp:effectExtent l="38100" t="38100" r="48895" b="43180"/>
                <wp:wrapNone/>
                <wp:docPr id="42" name="Písanie rukou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C1530" id="Písanie rukou 42" o:spid="_x0000_s1026" type="#_x0000_t75" style="position:absolute;margin-left:179.75pt;margin-top:8.05pt;width:2.85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4DCBD73" wp14:editId="344D439C">
                <wp:simplePos x="0" y="0"/>
                <wp:positionH relativeFrom="column">
                  <wp:posOffset>2250440</wp:posOffset>
                </wp:positionH>
                <wp:positionV relativeFrom="paragraph">
                  <wp:posOffset>14605</wp:posOffset>
                </wp:positionV>
                <wp:extent cx="138430" cy="201295"/>
                <wp:effectExtent l="38100" t="38100" r="33020" b="46355"/>
                <wp:wrapNone/>
                <wp:docPr id="41" name="Písanie rukou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843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AF2C" id="Písanie rukou 41" o:spid="_x0000_s1026" type="#_x0000_t75" style="position:absolute;margin-left:176.85pt;margin-top:.8pt;width:11.6pt;height:1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">
                <v:imagedata r:id="rId2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F5742E" wp14:editId="132779D6">
                <wp:simplePos x="0" y="0"/>
                <wp:positionH relativeFrom="column">
                  <wp:posOffset>1764665</wp:posOffset>
                </wp:positionH>
                <wp:positionV relativeFrom="paragraph">
                  <wp:posOffset>158115</wp:posOffset>
                </wp:positionV>
                <wp:extent cx="689610" cy="114300"/>
                <wp:effectExtent l="38100" t="38100" r="34290" b="38100"/>
                <wp:wrapNone/>
                <wp:docPr id="38" name="Písanie rukou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961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C5435" id="Písanie rukou 38" o:spid="_x0000_s1026" type="#_x0000_t75" style="position:absolute;margin-left:138.6pt;margin-top:12.1pt;width:55pt;height: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">
                <v:imagedata r:id="rId2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B2FCE00" wp14:editId="6C79C920">
                <wp:simplePos x="0" y="0"/>
                <wp:positionH relativeFrom="column">
                  <wp:posOffset>1726565</wp:posOffset>
                </wp:positionH>
                <wp:positionV relativeFrom="paragraph">
                  <wp:posOffset>170815</wp:posOffset>
                </wp:positionV>
                <wp:extent cx="84465" cy="213995"/>
                <wp:effectExtent l="38100" t="38100" r="48895" b="33655"/>
                <wp:wrapNone/>
                <wp:docPr id="33" name="Písanie rukou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446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5A5FA" id="Písanie rukou 33" o:spid="_x0000_s1026" type="#_x0000_t75" style="position:absolute;margin-left:135.6pt;margin-top:13.1pt;width:7.35pt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">
                <v:imagedata r:id="rId2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6A1144D" wp14:editId="1725CE48">
                <wp:simplePos x="0" y="0"/>
                <wp:positionH relativeFrom="column">
                  <wp:posOffset>2133300</wp:posOffset>
                </wp:positionH>
                <wp:positionV relativeFrom="paragraph">
                  <wp:posOffset>-362297</wp:posOffset>
                </wp:positionV>
                <wp:extent cx="591120" cy="1000440"/>
                <wp:effectExtent l="38100" t="38100" r="38100" b="47625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1120" cy="10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76D71" id="Písanie rukou 27" o:spid="_x0000_s1026" type="#_x0000_t75" style="position:absolute;margin-left:167.65pt;margin-top:-28.9pt;width:47.3pt;height:7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">
                <v:imagedata r:id="rId3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1031ABA" wp14:editId="20676B29">
                <wp:simplePos x="0" y="0"/>
                <wp:positionH relativeFrom="column">
                  <wp:posOffset>2103420</wp:posOffset>
                </wp:positionH>
                <wp:positionV relativeFrom="paragraph">
                  <wp:posOffset>-374897</wp:posOffset>
                </wp:positionV>
                <wp:extent cx="611280" cy="1014840"/>
                <wp:effectExtent l="38100" t="38100" r="36830" b="33020"/>
                <wp:wrapNone/>
                <wp:docPr id="26" name="Písanie rukou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11280" cy="10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18E0" id="Písanie rukou 26" o:spid="_x0000_s1026" type="#_x0000_t75" style="position:absolute;margin-left:165.25pt;margin-top:-29.85pt;width:48.85pt;height:8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">
                <v:imagedata r:id="rId3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35170A" wp14:editId="3A86D6EA">
                <wp:simplePos x="0" y="0"/>
                <wp:positionH relativeFrom="column">
                  <wp:posOffset>2125020</wp:posOffset>
                </wp:positionH>
                <wp:positionV relativeFrom="paragraph">
                  <wp:posOffset>-374897</wp:posOffset>
                </wp:positionV>
                <wp:extent cx="610920" cy="1003320"/>
                <wp:effectExtent l="38100" t="38100" r="36830" b="44450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0920" cy="10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91CB1" id="Písanie rukou 25" o:spid="_x0000_s1026" type="#_x0000_t75" style="position:absolute;margin-left:166.95pt;margin-top:-29.85pt;width:48.8pt;height:7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deIxZMBAAA6AwAADgAAAAAAAAAAAAAAAAA8AgAAZHJz&#10;L2Uyb0RvYy54bWxQSwECLQAUAAYACAAAACEAMLewcrkCAABIBgAAEAAAAAAAAAAAAAAAAAD7AwAA&#10;ZHJzL2luay9pbmsxLnhtbFBLAQItABQABgAIAAAAIQBlx8f84wAAAAoBAAAPAAAAAAAAAAAAAAAA&#10;AOI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66AF464C" w14:textId="2EA82F45" w:rsidR="00852A3F" w:rsidRDefault="00852A3F" w:rsidP="00852A3F">
      <w:pPr>
        <w:rPr>
          <w:lang w:val="sk-SK"/>
        </w:rPr>
      </w:pPr>
    </w:p>
    <w:p w14:paraId="052A4568" w14:textId="45D99B54" w:rsidR="00852A3F" w:rsidRDefault="00852A3F" w:rsidP="00852A3F">
      <w:pPr>
        <w:rPr>
          <w:lang w:val="sk-SK"/>
        </w:rPr>
      </w:pPr>
    </w:p>
    <w:p w14:paraId="5558DCBF" w14:textId="65FEE931" w:rsidR="00852A3F" w:rsidRPr="00852A3F" w:rsidRDefault="00685F47" w:rsidP="00852A3F">
      <w:pPr>
        <w:pStyle w:val="Odsekzoznamu"/>
        <w:numPr>
          <w:ilvl w:val="1"/>
          <w:numId w:val="1"/>
        </w:numPr>
        <w:rPr>
          <w:lang w:val="sk-SK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A,ρ</m:t>
            </m:r>
          </m:e>
        </m:d>
        <m:r>
          <w:rPr>
            <w:rFonts w:ascii="Cambria Math" w:hAnsi="Cambria Math"/>
            <w:lang w:val="sk-SK"/>
          </w:rPr>
          <m:t>=|A,A'|</m:t>
        </m:r>
      </m:oMath>
    </w:p>
    <w:p w14:paraId="4828AFB2" w14:textId="5F2B95FF" w:rsidR="00852A3F" w:rsidRPr="00852A3F" w:rsidRDefault="00852A3F" w:rsidP="00852A3F">
      <w:pPr>
        <w:pStyle w:val="Odsekzoznamu"/>
        <w:ind w:left="1440"/>
        <w:rPr>
          <w:lang w:val="sk-SK"/>
        </w:rPr>
      </w:pPr>
    </w:p>
    <w:p w14:paraId="67BE6BD7" w14:textId="0F3C1331" w:rsidR="00852A3F" w:rsidRDefault="00852A3F" w:rsidP="00852A3F">
      <w:pPr>
        <w:rPr>
          <w:lang w:val="sk-SK"/>
        </w:rPr>
      </w:pPr>
    </w:p>
    <w:p w14:paraId="15FDBEF3" w14:textId="28CDBC0D" w:rsidR="00852A3F" w:rsidRPr="00852A3F" w:rsidRDefault="00852A3F" w:rsidP="00852A3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Vzdialenosť bodu A od roviny </w:t>
      </w:r>
      <w:r>
        <w:rPr>
          <w:rFonts w:cstheme="minorHAnsi"/>
          <w:lang w:val="sk-SK"/>
        </w:rPr>
        <w:t>ρ</w:t>
      </w:r>
      <w:r>
        <w:rPr>
          <w:lang w:val="sk-SK"/>
        </w:rPr>
        <w:t xml:space="preserve"> alebo priamky p je vzdialenosť bodu A od kolmého priemetu A</w:t>
      </w:r>
      <w:r>
        <w:t>’</w:t>
      </w:r>
      <w:r>
        <w:rPr>
          <w:lang w:val="sk-SK"/>
        </w:rPr>
        <w:t xml:space="preserve"> do tejto roviny/priamky</w:t>
      </w:r>
    </w:p>
    <w:p w14:paraId="24C652A5" w14:textId="675D4F8B" w:rsidR="00852A3F" w:rsidRDefault="00852A3F" w:rsidP="00852A3F">
      <w:pPr>
        <w:rPr>
          <w:lang w:val="sk-SK"/>
        </w:rPr>
      </w:pPr>
    </w:p>
    <w:sectPr w:rsidR="00852A3F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3F"/>
    <w:rsid w:val="00150E19"/>
    <w:rsid w:val="00205D9E"/>
    <w:rsid w:val="003F1D79"/>
    <w:rsid w:val="00465E9E"/>
    <w:rsid w:val="00685F47"/>
    <w:rsid w:val="006A500F"/>
    <w:rsid w:val="00852A3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8491"/>
  <w15:chartTrackingRefBased/>
  <w15:docId w15:val="{BF1B6318-0773-46A3-A360-3E7DBF0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852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6:32.0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1 325,'-1'-63,"3"-69,-2 124,2 0,-1 0,1 0,0 0,0 1,7-14,-7 18,0-1,0 1,0 0,0 0,1 0,0 0,-1 0,1 0,0 1,0-1,0 1,1 0,-1 0,1 0,4-2,1 1,0-1,0 2,1-1,0 1,-1 1,13-1,-20 2,0 0,1 0,-1 0,0 1,0-1,0 1,0-1,0 1,0-1,0 1,0 0,-1 0,1 0,0 0,0 1,-1-1,1 0,-1 1,1-1,-1 1,1-1,-1 1,0 0,0 0,0-1,0 1,0 0,0 0,0 0,-1 0,1 0,-1 0,0 0,1 0,-1 3,3 42,-5 66,0-27,3 3,-3 99,-5-127,3-32,-1 44,5-38,0-31,0-23,0-8,0 4,0 0,1 0,8-40,-2 34,-1 1,-2-1,2-57,-6 53,-1 7,1 0,1 0,9-49,-6 56,-1 5,0-1,1 1,1 0,9-18,-13 29,1 0,0-1,0 1,1 0,-1 0,1 1,-1-1,1 0,0 1,0 0,0-1,0 1,0 0,1 1,-1-1,1 1,-1-1,1 1,-1 0,1 0,7 0,-7 0,0 1,0 0,0 0,0 0,0 0,0 1,0-1,0 1,0 0,0 0,0 1,0-1,4 3,-6-2,0 0,0 0,0 0,0 0,-1 0,1 0,-1 0,1 1,-1-1,0 0,0 1,0-1,0 1,0 0,-1-1,1 1,-1-1,1 1,-1 0,0 4,0-3,0 0,0 0,1 0,0 0,0 0,0 0,0 0,0-1,1 1,0 0,-1-1,1 1,1-1,4 6,-3-5,1 0,0 0,0 0,0-1,0 1,1-1,-1-1,1 1,7 1,8 4,2-1,-1-1,1-1,0-1,41 2,-50-6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9:29.8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344 529,'0'-2,"0"-3,2-2,1 1,-1 5,0 4,0 3,1 1,2 0,2-3,0 2,-1 0,-4 0,-4-1,-1-4,-1-3,0-2</inkml:trace>
  <inkml:trace contextRef="#ctx0" brushRef="#br0" timeOffset="2473.01">156 0,'-4'0,"1"1,0 0,-1-1,1 1,0 0,-1 1,1-1,0 0,0 1,0 0,0 0,1 0,-1 0,-4 5,-32 37,36-40,-3 5,1-1,0 2,0-1,1 0,0 1,-4 17,-10 64,15-75,1-3,1 0,0 0,0 0,1 0,1 0,0 0,5 18,-4-23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9:22.9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1 119,'341'0,"-235"12,-53-11,58-3,-89-1,41-11,-47 9,1 1,0 0,0 1,20 0,-21 2,1 0,30-8,-30 5,-1 1,1 1,17-1,0 3,0-1,42-6,18-5,24 0,-91 9,56 1,-57 2,1-1,33-5,-26 0,-1 2,50 0,-12-8,-61 12</inkml:trace>
  <inkml:trace contextRef="#ctx0" brushRef="#br0" timeOffset="2599.16">1506 59,'2'1,"0"0,1 0,-1 0,0 1,0-1,0 0,0 1,0 0,0-1,-1 1,1 0,0 0,-1 0,0 0,1 0,-1 1,0-1,0 0,1 4,10 15,-8-16,-1 0,1 0,-1 1,4 10,-6-11,1-1,0 1,0-1,0 0,1 0,0 0,-1 0,1-1,0 1,7 5,24 23,-30-27,1 0,0 0,0-1,0 1,0-1,1 0,0-1,0 1,12 4,12 3,-18-6,0-1,0 0,1-1,-1-1,1 1,24-1,22-2,-49 0</inkml:trace>
  <inkml:trace contextRef="#ctx0" brushRef="#br0" timeOffset="3390.27">1729 153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9:10.3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 1,'1'3,"-1"1,1-1,0 0,1 1,-1-1,0 0,1 0,0 0,0 0,0 0,0 0,0 0,4 3,36 33,-39-37,13 11,35 19,-44-28</inkml:trace>
  <inkml:trace contextRef="#ctx0" brushRef="#br0" timeOffset="1209.97">25 165,'6'-2,"0"-1,0 1,0-1,-1-1,1 1,-1-1,0 0,0 0,6-6,-3 2,5-4,-1-1,12-16,-11 13,12-17,-20 27</inkml:trace>
  <inkml:trace contextRef="#ctx0" brushRef="#br0" timeOffset="3374.17">1 566,'1'-9,"1"0,0 1,1-1,0 1,0-1,1 1,0 0,0 0,1 1,11-15,7-15,-8 10,1 1,33-41,-49 66,1 0,0 0,-1 1,1-1,0 0,-1 1,1-1,0 0,0 1,0-1,0 1,-1-1,1 1,0 0,0-1,0 1,2 0,-3 0,1 0,-1 0,1 0,-1 1,1-1,-1 0,1 0,-1 1,1-1,-1 0,1 1,-1-1,0 0,1 1,-1-1,0 1,1-1,-1 1,0-1,0 1,1-1,-1 1,0 0,7 44,-5-22,-2-21,34 137,-32-133,-1 0,0-1,-1 1,1 0,-1 6,3 22,-1-26</inkml:trace>
  <inkml:trace contextRef="#ctx0" brushRef="#br0" timeOffset="4817.78">49 448,'110'8,"-89"-5,24-2,-35-1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9:06.4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1,'0'10,"1"0,0 0,1 0,0 0,1-1,0 1,0-1,1 1,0-1,9 13,-10-15,19 40,-14-27,19 32,-19-39,-2 0,10 26,-11-25,1 1,12 20,41 71,-45-82,18 38,-18-32,44 77,0 11,-46-100,-8-12,0 0,-1 0,1 0,4 13,-1 1,1 0,0-1,17 26,-5 3,-18-41,1 0,-1-1,1 1,1 0,-1-1,1 1,8 9,-7-9,0 0,0 1,0-1,-1 1,4 11,-3-10,-1 1,1-1,8 12,51 80,-6-2,-27-38,30 52,-25-49,-26-46,-1 0,2-1,0 0,16 17,-12-16,20 31,-15-20,-7-10,-6-9,0 0,16 17,-19-22,1 1,-1 0,0 0,0 0,3 8,-3-7,0 0,0 0,0-1,8 9,-6-7,0 0,0 0,0 1,6 13,-9-14,1-1,0 1,1-1,0 0,0-1,0 1,8 7,-3-5,-1 1,0 0,-1 1,-1-1,7 13,9 12,87 109,-95-123,20 19,-29-33,0 0,-1 0,1 1,-2-1,8 15,13 20,-12-23,18 34,5 8,58 56,-90-112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8:59.0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84 0,'0'27,"0"13,-1 1,-8 43,-2 22,7-35,5-56,-2 0,1 0,-6 24,-3 4,1 0,2 1,0 56,7 570,-13-564,12 329,-12-329,12-106,0 9,0 0,0 0,1 0,0 0,3 9,-3-15,0 0,1 0,-1 0,1-1,0 1,0 0,0-1,0 1,0-1,0 1,1-1,-1 0,1 0,0 0,0-1,5 4,114 49,-111-50,127 54,-14 16,-86-51,44 13,-68-29,1-2,30 8,6 2,-5 8,-40-19,1 0,0 0,0 0,1-1,-1 0,1-1,9 3,2-1,-1 1,0 1,0 1,28 14,4 2,1 4,-27-12,120 52,-127-59,-1-1,35 11,2 0,-8-7,-37-10,0 0,0 0,-1 1,12 5,18 5,-28-9,-1-1,1 1,14 8,-9-3,1-1,23 7,-4-1,49 32,-77-41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8:53.24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0,'5'1,"0"1,0-1,0 0,-1 1,1 0,-1 0,1 1,-1-1,0 1,0 0,0 0,0 0,6 8,-4-6,-1 0,1 0,1 0,9 5,-10-7,-1 0,0 0,0 1,0 0,7 7,-8-7,0 0,1 0,-1 0,1-1,0 0,0 0,7 3,123 59,-44-26,44 14,-77-30,-39-15,-1-1,2-1,31 7,-33-9,-1 0,21 9,-17-6,32 13,-32-11,0-2,1 0,26 4,46 13,-79-21,0 0,24 8,-27-7,-1 0,1-1,1 0,23 1,-26-3,-1 0,1 1,-1 0,12 4,-12-3,1-1,-1 1,1-2,11 2,-9-2,1 0,-1 2,0-1,20 8,-20-6,0 0,0-1,0 0,24 1,-23-3,1 1,-1 0,17 5,29 5,-56-12,0 0,0 0,0 1,0-1,0 1,0 0,-1 0,1 0,0 0,0 0,0 1,-1-1,1 1,-1 0,4 2,-4-1,0 0,-1-1,0 1,1 0,-1 0,0 0,0 0,-1 0,1 0,-1 0,1 0,-1 0,0 0,-1 6,-3 1037,7-561,-3-38,-13-342,14-46,-1-49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6:54.8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1 355,'0'-14,"1"-1,0 0,1 1,0-1,6-17,9-36,-7 32,8-23,-14 61,2 10,2 14,21 46,0 9,-15-36,-12-40</inkml:trace>
  <inkml:trace contextRef="#ctx0" brushRef="#br0" timeOffset="899.29">27 246,'48'-10,"-28"4,22-3,-35 8</inkml:trace>
  <inkml:trace contextRef="#ctx0" brushRef="#br0" timeOffset="2049.13">178 1,'0'1,"0"2,0 3,0 0,0 2,0 0,0 1,0 0,0 0,0-1,0 1,0 0,0-1,0 1,1-2,1-1,0 1,0-1</inkml:trace>
  <inkml:trace contextRef="#ctx0" brushRef="#br0" timeOffset="4334.61">238 228,'68'-17,"-48"15,0 0,25-6,-27 3,1 2,-1 1,20-1,-29 3,-4 0,0 1,0-2,0 1,-1-1,10-1,-8 0</inkml:trace>
  <inkml:trace contextRef="#ctx0" brushRef="#br0" timeOffset="5220.3">500 128,'8'0,"0"2,1-1,-1 1,0 1,0 0,14 6,25 8,-46-17,0 0,1 0,-1 0,0 1,0-1,0 0,0 0,0 1,0-1,0 1,1-1,-1 1,0-1,-1 1,1 0,0-1,0 1,0 0,0 0,0-1,-1 1,1 0,0 0,-1 0,1 0,-1 0,2 2,-3-1,0-1,1 1,-1 0,0-1,0 1,0-1,0 0,0 1,0-1,-1 0,1 1,0-1,-1 0,1 0,-1 0,1 0,-3 0,-22 15,17-12,1 1,0 0,-14 11,18-12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6:48.3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1972 0,'-19'1,"1"1,-29 5,19-1,-80 4,52-2,37-5,1 0,-25 0,-67 5,17 1,-9-1,89-7,0 0,-23 6,23-5,0 1,-26 0,-96 6,-35-1,69 0,39-9,-88 3,6 22,97-13,22-4,0-1,-1-2,-45 3,58-6,0 0,-24 6,-10 1,39-7,1 1,0-1,-1 1,-8 4,9-3,1-1,0 0,-1 0,1 0,-1-1,-10 0,9-1,1 0</inkml:trace>
  <inkml:trace contextRef="#ctx0" brushRef="#br0" timeOffset="2445.49">1573 61,'2'6,"1"0,0 0,0 0,1 0,0 0,-1-1,2 1,8 8,-6-8,-1 0,1-1,0 0,13 6,-13-6,1-1,-1 1,1 1,9 9,-7-6,0 0,1 0,0-1,0-1,1 0,14 6,-16-10,1-1,0-1,0 0,-1 0,1-1,0 0,14-3,15 1,-7 2,-26 0</inkml:trace>
  <inkml:trace contextRef="#ctx0" brushRef="#br0" timeOffset="3162.45">1845 111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6:23.6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1,'-1'44,"0"-16,1-1,2 0,8 50,-7-58,0 0,-2 0,0 29,-2-30,2 1,0 0,6 32,-2-32,5 16,-2 0,-1 1,-2-1,0 42,-4-50,1-1,7 39,5 51,-9-83,-2 0,-1 0,-4 62,0-18,2 314,8-333,0-2,1 6,-6-46,-1 0,1 20,14 94,-16-106,1 1,1-1,2 0,9 33,-3 0,-9-41,1 0,10 28,-8-29,1 1,-2-1,0 1,-1 0,-1 0,1 26,13 88,0 1,-15-110,0 0,1 0,1 0,1 0,1 0,1-1,10 23,-13-33,0 1,-1 0,1 0,0 21,-3-21,2 0,-1 0,1 0,1 0,4 11,9 38,-13-46,1 0,9 24,-8-21,1 0,-2 0,4 30,-7-39,12 66,10 93,-22-121,-1-28,0-1,2 1,0-1,0 0,2 0,7 23,-9-34,0 0,-1 0,0 0,0 1,0-1,-1 0,0 9,-1-13,2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6:37.1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 8,'2'0,"0"1,0-1,-1 1,1 0,0 0,-1 0,1 0,0 0,-1 1,0-1,1 0,-1 1,0-1,1 1,1 2,19 31,-18-29,3 5,0 0,2 0,-1-1,1 0,1 0,0-1,0 0,1-1,0 0,14 7,-16-9,-1 0</inkml:trace>
  <inkml:trace contextRef="#ctx0" brushRef="#br0" timeOffset="1698.02">32 202,'1'-4,"-1"0,1 0,-1 0,1 0,1 0,-1 0,1 0,-1 0,1 0,0 1,0-1,1 1,-1 0,5-5,5-5,2 0,15-11,8-8,8-20,-38 45</inkml:trace>
  <inkml:trace contextRef="#ctx0" brushRef="#br0" timeOffset="4173.42">32 609,'1'-3,"0"0,-1 0,1 0,0 0,1 0,-1 0,1 1,-1-1,3-3,8-16,6-50,-14 52,1 0,1 0,0 0,10-19,-16 39,0-1,0 1,0-1,0 1,1-1,-1 1,0 0,0-1,0 1,0-1,0 1,1 0,-1-1,0 1,0 0,1-1,-1 1,0 0,1-1,-1 1,0 0,1 0,-1-1,0 1,1 0,-1 0,1 0,-1-1,0 1,1 0,-1 0,1 0,-1 0,1 0,-1 0,0 0,1 0,0 0,4 19,-4 44,-2-54,1 156,0-151</inkml:trace>
  <inkml:trace contextRef="#ctx0" brushRef="#br0" timeOffset="5446.89">0 529,'3'0,"3"0,4 0,3 0,2 0,1 0,1 0,0 0,0 0,0 0,0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0:23.9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250 166,'46'11,"-44"-11,2 1,0 0,0-1,0 1,0-1,0 0,0 0,0-1,0 1,0-1,-1 0,1 0,0 0,0 0,-1-1,1 0,-1 1,1-1,-1 0,0-1,6-4,-7 4,1-1,-1 1,0-1,0 0,0 1,-1-1,1 0,-1 0,0 0,0-1,0 1,-1 0,0 0,1 0,-1-1,-1 1,1 0,-1 0,1 0,-1 0,0-1,-1 1,1 0,-1 1,0-1,-4-7,4 8,0 1,0-1,0 0,0 1,0 0,-1-1,1 1,-1 0,0 0,0 0,0 1,0-1,0 1,0 0,0-1,0 1,0 1,-1-1,-2 0,-10-1,1 0,-27 2,36 0,4 0,0 0,0 0,0 1,0-1,0 1,0-1,0 1,0 0,0-1,0 1,0 0,0 1,0-1,1 0,-1 0,1 1,-1-1,1 1,-1-1,1 1,0 0,-1-1,1 1,0 0,0 0,1 0,-1 0,0 0,1 0,-1 0,1 0,-1 4,-1 9,1-1,1 1,3 28,-1-10,-2-29,-1 1,1 0,-1 0,0 0,0 0,0-1,-1 1,0-1,0 1,0-1,0 0,-1 1,1-1,-6 5,2-2,-1 0,-1 0,1-1,-1 0,0 0,-9 4,13-8,0 0,1 1,-1-2,0 1,0 0,-1-1,1 0,0 0,0 0,0 0,-1-1,1 0,0 0,-1 0,1 0,0-1,-1 1,1-1,0 0,0-1,0 1,0-1,0 1,-5-4,2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0:18.3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0,'5'2,"0"1,0-1,0 1,0 0,0 0,-1 0,1 1,-1-1,5 6,-6-6,24 32,-23-29,-1 0,1-1,1 0,-1 1,7 4,-1 0,0 1,0 0,14 21,12 14,-26-36,-6-6,-1 0,1 0,-1 0,1 1,-1-1,4 9,-6-11,-1 0,1 0,-1 0,0 1,1-1,-1 0,0 0,0 0,-1 1,1-1,0 0,-1 0,1 0,-1 1,0-1,0 0,1 0,-1 0,-1 0,0 2,-61 76,27-22,33-51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0:09.3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2 375,'-1'-6,"1"0,0-1,0 1,1-1,0 1,0 0,0 0,1-1,0 1,0 0,0 0,1 1,5-10,-3 7,-1 0,-1 0,0 0,0 0,-1 0,3-12,8-28,-9 38,-3 7,0-1,0 1,0 0,0 0,1-1,-1 1,1 0,0 1,0-1,0 0,4-4,-4 9,0 0,-1-1,1 1,-1 0,0 0,1 0,-1 0,0 0,0 0,0 1,0-1,0 4,2 1,2 5,-1 1,0-1,3 21,3 10,-4-26,-4-10,1 1,-1 0,-1-1,2 12,-3-10</inkml:trace>
  <inkml:trace contextRef="#ctx0" brushRef="#br0" timeOffset="764.01">49 258,'2'0,"1"-2,1-1,3 1,1-1,3 2,0 0,1 1,0-1,0 1,0 0,-2 1</inkml:trace>
  <inkml:trace contextRef="#ctx0" brushRef="#br0" timeOffset="1865">213 0,'0'2,"0"3,0 2,-2 0,0 1,-1 1,1 1,1 1,0 1,0-1,1 1,0 0,0 0,0 0,1 0,-1 0,0-1,0-1</inkml:trace>
  <inkml:trace contextRef="#ctx0" brushRef="#br0" timeOffset="3225.02">297 235,'7'1,"0"0,0 0,0 0,0 1,10 4,-10-3,1-1,-1 0,1 0,-1 0,10 0,38-2,-18 0,-1 1,39 6,54 17,-23-1,-78-19,-20-3,0 0,-1 0,1 1,0 0,13 5,-3 0,1-1,0 0,22 2,11 4,-43-10,0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39:35.5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55 3,'0'-2,"0"1,-8 26,8-24,-1 0,1 0,-1 0,1 0,-1-1,0 1,0 0,1 0,-1-1,0 1,0-1,0 1,0-1,0 1,1-1,-1 1,0-1,0 0,0 1,0-1,0 0,0 0,0 0,0 0,-1 0,1 0,0 0,0 0,0 0,0 0,0-1,0 1,0 0,0-1,-1 0,-11-9,15 1,-1 7,0 1,1 0,-1 0,1 0,-1 0,1 0,0 1,-1-1,1 0,0 1,-1-1,1 1,4-1,2 0,-5 0,1 1,-1-1,0 1,1-1,-1 1,1 0,-1 1,0-1,5 1,-8 0,0-1,0 0,0 0,0 1,1-1,-1 0,0 0,0 1,0-1,0 0,0 0,0 0,0 1,-1-1,1 0,0 0,0 1,0-1,0 0,0 0,0 0,0 1,0-1,-1 0,1 0,0 0,0 1,0-1,0 0,-1 0,1 0,0 0,0 0,0 1,-1-1,1 0,0 0,0 0,0 0,-1 0,1 0,0 0,0 0,-1 0,1 0,0 0,0 0,-1 0,1 0,0 0,0 0,-1 0,1 0,0 0,0 0,0 0,-1-1,-15 2,8-3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2022-05-16T18:45:00Z</dcterms:created>
  <dcterms:modified xsi:type="dcterms:W3CDTF">2022-05-17T15:30:00Z</dcterms:modified>
</cp:coreProperties>
</file>