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ABAC5" w14:textId="6CCDD10F" w:rsidR="00150E19" w:rsidRPr="00205D9E" w:rsidRDefault="00BC4E0E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Obvod s odporom</w:t>
      </w:r>
    </w:p>
    <w:p w14:paraId="0EBBCC2B" w14:textId="77777777" w:rsidR="00465E9E" w:rsidRPr="00205D9E" w:rsidRDefault="00465E9E" w:rsidP="00465E9E">
      <w:pPr>
        <w:rPr>
          <w:lang w:val="sk-SK"/>
        </w:rPr>
      </w:pPr>
    </w:p>
    <w:p w14:paraId="2E00656D" w14:textId="50BBC756" w:rsidR="00BC4E0E" w:rsidRPr="00BC4E0E" w:rsidRDefault="00BC4E0E" w:rsidP="00BC4E0E">
      <w:pPr>
        <w:numPr>
          <w:ilvl w:val="0"/>
          <w:numId w:val="1"/>
        </w:numPr>
        <w:contextualSpacing/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EDB0D67" wp14:editId="7D22161D">
                <wp:simplePos x="0" y="0"/>
                <wp:positionH relativeFrom="column">
                  <wp:posOffset>1796835</wp:posOffset>
                </wp:positionH>
                <wp:positionV relativeFrom="paragraph">
                  <wp:posOffset>-60810</wp:posOffset>
                </wp:positionV>
                <wp:extent cx="448920" cy="277920"/>
                <wp:effectExtent l="38100" t="38100" r="8890" b="46355"/>
                <wp:wrapNone/>
                <wp:docPr id="17" name="Písanie rukou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4892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C695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7" o:spid="_x0000_s1026" type="#_x0000_t75" style="position:absolute;margin-left:141.15pt;margin-top:-5.15pt;width:36.1pt;height:2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">
                <v:imagedata r:id="rId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E973303" wp14:editId="64F0C17A">
                <wp:simplePos x="0" y="0"/>
                <wp:positionH relativeFrom="column">
                  <wp:posOffset>687280</wp:posOffset>
                </wp:positionH>
                <wp:positionV relativeFrom="paragraph">
                  <wp:posOffset>58945</wp:posOffset>
                </wp:positionV>
                <wp:extent cx="399960" cy="197280"/>
                <wp:effectExtent l="38100" t="38100" r="38735" b="31750"/>
                <wp:wrapNone/>
                <wp:docPr id="7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99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60E64" id="Písanie rukou 7" o:spid="_x0000_s1026" type="#_x0000_t75" style="position:absolute;margin-left:53.75pt;margin-top:4.3pt;width:32.2pt;height:1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">
                <v:imagedata r:id="rId8" o:title=""/>
              </v:shape>
            </w:pict>
          </mc:Fallback>
        </mc:AlternateContent>
      </w:r>
      <w:r w:rsidRPr="00BC4E0E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52F5BC" wp14:editId="2FAA1274">
                <wp:simplePos x="0" y="0"/>
                <wp:positionH relativeFrom="column">
                  <wp:posOffset>1664335</wp:posOffset>
                </wp:positionH>
                <wp:positionV relativeFrom="paragraph">
                  <wp:posOffset>6985</wp:posOffset>
                </wp:positionV>
                <wp:extent cx="58780" cy="58780"/>
                <wp:effectExtent l="38100" t="38100" r="36830" b="36830"/>
                <wp:wrapNone/>
                <wp:docPr id="1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8780" cy="5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FFDB0" id="Písanie rukou 15" o:spid="_x0000_s1026" type="#_x0000_t75" style="position:absolute;margin-left:130.7pt;margin-top:.2pt;width:5.35pt;height: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">
                <v:imagedata r:id="rId10" o:title=""/>
              </v:shape>
            </w:pict>
          </mc:Fallback>
        </mc:AlternateContent>
      </w:r>
      <w:r w:rsidRPr="00BC4E0E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92A7DC" wp14:editId="573E73D8">
                <wp:simplePos x="0" y="0"/>
                <wp:positionH relativeFrom="column">
                  <wp:posOffset>570865</wp:posOffset>
                </wp:positionH>
                <wp:positionV relativeFrom="paragraph">
                  <wp:posOffset>3175</wp:posOffset>
                </wp:positionV>
                <wp:extent cx="47350" cy="65405"/>
                <wp:effectExtent l="38100" t="38100" r="48260" b="48895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350" cy="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692F5" id="Písanie rukou 12" o:spid="_x0000_s1026" type="#_x0000_t75" style="position:absolute;margin-left:44.6pt;margin-top:-.1pt;width:4.45pt;height: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">
                <v:imagedata r:id="rId12" o:title=""/>
              </v:shape>
            </w:pict>
          </mc:Fallback>
        </mc:AlternateContent>
      </w:r>
      <w:r w:rsidRPr="00BC4E0E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EF05E8" wp14:editId="19C23FFE">
                <wp:simplePos x="0" y="0"/>
                <wp:positionH relativeFrom="column">
                  <wp:posOffset>1663065</wp:posOffset>
                </wp:positionH>
                <wp:positionV relativeFrom="paragraph">
                  <wp:posOffset>212735</wp:posOffset>
                </wp:positionV>
                <wp:extent cx="275760" cy="262080"/>
                <wp:effectExtent l="38100" t="38100" r="29210" b="43180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5760" cy="262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27BFE" id="Písanie rukou 9" o:spid="_x0000_s1026" type="#_x0000_t75" style="position:absolute;margin-left:130.6pt;margin-top:16.4pt;width:22.4pt;height:2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">
                <v:imagedata r:id="rId14" o:title=""/>
              </v:shape>
            </w:pict>
          </mc:Fallback>
        </mc:AlternateContent>
      </w:r>
      <w:r w:rsidRPr="00BC4E0E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1DBB47" wp14:editId="2BA681FD">
                <wp:simplePos x="0" y="0"/>
                <wp:positionH relativeFrom="column">
                  <wp:posOffset>614700</wp:posOffset>
                </wp:positionH>
                <wp:positionV relativeFrom="paragraph">
                  <wp:posOffset>200660</wp:posOffset>
                </wp:positionV>
                <wp:extent cx="193320" cy="6120"/>
                <wp:effectExtent l="38100" t="38100" r="35560" b="32385"/>
                <wp:wrapNone/>
                <wp:docPr id="8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3320" cy="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7970" id="Písanie rukou 8" o:spid="_x0000_s1026" type="#_x0000_t75" style="position:absolute;margin-left:48.05pt;margin-top:15.45pt;width:15.9pt;height: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">
                <v:imagedata r:id="rId16" o:title=""/>
              </v:shape>
            </w:pict>
          </mc:Fallback>
        </mc:AlternateContent>
      </w:r>
      <w:r w:rsidRPr="00BC4E0E">
        <w:rPr>
          <w:lang w:val="sk-SK"/>
        </w:rPr>
        <w:t xml:space="preserve"> </w:t>
      </w:r>
    </w:p>
    <w:p w14:paraId="603FC217" w14:textId="6C42ABE9" w:rsidR="00BC4E0E" w:rsidRPr="00BC4E0E" w:rsidRDefault="00BC4E0E" w:rsidP="00BC4E0E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4C9F0AC" wp14:editId="730E4C26">
                <wp:simplePos x="0" y="0"/>
                <wp:positionH relativeFrom="column">
                  <wp:posOffset>2170515</wp:posOffset>
                </wp:positionH>
                <wp:positionV relativeFrom="paragraph">
                  <wp:posOffset>-28960</wp:posOffset>
                </wp:positionV>
                <wp:extent cx="116640" cy="227880"/>
                <wp:effectExtent l="38100" t="38100" r="36195" b="39370"/>
                <wp:wrapNone/>
                <wp:docPr id="16" name="Písanie rukou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664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A2E40" id="Písanie rukou 16" o:spid="_x0000_s1026" type="#_x0000_t75" style="position:absolute;margin-left:170.55pt;margin-top:-2.65pt;width:9.9pt;height:18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">
                <v:imagedata r:id="rId18" o:title=""/>
              </v:shape>
            </w:pict>
          </mc:Fallback>
        </mc:AlternateContent>
      </w:r>
      <w:r w:rsidRPr="00BC4E0E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D58FAB" wp14:editId="0FA12307">
                <wp:simplePos x="0" y="0"/>
                <wp:positionH relativeFrom="column">
                  <wp:posOffset>1811655</wp:posOffset>
                </wp:positionH>
                <wp:positionV relativeFrom="paragraph">
                  <wp:posOffset>188870</wp:posOffset>
                </wp:positionV>
                <wp:extent cx="433800" cy="287640"/>
                <wp:effectExtent l="38100" t="38100" r="42545" b="36830"/>
                <wp:wrapNone/>
                <wp:docPr id="19" name="Písanie rukou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3705" cy="287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685E" id="Písanie rukou 19" o:spid="_x0000_s1026" type="#_x0000_t75" style="position:absolute;margin-left:142.3pt;margin-top:14.5pt;width:34.85pt;height:23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">
                <v:imagedata r:id="rId2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34F5C30" wp14:editId="495C1E97">
                <wp:simplePos x="0" y="0"/>
                <wp:positionH relativeFrom="column">
                  <wp:posOffset>507675</wp:posOffset>
                </wp:positionH>
                <wp:positionV relativeFrom="paragraph">
                  <wp:posOffset>147080</wp:posOffset>
                </wp:positionV>
                <wp:extent cx="365040" cy="6840"/>
                <wp:effectExtent l="38100" t="38100" r="35560" b="31750"/>
                <wp:wrapNone/>
                <wp:docPr id="10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50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855E4" id="Písanie rukou 10" o:spid="_x0000_s1026" type="#_x0000_t75" style="position:absolute;margin-left:39.6pt;margin-top:11.25pt;width:29.45pt;height: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">
                <v:imagedata r:id="rId2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073EDD7" wp14:editId="0D8260C0">
                <wp:simplePos x="0" y="0"/>
                <wp:positionH relativeFrom="column">
                  <wp:posOffset>1045120</wp:posOffset>
                </wp:positionH>
                <wp:positionV relativeFrom="paragraph">
                  <wp:posOffset>62715</wp:posOffset>
                </wp:positionV>
                <wp:extent cx="88200" cy="187200"/>
                <wp:effectExtent l="38100" t="38100" r="45720" b="41910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820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EF100" id="Písanie rukou 1" o:spid="_x0000_s1026" type="#_x0000_t75" style="position:absolute;margin-left:81.95pt;margin-top:4.6pt;width:7.7pt;height:1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">
                <v:imagedata r:id="rId24" o:title=""/>
              </v:shape>
            </w:pict>
          </mc:Fallback>
        </mc:AlternateContent>
      </w:r>
    </w:p>
    <w:p w14:paraId="0905CEBD" w14:textId="0196DEA0" w:rsidR="00BC4E0E" w:rsidRPr="00BC4E0E" w:rsidRDefault="00BC4E0E" w:rsidP="00BC4E0E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3550FA1" wp14:editId="0B8EC09A">
                <wp:simplePos x="0" y="0"/>
                <wp:positionH relativeFrom="column">
                  <wp:posOffset>687315</wp:posOffset>
                </wp:positionH>
                <wp:positionV relativeFrom="paragraph">
                  <wp:posOffset>-138310</wp:posOffset>
                </wp:positionV>
                <wp:extent cx="419040" cy="323280"/>
                <wp:effectExtent l="19050" t="38100" r="38735" b="38735"/>
                <wp:wrapNone/>
                <wp:docPr id="14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1904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8F15A" id="Písanie rukou 14" o:spid="_x0000_s1026" type="#_x0000_t75" style="position:absolute;margin-left:53.75pt;margin-top:-11.25pt;width:33.75pt;height:2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">
                <v:imagedata r:id="rId26" o:title=""/>
              </v:shape>
            </w:pict>
          </mc:Fallback>
        </mc:AlternateContent>
      </w:r>
    </w:p>
    <w:p w14:paraId="3ED8EF18" w14:textId="6104BE21" w:rsidR="00BC4E0E" w:rsidRDefault="00BC4E0E" w:rsidP="00BC4E0E">
      <w:pPr>
        <w:rPr>
          <w:lang w:val="sk-SK"/>
        </w:rPr>
      </w:pPr>
    </w:p>
    <w:p w14:paraId="0DFEE9A8" w14:textId="44A65516" w:rsidR="00BC4E0E" w:rsidRDefault="00BC4E0E" w:rsidP="00BC4E0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Či je zapojený zdroj jednosmerného prúdu alebo striedavého prúdu nenastáva žiaden jav</w:t>
      </w:r>
    </w:p>
    <w:p w14:paraId="3C1AFF30" w14:textId="74AADA0E" w:rsidR="00BC4E0E" w:rsidRDefault="00BC4E0E" w:rsidP="00BC4E0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Odpor nespôsobuje žiaden fázový posun</w:t>
      </w:r>
    </w:p>
    <w:p w14:paraId="597C479E" w14:textId="54CD75DC" w:rsidR="00BC4E0E" w:rsidRDefault="00BC4E0E" w:rsidP="00BC4E0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Odpor v obvode striedavého prúdu nazývame rezistor</w:t>
      </w:r>
    </w:p>
    <w:p w14:paraId="692F67D0" w14:textId="4A7E744A" w:rsidR="00BC4E0E" w:rsidRPr="00BC4E0E" w:rsidRDefault="00BC4E0E" w:rsidP="00BC4E0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Odpor rezistora nazývame rezistancia </w:t>
      </w:r>
      <w:r w:rsidRPr="00BC4E0E">
        <w:rPr>
          <w:b/>
          <w:bCs/>
          <w:lang w:val="sk-SK"/>
        </w:rPr>
        <w:t>R</w:t>
      </w:r>
    </w:p>
    <w:p w14:paraId="4125D68D" w14:textId="596AFB4A" w:rsidR="00BC4E0E" w:rsidRPr="00BC4E0E" w:rsidRDefault="00BC4E0E" w:rsidP="00BC4E0E">
      <w:pPr>
        <w:pStyle w:val="Odsekzoznamu"/>
        <w:numPr>
          <w:ilvl w:val="0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R=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m</m:t>
                </m:r>
              </m:sub>
            </m:sSub>
          </m:den>
        </m:f>
      </m:oMath>
      <w:r w:rsidRPr="00BC4E0E"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w:r w:rsidRPr="00BC4E0E">
        <w:rPr>
          <w:rFonts w:eastAsiaTheme="minorEastAsia"/>
          <w:lang w:val="sk-SK"/>
        </w:rPr>
        <w:t>U</w:t>
      </w:r>
      <w:r w:rsidRPr="00BC4E0E">
        <w:rPr>
          <w:rFonts w:eastAsiaTheme="minorEastAsia"/>
          <w:vertAlign w:val="subscript"/>
          <w:lang w:val="sk-SK"/>
        </w:rPr>
        <w:t>m</w:t>
      </w:r>
      <w:r w:rsidRPr="00BC4E0E">
        <w:rPr>
          <w:rFonts w:eastAsiaTheme="minorEastAsia"/>
          <w:lang w:val="sk-SK"/>
        </w:rPr>
        <w:t xml:space="preserve"> – Amplitúda napätia, I</w:t>
      </w:r>
      <w:r w:rsidRPr="00BC4E0E">
        <w:rPr>
          <w:rFonts w:eastAsiaTheme="minorEastAsia"/>
          <w:vertAlign w:val="subscript"/>
          <w:lang w:val="sk-SK"/>
        </w:rPr>
        <w:t xml:space="preserve">m </w:t>
      </w:r>
      <w:r w:rsidRPr="00BC4E0E">
        <w:rPr>
          <w:rFonts w:eastAsiaTheme="minorEastAsia"/>
          <w:lang w:val="sk-SK"/>
        </w:rPr>
        <w:t>– Amplitúda prúdu</w:t>
      </w:r>
    </w:p>
    <w:p w14:paraId="559454BA" w14:textId="6766D247" w:rsidR="00465E9E" w:rsidRPr="00BC4E0E" w:rsidRDefault="00465E9E" w:rsidP="00BC4E0E">
      <w:pPr>
        <w:pStyle w:val="Odsekzoznamu"/>
        <w:rPr>
          <w:lang w:val="sk-SK"/>
        </w:rPr>
      </w:pPr>
    </w:p>
    <w:sectPr w:rsidR="00465E9E" w:rsidRPr="00BC4E0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1102E"/>
    <w:multiLevelType w:val="hybridMultilevel"/>
    <w:tmpl w:val="E946E13A"/>
    <w:lvl w:ilvl="0" w:tplc="9DD0A2A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A5721"/>
    <w:multiLevelType w:val="hybridMultilevel"/>
    <w:tmpl w:val="94DC4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16A73"/>
    <w:multiLevelType w:val="hybridMultilevel"/>
    <w:tmpl w:val="082AAF4A"/>
    <w:lvl w:ilvl="0" w:tplc="074EAA0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0E"/>
    <w:rsid w:val="00150E19"/>
    <w:rsid w:val="00205D9E"/>
    <w:rsid w:val="00465E9E"/>
    <w:rsid w:val="006A500F"/>
    <w:rsid w:val="00BC4E0E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7DDB"/>
  <w15:chartTrackingRefBased/>
  <w15:docId w15:val="{0C2954C0-EFD2-444B-A467-7438D5EB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C4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BC4E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21:09.76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18 772,'-9'-97,"0"-53,9-344,0 492,1 1,-1-1,1 1,-1-1,1 1,-1 0,1-1,0 1,-1 0,1 0,0-1,0 1,0 0,0 0,0 0,0 0,0 0,1 0,-1 0,0 1,0-1,1 0,-1 1,1-1,-1 1,0-1,1 1,-1 0,1-1,-1 1,1 0,-1 0,4 0,8 0,1 0,24 3,-27-2,139 17,-17-10,-116-7,0 1,22 4,-22-3,0 0,26 0,71 6,45-1,-67-6,98-4,-93-6,-79 6,-17 2,1 0,-1-1,0 1,1 0,-1 0,0 0,1 0,-1 0,0 1,1-1,-1 0,0 0,2 1,-2 0,0 0,0 0,-1 0,1 0,0 1,-1-1,1 0,-1 0,1 0,-1 0,0 1,0-1,1 0,-1 0,0 0,0 1,0-1,0 0,-1 3,1 2,1 11,-1 0,-1 1,-1-1,-1 0,-7 29,5-28,1 1,-4 35,-2 13,7-51,1 0,1 0,1 19,0-16,0-1,-4 19,2 14,2-44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20:05.13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18 39,'1'44,"11"60,-9-73,-2 40,2 19,0-47,-3-27,1 0,4 20,-4-35,0 0,0 0,0 0,0 1,-1-1,2 0,-1 0,0 0,0 0,0-1,0 1,0 0,1 0,-1-1,0 1,1-1,-1 1,1-1,-1 1,0-1,1 0,2 0,40 4,-34-3,82 6,-92-7,1 0,0 0,0 0,0 0,0 0,-1 0,1-1,0 1,0 0,0 0,0-1,-1 1,1 0,0-1,-1 1,1-1,0 1,-1-1,1 1,0-1,-1 0,1 1,-1-1,1 0,-1 1,1-1,-1 0,0 0,1 1,-1-1,0 0,0 0,1 0,-1 0,0 1,0-1,0 0,0 0,0 0,0 0,0 1,-1-3,-10-43,7 33,-6-24,1-2,3 1,-3-47,10-2,-2-37,0 123,1-1,-1 1,1 0,-1 0,1 0,-1 0,0 0,0 0,1 0,-1 0,0 0,0 0,0 1,0-1,0 0,0 0,0 1,-1-1,1 1,0-1,0 1,0 0,0-1,-1 1,1 0,0 0,0 0,-3 0,-42-2,37 3,-20-3,22 1,-1 1,0-1,0 1,1 1,-1-1,-14 4,21-2,-1-1,1 0,0 1,0-1,1 1,-1-1,0 1,0-1,1 1,-1 0,1-1,-1 1,1 0,0-1,0 1,-1 0,1 0,1-1,-1 1,0 0,0 0,1-1,0 3,-1 3,0-1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20:44.1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1133 264,'-1'98,"3"104,6-153,-5-37,-1 0,0 0,0 18,7 102,-8-114,0-13,-1 0,1-1,-1 1,0 0,0 0,0-1,-1 1,0 0,0-1,0 1,-4 8,3-12,-1 0,0-1,0 1,0-1,0 1,0-1,0 0,0-1,0 1,0 0,0-1,0 1,-4-3,-13 0,-113-5,53-4,53 8,-20-4,-1 2,-49 0,-1 4,-95 4,170 0,-78 5,-49 2,129-8,15 0,0-1,0 0,0 0,0 0,-11-3,16 3,0-1,0 1,-1-1,1 1,0-1,0 0,0 1,0-1,0 0,0 0,0 0,0 0,0 0,0 0,1 0,-1 0,0 0,1-1,-1 1,0 0,1 0,0 0,-1-1,1 1,0 0,0-1,-1 1,1 0,0-1,1-1,-2-31,0 22,0 0,1-1,1 1,0 0,0 0,6-19,16-48,-16 53,12-33,-12 37,-1-1,-1 0,-1 0,-1-1,-1 0,-1 1,-1-1,-3-28,-6-71,18-1,-9 89,0 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20:19.18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1111 547,'-8'-49,"8"-418,0 466,0 0,0-1,-1 1,1 0,-1-1,1 1,-1 0,1-1,-1 1,0 0,1 0,-1 0,0-1,0 1,0 0,0 0,0 0,0 1,0-1,-1 0,1 0,0 1,0-1,-1 0,1 1,0-1,-1 1,1 0,0-1,-1 1,1 0,-1 0,-1 0,-10-1,0 1,-24 1,14 1,-915-2,936 0,1-1,-1 1,0 0,1 0,-1 0,0 0,1 1,-1-1,1 0,-1 1,1-1,-1 1,1-1,-1 1,1 0,-1 0,1 0,0 0,-1 0,1 0,0 0,0 0,0 0,0 0,0 1,0-1,0 0,0 1,1-1,-1 1,0-1,0 3,0 3,1 0,0 0,0 0,0-1,1 1,3 11,0 16,-3-25,1 0,-1 0,7 17,1 6,-4-8,-1 0,1 47,-5-65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29:02.71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33 17,'31'-9,"-28"8,1 0,-1-1,0 1,0 1,1-1,-1 0,1 1,5-1,-8 2,0-1,0 1,0-1,0 1,0-1,0 1,0 0,-1-1,1 1,0 0,0 0,0 0,-1-1,1 1,-1 0,1 0,-1 0,1 0,-1 0,1 0,-1 0,0 0,1 0,-1 1,0-1,0 0,0 0,0 0,0 0,0 0,0 0,0 0,-1 2,1 0,1 0,-1 0,0 1,0-1,-1 0,1 0,-1 1,1-1,-1 0,0 0,0 0,0 0,-1 0,1 0,-1 0,0-1,0 1,0 0,0-1,0 1,0-1,-1 0,1 0,-1 0,1 0,-1 0,0-1,0 1,0-1,0 0,0 1,-4 0,-3 1,4-1,0 0,0 1,0 0,0 0,1 0,-8 6,51-5,-25-1,1-1,26 0,-33-2</inkml:trace>
  <inkml:trace contextRef="#ctx0" brushRef="#br0" timeOffset="995.63">162 162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28:57.49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1 100,'34'-23,"30"-52,-64 75,0 0,0 0,0 0,0 0,0 0,0 0,0-1,0 1,0 0,1 0,-1 0,0 0,0 0,0 0,0 0,0 0,0 0,0 0,1 0,-1 0,0 0,0 0,0 0,0 0,0 0,0 0,0 0,1 0,-1 0,0 0,0 0,0 0,0 0,0 0,0 0,0 0,1 0,-1 0,0 0,0 0,0 0,0 1,0-1,0 0,0 0,0 0,0 0,0 0,1 0,-1 0,0 0,0 0,0 1,0-1,0 0,0 0,0 0,0 0,2 13,-1 13,-2-7,-2 0,-1 1,0-1,-9 23,8-27,4-9</inkml:trace>
  <inkml:trace contextRef="#ctx0" brushRef="#br0" timeOffset="1566.29">131 149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27:36.2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429 570,'-38'0,"12"-1,-38 4,56-3,0 2,0-1,1 1,-1 1,1-1,-1 1,1 1,0-1,-8 6,9-5,-1-1,1 0,-1 0,-12 3,12-4,0 1,0-1,0 1,-9 6,12-5,-1 0,1 0,1 0,-1 0,1 1,-5 6,-11 16,10-16,2 0,-1 0,2 1,-1 0,2 0,-1 0,2 1,-6 22,3-12,4-7,0-1,2 1,-1 0,2 0,3 30,-1 3,-2-39,1 0,0 0,1 0,0 0,0-1,1 1,1-1,0 1,0-1,9 14,-7-15,1 0,0-1,0 0,0 0,1-1,0 1,1-2,-1 1,1-1,0-1,0 0,1 0,-1 0,1-1,0-1,0 0,11 1,-6 0,-1 0,23 8,-22-6,-1-1,25 4,16 2,-41-6,1-2,-1 1,22 0,-19-4,7 2,37-6,-52 3,0 1,0-2,0 0,0 0,0 0,-1-1,11-6,-14 7,-1 0,1-1,-1 1,0-1,0 0,0 0,-1 0,1-1,-1 1,0-1,0 0,-1 0,1 0,-1 0,0 0,2-9,1 1,-1 3,0-1,-1 0,0 0,-1 0,0 0,1-19,-2 20,0 0,0 1,1-1,4-12,-3 13,-1-1,0 0,0 0,0-12,-1-16,0 13,-3-41,2 61,-1-1,0 1,0-1,-1 1,1-1,-1 1,0 0,-1 0,1 0,-1 0,0 0,-7-8,-12-12,17 18,-1 0,0 1,0 0,-1 0,-7-5,0 1,-1 0,1 2,-2-1,1 2,-28-10,19 10,13 3,-1 1,1 0,-1 1,0 0,-16-1,19 3</inkml:trace>
  <inkml:trace contextRef="#ctx0" brushRef="#br0" timeOffset="6272.98">139 994,'0'-22,"0"6,0 0,4-23,-3 34,0-1,0 1,1 0,0-1,0 1,1 0,-1 0,1 1,0-1,7-8,-6 10,1 0,0 0,0 1,0-1,0 1,0 0,0 0,1 0,-1 1,0 0,1 0,-1 1,1-1,0 1,-1 0,1 1,-1-1,1 1,-1 0,1 0,-1 1,0 0,1 0,-1 0,6 4,-9-4,-1 0,1 0,-1 0,1 0,-1 1,0-1,0 0,0 1,0-1,0 1,-1-1,1 1,-1-1,1 1,-1 4,-2 47,1-29,1-18,1 1,0-1,1 0,0 1,0-1,0 0,1 0,0-1,1 1,-1-1,1 1,0-1,1 0,0-1,-1 1,2-1,-1 0,1 0,0 0,0-1,0 0,0 0,1-1,0 0,9 4,-13-6,1 0,0 1,0-2,-1 1,1 0,0-1,0 1,0-1,0 0,0-1,0 1,0-1,0 1,-1-1,1 0,0-1,0 1,-1-1,1 1,-1-1,1 0,-1 0,0-1,0 1,0-1,0 0,0 1,-1-1,1 0,2-4,-2 0,1 1,-1-1,-1 0,1 1,-1-1,0-1,0 1,-1 0,1-13,8-34,-6 37,-3 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28:28.57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374 598,'82'8,"260"-8,-237 8,-98-8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21:05.1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47 631,'75'-2,"80"4,-148-1,-5-1,0 0,1 1,-1-1,0 0,0 0,0 0,0 0,0-1,1 1,-1 0,0-1,3 0,-4-1,0 1,-1 0,1-1,0 1,0-1,-1 1,1-1,0 1,-1-1,0 0,1 1,-1-1,0 1,0-1,0 0,0 1,0-1,0 0,-1-1,0-21,-1 1,-1-1,-8-32,5 37,1 7,1-1,1 0,0 0,0-1,1 1,1-1,0 1,1-1,1 1,3-23,1-11,-5 39,1-1,0 1,0 0,1-1,4-10,-3 3,0 0,-1-1,-1 1,-1 0,0-1,-4-29,4 46,0-2,-1 1,1-1,-1 1,1-1,-1 1,0-1,1 1,-1 0,0 0,0-1,0 1,0 0,0 0,0 0,0 0,-1 0,1 0,0 0,0 0,-1 1,1-1,-1 0,1 1,-1-1,1 1,0 0,-1-1,0 1,1 0,-4 0,-7-1,-1 1,-25 2,14-1,-28-2,-55 3,106-2,0 0,0 1,0-1,0 1,0-1,0 1,0 0,0-1,0 1,0 0,0 0,0 0,1-1,-1 1,0 0,1 0,-1 0,0 0,1 1,-1-1,1 0,0 0,-1 0,1 0,0 0,0 1,-1-1,1 0,0 0,0 2,2 47,-1-32,1 5,0-1,2 1,12 41,-13-52,-1 1,0 0,0 0,-1 15,1 8,6 87,-8 9,0-124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49:06.63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1188 253,'-1'0,"0"1,1-1,-1 1,1-1,-1 1,1 0,-1-1,1 1,-1 0,1-1,0 1,-1 0,1-1,0 1,0 0,0 0,-1 0,1-1,0 1,0 0,0 0,0-1,0 1,1 1,-2 25,1-23,-1 84,3 72,4-111,2 29,-1 190,-6-247,-1-13,1-1,-1 0,0 0,-1 0,-1 9,2-15,-1 1,1-1,0 0,-1 1,0-1,1 0,-1 0,0 1,0-1,1 0,-1 0,0 0,0 0,0 0,0 0,-1 0,1 0,0-1,0 1,0 0,-1-1,1 1,0-1,-1 1,1-1,0 0,-1 1,1-1,-1 0,1 0,-2 0,-224 6,167-5,-63-2,-234-7,241 9,39-8,23 0,-34 0,74 7,10 1,1-1,-1 0,0 0,1 0,-1-1,1 1,-8-3,10 2,0 1,0-1,0 0,0 0,0 0,0 1,0-1,1 0,-1 0,0 0,0-1,1 1,-1 0,1 0,-1 0,1 0,-1-1,1 1,0 0,0 0,0-1,-1 1,1 0,0 0,1-1,-1 1,0-2,14-124,-12 116,4-25,2-66,-16-24,8 120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20:33.8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0,'679'0,"-573"9,-94-9,18 0,0 0,41 7,-11-4,-43-4,-9 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2022-05-20T16:16:00Z</dcterms:created>
  <dcterms:modified xsi:type="dcterms:W3CDTF">2022-05-20T16:25:00Z</dcterms:modified>
</cp:coreProperties>
</file>