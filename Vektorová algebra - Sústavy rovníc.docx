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32DCB" w14:textId="543DA6D6" w:rsidR="00150E19" w:rsidRPr="00205D9E" w:rsidRDefault="00754983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Vektorová algebra  - Sústavy súradníc</w:t>
      </w:r>
    </w:p>
    <w:p w14:paraId="45D09DD6" w14:textId="563EBB92" w:rsidR="00465E9E" w:rsidRPr="00205D9E" w:rsidRDefault="00465E9E" w:rsidP="00465E9E">
      <w:pPr>
        <w:rPr>
          <w:lang w:val="sk-SK"/>
        </w:rPr>
      </w:pPr>
    </w:p>
    <w:p w14:paraId="6C503004" w14:textId="77777777" w:rsidR="000C4DCA" w:rsidRDefault="000C4DCA" w:rsidP="00754983">
      <w:pPr>
        <w:pStyle w:val="Odsekzoznamu"/>
        <w:rPr>
          <w:lang w:val="sk-SK"/>
        </w:rPr>
      </w:pPr>
    </w:p>
    <w:p w14:paraId="7A6D8877" w14:textId="21B65E66" w:rsidR="00AA74D0" w:rsidRDefault="00AA74D0" w:rsidP="00754983">
      <w:pPr>
        <w:pStyle w:val="Odsekzoznamu"/>
        <w:rPr>
          <w:lang w:val="sk-SK"/>
        </w:rPr>
        <w:sectPr w:rsidR="00AA74D0" w:rsidSect="00465E9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43F374" w14:textId="0333EF3C" w:rsidR="00465E9E" w:rsidRPr="00205D9E" w:rsidRDefault="00465E9E" w:rsidP="00754983">
      <w:pPr>
        <w:pStyle w:val="Odsekzoznamu"/>
        <w:rPr>
          <w:lang w:val="sk-SK"/>
        </w:rPr>
      </w:pPr>
    </w:p>
    <w:p w14:paraId="51EAD51D" w14:textId="760389FB" w:rsidR="00754983" w:rsidRDefault="004619B2">
      <w:pPr>
        <w:pStyle w:val="Odsekzoznamu"/>
        <w:numPr>
          <w:ilvl w:val="0"/>
          <w:numId w:val="1"/>
        </w:numPr>
        <w:rPr>
          <w:lang w:val="sk-SK"/>
        </w:rPr>
      </w:pP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F328D" wp14:editId="001AEE9B">
                <wp:simplePos x="0" y="0"/>
                <wp:positionH relativeFrom="column">
                  <wp:posOffset>1911985</wp:posOffset>
                </wp:positionH>
                <wp:positionV relativeFrom="paragraph">
                  <wp:posOffset>103505</wp:posOffset>
                </wp:positionV>
                <wp:extent cx="69574" cy="159026"/>
                <wp:effectExtent l="0" t="0" r="6985" b="127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4" cy="159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1AAEA" w14:textId="1C20B4FD" w:rsidR="00111948" w:rsidRPr="00111948" w:rsidRDefault="00111948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x</w:t>
                            </w:r>
                            <w:r w:rsidR="00D62824"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305D7D0D" wp14:editId="72182436">
                                  <wp:extent cx="62865" cy="53975"/>
                                  <wp:effectExtent l="0" t="0" r="0" b="3175"/>
                                  <wp:docPr id="74" name="Obrázok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2824"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74DDF557" wp14:editId="674210A5">
                                  <wp:extent cx="62865" cy="53975"/>
                                  <wp:effectExtent l="0" t="0" r="0" b="3175"/>
                                  <wp:docPr id="75" name="Obrázok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328D" id="_x0000_t202" coordsize="21600,21600" o:spt="202" path="m,l,21600r21600,l21600,xe">
                <v:stroke joinstyle="miter"/>
                <v:path gradientshapeok="t" o:connecttype="rect"/>
              </v:shapetype>
              <v:shape id="Textové pole 17" o:spid="_x0000_s1026" type="#_x0000_t202" style="position:absolute;left:0;text-align:left;margin-left:150.55pt;margin-top:8.15pt;width:5.5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" filled="f" stroked="f" strokeweight=".5pt">
                <v:textbox inset="0,0,0,0">
                  <w:txbxContent>
                    <w:p w14:paraId="13E1AAEA" w14:textId="1C20B4FD" w:rsidR="00111948" w:rsidRPr="00111948" w:rsidRDefault="00111948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  <w:r w:rsidR="00D62824"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305D7D0D" wp14:editId="72182436">
                            <wp:extent cx="62865" cy="53975"/>
                            <wp:effectExtent l="0" t="0" r="0" b="3175"/>
                            <wp:docPr id="74" name="Obrázok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2824"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74DDF557" wp14:editId="674210A5">
                            <wp:extent cx="62865" cy="53975"/>
                            <wp:effectExtent l="0" t="0" r="0" b="3175"/>
                            <wp:docPr id="75" name="Obrázok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31E020" wp14:editId="244064FD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</wp:posOffset>
                </wp:positionV>
                <wp:extent cx="18720" cy="14400"/>
                <wp:effectExtent l="38100" t="38100" r="57785" b="62230"/>
                <wp:wrapNone/>
                <wp:docPr id="52" name="Písanie rukou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D891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2" o:spid="_x0000_s1026" type="#_x0000_t75" style="position:absolute;margin-left:94.65pt;margin-top:7.45pt;width:4.2pt;height: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">
                <v:imagedata r:id="rId7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inline distT="0" distB="0" distL="0" distR="0" wp14:anchorId="104AC7D2" wp14:editId="556EFC9E">
                <wp:extent cx="1494790" cy="147261"/>
                <wp:effectExtent l="38100" t="38100" r="0" b="24765"/>
                <wp:docPr id="168" name="Skupina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790" cy="147261"/>
                          <a:chOff x="0" y="0"/>
                          <a:chExt cx="1494790" cy="147261"/>
                        </a:xfrm>
                      </wpg:grpSpPr>
                      <wpg:grpSp>
                        <wpg:cNvPr id="169" name="Skupina 169"/>
                        <wpg:cNvGrpSpPr/>
                        <wpg:grpSpPr>
                          <a:xfrm>
                            <a:off x="124883" y="0"/>
                            <a:ext cx="1225550" cy="147261"/>
                            <a:chOff x="0" y="0"/>
                            <a:chExt cx="1225550" cy="147261"/>
                          </a:xfrm>
                        </wpg:grpSpPr>
                        <wps:wsp>
                          <wps:cNvPr id="170" name="Rovná spojnica 170"/>
                          <wps:cNvCnPr/>
                          <wps:spPr>
                            <a:xfrm flipV="1">
                              <a:off x="0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Rovná spojnica 171"/>
                          <wps:cNvCnPr/>
                          <wps:spPr>
                            <a:xfrm flipV="1">
                              <a:off x="122767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Rovná spojnica 172"/>
                          <wps:cNvCnPr/>
                          <wps:spPr>
                            <a:xfrm flipV="1">
                              <a:off x="245534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Rovná spojnica 173"/>
                          <wps:cNvCnPr/>
                          <wps:spPr>
                            <a:xfrm flipV="1">
                              <a:off x="366184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Rovná spojnica 174"/>
                          <wps:cNvCnPr/>
                          <wps:spPr>
                            <a:xfrm flipV="1">
                              <a:off x="49106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Rovná spojnica 175"/>
                          <wps:cNvCnPr/>
                          <wps:spPr>
                            <a:xfrm flipV="1">
                              <a:off x="61171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Rovná spojnica 176"/>
                          <wps:cNvCnPr/>
                          <wps:spPr>
                            <a:xfrm flipV="1">
                              <a:off x="734484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Rovná spojnica 177"/>
                          <wps:cNvCnPr/>
                          <wps:spPr>
                            <a:xfrm flipV="1">
                              <a:off x="85936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Rovná spojnica 178"/>
                          <wps:cNvCnPr/>
                          <wps:spPr>
                            <a:xfrm flipV="1">
                              <a:off x="98001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Rovná spojnica 179"/>
                          <wps:cNvCnPr/>
                          <wps:spPr>
                            <a:xfrm flipV="1">
                              <a:off x="1102784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Rovná spojnica 180"/>
                          <wps:cNvCnPr/>
                          <wps:spPr>
                            <a:xfrm flipV="1">
                              <a:off x="1225550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1" name="Rovná spojnica 181"/>
                        <wps:cNvCnPr/>
                        <wps:spPr>
                          <a:xfrm flipV="1">
                            <a:off x="0" y="65617"/>
                            <a:ext cx="1494790" cy="444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3DC88" id="Skupina 168" o:spid="_x0000_s1026" style="width:117.7pt;height:11.6pt;mso-position-horizontal-relative:char;mso-position-vertical-relative:line" coordsize="14947,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">
                <v:group id="Skupina 169" o:spid="_x0000_s1027" style="position:absolute;left:1248;width:12256;height:1472" coordsize="12255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line id="Rovná spojnica 170" o:spid="_x0000_s1028" style="position:absolute;flip:y;visibility:visible;mso-wrap-style:square" from="0,21" to="0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" strokecolor="black [3200]">
                    <v:stroke joinstyle="miter"/>
                  </v:line>
                  <v:line id="Rovná spojnica 171" o:spid="_x0000_s1029" style="position:absolute;flip:y;visibility:visible;mso-wrap-style:square" from="1227,21" to="12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" strokecolor="black [3200]">
                    <v:stroke joinstyle="miter"/>
                  </v:line>
                  <v:line id="Rovná spojnica 172" o:spid="_x0000_s1030" style="position:absolute;flip:y;visibility:visible;mso-wrap-style:square" from="2455,21" to="24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" strokecolor="black [3200]">
                    <v:stroke joinstyle="miter"/>
                  </v:line>
                  <v:line id="Rovná spojnica 173" o:spid="_x0000_s1031" style="position:absolute;flip:y;visibility:visible;mso-wrap-style:square" from="3661,21" to="366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" strokecolor="black [3200]">
                    <v:stroke joinstyle="miter"/>
                  </v:line>
                  <v:line id="Rovná spojnica 174" o:spid="_x0000_s1032" style="position:absolute;flip:y;visibility:visible;mso-wrap-style:square" from="4910,0" to="491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" strokecolor="black [3200]">
                    <v:stroke joinstyle="miter"/>
                  </v:line>
                  <v:line id="Rovná spojnica 175" o:spid="_x0000_s1033" style="position:absolute;flip:y;visibility:visible;mso-wrap-style:square" from="6117,0" to="611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" strokecolor="black [3200]">
                    <v:stroke joinstyle="miter"/>
                  </v:line>
                  <v:line id="Rovná spojnica 176" o:spid="_x0000_s1034" style="position:absolute;flip:y;visibility:visible;mso-wrap-style:square" from="7344,0" to="7344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" strokecolor="black [3200]">
                    <v:stroke joinstyle="miter"/>
                  </v:line>
                  <v:line id="Rovná spojnica 177" o:spid="_x0000_s1035" style="position:absolute;flip:y;visibility:visible;mso-wrap-style:square" from="8593,0" to="8593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" strokecolor="black [3200]">
                    <v:stroke joinstyle="miter"/>
                  </v:line>
                  <v:line id="Rovná spojnica 178" o:spid="_x0000_s1036" style="position:absolute;flip:y;visibility:visible;mso-wrap-style:square" from="9800,0" to="980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" strokecolor="black [3200]">
                    <v:stroke joinstyle="miter"/>
                  </v:line>
                  <v:line id="Rovná spojnica 179" o:spid="_x0000_s1037" style="position:absolute;flip:y;visibility:visible;mso-wrap-style:square" from="11027,21" to="110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" strokecolor="black [3200]">
                    <v:stroke joinstyle="miter"/>
                  </v:line>
                  <v:line id="Rovná spojnica 180" o:spid="_x0000_s1038" style="position:absolute;flip:y;visibility:visible;mso-wrap-style:square" from="12255,21" to="122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" strokecolor="black [3200]">
                    <v:stroke joinstyle="miter"/>
                  </v:line>
                </v:group>
                <v:line id="Rovná spojnica 181" o:spid="_x0000_s1039" style="position:absolute;flip:y;visibility:visible;mso-wrap-style:square" from="0,656" to="1494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" strokecolor="black [3200]">
                  <v:stroke startarrow="open" endarrow="open"/>
                </v:line>
                <w10:anchorlock/>
              </v:group>
            </w:pict>
          </mc:Fallback>
        </mc:AlternateContent>
      </w:r>
      <w:r w:rsidR="000C1649">
        <w:rPr>
          <w:lang w:val="sk-SK"/>
        </w:rPr>
        <w:t xml:space="preserve"> </w:t>
      </w:r>
    </w:p>
    <w:p w14:paraId="34F90E56" w14:textId="299AE69F" w:rsidR="000C1649" w:rsidRPr="000C1649" w:rsidRDefault="00BF37EC" w:rsidP="000C16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8D6003" wp14:editId="1DDE2A9E">
                <wp:simplePos x="0" y="0"/>
                <wp:positionH relativeFrom="column">
                  <wp:posOffset>1196340</wp:posOffset>
                </wp:positionH>
                <wp:positionV relativeFrom="paragraph">
                  <wp:posOffset>-635</wp:posOffset>
                </wp:positionV>
                <wp:extent cx="104760" cy="87120"/>
                <wp:effectExtent l="19050" t="38100" r="10160" b="46355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6B085" id="Písanie rukou 18" o:spid="_x0000_s1026" type="#_x0000_t75" style="position:absolute;margin-left:93.85pt;margin-top:-.4pt;width:8.95pt;height: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">
                <v:imagedata r:id="rId9" o:title=""/>
              </v:shape>
            </w:pict>
          </mc:Fallback>
        </mc:AlternateContent>
      </w:r>
      <w:r w:rsidR="000C1649">
        <w:rPr>
          <w:lang w:val="sk-SK"/>
        </w:rPr>
        <w:t>1D</w:t>
      </w:r>
    </w:p>
    <w:p w14:paraId="6EAD525D" w14:textId="0E9CA5BE" w:rsidR="000C1649" w:rsidRDefault="000C1649" w:rsidP="000C16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1 rozmerná súradnicová sústava</w:t>
      </w:r>
    </w:p>
    <w:p w14:paraId="34105E9B" w14:textId="7E7C8C1A" w:rsidR="000C1649" w:rsidRPr="000C4DCA" w:rsidRDefault="000C1649" w:rsidP="000C16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16E29B" wp14:editId="6F15B47B">
                <wp:simplePos x="0" y="0"/>
                <wp:positionH relativeFrom="column">
                  <wp:posOffset>1106219</wp:posOffset>
                </wp:positionH>
                <wp:positionV relativeFrom="paragraph">
                  <wp:posOffset>42155</wp:posOffset>
                </wp:positionV>
                <wp:extent cx="104760" cy="87120"/>
                <wp:effectExtent l="19050" t="38100" r="10160" b="46355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F8B64" id="Písanie rukou 19" o:spid="_x0000_s1026" type="#_x0000_t75" style="position:absolute;margin-left:86.75pt;margin-top:2.95pt;width:8.9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">
                <v:imagedata r:id="rId11" o:title=""/>
              </v:shape>
            </w:pict>
          </mc:Fallback>
        </mc:AlternateContent>
      </w:r>
      <w:r w:rsidRPr="000C4DCA">
        <w:rPr>
          <w:lang w:val="sk-SK"/>
        </w:rPr>
        <w:t xml:space="preserve">Číselná os </w:t>
      </w:r>
      <w:r w:rsidRPr="000C4DCA">
        <w:rPr>
          <w:lang w:val="en-GB"/>
        </w:rPr>
        <w:t>(   ,x)</w:t>
      </w:r>
    </w:p>
    <w:p w14:paraId="6A03D9DF" w14:textId="0116A88C" w:rsidR="000C1649" w:rsidRDefault="004619B2" w:rsidP="000C16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g">
            <w:drawing>
              <wp:inline distT="0" distB="0" distL="0" distR="0" wp14:anchorId="69D35165" wp14:editId="2EB9BEA8">
                <wp:extent cx="1494790" cy="1494790"/>
                <wp:effectExtent l="38100" t="38100" r="0" b="48260"/>
                <wp:docPr id="137" name="Skupina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790" cy="1494790"/>
                          <a:chOff x="0" y="0"/>
                          <a:chExt cx="1494790" cy="1494790"/>
                        </a:xfrm>
                      </wpg:grpSpPr>
                      <wpg:grpSp>
                        <wpg:cNvPr id="109" name="Skupina 109"/>
                        <wpg:cNvGrpSpPr/>
                        <wpg:grpSpPr>
                          <a:xfrm>
                            <a:off x="0" y="686146"/>
                            <a:ext cx="1494790" cy="147261"/>
                            <a:chOff x="0" y="0"/>
                            <a:chExt cx="1494790" cy="147261"/>
                          </a:xfrm>
                        </wpg:grpSpPr>
                        <wpg:grpSp>
                          <wpg:cNvPr id="110" name="Skupina 110"/>
                          <wpg:cNvGrpSpPr/>
                          <wpg:grpSpPr>
                            <a:xfrm>
                              <a:off x="124883" y="0"/>
                              <a:ext cx="1225550" cy="147261"/>
                              <a:chOff x="0" y="0"/>
                              <a:chExt cx="1225550" cy="147261"/>
                            </a:xfrm>
                          </wpg:grpSpPr>
                          <wps:wsp>
                            <wps:cNvPr id="111" name="Rovná spojnica 111"/>
                            <wps:cNvCnPr/>
                            <wps:spPr>
                              <a:xfrm flipV="1">
                                <a:off x="0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Rovná spojnica 112"/>
                            <wps:cNvCnPr/>
                            <wps:spPr>
                              <a:xfrm flipV="1">
                                <a:off x="122767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Rovná spojnica 113"/>
                            <wps:cNvCnPr/>
                            <wps:spPr>
                              <a:xfrm flipV="1">
                                <a:off x="24553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Rovná spojnica 114"/>
                            <wps:cNvCnPr/>
                            <wps:spPr>
                              <a:xfrm flipV="1">
                                <a:off x="36618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Rovná spojnica 115"/>
                            <wps:cNvCnPr/>
                            <wps:spPr>
                              <a:xfrm flipV="1">
                                <a:off x="49106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Rovná spojnica 116"/>
                            <wps:cNvCnPr/>
                            <wps:spPr>
                              <a:xfrm flipV="1">
                                <a:off x="61171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Rovná spojnica 117"/>
                            <wps:cNvCnPr/>
                            <wps:spPr>
                              <a:xfrm flipV="1">
                                <a:off x="734484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Rovná spojnica 118"/>
                            <wps:cNvCnPr/>
                            <wps:spPr>
                              <a:xfrm flipV="1">
                                <a:off x="85936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Rovná spojnica 119"/>
                            <wps:cNvCnPr/>
                            <wps:spPr>
                              <a:xfrm flipV="1">
                                <a:off x="98001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Rovná spojnica 120"/>
                            <wps:cNvCnPr/>
                            <wps:spPr>
                              <a:xfrm flipV="1">
                                <a:off x="110278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Rovná spojnica 121"/>
                            <wps:cNvCnPr/>
                            <wps:spPr>
                              <a:xfrm flipV="1">
                                <a:off x="1225550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2" name="Rovná spojnica 122"/>
                          <wps:cNvCnPr/>
                          <wps:spPr>
                            <a:xfrm flipV="1">
                              <a:off x="0" y="65617"/>
                              <a:ext cx="1494790" cy="444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" name="Skupina 123"/>
                        <wpg:cNvGrpSpPr/>
                        <wpg:grpSpPr>
                          <a:xfrm rot="16200000">
                            <a:off x="-6668" y="673764"/>
                            <a:ext cx="1494790" cy="147261"/>
                            <a:chOff x="0" y="0"/>
                            <a:chExt cx="1494790" cy="147261"/>
                          </a:xfrm>
                        </wpg:grpSpPr>
                        <wpg:grpSp>
                          <wpg:cNvPr id="124" name="Skupina 124"/>
                          <wpg:cNvGrpSpPr/>
                          <wpg:grpSpPr>
                            <a:xfrm>
                              <a:off x="124883" y="0"/>
                              <a:ext cx="1225550" cy="147261"/>
                              <a:chOff x="0" y="0"/>
                              <a:chExt cx="1225550" cy="147261"/>
                            </a:xfrm>
                          </wpg:grpSpPr>
                          <wps:wsp>
                            <wps:cNvPr id="125" name="Rovná spojnica 125"/>
                            <wps:cNvCnPr/>
                            <wps:spPr>
                              <a:xfrm flipV="1">
                                <a:off x="0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Rovná spojnica 126"/>
                            <wps:cNvCnPr/>
                            <wps:spPr>
                              <a:xfrm flipV="1">
                                <a:off x="122767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Rovná spojnica 127"/>
                            <wps:cNvCnPr/>
                            <wps:spPr>
                              <a:xfrm flipV="1">
                                <a:off x="24553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Rovná spojnica 128"/>
                            <wps:cNvCnPr/>
                            <wps:spPr>
                              <a:xfrm flipV="1">
                                <a:off x="36618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Rovná spojnica 129"/>
                            <wps:cNvCnPr/>
                            <wps:spPr>
                              <a:xfrm flipV="1">
                                <a:off x="49106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Rovná spojnica 130"/>
                            <wps:cNvCnPr/>
                            <wps:spPr>
                              <a:xfrm flipV="1">
                                <a:off x="61171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Rovná spojnica 131"/>
                            <wps:cNvCnPr/>
                            <wps:spPr>
                              <a:xfrm flipV="1">
                                <a:off x="734484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Rovná spojnica 132"/>
                            <wps:cNvCnPr/>
                            <wps:spPr>
                              <a:xfrm flipV="1">
                                <a:off x="85936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Rovná spojnica 133"/>
                            <wps:cNvCnPr/>
                            <wps:spPr>
                              <a:xfrm flipV="1">
                                <a:off x="98001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Rovná spojnica 134"/>
                            <wps:cNvCnPr/>
                            <wps:spPr>
                              <a:xfrm flipV="1">
                                <a:off x="110278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Rovná spojnica 135"/>
                            <wps:cNvCnPr/>
                            <wps:spPr>
                              <a:xfrm flipV="1">
                                <a:off x="1225550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6" name="Rovná spojnica 136"/>
                          <wps:cNvCnPr/>
                          <wps:spPr>
                            <a:xfrm flipV="1">
                              <a:off x="0" y="65617"/>
                              <a:ext cx="1494790" cy="444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BE05E5" id="Skupina 137" o:spid="_x0000_s1026" style="width:117.7pt;height:117.7pt;mso-position-horizontal-relative:char;mso-position-vertical-relative:line" coordsize="14947,1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">
                <v:group id="Skupina 109" o:spid="_x0000_s1027" style="position:absolute;top:6861;width:14947;height:1473" coordsize="14947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Skupina 110" o:spid="_x0000_s1028" style="position:absolute;left:1248;width:12256;height:1472" coordsize="12255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Rovná spojnica 111" o:spid="_x0000_s1029" style="position:absolute;flip:y;visibility:visible;mso-wrap-style:square" from="0,21" to="0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" strokecolor="black [3200]">
                      <v:stroke joinstyle="miter"/>
                    </v:line>
                    <v:line id="Rovná spojnica 112" o:spid="_x0000_s1030" style="position:absolute;flip:y;visibility:visible;mso-wrap-style:square" from="1227,21" to="12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" strokecolor="black [3200]">
                      <v:stroke joinstyle="miter"/>
                    </v:line>
                    <v:line id="Rovná spojnica 113" o:spid="_x0000_s1031" style="position:absolute;flip:y;visibility:visible;mso-wrap-style:square" from="2455,21" to="24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" strokecolor="black [3200]">
                      <v:stroke joinstyle="miter"/>
                    </v:line>
                    <v:line id="Rovná spojnica 114" o:spid="_x0000_s1032" style="position:absolute;flip:y;visibility:visible;mso-wrap-style:square" from="3661,21" to="366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" strokecolor="black [3200]">
                      <v:stroke joinstyle="miter"/>
                    </v:line>
                    <v:line id="Rovná spojnica 115" o:spid="_x0000_s1033" style="position:absolute;flip:y;visibility:visible;mso-wrap-style:square" from="4910,0" to="491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" strokecolor="black [3200]">
                      <v:stroke joinstyle="miter"/>
                    </v:line>
                    <v:line id="Rovná spojnica 116" o:spid="_x0000_s1034" style="position:absolute;flip:y;visibility:visible;mso-wrap-style:square" from="6117,0" to="611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" strokecolor="black [3200]">
                      <v:stroke joinstyle="miter"/>
                    </v:line>
                    <v:line id="Rovná spojnica 117" o:spid="_x0000_s1035" style="position:absolute;flip:y;visibility:visible;mso-wrap-style:square" from="7344,0" to="7344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" strokecolor="black [3200]">
                      <v:stroke joinstyle="miter"/>
                    </v:line>
                    <v:line id="Rovná spojnica 118" o:spid="_x0000_s1036" style="position:absolute;flip:y;visibility:visible;mso-wrap-style:square" from="8593,0" to="8593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" strokecolor="black [3200]">
                      <v:stroke joinstyle="miter"/>
                    </v:line>
                    <v:line id="Rovná spojnica 119" o:spid="_x0000_s1037" style="position:absolute;flip:y;visibility:visible;mso-wrap-style:square" from="9800,0" to="980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" strokecolor="black [3200]">
                      <v:stroke joinstyle="miter"/>
                    </v:line>
                    <v:line id="Rovná spojnica 120" o:spid="_x0000_s1038" style="position:absolute;flip:y;visibility:visible;mso-wrap-style:square" from="11027,21" to="110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" strokecolor="black [3200]">
                      <v:stroke joinstyle="miter"/>
                    </v:line>
                    <v:line id="Rovná spojnica 121" o:spid="_x0000_s1039" style="position:absolute;flip:y;visibility:visible;mso-wrap-style:square" from="12255,21" to="122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" strokecolor="black [3200]">
                      <v:stroke joinstyle="miter"/>
                    </v:line>
                  </v:group>
                  <v:line id="Rovná spojnica 122" o:spid="_x0000_s1040" style="position:absolute;flip:y;visibility:visible;mso-wrap-style:square" from="0,656" to="1494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" strokecolor="black [3200]">
                    <v:stroke startarrow="open" endarrow="open"/>
                  </v:line>
                </v:group>
                <v:group id="Skupina 123" o:spid="_x0000_s1041" style="position:absolute;left:-67;top:6737;width:14947;height:1473;rotation:-90" coordsize="14947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">
                  <v:group id="Skupina 124" o:spid="_x0000_s1042" style="position:absolute;left:1248;width:12256;height:1472" coordsize="12255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line id="Rovná spojnica 125" o:spid="_x0000_s1043" style="position:absolute;flip:y;visibility:visible;mso-wrap-style:square" from="0,21" to="0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" strokecolor="black [3200]">
                      <v:stroke joinstyle="miter"/>
                    </v:line>
                    <v:line id="Rovná spojnica 126" o:spid="_x0000_s1044" style="position:absolute;flip:y;visibility:visible;mso-wrap-style:square" from="1227,21" to="12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" strokecolor="black [3200]">
                      <v:stroke joinstyle="miter"/>
                    </v:line>
                    <v:line id="Rovná spojnica 127" o:spid="_x0000_s1045" style="position:absolute;flip:y;visibility:visible;mso-wrap-style:square" from="2455,21" to="24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" strokecolor="black [3200]">
                      <v:stroke joinstyle="miter"/>
                    </v:line>
                    <v:line id="Rovná spojnica 128" o:spid="_x0000_s1046" style="position:absolute;flip:y;visibility:visible;mso-wrap-style:square" from="3661,21" to="366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" strokecolor="black [3200]">
                      <v:stroke joinstyle="miter"/>
                    </v:line>
                    <v:line id="Rovná spojnica 129" o:spid="_x0000_s1047" style="position:absolute;flip:y;visibility:visible;mso-wrap-style:square" from="4910,0" to="491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" strokecolor="black [3200]">
                      <v:stroke joinstyle="miter"/>
                    </v:line>
                    <v:line id="Rovná spojnica 130" o:spid="_x0000_s1048" style="position:absolute;flip:y;visibility:visible;mso-wrap-style:square" from="6117,0" to="611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" strokecolor="black [3200]">
                      <v:stroke joinstyle="miter"/>
                    </v:line>
                    <v:line id="Rovná spojnica 131" o:spid="_x0000_s1049" style="position:absolute;flip:y;visibility:visible;mso-wrap-style:square" from="7344,0" to="7344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" strokecolor="black [3200]">
                      <v:stroke joinstyle="miter"/>
                    </v:line>
                    <v:line id="Rovná spojnica 132" o:spid="_x0000_s1050" style="position:absolute;flip:y;visibility:visible;mso-wrap-style:square" from="8593,0" to="8593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" strokecolor="black [3200]">
                      <v:stroke joinstyle="miter"/>
                    </v:line>
                    <v:line id="Rovná spojnica 133" o:spid="_x0000_s1051" style="position:absolute;flip:y;visibility:visible;mso-wrap-style:square" from="9800,0" to="980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" strokecolor="black [3200]">
                      <v:stroke joinstyle="miter"/>
                    </v:line>
                    <v:line id="Rovná spojnica 134" o:spid="_x0000_s1052" style="position:absolute;flip:y;visibility:visible;mso-wrap-style:square" from="11027,21" to="110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" strokecolor="black [3200]">
                      <v:stroke joinstyle="miter"/>
                    </v:line>
                    <v:line id="Rovná spojnica 135" o:spid="_x0000_s1053" style="position:absolute;flip:y;visibility:visible;mso-wrap-style:square" from="12255,21" to="122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" strokecolor="black [3200]">
                      <v:stroke joinstyle="miter"/>
                    </v:line>
                  </v:group>
                  <v:line id="Rovná spojnica 136" o:spid="_x0000_s1054" style="position:absolute;flip:y;visibility:visible;mso-wrap-style:square" from="0,656" to="1494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" strokecolor="black [3200]">
                    <v:stroke startarrow="open" endarrow="open"/>
                  </v:line>
                </v:group>
                <w10:anchorlock/>
              </v:group>
            </w:pict>
          </mc:Fallback>
        </mc:AlternateContent>
      </w:r>
      <w:r w:rsidR="000C1649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2C1357" wp14:editId="26D40322">
                <wp:simplePos x="0" y="0"/>
                <wp:positionH relativeFrom="column">
                  <wp:posOffset>1237355</wp:posOffset>
                </wp:positionH>
                <wp:positionV relativeFrom="paragraph">
                  <wp:posOffset>772115</wp:posOffset>
                </wp:positionV>
                <wp:extent cx="12960" cy="12240"/>
                <wp:effectExtent l="38100" t="38100" r="63500" b="64135"/>
                <wp:wrapNone/>
                <wp:docPr id="51" name="Písanie rukou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BA45" id="Písanie rukou 51" o:spid="_x0000_s1026" type="#_x0000_t75" style="position:absolute;margin-left:96.05pt;margin-top:59.4pt;width:3.8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">
                <v:imagedata r:id="rId13" o:title=""/>
              </v:shape>
            </w:pict>
          </mc:Fallback>
        </mc:AlternateContent>
      </w:r>
      <w:r w:rsidR="000C1649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C82B372" wp14:editId="2E88E97F">
                <wp:simplePos x="0" y="0"/>
                <wp:positionH relativeFrom="column">
                  <wp:posOffset>1273810</wp:posOffset>
                </wp:positionH>
                <wp:positionV relativeFrom="paragraph">
                  <wp:posOffset>803910</wp:posOffset>
                </wp:positionV>
                <wp:extent cx="104760" cy="87120"/>
                <wp:effectExtent l="19050" t="38100" r="10160" b="46355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D82A6" id="Písanie rukou 50" o:spid="_x0000_s1026" type="#_x0000_t75" style="position:absolute;margin-left:99.95pt;margin-top:62.95pt;width:8.95pt;height: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">
                <v:imagedata r:id="rId9" o:title=""/>
              </v:shape>
            </w:pict>
          </mc:Fallback>
        </mc:AlternateContent>
      </w:r>
      <w:r w:rsidR="000C1649"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78D00" wp14:editId="5572852D">
                <wp:simplePos x="0" y="0"/>
                <wp:positionH relativeFrom="column">
                  <wp:posOffset>1318260</wp:posOffset>
                </wp:positionH>
                <wp:positionV relativeFrom="paragraph">
                  <wp:posOffset>26035</wp:posOffset>
                </wp:positionV>
                <wp:extent cx="101600" cy="203835"/>
                <wp:effectExtent l="0" t="0" r="12700" b="5715"/>
                <wp:wrapNone/>
                <wp:docPr id="49" name="Textové po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E3DA7" w14:textId="5EF44DDB" w:rsidR="000C1649" w:rsidRPr="000C1649" w:rsidRDefault="000C16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78D00" id="Textové pole 49" o:spid="_x0000_s1027" type="#_x0000_t202" style="position:absolute;left:0;text-align:left;margin-left:103.8pt;margin-top:2.05pt;width:8pt;height:16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" filled="f" stroked="f" strokeweight=".5pt">
                <v:textbox inset="0,0,0,0">
                  <w:txbxContent>
                    <w:p w14:paraId="021E3DA7" w14:textId="5EF44DDB" w:rsidR="000C1649" w:rsidRPr="000C1649" w:rsidRDefault="000C16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C1649"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48E84" wp14:editId="256BF999">
                <wp:simplePos x="0" y="0"/>
                <wp:positionH relativeFrom="column">
                  <wp:posOffset>1893570</wp:posOffset>
                </wp:positionH>
                <wp:positionV relativeFrom="paragraph">
                  <wp:posOffset>788035</wp:posOffset>
                </wp:positionV>
                <wp:extent cx="101600" cy="203835"/>
                <wp:effectExtent l="0" t="0" r="12700" b="5715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8F8C3" w14:textId="77777777" w:rsidR="000C1649" w:rsidRPr="00111948" w:rsidRDefault="000C1649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48E84" id="Textové pole 48" o:spid="_x0000_s1028" type="#_x0000_t202" style="position:absolute;left:0;text-align:left;margin-left:149.1pt;margin-top:62.05pt;width:8pt;height:16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" filled="f" stroked="f" strokeweight=".5pt">
                <v:textbox inset="0,0,0,0">
                  <w:txbxContent>
                    <w:p w14:paraId="2F28F8C3" w14:textId="77777777" w:rsidR="000C1649" w:rsidRPr="00111948" w:rsidRDefault="000C1649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70A9B655" w14:textId="3F00AA69" w:rsidR="000C1649" w:rsidRDefault="000C1649" w:rsidP="000C16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2D</w:t>
      </w:r>
    </w:p>
    <w:p w14:paraId="73CF55E7" w14:textId="1D0200E2" w:rsidR="000C1649" w:rsidRDefault="000C1649" w:rsidP="000C16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2 rozmerná súradnicová sústava</w:t>
      </w:r>
    </w:p>
    <w:p w14:paraId="1BD39565" w14:textId="62885DF3" w:rsidR="00B92851" w:rsidRPr="000C4DCA" w:rsidRDefault="000C1649" w:rsidP="00B9285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816146" wp14:editId="3A532BCA">
                <wp:simplePos x="0" y="0"/>
                <wp:positionH relativeFrom="column">
                  <wp:posOffset>928370</wp:posOffset>
                </wp:positionH>
                <wp:positionV relativeFrom="paragraph">
                  <wp:posOffset>41910</wp:posOffset>
                </wp:positionV>
                <wp:extent cx="104760" cy="87120"/>
                <wp:effectExtent l="19050" t="38100" r="10160" b="46355"/>
                <wp:wrapNone/>
                <wp:docPr id="53" name="Písanie rukou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2C30A" id="Písanie rukou 53" o:spid="_x0000_s1026" type="#_x0000_t75" style="position:absolute;margin-left:72.75pt;margin-top:2.95pt;width:8.95pt;height: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">
                <v:imagedata r:id="rId11" o:title=""/>
              </v:shape>
            </w:pict>
          </mc:Fallback>
        </mc:AlternateContent>
      </w:r>
      <w:r w:rsidRPr="000C4DCA">
        <w:rPr>
          <w:lang w:val="sk-SK"/>
        </w:rPr>
        <w:t xml:space="preserve">Rovina </w:t>
      </w:r>
      <w:r w:rsidRPr="000C4DCA">
        <w:rPr>
          <w:lang w:val="en-GB"/>
        </w:rPr>
        <w:t>(   , x, y)</w:t>
      </w:r>
    </w:p>
    <w:p w14:paraId="500F130A" w14:textId="3777F921" w:rsidR="00B92851" w:rsidRDefault="004619B2" w:rsidP="00B9285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g">
            <w:drawing>
              <wp:inline distT="0" distB="0" distL="0" distR="0" wp14:anchorId="38B8D75C" wp14:editId="23C3A99E">
                <wp:extent cx="1497031" cy="1494790"/>
                <wp:effectExtent l="38100" t="38100" r="0" b="48260"/>
                <wp:docPr id="185" name="Skupina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031" cy="1494790"/>
                          <a:chOff x="0" y="0"/>
                          <a:chExt cx="1497031" cy="1494790"/>
                        </a:xfrm>
                      </wpg:grpSpPr>
                      <wpg:grpSp>
                        <wpg:cNvPr id="108" name="Skupina 108"/>
                        <wpg:cNvGrpSpPr/>
                        <wpg:grpSpPr>
                          <a:xfrm rot="18900000">
                            <a:off x="0" y="676836"/>
                            <a:ext cx="1494790" cy="146685"/>
                            <a:chOff x="0" y="0"/>
                            <a:chExt cx="1494790" cy="147261"/>
                          </a:xfrm>
                        </wpg:grpSpPr>
                        <wpg:grpSp>
                          <wpg:cNvPr id="107" name="Skupina 107"/>
                          <wpg:cNvGrpSpPr/>
                          <wpg:grpSpPr>
                            <a:xfrm>
                              <a:off x="124883" y="0"/>
                              <a:ext cx="1225550" cy="147261"/>
                              <a:chOff x="0" y="0"/>
                              <a:chExt cx="1225550" cy="147261"/>
                            </a:xfrm>
                          </wpg:grpSpPr>
                          <wps:wsp>
                            <wps:cNvPr id="94" name="Rovná spojnica 94"/>
                            <wps:cNvCnPr/>
                            <wps:spPr>
                              <a:xfrm flipV="1">
                                <a:off x="0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Rovná spojnica 95"/>
                            <wps:cNvCnPr/>
                            <wps:spPr>
                              <a:xfrm flipV="1">
                                <a:off x="122767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Rovná spojnica 96"/>
                            <wps:cNvCnPr/>
                            <wps:spPr>
                              <a:xfrm flipV="1">
                                <a:off x="24553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Rovná spojnica 97"/>
                            <wps:cNvCnPr/>
                            <wps:spPr>
                              <a:xfrm flipV="1">
                                <a:off x="36618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Rovná spojnica 98"/>
                            <wps:cNvCnPr/>
                            <wps:spPr>
                              <a:xfrm flipV="1">
                                <a:off x="49106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Rovná spojnica 100"/>
                            <wps:cNvCnPr/>
                            <wps:spPr>
                              <a:xfrm flipV="1">
                                <a:off x="61171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Rovná spojnica 101"/>
                            <wps:cNvCnPr/>
                            <wps:spPr>
                              <a:xfrm flipV="1">
                                <a:off x="734484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Rovná spojnica 102"/>
                            <wps:cNvCnPr/>
                            <wps:spPr>
                              <a:xfrm flipV="1">
                                <a:off x="85936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Rovná spojnica 104"/>
                            <wps:cNvCnPr/>
                            <wps:spPr>
                              <a:xfrm flipV="1">
                                <a:off x="980017" y="0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Rovná spojnica 105"/>
                            <wps:cNvCnPr/>
                            <wps:spPr>
                              <a:xfrm flipV="1">
                                <a:off x="1102784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Rovná spojnica 106"/>
                            <wps:cNvCnPr/>
                            <wps:spPr>
                              <a:xfrm flipV="1">
                                <a:off x="1225550" y="2117"/>
                                <a:ext cx="0" cy="14514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" name="Rovná spojnica 82"/>
                          <wps:cNvCnPr/>
                          <wps:spPr>
                            <a:xfrm flipV="1">
                              <a:off x="0" y="65617"/>
                              <a:ext cx="1494790" cy="444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" name="Skupina 138"/>
                        <wpg:cNvGrpSpPr/>
                        <wpg:grpSpPr>
                          <a:xfrm>
                            <a:off x="2241" y="0"/>
                            <a:ext cx="1494790" cy="1494790"/>
                            <a:chOff x="0" y="0"/>
                            <a:chExt cx="1494790" cy="1494790"/>
                          </a:xfrm>
                        </wpg:grpSpPr>
                        <wpg:grpSp>
                          <wpg:cNvPr id="139" name="Skupina 139"/>
                          <wpg:cNvGrpSpPr/>
                          <wpg:grpSpPr>
                            <a:xfrm>
                              <a:off x="0" y="686146"/>
                              <a:ext cx="1494790" cy="147261"/>
                              <a:chOff x="0" y="0"/>
                              <a:chExt cx="1494790" cy="147261"/>
                            </a:xfrm>
                          </wpg:grpSpPr>
                          <wpg:grpSp>
                            <wpg:cNvPr id="140" name="Skupina 140"/>
                            <wpg:cNvGrpSpPr/>
                            <wpg:grpSpPr>
                              <a:xfrm>
                                <a:off x="124883" y="0"/>
                                <a:ext cx="1225550" cy="147261"/>
                                <a:chOff x="0" y="0"/>
                                <a:chExt cx="1225550" cy="147261"/>
                              </a:xfrm>
                            </wpg:grpSpPr>
                            <wps:wsp>
                              <wps:cNvPr id="141" name="Rovná spojnica 141"/>
                              <wps:cNvCnPr/>
                              <wps:spPr>
                                <a:xfrm flipV="1">
                                  <a:off x="0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Rovná spojnica 142"/>
                              <wps:cNvCnPr/>
                              <wps:spPr>
                                <a:xfrm flipV="1">
                                  <a:off x="122767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Rovná spojnica 143"/>
                              <wps:cNvCnPr/>
                              <wps:spPr>
                                <a:xfrm flipV="1">
                                  <a:off x="245534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Rovná spojnica 144"/>
                              <wps:cNvCnPr/>
                              <wps:spPr>
                                <a:xfrm flipV="1">
                                  <a:off x="366184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Rovná spojnica 145"/>
                              <wps:cNvCnPr/>
                              <wps:spPr>
                                <a:xfrm flipV="1">
                                  <a:off x="49106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Rovná spojnica 146"/>
                              <wps:cNvCnPr/>
                              <wps:spPr>
                                <a:xfrm flipV="1">
                                  <a:off x="61171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Rovná spojnica 147"/>
                              <wps:cNvCnPr/>
                              <wps:spPr>
                                <a:xfrm flipV="1">
                                  <a:off x="734484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Rovná spojnica 148"/>
                              <wps:cNvCnPr/>
                              <wps:spPr>
                                <a:xfrm flipV="1">
                                  <a:off x="85936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Rovná spojnica 149"/>
                              <wps:cNvCnPr/>
                              <wps:spPr>
                                <a:xfrm flipV="1">
                                  <a:off x="98001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Rovná spojnica 150"/>
                              <wps:cNvCnPr/>
                              <wps:spPr>
                                <a:xfrm flipV="1">
                                  <a:off x="1102784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Rovná spojnica 151"/>
                              <wps:cNvCnPr/>
                              <wps:spPr>
                                <a:xfrm flipV="1">
                                  <a:off x="1225550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" name="Rovná spojnica 152"/>
                            <wps:cNvCnPr/>
                            <wps:spPr>
                              <a:xfrm flipV="1">
                                <a:off x="0" y="65617"/>
                                <a:ext cx="1494790" cy="444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3" name="Skupina 153"/>
                          <wpg:cNvGrpSpPr/>
                          <wpg:grpSpPr>
                            <a:xfrm rot="16200000">
                              <a:off x="-6668" y="673764"/>
                              <a:ext cx="1494790" cy="147261"/>
                              <a:chOff x="0" y="0"/>
                              <a:chExt cx="1494790" cy="147261"/>
                            </a:xfrm>
                          </wpg:grpSpPr>
                          <wpg:grpSp>
                            <wpg:cNvPr id="154" name="Skupina 154"/>
                            <wpg:cNvGrpSpPr/>
                            <wpg:grpSpPr>
                              <a:xfrm>
                                <a:off x="124883" y="0"/>
                                <a:ext cx="1225550" cy="147261"/>
                                <a:chOff x="0" y="0"/>
                                <a:chExt cx="1225550" cy="147261"/>
                              </a:xfrm>
                            </wpg:grpSpPr>
                            <wps:wsp>
                              <wps:cNvPr id="155" name="Rovná spojnica 155"/>
                              <wps:cNvCnPr/>
                              <wps:spPr>
                                <a:xfrm flipV="1">
                                  <a:off x="0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Rovná spojnica 156"/>
                              <wps:cNvCnPr/>
                              <wps:spPr>
                                <a:xfrm flipV="1">
                                  <a:off x="122767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Rovná spojnica 157"/>
                              <wps:cNvCnPr/>
                              <wps:spPr>
                                <a:xfrm flipV="1">
                                  <a:off x="245534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Rovná spojnica 158"/>
                              <wps:cNvCnPr/>
                              <wps:spPr>
                                <a:xfrm flipV="1">
                                  <a:off x="366184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Rovná spojnica 159"/>
                              <wps:cNvCnPr/>
                              <wps:spPr>
                                <a:xfrm flipV="1">
                                  <a:off x="49106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Rovná spojnica 160"/>
                              <wps:cNvCnPr/>
                              <wps:spPr>
                                <a:xfrm flipV="1">
                                  <a:off x="61171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Rovná spojnica 161"/>
                              <wps:cNvCnPr/>
                              <wps:spPr>
                                <a:xfrm flipV="1">
                                  <a:off x="734484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Rovná spojnica 162"/>
                              <wps:cNvCnPr/>
                              <wps:spPr>
                                <a:xfrm flipV="1">
                                  <a:off x="85936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Rovná spojnica 163"/>
                              <wps:cNvCnPr/>
                              <wps:spPr>
                                <a:xfrm flipV="1">
                                  <a:off x="980017" y="0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Rovná spojnica 164"/>
                              <wps:cNvCnPr/>
                              <wps:spPr>
                                <a:xfrm flipV="1">
                                  <a:off x="1102784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Rovná spojnica 165"/>
                              <wps:cNvCnPr/>
                              <wps:spPr>
                                <a:xfrm flipV="1">
                                  <a:off x="1225550" y="2117"/>
                                  <a:ext cx="0" cy="14514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6" name="Rovná spojnica 166"/>
                            <wps:cNvCnPr/>
                            <wps:spPr>
                              <a:xfrm flipV="1">
                                <a:off x="0" y="65617"/>
                                <a:ext cx="1494790" cy="444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151477" id="Skupina 185" o:spid="_x0000_s1026" style="width:117.9pt;height:117.7pt;mso-position-horizontal-relative:char;mso-position-vertical-relative:line" coordsize="14970,1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">
                <v:group id="Skupina 108" o:spid="_x0000_s1027" style="position:absolute;top:6768;width:14947;height:1467;rotation:-45" coordsize="14947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">
                  <v:group id="Skupina 107" o:spid="_x0000_s1028" style="position:absolute;left:1248;width:12256;height:1472" coordsize="12255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line id="Rovná spojnica 94" o:spid="_x0000_s1029" style="position:absolute;flip:y;visibility:visible;mso-wrap-style:square" from="0,21" to="0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" strokecolor="black [3200]">
                      <v:stroke joinstyle="miter"/>
                    </v:line>
                    <v:line id="Rovná spojnica 95" o:spid="_x0000_s1030" style="position:absolute;flip:y;visibility:visible;mso-wrap-style:square" from="1227,21" to="12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" strokecolor="black [3200]">
                      <v:stroke joinstyle="miter"/>
                    </v:line>
                    <v:line id="Rovná spojnica 96" o:spid="_x0000_s1031" style="position:absolute;flip:y;visibility:visible;mso-wrap-style:square" from="2455,21" to="24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" strokecolor="black [3200]">
                      <v:stroke joinstyle="miter"/>
                    </v:line>
                    <v:line id="Rovná spojnica 97" o:spid="_x0000_s1032" style="position:absolute;flip:y;visibility:visible;mso-wrap-style:square" from="3661,21" to="366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" strokecolor="black [3200]">
                      <v:stroke joinstyle="miter"/>
                    </v:line>
                    <v:line id="Rovná spojnica 98" o:spid="_x0000_s1033" style="position:absolute;flip:y;visibility:visible;mso-wrap-style:square" from="4910,0" to="491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" strokecolor="black [3200]">
                      <v:stroke joinstyle="miter"/>
                    </v:line>
                    <v:line id="Rovná spojnica 100" o:spid="_x0000_s1034" style="position:absolute;flip:y;visibility:visible;mso-wrap-style:square" from="6117,0" to="611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" strokecolor="black [3200]">
                      <v:stroke joinstyle="miter"/>
                    </v:line>
                    <v:line id="Rovná spojnica 101" o:spid="_x0000_s1035" style="position:absolute;flip:y;visibility:visible;mso-wrap-style:square" from="7344,0" to="7344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" strokecolor="black [3200]">
                      <v:stroke joinstyle="miter"/>
                    </v:line>
                    <v:line id="Rovná spojnica 102" o:spid="_x0000_s1036" style="position:absolute;flip:y;visibility:visible;mso-wrap-style:square" from="8593,0" to="8593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" strokecolor="black [3200]">
                      <v:stroke joinstyle="miter"/>
                    </v:line>
                    <v:line id="Rovná spojnica 104" o:spid="_x0000_s1037" style="position:absolute;flip:y;visibility:visible;mso-wrap-style:square" from="9800,0" to="980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" strokecolor="black [3200]">
                      <v:stroke joinstyle="miter"/>
                    </v:line>
                    <v:line id="Rovná spojnica 105" o:spid="_x0000_s1038" style="position:absolute;flip:y;visibility:visible;mso-wrap-style:square" from="11027,21" to="110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" strokecolor="black [3200]">
                      <v:stroke joinstyle="miter"/>
                    </v:line>
                    <v:line id="Rovná spojnica 106" o:spid="_x0000_s1039" style="position:absolute;flip:y;visibility:visible;mso-wrap-style:square" from="12255,21" to="122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" strokecolor="black [3200]">
                      <v:stroke joinstyle="miter"/>
                    </v:line>
                  </v:group>
                  <v:line id="Rovná spojnica 82" o:spid="_x0000_s1040" style="position:absolute;flip:y;visibility:visible;mso-wrap-style:square" from="0,656" to="1494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" strokecolor="black [3200]">
                    <v:stroke startarrow="open" endarrow="open"/>
                  </v:line>
                </v:group>
                <v:group id="Skupina 138" o:spid="_x0000_s1041" style="position:absolute;left:22;width:14948;height:14947" coordsize="14947,14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group id="Skupina 139" o:spid="_x0000_s1042" style="position:absolute;top:6861;width:14947;height:1473" coordsize="14947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group id="Skupina 140" o:spid="_x0000_s1043" style="position:absolute;left:1248;width:12256;height:1472" coordsize="12255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line id="Rovná spojnica 141" o:spid="_x0000_s1044" style="position:absolute;flip:y;visibility:visible;mso-wrap-style:square" from="0,21" to="0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" strokecolor="black [3200]">
                        <v:stroke joinstyle="miter"/>
                      </v:line>
                      <v:line id="Rovná spojnica 142" o:spid="_x0000_s1045" style="position:absolute;flip:y;visibility:visible;mso-wrap-style:square" from="1227,21" to="12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" strokecolor="black [3200]">
                        <v:stroke joinstyle="miter"/>
                      </v:line>
                      <v:line id="Rovná spojnica 143" o:spid="_x0000_s1046" style="position:absolute;flip:y;visibility:visible;mso-wrap-style:square" from="2455,21" to="24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" strokecolor="black [3200]">
                        <v:stroke joinstyle="miter"/>
                      </v:line>
                      <v:line id="Rovná spojnica 144" o:spid="_x0000_s1047" style="position:absolute;flip:y;visibility:visible;mso-wrap-style:square" from="3661,21" to="366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" strokecolor="black [3200]">
                        <v:stroke joinstyle="miter"/>
                      </v:line>
                      <v:line id="Rovná spojnica 145" o:spid="_x0000_s1048" style="position:absolute;flip:y;visibility:visible;mso-wrap-style:square" from="4910,0" to="491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" strokecolor="black [3200]">
                        <v:stroke joinstyle="miter"/>
                      </v:line>
                      <v:line id="Rovná spojnica 146" o:spid="_x0000_s1049" style="position:absolute;flip:y;visibility:visible;mso-wrap-style:square" from="6117,0" to="611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" strokecolor="black [3200]">
                        <v:stroke joinstyle="miter"/>
                      </v:line>
                      <v:line id="Rovná spojnica 147" o:spid="_x0000_s1050" style="position:absolute;flip:y;visibility:visible;mso-wrap-style:square" from="7344,0" to="7344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" strokecolor="black [3200]">
                        <v:stroke joinstyle="miter"/>
                      </v:line>
                      <v:line id="Rovná spojnica 148" o:spid="_x0000_s1051" style="position:absolute;flip:y;visibility:visible;mso-wrap-style:square" from="8593,0" to="8593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" strokecolor="black [3200]">
                        <v:stroke joinstyle="miter"/>
                      </v:line>
                      <v:line id="Rovná spojnica 149" o:spid="_x0000_s1052" style="position:absolute;flip:y;visibility:visible;mso-wrap-style:square" from="9800,0" to="980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" strokecolor="black [3200]">
                        <v:stroke joinstyle="miter"/>
                      </v:line>
                      <v:line id="Rovná spojnica 150" o:spid="_x0000_s1053" style="position:absolute;flip:y;visibility:visible;mso-wrap-style:square" from="11027,21" to="110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" strokecolor="black [3200]">
                        <v:stroke joinstyle="miter"/>
                      </v:line>
                      <v:line id="Rovná spojnica 151" o:spid="_x0000_s1054" style="position:absolute;flip:y;visibility:visible;mso-wrap-style:square" from="12255,21" to="122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" strokecolor="black [3200]">
                        <v:stroke joinstyle="miter"/>
                      </v:line>
                    </v:group>
                    <v:line id="Rovná spojnica 152" o:spid="_x0000_s1055" style="position:absolute;flip:y;visibility:visible;mso-wrap-style:square" from="0,656" to="1494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" strokecolor="black [3200]">
                      <v:stroke startarrow="open" endarrow="open"/>
                    </v:line>
                  </v:group>
                  <v:group id="Skupina 153" o:spid="_x0000_s1056" style="position:absolute;left:-67;top:6737;width:14947;height:1473;rotation:-90" coordsize="14947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">
                    <v:group id="Skupina 154" o:spid="_x0000_s1057" style="position:absolute;left:1248;width:12256;height:1472" coordsize="12255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line id="Rovná spojnica 155" o:spid="_x0000_s1058" style="position:absolute;flip:y;visibility:visible;mso-wrap-style:square" from="0,21" to="0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" strokecolor="black [3200]">
                        <v:stroke joinstyle="miter"/>
                      </v:line>
                      <v:line id="Rovná spojnica 156" o:spid="_x0000_s1059" style="position:absolute;flip:y;visibility:visible;mso-wrap-style:square" from="1227,21" to="12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" strokecolor="black [3200]">
                        <v:stroke joinstyle="miter"/>
                      </v:line>
                      <v:line id="Rovná spojnica 157" o:spid="_x0000_s1060" style="position:absolute;flip:y;visibility:visible;mso-wrap-style:square" from="2455,21" to="24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" strokecolor="black [3200]">
                        <v:stroke joinstyle="miter"/>
                      </v:line>
                      <v:line id="Rovná spojnica 158" o:spid="_x0000_s1061" style="position:absolute;flip:y;visibility:visible;mso-wrap-style:square" from="3661,21" to="366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" strokecolor="black [3200]">
                        <v:stroke joinstyle="miter"/>
                      </v:line>
                      <v:line id="Rovná spojnica 159" o:spid="_x0000_s1062" style="position:absolute;flip:y;visibility:visible;mso-wrap-style:square" from="4910,0" to="491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" strokecolor="black [3200]">
                        <v:stroke joinstyle="miter"/>
                      </v:line>
                      <v:line id="Rovná spojnica 160" o:spid="_x0000_s1063" style="position:absolute;flip:y;visibility:visible;mso-wrap-style:square" from="6117,0" to="611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" strokecolor="black [3200]">
                        <v:stroke joinstyle="miter"/>
                      </v:line>
                      <v:line id="Rovná spojnica 161" o:spid="_x0000_s1064" style="position:absolute;flip:y;visibility:visible;mso-wrap-style:square" from="7344,0" to="7344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" strokecolor="black [3200]">
                        <v:stroke joinstyle="miter"/>
                      </v:line>
                      <v:line id="Rovná spojnica 162" o:spid="_x0000_s1065" style="position:absolute;flip:y;visibility:visible;mso-wrap-style:square" from="8593,0" to="8593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" strokecolor="black [3200]">
                        <v:stroke joinstyle="miter"/>
                      </v:line>
                      <v:line id="Rovná spojnica 163" o:spid="_x0000_s1066" style="position:absolute;flip:y;visibility:visible;mso-wrap-style:square" from="9800,0" to="980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" strokecolor="black [3200]">
                        <v:stroke joinstyle="miter"/>
                      </v:line>
                      <v:line id="Rovná spojnica 164" o:spid="_x0000_s1067" style="position:absolute;flip:y;visibility:visible;mso-wrap-style:square" from="11027,21" to="110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" strokecolor="black [3200]">
                        <v:stroke joinstyle="miter"/>
                      </v:line>
                      <v:line id="Rovná spojnica 165" o:spid="_x0000_s1068" style="position:absolute;flip:y;visibility:visible;mso-wrap-style:square" from="12255,21" to="122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" strokecolor="black [3200]">
                        <v:stroke joinstyle="miter"/>
                      </v:line>
                    </v:group>
                    <v:line id="Rovná spojnica 166" o:spid="_x0000_s1069" style="position:absolute;flip:y;visibility:visible;mso-wrap-style:square" from="0,656" to="1494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" strokecolor="black [3200]">
                      <v:stroke startarrow="open" endarrow="open"/>
                    </v:line>
                  </v:group>
                </v:group>
                <w10:anchorlock/>
              </v:group>
            </w:pict>
          </mc:Fallback>
        </mc:AlternateContent>
      </w:r>
      <w:r w:rsidRPr="004619B2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96546" wp14:editId="244EE5F2">
                <wp:simplePos x="0" y="0"/>
                <wp:positionH relativeFrom="column">
                  <wp:posOffset>1781085</wp:posOffset>
                </wp:positionH>
                <wp:positionV relativeFrom="paragraph">
                  <wp:posOffset>267335</wp:posOffset>
                </wp:positionV>
                <wp:extent cx="101600" cy="203835"/>
                <wp:effectExtent l="0" t="0" r="12700" b="5715"/>
                <wp:wrapNone/>
                <wp:docPr id="184" name="Textové po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81044" w14:textId="67314F00" w:rsidR="004619B2" w:rsidRPr="004619B2" w:rsidRDefault="004619B2" w:rsidP="00461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96546" id="Textové pole 184" o:spid="_x0000_s1029" type="#_x0000_t202" style="position:absolute;left:0;text-align:left;margin-left:140.25pt;margin-top:21.05pt;width:8pt;height:16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" filled="f" stroked="f" strokeweight=".5pt">
                <v:textbox inset="0,0,0,0">
                  <w:txbxContent>
                    <w:p w14:paraId="00281044" w14:textId="67314F00" w:rsidR="004619B2" w:rsidRPr="004619B2" w:rsidRDefault="004619B2" w:rsidP="00461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619B2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0F9CA" wp14:editId="01D83CB3">
                <wp:simplePos x="0" y="0"/>
                <wp:positionH relativeFrom="column">
                  <wp:posOffset>1903095</wp:posOffset>
                </wp:positionH>
                <wp:positionV relativeFrom="paragraph">
                  <wp:posOffset>797560</wp:posOffset>
                </wp:positionV>
                <wp:extent cx="101600" cy="203835"/>
                <wp:effectExtent l="0" t="0" r="12700" b="5715"/>
                <wp:wrapNone/>
                <wp:docPr id="182" name="Textové po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FC151" w14:textId="2EC3B88F" w:rsidR="004619B2" w:rsidRPr="004619B2" w:rsidRDefault="004619B2" w:rsidP="00461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0F9CA" id="Textové pole 182" o:spid="_x0000_s1030" type="#_x0000_t202" style="position:absolute;left:0;text-align:left;margin-left:149.85pt;margin-top:62.8pt;width:8pt;height:16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" filled="f" stroked="f" strokeweight=".5pt">
                <v:textbox inset="0,0,0,0">
                  <w:txbxContent>
                    <w:p w14:paraId="762FC151" w14:textId="2EC3B88F" w:rsidR="004619B2" w:rsidRPr="004619B2" w:rsidRDefault="004619B2" w:rsidP="00461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619B2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8EDAF" wp14:editId="5F9D52F3">
                <wp:simplePos x="0" y="0"/>
                <wp:positionH relativeFrom="column">
                  <wp:posOffset>1328058</wp:posOffset>
                </wp:positionH>
                <wp:positionV relativeFrom="paragraph">
                  <wp:posOffset>35651</wp:posOffset>
                </wp:positionV>
                <wp:extent cx="101600" cy="203835"/>
                <wp:effectExtent l="0" t="0" r="12700" b="5715"/>
                <wp:wrapNone/>
                <wp:docPr id="183" name="Textové po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E8D60" w14:textId="29CF7825" w:rsidR="004619B2" w:rsidRPr="000C1649" w:rsidRDefault="004619B2" w:rsidP="00461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8EDAF" id="Textové pole 183" o:spid="_x0000_s1031" type="#_x0000_t202" style="position:absolute;left:0;text-align:left;margin-left:104.55pt;margin-top:2.8pt;width:8pt;height:16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" filled="f" stroked="f" strokeweight=".5pt">
                <v:textbox inset="0,0,0,0">
                  <w:txbxContent>
                    <w:p w14:paraId="3ADE8D60" w14:textId="29CF7825" w:rsidR="004619B2" w:rsidRPr="000C1649" w:rsidRDefault="004619B2" w:rsidP="00461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109D269B" w14:textId="111B99E9" w:rsidR="004619B2" w:rsidRDefault="004619B2" w:rsidP="00B9285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3D</w:t>
      </w:r>
    </w:p>
    <w:p w14:paraId="03964679" w14:textId="66D65CBD" w:rsidR="004619B2" w:rsidRDefault="004619B2" w:rsidP="004619B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3 rozmerná súradnicová sústava</w:t>
      </w:r>
    </w:p>
    <w:p w14:paraId="6AEC3717" w14:textId="18A7EAA5" w:rsidR="004619B2" w:rsidRDefault="004619B2" w:rsidP="00B9285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C37186" wp14:editId="31842FC3">
                <wp:simplePos x="0" y="0"/>
                <wp:positionH relativeFrom="column">
                  <wp:posOffset>1181100</wp:posOffset>
                </wp:positionH>
                <wp:positionV relativeFrom="paragraph">
                  <wp:posOffset>54338</wp:posOffset>
                </wp:positionV>
                <wp:extent cx="104140" cy="86995"/>
                <wp:effectExtent l="19050" t="38100" r="10160" b="46355"/>
                <wp:wrapNone/>
                <wp:docPr id="187" name="Písanie rukou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8C24C" id="Písanie rukou 187" o:spid="_x0000_s1026" type="#_x0000_t75" style="position:absolute;margin-left:92.65pt;margin-top:3.95pt;width:8.85pt;height: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">
                <v:imagedata r:id="rId9" o:title=""/>
              </v:shape>
            </w:pict>
          </mc:Fallback>
        </mc:AlternateContent>
      </w:r>
      <w:r>
        <w:rPr>
          <w:lang w:val="sk-SK"/>
        </w:rPr>
        <w:t>3D priestor (   , x, y, z)</w:t>
      </w:r>
    </w:p>
    <w:p w14:paraId="6A42ABE3" w14:textId="77777777" w:rsidR="00AA74D0" w:rsidRDefault="00AA74D0" w:rsidP="004619B2">
      <w:pPr>
        <w:pStyle w:val="Odsekzoznamu"/>
        <w:rPr>
          <w:lang w:val="sk-SK"/>
        </w:rPr>
        <w:sectPr w:rsidR="00AA74D0" w:rsidSect="000C4DC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D64382C" w14:textId="0EAD9FAB" w:rsidR="00AA74D0" w:rsidRPr="00AA74D0" w:rsidRDefault="00AA74D0" w:rsidP="00AA74D0">
      <w:pPr>
        <w:pStyle w:val="Odsekzoznamu"/>
        <w:rPr>
          <w:lang w:val="sk-SK"/>
        </w:rPr>
      </w:pPr>
    </w:p>
    <w:p w14:paraId="68BEB2AA" w14:textId="77777777" w:rsidR="00AA74D0" w:rsidRDefault="00AA74D0" w:rsidP="00AA74D0">
      <w:pPr>
        <w:pStyle w:val="Odsekzoznamu"/>
        <w:rPr>
          <w:lang w:val="sk-SK"/>
        </w:rPr>
      </w:pPr>
      <w:r>
        <w:rPr>
          <w:lang w:val="sk-SK"/>
        </w:rPr>
        <w:t xml:space="preserve"> </w:t>
      </w:r>
    </w:p>
    <w:p w14:paraId="5423A14A" w14:textId="5C7D9C6B" w:rsidR="00AA74D0" w:rsidRDefault="00AA74D0" w:rsidP="00AA74D0">
      <w:pPr>
        <w:pStyle w:val="Odsekzoznamu"/>
        <w:rPr>
          <w:lang w:val="sk-SK"/>
        </w:rPr>
      </w:pPr>
      <w:r>
        <w:rPr>
          <w:lang w:val="sk-SK"/>
        </w:rPr>
        <w:t xml:space="preserve"> </w:t>
      </w:r>
    </w:p>
    <w:p w14:paraId="07F3BEB1" w14:textId="33F6ED10" w:rsidR="000C4DCA" w:rsidRDefault="00AA74D0" w:rsidP="00AA74D0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Vysvetlivky:</w:t>
      </w:r>
    </w:p>
    <w:p w14:paraId="093BA057" w14:textId="77777777" w:rsidR="003C7A67" w:rsidRDefault="003C7A67" w:rsidP="00AA74D0">
      <w:pPr>
        <w:pStyle w:val="Odsekzoznamu"/>
        <w:numPr>
          <w:ilvl w:val="1"/>
          <w:numId w:val="1"/>
        </w:numPr>
        <w:rPr>
          <w:b/>
          <w:bCs/>
          <w:lang w:val="sk-SK"/>
        </w:rPr>
        <w:sectPr w:rsidR="003C7A67" w:rsidSect="00AA74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F1453F" w14:textId="41523157" w:rsidR="00AA74D0" w:rsidRPr="00F44E3A" w:rsidRDefault="00F44E3A" w:rsidP="00AA74D0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4864" behindDoc="1" locked="0" layoutInCell="1" allowOverlap="1" wp14:anchorId="7741A9FC" wp14:editId="37292382">
                <wp:simplePos x="0" y="0"/>
                <wp:positionH relativeFrom="column">
                  <wp:posOffset>941070</wp:posOffset>
                </wp:positionH>
                <wp:positionV relativeFrom="paragraph">
                  <wp:posOffset>55245</wp:posOffset>
                </wp:positionV>
                <wp:extent cx="104760" cy="87120"/>
                <wp:effectExtent l="19050" t="38100" r="10160" b="4635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863A" id="Písanie rukou 1" o:spid="_x0000_s1026" type="#_x0000_t75" style="position:absolute;margin-left:73.75pt;margin-top:4pt;width:8.95pt;height:7.5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">
                <v:imagedata r:id="rId11" o:title=""/>
              </v:shape>
            </w:pict>
          </mc:Fallback>
        </mc:AlternateContent>
      </w:r>
      <w:r>
        <w:rPr>
          <w:b/>
          <w:bCs/>
          <w:lang w:val="sk-SK"/>
        </w:rPr>
        <w:t xml:space="preserve">     </w:t>
      </w:r>
      <w:r>
        <w:rPr>
          <w:lang w:val="sk-SK"/>
        </w:rPr>
        <w:t xml:space="preserve">- Počiatok </w:t>
      </w:r>
      <w:r>
        <w:rPr>
          <w:lang w:val="sk-SK"/>
        </w:rPr>
        <w:t>súradnicov</w:t>
      </w:r>
      <w:r>
        <w:rPr>
          <w:lang w:val="sk-SK"/>
        </w:rPr>
        <w:t>ej</w:t>
      </w:r>
      <w:r>
        <w:rPr>
          <w:lang w:val="sk-SK"/>
        </w:rPr>
        <w:t xml:space="preserve"> sústav</w:t>
      </w:r>
      <w:r>
        <w:rPr>
          <w:lang w:val="sk-SK"/>
        </w:rPr>
        <w:t>y</w:t>
      </w:r>
    </w:p>
    <w:p w14:paraId="34F42DF6" w14:textId="449BB79B" w:rsidR="00F44E3A" w:rsidRDefault="00F44E3A" w:rsidP="00AA74D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x, y, z – osi </w:t>
      </w:r>
      <w:r>
        <w:rPr>
          <w:lang w:val="sk-SK"/>
        </w:rPr>
        <w:t>súradnicov</w:t>
      </w:r>
      <w:r>
        <w:rPr>
          <w:lang w:val="sk-SK"/>
        </w:rPr>
        <w:t>ej</w:t>
      </w:r>
      <w:r>
        <w:rPr>
          <w:lang w:val="sk-SK"/>
        </w:rPr>
        <w:t xml:space="preserve"> sústav</w:t>
      </w:r>
      <w:r>
        <w:rPr>
          <w:lang w:val="sk-SK"/>
        </w:rPr>
        <w:t>y</w:t>
      </w:r>
    </w:p>
    <w:p w14:paraId="18957F34" w14:textId="0B6F1435" w:rsidR="00F44E3A" w:rsidRDefault="00F44E3A" w:rsidP="00AA74D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Ortogonálne súradnicové</w:t>
      </w:r>
      <w:r>
        <w:rPr>
          <w:lang w:val="sk-SK"/>
        </w:rPr>
        <w:t xml:space="preserve"> sústav</w:t>
      </w:r>
      <w:r>
        <w:rPr>
          <w:lang w:val="sk-SK"/>
        </w:rPr>
        <w:t>y – osi sú: na seba kolmé priamky</w:t>
      </w:r>
    </w:p>
    <w:p w14:paraId="2F9D89E3" w14:textId="15ECA9D8" w:rsidR="00F44E3A" w:rsidRPr="00F44E3A" w:rsidRDefault="00F44E3A" w:rsidP="00F44E3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Ortonormálne</w:t>
      </w:r>
      <w:r>
        <w:rPr>
          <w:lang w:val="sk-SK"/>
        </w:rPr>
        <w:t xml:space="preserve"> súradnicové sústavy – </w:t>
      </w:r>
      <w:r>
        <w:rPr>
          <w:lang w:val="sk-SK"/>
        </w:rPr>
        <w:t>všetky číselne osi majú rovnakú mierku</w:t>
      </w:r>
      <w:r w:rsidR="003C7A67">
        <w:rPr>
          <w:lang w:val="sk-SK"/>
        </w:rPr>
        <w:t xml:space="preserve"> </w:t>
      </w:r>
      <w:r w:rsidRPr="00F44E3A">
        <w:rPr>
          <w:lang w:val="en-GB"/>
        </w:rPr>
        <w:t xml:space="preserve">(x: 1diel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=</m:t>
            </m:r>
          </m:e>
        </m:acc>
      </m:oMath>
      <w:r w:rsidRPr="00F44E3A">
        <w:rPr>
          <w:rFonts w:eastAsiaTheme="minorEastAsia"/>
          <w:lang w:val="en-GB"/>
        </w:rPr>
        <w:t xml:space="preserve"> 1cm, </w:t>
      </w:r>
      <w:r w:rsidRPr="00F44E3A">
        <w:rPr>
          <w:lang w:val="en-GB"/>
        </w:rPr>
        <w:t>y</w:t>
      </w:r>
      <w:r w:rsidRPr="00F44E3A">
        <w:rPr>
          <w:lang w:val="en-GB"/>
        </w:rPr>
        <w:t xml:space="preserve">: 1diel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=</m:t>
            </m:r>
          </m:e>
        </m:acc>
      </m:oMath>
      <w:r w:rsidRPr="00F44E3A">
        <w:rPr>
          <w:rFonts w:eastAsiaTheme="minorEastAsia"/>
          <w:lang w:val="en-GB"/>
        </w:rPr>
        <w:t xml:space="preserve"> 1cm</w:t>
      </w:r>
      <w:r w:rsidRPr="00F44E3A">
        <w:rPr>
          <w:lang w:val="en-GB"/>
        </w:rPr>
        <w:t>)</w:t>
      </w:r>
    </w:p>
    <w:p w14:paraId="68E151E3" w14:textId="5AA33ED4" w:rsidR="003C7A67" w:rsidRDefault="003C7A67" w:rsidP="00AA74D0">
      <w:pPr>
        <w:rPr>
          <w:lang w:val="sk-SK"/>
        </w:rPr>
        <w:sectPr w:rsidR="003C7A67" w:rsidSect="003C7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4043EE2" w14:textId="1BB75AA4" w:rsidR="00AA74D0" w:rsidRDefault="00AA74D0" w:rsidP="00AA74D0">
      <w:pPr>
        <w:rPr>
          <w:lang w:val="sk-SK"/>
        </w:rPr>
      </w:pPr>
    </w:p>
    <w:p w14:paraId="3C65EDCE" w14:textId="693D4DB5" w:rsidR="00AA74D0" w:rsidRDefault="00AA74D0" w:rsidP="00AA74D0">
      <w:pPr>
        <w:rPr>
          <w:lang w:val="sk-SK"/>
        </w:rPr>
      </w:pPr>
    </w:p>
    <w:p w14:paraId="7CE182BF" w14:textId="7D258C10" w:rsidR="004619B2" w:rsidRPr="003C7A67" w:rsidRDefault="003C7A67" w:rsidP="003C7A6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A3360E8" wp14:editId="4043F9A2">
                <wp:simplePos x="0" y="0"/>
                <wp:positionH relativeFrom="column">
                  <wp:posOffset>2406650</wp:posOffset>
                </wp:positionH>
                <wp:positionV relativeFrom="paragraph">
                  <wp:posOffset>43815</wp:posOffset>
                </wp:positionV>
                <wp:extent cx="104760" cy="87120"/>
                <wp:effectExtent l="19050" t="38100" r="10160" b="4635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E86C9" id="Písanie rukou 2" o:spid="_x0000_s1026" type="#_x0000_t75" style="position:absolute;margin-left:189pt;margin-top:2.95pt;width:9.25pt;height: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">
                <v:imagedata r:id="rId19" o:title=""/>
              </v:shape>
            </w:pict>
          </mc:Fallback>
        </mc:AlternateContent>
      </w:r>
      <w:r w:rsidRPr="003C7A67">
        <w:rPr>
          <w:b/>
          <w:bCs/>
          <w:lang w:val="sk-SK"/>
        </w:rPr>
        <w:t>1D S</w:t>
      </w:r>
      <w:r w:rsidRPr="003C7A67">
        <w:rPr>
          <w:b/>
          <w:bCs/>
          <w:lang w:val="sk-SK"/>
        </w:rPr>
        <w:t>úradnicová sústava</w:t>
      </w:r>
      <w:r>
        <w:rPr>
          <w:b/>
          <w:bCs/>
          <w:lang w:val="sk-SK"/>
        </w:rPr>
        <w:t xml:space="preserve"> (priamka   x)</w:t>
      </w:r>
    </w:p>
    <w:p w14:paraId="749DBF45" w14:textId="71007B06" w:rsidR="003C7A67" w:rsidRDefault="00893B40" w:rsidP="000B205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CBE2775" wp14:editId="0ACC99AA">
                <wp:simplePos x="0" y="0"/>
                <wp:positionH relativeFrom="column">
                  <wp:posOffset>1959429</wp:posOffset>
                </wp:positionH>
                <wp:positionV relativeFrom="paragraph">
                  <wp:posOffset>698046</wp:posOffset>
                </wp:positionV>
                <wp:extent cx="400050" cy="203835"/>
                <wp:effectExtent l="0" t="0" r="0" b="5715"/>
                <wp:wrapNone/>
                <wp:docPr id="33" name="Skupin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203835"/>
                          <a:chOff x="0" y="0"/>
                          <a:chExt cx="400050" cy="203835"/>
                        </a:xfrm>
                      </wpg:grpSpPr>
                      <wps:wsp>
                        <wps:cNvPr id="34" name="Textové pole 34"/>
                        <wps:cNvSpPr txBox="1"/>
                        <wps:spPr>
                          <a:xfrm>
                            <a:off x="0" y="0"/>
                            <a:ext cx="400050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EFCC6" w14:textId="77777777" w:rsidR="00893B40" w:rsidRPr="00893B40" w:rsidRDefault="00893B40" w:rsidP="00893B40">
                              <w:pPr>
                                <w:jc w:val="center"/>
                                <w:rPr>
                                  <w:color w:val="FF0000"/>
                                  <w:lang w:val="en-GB"/>
                                </w:rPr>
                              </w:pPr>
                              <w:r w:rsidRPr="00893B40">
                                <w:rPr>
                                  <w:color w:val="FF0000"/>
                                  <w:lang w:val="en-GB"/>
                                </w:rPr>
                                <w:t>|    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0">
                        <w14:nvContentPartPr>
                          <w14:cNvPr id="35" name="Písanie rukou 35"/>
                          <w14:cNvContentPartPr/>
                        </w14:nvContentPartPr>
                        <w14:xfrm>
                          <a:off x="113030" y="57966"/>
                          <a:ext cx="104140" cy="86995"/>
                        </w14:xfrm>
                      </w14:contentPart>
                      <wps:wsp>
                        <wps:cNvPr id="36" name="Textové pole 36"/>
                        <wps:cNvSpPr txBox="1"/>
                        <wps:spPr>
                          <a:xfrm>
                            <a:off x="231321" y="10885"/>
                            <a:ext cx="57150" cy="163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47C579" w14:textId="77777777" w:rsidR="00893B40" w:rsidRPr="00893B40" w:rsidRDefault="00893B40" w:rsidP="00893B40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lang w:val="en-GB"/>
                                </w:rPr>
                              </w:pPr>
                              <w:r w:rsidRPr="00893B40">
                                <w:rPr>
                                  <w:rFonts w:ascii="Times New Roman" w:hAnsi="Times New Roman" w:cs="Times New Roman"/>
                                  <w:color w:val="FF0000"/>
                                  <w:lang w:val="en-GB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E2775" id="Skupina 33" o:spid="_x0000_s1032" style="position:absolute;left:0;text-align:left;margin-left:154.3pt;margin-top:54.95pt;width:31.5pt;height:16.05pt;z-index:251707392" coordsize="400050,20383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">
                <v:shape id="Textové pole 34" o:spid="_x0000_s1033" type="#_x0000_t202" style="position:absolute;width:400050;height:20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0p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2B4NKcYAAADbAAAA&#10;DwAAAAAAAAAAAAAAAAAHAgAAZHJzL2Rvd25yZXYueG1sUEsFBgAAAAADAAMAtwAAAPoCAAAAAA==&#10;" filled="f" stroked="f" strokeweight=".5pt">
                  <v:textbox inset="0,0,0,0">
                    <w:txbxContent>
                      <w:p w14:paraId="3A0EFCC6" w14:textId="77777777" w:rsidR="00893B40" w:rsidRPr="00893B40" w:rsidRDefault="00893B40" w:rsidP="00893B40">
                        <w:pPr>
                          <w:jc w:val="center"/>
                          <w:rPr>
                            <w:color w:val="FF0000"/>
                            <w:lang w:val="en-GB"/>
                          </w:rPr>
                        </w:pPr>
                        <w:r w:rsidRPr="00893B40">
                          <w:rPr>
                            <w:color w:val="FF0000"/>
                            <w:lang w:val="en-GB"/>
                          </w:rPr>
                          <w:t>|     |</w:t>
                        </w:r>
                      </w:p>
                    </w:txbxContent>
                  </v:textbox>
                </v:shape>
                <v:shape id="Písanie rukou 35" o:spid="_x0000_s1034" type="#_x0000_t75" style="position:absolute;left:107117;top:51626;width:115638;height:98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">
                  <v:imagedata r:id="rId21" o:title=""/>
                </v:shape>
                <v:shape id="Textové pole 36" o:spid="_x0000_s1035" type="#_x0000_t202" style="position:absolute;left:231321;top:10885;width:57150;height:16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14:paraId="7047C579" w14:textId="77777777" w:rsidR="00893B40" w:rsidRPr="00893B40" w:rsidRDefault="00893B40" w:rsidP="00893B40">
                        <w:pPr>
                          <w:rPr>
                            <w:rFonts w:ascii="Times New Roman" w:hAnsi="Times New Roman" w:cs="Times New Roman"/>
                            <w:color w:val="FF0000"/>
                            <w:lang w:val="en-GB"/>
                          </w:rPr>
                        </w:pPr>
                        <w:r w:rsidRPr="00893B40">
                          <w:rPr>
                            <w:rFonts w:ascii="Times New Roman" w:hAnsi="Times New Roman" w:cs="Times New Roman"/>
                            <w:color w:val="FF0000"/>
                            <w:lang w:val="en-GB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97B41" wp14:editId="662FD21E">
                <wp:simplePos x="0" y="0"/>
                <wp:positionH relativeFrom="column">
                  <wp:posOffset>2005376</wp:posOffset>
                </wp:positionH>
                <wp:positionV relativeFrom="paragraph">
                  <wp:posOffset>410620</wp:posOffset>
                </wp:positionV>
                <wp:extent cx="294231" cy="284752"/>
                <wp:effectExtent l="4763" t="0" r="15557" b="91758"/>
                <wp:wrapNone/>
                <wp:docPr id="37" name="Ľavá zložená zátvor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4231" cy="284752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540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Ľavá zložená zátvorka 37" o:spid="_x0000_s1026" type="#_x0000_t87" style="position:absolute;margin-left:157.9pt;margin-top:32.35pt;width:23.15pt;height:22.4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" strokecolor="red" strokeweight=".5pt">
                <v:stroke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DCF04D1" wp14:editId="539CAE0D">
                <wp:simplePos x="0" y="0"/>
                <wp:positionH relativeFrom="column">
                  <wp:posOffset>1638300</wp:posOffset>
                </wp:positionH>
                <wp:positionV relativeFrom="paragraph">
                  <wp:posOffset>707209</wp:posOffset>
                </wp:positionV>
                <wp:extent cx="400050" cy="203835"/>
                <wp:effectExtent l="0" t="0" r="0" b="571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203835"/>
                          <a:chOff x="0" y="0"/>
                          <a:chExt cx="400050" cy="203835"/>
                        </a:xfrm>
                      </wpg:grpSpPr>
                      <wps:wsp>
                        <wps:cNvPr id="27" name="Textové pole 27"/>
                        <wps:cNvSpPr txBox="1"/>
                        <wps:spPr>
                          <a:xfrm>
                            <a:off x="0" y="0"/>
                            <a:ext cx="400050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59B6C" w14:textId="1ED4D694" w:rsidR="00893B40" w:rsidRPr="00893B40" w:rsidRDefault="00893B40" w:rsidP="00893B40">
                              <w:pPr>
                                <w:jc w:val="center"/>
                                <w:rPr>
                                  <w:color w:val="FF0000"/>
                                  <w:lang w:val="en-GB"/>
                                </w:rPr>
                              </w:pPr>
                              <w:r w:rsidRPr="00893B40">
                                <w:rPr>
                                  <w:color w:val="FF0000"/>
                                  <w:lang w:val="en-GB"/>
                                </w:rPr>
                                <w:t>|    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2">
                        <w14:nvContentPartPr>
                          <w14:cNvPr id="28" name="Písanie rukou 28"/>
                          <w14:cNvContentPartPr/>
                        </w14:nvContentPartPr>
                        <w14:xfrm>
                          <a:off x="113030" y="57966"/>
                          <a:ext cx="104140" cy="86995"/>
                        </w14:xfrm>
                      </w14:contentPart>
                      <wps:wsp>
                        <wps:cNvPr id="29" name="Textové pole 29"/>
                        <wps:cNvSpPr txBox="1"/>
                        <wps:spPr>
                          <a:xfrm>
                            <a:off x="231321" y="10885"/>
                            <a:ext cx="57150" cy="163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B68E4D" w14:textId="77777777" w:rsidR="00893B40" w:rsidRPr="00893B40" w:rsidRDefault="00893B40" w:rsidP="000B2056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lang w:val="en-GB"/>
                                </w:rPr>
                              </w:pPr>
                              <w:r w:rsidRPr="00893B40">
                                <w:rPr>
                                  <w:rFonts w:ascii="Times New Roman" w:hAnsi="Times New Roman" w:cs="Times New Roman"/>
                                  <w:color w:val="FF0000"/>
                                  <w:lang w:val="en-GB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F04D1" id="Skupina 31" o:spid="_x0000_s1036" style="position:absolute;left:0;text-align:left;margin-left:129pt;margin-top:55.7pt;width:31.5pt;height:16.05pt;z-index:251703296" coordsize="400050,20383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">
                <v:shape id="Textové pole 27" o:spid="_x0000_s1037" type="#_x0000_t202" style="position:absolute;width:400050;height:20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 filled="f" stroked="f" strokeweight=".5pt">
                  <v:textbox inset="0,0,0,0">
                    <w:txbxContent>
                      <w:p w14:paraId="6DA59B6C" w14:textId="1ED4D694" w:rsidR="00893B40" w:rsidRPr="00893B40" w:rsidRDefault="00893B40" w:rsidP="00893B40">
                        <w:pPr>
                          <w:jc w:val="center"/>
                          <w:rPr>
                            <w:color w:val="FF0000"/>
                            <w:lang w:val="en-GB"/>
                          </w:rPr>
                        </w:pPr>
                        <w:r w:rsidRPr="00893B40">
                          <w:rPr>
                            <w:color w:val="FF0000"/>
                            <w:lang w:val="en-GB"/>
                          </w:rPr>
                          <w:t>|     |</w:t>
                        </w:r>
                      </w:p>
                    </w:txbxContent>
                  </v:textbox>
                </v:shape>
                <v:shape id="Písanie rukou 28" o:spid="_x0000_s1038" type="#_x0000_t75" style="position:absolute;left:107117;top:51626;width:115638;height:98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">
                  <v:imagedata r:id="rId21" o:title=""/>
                </v:shape>
                <v:shape id="Textové pole 29" o:spid="_x0000_s1039" type="#_x0000_t202" style="position:absolute;left:231321;top:10885;width:57150;height:16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" filled="f" stroked="f" strokeweight=".5pt">
                  <v:textbox inset="0,0,0,0">
                    <w:txbxContent>
                      <w:p w14:paraId="02B68E4D" w14:textId="77777777" w:rsidR="00893B40" w:rsidRPr="00893B40" w:rsidRDefault="00893B40" w:rsidP="000B2056">
                        <w:pPr>
                          <w:rPr>
                            <w:rFonts w:ascii="Times New Roman" w:hAnsi="Times New Roman" w:cs="Times New Roman"/>
                            <w:color w:val="FF0000"/>
                            <w:lang w:val="en-GB"/>
                          </w:rPr>
                        </w:pPr>
                        <w:r w:rsidRPr="00893B40">
                          <w:rPr>
                            <w:rFonts w:ascii="Times New Roman" w:hAnsi="Times New Roman" w:cs="Times New Roman"/>
                            <w:color w:val="FF0000"/>
                            <w:lang w:val="en-GB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4249ED" wp14:editId="3CCE0ACE">
                <wp:simplePos x="0" y="0"/>
                <wp:positionH relativeFrom="column">
                  <wp:posOffset>2002245</wp:posOffset>
                </wp:positionH>
                <wp:positionV relativeFrom="paragraph">
                  <wp:posOffset>382451</wp:posOffset>
                </wp:positionV>
                <wp:extent cx="307522" cy="0"/>
                <wp:effectExtent l="0" t="76200" r="16510" b="95250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5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4F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0" o:spid="_x0000_s1026" type="#_x0000_t32" style="position:absolute;margin-left:157.65pt;margin-top:30.1pt;width:24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DAF5C71" wp14:editId="478151C2">
                <wp:simplePos x="0" y="0"/>
                <wp:positionH relativeFrom="column">
                  <wp:posOffset>1635669</wp:posOffset>
                </wp:positionH>
                <wp:positionV relativeFrom="paragraph">
                  <wp:posOffset>486229</wp:posOffset>
                </wp:positionV>
                <wp:extent cx="104140" cy="86995"/>
                <wp:effectExtent l="19050" t="38100" r="10160" b="46355"/>
                <wp:wrapNone/>
                <wp:docPr id="20" name="Písanie rukou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153C3" id="Písanie rukou 20" o:spid="_x0000_s1026" type="#_x0000_t75" style="position:absolute;margin-left:128.35pt;margin-top:37.8pt;width:9.1pt;height: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">
                <v:imagedata r:id="rId24" o:title=""/>
              </v:shape>
            </w:pict>
          </mc:Fallback>
        </mc:AlternateContent>
      </w: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7A416" wp14:editId="472A5FE9">
                <wp:simplePos x="0" y="0"/>
                <wp:positionH relativeFrom="column">
                  <wp:posOffset>1966595</wp:posOffset>
                </wp:positionH>
                <wp:positionV relativeFrom="paragraph">
                  <wp:posOffset>429805</wp:posOffset>
                </wp:positionV>
                <wp:extent cx="46990" cy="158750"/>
                <wp:effectExtent l="0" t="0" r="10160" b="1270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E0EAE" w14:textId="02BB77AB" w:rsidR="000B2056" w:rsidRPr="00893B40" w:rsidRDefault="000B2056" w:rsidP="000B2056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893B4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A416" id="Textové pole 21" o:spid="_x0000_s1040" type="#_x0000_t202" style="position:absolute;left:0;text-align:left;margin-left:154.85pt;margin-top:33.85pt;width:3.7pt;height:1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" filled="f" stroked="f" strokeweight=".5pt">
                <v:textbox inset="0,0,0,0">
                  <w:txbxContent>
                    <w:p w14:paraId="55AE0EAE" w14:textId="02BB77AB" w:rsidR="000B2056" w:rsidRPr="00893B40" w:rsidRDefault="000B2056" w:rsidP="000B2056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893B40">
                        <w:rPr>
                          <w:rFonts w:ascii="Times New Roman" w:hAnsi="Times New Roman" w:cs="Times New Roman"/>
                          <w:lang w:val="en-GB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77F278" wp14:editId="3FAE3EB8">
                <wp:simplePos x="0" y="0"/>
                <wp:positionH relativeFrom="column">
                  <wp:posOffset>1693228</wp:posOffset>
                </wp:positionH>
                <wp:positionV relativeFrom="paragraph">
                  <wp:posOffset>397374</wp:posOffset>
                </wp:positionV>
                <wp:extent cx="294231" cy="284752"/>
                <wp:effectExtent l="4763" t="0" r="15557" b="91758"/>
                <wp:wrapNone/>
                <wp:docPr id="26" name="Ľavá zložená zátvor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4231" cy="284752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A0AB" id="Ľavá zložená zátvorka 26" o:spid="_x0000_s1026" type="#_x0000_t87" style="position:absolute;margin-left:133.35pt;margin-top:31.3pt;width:23.15pt;height:22.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" strokecolor="red" strokeweight=".5pt">
                <v:stroke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15B38" wp14:editId="1AA8E0DA">
                <wp:simplePos x="0" y="0"/>
                <wp:positionH relativeFrom="column">
                  <wp:posOffset>1684564</wp:posOffset>
                </wp:positionH>
                <wp:positionV relativeFrom="paragraph">
                  <wp:posOffset>383359</wp:posOffset>
                </wp:positionV>
                <wp:extent cx="307522" cy="0"/>
                <wp:effectExtent l="0" t="76200" r="16510" b="9525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5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F1C65" id="Rovná spojovacia šípka 25" o:spid="_x0000_s1026" type="#_x0000_t32" style="position:absolute;margin-left:132.65pt;margin-top:30.2pt;width:24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A65E4C" wp14:editId="5BC6D406">
                <wp:simplePos x="0" y="0"/>
                <wp:positionH relativeFrom="column">
                  <wp:posOffset>949779</wp:posOffset>
                </wp:positionH>
                <wp:positionV relativeFrom="paragraph">
                  <wp:posOffset>307159</wp:posOffset>
                </wp:positionV>
                <wp:extent cx="1502228" cy="144145"/>
                <wp:effectExtent l="38100" t="19050" r="0" b="46355"/>
                <wp:wrapNone/>
                <wp:docPr id="22" name="Skupin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228" cy="144145"/>
                          <a:chOff x="0" y="0"/>
                          <a:chExt cx="1494790" cy="144576"/>
                        </a:xfrm>
                      </wpg:grpSpPr>
                      <wps:wsp>
                        <wps:cNvPr id="5" name="Rovná spojnica 5"/>
                        <wps:cNvCnPr/>
                        <wps:spPr>
                          <a:xfrm flipV="1">
                            <a:off x="125186" y="0"/>
                            <a:ext cx="0" cy="1445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vná spojnica 6"/>
                        <wps:cNvCnPr/>
                        <wps:spPr>
                          <a:xfrm flipV="1">
                            <a:off x="429986" y="0"/>
                            <a:ext cx="0" cy="1445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vná spojnica 7"/>
                        <wps:cNvCnPr/>
                        <wps:spPr>
                          <a:xfrm flipV="1">
                            <a:off x="732064" y="0"/>
                            <a:ext cx="0" cy="1445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vná spojnica 8"/>
                        <wps:cNvCnPr/>
                        <wps:spPr>
                          <a:xfrm flipV="1">
                            <a:off x="1036864" y="0"/>
                            <a:ext cx="0" cy="1445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vná spojnica 9"/>
                        <wps:cNvCnPr/>
                        <wps:spPr>
                          <a:xfrm flipV="1">
                            <a:off x="1341664" y="0"/>
                            <a:ext cx="0" cy="1445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nica 16"/>
                        <wps:cNvCnPr/>
                        <wps:spPr>
                          <a:xfrm flipV="1">
                            <a:off x="0" y="70757"/>
                            <a:ext cx="1494790" cy="442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903790" id="Skupina 22" o:spid="_x0000_s1026" style="position:absolute;margin-left:74.8pt;margin-top:24.2pt;width:118.3pt;height:11.35pt;z-index:251692032;mso-width-relative:margin" coordsize="14947,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">
                <v:line id="Rovná spojnica 5" o:spid="_x0000_s1027" style="position:absolute;flip:y;visibility:visible;mso-wrap-style:square" from="1251,0" to="1251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" strokecolor="black [3200]">
                  <v:stroke joinstyle="miter"/>
                </v:line>
                <v:line id="Rovná spojnica 6" o:spid="_x0000_s1028" style="position:absolute;flip:y;visibility:visible;mso-wrap-style:square" from="4299,0" to="4299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" strokecolor="black [3200]">
                  <v:stroke joinstyle="miter"/>
                </v:line>
                <v:line id="Rovná spojnica 7" o:spid="_x0000_s1029" style="position:absolute;flip:y;visibility:visible;mso-wrap-style:square" from="7320,0" to="7320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" strokecolor="black [3200]">
                  <v:stroke joinstyle="miter"/>
                </v:line>
                <v:line id="Rovná spojnica 8" o:spid="_x0000_s1030" style="position:absolute;flip:y;visibility:visible;mso-wrap-style:square" from="10368,0" to="10368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" strokecolor="black [3200]">
                  <v:stroke joinstyle="miter"/>
                </v:line>
                <v:line id="Rovná spojnica 9" o:spid="_x0000_s1031" style="position:absolute;flip:y;visibility:visible;mso-wrap-style:square" from="13416,0" to="13416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" strokecolor="black [3200]">
                  <v:stroke joinstyle="miter"/>
                </v:line>
                <v:line id="Rovná spojnica 16" o:spid="_x0000_s1032" style="position:absolute;flip:y;visibility:visible;mso-wrap-style:square" from="0,707" to="14947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" strokecolor="black [3200]">
                  <v:stroke startarrow="open" endarrow="open"/>
                </v:line>
              </v:group>
            </w:pict>
          </mc:Fallback>
        </mc:AlternateContent>
      </w:r>
      <w:r w:rsidRPr="00893B40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7100E" wp14:editId="75C0D94C">
                <wp:simplePos x="0" y="0"/>
                <wp:positionH relativeFrom="column">
                  <wp:posOffset>1641021</wp:posOffset>
                </wp:positionH>
                <wp:positionV relativeFrom="paragraph">
                  <wp:posOffset>135709</wp:posOffset>
                </wp:positionV>
                <wp:extent cx="718458" cy="204107"/>
                <wp:effectExtent l="0" t="0" r="5715" b="5715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8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ACF80" w14:textId="6A9CDD1A" w:rsidR="00893B40" w:rsidRPr="00893B40" w:rsidRDefault="00893B4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0        1       2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7100E" id="Textové pole 24" o:spid="_x0000_s1041" type="#_x0000_t202" style="position:absolute;left:0;text-align:left;margin-left:129.2pt;margin-top:10.7pt;width:56.55pt;height:16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" filled="f" stroked="f" strokeweight=".5pt">
                <v:textbox inset="0,0,0,0">
                  <w:txbxContent>
                    <w:p w14:paraId="3C6ACF80" w14:textId="6A9CDD1A" w:rsidR="00893B40" w:rsidRPr="00893B40" w:rsidRDefault="00893B4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0        1       2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4F70DED4" w14:textId="49F27DE9" w:rsidR="00893B40" w:rsidRDefault="00893B40" w:rsidP="00893B40">
      <w:pPr>
        <w:rPr>
          <w:lang w:val="sk-SK"/>
        </w:rPr>
      </w:pPr>
    </w:p>
    <w:p w14:paraId="3B582D7E" w14:textId="30885078" w:rsidR="00893B40" w:rsidRDefault="00893B40" w:rsidP="00893B40">
      <w:pPr>
        <w:rPr>
          <w:lang w:val="sk-SK"/>
        </w:rPr>
      </w:pPr>
    </w:p>
    <w:p w14:paraId="7883DDF0" w14:textId="0A2B2D6D" w:rsidR="00893B40" w:rsidRDefault="00893B40" w:rsidP="00893B40">
      <w:pPr>
        <w:rPr>
          <w:lang w:val="sk-SK"/>
        </w:rPr>
      </w:pPr>
    </w:p>
    <w:p w14:paraId="6E496F12" w14:textId="1E4D1B15" w:rsidR="00893B40" w:rsidRPr="00D62824" w:rsidRDefault="00D62824" w:rsidP="00893B4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A5A12A0" wp14:editId="025D20C4">
                <wp:simplePos x="0" y="0"/>
                <wp:positionH relativeFrom="column">
                  <wp:posOffset>965200</wp:posOffset>
                </wp:positionH>
                <wp:positionV relativeFrom="paragraph">
                  <wp:posOffset>351155</wp:posOffset>
                </wp:positionV>
                <wp:extent cx="196705" cy="57600"/>
                <wp:effectExtent l="38100" t="38100" r="32385" b="38100"/>
                <wp:wrapNone/>
                <wp:docPr id="58" name="Písanie rukou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6705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B884F" id="Písanie rukou 58" o:spid="_x0000_s1026" type="#_x0000_t75" style="position:absolute;margin-left:75.65pt;margin-top:27.3pt;width:16.2pt;height: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">
                <v:imagedata r:id="rId2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FFF8F85" wp14:editId="49BE9EE6">
                <wp:simplePos x="0" y="0"/>
                <wp:positionH relativeFrom="column">
                  <wp:posOffset>986427</wp:posOffset>
                </wp:positionH>
                <wp:positionV relativeFrom="paragraph">
                  <wp:posOffset>407125</wp:posOffset>
                </wp:positionV>
                <wp:extent cx="104140" cy="86995"/>
                <wp:effectExtent l="19050" t="38100" r="29210" b="46355"/>
                <wp:wrapNone/>
                <wp:docPr id="47" name="Písanie rukou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38B07" id="Písanie rukou 47" o:spid="_x0000_s1026" type="#_x0000_t75" style="position:absolute;margin-left:77.2pt;margin-top:31.55pt;width:9.1pt;height:7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">
                <v:imagedata r:id="rId24" o:title=""/>
              </v:shape>
            </w:pict>
          </mc:Fallback>
        </mc:AlternateContent>
      </w:r>
      <w:r w:rsidR="00847441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745BB35" wp14:editId="30E2B107">
                <wp:simplePos x="0" y="0"/>
                <wp:positionH relativeFrom="column">
                  <wp:posOffset>2625513</wp:posOffset>
                </wp:positionH>
                <wp:positionV relativeFrom="paragraph">
                  <wp:posOffset>226060</wp:posOffset>
                </wp:positionV>
                <wp:extent cx="104140" cy="86995"/>
                <wp:effectExtent l="19050" t="38100" r="29210" b="46355"/>
                <wp:wrapNone/>
                <wp:docPr id="46" name="Písanie rukou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2EB42" id="Písanie rukou 46" o:spid="_x0000_s1026" type="#_x0000_t75" style="position:absolute;margin-left:206.3pt;margin-top:17.3pt;width:9.1pt;height: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">
                <v:imagedata r:id="rId24" o:title=""/>
              </v:shape>
            </w:pict>
          </mc:Fallback>
        </mc:AlternateContent>
      </w:r>
      <w:r w:rsidR="00847441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CF6D88A" wp14:editId="03AE315D">
                <wp:simplePos x="0" y="0"/>
                <wp:positionH relativeFrom="column">
                  <wp:posOffset>1943312</wp:posOffset>
                </wp:positionH>
                <wp:positionV relativeFrom="paragraph">
                  <wp:posOffset>219710</wp:posOffset>
                </wp:positionV>
                <wp:extent cx="104140" cy="86995"/>
                <wp:effectExtent l="19050" t="38100" r="29210" b="46355"/>
                <wp:wrapNone/>
                <wp:docPr id="45" name="Písanie rukou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DB3B9" id="Písanie rukou 45" o:spid="_x0000_s1026" type="#_x0000_t75" style="position:absolute;margin-left:152.55pt;margin-top:16.8pt;width:9.1pt;height: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">
                <v:imagedata r:id="rId24" o:title=""/>
              </v:shape>
            </w:pict>
          </mc:Fallback>
        </mc:AlternateContent>
      </w:r>
      <w:r w:rsidR="00847441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5FFD370" wp14:editId="4CA86BC4">
                <wp:simplePos x="0" y="0"/>
                <wp:positionH relativeFrom="column">
                  <wp:posOffset>4192016</wp:posOffset>
                </wp:positionH>
                <wp:positionV relativeFrom="paragraph">
                  <wp:posOffset>50038</wp:posOffset>
                </wp:positionV>
                <wp:extent cx="104140" cy="86995"/>
                <wp:effectExtent l="19050" t="38100" r="29210" b="46355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CC94F" id="Písanie rukou 43" o:spid="_x0000_s1026" type="#_x0000_t75" style="position:absolute;margin-left:329.65pt;margin-top:3.45pt;width:9.1pt;height: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">
                <v:imagedata r:id="rId24" o:title=""/>
              </v:shape>
            </w:pict>
          </mc:Fallback>
        </mc:AlternateContent>
      </w:r>
      <w:r w:rsidR="00893B40"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03B9111" wp14:editId="743B13C5">
                <wp:simplePos x="0" y="0"/>
                <wp:positionH relativeFrom="column">
                  <wp:posOffset>2404618</wp:posOffset>
                </wp:positionH>
                <wp:positionV relativeFrom="paragraph">
                  <wp:posOffset>16891</wp:posOffset>
                </wp:positionV>
                <wp:extent cx="175441" cy="163285"/>
                <wp:effectExtent l="38100" t="0" r="15240" b="8255"/>
                <wp:wrapNone/>
                <wp:docPr id="38" name="Skupina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41" cy="163285"/>
                          <a:chOff x="113030" y="10885"/>
                          <a:chExt cx="175441" cy="163285"/>
                        </a:xfrm>
                      </wpg:grpSpPr>
                      <w14:contentPart bwMode="auto" r:id="rId31">
                        <w14:nvContentPartPr>
                          <w14:cNvPr id="40" name="Písanie rukou 40"/>
                          <w14:cNvContentPartPr/>
                        </w14:nvContentPartPr>
                        <w14:xfrm>
                          <a:off x="113030" y="57966"/>
                          <a:ext cx="104140" cy="86995"/>
                        </w14:xfrm>
                      </w14:contentPart>
                      <wps:wsp>
                        <wps:cNvPr id="41" name="Textové pole 41"/>
                        <wps:cNvSpPr txBox="1"/>
                        <wps:spPr>
                          <a:xfrm>
                            <a:off x="231321" y="10885"/>
                            <a:ext cx="57150" cy="163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012C88" w14:textId="77777777" w:rsidR="00893B40" w:rsidRPr="00893B40" w:rsidRDefault="00893B40" w:rsidP="00893B4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GB"/>
                                </w:rPr>
                              </w:pPr>
                              <w:r w:rsidRPr="00893B4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GB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B9111" id="Skupina 38" o:spid="_x0000_s1042" style="position:absolute;left:0;text-align:left;margin-left:189.35pt;margin-top:1.35pt;width:13.8pt;height:12.85pt;z-index:251711488;mso-width-relative:margin;mso-height-relative:margin" coordorigin="113030,10885" coordsize="175441,16328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">
                <v:shape id="Písanie rukou 40" o:spid="_x0000_s1043" type="#_x0000_t75" style="position:absolute;left:107117;top:51626;width:115638;height:98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">
                  <v:imagedata r:id="rId24" o:title=""/>
                </v:shape>
                <v:shape id="Textové pole 41" o:spid="_x0000_s1044" type="#_x0000_t202" style="position:absolute;left:231321;top:10885;width:57150;height:16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3MxgAAANsAAAAPAAAAZHJzL2Rvd25yZXYueG1sRI9fS8NA&#10;EMTfhX6HYwt9s5dIk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kG/dzMYAAADbAAAA&#10;DwAAAAAAAAAAAAAAAAAHAgAAZHJzL2Rvd25yZXYueG1sUEsFBgAAAAADAAMAtwAAAPoCAAAAAA==&#10;" filled="f" stroked="f" strokeweight=".5pt">
                  <v:textbox inset="0,0,0,0">
                    <w:txbxContent>
                      <w:p w14:paraId="12012C88" w14:textId="77777777" w:rsidR="00893B40" w:rsidRPr="00893B40" w:rsidRDefault="00893B40" w:rsidP="00893B4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lang w:val="en-GB"/>
                          </w:rPr>
                        </w:pPr>
                        <w:r w:rsidRPr="00893B40">
                          <w:rPr>
                            <w:rFonts w:ascii="Times New Roman" w:hAnsi="Times New Roman" w:cs="Times New Roman"/>
                            <w:color w:val="000000" w:themeColor="text1"/>
                            <w:lang w:val="en-GB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3B40">
        <w:rPr>
          <w:lang w:val="sk-SK"/>
        </w:rPr>
        <w:t xml:space="preserve"> Definícia: Ak máme body    ,   </w:t>
      </w:r>
      <m:oMath>
        <m:r>
          <w:rPr>
            <w:rFonts w:ascii="Cambria Math" w:hAnsi="Cambria Math"/>
            <w:lang w:val="sk-SK"/>
          </w:rPr>
          <m:t>∈p</m:t>
        </m:r>
      </m:oMath>
      <w:r w:rsidR="00847441">
        <w:rPr>
          <w:rFonts w:eastAsiaTheme="minorEastAsia"/>
          <w:lang w:val="sk-SK"/>
        </w:rPr>
        <w:t xml:space="preserve">, pričom priradíme </w:t>
      </w:r>
      <m:oMath>
        <m:r>
          <w:rPr>
            <w:rFonts w:ascii="Cambria Math" w:eastAsiaTheme="minorEastAsia" w:hAnsi="Cambria Math" w:cs="Times New Roman"/>
            <w:lang w:val="sk-SK"/>
          </w:rPr>
          <m:t>0→     ,  1→</m:t>
        </m:r>
        <m:r>
          <m:rPr>
            <m:sty m:val="p"/>
          </m:rPr>
          <w:rPr>
            <w:rFonts w:ascii="Cambria Math" w:eastAsiaTheme="minorEastAsia" w:hAnsi="Cambria Math" w:cs="Times New Roman"/>
            <w:lang w:val="sk-SK"/>
          </w:rPr>
          <m:t>I</m:t>
        </m:r>
      </m:oMath>
      <w:r w:rsidR="00847441">
        <w:rPr>
          <w:rFonts w:eastAsiaTheme="minorEastAsia"/>
          <w:iCs/>
          <w:lang w:val="sk-SK"/>
        </w:rPr>
        <w:t xml:space="preserve">, potom                                                                 </w:t>
      </w:r>
      <m:oMath>
        <m:r>
          <w:rPr>
            <w:rFonts w:ascii="Cambria Math" w:eastAsiaTheme="minorEastAsia" w:hAnsi="Cambria Math"/>
            <w:lang w:val="sk-SK"/>
          </w:rPr>
          <m:t>∀X∈p;∃x∈R;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    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=x*|   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|</m:t>
        </m:r>
      </m:oMath>
    </w:p>
    <w:p w14:paraId="16D68B77" w14:textId="746BE460" w:rsidR="00D62824" w:rsidRPr="00D62824" w:rsidRDefault="00D62824" w:rsidP="00893B40">
      <w:pPr>
        <w:pStyle w:val="Odsekzoznamu"/>
        <w:numPr>
          <w:ilvl w:val="1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 xml:space="preserve">      I</m:t>
        </m:r>
      </m:oMath>
      <w:r>
        <w:rPr>
          <w:rFonts w:eastAsiaTheme="minorEastAsia"/>
          <w:lang w:val="sk-SK"/>
        </w:rPr>
        <w:t xml:space="preserve"> – jednotková úsečka</w:t>
      </w:r>
    </w:p>
    <w:p w14:paraId="6A253B45" w14:textId="6C07A3DE" w:rsidR="00D62824" w:rsidRDefault="00DF592B" w:rsidP="00893B40">
      <w:pPr>
        <w:pStyle w:val="Odsekzoznamu"/>
        <w:numPr>
          <w:ilvl w:val="1"/>
          <w:numId w:val="1"/>
        </w:numPr>
        <w:rPr>
          <w:lang w:val="sk-SK"/>
        </w:rPr>
      </w:pP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F8044E" wp14:editId="1972570B">
                <wp:simplePos x="0" y="0"/>
                <wp:positionH relativeFrom="column">
                  <wp:posOffset>1945640</wp:posOffset>
                </wp:positionH>
                <wp:positionV relativeFrom="paragraph">
                  <wp:posOffset>167640</wp:posOffset>
                </wp:positionV>
                <wp:extent cx="84992" cy="158750"/>
                <wp:effectExtent l="0" t="0" r="10795" b="12700"/>
                <wp:wrapNone/>
                <wp:docPr id="80" name="Textové po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211F6" w14:textId="678FAEE7" w:rsidR="00DF592B" w:rsidRPr="00111948" w:rsidRDefault="00DF592B" w:rsidP="00DF592B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</w:t>
                            </w:r>
                            <w:r w:rsidRPr="00DF592B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6C9DA184" wp14:editId="2BEAE9A5">
                                  <wp:extent cx="62865" cy="142240"/>
                                  <wp:effectExtent l="0" t="0" r="0" b="0"/>
                                  <wp:docPr id="81" name="Obrázok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044E" id="Textové pole 80" o:spid="_x0000_s1045" type="#_x0000_t202" style="position:absolute;left:0;text-align:left;margin-left:153.2pt;margin-top:13.2pt;width:6.7pt;height:1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" filled="f" stroked="f" strokeweight=".5pt">
                <v:textbox inset="0,0,0,0">
                  <w:txbxContent>
                    <w:p w14:paraId="2C2211F6" w14:textId="678FAEE7" w:rsidR="00DF592B" w:rsidRPr="00111948" w:rsidRDefault="00DF592B" w:rsidP="00DF592B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  <w:r w:rsidRPr="00DF592B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6C9DA184" wp14:editId="2BEAE9A5">
                            <wp:extent cx="62865" cy="142240"/>
                            <wp:effectExtent l="0" t="0" r="0" b="0"/>
                            <wp:docPr id="81" name="Obrázok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5E96CF" wp14:editId="5281F8D1">
                <wp:simplePos x="0" y="0"/>
                <wp:positionH relativeFrom="column">
                  <wp:posOffset>1054735</wp:posOffset>
                </wp:positionH>
                <wp:positionV relativeFrom="paragraph">
                  <wp:posOffset>168275</wp:posOffset>
                </wp:positionV>
                <wp:extent cx="128954" cy="158750"/>
                <wp:effectExtent l="0" t="0" r="4445" b="12700"/>
                <wp:wrapNone/>
                <wp:docPr id="85" name="Textové po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4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33209" w14:textId="09E67192" w:rsidR="00DF592B" w:rsidRPr="00111948" w:rsidRDefault="00DF592B" w:rsidP="00DF592B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-7</w:t>
                            </w:r>
                            <w:r w:rsidRPr="00DF592B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228CE4B3" wp14:editId="122E62F9">
                                  <wp:extent cx="62865" cy="142240"/>
                                  <wp:effectExtent l="0" t="0" r="0" b="0"/>
                                  <wp:docPr id="86" name="Obrázok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96CF" id="Textové pole 85" o:spid="_x0000_s1046" type="#_x0000_t202" style="position:absolute;left:0;text-align:left;margin-left:83.05pt;margin-top:13.25pt;width:10.15pt;height:1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" filled="f" stroked="f" strokeweight=".5pt">
                <v:textbox inset="0,0,0,0">
                  <w:txbxContent>
                    <w:p w14:paraId="65A33209" w14:textId="09E67192" w:rsidR="00DF592B" w:rsidRPr="00111948" w:rsidRDefault="00DF592B" w:rsidP="00DF592B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-7</w:t>
                      </w:r>
                      <w:r w:rsidRPr="00DF592B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228CE4B3" wp14:editId="122E62F9">
                            <wp:extent cx="62865" cy="142240"/>
                            <wp:effectExtent l="0" t="0" r="0" b="0"/>
                            <wp:docPr id="86" name="Obrázok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A13E94" wp14:editId="5F335020">
                <wp:simplePos x="0" y="0"/>
                <wp:positionH relativeFrom="column">
                  <wp:posOffset>2310765</wp:posOffset>
                </wp:positionH>
                <wp:positionV relativeFrom="paragraph">
                  <wp:posOffset>169545</wp:posOffset>
                </wp:positionV>
                <wp:extent cx="76137" cy="158750"/>
                <wp:effectExtent l="0" t="0" r="635" b="12700"/>
                <wp:wrapNone/>
                <wp:docPr id="83" name="Textové po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7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EF9DB" w14:textId="45BAD2B0" w:rsidR="00DF592B" w:rsidRPr="00111948" w:rsidRDefault="00DF592B" w:rsidP="00DF592B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3</w:t>
                            </w:r>
                            <w:r w:rsidRPr="00DF592B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1A0DC733" wp14:editId="1D9FC087">
                                  <wp:extent cx="62865" cy="142240"/>
                                  <wp:effectExtent l="0" t="0" r="0" b="0"/>
                                  <wp:docPr id="84" name="Obrázok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3E94" id="Textové pole 83" o:spid="_x0000_s1047" type="#_x0000_t202" style="position:absolute;left:0;text-align:left;margin-left:181.95pt;margin-top:13.35pt;width:6pt;height:1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" filled="f" stroked="f" strokeweight=".5pt">
                <v:textbox inset="0,0,0,0">
                  <w:txbxContent>
                    <w:p w14:paraId="603EF9DB" w14:textId="45BAD2B0" w:rsidR="00DF592B" w:rsidRPr="00111948" w:rsidRDefault="00DF592B" w:rsidP="00DF592B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3</w:t>
                      </w:r>
                      <w:r w:rsidRPr="00DF592B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1A0DC733" wp14:editId="1D9FC087">
                            <wp:extent cx="62865" cy="142240"/>
                            <wp:effectExtent l="0" t="0" r="0" b="0"/>
                            <wp:docPr id="84" name="Obrázok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2824">
        <w:rPr>
          <w:lang w:val="sk-SK"/>
        </w:rPr>
        <w:t> x – násobok jednotkovej úsečky (súradnica)</w:t>
      </w:r>
    </w:p>
    <w:p w14:paraId="5985416F" w14:textId="48A78BB1" w:rsidR="00D62824" w:rsidRDefault="00D62824" w:rsidP="00D62824">
      <w:pPr>
        <w:pStyle w:val="Odsekzoznamu"/>
        <w:ind w:left="1440"/>
        <w:rPr>
          <w:lang w:val="sk-SK"/>
        </w:rPr>
      </w:pP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08BBDE3" wp14:editId="4E95D289">
                <wp:simplePos x="0" y="0"/>
                <wp:positionH relativeFrom="column">
                  <wp:posOffset>1000626</wp:posOffset>
                </wp:positionH>
                <wp:positionV relativeFrom="paragraph">
                  <wp:posOffset>155675</wp:posOffset>
                </wp:positionV>
                <wp:extent cx="1494790" cy="147261"/>
                <wp:effectExtent l="38100" t="38100" r="0" b="24765"/>
                <wp:wrapNone/>
                <wp:docPr id="59" name="Skupina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790" cy="147261"/>
                          <a:chOff x="0" y="0"/>
                          <a:chExt cx="1494790" cy="147261"/>
                        </a:xfrm>
                      </wpg:grpSpPr>
                      <wpg:grpSp>
                        <wpg:cNvPr id="60" name="Skupina 60"/>
                        <wpg:cNvGrpSpPr/>
                        <wpg:grpSpPr>
                          <a:xfrm>
                            <a:off x="124883" y="0"/>
                            <a:ext cx="1225550" cy="147261"/>
                            <a:chOff x="0" y="0"/>
                            <a:chExt cx="1225550" cy="147261"/>
                          </a:xfrm>
                        </wpg:grpSpPr>
                        <wps:wsp>
                          <wps:cNvPr id="61" name="Rovná spojnica 61"/>
                          <wps:cNvCnPr/>
                          <wps:spPr>
                            <a:xfrm flipV="1">
                              <a:off x="0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Rovná spojnica 62"/>
                          <wps:cNvCnPr/>
                          <wps:spPr>
                            <a:xfrm flipV="1">
                              <a:off x="122767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Rovná spojnica 63"/>
                          <wps:cNvCnPr/>
                          <wps:spPr>
                            <a:xfrm flipV="1">
                              <a:off x="245534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Rovná spojnica 64"/>
                          <wps:cNvCnPr/>
                          <wps:spPr>
                            <a:xfrm flipV="1">
                              <a:off x="366184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Rovná spojnica 65"/>
                          <wps:cNvCnPr/>
                          <wps:spPr>
                            <a:xfrm flipV="1">
                              <a:off x="49106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ovná spojnica 66"/>
                          <wps:cNvCnPr/>
                          <wps:spPr>
                            <a:xfrm flipV="1">
                              <a:off x="61171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Rovná spojnica 67"/>
                          <wps:cNvCnPr/>
                          <wps:spPr>
                            <a:xfrm flipV="1">
                              <a:off x="734484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Rovná spojnica 68"/>
                          <wps:cNvCnPr/>
                          <wps:spPr>
                            <a:xfrm flipV="1">
                              <a:off x="85936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Rovná spojnica 69"/>
                          <wps:cNvCnPr/>
                          <wps:spPr>
                            <a:xfrm flipV="1">
                              <a:off x="980017" y="0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Rovná spojnica 70"/>
                          <wps:cNvCnPr/>
                          <wps:spPr>
                            <a:xfrm flipV="1">
                              <a:off x="1102784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Rovná spojnica 71"/>
                          <wps:cNvCnPr/>
                          <wps:spPr>
                            <a:xfrm flipV="1">
                              <a:off x="1225550" y="2117"/>
                              <a:ext cx="0" cy="14514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Rovná spojnica 72"/>
                        <wps:cNvCnPr/>
                        <wps:spPr>
                          <a:xfrm flipV="1">
                            <a:off x="0" y="65617"/>
                            <a:ext cx="1494790" cy="444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C2748" id="Skupina 59" o:spid="_x0000_s1026" style="position:absolute;margin-left:78.8pt;margin-top:12.25pt;width:117.7pt;height:11.6pt;z-index:251726848" coordsize="14947,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">
                <v:group id="Skupina 60" o:spid="_x0000_s1027" style="position:absolute;left:1248;width:12256;height:1472" coordsize="12255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Rovná spojnica 61" o:spid="_x0000_s1028" style="position:absolute;flip:y;visibility:visible;mso-wrap-style:square" from="0,21" to="0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" strokecolor="black [3200]">
                    <v:stroke joinstyle="miter"/>
                  </v:line>
                  <v:line id="Rovná spojnica 62" o:spid="_x0000_s1029" style="position:absolute;flip:y;visibility:visible;mso-wrap-style:square" from="1227,21" to="12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" strokecolor="black [3200]">
                    <v:stroke joinstyle="miter"/>
                  </v:line>
                  <v:line id="Rovná spojnica 63" o:spid="_x0000_s1030" style="position:absolute;flip:y;visibility:visible;mso-wrap-style:square" from="2455,21" to="24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" strokecolor="black [3200]">
                    <v:stroke joinstyle="miter"/>
                  </v:line>
                  <v:line id="Rovná spojnica 64" o:spid="_x0000_s1031" style="position:absolute;flip:y;visibility:visible;mso-wrap-style:square" from="3661,21" to="366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" strokecolor="black [3200]">
                    <v:stroke joinstyle="miter"/>
                  </v:line>
                  <v:line id="Rovná spojnica 65" o:spid="_x0000_s1032" style="position:absolute;flip:y;visibility:visible;mso-wrap-style:square" from="4910,0" to="491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" strokecolor="black [3200]">
                    <v:stroke joinstyle="miter"/>
                  </v:line>
                  <v:line id="Rovná spojnica 66" o:spid="_x0000_s1033" style="position:absolute;flip:y;visibility:visible;mso-wrap-style:square" from="6117,0" to="6117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" strokecolor="black [3200]">
                    <v:stroke joinstyle="miter"/>
                  </v:line>
                  <v:line id="Rovná spojnica 67" o:spid="_x0000_s1034" style="position:absolute;flip:y;visibility:visible;mso-wrap-style:square" from="7344,0" to="7344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" strokecolor="black [3200]">
                    <v:stroke joinstyle="miter"/>
                  </v:line>
                  <v:line id="Rovná spojnica 68" o:spid="_x0000_s1035" style="position:absolute;flip:y;visibility:visible;mso-wrap-style:square" from="8593,0" to="8593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" strokecolor="black [3200]">
                    <v:stroke joinstyle="miter"/>
                  </v:line>
                  <v:line id="Rovná spojnica 69" o:spid="_x0000_s1036" style="position:absolute;flip:y;visibility:visible;mso-wrap-style:square" from="9800,0" to="9800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" strokecolor="black [3200]">
                    <v:stroke joinstyle="miter"/>
                  </v:line>
                  <v:line id="Rovná spojnica 70" o:spid="_x0000_s1037" style="position:absolute;flip:y;visibility:visible;mso-wrap-style:square" from="11027,21" to="11027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" strokecolor="black [3200]">
                    <v:stroke joinstyle="miter"/>
                  </v:line>
                  <v:line id="Rovná spojnica 71" o:spid="_x0000_s1038" style="position:absolute;flip:y;visibility:visible;mso-wrap-style:square" from="12255,21" to="1225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" strokecolor="black [3200]">
                    <v:stroke joinstyle="miter"/>
                  </v:line>
                </v:group>
                <v:line id="Rovná spojnica 72" o:spid="_x0000_s1039" style="position:absolute;flip:y;visibility:visible;mso-wrap-style:square" from="0,656" to="14947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" strokecolor="black [3200]">
                  <v:stroke startarrow="open" endarrow="open"/>
                </v:line>
              </v:group>
            </w:pict>
          </mc:Fallback>
        </mc:AlternateContent>
      </w:r>
      <w:r>
        <w:rPr>
          <w:lang w:val="sk-SK"/>
        </w:rPr>
        <w:t xml:space="preserve"> </w:t>
      </w:r>
    </w:p>
    <w:p w14:paraId="1989066D" w14:textId="3FCC0DA0" w:rsidR="00D62824" w:rsidRDefault="00BF1395" w:rsidP="00893B4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5EE4C31" wp14:editId="64BAB5B9">
                <wp:simplePos x="0" y="0"/>
                <wp:positionH relativeFrom="column">
                  <wp:posOffset>2232212</wp:posOffset>
                </wp:positionH>
                <wp:positionV relativeFrom="paragraph">
                  <wp:posOffset>55170</wp:posOffset>
                </wp:positionV>
                <wp:extent cx="118782" cy="207645"/>
                <wp:effectExtent l="0" t="0" r="14605" b="20955"/>
                <wp:wrapNone/>
                <wp:docPr id="191" name="Oblúk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" cy="20764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0F73" id="Oblúk 191" o:spid="_x0000_s1026" style="position:absolute;margin-left:175.75pt;margin-top:4.35pt;width:9.35pt;height:16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82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" path="m118542,113147nsc115626,169668,87290,211624,54919,207351,24851,203382,1256,160654,48,107984r59343,-4161l118542,113147xem118542,113147nfc115626,169668,87290,211624,54919,207351,24851,203382,1256,160654,48,107984e" filled="f" strokecolor="red" strokeweight=".5pt">
                <v:stroke joinstyle="miter"/>
                <v:path arrowok="t" o:connecttype="custom" o:connectlocs="118542,113147;54919,207351;48,107984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A3AF1C7" wp14:editId="69DA5FE2">
                <wp:simplePos x="0" y="0"/>
                <wp:positionH relativeFrom="column">
                  <wp:posOffset>2111188</wp:posOffset>
                </wp:positionH>
                <wp:positionV relativeFrom="paragraph">
                  <wp:posOffset>52929</wp:posOffset>
                </wp:positionV>
                <wp:extent cx="118782" cy="207645"/>
                <wp:effectExtent l="0" t="0" r="14605" b="20955"/>
                <wp:wrapNone/>
                <wp:docPr id="190" name="Oblúk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" cy="20764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14B2" id="Oblúk 190" o:spid="_x0000_s1026" style="position:absolute;margin-left:166.25pt;margin-top:4.15pt;width:9.35pt;height:16.3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82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" path="m118542,113147nsc115626,169668,87290,211624,54919,207351,24851,203382,1256,160654,48,107984r59343,-4161l118542,113147xem118542,113147nfc115626,169668,87290,211624,54919,207351,24851,203382,1256,160654,48,107984e" filled="f" strokecolor="red" strokeweight=".5pt">
                <v:stroke joinstyle="miter"/>
                <v:path arrowok="t" o:connecttype="custom" o:connectlocs="118542,113147;54919,207351;48,107984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4A2A890" wp14:editId="799D4D98">
                <wp:simplePos x="0" y="0"/>
                <wp:positionH relativeFrom="column">
                  <wp:posOffset>1990165</wp:posOffset>
                </wp:positionH>
                <wp:positionV relativeFrom="paragraph">
                  <wp:posOffset>52929</wp:posOffset>
                </wp:positionV>
                <wp:extent cx="118782" cy="207645"/>
                <wp:effectExtent l="0" t="0" r="14605" b="20955"/>
                <wp:wrapNone/>
                <wp:docPr id="186" name="Oblú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" cy="20764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57D7" id="Oblúk 186" o:spid="_x0000_s1026" style="position:absolute;margin-left:156.7pt;margin-top:4.15pt;width:9.35pt;height:16.3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82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" path="m118542,113147nsc115626,169668,87290,211624,54919,207351,24851,203382,1256,160654,48,107984r59343,-4161l118542,113147xem118542,113147nfc115626,169668,87290,211624,54919,207351,24851,203382,1256,160654,48,107984e" filled="f" strokecolor="red" strokeweight=".5pt">
                <v:stroke joinstyle="miter"/>
                <v:path arrowok="t" o:connecttype="custom" o:connectlocs="118542,113147;54919,207351;48,107984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85B2600" wp14:editId="22B6C106">
                <wp:simplePos x="0" y="0"/>
                <wp:positionH relativeFrom="column">
                  <wp:posOffset>1124585</wp:posOffset>
                </wp:positionH>
                <wp:positionV relativeFrom="paragraph">
                  <wp:posOffset>48260</wp:posOffset>
                </wp:positionV>
                <wp:extent cx="111760" cy="207645"/>
                <wp:effectExtent l="0" t="0" r="21590" b="20955"/>
                <wp:wrapNone/>
                <wp:docPr id="99" name="Oblú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20764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6DC9" id="Oblúk 99" o:spid="_x0000_s1026" style="position:absolute;margin-left:88.55pt;margin-top:3.8pt;width:8.8pt;height:16.3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" path="m111560,112600nsc108959,169551,82073,211886,51410,207313,23180,203103,1108,160320,40,107739r55840,-3916l111560,112600xem111560,112600nfc108959,169551,82073,211886,51410,207313,23180,203103,1108,160320,40,107739e" filled="f" strokecolor="red" strokeweight=".5pt">
                <v:stroke joinstyle="miter"/>
                <v:path arrowok="t" o:connecttype="custom" o:connectlocs="111560,112600;51410,207313;40,107739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6F5243" wp14:editId="5817BFF2">
                <wp:simplePos x="0" y="0"/>
                <wp:positionH relativeFrom="column">
                  <wp:posOffset>1373841</wp:posOffset>
                </wp:positionH>
                <wp:positionV relativeFrom="paragraph">
                  <wp:posOffset>48447</wp:posOffset>
                </wp:positionV>
                <wp:extent cx="112059" cy="208205"/>
                <wp:effectExtent l="0" t="0" r="21590" b="20955"/>
                <wp:wrapNone/>
                <wp:docPr id="93" name="Oblú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20820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0710" id="Oblúk 93" o:spid="_x0000_s1026" style="position:absolute;margin-left:108.2pt;margin-top:3.8pt;width:8.8pt;height:16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059,20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" path="m111858,112903nsc109250,170007,82292,212456,51546,207872,23240,203651,1109,160753,38,108029r55992,-3926l111858,112903xem111858,112903nfc109250,170007,82292,212456,51546,207872,23240,203651,1109,160753,38,108029e" filled="f" strokecolor="red" strokeweight=".5pt">
                <v:stroke joinstyle="miter"/>
                <v:path arrowok="t" o:connecttype="custom" o:connectlocs="111858,112903;51546,207872;38,108029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816764" wp14:editId="222B8CAB">
                <wp:simplePos x="0" y="0"/>
                <wp:positionH relativeFrom="column">
                  <wp:posOffset>1248335</wp:posOffset>
                </wp:positionH>
                <wp:positionV relativeFrom="paragraph">
                  <wp:posOffset>48447</wp:posOffset>
                </wp:positionV>
                <wp:extent cx="112059" cy="208205"/>
                <wp:effectExtent l="0" t="0" r="21590" b="20955"/>
                <wp:wrapNone/>
                <wp:docPr id="92" name="Oblú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20820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31E6" id="Oblúk 92" o:spid="_x0000_s1026" style="position:absolute;margin-left:98.3pt;margin-top:3.8pt;width:8.8pt;height:1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059,20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" path="m111858,112903nsc109250,170007,82292,212456,51546,207872,23240,203651,1109,160753,38,108029r55992,-3926l111858,112903xem111858,112903nfc109250,170007,82292,212456,51546,207872,23240,203651,1109,160753,38,108029e" filled="f" strokecolor="red" strokeweight=".5pt">
                <v:stroke joinstyle="miter"/>
                <v:path arrowok="t" o:connecttype="custom" o:connectlocs="111858,112903;51546,207872;38,108029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EDB471" wp14:editId="7BC04938">
                <wp:simplePos x="0" y="0"/>
                <wp:positionH relativeFrom="column">
                  <wp:posOffset>1497106</wp:posOffset>
                </wp:positionH>
                <wp:positionV relativeFrom="paragraph">
                  <wp:posOffset>48447</wp:posOffset>
                </wp:positionV>
                <wp:extent cx="112059" cy="208205"/>
                <wp:effectExtent l="0" t="0" r="21590" b="20955"/>
                <wp:wrapNone/>
                <wp:docPr id="91" name="Oblú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20820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26C8" id="Oblúk 91" o:spid="_x0000_s1026" style="position:absolute;margin-left:117.9pt;margin-top:3.8pt;width:8.8pt;height:1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059,20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" path="m111858,112903nsc109250,170007,82292,212456,51546,207872,23240,203651,1109,160753,38,108029r55992,-3926l111858,112903xem111858,112903nfc109250,170007,82292,212456,51546,207872,23240,203651,1109,160753,38,108029e" filled="f" strokecolor="red" strokeweight=".5pt">
                <v:stroke joinstyle="miter"/>
                <v:path arrowok="t" o:connecttype="custom" o:connectlocs="111858,112903;51546,207872;38,108029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B21CAA" wp14:editId="1AC5E607">
                <wp:simplePos x="0" y="0"/>
                <wp:positionH relativeFrom="column">
                  <wp:posOffset>1622612</wp:posOffset>
                </wp:positionH>
                <wp:positionV relativeFrom="paragraph">
                  <wp:posOffset>48447</wp:posOffset>
                </wp:positionV>
                <wp:extent cx="112059" cy="208205"/>
                <wp:effectExtent l="0" t="0" r="21590" b="20955"/>
                <wp:wrapNone/>
                <wp:docPr id="90" name="Oblú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20820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65E8" id="Oblúk 90" o:spid="_x0000_s1026" style="position:absolute;margin-left:127.75pt;margin-top:3.8pt;width:8.8pt;height:1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059,20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" path="m111858,112903nsc109250,170007,82292,212456,51546,207872,23240,203651,1109,160753,38,108029r55992,-3926l111858,112903xem111858,112903nfc109250,170007,82292,212456,51546,207872,23240,203651,1109,160753,38,108029e" filled="f" strokecolor="red" strokeweight=".5pt">
                <v:stroke joinstyle="miter"/>
                <v:path arrowok="t" o:connecttype="custom" o:connectlocs="111858,112903;51546,207872;38,108029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0EB6C1" wp14:editId="3516579C">
                <wp:simplePos x="0" y="0"/>
                <wp:positionH relativeFrom="column">
                  <wp:posOffset>1745876</wp:posOffset>
                </wp:positionH>
                <wp:positionV relativeFrom="paragraph">
                  <wp:posOffset>48447</wp:posOffset>
                </wp:positionV>
                <wp:extent cx="112059" cy="208205"/>
                <wp:effectExtent l="0" t="0" r="21590" b="20955"/>
                <wp:wrapNone/>
                <wp:docPr id="89" name="Oblú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20820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FA45" id="Oblúk 89" o:spid="_x0000_s1026" style="position:absolute;margin-left:137.45pt;margin-top:3.8pt;width:8.8pt;height:1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059,20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" path="m111858,112903nsc109250,170007,82292,212456,51546,207872,23240,203651,1109,160753,38,108029r55992,-3926l111858,112903xem111858,112903nfc109250,170007,82292,212456,51546,207872,23240,203651,1109,160753,38,108029e" filled="f" strokecolor="red" strokeweight=".5pt">
                <v:stroke joinstyle="miter"/>
                <v:path arrowok="t" o:connecttype="custom" o:connectlocs="111858,112903;51546,207872;38,108029" o:connectangles="0,0,0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FFAFE54" wp14:editId="352BD6EF">
                <wp:simplePos x="0" y="0"/>
                <wp:positionH relativeFrom="column">
                  <wp:posOffset>1871345</wp:posOffset>
                </wp:positionH>
                <wp:positionV relativeFrom="paragraph">
                  <wp:posOffset>48260</wp:posOffset>
                </wp:positionV>
                <wp:extent cx="111760" cy="207645"/>
                <wp:effectExtent l="0" t="0" r="21590" b="20955"/>
                <wp:wrapNone/>
                <wp:docPr id="88" name="Oblú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20764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3CDA" id="Oblúk 88" o:spid="_x0000_s1026" style="position:absolute;margin-left:147.35pt;margin-top:3.8pt;width:8.8pt;height:16.3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" path="m111560,112600nsc108959,169551,82073,211886,51410,207313,23180,203103,1108,160320,40,107739r55840,-3916l111560,112600xem111560,112600nfc108959,169551,82073,211886,51410,207313,23180,203103,1108,160320,40,107739e" filled="f" strokecolor="red" strokeweight=".5pt">
                <v:stroke joinstyle="miter"/>
                <v:path arrowok="t" o:connecttype="custom" o:connectlocs="111560,112600;51410,207313;40,107739" o:connectangles="0,0,0"/>
              </v:shape>
            </w:pict>
          </mc:Fallback>
        </mc:AlternateContent>
      </w:r>
      <w:r w:rsidR="00D62824">
        <w:rPr>
          <w:lang w:val="sk-SK"/>
        </w:rPr>
        <w:t xml:space="preserve"> </w:t>
      </w:r>
    </w:p>
    <w:p w14:paraId="595D005A" w14:textId="574421CB" w:rsidR="00D62824" w:rsidRDefault="00BF1395" w:rsidP="00BF1395">
      <w:pPr>
        <w:pStyle w:val="Odsekzoznamu"/>
        <w:ind w:left="1440"/>
        <w:rPr>
          <w:lang w:val="sk-SK"/>
        </w:rPr>
      </w:pPr>
      <w:r w:rsidRPr="00BF139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364047" wp14:editId="6DE171CD">
                <wp:simplePos x="0" y="0"/>
                <wp:positionH relativeFrom="column">
                  <wp:posOffset>2110902</wp:posOffset>
                </wp:positionH>
                <wp:positionV relativeFrom="paragraph">
                  <wp:posOffset>77605</wp:posOffset>
                </wp:positionV>
                <wp:extent cx="157264" cy="203835"/>
                <wp:effectExtent l="0" t="0" r="14605" b="5715"/>
                <wp:wrapNone/>
                <wp:docPr id="167" name="Textové po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64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62099" w14:textId="51E9DF5D" w:rsidR="00BF1395" w:rsidRPr="00BF1395" w:rsidRDefault="00BF1395" w:rsidP="00BF1395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3</w:t>
                            </w:r>
                            <w:r w:rsidRPr="00BF1395">
                              <w:rPr>
                                <w:color w:val="FF0000"/>
                                <w:lang w:val="sk-SK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64047" id="Textové pole 167" o:spid="_x0000_s1048" type="#_x0000_t202" style="position:absolute;left:0;text-align:left;margin-left:166.2pt;margin-top:6.1pt;width:12.4pt;height:16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" filled="f" stroked="f" strokeweight=".5pt">
                <v:textbox inset="0,0,0,0">
                  <w:txbxContent>
                    <w:p w14:paraId="1B762099" w14:textId="51E9DF5D" w:rsidR="00BF1395" w:rsidRPr="00BF1395" w:rsidRDefault="00BF1395" w:rsidP="00BF1395">
                      <w:pPr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3</w:t>
                      </w:r>
                      <w:r w:rsidRPr="00BF1395">
                        <w:rPr>
                          <w:color w:val="FF0000"/>
                          <w:lang w:val="sk-SK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2A3552" wp14:editId="7CD7C3A6">
                <wp:simplePos x="0" y="0"/>
                <wp:positionH relativeFrom="column">
                  <wp:posOffset>1073150</wp:posOffset>
                </wp:positionH>
                <wp:positionV relativeFrom="paragraph">
                  <wp:posOffset>83820</wp:posOffset>
                </wp:positionV>
                <wp:extent cx="69574" cy="159026"/>
                <wp:effectExtent l="0" t="0" r="6985" b="12700"/>
                <wp:wrapNone/>
                <wp:docPr id="79" name="Textové po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4" cy="159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C6725" w14:textId="6F905576" w:rsidR="00DF592B" w:rsidRPr="00111948" w:rsidRDefault="00DF592B" w:rsidP="00D6282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3552" id="Textové pole 79" o:spid="_x0000_s1049" type="#_x0000_t202" style="position:absolute;left:0;text-align:left;margin-left:84.5pt;margin-top:6.6pt;width:5.5pt;height:1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" filled="f" stroked="f" strokeweight=".5pt">
                <v:textbox inset="0,0,0,0">
                  <w:txbxContent>
                    <w:p w14:paraId="146C6725" w14:textId="6F905576" w:rsidR="00DF592B" w:rsidRPr="00111948" w:rsidRDefault="00DF592B" w:rsidP="00D6282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12BD65" wp14:editId="7C79B302">
                <wp:simplePos x="0" y="0"/>
                <wp:positionH relativeFrom="column">
                  <wp:posOffset>2331720</wp:posOffset>
                </wp:positionH>
                <wp:positionV relativeFrom="paragraph">
                  <wp:posOffset>81915</wp:posOffset>
                </wp:positionV>
                <wp:extent cx="69574" cy="159026"/>
                <wp:effectExtent l="0" t="0" r="6985" b="12700"/>
                <wp:wrapNone/>
                <wp:docPr id="76" name="Textové po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4" cy="159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9A6B3" w14:textId="35BC2099" w:rsidR="00D62824" w:rsidRPr="00111948" w:rsidRDefault="00D62824" w:rsidP="00D6282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BD65" id="Textové pole 76" o:spid="_x0000_s1050" type="#_x0000_t202" style="position:absolute;left:0;text-align:left;margin-left:183.6pt;margin-top:6.45pt;width:5.5pt;height:1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" filled="f" stroked="f" strokeweight=".5pt">
                <v:textbox inset="0,0,0,0">
                  <w:txbxContent>
                    <w:p w14:paraId="43C9A6B3" w14:textId="35BC2099" w:rsidR="00D62824" w:rsidRPr="00111948" w:rsidRDefault="00D62824" w:rsidP="00D6282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AF04125" wp14:editId="63D54FBB">
                <wp:simplePos x="0" y="0"/>
                <wp:positionH relativeFrom="column">
                  <wp:posOffset>1946559</wp:posOffset>
                </wp:positionH>
                <wp:positionV relativeFrom="paragraph">
                  <wp:posOffset>107112</wp:posOffset>
                </wp:positionV>
                <wp:extent cx="104140" cy="86995"/>
                <wp:effectExtent l="19050" t="38100" r="29210" b="46355"/>
                <wp:wrapNone/>
                <wp:docPr id="73" name="Písanie rukou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8832" id="Písanie rukou 73" o:spid="_x0000_s1026" type="#_x0000_t75" style="position:absolute;margin-left:152.8pt;margin-top:7.95pt;width:9.1pt;height: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">
                <v:imagedata r:id="rId24" o:title=""/>
              </v:shape>
            </w:pict>
          </mc:Fallback>
        </mc:AlternateContent>
      </w:r>
      <w:r w:rsidRPr="00BF139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C00A54" wp14:editId="0960AA74">
                <wp:simplePos x="0" y="0"/>
                <wp:positionH relativeFrom="column">
                  <wp:posOffset>1444326</wp:posOffset>
                </wp:positionH>
                <wp:positionV relativeFrom="paragraph">
                  <wp:posOffset>78740</wp:posOffset>
                </wp:positionV>
                <wp:extent cx="440872" cy="204107"/>
                <wp:effectExtent l="0" t="0" r="0" b="5715"/>
                <wp:wrapNone/>
                <wp:docPr id="103" name="Textové po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78CE6" w14:textId="700DE11C" w:rsidR="00BF1395" w:rsidRPr="00BF1395" w:rsidRDefault="00BF1395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 w:rsidRPr="00BF1395">
                              <w:rPr>
                                <w:color w:val="FF0000"/>
                                <w:lang w:val="sk-SK"/>
                              </w:rPr>
                              <w:t>-7x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0A54" id="Textové pole 103" o:spid="_x0000_s1051" type="#_x0000_t202" style="position:absolute;left:0;text-align:left;margin-left:113.75pt;margin-top:6.2pt;width:34.7pt;height:16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" filled="f" stroked="f" strokeweight=".5pt">
                <v:textbox inset="0,0,0,0">
                  <w:txbxContent>
                    <w:p w14:paraId="50478CE6" w14:textId="700DE11C" w:rsidR="00BF1395" w:rsidRPr="00BF1395" w:rsidRDefault="00BF1395">
                      <w:pPr>
                        <w:rPr>
                          <w:color w:val="FF0000"/>
                          <w:lang w:val="sk-SK"/>
                        </w:rPr>
                      </w:pPr>
                      <w:r w:rsidRPr="00BF1395">
                        <w:rPr>
                          <w:color w:val="FF0000"/>
                          <w:lang w:val="sk-SK"/>
                        </w:rPr>
                        <w:t>-7x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6BD13EC3" w14:textId="49DDBDD9" w:rsidR="00BF1395" w:rsidRDefault="00BF1395" w:rsidP="00BF1395">
      <w:pPr>
        <w:pStyle w:val="Odsekzoznamu"/>
        <w:ind w:left="1440"/>
        <w:rPr>
          <w:lang w:val="sk-SK"/>
        </w:rPr>
      </w:pPr>
      <w:r>
        <w:rPr>
          <w:lang w:val="sk-SK"/>
        </w:rPr>
        <w:t xml:space="preserve"> </w:t>
      </w:r>
    </w:p>
    <w:p w14:paraId="5AC8F862" w14:textId="41216B81" w:rsidR="00BF1395" w:rsidRPr="00267BA3" w:rsidRDefault="00A41081" w:rsidP="00893B40">
      <w:pPr>
        <w:pStyle w:val="Odsekzoznamu"/>
        <w:numPr>
          <w:ilvl w:val="1"/>
          <w:numId w:val="1"/>
        </w:numPr>
        <w:rPr>
          <w:lang w:val="sk-SK"/>
        </w:rPr>
      </w:pPr>
      <w:r w:rsidRPr="00A41081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261C64" wp14:editId="5C77DEBC">
                <wp:simplePos x="0" y="0"/>
                <wp:positionH relativeFrom="column">
                  <wp:posOffset>1509972</wp:posOffset>
                </wp:positionH>
                <wp:positionV relativeFrom="paragraph">
                  <wp:posOffset>79952</wp:posOffset>
                </wp:positionV>
                <wp:extent cx="619991" cy="204107"/>
                <wp:effectExtent l="0" t="0" r="8890" b="5715"/>
                <wp:wrapNone/>
                <wp:docPr id="193" name="Textové po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91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3804A" w14:textId="7E0647C2" w:rsidR="00A41081" w:rsidRPr="003B0196" w:rsidRDefault="00A41081">
                            <w:pPr>
                              <w:rPr>
                                <w:lang w:val="sk-SK"/>
                              </w:rPr>
                            </w:pPr>
                            <w:r w:rsidRPr="003B0196">
                              <w:rPr>
                                <w:lang w:val="sk-SK"/>
                              </w:rPr>
                              <w:t>Súradnice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61C64" id="Textové pole 193" o:spid="_x0000_s1052" type="#_x0000_t202" style="position:absolute;left:0;text-align:left;margin-left:118.9pt;margin-top:6.3pt;width:48.8pt;height:16.0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" filled="f" stroked="f" strokeweight=".5pt">
                <v:textbox inset="0,0,0,0">
                  <w:txbxContent>
                    <w:p w14:paraId="17A3804A" w14:textId="7E0647C2" w:rsidR="00A41081" w:rsidRPr="003B0196" w:rsidRDefault="00A41081">
                      <w:pPr>
                        <w:rPr>
                          <w:lang w:val="sk-SK"/>
                        </w:rPr>
                      </w:pPr>
                      <w:r w:rsidRPr="003B0196">
                        <w:rPr>
                          <w:lang w:val="sk-SK"/>
                        </w:rPr>
                        <w:t>Súradnice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7F1C9A" wp14:editId="7DA8ADC8">
                <wp:simplePos x="0" y="0"/>
                <wp:positionH relativeFrom="column">
                  <wp:posOffset>1323109</wp:posOffset>
                </wp:positionH>
                <wp:positionV relativeFrom="paragraph">
                  <wp:posOffset>49184</wp:posOffset>
                </wp:positionV>
                <wp:extent cx="138546" cy="256309"/>
                <wp:effectExtent l="0" t="0" r="33020" b="10795"/>
                <wp:wrapNone/>
                <wp:docPr id="192" name="Pravá zložená zátvork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" cy="2563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D355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92" o:spid="_x0000_s1026" type="#_x0000_t88" style="position:absolute;margin-left:104.2pt;margin-top:3.85pt;width:10.9pt;height:20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" adj="973" strokecolor="black [3200]" strokeweight=".5pt">
                <v:stroke joinstyle="miter"/>
              </v:shape>
            </w:pict>
          </mc:Fallback>
        </mc:AlternateContent>
      </w:r>
      <w:r w:rsidR="00267BA3">
        <w:rPr>
          <w:lang w:val="sk-SK"/>
        </w:rPr>
        <w:t xml:space="preserve"> K </w:t>
      </w:r>
      <w:r w:rsidR="00267BA3">
        <w:rPr>
          <w:lang w:val="en-GB"/>
        </w:rPr>
        <w:t>[</w:t>
      </w:r>
      <w:r w:rsidR="00267BA3">
        <w:rPr>
          <w:lang w:val="sk-SK"/>
        </w:rPr>
        <w:t>-7</w:t>
      </w:r>
      <w:r w:rsidR="00267BA3">
        <w:rPr>
          <w:lang w:val="en-GB"/>
        </w:rPr>
        <w:t>]</w:t>
      </w:r>
    </w:p>
    <w:p w14:paraId="56549856" w14:textId="58A0CA39" w:rsidR="00267BA3" w:rsidRPr="005F334A" w:rsidRDefault="00267BA3" w:rsidP="00893B4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en-GB"/>
        </w:rPr>
        <w:t xml:space="preserve"> L [3] </w:t>
      </w:r>
    </w:p>
    <w:p w14:paraId="2B7AC5F3" w14:textId="0A382AAF" w:rsidR="005F334A" w:rsidRDefault="005F334A" w:rsidP="005F334A">
      <w:pPr>
        <w:rPr>
          <w:lang w:val="sk-SK"/>
        </w:rPr>
      </w:pPr>
    </w:p>
    <w:p w14:paraId="26F89F0C" w14:textId="2AFA6980" w:rsidR="005F334A" w:rsidRDefault="005F334A" w:rsidP="005F334A">
      <w:pPr>
        <w:rPr>
          <w:lang w:val="sk-SK"/>
        </w:rPr>
      </w:pPr>
    </w:p>
    <w:p w14:paraId="7FAF80AF" w14:textId="17924968" w:rsidR="005F334A" w:rsidRPr="003C7A67" w:rsidRDefault="005F334A" w:rsidP="005F334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w:lastRenderedPageBreak/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AE8A626" wp14:editId="4B1FC98B">
                <wp:simplePos x="0" y="0"/>
                <wp:positionH relativeFrom="column">
                  <wp:posOffset>2374131</wp:posOffset>
                </wp:positionH>
                <wp:positionV relativeFrom="paragraph">
                  <wp:posOffset>55245</wp:posOffset>
                </wp:positionV>
                <wp:extent cx="104760" cy="87120"/>
                <wp:effectExtent l="19050" t="38100" r="10160" b="46355"/>
                <wp:wrapNone/>
                <wp:docPr id="194" name="Písanie rukou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6CA2B" id="Písanie rukou 194" o:spid="_x0000_s1026" type="#_x0000_t75" style="position:absolute;margin-left:186.45pt;margin-top:3.85pt;width:9.25pt;height: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">
                <v:imagedata r:id="rId19" o:title=""/>
              </v:shape>
            </w:pict>
          </mc:Fallback>
        </mc:AlternateContent>
      </w:r>
      <w:r>
        <w:rPr>
          <w:b/>
          <w:bCs/>
          <w:lang w:val="sk-SK"/>
        </w:rPr>
        <w:t>2</w:t>
      </w:r>
      <w:r w:rsidRPr="003C7A67">
        <w:rPr>
          <w:b/>
          <w:bCs/>
          <w:lang w:val="sk-SK"/>
        </w:rPr>
        <w:t>D Súradnicová sústava</w:t>
      </w:r>
      <w:r>
        <w:rPr>
          <w:b/>
          <w:bCs/>
          <w:lang w:val="sk-SK"/>
        </w:rPr>
        <w:t xml:space="preserve"> (</w:t>
      </w:r>
      <w:r>
        <w:rPr>
          <w:b/>
          <w:bCs/>
          <w:lang w:val="sk-SK"/>
        </w:rPr>
        <w:t xml:space="preserve">Rovina  </w:t>
      </w:r>
      <w:r>
        <w:rPr>
          <w:b/>
          <w:bCs/>
          <w:lang w:val="sk-SK"/>
        </w:rPr>
        <w:t xml:space="preserve">   </w:t>
      </w:r>
      <w:proofErr w:type="spellStart"/>
      <w:r>
        <w:rPr>
          <w:b/>
          <w:bCs/>
          <w:lang w:val="sk-SK"/>
        </w:rPr>
        <w:t>x</w:t>
      </w:r>
      <w:r>
        <w:rPr>
          <w:b/>
          <w:bCs/>
          <w:lang w:val="sk-SK"/>
        </w:rPr>
        <w:t>y</w:t>
      </w:r>
      <w:proofErr w:type="spellEnd"/>
      <w:r>
        <w:rPr>
          <w:b/>
          <w:bCs/>
          <w:lang w:val="sk-SK"/>
        </w:rPr>
        <w:t>)</w:t>
      </w:r>
    </w:p>
    <w:p w14:paraId="1E8CFB6B" w14:textId="13748295" w:rsidR="009F19E3" w:rsidRDefault="003A13F5" w:rsidP="003A13F5">
      <w:pPr>
        <w:pStyle w:val="Odsekzoznamu"/>
        <w:numPr>
          <w:ilvl w:val="1"/>
          <w:numId w:val="1"/>
        </w:numPr>
        <w:rPr>
          <w:lang w:val="sk-SK"/>
        </w:rPr>
      </w:pP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A14FBB" wp14:editId="1ECEAF33">
                <wp:simplePos x="0" y="0"/>
                <wp:positionH relativeFrom="column">
                  <wp:posOffset>2381250</wp:posOffset>
                </wp:positionH>
                <wp:positionV relativeFrom="paragraph">
                  <wp:posOffset>1333500</wp:posOffset>
                </wp:positionV>
                <wp:extent cx="69574" cy="159026"/>
                <wp:effectExtent l="0" t="0" r="6985" b="12700"/>
                <wp:wrapNone/>
                <wp:docPr id="198" name="Textové po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4" cy="159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01E03" w14:textId="77777777" w:rsidR="009F19E3" w:rsidRPr="00111948" w:rsidRDefault="009F19E3" w:rsidP="009F19E3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x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7B084D0A" wp14:editId="08807E89">
                                  <wp:extent cx="62865" cy="53975"/>
                                  <wp:effectExtent l="0" t="0" r="0" b="3175"/>
                                  <wp:docPr id="219" name="Obrázok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4482F1A9" wp14:editId="6E7DBA75">
                                  <wp:extent cx="62865" cy="53975"/>
                                  <wp:effectExtent l="0" t="0" r="0" b="3175"/>
                                  <wp:docPr id="220" name="Obrázok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4FBB" id="Textové pole 198" o:spid="_x0000_s1053" type="#_x0000_t202" style="position:absolute;left:0;text-align:left;margin-left:187.5pt;margin-top:105pt;width:5.5pt;height:1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" filled="f" stroked="f" strokeweight=".5pt">
                <v:textbox inset="0,0,0,0">
                  <w:txbxContent>
                    <w:p w14:paraId="3DD01E03" w14:textId="77777777" w:rsidR="009F19E3" w:rsidRPr="00111948" w:rsidRDefault="009F19E3" w:rsidP="009F19E3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7B084D0A" wp14:editId="08807E89">
                            <wp:extent cx="62865" cy="53975"/>
                            <wp:effectExtent l="0" t="0" r="0" b="3175"/>
                            <wp:docPr id="219" name="Obrázok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4482F1A9" wp14:editId="6E7DBA75">
                            <wp:extent cx="62865" cy="53975"/>
                            <wp:effectExtent l="0" t="0" r="0" b="3175"/>
                            <wp:docPr id="220" name="Obrázok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3BDD8BD" wp14:editId="5E5BD4BE">
                <wp:simplePos x="0" y="0"/>
                <wp:positionH relativeFrom="column">
                  <wp:posOffset>1012825</wp:posOffset>
                </wp:positionH>
                <wp:positionV relativeFrom="paragraph">
                  <wp:posOffset>1397000</wp:posOffset>
                </wp:positionV>
                <wp:extent cx="104760" cy="87120"/>
                <wp:effectExtent l="19050" t="38100" r="10160" b="46355"/>
                <wp:wrapNone/>
                <wp:docPr id="210" name="Písanie rukou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B6468" id="Písanie rukou 210" o:spid="_x0000_s1026" type="#_x0000_t75" style="position:absolute;margin-left:79.25pt;margin-top:109.5pt;width:9.2pt;height:7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">
                <v:imagedata r:id="rId3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1C60221" wp14:editId="03FD6E65">
                <wp:simplePos x="0" y="0"/>
                <wp:positionH relativeFrom="column">
                  <wp:posOffset>1018535</wp:posOffset>
                </wp:positionH>
                <wp:positionV relativeFrom="paragraph">
                  <wp:posOffset>1390525</wp:posOffset>
                </wp:positionV>
                <wp:extent cx="32400" cy="79560"/>
                <wp:effectExtent l="76200" t="76200" r="62865" b="92075"/>
                <wp:wrapNone/>
                <wp:docPr id="221" name="Písanie rukou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8122C" id="Písanie rukou 221" o:spid="_x0000_s1026" type="#_x0000_t75" style="position:absolute;margin-left:77.35pt;margin-top:106.65pt;width:8.2pt;height:11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">
                <v:imagedata r:id="rId38" o:title=""/>
              </v:shape>
            </w:pict>
          </mc:Fallback>
        </mc:AlternateContent>
      </w:r>
      <w:r w:rsidR="009F19E3" w:rsidRPr="009F19E3">
        <w:rPr>
          <w:lang w:val="sk-SK"/>
        </w:rPr>
        <w:drawing>
          <wp:inline distT="0" distB="0" distL="0" distR="0" wp14:anchorId="07F4DF2E" wp14:editId="2C80C55A">
            <wp:extent cx="1579880" cy="1617478"/>
            <wp:effectExtent l="0" t="0" r="1270" b="1905"/>
            <wp:docPr id="203" name="Obrázo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97936" cy="16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1AAE" w14:textId="6767BD90" w:rsidR="005F334A" w:rsidRPr="009F19E3" w:rsidRDefault="003A13F5" w:rsidP="003A13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70DE8F2" wp14:editId="5E915192">
                <wp:simplePos x="0" y="0"/>
                <wp:positionH relativeFrom="column">
                  <wp:posOffset>1908175</wp:posOffset>
                </wp:positionH>
                <wp:positionV relativeFrom="paragraph">
                  <wp:posOffset>251460</wp:posOffset>
                </wp:positionV>
                <wp:extent cx="104140" cy="86995"/>
                <wp:effectExtent l="19050" t="38100" r="10160" b="46355"/>
                <wp:wrapNone/>
                <wp:docPr id="214" name="Písanie rukou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14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A27FB" id="Písanie rukou 214" o:spid="_x0000_s1026" type="#_x0000_t75" style="position:absolute;margin-left:149.8pt;margin-top:19.3pt;width:9.1pt;height:7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">
                <v:imagedata r:id="rId4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55FFF8" wp14:editId="55BDF596">
                <wp:simplePos x="0" y="0"/>
                <wp:positionH relativeFrom="column">
                  <wp:posOffset>2502535</wp:posOffset>
                </wp:positionH>
                <wp:positionV relativeFrom="paragraph">
                  <wp:posOffset>245110</wp:posOffset>
                </wp:positionV>
                <wp:extent cx="104760" cy="87120"/>
                <wp:effectExtent l="19050" t="38100" r="10160" b="46355"/>
                <wp:wrapNone/>
                <wp:docPr id="215" name="Písanie rukou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48454" id="Písanie rukou 215" o:spid="_x0000_s1026" type="#_x0000_t75" style="position:absolute;margin-left:196.55pt;margin-top:18.8pt;width:9.25pt;height:7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">
                <v:imagedata r:id="rId43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7442371" wp14:editId="73834DFC">
                <wp:simplePos x="0" y="0"/>
                <wp:positionH relativeFrom="column">
                  <wp:posOffset>3006725</wp:posOffset>
                </wp:positionH>
                <wp:positionV relativeFrom="paragraph">
                  <wp:posOffset>247650</wp:posOffset>
                </wp:positionV>
                <wp:extent cx="104760" cy="87120"/>
                <wp:effectExtent l="19050" t="38100" r="10160" b="46355"/>
                <wp:wrapNone/>
                <wp:docPr id="216" name="Písanie rukou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DF19C" id="Písanie rukou 216" o:spid="_x0000_s1026" type="#_x0000_t75" style="position:absolute;margin-left:236.3pt;margin-top:19pt;width:9.15pt;height:7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">
                <v:imagedata r:id="rId45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4AE59C9" wp14:editId="0F53BC3A">
                <wp:simplePos x="0" y="0"/>
                <wp:positionH relativeFrom="column">
                  <wp:posOffset>3418840</wp:posOffset>
                </wp:positionH>
                <wp:positionV relativeFrom="paragraph">
                  <wp:posOffset>66040</wp:posOffset>
                </wp:positionV>
                <wp:extent cx="104760" cy="87120"/>
                <wp:effectExtent l="19050" t="38100" r="10160" b="46355"/>
                <wp:wrapNone/>
                <wp:docPr id="213" name="Písanie rukou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D7E6A" id="Písanie rukou 213" o:spid="_x0000_s1026" type="#_x0000_t75" style="position:absolute;margin-left:268.7pt;margin-top:4.7pt;width:9.25pt;height:7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">
                <v:imagedata r:id="rId47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774E054" wp14:editId="1A68C454">
                <wp:simplePos x="0" y="0"/>
                <wp:positionH relativeFrom="column">
                  <wp:posOffset>3216910</wp:posOffset>
                </wp:positionH>
                <wp:positionV relativeFrom="paragraph">
                  <wp:posOffset>66040</wp:posOffset>
                </wp:positionV>
                <wp:extent cx="104760" cy="87120"/>
                <wp:effectExtent l="19050" t="38100" r="10160" b="46355"/>
                <wp:wrapNone/>
                <wp:docPr id="212" name="Písanie rukou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54BE6" id="Písanie rukou 212" o:spid="_x0000_s1026" type="#_x0000_t75" style="position:absolute;margin-left:252.8pt;margin-top:4.7pt;width:9.25pt;height:7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">
                <v:imagedata r:id="rId47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552F577" wp14:editId="40409A64">
                <wp:simplePos x="0" y="0"/>
                <wp:positionH relativeFrom="column">
                  <wp:posOffset>2385695</wp:posOffset>
                </wp:positionH>
                <wp:positionV relativeFrom="paragraph">
                  <wp:posOffset>62865</wp:posOffset>
                </wp:positionV>
                <wp:extent cx="104760" cy="87120"/>
                <wp:effectExtent l="19050" t="38100" r="10160" b="46355"/>
                <wp:wrapNone/>
                <wp:docPr id="211" name="Písanie rukou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7EF09" id="Písanie rukou 211" o:spid="_x0000_s1026" type="#_x0000_t75" style="position:absolute;margin-left:187.35pt;margin-top:4.45pt;width:9.25pt;height:7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">
                <v:imagedata r:id="rId47" o:title=""/>
              </v:shape>
            </w:pict>
          </mc:Fallback>
        </mc:AlternateContent>
      </w:r>
      <w:r w:rsidR="009F19E3">
        <w:rPr>
          <w:lang w:val="sk-SK"/>
        </w:rPr>
        <w:t xml:space="preserve">Definícia: V rovine máme   , </w:t>
      </w:r>
      <w:r w:rsidR="009F19E3" w:rsidRPr="00FE33EF">
        <w:rPr>
          <w:rFonts w:ascii="Times New Roman" w:hAnsi="Times New Roman" w:cs="Times New Roman"/>
          <w:lang w:val="sk-SK"/>
        </w:rPr>
        <w:t>I</w:t>
      </w:r>
      <w:r w:rsidR="009F19E3">
        <w:rPr>
          <w:lang w:val="sk-SK"/>
        </w:rPr>
        <w:t xml:space="preserve">, J, priamky </w:t>
      </w:r>
      <m:oMath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</m:acc>
        <m:r>
          <w:rPr>
            <w:rFonts w:ascii="Cambria Math" w:eastAsiaTheme="minorEastAsia" w:hAnsi="Cambria Math"/>
            <w:lang w:val="sk-SK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Cs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 xml:space="preserve">  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J</m:t>
            </m:r>
          </m:e>
        </m:acc>
      </m:oMath>
      <w:r w:rsidR="009F19E3">
        <w:rPr>
          <w:rFonts w:eastAsiaTheme="minorEastAsia"/>
          <w:iCs/>
          <w:lang w:val="sk-SK"/>
        </w:rPr>
        <w:t>, potom platí</w:t>
      </w:r>
    </w:p>
    <w:p w14:paraId="6BFE1F82" w14:textId="15AFA7FE" w:rsidR="009F19E3" w:rsidRPr="00FE33EF" w:rsidRDefault="009F19E3" w:rsidP="003A13F5">
      <w:pPr>
        <w:pStyle w:val="Odsekzoznamu"/>
        <w:numPr>
          <w:ilvl w:val="1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∀M∈ρ;∃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x,y</m:t>
            </m:r>
          </m:e>
        </m:d>
        <m:r>
          <w:rPr>
            <w:rFonts w:ascii="Cambria Math" w:hAnsi="Cambria Math"/>
            <w:lang w:val="en-GB"/>
          </w:rPr>
          <m:t>;   M=x*   I+y*   J</m:t>
        </m:r>
      </m:oMath>
    </w:p>
    <w:p w14:paraId="0ECC82D5" w14:textId="31874681" w:rsidR="00FE33EF" w:rsidRDefault="00FE33EF" w:rsidP="003A13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010F8B7" wp14:editId="27C8C19C">
                <wp:simplePos x="0" y="0"/>
                <wp:positionH relativeFrom="column">
                  <wp:posOffset>2764790</wp:posOffset>
                </wp:positionH>
                <wp:positionV relativeFrom="paragraph">
                  <wp:posOffset>32385</wp:posOffset>
                </wp:positionV>
                <wp:extent cx="104760" cy="87120"/>
                <wp:effectExtent l="19050" t="38100" r="10160" b="46355"/>
                <wp:wrapNone/>
                <wp:docPr id="217" name="Písanie rukou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E2A8B" id="Písanie rukou 217" o:spid="_x0000_s1026" type="#_x0000_t75" style="position:absolute;margin-left:217.2pt;margin-top:2.05pt;width:9.2pt;height:7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">
                <v:imagedata r:id="rId51" o:title=""/>
              </v:shape>
            </w:pict>
          </mc:Fallback>
        </mc:AlternateContent>
      </w:r>
      <w:r>
        <w:rPr>
          <w:lang w:val="sk-SK"/>
        </w:rPr>
        <w:t xml:space="preserve">x – násobok jednotkovej úsečky     </w:t>
      </w:r>
      <w:r w:rsidRPr="00FE33EF">
        <w:rPr>
          <w:rFonts w:ascii="Times New Roman" w:hAnsi="Times New Roman" w:cs="Times New Roman"/>
          <w:lang w:val="sk-SK"/>
        </w:rPr>
        <w:t>I</w:t>
      </w:r>
    </w:p>
    <w:p w14:paraId="7C7F38DC" w14:textId="6C489A6A" w:rsidR="00FE33EF" w:rsidRDefault="00FE33EF" w:rsidP="003A13F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FC94B52" wp14:editId="40419A2E">
                <wp:simplePos x="0" y="0"/>
                <wp:positionH relativeFrom="column">
                  <wp:posOffset>2800350</wp:posOffset>
                </wp:positionH>
                <wp:positionV relativeFrom="paragraph">
                  <wp:posOffset>40005</wp:posOffset>
                </wp:positionV>
                <wp:extent cx="104760" cy="87120"/>
                <wp:effectExtent l="19050" t="38100" r="10160" b="46355"/>
                <wp:wrapNone/>
                <wp:docPr id="218" name="Písanie rukou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82C89" id="Písanie rukou 218" o:spid="_x0000_s1026" type="#_x0000_t75" style="position:absolute;margin-left:220pt;margin-top:2.65pt;width:9.25pt;height:7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">
                <v:imagedata r:id="rId47" o:title=""/>
              </v:shape>
            </w:pict>
          </mc:Fallback>
        </mc:AlternateContent>
      </w:r>
      <w:r>
        <w:rPr>
          <w:lang w:val="sk-SK"/>
        </w:rPr>
        <w:t>y – násobok jednotkovej úsečky      J</w:t>
      </w:r>
    </w:p>
    <w:p w14:paraId="4C18CAEE" w14:textId="1223C67F" w:rsidR="00FE33EF" w:rsidRPr="00FE33EF" w:rsidRDefault="00FE33EF" w:rsidP="003A13F5">
      <w:pPr>
        <w:pStyle w:val="Odsekzoznamu"/>
        <w:numPr>
          <w:ilvl w:val="1"/>
          <w:numId w:val="1"/>
        </w:numPr>
        <w:rPr>
          <w:lang w:val="sk-SK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2, 3</m:t>
            </m:r>
          </m:e>
        </m:d>
        <m:r>
          <w:rPr>
            <w:rFonts w:ascii="Cambria Math" w:eastAsiaTheme="minorEastAsia" w:hAnsi="Cambria Math"/>
            <w:lang w:val="en-GB"/>
          </w:rPr>
          <m:t>≢[3, 2]</m:t>
        </m:r>
      </m:oMath>
    </w:p>
    <w:p w14:paraId="0182BAC6" w14:textId="206B72F6" w:rsidR="00FE33EF" w:rsidRPr="00725492" w:rsidRDefault="00FE33EF" w:rsidP="003A13F5">
      <w:pPr>
        <w:pStyle w:val="Odsekzoznamu"/>
        <w:numPr>
          <w:ilvl w:val="1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en-GB"/>
          </w:rPr>
          <m:t>[x,y]</m:t>
        </m:r>
      </m:oMath>
      <w:r>
        <w:rPr>
          <w:rFonts w:eastAsiaTheme="minorEastAsia"/>
          <w:lang w:val="sk-SK"/>
        </w:rPr>
        <w:t xml:space="preserve"> – usporiadaná dvojica čísel</w:t>
      </w:r>
    </w:p>
    <w:p w14:paraId="55260029" w14:textId="2F78195B" w:rsidR="00725492" w:rsidRDefault="00725492" w:rsidP="00725492">
      <w:pPr>
        <w:rPr>
          <w:lang w:val="sk-SK"/>
        </w:rPr>
      </w:pPr>
    </w:p>
    <w:p w14:paraId="746925CE" w14:textId="33E93FC1" w:rsidR="00725492" w:rsidRPr="003C7A67" w:rsidRDefault="003165C4" w:rsidP="00725492">
      <w:pPr>
        <w:pStyle w:val="Odsekzoznamu"/>
        <w:numPr>
          <w:ilvl w:val="0"/>
          <w:numId w:val="1"/>
        </w:numPr>
        <w:rPr>
          <w:lang w:val="sk-SK"/>
        </w:rPr>
      </w:pPr>
      <w:r w:rsidRPr="003165C4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8B6553" wp14:editId="1ED1FD66">
                <wp:simplePos x="0" y="0"/>
                <wp:positionH relativeFrom="column">
                  <wp:posOffset>4660332</wp:posOffset>
                </wp:positionH>
                <wp:positionV relativeFrom="paragraph">
                  <wp:posOffset>127702</wp:posOffset>
                </wp:positionV>
                <wp:extent cx="80211" cy="216568"/>
                <wp:effectExtent l="0" t="0" r="15240" b="12065"/>
                <wp:wrapNone/>
                <wp:docPr id="242" name="Textové po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11" cy="21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EA483" w14:textId="77777777" w:rsidR="003165C4" w:rsidRPr="00111948" w:rsidRDefault="003165C4" w:rsidP="003165C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4CDD4558" wp14:editId="5FBA272B">
                                  <wp:extent cx="62865" cy="53975"/>
                                  <wp:effectExtent l="0" t="0" r="0" b="3175"/>
                                  <wp:docPr id="247" name="Obrázo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037D9389" wp14:editId="0391AC5D">
                                  <wp:extent cx="62865" cy="53975"/>
                                  <wp:effectExtent l="0" t="0" r="0" b="3175"/>
                                  <wp:docPr id="248" name="Obrázok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6553" id="Textové pole 242" o:spid="_x0000_s1054" type="#_x0000_t202" style="position:absolute;left:0;text-align:left;margin-left:366.95pt;margin-top:10.05pt;width:6.3pt;height:17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" filled="f" stroked="f" strokeweight=".5pt">
                <v:textbox inset="0,0,0,0">
                  <w:txbxContent>
                    <w:p w14:paraId="4DCEA483" w14:textId="77777777" w:rsidR="003165C4" w:rsidRPr="00111948" w:rsidRDefault="003165C4" w:rsidP="003165C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4CDD4558" wp14:editId="5FBA272B">
                            <wp:extent cx="62865" cy="53975"/>
                            <wp:effectExtent l="0" t="0" r="0" b="3175"/>
                            <wp:docPr id="247" name="Obrázo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037D9389" wp14:editId="0391AC5D">
                            <wp:extent cx="62865" cy="53975"/>
                            <wp:effectExtent l="0" t="0" r="0" b="3175"/>
                            <wp:docPr id="248" name="Obrázok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305799" wp14:editId="319F5CAE">
                <wp:simplePos x="0" y="0"/>
                <wp:positionH relativeFrom="column">
                  <wp:posOffset>1002632</wp:posOffset>
                </wp:positionH>
                <wp:positionV relativeFrom="paragraph">
                  <wp:posOffset>107114</wp:posOffset>
                </wp:positionV>
                <wp:extent cx="80211" cy="216568"/>
                <wp:effectExtent l="0" t="0" r="15240" b="12065"/>
                <wp:wrapNone/>
                <wp:docPr id="237" name="Textové po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11" cy="21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44026" w14:textId="7FF943FF" w:rsidR="003165C4" w:rsidRPr="00111948" w:rsidRDefault="003165C4" w:rsidP="003165C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31E02FB7" wp14:editId="00934BB0">
                                  <wp:extent cx="62865" cy="53975"/>
                                  <wp:effectExtent l="0" t="0" r="0" b="3175"/>
                                  <wp:docPr id="238" name="Obrázok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2DCB4800" wp14:editId="6A95F028">
                                  <wp:extent cx="62865" cy="53975"/>
                                  <wp:effectExtent l="0" t="0" r="0" b="3175"/>
                                  <wp:docPr id="239" name="Obrázok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5799" id="Textové pole 237" o:spid="_x0000_s1055" type="#_x0000_t202" style="position:absolute;left:0;text-align:left;margin-left:78.95pt;margin-top:8.45pt;width:6.3pt;height:17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" filled="f" stroked="f" strokeweight=".5pt">
                <v:textbox inset="0,0,0,0">
                  <w:txbxContent>
                    <w:p w14:paraId="53F44026" w14:textId="7FF943FF" w:rsidR="003165C4" w:rsidRPr="00111948" w:rsidRDefault="003165C4" w:rsidP="003165C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31E02FB7" wp14:editId="00934BB0">
                            <wp:extent cx="62865" cy="53975"/>
                            <wp:effectExtent l="0" t="0" r="0" b="3175"/>
                            <wp:docPr id="238" name="Obrázok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2DCB4800" wp14:editId="6A95F028">
                            <wp:extent cx="62865" cy="53975"/>
                            <wp:effectExtent l="0" t="0" r="0" b="3175"/>
                            <wp:docPr id="239" name="Obrázok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2549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0DC3884" wp14:editId="49B33CF4">
                <wp:simplePos x="0" y="0"/>
                <wp:positionH relativeFrom="column">
                  <wp:posOffset>2374131</wp:posOffset>
                </wp:positionH>
                <wp:positionV relativeFrom="paragraph">
                  <wp:posOffset>55245</wp:posOffset>
                </wp:positionV>
                <wp:extent cx="104760" cy="87120"/>
                <wp:effectExtent l="19050" t="38100" r="10160" b="46355"/>
                <wp:wrapNone/>
                <wp:docPr id="222" name="Písanie rukou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5FDB4" id="Písanie rukou 222" o:spid="_x0000_s1026" type="#_x0000_t75" style="position:absolute;margin-left:186.45pt;margin-top:3.85pt;width:9.25pt;height:7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">
                <v:imagedata r:id="rId19" o:title=""/>
              </v:shape>
            </w:pict>
          </mc:Fallback>
        </mc:AlternateContent>
      </w:r>
      <w:r w:rsidR="00725492">
        <w:rPr>
          <w:b/>
          <w:bCs/>
          <w:lang w:val="sk-SK"/>
        </w:rPr>
        <w:t>3</w:t>
      </w:r>
      <w:r w:rsidR="00725492" w:rsidRPr="003C7A67">
        <w:rPr>
          <w:b/>
          <w:bCs/>
          <w:lang w:val="sk-SK"/>
        </w:rPr>
        <w:t>D Súradnicová sústava</w:t>
      </w:r>
      <w:r w:rsidR="00725492">
        <w:rPr>
          <w:b/>
          <w:bCs/>
          <w:lang w:val="sk-SK"/>
        </w:rPr>
        <w:t xml:space="preserve"> (Rovina     </w:t>
      </w:r>
      <w:proofErr w:type="spellStart"/>
      <w:r w:rsidR="00725492">
        <w:rPr>
          <w:b/>
          <w:bCs/>
          <w:lang w:val="sk-SK"/>
        </w:rPr>
        <w:t>xy</w:t>
      </w:r>
      <w:r w:rsidR="00725492">
        <w:rPr>
          <w:b/>
          <w:bCs/>
          <w:lang w:val="sk-SK"/>
        </w:rPr>
        <w:t>z</w:t>
      </w:r>
      <w:proofErr w:type="spellEnd"/>
      <w:r w:rsidR="00725492">
        <w:rPr>
          <w:b/>
          <w:bCs/>
          <w:lang w:val="sk-SK"/>
        </w:rPr>
        <w:t>)</w:t>
      </w:r>
    </w:p>
    <w:p w14:paraId="68E8B426" w14:textId="77777777" w:rsidR="00725492" w:rsidRDefault="00725492" w:rsidP="00725492">
      <w:pPr>
        <w:pStyle w:val="Odsekzoznamu"/>
        <w:numPr>
          <w:ilvl w:val="0"/>
          <w:numId w:val="1"/>
        </w:numPr>
        <w:rPr>
          <w:lang w:val="sk-SK"/>
        </w:rPr>
        <w:sectPr w:rsidR="00725492" w:rsidSect="000C4DC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D70097" w14:textId="07056F88" w:rsidR="00725492" w:rsidRDefault="003165C4" w:rsidP="00725492">
      <w:pPr>
        <w:pStyle w:val="Odsekzoznamu"/>
        <w:numPr>
          <w:ilvl w:val="0"/>
          <w:numId w:val="1"/>
        </w:numPr>
        <w:rPr>
          <w:lang w:val="sk-SK"/>
        </w:rPr>
      </w:pP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BEEA1E" wp14:editId="33CA18A6">
                <wp:simplePos x="0" y="0"/>
                <wp:positionH relativeFrom="column">
                  <wp:posOffset>737369</wp:posOffset>
                </wp:positionH>
                <wp:positionV relativeFrom="paragraph">
                  <wp:posOffset>704884</wp:posOffset>
                </wp:positionV>
                <wp:extent cx="69574" cy="159026"/>
                <wp:effectExtent l="0" t="0" r="6985" b="12700"/>
                <wp:wrapNone/>
                <wp:docPr id="234" name="Textové po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4" cy="159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93B0A" w14:textId="77777777" w:rsidR="003165C4" w:rsidRPr="00111948" w:rsidRDefault="003165C4" w:rsidP="003165C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x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761A9EF0" wp14:editId="7650463C">
                                  <wp:extent cx="62865" cy="53975"/>
                                  <wp:effectExtent l="0" t="0" r="0" b="3175"/>
                                  <wp:docPr id="235" name="Obrázok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00A35F1E" wp14:editId="1684A3FE">
                                  <wp:extent cx="62865" cy="53975"/>
                                  <wp:effectExtent l="0" t="0" r="0" b="3175"/>
                                  <wp:docPr id="236" name="Obrázok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EA1E" id="Textové pole 234" o:spid="_x0000_s1056" type="#_x0000_t202" style="position:absolute;left:0;text-align:left;margin-left:58.05pt;margin-top:55.5pt;width:5.5pt;height:1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" filled="f" stroked="f" strokeweight=".5pt">
                <v:textbox inset="0,0,0,0">
                  <w:txbxContent>
                    <w:p w14:paraId="74493B0A" w14:textId="77777777" w:rsidR="003165C4" w:rsidRPr="00111948" w:rsidRDefault="003165C4" w:rsidP="003165C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761A9EF0" wp14:editId="7650463C">
                            <wp:extent cx="62865" cy="53975"/>
                            <wp:effectExtent l="0" t="0" r="0" b="3175"/>
                            <wp:docPr id="235" name="Obrázok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00A35F1E" wp14:editId="1684A3FE">
                            <wp:extent cx="62865" cy="53975"/>
                            <wp:effectExtent l="0" t="0" r="0" b="3175"/>
                            <wp:docPr id="236" name="Obrázok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194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7FFC40" wp14:editId="2D98405D">
                <wp:simplePos x="0" y="0"/>
                <wp:positionH relativeFrom="column">
                  <wp:posOffset>1548063</wp:posOffset>
                </wp:positionH>
                <wp:positionV relativeFrom="paragraph">
                  <wp:posOffset>488449</wp:posOffset>
                </wp:positionV>
                <wp:extent cx="80211" cy="216568"/>
                <wp:effectExtent l="0" t="0" r="15240" b="12065"/>
                <wp:wrapNone/>
                <wp:docPr id="231" name="Textové po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11" cy="21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729CD" w14:textId="0DCB48FE" w:rsidR="003165C4" w:rsidRPr="00111948" w:rsidRDefault="003165C4" w:rsidP="003165C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y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72938C51" wp14:editId="217B04E0">
                                  <wp:extent cx="62865" cy="53975"/>
                                  <wp:effectExtent l="0" t="0" r="0" b="3175"/>
                                  <wp:docPr id="232" name="Obrázok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0776CC30" wp14:editId="7383F380">
                                  <wp:extent cx="62865" cy="53975"/>
                                  <wp:effectExtent l="0" t="0" r="0" b="3175"/>
                                  <wp:docPr id="233" name="Obrázok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FC40" id="Textové pole 231" o:spid="_x0000_s1057" type="#_x0000_t202" style="position:absolute;left:0;text-align:left;margin-left:121.9pt;margin-top:38.45pt;width:6.3pt;height:17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" filled="f" stroked="f" strokeweight=".5pt">
                <v:textbox inset="0,0,0,0">
                  <w:txbxContent>
                    <w:p w14:paraId="28D729CD" w14:textId="0DCB48FE" w:rsidR="003165C4" w:rsidRPr="00111948" w:rsidRDefault="003165C4" w:rsidP="003165C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72938C51" wp14:editId="217B04E0">
                            <wp:extent cx="62865" cy="53975"/>
                            <wp:effectExtent l="0" t="0" r="0" b="3175"/>
                            <wp:docPr id="232" name="Obrázok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0776CC30" wp14:editId="7383F380">
                            <wp:extent cx="62865" cy="53975"/>
                            <wp:effectExtent l="0" t="0" r="0" b="3175"/>
                            <wp:docPr id="233" name="Obrázok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3708">
        <w:rPr>
          <w:noProof/>
          <w:lang w:val="sk-SK"/>
        </w:rPr>
        <mc:AlternateContent>
          <mc:Choice Requires="wpg">
            <w:drawing>
              <wp:inline distT="0" distB="0" distL="0" distR="0" wp14:anchorId="2B3BCE17" wp14:editId="44E9FF82">
                <wp:extent cx="1147445" cy="1175385"/>
                <wp:effectExtent l="0" t="0" r="0" b="0"/>
                <wp:docPr id="249" name="Skupina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1175385"/>
                          <a:chOff x="0" y="0"/>
                          <a:chExt cx="1147445" cy="1175385"/>
                        </a:xfrm>
                      </wpg:grpSpPr>
                      <pic:pic xmlns:pic="http://schemas.openxmlformats.org/drawingml/2006/picture">
                        <pic:nvPicPr>
                          <pic:cNvPr id="250" name="Obrázok 250" descr="Applet: Three-dimensional Cartesian coordinate axes - Math Insigh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02" t="10492" r="10789" b="13916"/>
                          <a:stretch/>
                        </pic:blipFill>
                        <pic:spPr bwMode="auto">
                          <a:xfrm>
                            <a:off x="0" y="0"/>
                            <a:ext cx="1147445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14:contentPart bwMode="auto" r:id="rId55">
                        <w14:nvContentPartPr>
                          <w14:cNvPr id="251" name="Písanie rukou 251"/>
                          <w14:cNvContentPartPr/>
                        </w14:nvContentPartPr>
                        <w14:xfrm>
                          <a:off x="257810" y="959908"/>
                          <a:ext cx="42120" cy="18360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2A526356" id="Skupina 249" o:spid="_x0000_s1026" style="width:90.35pt;height:92.55pt;mso-position-horizontal-relative:char;mso-position-vertical-relative:line" coordsize="11474,11753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">
                <v:shape id="Obrázok 250" o:spid="_x0000_s1027" type="#_x0000_t75" alt="Applet: Three-dimensional Cartesian coordinate axes - Math Insight" style="position:absolute;width:11474;height:1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">
                  <v:imagedata r:id="rId56" o:title=" Three-dimensional Cartesian coordinate axes - Math Insight" croptop="6876f" cropbottom="9120f" cropleft="10094f" cropright="7071f"/>
                </v:shape>
                <v:shape id="Písanie rukou 251" o:spid="_x0000_s1028" type="#_x0000_t75" style="position:absolute;left:2221;top:9242;width:1138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">
                  <v:imagedata r:id="rId57" o:title=""/>
                </v:shape>
                <w10:anchorlock/>
              </v:group>
            </w:pict>
          </mc:Fallback>
        </mc:AlternateContent>
      </w:r>
    </w:p>
    <w:p w14:paraId="0B7373B9" w14:textId="4C27EB06" w:rsidR="00725492" w:rsidRDefault="00725492" w:rsidP="0072549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Pravotočivá súradnicová sústava (častejšia)</w:t>
      </w:r>
    </w:p>
    <w:p w14:paraId="60DCA8D6" w14:textId="6B5BEC56" w:rsidR="00725492" w:rsidRDefault="003165C4" w:rsidP="00725492">
      <w:pPr>
        <w:pStyle w:val="Odsekzoznamu"/>
        <w:numPr>
          <w:ilvl w:val="0"/>
          <w:numId w:val="1"/>
        </w:numPr>
        <w:rPr>
          <w:lang w:val="sk-SK"/>
        </w:rPr>
      </w:pPr>
      <w:r w:rsidRPr="003165C4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184A95" wp14:editId="39D88891">
                <wp:simplePos x="0" y="0"/>
                <wp:positionH relativeFrom="column">
                  <wp:posOffset>1548130</wp:posOffset>
                </wp:positionH>
                <wp:positionV relativeFrom="paragraph">
                  <wp:posOffset>509270</wp:posOffset>
                </wp:positionV>
                <wp:extent cx="80010" cy="216535"/>
                <wp:effectExtent l="0" t="0" r="15240" b="12065"/>
                <wp:wrapNone/>
                <wp:docPr id="240" name="Textové po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ACDA5" w14:textId="50067C67" w:rsidR="003165C4" w:rsidRPr="00111948" w:rsidRDefault="003165C4" w:rsidP="003165C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x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1DC86BB5" wp14:editId="2CD8B381">
                                  <wp:extent cx="62865" cy="53975"/>
                                  <wp:effectExtent l="0" t="0" r="0" b="3175"/>
                                  <wp:docPr id="243" name="Obrázok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106B30E9" wp14:editId="7B401456">
                                  <wp:extent cx="62865" cy="53975"/>
                                  <wp:effectExtent l="0" t="0" r="0" b="3175"/>
                                  <wp:docPr id="244" name="Obrázok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4A95" id="Textové pole 240" o:spid="_x0000_s1058" type="#_x0000_t202" style="position:absolute;left:0;text-align:left;margin-left:121.9pt;margin-top:40.1pt;width:6.3pt;height:17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" filled="f" stroked="f" strokeweight=".5pt">
                <v:textbox inset="0,0,0,0">
                  <w:txbxContent>
                    <w:p w14:paraId="241ACDA5" w14:textId="50067C67" w:rsidR="003165C4" w:rsidRPr="00111948" w:rsidRDefault="003165C4" w:rsidP="003165C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1DC86BB5" wp14:editId="2CD8B381">
                            <wp:extent cx="62865" cy="53975"/>
                            <wp:effectExtent l="0" t="0" r="0" b="3175"/>
                            <wp:docPr id="243" name="Obrázok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106B30E9" wp14:editId="7B401456">
                            <wp:extent cx="62865" cy="53975"/>
                            <wp:effectExtent l="0" t="0" r="0" b="3175"/>
                            <wp:docPr id="244" name="Obrázok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165C4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B2AFF1" wp14:editId="42FBE2D1">
                <wp:simplePos x="0" y="0"/>
                <wp:positionH relativeFrom="column">
                  <wp:posOffset>737937</wp:posOffset>
                </wp:positionH>
                <wp:positionV relativeFrom="paragraph">
                  <wp:posOffset>725872</wp:posOffset>
                </wp:positionV>
                <wp:extent cx="69574" cy="159026"/>
                <wp:effectExtent l="0" t="0" r="6985" b="12700"/>
                <wp:wrapNone/>
                <wp:docPr id="241" name="Textové po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4" cy="159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92233" w14:textId="4C2C7BC0" w:rsidR="003165C4" w:rsidRPr="00111948" w:rsidRDefault="003165C4" w:rsidP="003165C4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y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72C39AE7" wp14:editId="551A8C86">
                                  <wp:extent cx="62865" cy="53975"/>
                                  <wp:effectExtent l="0" t="0" r="0" b="3175"/>
                                  <wp:docPr id="245" name="Obrázo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768DCD37" wp14:editId="39069D55">
                                  <wp:extent cx="62865" cy="53975"/>
                                  <wp:effectExtent l="0" t="0" r="0" b="3175"/>
                                  <wp:docPr id="246" name="Obrázo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AFF1" id="Textové pole 241" o:spid="_x0000_s1059" type="#_x0000_t202" style="position:absolute;left:0;text-align:left;margin-left:58.1pt;margin-top:57.15pt;width:5.5pt;height:1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" filled="f" stroked="f" strokeweight=".5pt">
                <v:textbox inset="0,0,0,0">
                  <w:txbxContent>
                    <w:p w14:paraId="64592233" w14:textId="4C2C7BC0" w:rsidR="003165C4" w:rsidRPr="00111948" w:rsidRDefault="003165C4" w:rsidP="003165C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72C39AE7" wp14:editId="551A8C86">
                            <wp:extent cx="62865" cy="53975"/>
                            <wp:effectExtent l="0" t="0" r="0" b="3175"/>
                            <wp:docPr id="245" name="Obrázo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768DCD37" wp14:editId="39069D55">
                            <wp:extent cx="62865" cy="53975"/>
                            <wp:effectExtent l="0" t="0" r="0" b="3175"/>
                            <wp:docPr id="246" name="Obrázo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25492">
        <w:rPr>
          <w:noProof/>
          <w:lang w:val="sk-SK"/>
        </w:rPr>
        <mc:AlternateContent>
          <mc:Choice Requires="wpg">
            <w:drawing>
              <wp:inline distT="0" distB="0" distL="0" distR="0" wp14:anchorId="19ADA1CA" wp14:editId="543931FC">
                <wp:extent cx="1147445" cy="1175385"/>
                <wp:effectExtent l="0" t="0" r="0" b="0"/>
                <wp:docPr id="228" name="Skupina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1175385"/>
                          <a:chOff x="0" y="0"/>
                          <a:chExt cx="1147445" cy="1175385"/>
                        </a:xfrm>
                      </wpg:grpSpPr>
                      <pic:pic xmlns:pic="http://schemas.openxmlformats.org/drawingml/2006/picture">
                        <pic:nvPicPr>
                          <pic:cNvPr id="229" name="Obrázok 229" descr="Applet: Three-dimensional Cartesian coordinate axes - Math Insigh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02" t="10492" r="10789" b="13916"/>
                          <a:stretch/>
                        </pic:blipFill>
                        <pic:spPr bwMode="auto">
                          <a:xfrm>
                            <a:off x="0" y="0"/>
                            <a:ext cx="1147445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14:contentPart bwMode="auto" r:id="rId58">
                        <w14:nvContentPartPr>
                          <w14:cNvPr id="230" name="Písanie rukou 230"/>
                          <w14:cNvContentPartPr/>
                        </w14:nvContentPartPr>
                        <w14:xfrm>
                          <a:off x="257810" y="959908"/>
                          <a:ext cx="42120" cy="18360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738CAB23" id="Skupina 228" o:spid="_x0000_s1026" style="width:90.35pt;height:92.55pt;mso-position-horizontal-relative:char;mso-position-vertical-relative:line" coordsize="11474,11753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">
                <v:shape id="Obrázok 229" o:spid="_x0000_s1027" type="#_x0000_t75" alt="Applet: Three-dimensional Cartesian coordinate axes - Math Insight" style="position:absolute;width:11474;height:1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">
                  <v:imagedata r:id="rId56" o:title=" Three-dimensional Cartesian coordinate axes - Math Insight" croptop="6876f" cropbottom="9120f" cropleft="10094f" cropright="7071f"/>
                </v:shape>
                <v:shape id="Písanie rukou 230" o:spid="_x0000_s1028" type="#_x0000_t75" style="position:absolute;left:2221;top:9242;width:1138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">
                  <v:imagedata r:id="rId57" o:title=""/>
                </v:shape>
                <w10:anchorlock/>
              </v:group>
            </w:pict>
          </mc:Fallback>
        </mc:AlternateContent>
      </w:r>
    </w:p>
    <w:p w14:paraId="2A1A0F0B" w14:textId="54ABFDE1" w:rsidR="00725492" w:rsidRPr="003165C4" w:rsidRDefault="00725492" w:rsidP="00725492">
      <w:pPr>
        <w:pStyle w:val="Odsekzoznamu"/>
        <w:numPr>
          <w:ilvl w:val="0"/>
          <w:numId w:val="1"/>
        </w:numPr>
        <w:rPr>
          <w:lang w:val="sk-SK"/>
        </w:rPr>
      </w:pPr>
      <w:r w:rsidRPr="003165C4">
        <w:rPr>
          <w:lang w:val="sk-SK"/>
        </w:rPr>
        <w:t>Ľavotočivá</w:t>
      </w:r>
      <w:r w:rsidRPr="003165C4">
        <w:rPr>
          <w:lang w:val="sk-SK"/>
        </w:rPr>
        <w:t xml:space="preserve"> súradnicová sústava </w:t>
      </w:r>
    </w:p>
    <w:p w14:paraId="2B95C22A" w14:textId="77777777" w:rsidR="00725492" w:rsidRDefault="00725492" w:rsidP="00725492">
      <w:pPr>
        <w:pStyle w:val="Odsekzoznamu"/>
        <w:numPr>
          <w:ilvl w:val="0"/>
          <w:numId w:val="1"/>
        </w:numPr>
        <w:rPr>
          <w:lang w:val="sk-SK"/>
        </w:rPr>
        <w:sectPr w:rsidR="00725492" w:rsidSect="0072549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EC70280" w14:textId="24C389B5" w:rsidR="00725492" w:rsidRDefault="006B3708" w:rsidP="00725492">
      <w:pPr>
        <w:rPr>
          <w:lang w:val="sk-SK"/>
        </w:rPr>
      </w:pPr>
      <w:r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0D23E7" wp14:editId="183F8D18">
                <wp:simplePos x="0" y="0"/>
                <wp:positionH relativeFrom="column">
                  <wp:posOffset>1210644</wp:posOffset>
                </wp:positionH>
                <wp:positionV relativeFrom="paragraph">
                  <wp:posOffset>242570</wp:posOffset>
                </wp:positionV>
                <wp:extent cx="80211" cy="216568"/>
                <wp:effectExtent l="0" t="0" r="15240" b="12065"/>
                <wp:wrapNone/>
                <wp:docPr id="254" name="Textové po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11" cy="21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5E0E" w14:textId="77777777" w:rsidR="006B3708" w:rsidRPr="00111948" w:rsidRDefault="006B3708" w:rsidP="006B3708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2508DAE8" wp14:editId="5FC2BC1D">
                                  <wp:extent cx="62865" cy="53975"/>
                                  <wp:effectExtent l="0" t="0" r="0" b="3175"/>
                                  <wp:docPr id="259" name="Obrázok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4CB78977" wp14:editId="38216768">
                                  <wp:extent cx="62865" cy="53975"/>
                                  <wp:effectExtent l="0" t="0" r="0" b="3175"/>
                                  <wp:docPr id="260" name="Obrázok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23E7" id="Textové pole 254" o:spid="_x0000_s1060" type="#_x0000_t202" style="position:absolute;margin-left:95.35pt;margin-top:19.1pt;width:6.3pt;height:17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" filled="f" stroked="f" strokeweight=".5pt">
                <v:textbox inset="0,0,0,0">
                  <w:txbxContent>
                    <w:p w14:paraId="20EA5E0E" w14:textId="77777777" w:rsidR="006B3708" w:rsidRPr="00111948" w:rsidRDefault="006B3708" w:rsidP="006B3708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2508DAE8" wp14:editId="5FC2BC1D">
                            <wp:extent cx="62865" cy="53975"/>
                            <wp:effectExtent l="0" t="0" r="0" b="3175"/>
                            <wp:docPr id="259" name="Obrázok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4CB78977" wp14:editId="38216768">
                            <wp:extent cx="62865" cy="53975"/>
                            <wp:effectExtent l="0" t="0" r="0" b="3175"/>
                            <wp:docPr id="260" name="Obrázok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E74079" w14:textId="2DA87EE2" w:rsidR="00725492" w:rsidRDefault="00296484" w:rsidP="0072549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950B83A" wp14:editId="06CEC329">
                <wp:simplePos x="0" y="0"/>
                <wp:positionH relativeFrom="column">
                  <wp:posOffset>1103207</wp:posOffset>
                </wp:positionH>
                <wp:positionV relativeFrom="paragraph">
                  <wp:posOffset>753462</wp:posOffset>
                </wp:positionV>
                <wp:extent cx="69088" cy="57714"/>
                <wp:effectExtent l="38100" t="38100" r="45720" b="38100"/>
                <wp:wrapNone/>
                <wp:docPr id="322" name="Písanie rukou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9088" cy="5771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203D" id="Písanie rukou 322" o:spid="_x0000_s1026" type="#_x0000_t75" style="position:absolute;margin-left:86.4pt;margin-top:58.85pt;width:6.4pt;height:5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">
                <v:imagedata r:id="rId60" o:title=""/>
              </v:shape>
            </w:pict>
          </mc:Fallback>
        </mc:AlternateContent>
      </w:r>
      <w:r w:rsidR="00A001F2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3B5B2" wp14:editId="06CB6906">
                <wp:simplePos x="0" y="0"/>
                <wp:positionH relativeFrom="column">
                  <wp:posOffset>1778000</wp:posOffset>
                </wp:positionH>
                <wp:positionV relativeFrom="paragraph">
                  <wp:posOffset>790575</wp:posOffset>
                </wp:positionV>
                <wp:extent cx="320040" cy="266700"/>
                <wp:effectExtent l="0" t="0" r="3810" b="0"/>
                <wp:wrapNone/>
                <wp:docPr id="313" name="Textové po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636C1" w14:textId="0A448B44" w:rsidR="00CB1FBC" w:rsidRPr="00281996" w:rsidRDefault="00CB1FBC" w:rsidP="006B3708">
                            <w:pPr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Y</w:t>
                            </w:r>
                            <w:r w:rsidRPr="00281996">
                              <w:rPr>
                                <w:sz w:val="16"/>
                                <w:szCs w:val="16"/>
                                <w:lang w:val="sk-SK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B5B2" id="Textové pole 313" o:spid="_x0000_s1061" type="#_x0000_t202" style="position:absolute;left:0;text-align:left;margin-left:140pt;margin-top:62.25pt;width:25.2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" filled="f" stroked="f" strokeweight=".5pt">
                <v:textbox inset="0,0,0,0">
                  <w:txbxContent>
                    <w:p w14:paraId="7DF636C1" w14:textId="0A448B44" w:rsidR="00CB1FBC" w:rsidRPr="00281996" w:rsidRDefault="00CB1FBC" w:rsidP="006B3708">
                      <w:pPr>
                        <w:rPr>
                          <w:sz w:val="16"/>
                          <w:szCs w:val="16"/>
                          <w:lang w:val="sk-SK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sk-SK"/>
                        </w:rPr>
                        <w:t>Y</w:t>
                      </w:r>
                      <w:r w:rsidRPr="00281996">
                        <w:rPr>
                          <w:sz w:val="16"/>
                          <w:szCs w:val="16"/>
                          <w:lang w:val="sk-SK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7DAA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0C5FDD" wp14:editId="1A9C6E42">
                <wp:simplePos x="0" y="0"/>
                <wp:positionH relativeFrom="column">
                  <wp:posOffset>1747520</wp:posOffset>
                </wp:positionH>
                <wp:positionV relativeFrom="paragraph">
                  <wp:posOffset>564515</wp:posOffset>
                </wp:positionV>
                <wp:extent cx="716280" cy="266700"/>
                <wp:effectExtent l="0" t="0" r="7620" b="0"/>
                <wp:wrapNone/>
                <wp:docPr id="321" name="Textové po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71C27" w14:textId="10E2D212" w:rsidR="004D7DAA" w:rsidRPr="004D7DAA" w:rsidRDefault="004D7DAA" w:rsidP="004D7DA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Xm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Ym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Zm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5FDD" id="Textové pole 321" o:spid="_x0000_s1062" type="#_x0000_t202" style="position:absolute;left:0;text-align:left;margin-left:137.6pt;margin-top:44.45pt;width:56.4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" filled="f" stroked="f" strokeweight=".5pt">
                <v:textbox inset="0,0,0,0">
                  <w:txbxContent>
                    <w:p w14:paraId="23371C27" w14:textId="10E2D212" w:rsidR="004D7DAA" w:rsidRPr="004D7DAA" w:rsidRDefault="004D7DAA" w:rsidP="004D7DA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M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Xm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Ym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Zm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6D63390" wp14:editId="794818D0">
                <wp:simplePos x="0" y="0"/>
                <wp:positionH relativeFrom="column">
                  <wp:posOffset>1714400</wp:posOffset>
                </wp:positionH>
                <wp:positionV relativeFrom="paragraph">
                  <wp:posOffset>665955</wp:posOffset>
                </wp:positionV>
                <wp:extent cx="360" cy="360"/>
                <wp:effectExtent l="57150" t="57150" r="76200" b="76200"/>
                <wp:wrapNone/>
                <wp:docPr id="320" name="Písanie rukou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517A3" id="Písanie rukou 320" o:spid="_x0000_s1026" type="#_x0000_t75" style="position:absolute;margin-left:133.6pt;margin-top:51.05pt;width:2.9pt;height:2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">
                <v:imagedata r:id="rId62" o:title=""/>
              </v:shap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9965BD" wp14:editId="2940369D">
                <wp:simplePos x="0" y="0"/>
                <wp:positionH relativeFrom="column">
                  <wp:posOffset>1696720</wp:posOffset>
                </wp:positionH>
                <wp:positionV relativeFrom="paragraph">
                  <wp:posOffset>671195</wp:posOffset>
                </wp:positionV>
                <wp:extent cx="17780" cy="467360"/>
                <wp:effectExtent l="0" t="0" r="20320" b="27940"/>
                <wp:wrapNone/>
                <wp:docPr id="319" name="Rovná spojnic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4673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AEA2A" id="Rovná spojnica 319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52.85pt" to="13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" strokecolor="black [3200]">
                <v:stroke dashstyle="dash"/>
              </v:lin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9576BF" wp14:editId="206F1B9C">
                <wp:simplePos x="0" y="0"/>
                <wp:positionH relativeFrom="column">
                  <wp:posOffset>1209040</wp:posOffset>
                </wp:positionH>
                <wp:positionV relativeFrom="paragraph">
                  <wp:posOffset>366395</wp:posOffset>
                </wp:positionV>
                <wp:extent cx="505460" cy="302260"/>
                <wp:effectExtent l="0" t="0" r="27940" b="21590"/>
                <wp:wrapNone/>
                <wp:docPr id="318" name="Rovná spojnic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3022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468C0" id="Rovná spojnica 318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28.85pt" to="13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2D08A4" wp14:editId="4885E5FD">
                <wp:simplePos x="0" y="0"/>
                <wp:positionH relativeFrom="column">
                  <wp:posOffset>1198880</wp:posOffset>
                </wp:positionH>
                <wp:positionV relativeFrom="paragraph">
                  <wp:posOffset>841375</wp:posOffset>
                </wp:positionV>
                <wp:extent cx="505460" cy="302260"/>
                <wp:effectExtent l="0" t="0" r="27940" b="21590"/>
                <wp:wrapNone/>
                <wp:docPr id="317" name="Rovná spojnica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3022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13CF2" id="Rovná spojnica 317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66.25pt" to="134.2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5A9F55" wp14:editId="15B4616C">
                <wp:simplePos x="0" y="0"/>
                <wp:positionH relativeFrom="column">
                  <wp:posOffset>1701800</wp:posOffset>
                </wp:positionH>
                <wp:positionV relativeFrom="paragraph">
                  <wp:posOffset>922655</wp:posOffset>
                </wp:positionV>
                <wp:extent cx="63500" cy="223520"/>
                <wp:effectExtent l="0" t="0" r="31750" b="24130"/>
                <wp:wrapNone/>
                <wp:docPr id="316" name="Rovná spojnic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235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D6376" id="Rovná spojnica 316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72.65pt" to="139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" strokecolor="black [3200]">
                <v:stroke dashstyle="dash"/>
              </v:lin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5C31B4" wp14:editId="25041038">
                <wp:simplePos x="0" y="0"/>
                <wp:positionH relativeFrom="column">
                  <wp:posOffset>1064260</wp:posOffset>
                </wp:positionH>
                <wp:positionV relativeFrom="paragraph">
                  <wp:posOffset>1026795</wp:posOffset>
                </wp:positionV>
                <wp:extent cx="635000" cy="119380"/>
                <wp:effectExtent l="0" t="0" r="31750" b="33020"/>
                <wp:wrapNone/>
                <wp:docPr id="315" name="Rovná spojnic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193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3D96C" id="Rovná spojnica 315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80.85pt" to="133.8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 w:rsidR="00CB1FBC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15B62F" wp14:editId="648173D0">
                <wp:simplePos x="0" y="0"/>
                <wp:positionH relativeFrom="column">
                  <wp:posOffset>1234440</wp:posOffset>
                </wp:positionH>
                <wp:positionV relativeFrom="paragraph">
                  <wp:posOffset>241935</wp:posOffset>
                </wp:positionV>
                <wp:extent cx="320040" cy="266700"/>
                <wp:effectExtent l="0" t="0" r="3810" b="0"/>
                <wp:wrapNone/>
                <wp:docPr id="314" name="Textové po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9C1CC" w14:textId="77B8A53F" w:rsidR="00CB1FBC" w:rsidRPr="00281996" w:rsidRDefault="00CB1FBC" w:rsidP="006B3708">
                            <w:pPr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Z</w:t>
                            </w:r>
                            <w:r w:rsidRPr="00281996">
                              <w:rPr>
                                <w:sz w:val="16"/>
                                <w:szCs w:val="16"/>
                                <w:lang w:val="sk-SK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B62F" id="Textové pole 314" o:spid="_x0000_s1063" type="#_x0000_t202" style="position:absolute;left:0;text-align:left;margin-left:97.2pt;margin-top:19.05pt;width:25.2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" filled="f" stroked="f" strokeweight=".5pt">
                <v:textbox inset="0,0,0,0">
                  <w:txbxContent>
                    <w:p w14:paraId="21B9C1CC" w14:textId="77B8A53F" w:rsidR="00CB1FBC" w:rsidRPr="00281996" w:rsidRDefault="00CB1FBC" w:rsidP="006B3708">
                      <w:pPr>
                        <w:rPr>
                          <w:sz w:val="16"/>
                          <w:szCs w:val="16"/>
                          <w:lang w:val="sk-SK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sk-SK"/>
                        </w:rPr>
                        <w:t>Z</w:t>
                      </w:r>
                      <w:r w:rsidRPr="00281996">
                        <w:rPr>
                          <w:sz w:val="16"/>
                          <w:szCs w:val="16"/>
                          <w:lang w:val="sk-SK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FBC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3FEE17" wp14:editId="547BFE04">
                <wp:simplePos x="0" y="0"/>
                <wp:positionH relativeFrom="column">
                  <wp:posOffset>876300</wp:posOffset>
                </wp:positionH>
                <wp:positionV relativeFrom="paragraph">
                  <wp:posOffset>935355</wp:posOffset>
                </wp:positionV>
                <wp:extent cx="320040" cy="266700"/>
                <wp:effectExtent l="0" t="0" r="3810" b="0"/>
                <wp:wrapNone/>
                <wp:docPr id="303" name="Textové po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3E022" w14:textId="28B43FF0" w:rsidR="00281996" w:rsidRPr="00281996" w:rsidRDefault="00281996" w:rsidP="006B3708">
                            <w:pPr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proofErr w:type="spellStart"/>
                            <w:r w:rsidRPr="00281996">
                              <w:rPr>
                                <w:sz w:val="16"/>
                                <w:szCs w:val="16"/>
                                <w:lang w:val="sk-SK"/>
                              </w:rPr>
                              <w:t>Xm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EE17" id="Textové pole 303" o:spid="_x0000_s1064" type="#_x0000_t202" style="position:absolute;left:0;text-align:left;margin-left:69pt;margin-top:73.65pt;width:25.2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" filled="f" stroked="f" strokeweight=".5pt">
                <v:textbox inset="0,0,0,0">
                  <w:txbxContent>
                    <w:p w14:paraId="7A03E022" w14:textId="28B43FF0" w:rsidR="00281996" w:rsidRPr="00281996" w:rsidRDefault="00281996" w:rsidP="006B3708">
                      <w:pPr>
                        <w:rPr>
                          <w:sz w:val="16"/>
                          <w:szCs w:val="16"/>
                          <w:lang w:val="sk-SK"/>
                        </w:rPr>
                      </w:pPr>
                      <w:proofErr w:type="spellStart"/>
                      <w:r w:rsidRPr="00281996">
                        <w:rPr>
                          <w:sz w:val="16"/>
                          <w:szCs w:val="16"/>
                          <w:lang w:val="sk-SK"/>
                        </w:rPr>
                        <w:t>Xm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F4D0706" wp14:editId="44BAB081">
                <wp:simplePos x="0" y="0"/>
                <wp:positionH relativeFrom="column">
                  <wp:posOffset>1198880</wp:posOffset>
                </wp:positionH>
                <wp:positionV relativeFrom="paragraph">
                  <wp:posOffset>371115</wp:posOffset>
                </wp:positionV>
                <wp:extent cx="360" cy="360"/>
                <wp:effectExtent l="57150" t="57150" r="76200" b="76200"/>
                <wp:wrapNone/>
                <wp:docPr id="312" name="Písanie rukou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0C5B4" id="Písanie rukou 312" o:spid="_x0000_s1026" type="#_x0000_t75" style="position:absolute;margin-left:93pt;margin-top:27.8pt;width:2.9pt;height:2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">
                <v:imagedata r:id="rId62" o:title=""/>
              </v:shap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B5793E8" wp14:editId="41265078">
                <wp:simplePos x="0" y="0"/>
                <wp:positionH relativeFrom="column">
                  <wp:posOffset>1765160</wp:posOffset>
                </wp:positionH>
                <wp:positionV relativeFrom="paragraph">
                  <wp:posOffset>922275</wp:posOffset>
                </wp:positionV>
                <wp:extent cx="360" cy="360"/>
                <wp:effectExtent l="57150" t="57150" r="76200" b="76200"/>
                <wp:wrapNone/>
                <wp:docPr id="311" name="Písanie rukou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7A24" id="Písanie rukou 311" o:spid="_x0000_s1026" type="#_x0000_t75" style="position:absolute;margin-left:137.6pt;margin-top:71.2pt;width:2.9pt;height:2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">
                <v:imagedata r:id="rId62" o:title=""/>
              </v:shape>
            </w:pict>
          </mc:Fallback>
        </mc:AlternateContent>
      </w:r>
      <w:r w:rsidR="00CB1FBC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8458BAD" wp14:editId="18EE13DB">
                <wp:simplePos x="0" y="0"/>
                <wp:positionH relativeFrom="column">
                  <wp:posOffset>1061720</wp:posOffset>
                </wp:positionH>
                <wp:positionV relativeFrom="paragraph">
                  <wp:posOffset>1026675</wp:posOffset>
                </wp:positionV>
                <wp:extent cx="360" cy="360"/>
                <wp:effectExtent l="57150" t="57150" r="76200" b="76200"/>
                <wp:wrapNone/>
                <wp:docPr id="310" name="Písanie rukou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D4A29" id="Písanie rukou 310" o:spid="_x0000_s1026" type="#_x0000_t75" style="position:absolute;margin-left:82.2pt;margin-top:79.45pt;width:2.9pt;height:2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">
                <v:imagedata r:id="rId62" o:title=""/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7D51A5F" wp14:editId="4C3BE9E0">
                <wp:simplePos x="0" y="0"/>
                <wp:positionH relativeFrom="column">
                  <wp:posOffset>1128078</wp:posOffset>
                </wp:positionH>
                <wp:positionV relativeFrom="paragraph">
                  <wp:posOffset>326073</wp:posOffset>
                </wp:positionV>
                <wp:extent cx="159383" cy="245883"/>
                <wp:effectExtent l="0" t="5398" r="0" b="26352"/>
                <wp:wrapNone/>
                <wp:docPr id="299" name="Oblúk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383" cy="245883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358D" id="Oblúk 299" o:spid="_x0000_s1026" style="position:absolute;margin-left:88.85pt;margin-top:25.7pt;width:12.55pt;height:19.35pt;rotation:90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3,24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" path="m158970,135439nsc154607,201307,117215,250014,74392,245612,33915,241451,1923,191044,81,128525r79611,-5583l158970,135439xem158970,135439nfc154607,201307,117215,250014,74392,245612,33915,241451,1923,191044,81,128525e" filled="f" strokecolor="red" strokeweight=".5pt">
                <v:stroke joinstyle="miter"/>
                <v:path arrowok="t" o:connecttype="custom" o:connectlocs="158970,135439;74392,245612;81,128525" o:connectangles="0,0,0"/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4A86625E" wp14:editId="49D98AAF">
                <wp:simplePos x="0" y="0"/>
                <wp:positionH relativeFrom="column">
                  <wp:posOffset>1125538</wp:posOffset>
                </wp:positionH>
                <wp:positionV relativeFrom="paragraph">
                  <wp:posOffset>482283</wp:posOffset>
                </wp:positionV>
                <wp:extent cx="159383" cy="245883"/>
                <wp:effectExtent l="0" t="5398" r="0" b="26352"/>
                <wp:wrapNone/>
                <wp:docPr id="298" name="Oblúk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383" cy="245883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5BBC" id="Oblúk 298" o:spid="_x0000_s1026" style="position:absolute;margin-left:88.65pt;margin-top:38pt;width:12.55pt;height:19.35pt;rotation:90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3,24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" path="m158970,135439nsc154607,201307,117215,250014,74392,245612,33915,241451,1923,191044,81,128525r79611,-5583l158970,135439xem158970,135439nfc154607,201307,117215,250014,74392,245612,33915,241451,1923,191044,81,128525e" filled="f" strokecolor="red" strokeweight=".5pt">
                <v:stroke joinstyle="miter"/>
                <v:path arrowok="t" o:connecttype="custom" o:connectlocs="158970,135439;74392,245612;81,128525" o:connectangles="0,0,0"/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37B76AC2" wp14:editId="0000D896">
                <wp:simplePos x="0" y="0"/>
                <wp:positionH relativeFrom="column">
                  <wp:posOffset>1118235</wp:posOffset>
                </wp:positionH>
                <wp:positionV relativeFrom="paragraph">
                  <wp:posOffset>640716</wp:posOffset>
                </wp:positionV>
                <wp:extent cx="159383" cy="245883"/>
                <wp:effectExtent l="0" t="5398" r="0" b="26352"/>
                <wp:wrapNone/>
                <wp:docPr id="297" name="Oblú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383" cy="245883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1B16" id="Oblúk 297" o:spid="_x0000_s1026" style="position:absolute;margin-left:88.05pt;margin-top:50.45pt;width:12.55pt;height:19.35pt;rotation:90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3,24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" path="m158970,135439nsc154607,201307,117215,250014,74392,245612,33915,241451,1923,191044,81,128525r79611,-5583l158970,135439xem158970,135439nfc154607,201307,117215,250014,74392,245612,33915,241451,1923,191044,81,128525e" filled="f" strokecolor="red" strokeweight=".5pt">
                <v:stroke joinstyle="miter"/>
                <v:path arrowok="t" o:connecttype="custom" o:connectlocs="158970,135439;74392,245612;81,128525" o:connectangles="0,0,0"/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03B802DD" wp14:editId="7877B15F">
                <wp:simplePos x="0" y="0"/>
                <wp:positionH relativeFrom="column">
                  <wp:posOffset>1579880</wp:posOffset>
                </wp:positionH>
                <wp:positionV relativeFrom="paragraph">
                  <wp:posOffset>773430</wp:posOffset>
                </wp:positionV>
                <wp:extent cx="189516" cy="245883"/>
                <wp:effectExtent l="19050" t="19050" r="20320" b="0"/>
                <wp:wrapNone/>
                <wp:docPr id="296" name="Oblúk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97070">
                          <a:off x="0" y="0"/>
                          <a:ext cx="189516" cy="245883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FA08" id="Oblúk 296" o:spid="_x0000_s1026" style="position:absolute;margin-left:124.4pt;margin-top:60.9pt;width:14.9pt;height:19.35pt;rotation:-11035094fd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16,24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" path="m188824,137770nsc182800,202100,139324,249317,89455,245691,41222,242184,2745,192162,138,129577r94620,-6635l188824,137770xem188824,137770nfc182800,202100,139324,249317,89455,245691,41222,242184,2745,192162,138,129577e" filled="f" strokecolor="red" strokeweight=".5pt">
                <v:stroke joinstyle="miter"/>
                <v:path arrowok="t" o:connecttype="custom" o:connectlocs="188824,137770;89455,245691;138,129577" o:connectangles="0,0,0"/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577EEB08" wp14:editId="54162F13">
                <wp:simplePos x="0" y="0"/>
                <wp:positionH relativeFrom="column">
                  <wp:posOffset>1386840</wp:posOffset>
                </wp:positionH>
                <wp:positionV relativeFrom="paragraph">
                  <wp:posOffset>738504</wp:posOffset>
                </wp:positionV>
                <wp:extent cx="189516" cy="245883"/>
                <wp:effectExtent l="19050" t="19050" r="20320" b="0"/>
                <wp:wrapNone/>
                <wp:docPr id="295" name="Oblú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97070">
                          <a:off x="0" y="0"/>
                          <a:ext cx="189516" cy="245883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FAC0" id="Oblúk 295" o:spid="_x0000_s1026" style="position:absolute;margin-left:109.2pt;margin-top:58.15pt;width:14.9pt;height:19.35pt;rotation:-11035094fd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16,24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" path="m188824,137770nsc182800,202100,139324,249317,89455,245691,41222,242184,2745,192162,138,129577r94620,-6635l188824,137770xem188824,137770nfc182800,202100,139324,249317,89455,245691,41222,242184,2745,192162,138,129577e" filled="f" strokecolor="red" strokeweight=".5pt">
                <v:stroke joinstyle="miter"/>
                <v:path arrowok="t" o:connecttype="custom" o:connectlocs="188824,137770;89455,245691;138,129577" o:connectangles="0,0,0"/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4B6B94D2" wp14:editId="38C88ACF">
                <wp:simplePos x="0" y="0"/>
                <wp:positionH relativeFrom="column">
                  <wp:posOffset>1191261</wp:posOffset>
                </wp:positionH>
                <wp:positionV relativeFrom="paragraph">
                  <wp:posOffset>708026</wp:posOffset>
                </wp:positionV>
                <wp:extent cx="189516" cy="245883"/>
                <wp:effectExtent l="19050" t="19050" r="20320" b="0"/>
                <wp:wrapNone/>
                <wp:docPr id="282" name="Oblúk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97070">
                          <a:off x="0" y="0"/>
                          <a:ext cx="189516" cy="245883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A014" id="Oblúk 282" o:spid="_x0000_s1026" style="position:absolute;margin-left:93.8pt;margin-top:55.75pt;width:14.9pt;height:19.35pt;rotation:-11035094fd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16,24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" path="m188824,137770nsc182800,202100,139324,249317,89455,245691,41222,242184,2745,192162,138,129577r94620,-6635l188824,137770xem188824,137770nfc182800,202100,139324,249317,89455,245691,41222,242184,2745,192162,138,129577e" filled="f" strokecolor="red" strokeweight=".5pt">
                <v:stroke joinstyle="miter"/>
                <v:path arrowok="t" o:connecttype="custom" o:connectlocs="188824,137770;89455,245691;138,129577" o:connectangles="0,0,0"/>
              </v:shape>
            </w:pict>
          </mc:Fallback>
        </mc:AlternateContent>
      </w:r>
      <w:r w:rsidR="00281996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F05785" wp14:editId="6F5D929D">
                <wp:simplePos x="0" y="0"/>
                <wp:positionH relativeFrom="column">
                  <wp:posOffset>1119505</wp:posOffset>
                </wp:positionH>
                <wp:positionV relativeFrom="paragraph">
                  <wp:posOffset>916940</wp:posOffset>
                </wp:positionV>
                <wp:extent cx="80010" cy="216535"/>
                <wp:effectExtent l="0" t="0" r="15240" b="12065"/>
                <wp:wrapNone/>
                <wp:docPr id="270" name="Textové po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8BD6A" w14:textId="303BE1B1" w:rsidR="00281996" w:rsidRPr="00281996" w:rsidRDefault="00281996" w:rsidP="00281996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 w:rsidRPr="00281996">
                              <w:rPr>
                                <w:rFonts w:ascii="Times New Roman" w:hAnsi="Times New Roman" w:cs="Times New Roman"/>
                                <w:color w:val="FF0000"/>
                                <w:lang w:val="sk-SK"/>
                              </w:rPr>
                              <w:t>I</w:t>
                            </w:r>
                            <w:r w:rsidRPr="00281996">
                              <w:rPr>
                                <w:noProof/>
                                <w:color w:val="FF0000"/>
                                <w:lang w:val="sk-SK"/>
                              </w:rPr>
                              <w:drawing>
                                <wp:inline distT="0" distB="0" distL="0" distR="0" wp14:anchorId="7C4642C2" wp14:editId="2E7BFA19">
                                  <wp:extent cx="62865" cy="53975"/>
                                  <wp:effectExtent l="0" t="0" r="0" b="3175"/>
                                  <wp:docPr id="289" name="Obrázok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1996">
                              <w:rPr>
                                <w:noProof/>
                                <w:color w:val="FF0000"/>
                                <w:lang w:val="sk-SK"/>
                              </w:rPr>
                              <w:drawing>
                                <wp:inline distT="0" distB="0" distL="0" distR="0" wp14:anchorId="65366107" wp14:editId="72354279">
                                  <wp:extent cx="62865" cy="53975"/>
                                  <wp:effectExtent l="0" t="0" r="0" b="3175"/>
                                  <wp:docPr id="290" name="Obrázok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5785" id="Textové pole 270" o:spid="_x0000_s1065" type="#_x0000_t202" style="position:absolute;left:0;text-align:left;margin-left:88.15pt;margin-top:72.2pt;width:6.3pt;height:17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" filled="f" stroked="f" strokeweight=".5pt">
                <v:textbox inset="0,0,0,0">
                  <w:txbxContent>
                    <w:p w14:paraId="6088BD6A" w14:textId="303BE1B1" w:rsidR="00281996" w:rsidRPr="00281996" w:rsidRDefault="00281996" w:rsidP="00281996">
                      <w:pPr>
                        <w:rPr>
                          <w:color w:val="FF0000"/>
                          <w:lang w:val="sk-SK"/>
                        </w:rPr>
                      </w:pPr>
                      <w:r w:rsidRPr="00281996">
                        <w:rPr>
                          <w:rFonts w:ascii="Times New Roman" w:hAnsi="Times New Roman" w:cs="Times New Roman"/>
                          <w:color w:val="FF0000"/>
                          <w:lang w:val="sk-SK"/>
                        </w:rPr>
                        <w:t>I</w:t>
                      </w:r>
                      <w:r w:rsidRPr="00281996">
                        <w:rPr>
                          <w:noProof/>
                          <w:color w:val="FF0000"/>
                          <w:lang w:val="sk-SK"/>
                        </w:rPr>
                        <w:drawing>
                          <wp:inline distT="0" distB="0" distL="0" distR="0" wp14:anchorId="7C4642C2" wp14:editId="2E7BFA19">
                            <wp:extent cx="62865" cy="53975"/>
                            <wp:effectExtent l="0" t="0" r="0" b="3175"/>
                            <wp:docPr id="289" name="Obrázok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1996">
                        <w:rPr>
                          <w:noProof/>
                          <w:color w:val="FF0000"/>
                          <w:lang w:val="sk-SK"/>
                        </w:rPr>
                        <w:drawing>
                          <wp:inline distT="0" distB="0" distL="0" distR="0" wp14:anchorId="65366107" wp14:editId="72354279">
                            <wp:extent cx="62865" cy="53975"/>
                            <wp:effectExtent l="0" t="0" r="0" b="3175"/>
                            <wp:docPr id="290" name="Obrázok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18494767" wp14:editId="70BB297F">
                <wp:simplePos x="0" y="0"/>
                <wp:positionH relativeFrom="column">
                  <wp:posOffset>1014095</wp:posOffset>
                </wp:positionH>
                <wp:positionV relativeFrom="paragraph">
                  <wp:posOffset>862330</wp:posOffset>
                </wp:positionV>
                <wp:extent cx="118782" cy="207645"/>
                <wp:effectExtent l="12700" t="44450" r="0" b="8255"/>
                <wp:wrapNone/>
                <wp:docPr id="281" name="Oblúk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8488">
                          <a:off x="0" y="0"/>
                          <a:ext cx="118782" cy="20764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40A3" id="Oblúk 281" o:spid="_x0000_s1026" style="position:absolute;margin-left:79.85pt;margin-top:67.9pt;width:9.35pt;height:16.35pt;rotation:8179426fd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82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" path="m118542,113147nsc115626,169668,87290,211624,54919,207351,24851,203382,1256,160654,48,107984r59343,-4161l118542,113147xem118542,113147nfc115626,169668,87290,211624,54919,207351,24851,203382,1256,160654,48,107984e" filled="f" strokecolor="red" strokeweight=".5pt">
                <v:stroke joinstyle="miter"/>
                <v:path arrowok="t" o:connecttype="custom" o:connectlocs="118542,113147;54919,207351;48,107984" o:connectangles="0,0,0"/>
              </v:shape>
            </w:pict>
          </mc:Fallback>
        </mc:AlternateContent>
      </w:r>
      <w:r w:rsidR="0028199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09559732" wp14:editId="556136BD">
                <wp:simplePos x="0" y="0"/>
                <wp:positionH relativeFrom="column">
                  <wp:posOffset>1080134</wp:posOffset>
                </wp:positionH>
                <wp:positionV relativeFrom="paragraph">
                  <wp:posOffset>754379</wp:posOffset>
                </wp:positionV>
                <wp:extent cx="118782" cy="207645"/>
                <wp:effectExtent l="12700" t="44450" r="0" b="8255"/>
                <wp:wrapNone/>
                <wp:docPr id="273" name="Oblúk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8488">
                          <a:off x="0" y="0"/>
                          <a:ext cx="118782" cy="207645"/>
                        </a:xfrm>
                        <a:prstGeom prst="arc">
                          <a:avLst>
                            <a:gd name="adj1" fmla="val 537494"/>
                            <a:gd name="adj2" fmla="val 1055932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1CC5" id="Oblúk 273" o:spid="_x0000_s1026" style="position:absolute;margin-left:85.05pt;margin-top:59.4pt;width:9.35pt;height:16.35pt;rotation:8179426fd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82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" path="m118542,113147nsc115626,169668,87290,211624,54919,207351,24851,203382,1256,160654,48,107984r59343,-4161l118542,113147xem118542,113147nfc115626,169668,87290,211624,54919,207351,24851,203382,1256,160654,48,107984e" filled="f" strokecolor="red" strokeweight=".5pt">
                <v:stroke joinstyle="miter"/>
                <v:path arrowok="t" o:connecttype="custom" o:connectlocs="118542,113147;54919,207351;48,107984" o:connectangles="0,0,0"/>
              </v:shape>
            </w:pict>
          </mc:Fallback>
        </mc:AlternateContent>
      </w:r>
      <w:r w:rsidR="00281996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F728BC" wp14:editId="0728519B">
                <wp:simplePos x="0" y="0"/>
                <wp:positionH relativeFrom="column">
                  <wp:posOffset>1212850</wp:posOffset>
                </wp:positionH>
                <wp:positionV relativeFrom="paragraph">
                  <wp:posOffset>544830</wp:posOffset>
                </wp:positionV>
                <wp:extent cx="80010" cy="216535"/>
                <wp:effectExtent l="0" t="0" r="15240" b="12065"/>
                <wp:wrapNone/>
                <wp:docPr id="267" name="Textové po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A0ED4" w14:textId="00A4A5E1" w:rsidR="00281996" w:rsidRPr="00281996" w:rsidRDefault="00281996" w:rsidP="00281996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K</w:t>
                            </w:r>
                            <w:r w:rsidRPr="00281996">
                              <w:rPr>
                                <w:noProof/>
                                <w:color w:val="FF0000"/>
                                <w:lang w:val="sk-SK"/>
                              </w:rPr>
                              <w:drawing>
                                <wp:inline distT="0" distB="0" distL="0" distR="0" wp14:anchorId="28E64148" wp14:editId="246342CC">
                                  <wp:extent cx="62865" cy="53975"/>
                                  <wp:effectExtent l="0" t="0" r="0" b="3175"/>
                                  <wp:docPr id="291" name="Obrázok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1996">
                              <w:rPr>
                                <w:noProof/>
                                <w:color w:val="FF0000"/>
                                <w:lang w:val="sk-SK"/>
                              </w:rPr>
                              <w:drawing>
                                <wp:inline distT="0" distB="0" distL="0" distR="0" wp14:anchorId="0F064535" wp14:editId="7E99C576">
                                  <wp:extent cx="62865" cy="53975"/>
                                  <wp:effectExtent l="0" t="0" r="0" b="3175"/>
                                  <wp:docPr id="292" name="Obrázok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28BC" id="Textové pole 267" o:spid="_x0000_s1066" type="#_x0000_t202" style="position:absolute;left:0;text-align:left;margin-left:95.5pt;margin-top:42.9pt;width:6.3pt;height:17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" filled="f" stroked="f" strokeweight=".5pt">
                <v:textbox inset="0,0,0,0">
                  <w:txbxContent>
                    <w:p w14:paraId="4DDA0ED4" w14:textId="00A4A5E1" w:rsidR="00281996" w:rsidRPr="00281996" w:rsidRDefault="00281996" w:rsidP="00281996">
                      <w:pPr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K</w:t>
                      </w:r>
                      <w:r w:rsidRPr="00281996">
                        <w:rPr>
                          <w:noProof/>
                          <w:color w:val="FF0000"/>
                          <w:lang w:val="sk-SK"/>
                        </w:rPr>
                        <w:drawing>
                          <wp:inline distT="0" distB="0" distL="0" distR="0" wp14:anchorId="28E64148" wp14:editId="246342CC">
                            <wp:extent cx="62865" cy="53975"/>
                            <wp:effectExtent l="0" t="0" r="0" b="3175"/>
                            <wp:docPr id="291" name="Obrázok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1996">
                        <w:rPr>
                          <w:noProof/>
                          <w:color w:val="FF0000"/>
                          <w:lang w:val="sk-SK"/>
                        </w:rPr>
                        <w:drawing>
                          <wp:inline distT="0" distB="0" distL="0" distR="0" wp14:anchorId="0F064535" wp14:editId="7E99C576">
                            <wp:extent cx="62865" cy="53975"/>
                            <wp:effectExtent l="0" t="0" r="0" b="3175"/>
                            <wp:docPr id="292" name="Obrázok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1996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656BFA" wp14:editId="5ADD59A6">
                <wp:simplePos x="0" y="0"/>
                <wp:positionH relativeFrom="column">
                  <wp:posOffset>1371600</wp:posOffset>
                </wp:positionH>
                <wp:positionV relativeFrom="paragraph">
                  <wp:posOffset>700405</wp:posOffset>
                </wp:positionV>
                <wp:extent cx="80010" cy="216535"/>
                <wp:effectExtent l="0" t="0" r="15240" b="12065"/>
                <wp:wrapNone/>
                <wp:docPr id="264" name="Textové po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75BCB" w14:textId="6FB52B3D" w:rsidR="00281996" w:rsidRPr="00281996" w:rsidRDefault="00281996" w:rsidP="00281996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J</w:t>
                            </w:r>
                            <w:r w:rsidRPr="00281996">
                              <w:rPr>
                                <w:noProof/>
                                <w:color w:val="FF0000"/>
                                <w:lang w:val="sk-SK"/>
                              </w:rPr>
                              <w:drawing>
                                <wp:inline distT="0" distB="0" distL="0" distR="0" wp14:anchorId="5E42EF42" wp14:editId="48E199E2">
                                  <wp:extent cx="62865" cy="53975"/>
                                  <wp:effectExtent l="0" t="0" r="0" b="3175"/>
                                  <wp:docPr id="293" name="Obrázok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1996">
                              <w:rPr>
                                <w:noProof/>
                                <w:color w:val="FF0000"/>
                                <w:lang w:val="sk-SK"/>
                              </w:rPr>
                              <w:drawing>
                                <wp:inline distT="0" distB="0" distL="0" distR="0" wp14:anchorId="11D943F4" wp14:editId="57109ABE">
                                  <wp:extent cx="62865" cy="53975"/>
                                  <wp:effectExtent l="0" t="0" r="0" b="3175"/>
                                  <wp:docPr id="294" name="Obrázok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6BFA" id="Textové pole 264" o:spid="_x0000_s1067" type="#_x0000_t202" style="position:absolute;left:0;text-align:left;margin-left:108pt;margin-top:55.15pt;width:6.3pt;height:17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" filled="f" stroked="f" strokeweight=".5pt">
                <v:textbox inset="0,0,0,0">
                  <w:txbxContent>
                    <w:p w14:paraId="36275BCB" w14:textId="6FB52B3D" w:rsidR="00281996" w:rsidRPr="00281996" w:rsidRDefault="00281996" w:rsidP="00281996">
                      <w:pPr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J</w:t>
                      </w:r>
                      <w:r w:rsidRPr="00281996">
                        <w:rPr>
                          <w:noProof/>
                          <w:color w:val="FF0000"/>
                          <w:lang w:val="sk-SK"/>
                        </w:rPr>
                        <w:drawing>
                          <wp:inline distT="0" distB="0" distL="0" distR="0" wp14:anchorId="5E42EF42" wp14:editId="48E199E2">
                            <wp:extent cx="62865" cy="53975"/>
                            <wp:effectExtent l="0" t="0" r="0" b="3175"/>
                            <wp:docPr id="293" name="Obrázok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1996">
                        <w:rPr>
                          <w:noProof/>
                          <w:color w:val="FF0000"/>
                          <w:lang w:val="sk-SK"/>
                        </w:rPr>
                        <w:drawing>
                          <wp:inline distT="0" distB="0" distL="0" distR="0" wp14:anchorId="11D943F4" wp14:editId="57109ABE">
                            <wp:extent cx="62865" cy="53975"/>
                            <wp:effectExtent l="0" t="0" r="0" b="3175"/>
                            <wp:docPr id="294" name="Obrázok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3708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45824C" wp14:editId="4583BF07">
                <wp:simplePos x="0" y="0"/>
                <wp:positionH relativeFrom="column">
                  <wp:posOffset>1106904</wp:posOffset>
                </wp:positionH>
                <wp:positionV relativeFrom="paragraph">
                  <wp:posOffset>851133</wp:posOffset>
                </wp:positionV>
                <wp:extent cx="79843" cy="112295"/>
                <wp:effectExtent l="38100" t="0" r="34925" b="59690"/>
                <wp:wrapNone/>
                <wp:docPr id="263" name="Rovná spojovacia šípk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43" cy="11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CB08" id="Rovná spojovacia šípka 263" o:spid="_x0000_s1026" type="#_x0000_t32" style="position:absolute;margin-left:87.15pt;margin-top:67pt;width:6.3pt;height:8.8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6B3708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3F4042" wp14:editId="643012E9">
                <wp:simplePos x="0" y="0"/>
                <wp:positionH relativeFrom="column">
                  <wp:posOffset>1194936</wp:posOffset>
                </wp:positionH>
                <wp:positionV relativeFrom="paragraph">
                  <wp:posOffset>658495</wp:posOffset>
                </wp:positionV>
                <wp:extent cx="0" cy="179170"/>
                <wp:effectExtent l="76200" t="38100" r="57150" b="11430"/>
                <wp:wrapNone/>
                <wp:docPr id="262" name="Rovná spojovacia šípk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E08D" id="Rovná spojovacia šípka 262" o:spid="_x0000_s1026" type="#_x0000_t32" style="position:absolute;margin-left:94.1pt;margin-top:51.85pt;width:0;height:14.1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6B3708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C0B2EF" wp14:editId="2695135A">
                <wp:simplePos x="0" y="0"/>
                <wp:positionH relativeFrom="column">
                  <wp:posOffset>1195137</wp:posOffset>
                </wp:positionH>
                <wp:positionV relativeFrom="paragraph">
                  <wp:posOffset>847123</wp:posOffset>
                </wp:positionV>
                <wp:extent cx="216568" cy="24064"/>
                <wp:effectExtent l="0" t="57150" r="31115" b="90805"/>
                <wp:wrapNone/>
                <wp:docPr id="261" name="Rovná spojovacia šípk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24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E977" id="Rovná spojovacia šípka 261" o:spid="_x0000_s1026" type="#_x0000_t32" style="position:absolute;margin-left:94.1pt;margin-top:66.7pt;width:17.05pt;height:1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6B3708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692208" wp14:editId="4B51C370">
                <wp:simplePos x="0" y="0"/>
                <wp:positionH relativeFrom="column">
                  <wp:posOffset>837866</wp:posOffset>
                </wp:positionH>
                <wp:positionV relativeFrom="paragraph">
                  <wp:posOffset>1064327</wp:posOffset>
                </wp:positionV>
                <wp:extent cx="69574" cy="159026"/>
                <wp:effectExtent l="0" t="0" r="6985" b="12700"/>
                <wp:wrapNone/>
                <wp:docPr id="253" name="Textové po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4" cy="159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A5A0C" w14:textId="77777777" w:rsidR="006B3708" w:rsidRPr="00111948" w:rsidRDefault="006B3708" w:rsidP="006B3708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x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1E52AB6A" wp14:editId="6486B881">
                                  <wp:extent cx="62865" cy="53975"/>
                                  <wp:effectExtent l="0" t="0" r="0" b="3175"/>
                                  <wp:docPr id="257" name="Obrázok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1F611325" wp14:editId="6A282398">
                                  <wp:extent cx="62865" cy="53975"/>
                                  <wp:effectExtent l="0" t="0" r="0" b="3175"/>
                                  <wp:docPr id="258" name="Obrázo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2208" id="Textové pole 253" o:spid="_x0000_s1068" type="#_x0000_t202" style="position:absolute;left:0;text-align:left;margin-left:65.95pt;margin-top:83.8pt;width:5.5pt;height:1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" filled="f" stroked="f" strokeweight=".5pt">
                <v:textbox inset="0,0,0,0">
                  <w:txbxContent>
                    <w:p w14:paraId="5F3A5A0C" w14:textId="77777777" w:rsidR="006B3708" w:rsidRPr="00111948" w:rsidRDefault="006B3708" w:rsidP="006B3708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1E52AB6A" wp14:editId="6486B881">
                            <wp:extent cx="62865" cy="53975"/>
                            <wp:effectExtent l="0" t="0" r="0" b="3175"/>
                            <wp:docPr id="257" name="Obrázok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1F611325" wp14:editId="6A282398">
                            <wp:extent cx="62865" cy="53975"/>
                            <wp:effectExtent l="0" t="0" r="0" b="3175"/>
                            <wp:docPr id="258" name="Obrázo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3708" w:rsidRPr="006B3708">
        <w:rPr>
          <w:b/>
          <w:bCs/>
          <w:lang w:val="sk-SK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BC117C" wp14:editId="1C32FF26">
                <wp:simplePos x="0" y="0"/>
                <wp:positionH relativeFrom="column">
                  <wp:posOffset>1956937</wp:posOffset>
                </wp:positionH>
                <wp:positionV relativeFrom="paragraph">
                  <wp:posOffset>743519</wp:posOffset>
                </wp:positionV>
                <wp:extent cx="80010" cy="216535"/>
                <wp:effectExtent l="0" t="0" r="15240" b="12065"/>
                <wp:wrapNone/>
                <wp:docPr id="252" name="Textové po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EC833" w14:textId="77777777" w:rsidR="006B3708" w:rsidRPr="00111948" w:rsidRDefault="006B3708" w:rsidP="006B3708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y</w:t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743C6429" wp14:editId="4BDB5D73">
                                  <wp:extent cx="62865" cy="53975"/>
                                  <wp:effectExtent l="0" t="0" r="0" b="3175"/>
                                  <wp:docPr id="255" name="Obrázo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824"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399CD5A0" wp14:editId="50BC3497">
                                  <wp:extent cx="62865" cy="53975"/>
                                  <wp:effectExtent l="0" t="0" r="0" b="3175"/>
                                  <wp:docPr id="256" name="Obrázok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117C" id="Textové pole 252" o:spid="_x0000_s1069" type="#_x0000_t202" style="position:absolute;left:0;text-align:left;margin-left:154.1pt;margin-top:58.55pt;width:6.3pt;height:17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" filled="f" stroked="f" strokeweight=".5pt">
                <v:textbox inset="0,0,0,0">
                  <w:txbxContent>
                    <w:p w14:paraId="76AEC833" w14:textId="77777777" w:rsidR="006B3708" w:rsidRPr="00111948" w:rsidRDefault="006B3708" w:rsidP="006B3708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743C6429" wp14:editId="4BDB5D73">
                            <wp:extent cx="62865" cy="53975"/>
                            <wp:effectExtent l="0" t="0" r="0" b="3175"/>
                            <wp:docPr id="255" name="Obrázo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824"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399CD5A0" wp14:editId="50BC3497">
                            <wp:extent cx="62865" cy="53975"/>
                            <wp:effectExtent l="0" t="0" r="0" b="3175"/>
                            <wp:docPr id="256" name="Obrázok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3708">
        <w:rPr>
          <w:noProof/>
          <w:lang w:val="sk-SK"/>
        </w:rPr>
        <mc:AlternateContent>
          <mc:Choice Requires="wpg">
            <w:drawing>
              <wp:inline distT="0" distB="0" distL="0" distR="0" wp14:anchorId="2FC80805" wp14:editId="3AB3594B">
                <wp:extent cx="1573908" cy="1612232"/>
                <wp:effectExtent l="0" t="0" r="7620" b="0"/>
                <wp:docPr id="226" name="Skupina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908" cy="1612232"/>
                          <a:chOff x="0" y="0"/>
                          <a:chExt cx="1147445" cy="1175385"/>
                        </a:xfrm>
                      </wpg:grpSpPr>
                      <pic:pic xmlns:pic="http://schemas.openxmlformats.org/drawingml/2006/picture">
                        <pic:nvPicPr>
                          <pic:cNvPr id="223" name="Obrázok 223" descr="Applet: Three-dimensional Cartesian coordinate axes - Math Insigh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02" t="10492" r="10789" b="13916"/>
                          <a:stretch/>
                        </pic:blipFill>
                        <pic:spPr bwMode="auto">
                          <a:xfrm>
                            <a:off x="0" y="0"/>
                            <a:ext cx="1147445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14:contentPart bwMode="auto" r:id="rId67">
                        <w14:nvContentPartPr>
                          <w14:cNvPr id="224" name="Písanie rukou 224"/>
                          <w14:cNvContentPartPr/>
                        </w14:nvContentPartPr>
                        <w14:xfrm>
                          <a:off x="257810" y="959908"/>
                          <a:ext cx="42120" cy="18360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2C2F464E" id="Skupina 226" o:spid="_x0000_s1026" style="width:123.95pt;height:126.95pt;mso-position-horizontal-relative:char;mso-position-vertical-relative:line" coordsize="11474,11753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">
                <v:shape id="Obrázok 223" o:spid="_x0000_s1027" type="#_x0000_t75" alt="Applet: Three-dimensional Cartesian coordinate axes - Math Insight" style="position:absolute;width:11474;height:1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">
                  <v:imagedata r:id="rId68" o:title=" Three-dimensional Cartesian coordinate axes - Math Insight" croptop="6876f" cropbottom="9120f" cropleft="10094f" cropright="7071f"/>
                </v:shape>
                <v:shape id="Písanie rukou 224" o:spid="_x0000_s1028" type="#_x0000_t75" style="position:absolute;left:2317;top:9335;width:945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">
                  <v:imagedata r:id="rId69" o:title=""/>
                </v:shape>
                <w10:anchorlock/>
              </v:group>
            </w:pict>
          </mc:Fallback>
        </mc:AlternateContent>
      </w:r>
    </w:p>
    <w:p w14:paraId="4F98F187" w14:textId="5583D698" w:rsidR="000D7212" w:rsidRDefault="000D7212" w:rsidP="0072549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 [2, 3, 3]</w:t>
      </w:r>
    </w:p>
    <w:p w14:paraId="74C20243" w14:textId="6C46E4D8" w:rsidR="00296484" w:rsidRPr="00296484" w:rsidRDefault="00296484" w:rsidP="0029648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F65944F" wp14:editId="605CE901">
                <wp:simplePos x="0" y="0"/>
                <wp:positionH relativeFrom="column">
                  <wp:posOffset>3276781</wp:posOffset>
                </wp:positionH>
                <wp:positionV relativeFrom="paragraph">
                  <wp:posOffset>229870</wp:posOffset>
                </wp:positionV>
                <wp:extent cx="104760" cy="87120"/>
                <wp:effectExtent l="19050" t="38100" r="29210" b="46355"/>
                <wp:wrapNone/>
                <wp:docPr id="327" name="Písanie rukou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CD374" id="Písanie rukou 327" o:spid="_x0000_s1026" type="#_x0000_t75" style="position:absolute;margin-left:257.55pt;margin-top:17.6pt;width:9.2pt;height: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">
                <v:imagedata r:id="rId7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231585F" wp14:editId="565622D8">
                <wp:simplePos x="0" y="0"/>
                <wp:positionH relativeFrom="column">
                  <wp:posOffset>2755628</wp:posOffset>
                </wp:positionH>
                <wp:positionV relativeFrom="paragraph">
                  <wp:posOffset>223248</wp:posOffset>
                </wp:positionV>
                <wp:extent cx="104760" cy="87120"/>
                <wp:effectExtent l="19050" t="38100" r="10160" b="46355"/>
                <wp:wrapNone/>
                <wp:docPr id="326" name="Písanie rukou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A632" id="Písanie rukou 326" o:spid="_x0000_s1026" type="#_x0000_t75" style="position:absolute;margin-left:216.55pt;margin-top:17.1pt;width:9.2pt;height:7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">
                <v:imagedata r:id="rId7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B7271A2" wp14:editId="0ECD1ADE">
                <wp:simplePos x="0" y="0"/>
                <wp:positionH relativeFrom="column">
                  <wp:posOffset>2229939</wp:posOffset>
                </wp:positionH>
                <wp:positionV relativeFrom="paragraph">
                  <wp:posOffset>230777</wp:posOffset>
                </wp:positionV>
                <wp:extent cx="104760" cy="87120"/>
                <wp:effectExtent l="19050" t="38100" r="10160" b="46355"/>
                <wp:wrapNone/>
                <wp:docPr id="325" name="Písanie rukou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22571" id="Písanie rukou 325" o:spid="_x0000_s1026" type="#_x0000_t75" style="position:absolute;margin-left:175.15pt;margin-top:17.65pt;width:9.2pt;height:7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">
                <v:imagedata r:id="rId7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86FA183" wp14:editId="25EAC5F9">
                <wp:simplePos x="0" y="0"/>
                <wp:positionH relativeFrom="column">
                  <wp:posOffset>1609272</wp:posOffset>
                </wp:positionH>
                <wp:positionV relativeFrom="paragraph">
                  <wp:posOffset>219347</wp:posOffset>
                </wp:positionV>
                <wp:extent cx="104760" cy="87120"/>
                <wp:effectExtent l="19050" t="38100" r="10160" b="46355"/>
                <wp:wrapNone/>
                <wp:docPr id="324" name="Písanie rukou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3700E" id="Písanie rukou 324" o:spid="_x0000_s1026" type="#_x0000_t75" style="position:absolute;margin-left:126.25pt;margin-top:16.75pt;width:9.2pt;height:7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">
                <v:imagedata r:id="rId7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56BF103" wp14:editId="727D813C">
                <wp:simplePos x="0" y="0"/>
                <wp:positionH relativeFrom="column">
                  <wp:posOffset>2734733</wp:posOffset>
                </wp:positionH>
                <wp:positionV relativeFrom="paragraph">
                  <wp:posOffset>45932</wp:posOffset>
                </wp:positionV>
                <wp:extent cx="104760" cy="87120"/>
                <wp:effectExtent l="19050" t="38100" r="10160" b="46355"/>
                <wp:wrapNone/>
                <wp:docPr id="323" name="Písanie rukou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1DEF3" id="Písanie rukou 323" o:spid="_x0000_s1026" type="#_x0000_t75" style="position:absolute;margin-left:214.9pt;margin-top:3.1pt;width:9.2pt;height:7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">
                <v:imagedata r:id="rId71" o:title=""/>
              </v:shape>
            </w:pict>
          </mc:Fallback>
        </mc:AlternateContent>
      </w:r>
      <w:r>
        <w:rPr>
          <w:lang w:val="sk-SK"/>
        </w:rPr>
        <w:t xml:space="preserve">Definícia: V priestore P zvolíme 4 body:    , </w:t>
      </w:r>
      <w:r w:rsidRPr="00296484">
        <w:rPr>
          <w:rFonts w:ascii="Times New Roman" w:hAnsi="Times New Roman" w:cs="Times New Roman"/>
          <w:lang w:val="sk-SK"/>
        </w:rPr>
        <w:t>I</w:t>
      </w:r>
      <w:r w:rsidRPr="00296484">
        <w:rPr>
          <w:rFonts w:cstheme="minorHAnsi"/>
          <w:lang w:val="sk-SK"/>
        </w:rPr>
        <w:t>,</w:t>
      </w:r>
      <w:r>
        <w:rPr>
          <w:rFonts w:cstheme="minorHAnsi"/>
          <w:lang w:val="sk-SK"/>
        </w:rPr>
        <w:t xml:space="preserve"> J, K; potom platí</w:t>
      </w:r>
    </w:p>
    <w:p w14:paraId="67ADA65C" w14:textId="22CD6B1F" w:rsidR="00296484" w:rsidRPr="00AF7A64" w:rsidRDefault="00296484" w:rsidP="00296484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∀M</m:t>
        </m:r>
        <m:r>
          <w:rPr>
            <w:rFonts w:ascii="Cambria Math" w:eastAsiaTheme="minorEastAsia" w:hAnsi="Cambria Math"/>
            <w:lang w:val="sk-SK"/>
          </w:rPr>
          <m:t>∈P;∃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x,y,z</m:t>
            </m:r>
          </m:e>
        </m:d>
        <m:r>
          <w:rPr>
            <w:rFonts w:ascii="Cambria Math" w:eastAsiaTheme="minorEastAsia" w:hAnsi="Cambria Math"/>
            <w:lang w:val="en-GB"/>
          </w:rPr>
          <m:t>;     M=x*   I+y*   J+z*   K</m:t>
        </m:r>
      </m:oMath>
      <w:r>
        <w:rPr>
          <w:rFonts w:eastAsiaTheme="minorEastAsia"/>
          <w:lang w:val="en-GB"/>
        </w:rPr>
        <w:t xml:space="preserve"> </w:t>
      </w:r>
    </w:p>
    <w:p w14:paraId="081BFAD5" w14:textId="0455873F" w:rsidR="00FE33EF" w:rsidRPr="00AF7A64" w:rsidRDefault="00AF7A64" w:rsidP="00FE33E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BB54001" wp14:editId="19FB086A">
                <wp:simplePos x="0" y="0"/>
                <wp:positionH relativeFrom="column">
                  <wp:posOffset>3034484</wp:posOffset>
                </wp:positionH>
                <wp:positionV relativeFrom="paragraph">
                  <wp:posOffset>40005</wp:posOffset>
                </wp:positionV>
                <wp:extent cx="104760" cy="87120"/>
                <wp:effectExtent l="19050" t="38100" r="10160" b="46355"/>
                <wp:wrapNone/>
                <wp:docPr id="330" name="Písanie rukou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5990E" id="Písanie rukou 330" o:spid="_x0000_s1026" type="#_x0000_t75" style="position:absolute;margin-left:238.5pt;margin-top:2.65pt;width:9.2pt;height:7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">
                <v:imagedata r:id="rId7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E13160B" wp14:editId="7CF9343F">
                <wp:simplePos x="0" y="0"/>
                <wp:positionH relativeFrom="column">
                  <wp:posOffset>2828018</wp:posOffset>
                </wp:positionH>
                <wp:positionV relativeFrom="paragraph">
                  <wp:posOffset>40005</wp:posOffset>
                </wp:positionV>
                <wp:extent cx="104760" cy="87120"/>
                <wp:effectExtent l="19050" t="38100" r="10160" b="46355"/>
                <wp:wrapNone/>
                <wp:docPr id="329" name="Písanie rukou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4850E" id="Písanie rukou 329" o:spid="_x0000_s1026" type="#_x0000_t75" style="position:absolute;margin-left:222.25pt;margin-top:2.65pt;width:9.2pt;height:7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">
                <v:imagedata r:id="rId7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6A71C70" wp14:editId="2E9E13DE">
                <wp:simplePos x="0" y="0"/>
                <wp:positionH relativeFrom="column">
                  <wp:posOffset>2632257</wp:posOffset>
                </wp:positionH>
                <wp:positionV relativeFrom="paragraph">
                  <wp:posOffset>40368</wp:posOffset>
                </wp:positionV>
                <wp:extent cx="104760" cy="87120"/>
                <wp:effectExtent l="19050" t="38100" r="10160" b="46355"/>
                <wp:wrapNone/>
                <wp:docPr id="328" name="Písanie rukou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47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8B22" id="Písanie rukou 328" o:spid="_x0000_s1026" type="#_x0000_t75" style="position:absolute;margin-left:206.8pt;margin-top:2.7pt;width:9.2pt;height:7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">
                <v:imagedata r:id="rId79" o:title=""/>
              </v:shape>
            </w:pict>
          </mc:Fallback>
        </mc:AlternateContent>
      </w:r>
      <w:r>
        <w:rPr>
          <w:lang w:val="sk-SK"/>
        </w:rPr>
        <w:t xml:space="preserve">x, y, z – násobky jednotlivých úsečiek (   </w:t>
      </w:r>
      <w:r w:rsidRPr="006052CC">
        <w:rPr>
          <w:rFonts w:ascii="Times New Roman" w:hAnsi="Times New Roman" w:cs="Times New Roman"/>
          <w:lang w:val="sk-SK"/>
        </w:rPr>
        <w:t>I</w:t>
      </w:r>
      <w:r>
        <w:rPr>
          <w:lang w:val="sk-SK"/>
        </w:rPr>
        <w:t>,    J,    K)</w:t>
      </w:r>
    </w:p>
    <w:sectPr w:rsidR="00FE33EF" w:rsidRPr="00AF7A64" w:rsidSect="000C4DC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83"/>
    <w:rsid w:val="000B2056"/>
    <w:rsid w:val="000C1649"/>
    <w:rsid w:val="000C4DCA"/>
    <w:rsid w:val="000D7212"/>
    <w:rsid w:val="00111948"/>
    <w:rsid w:val="00150E19"/>
    <w:rsid w:val="001C45C5"/>
    <w:rsid w:val="00205D9E"/>
    <w:rsid w:val="00267BA3"/>
    <w:rsid w:val="00281996"/>
    <w:rsid w:val="00296484"/>
    <w:rsid w:val="00312869"/>
    <w:rsid w:val="003165C4"/>
    <w:rsid w:val="003A13F5"/>
    <w:rsid w:val="003B0196"/>
    <w:rsid w:val="003C7A67"/>
    <w:rsid w:val="004619B2"/>
    <w:rsid w:val="00465E9E"/>
    <w:rsid w:val="004D7DAA"/>
    <w:rsid w:val="005F334A"/>
    <w:rsid w:val="006052CC"/>
    <w:rsid w:val="006A500F"/>
    <w:rsid w:val="006B3708"/>
    <w:rsid w:val="006C4FC7"/>
    <w:rsid w:val="00725492"/>
    <w:rsid w:val="00754983"/>
    <w:rsid w:val="00847441"/>
    <w:rsid w:val="00893B40"/>
    <w:rsid w:val="009F19E3"/>
    <w:rsid w:val="00A001F2"/>
    <w:rsid w:val="00A41081"/>
    <w:rsid w:val="00AA74D0"/>
    <w:rsid w:val="00AF7A64"/>
    <w:rsid w:val="00B23C71"/>
    <w:rsid w:val="00B92851"/>
    <w:rsid w:val="00BF1395"/>
    <w:rsid w:val="00BF37EC"/>
    <w:rsid w:val="00CB1FBC"/>
    <w:rsid w:val="00D62824"/>
    <w:rsid w:val="00D65142"/>
    <w:rsid w:val="00DF592B"/>
    <w:rsid w:val="00F44E3A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94"/>
  <w15:chartTrackingRefBased/>
  <w15:docId w15:val="{FFFA2121-6BD4-41BF-B9A9-1ED9A876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893B4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93B4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893B4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93B4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93B40"/>
    <w:rPr>
      <w:b/>
      <w:bCs/>
      <w:sz w:val="20"/>
      <w:szCs w:val="20"/>
    </w:rPr>
  </w:style>
  <w:style w:type="character" w:styleId="Zstupntext">
    <w:name w:val="Placeholder Text"/>
    <w:basedOn w:val="Predvolenpsmoodseku"/>
    <w:uiPriority w:val="99"/>
    <w:semiHidden/>
    <w:rsid w:val="00893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26" Type="http://schemas.openxmlformats.org/officeDocument/2006/relationships/image" Target="media/image9.png"/><Relationship Id="rId39" Type="http://schemas.openxmlformats.org/officeDocument/2006/relationships/image" Target="media/image13.png"/><Relationship Id="rId21" Type="http://schemas.openxmlformats.org/officeDocument/2006/relationships/image" Target="media/image7.png"/><Relationship Id="rId34" Type="http://schemas.openxmlformats.org/officeDocument/2006/relationships/customXml" Target="ink/ink20.xml"/><Relationship Id="rId42" Type="http://schemas.openxmlformats.org/officeDocument/2006/relationships/customXml" Target="ink/ink24.xml"/><Relationship Id="rId47" Type="http://schemas.openxmlformats.org/officeDocument/2006/relationships/image" Target="media/image17.png"/><Relationship Id="rId50" Type="http://schemas.openxmlformats.org/officeDocument/2006/relationships/customXml" Target="ink/ink29.xml"/><Relationship Id="rId55" Type="http://schemas.openxmlformats.org/officeDocument/2006/relationships/customXml" Target="ink/ink32.xml"/><Relationship Id="rId63" Type="http://schemas.openxmlformats.org/officeDocument/2006/relationships/customXml" Target="ink/ink36.xml"/><Relationship Id="rId68" Type="http://schemas.openxmlformats.org/officeDocument/2006/relationships/image" Target="media/image25.png"/><Relationship Id="rId76" Type="http://schemas.openxmlformats.org/officeDocument/2006/relationships/customXml" Target="ink/ink45.xml"/><Relationship Id="rId7" Type="http://schemas.openxmlformats.org/officeDocument/2006/relationships/image" Target="media/image2.png"/><Relationship Id="rId71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customXml" Target="ink/ink16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image" Target="media/image10.emf"/><Relationship Id="rId37" Type="http://schemas.openxmlformats.org/officeDocument/2006/relationships/customXml" Target="ink/ink22.xml"/><Relationship Id="rId40" Type="http://schemas.openxmlformats.org/officeDocument/2006/relationships/customXml" Target="ink/ink23.xml"/><Relationship Id="rId45" Type="http://schemas.openxmlformats.org/officeDocument/2006/relationships/image" Target="media/image16.png"/><Relationship Id="rId53" Type="http://schemas.openxmlformats.org/officeDocument/2006/relationships/customXml" Target="ink/ink31.xml"/><Relationship Id="rId58" Type="http://schemas.openxmlformats.org/officeDocument/2006/relationships/customXml" Target="ink/ink33.xml"/><Relationship Id="rId66" Type="http://schemas.openxmlformats.org/officeDocument/2006/relationships/image" Target="media/image24.png"/><Relationship Id="rId74" Type="http://schemas.openxmlformats.org/officeDocument/2006/relationships/customXml" Target="ink/ink43.xml"/><Relationship Id="rId79" Type="http://schemas.openxmlformats.org/officeDocument/2006/relationships/image" Target="media/image28.png"/><Relationship Id="rId5" Type="http://schemas.openxmlformats.org/officeDocument/2006/relationships/image" Target="media/image1.emf"/><Relationship Id="rId61" Type="http://schemas.openxmlformats.org/officeDocument/2006/relationships/customXml" Target="ink/ink35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customXml" Target="ink/ink18.xml"/><Relationship Id="rId44" Type="http://schemas.openxmlformats.org/officeDocument/2006/relationships/customXml" Target="ink/ink25.xml"/><Relationship Id="rId52" Type="http://schemas.openxmlformats.org/officeDocument/2006/relationships/customXml" Target="ink/ink30.xml"/><Relationship Id="rId60" Type="http://schemas.openxmlformats.org/officeDocument/2006/relationships/image" Target="media/image22.png"/><Relationship Id="rId65" Type="http://schemas.openxmlformats.org/officeDocument/2006/relationships/customXml" Target="ink/ink38.xml"/><Relationship Id="rId73" Type="http://schemas.openxmlformats.org/officeDocument/2006/relationships/customXml" Target="ink/ink42.xml"/><Relationship Id="rId78" Type="http://schemas.openxmlformats.org/officeDocument/2006/relationships/customXml" Target="ink/ink47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30" Type="http://schemas.openxmlformats.org/officeDocument/2006/relationships/customXml" Target="ink/ink17.xml"/><Relationship Id="rId35" Type="http://schemas.openxmlformats.org/officeDocument/2006/relationships/customXml" Target="ink/ink21.xml"/><Relationship Id="rId43" Type="http://schemas.openxmlformats.org/officeDocument/2006/relationships/image" Target="media/image15.png"/><Relationship Id="rId48" Type="http://schemas.openxmlformats.org/officeDocument/2006/relationships/customXml" Target="ink/ink27.xml"/><Relationship Id="rId56" Type="http://schemas.openxmlformats.org/officeDocument/2006/relationships/image" Target="media/image20.png"/><Relationship Id="rId64" Type="http://schemas.openxmlformats.org/officeDocument/2006/relationships/customXml" Target="ink/ink37.xml"/><Relationship Id="rId69" Type="http://schemas.openxmlformats.org/officeDocument/2006/relationships/image" Target="media/image26.png"/><Relationship Id="rId77" Type="http://schemas.openxmlformats.org/officeDocument/2006/relationships/customXml" Target="ink/ink46.xml"/><Relationship Id="rId8" Type="http://schemas.openxmlformats.org/officeDocument/2006/relationships/customXml" Target="ink/ink2.xml"/><Relationship Id="rId51" Type="http://schemas.openxmlformats.org/officeDocument/2006/relationships/image" Target="media/image18.png"/><Relationship Id="rId72" Type="http://schemas.openxmlformats.org/officeDocument/2006/relationships/customXml" Target="ink/ink41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33" Type="http://schemas.openxmlformats.org/officeDocument/2006/relationships/customXml" Target="ink/ink19.xml"/><Relationship Id="rId38" Type="http://schemas.openxmlformats.org/officeDocument/2006/relationships/image" Target="media/image12.png"/><Relationship Id="rId46" Type="http://schemas.openxmlformats.org/officeDocument/2006/relationships/customXml" Target="ink/ink26.xml"/><Relationship Id="rId59" Type="http://schemas.openxmlformats.org/officeDocument/2006/relationships/customXml" Target="ink/ink34.xml"/><Relationship Id="rId67" Type="http://schemas.openxmlformats.org/officeDocument/2006/relationships/customXml" Target="ink/ink39.xml"/><Relationship Id="rId20" Type="http://schemas.openxmlformats.org/officeDocument/2006/relationships/customXml" Target="ink/ink10.xml"/><Relationship Id="rId41" Type="http://schemas.openxmlformats.org/officeDocument/2006/relationships/image" Target="media/image14.png"/><Relationship Id="rId54" Type="http://schemas.openxmlformats.org/officeDocument/2006/relationships/image" Target="media/image19.png"/><Relationship Id="rId62" Type="http://schemas.openxmlformats.org/officeDocument/2006/relationships/image" Target="media/image23.png"/><Relationship Id="rId70" Type="http://schemas.openxmlformats.org/officeDocument/2006/relationships/customXml" Target="ink/ink40.xml"/><Relationship Id="rId75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2.xml"/><Relationship Id="rId28" Type="http://schemas.openxmlformats.org/officeDocument/2006/relationships/customXml" Target="ink/ink15.xml"/><Relationship Id="rId36" Type="http://schemas.openxmlformats.org/officeDocument/2006/relationships/image" Target="media/image11.png"/><Relationship Id="rId49" Type="http://schemas.openxmlformats.org/officeDocument/2006/relationships/customXml" Target="ink/ink28.xml"/><Relationship Id="rId57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07:36.76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3,'25'28,"-25"-29,-1 1,1 0,0-1,-1 1,1 0,0-1,-1 1,1 0,0 0,-1-1,1 1,-1 0,1 0,0 0,-1 0,1-1,-1 1,1 0,-1 0,1 0,0 0,-1 0,1 0,-1 0,1 0,-1 1,1-1,-1 0,1 0,0 0,-1 0,1 0,-1 1,1-1,0 0,-1 0,1 1,-1 0,1-1,0 1,0-1,1 1,-1-1,0 1,0-1,0 1,1-1,-1 1,0-1,1 1,-1-1,0 1,1-1,-1 1,1-1,-1 0,0 1,1-1,-1 0,1 1,-1-1,1 0,-1 0,1 0,0 1,-1-1,1 0,-1 0,1 0,-1 0,1 0,-1 0,1 0,-1 0,1 0,0 0,0-1,0 2,0-1,0 0,0 0,0 0,0 0,1 0,-1 0,0 0,0 0,0-1,0 1,0 0,0-1,0 1,0 0,0-1,0 1,0-1,0 0,0 1,2-3,-3 3,0-1,1 0,-1 1,0-1,0 0,0 1,1-1,-1 0,0 0,0 1,0-1,0 0,0 0,0 1,0-1,-1 0,1 1,0-1,0 0,0 0,-1 1,1-1,0 0,-1 0,0 0,1 0,-1 0,0 0,0 0,1 0,-1 0,0 0,0 0,0 1,0-1,0 0,0 1,0-1,0 1,-1-1,1 1,0-1,0 1,0 0,0 0,-1-1,1 1,0 0,0 0,-1 0,1 0,0 1,0-1,0 0,-1 0,1 1,0-1,0 1,0-1,0 1,0-1,0 1,0 0,-1 1,-3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44:55.150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42:49.161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35:35.656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54:07.6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28,'-7'117,"7"-111</inkml:trace>
  <inkml:trace contextRef="#ctx0" brushRef="#br0" timeOffset="2606.95">0 82,'131'-6,"-69"2,75 5,-43 1,2-2,-90 0</inkml:trace>
  <inkml:trace contextRef="#ctx0" brushRef="#br0" timeOffset="4215.71">527 0,'8'92,"-2"-40,-3-41,-2-7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52:12.846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50:47.27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49:55.846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48:04.804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46:04.647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56:07.17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120 9,'-27'-4,"26"3,-1 1,1-1,-1 0,0 1,1-1,-2 1,1 0,0 0,1-1,-1 1,0 0,1 0,-1 1,-1-1,1 0,1 1,-1-1,0 1,1-1,-1 1,1 0,-2-1,1 1,1 0,0 0,-1 0,1 0,0 0,-1 1,1-1,-1 2,-4 5,1 1,1-1,-1 0,2 1,0-1,0 1,-1 0,2 0,1 1,0 0,0-1,1 0,0 0,0 1,1 0,0-1,3 10,-2-16,-1 0,0 0,0 0,0 0,0-1,1 1,-1 0,1-1,0 1,1-1,-1 2,0-2,0 0,0 0,0 0,1 0,0 0,0-1,0 1,-1-1,1 0,1 1,-1-1,0-1,0 1,1 0,-1-1,0 1,0-1,0 0,1 0,-1 0,0 0,0-1,0 1,1-1,-1 0,0 1,0-1,5-2,-2-2,2 0,-2-1,1-1,-2 1,0 0,2 0,-3-1,1 1,6-13,-8 14,0-4,0 0,-2 1,1 0,-1-1,0 1,-1-1,0-1,-1 2,1-1,-5-13,4 20,0-1,-2 1,1 0,1 0,-1 0,0 0,0 1,0-1,-1-1,0 2,1-1,0 1,-1 0,1 0,-2 0,-1-1,3 1,0 0,0 0,-1 0,1 1,0-1,0 1,0-1,0 1,0 0,-1 0,1 0,0 0,0 0,0 0,-1 0,0 1,1-1,0 1,0 0,0-1,-2 3,4-3,0 0,-1 0,1 0,0 1,0-1,0 0,-2 0,2 1,0-1,0 0,0 1,0-1,-1 0,1 0,0 1,0-1,0 0,0 1,0-1,0 0,0 1,0-1,0 0,0 1,0-1,0 0,0 1,1-1,-1 0,0 1,0-1,0 0,0 0,0 2,2-2,-2 1,15 8,19-1,-17-7,0-1,-1 0,1-1,1-1,-2 0,1-1,30-11,-42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01:53.8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113 9,'-25'-4,"24"3,-1 1,1-1,-1 0,0 1,1-1,-1 1,0 0,0 0,1-1,-1 1,0 0,0 0,1 1,-1-1,0 0,0 1,1-1,-1 1,0-1,1 1,-1 0,1-1,-1 1,1 0,-1 0,1 0,-1 0,1 1,0-1,0 0,-1 2,-4 5,2 0,-1 0,1 0,1 1,0 0,0 0,1 0,0 0,0 0,1 0,0 0,1 0,0 1,0-1,1 0,0 0,4 11,-5-17,1 0,0 0,0-1,0 1,0 0,1 0,-1-1,1 1,0-1,0 1,0-1,0 0,0 1,0-1,1 0,-1-1,1 1,-1 0,1-1,0 1,0-1,0 0,-1 0,1 0,0 0,0 0,1-1,-1 1,0-1,0 0,0 0,0 0,0 0,0-1,0 1,0-1,0 0,0 0,0 0,4-2,0-2,-1 0,0 0,0-1,0 0,-1 0,0-1,0 1,0-1,5-11,-7 12,0-2,-1 0,0-1,-1 1,0-1,0 1,-1-1,0 1,0-1,-1 0,-3-13,2 20,1 0,-1-1,0 1,1 0,-1 0,0 0,0 1,0-1,0 0,-1 1,1-1,0 1,-1 0,1 0,-1 0,-2-1,3 1,0 0,0 0,0 0,0 1,0-1,0 1,0-1,0 1,-1 0,1 0,0 0,0 0,0 0,0 0,0 1,0-1,0 0,0 1,0 0,0 0,-3 1,5-2,0 0,-1 0,1 0,0 1,0-1,0 0,-1 0,1 1,0-1,0 0,0 1,0-1,0 0,-1 1,1-1,0 0,0 0,0 1,0-1,0 0,0 1,0-1,0 0,0 1,0-1,0 0,0 1,1-1,-1 0,0 1,0-1,0 0,0 0,0 1,1-1,-1 1,15 8,17-1,-16-7,0-1,-1 0,1-1,0-1,0 0,-1-1,30-10,-39 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06:24.952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114 9,'-25'-4,"24"3,-2 1,2-1,-1 0,0 1,1-1,-1 1,0 0,0 0,1-1,-1 1,0 0,1 0,-1 1,0-1,0 0,1 1,-1-1,0 1,1-1,-1 1,1 0,-1-1,0 1,1 0,0 0,-1 0,1 0,0 0,-1 1,1-1,-1 2,-3 5,-1 0,2 0,0 0,1 1,0-1,0 1,0 0,1 0,1 0,0 1,0 0,1-1,0 0,0 1,1-1,0 0,3 10,-3-16,0 0,0 0,0 0,0 0,0-1,1 1,-1 0,1-1,0 1,0-1,0 1,0-1,0 0,1 0,-1 0,1 0,-1 0,1-1,0 1,-1-1,1 0,0 1,0-1,0-1,0 1,0 0,0-1,0 1,0-1,0 0,0 0,0 0,0 0,1-1,-1 1,0-1,0 0,0 1,0-1,4-2,-1-2,1 0,-1-1,0 0,-1 0,1 0,0 0,-2-1,1 1,5-13,-7 14,-1-3,1-1,-2 1,1 0,-1-1,0 0,-1 0,0 0,-1 1,1-1,-5-13,4 20,0-1,-1 1,0 0,1 0,-1 0,0 0,0 1,0-1,0 0,-1 1,1-1,0 1,-1 0,1 0,-1 0,-3-1,4 1,0 0,0 0,0 0,0 1,0-1,0 1,0-1,0 1,0 0,0 0,0 0,0 0,0 0,0 0,-1 0,1 1,0-1,0 1,0 0,0-1,-2 3,4-3,0 0,-1 0,1 0,0 1,0-1,0 0,-1 0,1 1,0-1,0 0,0 1,0-1,-1 0,1 0,0 1,0-1,0 0,0 1,0-1,0 0,0 1,0-1,0 0,0 1,0-1,0 0,0 1,1-1,-1 0,0 1,0-1,0 0,0 0,0 1,1-1,-1 1,14 8,18-1,-15-7,-1-1,-1 0,2-1,-1-1,-1 0,1-1,29-10,-40 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28:17.955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115 9,'-25'-4,"24"3,-1 1,0-1,0 0,0 1,1-1,-1 1,0 0,0 0,1-1,-1 1,0 0,1 0,-1 1,0-1,0 0,1 1,-1-1,0 1,1-1,-1 1,1 0,-2-1,1 1,1 0,0 0,-1 0,1 0,0 0,-1 1,1-1,-1 2,-3 5,0 0,1 0,0 0,0 1,1-1,0 2,0-1,1 0,1 0,0 1,0-1,1 0,0 0,0 1,1-1,0 0,3 10,-3-16,0 0,0 0,0 0,0 0,0-1,1 1,-1 1,2-2,-1 1,0-1,0 1,0-1,0 0,0 0,0 0,1 0,-1 0,1-1,0 1,-1-1,1 0,1 1,-1-1,0-1,0 1,0 0,0-1,0 1,0-1,0 0,0 0,0 0,1 0,-1-1,0 1,0-1,0 0,0 1,0-1,4-2,-1-2,2 0,-2-1,0 0,-1-1,0 1,1 0,-1-1,0 1,5-13,-7 14,-1-3,1-1,-2 1,1 0,-1-1,0 1,-1-1,0 0,-1 1,1-1,-5-14,4 21,0-1,-1 1,0 0,1 0,-1 0,0 0,0 1,0-1,0 0,-1 1,1-1,0 1,-2 0,2 0,-1 0,-2-1,3 1,0 0,0 0,0 0,0 1,0-1,0 1,0-1,0 1,0 0,-1 0,1 0,0 0,0 0,0 0,-1 0,1 1,0-1,0 1,0 0,0-1,-2 3,4-3,0 0,-1 0,1 0,0 1,0-1,0 0,-1 0,1 1,0-1,0 0,0 1,0-1,-1 0,1 0,0 1,0-1,0 0,0 1,0-1,0 0,0 1,0-1,0 0,0 1,0-1,0 0,0 1,1-1,-1 0,0 1,0-1,0 0,0 0,0 1,1-1,-1 1,14 8,19-1,-16-7,-1-1,0 0,0-1,0-1,0 0,0-1,30-10,-41 11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35:39.043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72 0,'13'49,"-12"-47,0 0,-1 0,1 0,-1 0,1 0,-1 0,0 1,1-1,-1 0,0 0,-1 0,1 0,0 1,-1-1,1 0,-1 0,1 0,-1 0,0 0,0 0,0 0,0 0,0 0,-1-1,1 1,0 0,-1-1,1 1,-1-1,0 1,1-1,-1 0,-2 1,0 1,0 0,0 1,1-1,0 1,-1 0,1-1,0 1,-2 5,4-7,1-1,-1 0,1 0,0 0,-1 1,1-1,0 0,0 0,0 1,0-1,0 0,0 1,0-1,0 0,0 0,0 1,1-1,-1 0,1 0,-1 0,1 1,-1-1,1 0,0 0,-1 0,1 0,0 0,0 0,0 0,0 0,0-1,0 1,0 0,0-1,0 1,0 0,2 0,-2-1,0 0,-1 1,1-1,0 1,-1-1,1 0,0 1,-1-1,1 1,0 0,-1-1,1 1,-1 0,1-1,-1 1,1 0,-1-1,0 1,1 0,-1 0,0-1,0 1,1 1,-1-1,-1-1,1 1,0-1,0 1,0-1,-1 1,1-1,0 1,-1-1,1 1,-1-1,1 1,0-1,-1 1,1-1,-1 0,1 1,-1-1,1 0,-1 0,1 1,-1-1,1 0,-2 0,1 1,-1-1,1 1,0-1,-1 0,1 0,-1 0,1 0,-1 0,1 0,-1 0,1 0,-1 0,1-1,0 1,-1-1,1 1,-1-1,1 1,0-1,0 0,-1 0,1 0,0 1,0-1,0 0,0-1,0 1,-1-2,0 0,1-1,-1 0,1 1,0-1,1 0,-1 0,1 0,-1 1,1-1,1-5,-1 9,0-7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29:09.235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9,'-26'-4,"25"3,-2 1,2-1,-1 0,0 1,1-1,-1 1,0 0,0 0,1-1,-1 1,-1 0,2 0,-1 1,0-1,0 0,1 1,-1-1,0 1,1-1,-2 1,2 0,-1-1,0 1,1 0,0 0,-1 0,1 0,0 0,-1 1,0-1,0 2,-3 5,0 0,0 1,1-1,1 1,0-1,0 1,-1 0,2 0,1 0,0 2,0-2,1 0,0 0,0 1,1-1,0 0,3 11,-3-17,1 0,-1 0,0 0,0 0,0-1,1 1,-1 0,1-1,0 1,0-1,1 1,-1-1,0 0,0 0,0 0,1 0,-1 0,2-1,-1 1,-1-1,1 0,0 1,1 0,-1-2,0 1,0 0,0-1,1 1,-1-1,0 0,0 0,0 0,0 0,1-1,-1 1,0-1,0 0,0 1,1-2,3-1,0-2,0 0,-1-1,1 0,-2 0,0 0,2 0,-3-1,1 1,6-14,-8 15,-1-3,2-1,-3 1,1 0,-1-1,0 1,-1-2,0 1,-1 1,1-1,-5-13,4 20,-1-1,0 1,0 0,1 0,-1 0,0 0,0 1,0-2,-1 1,0 1,1-1,0 1,-1 0,1 0,-2 0,-1-1,3 1,0 0,0 0,0 0,-1 1,1-1,0 1,0-1,0 1,0 0,0 0,0 0,-1 0,1 0,0 0,-1 0,1 1,0-1,0 1,-1 0,1-1,-2 3,4-3,0 0,-1 0,1 0,0 1,0-1,0 0,-1 0,1 1,0-1,0 0,0 1,0-1,-1 0,1 0,0 1,0-1,0 0,0 1,0-1,0 0,0 1,0-1,0 0,0 1,0-1,0 0,0 1,1-1,-1 0,0 1,0-1,0 0,0 0,0 1,1-1,-1 1,15 9,19-2,-17-7,0-1,-1 0,1-1,0-1,-1 0,1-1,30-11,-41 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29:12.527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110 9,'-24'-4,"23"3,-1 1,1-1,-1 0,0 1,1-1,-1 1,0 0,0 0,1-1,-1 1,0 0,1 0,-1 1,0-1,0 0,1 1,-1-1,0 1,1-1,-1 1,1 0,-1-1,0 1,1 0,0 0,-1 0,1 0,0 0,-1 1,1-1,0 2,-4 5,0 0,1 0,0 0,1 1,0-1,0 1,0 0,1 0,1 0,0 1,0-1,1 0,0 0,0 1,1-1,0 0,3 10,-3-16,0 0,0 0,0 0,0 0,0-1,1 1,-1 0,1-1,0 1,0-1,0 1,0-1,0 0,0 0,0 0,1 0,-2 0,2-1,0 1,-1-1,1 0,0 1,0-1,0-1,0 1,0 0,0-1,0 1,0-1,0 0,0 0,0 0,0 0,0-1,0 1,0-1,0 0,0 1,0-1,3-2,0-2,1 0,-1-1,0 0,-1 0,0 0,1 0,-2-1,1 1,5-13,-7 14,-1-3,1-1,-2 1,0 0,0-1,0 1,-1-1,0 0,-1 1,1-1,-4-13,3 20,0-1,-1 1,0 0,1 0,-1 0,0 0,0 1,0-1,0 0,-1 1,1-1,0 1,-1 0,1 0,-1 0,-2-1,3 1,0 0,0 0,0 0,0 1,0-1,0 1,0-1,0 1,0 0,0 0,0 0,0 0,0 0,0 0,0 0,0 1,0-1,0 1,0 0,0-1,-2 3,4-3,0 0,-1 0,1 0,0 1,0-1,0 0,-1 0,1 1,0-1,0 0,0 1,0-1,-1 0,1 0,0 1,0-1,0 0,0 1,0-1,0 0,0 1,0-1,0 0,0 1,0-1,0 0,0 1,1-1,-1 0,0 1,0-1,0 0,0 0,0 1,1-1,-1 1,14 8,17-1,-15-7,0-1,-2 0,2-1,0-1,-1 0,1-1,27-10,-38 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29:17.33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122 9,'-28'-4,"27"3,-1 1,1-1,-1 0,0 1,1-1,-2 1,1 0,0 0,1-1,-1 1,0 0,1 0,-2 1,1-1,0 0,1 1,-1-1,0 1,1-1,-2 1,2 0,-1-1,0 1,1 0,0 0,-1 0,1 0,-1 0,0 1,1-1,-1 2,-3 6,-1-1,2 0,-1 0,2 1,0-1,0 2,-1-1,2 0,1 0,0 1,0-1,1 1,0-1,0 1,1-1,0 0,4 11,-4-17,0 0,0 0,0 0,0 0,0-1,1 1,-1 0,1-1,1 1,-1-1,0 1,0-1,0 1,1-1,-1 0,1 0,-1 0,1-1,1 1,-2-1,1 0,0 1,1-1,-1-1,0 1,0 0,1-1,-1 1,0-1,0 0,1 0,-1 0,0 0,0-1,1 1,-1-1,0 0,0 1,1-1,3-2,0-2,0 0,0-2,0 1,-2 0,0 0,2 0,-3-1,2 1,5-14,-8 15,-1-3,1-1,-2 1,2 0,-2-2,0 2,-1-1,0 0,-1 1,1-2,-6-12,5 20,0-1,-1 1,0 0,1 0,-2 0,1 0,0 1,0-1,0 0,-2 1,2-1,0 1,-1 0,1 0,-2-1,-1 0,3 1,0 0,-1 0,1 0,0 1,0-1,0 1,0-1,-1 1,1 0,0 0,0 0,0 0,0 0,-1 0,0 0,1 1,0-1,0 1,-1 0,1-1,-2 3,4-3,0 0,-1 0,1 0,0 1,0-1,0 0,-1 0,1 1,0-1,0 0,0 2,0-2,-1 0,1 0,0 1,0-1,0 0,0 1,0-1,0 0,0 1,0-1,0 0,0 1,0-1,0 0,0 1,1-1,-1 0,0 1,0-1,0 0,0 0,0 1,1-1,-1 1,15 8,20-1,-18-7,1-1,-2 0,1-1,1-1,-2 0,1-1,31-10,-42 11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28:50.899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117 9,'-26'-4,"25"3,-1 1,1-1,-1 0,0 1,1-1,-1 1,0 0,-1 0,2-1,-1 1,0 0,1 0,-1 1,0-1,0 0,1 1,-1-1,0 1,1-1,-2 1,2 0,-1-1,0 1,1 0,0 0,-1 0,1 0,0 0,-1 1,1-1,-1 2,-4 5,1 0,1 0,0 1,1 0,0-1,-1 1,1 0,1 0,1 0,0 1,0-1,1 1,0-1,0 1,1-1,0 0,3 10,-3-16,0 0,0 0,0 0,1 0,-1-1,1 1,-1 0,1-1,0 1,0-1,0 2,0-2,0 0,0 0,1 0,0 0,-1 0,1-1,0 1,-1-1,1 0,0 1,1-1,-1-1,0 1,0 0,0-1,0 1,0-1,1 0,-1 0,0 0,0 0,0-1,0 1,0-1,1 0,-1 1,0-1,4-2,0-2,0 0,-1-1,0-1,0 1,-1 0,1 0,-2-1,2 1,4-13,-7 14,-1-3,2-1,-3 1,1-1,-1 0,0 1,-1-1,0 0,-1 1,1-1,-5-13,3 20,1-1,-1 1,0-1,1 1,-1 0,0 0,0 1,0-1,0 0,-1 1,0-1,1 1,-1 0,1 0,-1 0,-2-1,3 1,0 0,-1 0,1 0,0 1,0-1,0 1,0-1,0 1,0 0,0 0,0 0,-1 0,1 0,0 0,-1 0,1 1,0-1,0 1,0 0,0-1,-3 3,5-3,0 0,-1 0,1 0,0 1,0-1,0 0,-1 0,1 1,0-1,0 0,0 1,0-1,-1 0,1 0,0 1,0-1,0 0,0 1,0-1,0 0,0 1,0-1,0 0,0 1,0-1,0 0,0 1,1-1,-1 0,0 1,0-1,0 0,0 0,0 1,1-1,-1 1,15 8,19 0,-18-8,1-1,-1 0,1-1,-1-1,0 0,1-2,29-9,-41 11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28:34.32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117 9,'-26'-4,"25"3,-1 1,1-1,-1 0,0 1,1-1,-1 1,0 0,-1 0,2-1,-1 1,0 0,1 0,-1 1,0-1,0 0,1 1,-1-1,0 1,1-1,-2 1,2 0,-1-1,0 1,1 0,0 0,-1 0,1 0,0 0,-1 1,1-1,-1 2,-4 5,1 0,1 0,0 1,1 0,0-1,-1 1,1 0,1 0,1 0,0 1,0-1,1 1,0-1,0 1,1-1,0 0,3 10,-3-16,0 0,0 0,0 0,1 0,-1-1,1 1,-1 0,1-1,0 1,0-1,0 2,0-2,0 0,0 0,1 0,0 0,-1 0,1-1,0 1,-1-1,1 0,0 1,1-1,-1-1,0 1,0 0,0-1,0 1,0-1,1 0,-1 0,0 0,0 0,0-1,0 1,0-1,1 0,-1 1,0-1,4-2,0-2,0 0,-1-1,0-1,0 1,-1 0,1 0,-2-1,2 1,4-13,-7 14,-1-3,2-1,-3 1,1-1,-1 0,0 1,-1-1,0 0,-1 1,1-1,-5-13,3 20,1-1,-1 1,0-1,1 1,-1 0,0 0,0 1,0-1,0 0,-1 1,0-1,1 1,-1 0,1 0,-1 0,-2-1,3 1,0 0,-1 0,1 0,0 1,0-1,0 1,0-1,0 1,0 0,0 0,0 0,-1 0,1 0,0 0,-1 0,1 1,0-1,0 1,0 0,0-1,-3 3,5-3,0 0,-1 0,1 0,0 1,0-1,0 0,-1 0,1 1,0-1,0 0,0 1,0-1,-1 0,1 0,0 1,0-1,0 0,0 1,0-1,0 0,0 1,0-1,0 0,0 1,0-1,0 0,0 1,1-1,-1 0,0 1,0-1,0 0,0 0,0 1,1-1,-1 1,15 8,19 0,-18-8,1-1,-1 0,1-1,-1-1,0 0,1-2,29-9,-41 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28:22.151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117 9,'-26'-4,"25"3,-1 1,1-1,-1 0,0 1,1-1,-1 1,0 0,-1 0,2-1,-1 1,0 0,1 0,-1 1,0-1,0 0,1 1,-1-1,0 1,1-1,-2 1,2 0,-1-1,0 1,1 0,0 0,-1 0,1 0,0 0,-1 1,1-1,-1 2,-4 5,1 0,1 0,0 1,1 0,0-1,-1 1,1 0,1 0,1 0,0 1,0-1,1 1,0-1,0 1,1-1,0 0,3 10,-3-16,0 0,0 0,0 0,1 0,-1-1,1 1,-1 0,1-1,0 1,0-1,0 2,0-2,0 0,0 0,1 0,0 0,-1 0,1-1,0 1,-1-1,1 0,0 1,1-1,-1-1,0 1,0 0,0-1,0 1,0-1,1 0,-1 0,0 0,0 0,0-1,0 1,0-1,1 0,-1 1,0-1,4-2,0-2,0 0,-1-1,0-1,0 1,-1 0,1 0,-2-1,2 1,4-13,-7 14,-1-3,2-1,-3 1,1-1,-1 0,0 1,-1-1,0 0,-1 1,1-1,-5-13,3 20,1-1,-1 1,0-1,1 1,-1 0,0 0,0 1,0-1,0 0,-1 1,0-1,1 1,-1 0,1 0,-1 0,-2-1,3 1,0 0,-1 0,1 0,0 1,0-1,0 1,0-1,0 1,0 0,0 0,0 0,-1 0,1 0,0 0,-1 0,1 1,0-1,0 1,0 0,0-1,-3 3,5-3,0 0,-1 0,1 0,0 1,0-1,0 0,-1 0,1 1,0-1,0 0,0 1,0-1,-1 0,1 0,0 1,0-1,0 0,0 1,0-1,0 0,0 1,0-1,0 0,0 1,0-1,0 0,0 1,1-1,-1 0,0 1,0-1,0 0,0 0,0 1,1-1,-1 1,15 8,19 0,-18-8,1-1,-1 0,1-1,-1-1,0 0,1-2,29-9,-41 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30:37.319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118 9,'-26'-4,"25"3,-1 1,0-1,0 0,0 1,1-1,-1 1,0 0,0 0,1-1,-1 1,0 0,1 0,-2 1,1-1,0 0,1 1,-1-1,0 1,1-1,-1 1,1 0,-1-1,0 1,0 0,1 0,-1 0,1 0,0 0,-1 1,1-1,-1 2,-3 5,-1 0,2 1,0-1,1 1,0-1,-1 1,1 0,1 0,1 0,0 1,0 0,1-1,0 0,0 1,1-1,0 0,3 10,-3-16,0 0,0 1,1-1,-1 0,0-1,1 1,-1 0,1-1,0 1,0-1,0 1,0-1,0 0,1 0,-1 0,1 0,-1 0,1-1,0 1,-1-1,2 0,-1 1,0-1,0-1,0 1,0 0,1-1,-1 1,0-1,0 0,0 0,0 0,1 0,-1-1,0 1,0-1,0 0,0 1,1-1,3-2,-1-2,2 0,-2-1,0 0,0 0,-1 0,1 0,-2-2,2 2,4-13,-7 14,-1-3,2-1,-3 1,1 0,-1-1,0 0,-1 0,0 0,-1 1,1-1,-5-13,4 20,-1-1,0 1,0 0,1 0,-1-1,0 1,0 1,0-1,0 0,-1 1,0-1,1 1,-1 0,1 0,-1 0,-2-1,2 1,1 0,0 0,0 0,0 1,0-1,0 1,0-1,0 1,-1 0,1 0,0 0,0 0,0 0,0 0,-1 0,1 1,0-1,-1 1,1 0,0-1,-2 3,4-3,0 0,-1 0,1 0,0 1,0-1,0 0,-1 0,1 1,0-1,0 0,0 1,0-1,-1 0,1 0,0 1,0-1,0 0,0 1,0-1,0 0,0 1,0-1,0 0,0 1,0-1,0 0,0 1,1-1,-1 0,0 1,0-1,0 0,0 0,0 1,1-1,-1 1,15 9,18-2,-16-7,0-1,-1 0,1-1,0-1,-1 0,0-1,31-11,-42 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02:01.0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112 9,'-25'-4,"24"3,-1 1,1-1,-1 0,0 1,1-1,-1 1,0 0,0 0,1-1,-1 1,0 0,1 0,-1 1,0-1,0 0,1 1,-1-1,0 1,1-1,-1 1,1 0,-1-1,0 1,1 0,0 0,-1 0,1 0,0 0,-1 1,1-1,-1 2,-3 5,0 0,1 0,0 0,1 1,0-1,0 1,0 0,1 0,1 0,0 1,0-1,1 0,0 0,0 1,1-1,0 0,3 10,-3-16,0 0,0 0,0 0,0 0,0-1,1 1,-1 0,1-1,0 1,0-1,0 1,0-1,0 0,0 0,0 0,1 0,-1 0,1-1,0 1,-1-1,1 0,0 1,0-1,0-1,0 1,0 0,0-1,0 1,0-1,0 0,0 0,0 0,0 0,0-1,0 1,0-1,0 0,0 1,0-1,4-2,-1-2,1 0,-1-1,0 0,-1 0,0 0,1 0,-2-1,1 1,5-13,-7 14,-1-3,1-1,-2 1,1 0,-1-1,0 1,-1-1,0 0,-1 1,1-1,-5-13,4 20,0-1,-1 1,0 0,1 0,-1 0,0 0,0 1,0-1,0 0,-1 1,1-1,0 1,-1 0,1 0,-1 0,-2-1,3 1,0 0,0 0,0 0,0 1,0-1,0 1,0-1,0 1,0 0,0 0,0 0,0 0,0 0,0 0,-1 0,1 1,0-1,0 1,0 0,0-1,-2 3,4-3,0 0,-1 0,1 0,0 1,0-1,0 0,-1 0,1 1,0-1,0 0,0 1,0-1,-1 0,1 0,0 1,0-1,0 0,0 1,0-1,0 0,0 1,0-1,0 0,0 1,0-1,0 0,0 1,1-1,-1 0,0 1,0-1,0 0,0 0,0 1,1-1,-1 1,14 8,18-1,-16-7,0-1,-1 0,1-1,0-1,-1 0,1-1,28-10,-39 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30:40.029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117 9,'-26'-4,"25"3,-1 1,1-1,-1 0,0 1,1-1,-1 1,0 0,-1 0,2-1,-1 1,0 0,1 0,-1 1,0-1,0 0,1 1,-1-1,0 1,1-1,-2 1,2 0,-1-1,0 1,1 0,0 0,-1 0,1 0,0 0,-1 1,1-1,-1 2,-4 5,1 0,1 0,0 1,1 0,0-1,-1 1,1 0,1 0,1 0,0 1,0-1,1 1,0-1,0 1,1-1,0 0,3 10,-3-16,0 0,0 0,0 0,1 0,-1-1,1 1,-1 0,1-1,0 1,0-1,0 2,0-2,0 0,0 0,1 0,0 0,-1 0,1-1,0 1,-1-1,1 0,0 1,1-1,-1-1,0 1,0 0,0-1,0 1,0-1,1 0,-1 0,0 0,0 0,0-1,0 1,0-1,1 0,-1 1,0-1,4-2,0-2,0 0,-1-1,0-1,0 1,-1 0,1 0,-2-1,2 1,4-13,-7 14,-1-3,2-1,-3 1,1-1,-1 0,0 1,-1-1,0 0,-1 1,1-1,-5-13,3 20,1-1,-1 1,0-1,1 1,-1 0,0 0,0 1,0-1,0 0,-1 1,0-1,1 1,-1 0,1 0,-1 0,-2-1,3 1,0 0,-1 0,1 0,0 1,0-1,0 1,0-1,0 1,0 0,0 0,0 0,-1 0,1 0,0 0,-1 0,1 1,0-1,0 1,0 0,0-1,-3 3,5-3,0 0,-1 0,1 0,0 1,0-1,0 0,-1 0,1 1,0-1,0 0,0 1,0-1,-1 0,1 0,0 1,0-1,0 0,0 1,0-1,0 0,0 1,0-1,0 0,0 1,0-1,0 0,0 1,1-1,-1 0,0 1,0-1,0 0,0 0,0 1,1-1,-1 1,15 8,19 0,-18-8,1-1,-1 0,1-1,-1-1,0 0,1-2,29-9,-41 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36:43.720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114 9,'-25'-4,"24"3,-2 1,2-1,-1 0,0 1,1-1,-1 1,0 0,0 0,1-1,-1 1,0 0,1 0,-1 1,0-1,0 0,1 1,-1-1,0 1,1-1,-1 1,1 0,-1-1,0 1,1 0,0 0,-1 0,1 0,0 0,-1 1,1-1,-1 2,-3 5,-1 0,2 0,0 0,1 1,0-1,0 1,0 0,1 0,1 0,0 1,0 0,1-1,0 0,0 1,1-1,0 0,3 10,-3-16,0 0,0 0,0 0,0 0,0-1,1 1,-1 0,1-1,0 1,0-1,0 1,0-1,0 0,1 0,-1 0,1 0,-1 0,1-1,0 1,-1-1,1 0,0 1,0-1,0-1,0 1,0 0,0-1,0 1,0-1,0 0,0 0,0 0,0 0,1-1,-1 1,0-1,0 0,0 1,0-1,4-2,-1-2,1 0,-1-1,0 0,-1 0,1 0,0 0,-2-1,1 1,5-13,-7 14,-1-3,1-1,-2 1,1 0,-1-1,0 0,-1 0,0 0,-1 1,1-1,-5-13,4 20,0-1,-1 1,0 0,1 0,-1 0,0 0,0 1,0-1,0 0,-1 1,1-1,0 1,-1 0,1 0,-1 0,-3-1,4 1,0 0,0 0,0 0,0 1,0-1,0 1,0-1,0 1,0 0,0 0,0 0,0 0,0 0,0 0,-1 0,1 1,0-1,0 1,0 0,0-1,-2 3,4-3,0 0,-1 0,1 0,0 1,0-1,0 0,-1 0,1 1,0-1,0 0,0 1,0-1,-1 0,1 0,0 1,0-1,0 0,0 1,0-1,0 0,0 1,0-1,0 0,0 1,0-1,0 0,0 1,1-1,-1 0,0 1,0-1,0 0,0 0,0 1,1-1,-1 1,14 8,18-1,-15-7,-1-1,-1 0,2-1,-1-1,-1 0,1-1,29-10,-40 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48:05.916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105 49,'-18'1,"-31"-1,47 0,1 0,-1 0,0 0,0-1,0 1,1 0,-1-1,0 0,1 1,-1-1,0 0,1 0,-1 0,1 0,-1 0,1 0,0 0,-1 0,1-1,-2-1,3 2,0 1,-1-1,1 0,0 1,-1-1,1 0,0 1,0-1,0 0,0 1,0-1,0 0,0 1,0-1,0 0,0 0,0 1,0-1,0 0,0 1,1-1,-1 0,0 1,1-1,-1 0,0 1,1-1,-1 1,1-2,1 1,0 0,-1 0,1 0,0 0,0 0,-1 0,1 1,0-1,0 1,3-1,2 0,-1 0,1 1,-1 0,0 0,13 2,10 6,-20-7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45:18.075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105 49,'-18'1,"-31"-1,47 0,1 0,-1 0,0 0,0-1,0 1,1 0,-1-1,0 0,1 1,-1-1,0 0,1 0,-1 0,1 0,-1 0,1 0,0 0,-1 0,1-1,-2-1,3 2,0 1,-1-1,1 0,0 1,-1-1,1 0,0 1,0-1,0 0,0 1,0-1,0 0,0 1,0-1,0 0,0 0,0 1,0-1,0 0,0 1,1-1,-1 0,0 1,1-1,-1 0,0 1,1-1,-1 1,1-2,1 1,0 0,-1 0,1 0,0 0,0 0,-1 0,1 1,0-1,0 1,3-1,2 0,-1 0,1 1,-1 0,0 0,13 2,10 6,-20-7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0:04.494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81 6,'-18'-3,"17"3,-1 0,2-1,-2 0,1 1,0 0,0 0,-1 0,1 0,0-1,0 1,-1 0,2 0,-2 1,1-1,-1 0,2 0,-2 0,1 1,0-1,0 1,0-1,-1 0,1 1,0 0,1-1,-2 1,1 0,1-1,-2 2,2-2,-2 2,-2 4,1-1,0 1,0-1,1 1,0 0,0 0,0 0,0 0,1 0,1 1,-1-1,1 0,0 0,0 1,1-1,-1 0,3 7,-2-11,0 0,-1 0,1 0,0 0,0-1,0 1,0 0,0 0,1 0,-1-1,0 1,1-1,-1 1,1-1,-1 0,1 1,0-1,0 0,0 0,0 0,0 0,0 0,0 0,0-1,0 0,0 1,1-1,-1 1,0-1,0 0,0 0,0 0,0 0,1-1,-1 1,0-1,0 1,0 0,0-1,3-1,0-2,0 1,-1-1,0 0,0 0,-1 0,2 0,-2-1,0 1,4-9,-4 10,-2-3,1 0,-1 1,0-1,0 0,0 1,-1-1,0 0,-1 0,1 0,-4-9,4 14,-1-1,0 1,-1-1,1 1,0 0,0-1,-1 2,1-2,-1 1,0 0,1 0,-1 0,0 1,1-1,-2 0,0 0,1 0,1 1,0-1,-1 0,1 1,-1-1,1 1,-1 0,1 0,0 0,-1 0,1 0,-1 0,1 0,-1 0,0 0,1 0,-1 0,1 1,0 0,-1-1,-1 2,3-2,0 0,-1 0,1 0,0 1,0-1,0 0,0 0,0 0,0 0,0 0,0 1,0-1,-1 0,1 0,0 1,0-1,0 0,0 0,0 0,0 0,0 1,0-1,0 0,0 1,0-1,0 0,0 0,1 0,-1 0,0 1,0-1,0 0,0 0,0 1,0-1,0 0,11 6,11 0,-10-6,-1 0,0 0,1 0,-1-2,0 1,0-1,21-7,-29 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58:39.9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56:55.6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56:53.8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56:51.9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6:38:41.275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144 67,'-24'1,"-44"0,66-1,-1 0,1 0,0-1,-1 1,1-1,-1 1,1-1,0 0,-1 0,1 0,0 0,0 0,0-1,-1 1,2 0,-1-1,0 0,0 1,0-1,-1-3,2 4,1 0,-1 1,1-1,-1 0,1 0,0 0,-1 0,1 0,0 0,0 0,0 0,0 0,0 0,0 0,0 0,0 0,0 0,0 0,1 1,-1-1,0 0,1 0,-1 0,1 0,-1 0,1 0,-1 1,1-1,0-1,2 0,-1 1,0-1,0 1,1 0,-1-1,1 1,-1 1,1-1,0 0,4 0,2-1,0 2,-1-1,1 1,0 0,16 3,15 8,-28-9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07:33.28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20 0,'3'19,"-3"-19,0 0,0 1,0-1,0 0,0 1,0-1,0 0,0 1,0-1,0 1,0-1,0 0,0 1,0-1,1 0,-1 0,0 1,0-1,0 0,1 1,-1-1,0 0,0 0,0 1,1-1,-1 0,0 0,1 1,-1-1,0 0,1 0,-1 0,0 0,1 0,-1 0,0 1,1-1,-1 0,0 0,1 0,-1 0,0 0,1 0,-1 0,1-1,-1 1,0 0,0 0,0 0,0 0,0 0,1 0,-1 0,0 0,0 0,0 0,0 0,0 0,0 0,0 0,0 0,0 0,0-1,0 1,0 0,1 0,-1 0,0 0,0 0,0 0,0 0,0 0,0 0,0-1,0 1,0 0,0 0,0 0,0 0,0 0,0 0,0 0,0 0,0-1,0 1,0 0,0 0,0 0,-1 0,1 0,0 0,0 0,0 0,0 0,0-1,0 1,0 0,0 0,0 0,0 0,0 0,-1 0,1 0,0 0,0 0,0 0,0 0,0 0,0 0,0 0,-11 0,4 2,13 4,-5-6,-1 0,0 0,0 0,1 0,-1 0,0 0,0 0,1 1,-1-1,0 0,0 0,1 0,-1 0,0 0,1 0,-1 0,0 0,0 0,1-1,-1 1,0 0,0 0,1 0,-1 0,0 0,0 0,1 0,-1-1,0 1,0 0,0 0,1 0,-1 0,0-1,0 1,0 0,0 0,1-1,-1 1,0 0,0 0,0-1,0 1,0 0,0 0,0-1,0 1,0 0,0-1,0 1,0 0,0 0,0-1,0 1,0-1,0 0,0 0,-1 1,1-1,0 0,-1 1,1-1,0 0,-1 1,1-1,-1 0,1 1,-1-1,1 1,-1-1,1 1,-1-1,0 1,1-1,-1 1,-1-1,1 1,1-1,0 1,-1 0,1 0,-1-1,1 1,-1 0,1 0,-1 0,1 0,-1 0,1 0,-1 0,0 0,1 0,-1 0,1 0,-1 0,1 0,-1 0,1 0,-1 0,1 0,-1 1,1-1,-1 0,1 0,-1 1,1-1,0 0,-1 1,1-1,-1 0,1 1,0-1,-1 1,1-1,0 0,0 1,-1-1,1 1,0-1,0 1,0-1,-1 1,1 0,0 0,0-1,0 0,0 1,0-1,0 1,0-1,0 0,0 1,0-1,0 0,1 1,-1-1,0 0,0 1,0-1,0 1,1-1,-1 0,0 0,0 1,1-1,-1 0,0 1,1-1,-1 0,0 0,1 0,-1 1,0-1,1 0,-1 0,0 0,1 0,-1 0,0 0,1 1,-1-1,1 0,-1 0,0 0,1 0,-1 0,1-1,-1 1,0 0,1 0,3-2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3:27.098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9,'-27'-4,"26"3,-1 1,1-1,-1 0,0 1,1-1,-1 1,-1 0,1 0,1-1,-1 1,0 0,1 0,-1 1,0-1,0 0,1 1,-2-1,1 1,1-1,-1 1,1 0,-1-1,0 1,1 0,0 0,-1 0,1 0,-1 0,0 1,1-1,-1 2,-3 5,0 0,0 1,1-1,1 1,0-1,-1 1,1 0,1 0,1 0,0 2,0-2,1 0,0 0,0 1,1-1,0 0,3 11,-3-17,0 0,1 0,-1 0,0 0,0-1,1 1,-1 0,1-1,0 1,0-1,0 1,1-1,-1 0,0 0,0 0,1 0,-1 0,1-1,1 1,-2-1,1 0,0 1,0-1,0-1,1 1,-1 0,0-1,0 2,0-2,1 0,-1 0,0 0,0 0,0-2,0 2,1-1,-1 0,0 1,0-1,5-2,-2-2,1 0,0-1,-1 0,-1 0,1 0,0 0,-2-1,2 1,4-14,-7 15,0-3,0-1,-2 1,1 0,-1-1,0 1,-1-2,0 1,-1 1,1-1,-5-13,4 20,0-1,-2 1,1 0,1 0,-1 0,0 0,0 1,0-2,0 1,-2 1,2-1,0 1,-1 0,1 0,-1 0,-3-1,4 1,0 0,0 0,0 0,0 1,0-1,0 1,-1-1,1 1,0 0,0 0,0 0,0 0,0 0,0 0,-2 0,2 1,0-1,0 1,0 0,0-1,-2 3,4-3,0 0,-1 0,1 0,0 1,0-1,0 0,-2 0,2 1,0-1,0 0,0 1,0-1,-1 0,1 0,0 1,0-1,0 0,0 1,0-1,0 0,0 1,0-1,0 0,0 1,0-1,0 0,0 1,1-1,-1 0,0 1,0-1,0 0,0 0,0 1,2-1,-2 1,14 9,20-2,-17-7,0-1,-1 0,1-1,0-1,-1 0,1-1,30-11,-42 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3:24.582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9,'-27'-4,"26"3,-1 1,1-1,-1 0,0 1,1-1,-1 1,-1 0,1 0,1-1,-1 1,0 0,1 0,-1 1,0-1,0 0,1 1,-2-1,1 1,1-1,-1 1,1 0,-1-1,0 1,1 0,0 0,-1 0,1 0,-1 0,0 1,1-1,-1 2,-3 5,0 0,0 1,1-1,1 1,0-1,-1 1,1 0,1 0,1 0,0 2,0-2,1 0,0 0,0 1,1-1,0 0,3 11,-3-17,0 0,1 0,-1 0,0 0,0-1,1 1,-1 0,1-1,0 1,0-1,0 1,1-1,-1 0,0 0,0 0,1 0,-1 0,1-1,1 1,-2-1,1 0,0 1,0-1,0-1,1 1,-1 0,0-1,0 2,0-2,1 0,-1 0,0 0,0 0,0-2,0 2,1-1,-1 0,0 1,0-1,5-2,-2-2,1 0,0-1,-1 0,-1 0,1 0,0 0,-2-1,2 1,4-14,-7 15,0-3,0-1,-2 1,1 0,-1-1,0 1,-1-2,0 1,-1 1,1-1,-5-13,4 20,0-1,-2 1,1 0,1 0,-1 0,0 0,0 1,0-2,0 1,-2 1,2-1,0 1,-1 0,1 0,-1 0,-3-1,4 1,0 0,0 0,0 0,0 1,0-1,0 1,-1-1,1 1,0 0,0 0,0 0,0 0,0 0,0 0,-2 0,2 1,0-1,0 1,0 0,0-1,-2 3,4-3,0 0,-1 0,1 0,0 1,0-1,0 0,-2 0,2 1,0-1,0 0,0 1,0-1,-1 0,1 0,0 1,0-1,0 0,0 1,0-1,0 0,0 1,0-1,0 0,0 1,0-1,0 0,0 1,1-1,-1 0,0 1,0-1,0 0,0 0,0 1,2-1,-2 1,14 9,20-2,-17-7,0-1,-1 0,1-1,0-1,-1 0,1-1,30-11,-42 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3:22.067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9,'-27'-4,"26"3,-1 1,1-1,-1 0,0 1,1-1,-1 1,-1 0,1 0,1-1,-1 1,0 0,1 0,-1 1,0-1,0 0,1 1,-2-1,1 1,1-1,-1 1,1 0,-1-1,0 1,1 0,0 0,-1 0,1 0,-1 0,0 1,1-1,-1 2,-3 5,0 0,0 1,1-1,1 1,0-1,-1 1,1 0,1 0,1 0,0 2,0-2,1 0,0 0,0 1,1-1,0 0,3 11,-3-17,0 0,1 0,-1 0,0 0,0-1,1 1,-1 0,1-1,0 1,0-1,0 1,1-1,-1 0,0 0,0 0,1 0,-1 0,1-1,1 1,-2-1,1 0,0 1,0-1,0-1,1 1,-1 0,0-1,0 2,0-2,1 0,-1 0,0 0,0 0,0-2,0 2,1-1,-1 0,0 1,0-1,5-2,-2-2,1 0,0-1,-1 0,-1 0,1 0,0 0,-2-1,2 1,4-14,-7 15,0-3,0-1,-2 1,1 0,-1-1,0 1,-1-2,0 1,-1 1,1-1,-5-13,4 20,0-1,-2 1,1 0,1 0,-1 0,0 0,0 1,0-2,0 1,-2 1,2-1,0 1,-1 0,1 0,-1 0,-3-1,4 1,0 0,0 0,0 0,0 1,0-1,0 1,-1-1,1 1,0 0,0 0,0 0,0 0,0 0,0 0,-2 0,2 1,0-1,0 1,0 0,0-1,-2 3,4-3,0 0,-1 0,1 0,0 1,0-1,0 0,-2 0,2 1,0-1,0 0,0 1,0-1,-1 0,1 0,0 1,0-1,0 0,0 1,0-1,0 0,0 1,0-1,0 0,0 1,0-1,0 0,0 1,1-1,-1 0,0 1,0-1,0 0,0 0,0 1,2-1,-2 1,14 9,20-2,-17-7,0-1,-1 0,1-1,0-1,-1 0,1-1,30-11,-42 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2:31.112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9,'-27'-4,"26"3,-1 1,1-1,-1 0,0 1,1-1,-1 1,-1 0,1 0,1-1,-1 1,0 0,1 0,-1 1,0-1,0 0,1 1,-2-1,1 1,1-1,-1 1,1 0,-1-1,0 1,1 0,0 0,-1 0,1 0,-1 0,0 1,1-1,-1 2,-3 5,0 0,0 1,1-1,1 1,0-1,-1 1,1 0,1 0,1 0,0 2,0-2,1 0,0 0,0 1,1-1,0 0,3 11,-3-17,0 0,1 0,-1 0,0 0,0-1,1 1,-1 0,1-1,0 1,0-1,0 1,1-1,-1 0,0 0,0 0,1 0,-1 0,1-1,1 1,-2-1,1 0,0 1,0-1,0-1,1 1,-1 0,0-1,0 2,0-2,1 0,-1 0,0 0,0 0,0-2,0 2,1-1,-1 0,0 1,0-1,5-2,-2-2,1 0,0-1,-1 0,-1 0,1 0,0 0,-2-1,2 1,4-14,-7 15,0-3,0-1,-2 1,1 0,-1-1,0 1,-1-2,0 1,-1 1,1-1,-5-13,4 20,0-1,-2 1,1 0,1 0,-1 0,0 0,0 1,0-2,0 1,-2 1,2-1,0 1,-1 0,1 0,-1 0,-3-1,4 1,0 0,0 0,0 0,0 1,0-1,0 1,-1-1,1 1,0 0,0 0,0 0,0 0,0 0,0 0,-2 0,2 1,0-1,0 1,0 0,0-1,-2 3,4-3,0 0,-1 0,1 0,0 1,0-1,0 0,-2 0,2 1,0-1,0 0,0 1,0-1,-1 0,1 0,0 1,0-1,0 0,0 1,0-1,0 0,0 1,0-1,0 0,0 1,0-1,0 0,0 1,1-1,-1 0,0 1,0-1,0 0,0 0,0 1,2-1,-2 1,14 9,20-2,-17-7,0-1,-1 0,1-1,0-1,-1 0,1-1,30-11,-42 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0:44.441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9,'-27'-4,"26"3,-1 1,1-1,-1 0,0 1,1-1,-1 1,-1 0,1 0,1-1,-1 1,0 0,1 0,-1 1,0-1,0 0,1 1,-2-1,1 1,1-1,-1 1,1 0,-1-1,0 1,1 0,0 0,-1 0,1 0,-1 0,0 1,1-1,-1 2,-3 5,0 0,0 1,1-1,1 1,0-1,-1 1,1 0,1 0,1 0,0 2,0-2,1 0,0 0,0 1,1-1,0 0,3 11,-3-17,0 0,1 0,-1 0,0 0,0-1,1 1,-1 0,1-1,0 1,0-1,0 1,1-1,-1 0,0 0,0 0,1 0,-1 0,1-1,1 1,-2-1,1 0,0 1,0-1,0-1,1 1,-1 0,0-1,0 2,0-2,1 0,-1 0,0 0,0 0,0-2,0 2,1-1,-1 0,0 1,0-1,5-2,-2-2,1 0,0-1,-1 0,-1 0,1 0,0 0,-2-1,2 1,4-14,-7 15,0-3,0-1,-2 1,1 0,-1-1,0 1,-1-2,0 1,-1 1,1-1,-5-13,4 20,0-1,-2 1,1 0,1 0,-1 0,0 0,0 1,0-2,0 1,-2 1,2-1,0 1,-1 0,1 0,-1 0,-3-1,4 1,0 0,0 0,0 0,0 1,0-1,0 1,-1-1,1 1,0 0,0 0,0 0,0 0,0 0,0 0,-2 0,2 1,0-1,0 1,0 0,0-1,-2 3,4-3,0 0,-1 0,1 0,0 1,0-1,0 0,-2 0,2 1,0-1,0 0,0 1,0-1,-1 0,1 0,0 1,0-1,0 0,0 1,0-1,0 0,0 1,0-1,0 0,0 1,0-1,0 0,0 1,1-1,-1 0,0 1,0-1,0 0,0 0,0 1,2-1,-2 1,14 9,20-2,-17-7,0-1,-1 0,1-1,0-1,-1 0,1-1,30-11,-42 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4:37.099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9,'-27'-4,"26"3,-1 1,1-1,-1 0,0 1,1-1,-1 1,-1 0,1 0,1-1,-1 1,0 0,1 0,-1 1,0-1,0 0,1 1,-2-1,1 1,1-1,-1 1,1 0,-1-1,0 1,1 0,0 0,-1 0,1 0,-1 0,0 1,1-1,-1 2,-3 5,0 0,0 1,1-1,1 1,0-1,-1 1,1 0,1 0,1 0,0 2,0-2,1 0,0 0,0 1,1-1,0 0,3 11,-3-17,0 0,1 0,-1 0,0 0,0-1,1 1,-1 0,1-1,0 1,0-1,0 1,1-1,-1 0,0 0,0 0,1 0,-1 0,1-1,1 1,-2-1,1 0,0 1,0-1,0-1,1 1,-1 0,0-1,0 2,0-2,1 0,-1 0,0 0,0 0,0-2,0 2,1-1,-1 0,0 1,0-1,5-2,-2-2,1 0,0-1,-1 0,-1 0,1 0,0 0,-2-1,2 1,4-14,-7 15,0-3,0-1,-2 1,1 0,-1-1,0 1,-1-2,0 1,-1 1,1-1,-5-13,4 20,0-1,-2 1,1 0,1 0,-1 0,0 0,0 1,0-2,0 1,-2 1,2-1,0 1,-1 0,1 0,-1 0,-3-1,4 1,0 0,0 0,0 0,0 1,0-1,0 1,-1-1,1 1,0 0,0 0,0 0,0 0,0 0,0 0,-2 0,2 1,0-1,0 1,0 0,0-1,-2 3,4-3,0 0,-1 0,1 0,0 1,0-1,0 0,-2 0,2 1,0-1,0 0,0 1,0-1,-1 0,1 0,0 1,0-1,0 0,0 1,0-1,0 0,0 1,0-1,0 0,0 1,0-1,0 0,0 1,1-1,-1 0,0 1,0-1,0 0,0 0,0 1,2-1,-2 1,14 9,20-2,-17-7,0-1,-1 0,1-1,0-1,-1 0,1-1,30-11,-42 12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4:34.939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9,'-27'-4,"26"3,-1 1,1-1,-1 0,0 1,1-1,-1 1,-1 0,1 0,1-1,-1 1,0 0,1 0,-1 1,0-1,0 0,1 1,-2-1,1 1,1-1,-1 1,1 0,-1-1,0 1,1 0,0 0,-1 0,1 0,-1 0,0 1,1-1,-1 2,-3 5,0 0,0 1,1-1,1 1,0-1,-1 1,1 0,1 0,1 0,0 2,0-2,1 0,0 0,0 1,1-1,0 0,3 11,-3-17,0 0,1 0,-1 0,0 0,0-1,1 1,-1 0,1-1,0 1,0-1,0 1,1-1,-1 0,0 0,0 0,1 0,-1 0,1-1,1 1,-2-1,1 0,0 1,0-1,0-1,1 1,-1 0,0-1,0 2,0-2,1 0,-1 0,0 0,0 0,0-2,0 2,1-1,-1 0,0 1,0-1,5-2,-2-2,1 0,0-1,-1 0,-1 0,1 0,0 0,-2-1,2 1,4-14,-7 15,0-3,0-1,-2 1,1 0,-1-1,0 1,-1-2,0 1,-1 1,1-1,-5-13,4 20,0-1,-2 1,1 0,1 0,-1 0,0 0,0 1,0-2,0 1,-2 1,2-1,0 1,-1 0,1 0,-1 0,-3-1,4 1,0 0,0 0,0 0,0 1,0-1,0 1,-1-1,1 1,0 0,0 0,0 0,0 0,0 0,0 0,-2 0,2 1,0-1,0 1,0 0,0-1,-2 3,4-3,0 0,-1 0,1 0,0 1,0-1,0 0,-2 0,2 1,0-1,0 0,0 1,0-1,-1 0,1 0,0 1,0-1,0 0,0 1,0-1,0 0,0 1,0-1,0 0,0 1,0-1,0 0,0 1,1-1,-1 0,0 1,0-1,0 0,0 0,0 1,2-1,-2 1,14 9,20-2,-17-7,0-1,-1 0,1-1,0-1,-1 0,1-1,30-11,-42 12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7:04:32.358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119 9,'-26'-4,"25"3,-1 1,1-1,-2 0,1 1,1-1,-1 1,0 0,0 0,1-1,-1 1,-1 0,2 0,-1 1,0-1,0 0,1 1,-1-1,0 1,1-1,-2 1,2 0,-1-1,0 1,1 0,0 0,-1 0,1 0,0 0,-1 1,0-1,0 2,-3 5,0 1,0-1,1 0,1 1,0-1,0 1,-1 0,2 0,1 1,0 0,0-1,1 0,0 0,0 1,1 0,0-1,3 10,-3-16,1 0,-1 0,0 0,0 0,0-1,1 1,-1 0,1-1,0 1,0-1,1 1,-1 0,0-1,0 0,0 0,1 0,-1 0,2-1,-1 1,-1-1,1 0,0 1,1-1,-1-1,0 1,0 0,0-1,1 1,-1-1,0 0,0 0,0 0,1 0,-1-1,0 1,0-1,0 0,1 1,-1-1,4-2,0-2,0 0,0-2,-1 1,-1 0,1 0,0 0,-2-1,2 1,4-13,-6 14,-2-4,1 0,-2 1,1 0,-1-1,0 1,-1-1,0-1,-1 2,1-1,-5-13,4 20,0-1,-1 1,-1 0,2 0,-1 0,0 0,0 1,0-1,0-1,-2 2,2-1,0 1,-1 0,1 0,-1 0,-3-1,4 1,0 0,0 0,0 0,0 1,0-1,-1 1,1-1,0 1,0 0,0 0,0 0,0 0,-1 0,1 0,-1 0,1 1,0-1,0 1,0 0,-1-1,-1 3,4-3,0 0,-1 0,1 0,0 1,0-1,0 0,-1 0,1 1,0-1,0 0,0 1,0-1,-1 0,1 0,0 1,0-1,0 0,0 1,0-1,0 0,0 1,0-1,0 0,0 1,0-1,0 0,0 1,1-1,-1 0,0 1,0-1,0 0,0 0,0 2,1-2,-1 1,15 8,19-1,-17-7,0-1,-1 0,1-1,1-1,-2 0,1-1,30-11,-42 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07:08.9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114 9,'-25'-4,"23"3,1 1,-1-1,0 0,1 1,-1-1,0 1,1 0,-1 0,0-1,0 1,0 0,1 0,-1 1,0-1,0 0,1 1,-1-1,0 1,1-1,-1 1,0 0,1-1,-1 1,1 0,-1 0,1 0,0 0,-1 1,1-1,0 0,-1 2,-3 5,0 0,1 0,0 0,0 1,1 0,0 0,1 0,0 0,0 0,1 0,0 0,1 1,0-1,0 0,1 0,0 1,4 9,-5-16,1 0,0 0,0 0,0 0,1-1,-1 1,1 0,-1-1,1 1,0-1,0 0,0 1,0-1,1 0,-1 0,0 0,1 0,0-1,-1 1,1-1,0 0,0 1,0-1,0-1,0 1,0 0,0-1,0 1,0-1,0 0,0 0,1 0,-1 0,0-1,0 1,0-1,0 1,0-1,0 0,4-2,-1-2,1 0,-1-1,0 0,0 0,-1 0,0 0,0-1,0 0,5-11,-7 13,0-4,-1 1,0 0,-1-1,0 1,0-1,-1 0,0 1,0-1,-1 1,-3-15,2 21,1 0,-1-1,0 1,1 0,-1 0,0 0,0 1,0-1,-1 0,1 1,0-1,-1 1,1 0,0 0,-1 0,-3-1,5 1,-1 0,0 0,0 1,0-1,0 0,0 1,-1-1,1 1,0 0,0 0,0 0,0 0,0 0,-1 0,1 1,0-1,0 0,0 1,0 0,0 0,-2 1,4-2,-1 0,1 0,0 0,0 1,-1-1,1 0,0 0,0 1,0-1,-1 0,1 1,0-1,0 0,0 1,0-1,0 0,0 1,0-1,0 0,0 0,0 1,0-1,0 0,0 1,0-1,0 0,0 1,0-1,0 0,0 1,1-1,-1 0,0 1,0-1,0 0,1 1,13 8,19-1,-17-7,0 0,0-2,0 0,-1-1,1 0,0-1,29-10,-40 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08:22.8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112 9,'-25'-4,"24"3,-1 1,1-1,-1 0,0 1,1-1,-1 1,0 0,0 0,1-1,-1 1,0 0,1 0,-1 1,0-1,0 0,1 1,-1-1,0 1,1-1,-1 1,1 0,-1-1,0 1,1 0,0 0,-1 0,1 0,0 0,-1 1,1-1,-1 2,-3 5,0 0,1 0,0 0,1 1,0-1,0 1,0 0,1 0,1 0,0 1,0-1,1 0,0 0,0 1,1-1,0 0,3 10,-3-16,0 0,0 0,0 0,0 0,0-1,1 1,-1 0,1-1,0 1,0-1,0 1,0-1,0 0,0 0,0 0,1 0,-1 0,1-1,0 1,-1-1,1 0,0 1,0-1,0-1,0 1,0 0,0-1,0 1,0-1,0 0,0 0,0 0,0 0,0-1,0 1,0-1,0 0,0 1,0-1,4-2,-1-2,1 0,-1-1,0 0,-1 0,0 0,1 0,-2-1,1 1,5-13,-7 14,-1-3,1-1,-2 1,1 0,-1-1,0 1,-1-1,0 0,-1 1,1-1,-5-13,4 20,0-1,-1 1,0 0,1 0,-1 0,0 0,0 1,0-1,0 0,-1 1,1-1,0 1,-1 0,1 0,-1 0,-2-1,3 1,0 0,0 0,0 0,0 1,0-1,0 1,0-1,0 1,0 0,0 0,0 0,0 0,0 0,0 0,-1 0,1 1,0-1,0 1,0 0,0-1,-2 3,4-3,0 0,-1 0,1 0,0 1,0-1,0 0,-1 0,1 1,0-1,0 0,0 1,0-1,-1 0,1 0,0 1,0-1,0 0,0 1,0-1,0 0,0 1,0-1,0 0,0 1,0-1,0 0,0 1,1-1,-1 0,0 1,0-1,0 0,0 0,0 1,1-1,-1 1,14 8,18-1,-16-7,0-1,-1 0,1-1,0-1,-1 0,1-1,28-10,-39 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24:27.8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114 9,'-25'-4,"23"3,1 1,-1-1,0 0,1 1,-1-1,0 1,1 0,-1 0,0-1,0 1,0 0,1 0,-1 1,0-1,0 0,1 1,-1-1,0 1,1-1,-1 1,0 0,1-1,-1 1,1 0,-1 0,1 0,0 0,-1 1,1-1,0 0,-1 2,-3 5,0 0,1 0,0 0,0 1,1 0,0 0,1 0,0 0,0 0,1 0,0 0,1 1,0-1,0 0,1 0,0 1,4 9,-5-16,1 0,0 0,0 0,0 0,1-1,-1 1,1 0,-1-1,1 1,0-1,0 0,0 1,0-1,1 0,-1 0,0 0,1 0,0-1,-1 1,1-1,0 0,0 1,0-1,0-1,0 1,0 0,0-1,0 1,0-1,0 0,0 0,1 0,-1 0,0-1,0 1,0-1,0 1,0-1,0 0,4-2,-1-2,1 0,-1-1,0 0,0 0,-1 0,0 0,0-1,0 0,5-11,-7 13,0-4,-1 1,0 0,-1-1,0 1,0-1,-1 0,0 1,0-1,-1 1,-3-15,2 21,1 0,-1-1,0 1,1 0,-1 0,0 0,0 1,0-1,-1 0,1 1,0-1,-1 1,1 0,0 0,-1 0,-3-1,5 1,-1 0,0 0,0 1,0-1,0 0,0 1,-1-1,1 1,0 0,0 0,0 0,0 0,0 0,-1 0,1 1,0-1,0 0,0 1,0 0,0 0,-2 1,4-2,-1 0,1 0,0 0,0 1,-1-1,1 0,0 0,0 1,0-1,-1 0,1 1,0-1,0 0,0 1,0-1,0 0,0 1,0-1,0 0,0 0,0 1,0-1,0 0,0 1,0-1,0 0,0 1,0-1,0 0,0 1,1-1,-1 0,0 1,0-1,0 0,1 1,13 8,19-1,-17-7,0 0,0-2,0 0,-1-1,1 0,0-1,29-10,-40 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27:00.8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112 9,'-25'-4,"24"3,-1 1,1-1,-1 0,0 1,1-1,-1 1,0 0,0 0,1-1,-1 1,0 0,1 0,-1 1,0-1,0 0,1 1,-1-1,0 1,1-1,-1 1,1 0,-1-1,0 1,1 0,0 0,-1 0,1 0,0 0,-1 1,1-1,-1 2,-3 5,0 0,1 0,0 0,1 1,0-1,0 1,0 0,1 0,1 0,0 1,0-1,1 0,0 0,0 1,1-1,0 0,3 10,-3-16,0 0,0 0,0 0,0 0,0-1,1 1,-1 0,1-1,0 1,0-1,0 1,0-1,0 0,0 0,0 0,1 0,-1 0,1-1,0 1,-1-1,1 0,0 1,0-1,0-1,0 1,0 0,0-1,0 1,0-1,0 0,0 0,0 0,0 0,0-1,0 1,0-1,0 0,0 1,0-1,4-2,-1-2,1 0,-1-1,0 0,-1 0,0 0,1 0,-2-1,1 1,5-13,-7 14,-1-3,1-1,-2 1,1 0,-1-1,0 1,-1-1,0 0,-1 1,1-1,-5-13,4 20,0-1,-1 1,0 0,1 0,-1 0,0 0,0 1,0-1,0 0,-1 1,1-1,0 1,-1 0,1 0,-1 0,-2-1,3 1,0 0,0 0,0 0,0 1,0-1,0 1,0-1,0 1,0 0,0 0,0 0,0 0,0 0,0 0,-1 0,1 1,0-1,0 1,0 0,0-1,-2 3,4-3,0 0,-1 0,1 0,0 1,0-1,0 0,-1 0,1 1,0-1,0 0,0 1,0-1,-1 0,1 0,0 1,0-1,0 0,0 1,0-1,0 0,0 1,0-1,0 0,0 1,0-1,0 0,0 1,1-1,-1 0,0 1,0-1,0 0,0 0,0 1,1-1,-1 1,14 8,18-1,-16-7,0-1,-1 0,1-1,0-1,-1 0,1-1,28-10,-39 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2T15:33:31.327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114 9,'-25'-4,"24"3,-2 1,2-1,-1 0,0 1,1-1,-1 1,0 0,0 0,1-1,-1 1,0 0,1 0,-1 1,0-1,0 0,1 1,-1-1,0 1,1-1,-1 1,1 0,-1-1,0 1,1 0,0 0,-1 0,1 0,0 0,-1 1,1-1,-1 2,-3 5,-1 0,2 0,0 0,1 1,0-1,0 1,0 0,1 0,1 0,0 1,0 0,1-1,0 0,0 1,1-1,0 0,3 10,-3-16,0 0,0 0,0 0,0 0,0-1,1 1,-1 0,1-1,0 1,0-1,0 1,0-1,0 0,1 0,-1 0,1 0,-1 0,1-1,0 1,-1-1,1 0,0 1,0-1,0-1,0 1,0 0,0-1,0 1,0-1,0 0,0 0,0 0,0 0,1-1,-1 1,0-1,0 0,0 1,0-1,4-2,-1-2,1 0,-1-1,0 0,-1 0,1 0,0 0,-2-1,1 1,5-13,-7 14,-1-3,1-1,-2 1,1 0,-1-1,0 0,-1 0,0 0,-1 1,1-1,-5-13,4 20,0-1,-1 1,0 0,1 0,-1 0,0 0,0 1,0-1,0 0,-1 1,1-1,0 1,-1 0,1 0,-1 0,-3-1,4 1,0 0,0 0,0 0,0 1,0-1,0 1,0-1,0 1,0 0,0 0,0 0,0 0,0 0,0 0,-1 0,1 1,0-1,0 1,0 0,0-1,-2 3,4-3,0 0,-1 0,1 0,0 1,0-1,0 0,-1 0,1 1,0-1,0 0,0 1,0-1,-1 0,1 0,0 1,0-1,0 0,0 1,0-1,0 0,0 1,0-1,0 0,0 1,0-1,0 0,0 1,1-1,-1 0,0 1,0-1,0 0,0 0,0 1,1-1,-1 1,14 8,18-1,-15-7,-1-1,-1 0,2-1,-1-1,-1 0,1-1,29-10,-40 11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137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32</cp:revision>
  <dcterms:created xsi:type="dcterms:W3CDTF">2022-09-12T14:47:00Z</dcterms:created>
  <dcterms:modified xsi:type="dcterms:W3CDTF">2022-09-12T17:04:00Z</dcterms:modified>
</cp:coreProperties>
</file>