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2429" w14:textId="3B19CA61" w:rsidR="003A5040" w:rsidRDefault="00373C79" w:rsidP="001F40F2">
      <w:pPr>
        <w:pStyle w:val="Nzov"/>
        <w:jc w:val="center"/>
      </w:pPr>
      <w:r>
        <w:t>Odpovede - Varga</w:t>
      </w:r>
    </w:p>
    <w:p w14:paraId="52C1E5A0" w14:textId="77777777" w:rsidR="00B63465" w:rsidRDefault="00B63465" w:rsidP="00B63465"/>
    <w:p w14:paraId="739315D3" w14:textId="565C7A1B" w:rsidR="00B63465" w:rsidRDefault="00A83D05" w:rsidP="00B63465">
      <w:pPr>
        <w:pStyle w:val="Odsekzoznamu"/>
        <w:numPr>
          <w:ilvl w:val="0"/>
          <w:numId w:val="1"/>
        </w:numPr>
      </w:pPr>
      <w:r>
        <w:t>Na akú školu si chodila a v akom roku si maturovala ?</w:t>
      </w:r>
    </w:p>
    <w:p w14:paraId="0E508B31" w14:textId="2ED1EF06" w:rsidR="00A83D05" w:rsidRDefault="00A83D05" w:rsidP="00A83D05">
      <w:pPr>
        <w:pStyle w:val="Odsekzoznamu"/>
        <w:numPr>
          <w:ilvl w:val="1"/>
          <w:numId w:val="1"/>
        </w:numPr>
      </w:pPr>
      <w:r>
        <w:t> Stredné odborné učilište – hotelová akadémia</w:t>
      </w:r>
    </w:p>
    <w:p w14:paraId="43FAB543" w14:textId="289A3C0F" w:rsidR="00A83D05" w:rsidRDefault="00A83D05" w:rsidP="00A83D05">
      <w:pPr>
        <w:pStyle w:val="Odsekzoznamu"/>
        <w:numPr>
          <w:ilvl w:val="1"/>
          <w:numId w:val="1"/>
        </w:numPr>
      </w:pPr>
      <w:r>
        <w:t> Rok 1993</w:t>
      </w:r>
    </w:p>
    <w:p w14:paraId="09CB8464" w14:textId="77777777" w:rsidR="00A83D05" w:rsidRDefault="00A83D05" w:rsidP="00A83D05"/>
    <w:p w14:paraId="31C52D5F" w14:textId="0937E599" w:rsidR="00A83D05" w:rsidRDefault="00A83D05" w:rsidP="00A83D05">
      <w:pPr>
        <w:pStyle w:val="Odsekzoznamu"/>
        <w:numPr>
          <w:ilvl w:val="0"/>
          <w:numId w:val="1"/>
        </w:numPr>
      </w:pPr>
      <w:r>
        <w:t>Ako prebiehali prípravy na maturitu</w:t>
      </w:r>
    </w:p>
    <w:p w14:paraId="1BF18599" w14:textId="6F831865" w:rsidR="00A83D05" w:rsidRDefault="00A83D05" w:rsidP="00A83D05">
      <w:pPr>
        <w:pStyle w:val="Odsekzoznamu"/>
        <w:numPr>
          <w:ilvl w:val="1"/>
          <w:numId w:val="1"/>
        </w:numPr>
      </w:pPr>
      <w:r>
        <w:t> Rovnako ako teraz, priebežne sme sa učili maturitné témy</w:t>
      </w:r>
    </w:p>
    <w:p w14:paraId="608C4FC3" w14:textId="77777777" w:rsidR="00A83D05" w:rsidRDefault="00A83D05" w:rsidP="00A83D05"/>
    <w:p w14:paraId="74256987" w14:textId="42FFDAE4" w:rsidR="00A83D05" w:rsidRDefault="00A83D05" w:rsidP="00A83D05">
      <w:pPr>
        <w:pStyle w:val="Odsekzoznamu"/>
        <w:numPr>
          <w:ilvl w:val="0"/>
          <w:numId w:val="1"/>
        </w:numPr>
      </w:pPr>
      <w:r>
        <w:t xml:space="preserve">Z akých predmetov si maturovala </w:t>
      </w:r>
    </w:p>
    <w:p w14:paraId="1A28957C" w14:textId="2DB18353" w:rsidR="00A83D05" w:rsidRDefault="00A83D05" w:rsidP="00A83D05">
      <w:pPr>
        <w:pStyle w:val="Odsekzoznamu"/>
        <w:numPr>
          <w:ilvl w:val="1"/>
          <w:numId w:val="1"/>
        </w:numPr>
      </w:pPr>
      <w:r>
        <w:t> Ekonomika, Slovenčina, Nemčina</w:t>
      </w:r>
    </w:p>
    <w:p w14:paraId="2FEC9B5B" w14:textId="77777777" w:rsidR="00A83D05" w:rsidRDefault="00A83D05" w:rsidP="00A83D05"/>
    <w:p w14:paraId="51A82F59" w14:textId="77777777" w:rsidR="00A83D05" w:rsidRDefault="00A83D05" w:rsidP="00A83D05">
      <w:pPr>
        <w:pStyle w:val="Odsekzoznamu"/>
        <w:numPr>
          <w:ilvl w:val="0"/>
          <w:numId w:val="1"/>
        </w:numPr>
      </w:pPr>
      <w:r>
        <w:t> Prečo si si vybrala práve tieto predmety ?</w:t>
      </w:r>
    </w:p>
    <w:p w14:paraId="434F3B71" w14:textId="33A568D9" w:rsidR="00A83D05" w:rsidRDefault="00A83D05" w:rsidP="00A83D05">
      <w:pPr>
        <w:pStyle w:val="Odsekzoznamu"/>
        <w:numPr>
          <w:ilvl w:val="1"/>
          <w:numId w:val="1"/>
        </w:numPr>
      </w:pPr>
      <w:r>
        <w:t> Slovenčina aj Ekonomika boli na škole dané, Nemčinu som si vybrala lebo som verila že mať na vysvedčení Nemčinu znamenalo že sa viacej uplatním, taktiež sme nemali veľa predmetov na výber, mohli sme si vybrať ako voliteľný predmet buď Nemčinu, Ruštinu alebo Občiansku náuku</w:t>
      </w:r>
    </w:p>
    <w:p w14:paraId="5E49ADB6" w14:textId="77777777" w:rsidR="00A83D05" w:rsidRDefault="00A83D05" w:rsidP="00A83D05"/>
    <w:p w14:paraId="381DE4A4" w14:textId="21D78CE6" w:rsidR="00A83D05" w:rsidRDefault="00A83D05" w:rsidP="00A83D05">
      <w:pPr>
        <w:pStyle w:val="Odsekzoznamu"/>
        <w:numPr>
          <w:ilvl w:val="0"/>
          <w:numId w:val="1"/>
        </w:numPr>
      </w:pPr>
      <w:r>
        <w:t>Ako vtedy prebiehali maturity ?</w:t>
      </w:r>
    </w:p>
    <w:p w14:paraId="2772E9D1" w14:textId="7431BCB8" w:rsidR="00A83D05" w:rsidRDefault="00A83D05" w:rsidP="00A83D05">
      <w:pPr>
        <w:pStyle w:val="Odsekzoznamu"/>
        <w:numPr>
          <w:ilvl w:val="1"/>
          <w:numId w:val="1"/>
        </w:numPr>
      </w:pPr>
      <w:r>
        <w:t> Rozdelili nás do dvoch skupín, keďže sme boli 30, a prví maturovali v prvý deň, druhí v druhý.</w:t>
      </w:r>
    </w:p>
    <w:p w14:paraId="31A54D14" w14:textId="06223C10" w:rsidR="00A83D05" w:rsidRDefault="00A83D05" w:rsidP="00A83D05">
      <w:pPr>
        <w:pStyle w:val="Odsekzoznamu"/>
        <w:numPr>
          <w:ilvl w:val="1"/>
          <w:numId w:val="1"/>
        </w:numPr>
      </w:pPr>
      <w:r>
        <w:t> Slohové práce sme písali len zo Slovenčiny</w:t>
      </w:r>
    </w:p>
    <w:p w14:paraId="702305CE" w14:textId="77777777" w:rsidR="00A83D05" w:rsidRDefault="00A83D05" w:rsidP="00A83D05"/>
    <w:p w14:paraId="0732482C" w14:textId="39F8E8CA" w:rsidR="00A83D05" w:rsidRDefault="00A83D05" w:rsidP="00A83D05">
      <w:pPr>
        <w:pStyle w:val="Odsekzoznamu"/>
        <w:numPr>
          <w:ilvl w:val="0"/>
          <w:numId w:val="1"/>
        </w:numPr>
      </w:pPr>
      <w:r>
        <w:t> Akú slohovú prácu si písala ?</w:t>
      </w:r>
    </w:p>
    <w:p w14:paraId="3CDC8C3D" w14:textId="142F0BEE" w:rsidR="00A83D05" w:rsidRDefault="00A83D05" w:rsidP="00A83D05">
      <w:pPr>
        <w:pStyle w:val="Odsekzoznamu"/>
        <w:numPr>
          <w:ilvl w:val="1"/>
          <w:numId w:val="1"/>
        </w:numPr>
      </w:pPr>
      <w:r>
        <w:t>Úvahu, ale tému si už nepamätám</w:t>
      </w:r>
    </w:p>
    <w:p w14:paraId="0C86FC9D" w14:textId="4928879F" w:rsidR="00A83D05" w:rsidRDefault="00A83D05" w:rsidP="00A83D05"/>
    <w:p w14:paraId="7A6F687D" w14:textId="77777777" w:rsidR="00A83D05" w:rsidRPr="00B63465" w:rsidRDefault="00A83D05" w:rsidP="00A83D05"/>
    <w:sectPr w:rsidR="00A83D05" w:rsidRPr="00B63465" w:rsidSect="001F40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0798"/>
    <w:multiLevelType w:val="hybridMultilevel"/>
    <w:tmpl w:val="9578C6A6"/>
    <w:lvl w:ilvl="0" w:tplc="BAF254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83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79"/>
    <w:rsid w:val="001F40F2"/>
    <w:rsid w:val="00373C79"/>
    <w:rsid w:val="003A5040"/>
    <w:rsid w:val="00846578"/>
    <w:rsid w:val="00A83D05"/>
    <w:rsid w:val="00B63465"/>
    <w:rsid w:val="00C6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57A8"/>
  <w15:chartTrackingRefBased/>
  <w15:docId w15:val="{12D0123B-DAC4-4466-84CE-1D19F576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1F4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F40F2"/>
    <w:rPr>
      <w:rFonts w:asciiTheme="majorHAnsi" w:eastAsiaTheme="majorEastAsia" w:hAnsiTheme="majorHAnsi" w:cstheme="majorBidi"/>
      <w:spacing w:val="-10"/>
      <w:kern w:val="28"/>
      <w:sz w:val="56"/>
      <w:szCs w:val="56"/>
      <w:lang w:val="sk-SK"/>
    </w:rPr>
  </w:style>
  <w:style w:type="paragraph" w:styleId="Odsekzoznamu">
    <w:name w:val="List Paragraph"/>
    <w:basedOn w:val="Normlny"/>
    <w:uiPriority w:val="34"/>
    <w:qFormat/>
    <w:rsid w:val="00B6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ocuments\Vlastn&#233;%20&#353;abl&#243;ny%20bal&#237;ka%20Office\Blank%20enhanced.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 enhanced.dotx</Template>
  <TotalTime>106</TotalTime>
  <Pages>1</Pages>
  <Words>126</Words>
  <Characters>722</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2</cp:revision>
  <dcterms:created xsi:type="dcterms:W3CDTF">2023-05-10T17:50:00Z</dcterms:created>
  <dcterms:modified xsi:type="dcterms:W3CDTF">2023-05-10T19:36:00Z</dcterms:modified>
</cp:coreProperties>
</file>