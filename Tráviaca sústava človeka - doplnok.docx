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146C" w14:textId="5F445FDC" w:rsidR="00150E19" w:rsidRPr="00205D9E" w:rsidRDefault="00FF5710" w:rsidP="00465E9E">
      <w:pPr>
        <w:pStyle w:val="Nzov"/>
        <w:jc w:val="center"/>
        <w:rPr>
          <w:b/>
          <w:bCs/>
        </w:rPr>
      </w:pPr>
      <w:r>
        <w:rPr>
          <w:b/>
          <w:bCs/>
        </w:rPr>
        <w:t>Tráviaca sústava človeka</w:t>
      </w:r>
      <w:r w:rsidR="00E65B2E">
        <w:rPr>
          <w:b/>
          <w:bCs/>
        </w:rPr>
        <w:t xml:space="preserve">  - doplnok</w:t>
      </w:r>
    </w:p>
    <w:p w14:paraId="294F50BF" w14:textId="77777777" w:rsidR="00465E9E" w:rsidRPr="00205D9E" w:rsidRDefault="00465E9E" w:rsidP="00465E9E"/>
    <w:p w14:paraId="62D97D3C" w14:textId="77749511" w:rsidR="00465E9E" w:rsidRDefault="00FE05AD" w:rsidP="00465E9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Žalúdok (Gaster)</w:t>
      </w:r>
    </w:p>
    <w:p w14:paraId="096C8984" w14:textId="70EC3EF9" w:rsidR="00FE05AD" w:rsidRPr="00FE05AD" w:rsidRDefault="00FE05AD" w:rsidP="00FE05AD">
      <w:pPr>
        <w:pStyle w:val="Odsekzoznamu"/>
        <w:numPr>
          <w:ilvl w:val="1"/>
          <w:numId w:val="1"/>
        </w:numPr>
        <w:rPr>
          <w:b/>
          <w:bCs/>
        </w:rPr>
      </w:pPr>
      <w:r>
        <w:t> Valcovitý svalový orgán, ktorý je umiestnený pod bránicou</w:t>
      </w:r>
    </w:p>
    <w:p w14:paraId="4B45EF8F" w14:textId="4186F184" w:rsidR="00FE05AD" w:rsidRPr="00FE05AD" w:rsidRDefault="00FE05AD" w:rsidP="00FE05AD">
      <w:pPr>
        <w:pStyle w:val="Odsekzoznamu"/>
        <w:numPr>
          <w:ilvl w:val="1"/>
          <w:numId w:val="1"/>
        </w:numPr>
        <w:rPr>
          <w:b/>
          <w:bCs/>
        </w:rPr>
      </w:pPr>
      <w:r>
        <w:t> Jeho objem je 1 – 2l</w:t>
      </w:r>
    </w:p>
    <w:p w14:paraId="1B8A127F" w14:textId="3238D77C" w:rsidR="00FE05AD" w:rsidRPr="00FE05AD" w:rsidRDefault="00FE05AD" w:rsidP="00FE05AD">
      <w:pPr>
        <w:pStyle w:val="Odsekzoznamu"/>
        <w:numPr>
          <w:ilvl w:val="1"/>
          <w:numId w:val="1"/>
        </w:numPr>
        <w:rPr>
          <w:b/>
          <w:bCs/>
        </w:rPr>
      </w:pPr>
      <w:r>
        <w:t> Funkcia žalúdka – spracovanie a zhromažďovanie potravy</w:t>
      </w:r>
    </w:p>
    <w:p w14:paraId="49AF81CB" w14:textId="65F3A35F" w:rsidR="00FE05AD" w:rsidRPr="00FE05AD" w:rsidRDefault="00FE05AD" w:rsidP="00FE05AD">
      <w:pPr>
        <w:pStyle w:val="Odsekzoznamu"/>
        <w:numPr>
          <w:ilvl w:val="1"/>
          <w:numId w:val="1"/>
        </w:numPr>
        <w:rPr>
          <w:b/>
          <w:bCs/>
        </w:rPr>
      </w:pPr>
      <w:r>
        <w:t> Pohyby žalúdka:</w:t>
      </w:r>
    </w:p>
    <w:p w14:paraId="4ECF57B1" w14:textId="0F41F9EA" w:rsidR="00FE05AD" w:rsidRPr="00FE05AD" w:rsidRDefault="00FE05AD" w:rsidP="00FE05AD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Peristaltické</w:t>
      </w:r>
      <w:r>
        <w:t xml:space="preserve"> pohyby – premiešanie tráveniny (rôzne dlho)</w:t>
      </w:r>
    </w:p>
    <w:p w14:paraId="711D43BF" w14:textId="52D8EAE4" w:rsidR="00FE05AD" w:rsidRPr="00FE05AD" w:rsidRDefault="00FE05AD" w:rsidP="00FE05AD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Antiperistaltické</w:t>
      </w:r>
      <w:r>
        <w:t xml:space="preserve"> pohyby – zvracanie (obranný reflex)</w:t>
      </w:r>
    </w:p>
    <w:p w14:paraId="66B81B32" w14:textId="0C87AFCC" w:rsidR="00FE05AD" w:rsidRPr="00FE05AD" w:rsidRDefault="00FE05AD" w:rsidP="00FE05AD">
      <w:pPr>
        <w:pStyle w:val="Odsekzoznamu"/>
        <w:numPr>
          <w:ilvl w:val="1"/>
          <w:numId w:val="1"/>
        </w:numPr>
        <w:rPr>
          <w:b/>
          <w:bCs/>
        </w:rPr>
      </w:pPr>
      <w:r>
        <w:t> Stena žalúdka:</w:t>
      </w:r>
    </w:p>
    <w:p w14:paraId="4C6FD729" w14:textId="17BA212E" w:rsidR="00FE05AD" w:rsidRPr="00FE05AD" w:rsidRDefault="00FE05AD" w:rsidP="00FE05AD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Sliznica</w:t>
      </w:r>
      <w:r>
        <w:t xml:space="preserve"> – produkuje </w:t>
      </w:r>
      <w:r>
        <w:rPr>
          <w:b/>
          <w:bCs/>
        </w:rPr>
        <w:t xml:space="preserve">Mucín </w:t>
      </w:r>
      <w:r>
        <w:t xml:space="preserve">(zásaditý hlien, sliznica obaľuje vnútro, chráni stenu žalúdka pred </w:t>
      </w:r>
      <w:r>
        <w:rPr>
          <w:b/>
          <w:bCs/>
        </w:rPr>
        <w:t>Pepsínom</w:t>
      </w:r>
      <w:r>
        <w:t>)</w:t>
      </w:r>
    </w:p>
    <w:p w14:paraId="5A979410" w14:textId="7BEA2C70" w:rsidR="00FE05AD" w:rsidRPr="005A6FB5" w:rsidRDefault="00FE05AD" w:rsidP="00FE05AD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Väzivo</w:t>
      </w:r>
    </w:p>
    <w:p w14:paraId="61B7CEB4" w14:textId="2D67A7BA" w:rsidR="001942CA" w:rsidRPr="001942CA" w:rsidRDefault="001942CA" w:rsidP="00FE05AD">
      <w:pPr>
        <w:pStyle w:val="Odsekzoznamu"/>
        <w:numPr>
          <w:ilvl w:val="2"/>
          <w:numId w:val="1"/>
        </w:numPr>
        <w:rPr>
          <w:b/>
          <w:bCs/>
        </w:rPr>
      </w:pPr>
      <w:r>
        <w:t>3 vrstvy hladkých svalov</w:t>
      </w:r>
    </w:p>
    <w:p w14:paraId="7C9A5B90" w14:textId="0D04EC01" w:rsidR="001942CA" w:rsidRPr="001942CA" w:rsidRDefault="001942CA" w:rsidP="00FE05AD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Povrch </w:t>
      </w:r>
      <w:r w:rsidRPr="005A6FB5">
        <w:rPr>
          <w:b/>
          <w:bCs/>
        </w:rPr>
        <w:t>pobrušnice</w:t>
      </w:r>
      <w:r>
        <w:t xml:space="preserve"> (ochranná funkcia)</w:t>
      </w:r>
    </w:p>
    <w:p w14:paraId="10DE8AE7" w14:textId="5C9CB817" w:rsidR="001942CA" w:rsidRPr="001942CA" w:rsidRDefault="001942CA" w:rsidP="001942CA">
      <w:pPr>
        <w:pStyle w:val="Odsekzoznamu"/>
        <w:numPr>
          <w:ilvl w:val="1"/>
          <w:numId w:val="1"/>
        </w:numPr>
        <w:rPr>
          <w:b/>
          <w:bCs/>
        </w:rPr>
      </w:pPr>
      <w:r>
        <w:t> Enzýmy</w:t>
      </w:r>
    </w:p>
    <w:p w14:paraId="20EDC49E" w14:textId="0866D219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Pepsín</w:t>
      </w:r>
      <w:r>
        <w:t xml:space="preserve"> – štiepi/trávi bielkoviny</w:t>
      </w:r>
      <w:r w:rsidR="005A6FB5">
        <w:t xml:space="preserve"> (</w:t>
      </w:r>
      <w:r w:rsidR="005A6FB5" w:rsidRPr="005A6FB5">
        <w:rPr>
          <w:b/>
          <w:bCs/>
        </w:rPr>
        <w:t>HCL</w:t>
      </w:r>
      <w:r w:rsidR="005A6FB5">
        <w:t xml:space="preserve"> – aktivuje </w:t>
      </w:r>
      <w:r w:rsidR="005A6FB5" w:rsidRPr="005A6FB5">
        <w:rPr>
          <w:b/>
          <w:bCs/>
        </w:rPr>
        <w:t>pepsín</w:t>
      </w:r>
      <w:r w:rsidR="005A6FB5">
        <w:t xml:space="preserve">, jeho neaktívna forma je </w:t>
      </w:r>
      <w:r w:rsidR="005A6FB5" w:rsidRPr="005A6FB5">
        <w:rPr>
          <w:b/>
          <w:bCs/>
        </w:rPr>
        <w:t>pepsinogén</w:t>
      </w:r>
      <w:r w:rsidR="005A6FB5">
        <w:t>; ničí aj choroboplodné zárodky)</w:t>
      </w:r>
    </w:p>
    <w:p w14:paraId="21096F28" w14:textId="04304B4A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Lipáza</w:t>
      </w:r>
      <w:r>
        <w:t xml:space="preserve"> – štiepi tuky</w:t>
      </w:r>
    </w:p>
    <w:p w14:paraId="4BC4FEA5" w14:textId="6BBAF947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Chymozín</w:t>
      </w:r>
      <w:r>
        <w:t xml:space="preserve"> – zráža mlieko</w:t>
      </w:r>
    </w:p>
    <w:p w14:paraId="7EF9F9D2" w14:textId="6B96C6F8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 w:rsidRPr="005A6FB5">
        <w:rPr>
          <w:b/>
          <w:bCs/>
        </w:rPr>
        <w:t>Gastrín</w:t>
      </w:r>
      <w:r>
        <w:t xml:space="preserve"> – pomáha tráviť všeobecné zložky</w:t>
      </w:r>
    </w:p>
    <w:p w14:paraId="07EE249B" w14:textId="203B6121" w:rsidR="001942CA" w:rsidRDefault="001942CA" w:rsidP="001942CA">
      <w:pPr>
        <w:rPr>
          <w:b/>
          <w:bCs/>
        </w:rPr>
      </w:pPr>
    </w:p>
    <w:p w14:paraId="2109F2A7" w14:textId="7BE75311" w:rsidR="001942CA" w:rsidRDefault="001942CA" w:rsidP="001942C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Tenké črevo (Intestinum </w:t>
      </w:r>
      <w:r w:rsidR="005A6FB5">
        <w:rPr>
          <w:b/>
          <w:bCs/>
        </w:rPr>
        <w:t>T</w:t>
      </w:r>
      <w:r>
        <w:rPr>
          <w:b/>
          <w:bCs/>
        </w:rPr>
        <w:t>enue)</w:t>
      </w:r>
    </w:p>
    <w:p w14:paraId="1BFB68A5" w14:textId="45509C8B" w:rsidR="001942CA" w:rsidRDefault="001942CA" w:rsidP="001942CA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 w:rsidRPr="001942CA">
        <w:t xml:space="preserve">4 – 6 </w:t>
      </w:r>
      <w:r>
        <w:t>m dlhá svalová rúra</w:t>
      </w:r>
    </w:p>
    <w:p w14:paraId="40925E88" w14:textId="73F15903" w:rsidR="001942CA" w:rsidRDefault="001942CA" w:rsidP="001942CA">
      <w:pPr>
        <w:pStyle w:val="Odsekzoznamu"/>
        <w:numPr>
          <w:ilvl w:val="1"/>
          <w:numId w:val="1"/>
        </w:numPr>
      </w:pPr>
      <w:r>
        <w:t> Hrúbka – 2-5 cm</w:t>
      </w:r>
    </w:p>
    <w:p w14:paraId="753CC154" w14:textId="45042994" w:rsidR="001942CA" w:rsidRDefault="001942CA" w:rsidP="001942CA">
      <w:pPr>
        <w:pStyle w:val="Odsekzoznamu"/>
        <w:numPr>
          <w:ilvl w:val="1"/>
          <w:numId w:val="1"/>
        </w:numPr>
      </w:pPr>
      <w:r>
        <w:t> Funkcia – trávenie a vstrebávanie</w:t>
      </w:r>
    </w:p>
    <w:p w14:paraId="24696508" w14:textId="4FDC2484" w:rsidR="001942CA" w:rsidRDefault="001942CA" w:rsidP="001942CA">
      <w:pPr>
        <w:pStyle w:val="Odsekzoznamu"/>
        <w:numPr>
          <w:ilvl w:val="1"/>
          <w:numId w:val="1"/>
        </w:numPr>
      </w:pPr>
      <w:r>
        <w:t> Časti tenkého čreva:</w:t>
      </w:r>
    </w:p>
    <w:p w14:paraId="4B71AA54" w14:textId="12CBBD47" w:rsid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 w:rsidRPr="001942CA">
        <w:rPr>
          <w:b/>
          <w:bCs/>
        </w:rPr>
        <w:t xml:space="preserve">Dvanástnik </w:t>
      </w:r>
      <w:r>
        <w:rPr>
          <w:b/>
          <w:bCs/>
        </w:rPr>
        <w:t>(Duodenum):</w:t>
      </w:r>
    </w:p>
    <w:p w14:paraId="2D28FE9F" w14:textId="36C8EB0D" w:rsidR="007D7085" w:rsidRDefault="007D7085" w:rsidP="007D7085">
      <w:pPr>
        <w:pStyle w:val="Odsekzoznamu"/>
        <w:numPr>
          <w:ilvl w:val="3"/>
          <w:numId w:val="1"/>
        </w:numPr>
        <w:rPr>
          <w:b/>
          <w:bCs/>
        </w:rPr>
      </w:pPr>
      <w:r>
        <w:t>Najdôležitejšia, najkratšia a najhrubšia časť tenkého čreva</w:t>
      </w:r>
    </w:p>
    <w:p w14:paraId="32B17839" w14:textId="173CB2AE" w:rsidR="001942CA" w:rsidRPr="001942CA" w:rsidRDefault="001942CA" w:rsidP="001942CA">
      <w:pPr>
        <w:pStyle w:val="Odsekzoznamu"/>
        <w:numPr>
          <w:ilvl w:val="3"/>
          <w:numId w:val="1"/>
        </w:numPr>
        <w:rPr>
          <w:b/>
          <w:bCs/>
        </w:rPr>
      </w:pPr>
      <w:r>
        <w:t>Ústia do neho tráviace žľazy:</w:t>
      </w:r>
    </w:p>
    <w:p w14:paraId="28BE50F9" w14:textId="77777777" w:rsidR="001942CA" w:rsidRPr="001942CA" w:rsidRDefault="001942CA" w:rsidP="001942CA">
      <w:pPr>
        <w:pStyle w:val="Odsekzoznamu"/>
        <w:numPr>
          <w:ilvl w:val="4"/>
          <w:numId w:val="1"/>
        </w:numPr>
        <w:rPr>
          <w:b/>
          <w:bCs/>
        </w:rPr>
      </w:pPr>
      <w:r w:rsidRPr="001942CA">
        <w:rPr>
          <w:b/>
          <w:bCs/>
        </w:rPr>
        <w:t>Podžalúdková žľaza (Pankreas):</w:t>
      </w:r>
    </w:p>
    <w:p w14:paraId="59768485" w14:textId="1C3D94AE" w:rsidR="001942CA" w:rsidRPr="001942CA" w:rsidRDefault="001942CA" w:rsidP="001942CA">
      <w:pPr>
        <w:pStyle w:val="Odsekzoznamu"/>
        <w:numPr>
          <w:ilvl w:val="5"/>
          <w:numId w:val="1"/>
        </w:numPr>
        <w:rPr>
          <w:b/>
          <w:bCs/>
        </w:rPr>
      </w:pPr>
      <w:r>
        <w:t> Vylučuje pankreatickú šťavu s obsahom soli na neutralizáciu kyslej tráveniny + vylučuje enzýmy:</w:t>
      </w:r>
    </w:p>
    <w:p w14:paraId="017D90FC" w14:textId="18CE6038" w:rsidR="001942CA" w:rsidRDefault="001942CA" w:rsidP="001942CA">
      <w:pPr>
        <w:pStyle w:val="Odsekzoznamu"/>
        <w:numPr>
          <w:ilvl w:val="6"/>
          <w:numId w:val="1"/>
        </w:numPr>
        <w:rPr>
          <w:b/>
          <w:bCs/>
        </w:rPr>
      </w:pPr>
      <w:r>
        <w:rPr>
          <w:b/>
          <w:bCs/>
        </w:rPr>
        <w:t xml:space="preserve">Trypsín </w:t>
      </w:r>
      <w:r>
        <w:t xml:space="preserve">– štiepi bielkoviny na </w:t>
      </w:r>
      <w:r w:rsidRPr="001942CA">
        <w:t>AMK</w:t>
      </w:r>
    </w:p>
    <w:p w14:paraId="404E0322" w14:textId="398425EE" w:rsidR="001942CA" w:rsidRPr="001942CA" w:rsidRDefault="001942CA" w:rsidP="001942CA">
      <w:pPr>
        <w:pStyle w:val="Odsekzoznamu"/>
        <w:numPr>
          <w:ilvl w:val="6"/>
          <w:numId w:val="1"/>
        </w:numPr>
        <w:rPr>
          <w:b/>
          <w:bCs/>
        </w:rPr>
      </w:pPr>
      <w:r>
        <w:rPr>
          <w:b/>
          <w:bCs/>
        </w:rPr>
        <w:t xml:space="preserve">Amyláza </w:t>
      </w:r>
      <w:r>
        <w:t>– štiepi polysacharidy na monosacharidy</w:t>
      </w:r>
    </w:p>
    <w:p w14:paraId="1DAFF8D3" w14:textId="06ADEC95" w:rsidR="001942CA" w:rsidRPr="001942CA" w:rsidRDefault="001942CA" w:rsidP="001942CA">
      <w:pPr>
        <w:pStyle w:val="Odsekzoznamu"/>
        <w:numPr>
          <w:ilvl w:val="6"/>
          <w:numId w:val="1"/>
        </w:numPr>
        <w:rPr>
          <w:b/>
          <w:bCs/>
        </w:rPr>
      </w:pPr>
      <w:r>
        <w:rPr>
          <w:b/>
          <w:bCs/>
        </w:rPr>
        <w:t xml:space="preserve">Lipáza </w:t>
      </w:r>
      <w:r>
        <w:t>– štiepi tuky na glycerol a mastné kyseliny</w:t>
      </w:r>
    </w:p>
    <w:p w14:paraId="0E9F8572" w14:textId="5959D716" w:rsidR="001942CA" w:rsidRPr="001942CA" w:rsidRDefault="001942CA" w:rsidP="001942CA">
      <w:pPr>
        <w:pStyle w:val="Odsekzoznamu"/>
        <w:numPr>
          <w:ilvl w:val="4"/>
          <w:numId w:val="1"/>
        </w:numPr>
        <w:rPr>
          <w:b/>
          <w:bCs/>
        </w:rPr>
      </w:pPr>
      <w:r w:rsidRPr="001942CA">
        <w:rPr>
          <w:b/>
          <w:bCs/>
        </w:rPr>
        <w:t>Pečeň (Hepar):</w:t>
      </w:r>
    </w:p>
    <w:p w14:paraId="070BAB5C" w14:textId="5F4F43BC" w:rsidR="001942CA" w:rsidRPr="001942CA" w:rsidRDefault="001942CA" w:rsidP="001942CA">
      <w:pPr>
        <w:pStyle w:val="Odsekzoznamu"/>
        <w:numPr>
          <w:ilvl w:val="5"/>
          <w:numId w:val="1"/>
        </w:numPr>
        <w:rPr>
          <w:b/>
          <w:bCs/>
        </w:rPr>
      </w:pPr>
      <w:r>
        <w:t>Najväčšia žľaza ľudského tela</w:t>
      </w:r>
    </w:p>
    <w:p w14:paraId="27E7186E" w14:textId="5AB86236" w:rsidR="001942CA" w:rsidRPr="001942CA" w:rsidRDefault="001942CA" w:rsidP="001942CA">
      <w:pPr>
        <w:pStyle w:val="Odsekzoznamu"/>
        <w:numPr>
          <w:ilvl w:val="5"/>
          <w:numId w:val="1"/>
        </w:numPr>
        <w:rPr>
          <w:b/>
          <w:bCs/>
        </w:rPr>
      </w:pPr>
      <w:r>
        <w:t xml:space="preserve">Funkcie: </w:t>
      </w:r>
    </w:p>
    <w:p w14:paraId="03A4AB60" w14:textId="4B6C92B9" w:rsidR="001942CA" w:rsidRPr="001942CA" w:rsidRDefault="001942CA" w:rsidP="001942CA">
      <w:pPr>
        <w:pStyle w:val="Odsekzoznamu"/>
        <w:numPr>
          <w:ilvl w:val="6"/>
          <w:numId w:val="1"/>
        </w:numPr>
        <w:rPr>
          <w:b/>
          <w:bCs/>
        </w:rPr>
      </w:pPr>
      <w:r>
        <w:t xml:space="preserve">Tvorba </w:t>
      </w:r>
      <w:r w:rsidRPr="001942CA">
        <w:rPr>
          <w:b/>
          <w:bCs/>
        </w:rPr>
        <w:t>žlče</w:t>
      </w:r>
      <w:r>
        <w:t xml:space="preserve"> – rozkladá tuky na ešte jednoduchšie</w:t>
      </w:r>
    </w:p>
    <w:p w14:paraId="414C3472" w14:textId="00BA2511" w:rsidR="001942CA" w:rsidRPr="001942CA" w:rsidRDefault="001942CA" w:rsidP="001942CA">
      <w:pPr>
        <w:pStyle w:val="Odsekzoznamu"/>
        <w:numPr>
          <w:ilvl w:val="6"/>
          <w:numId w:val="1"/>
        </w:numPr>
        <w:rPr>
          <w:b/>
          <w:bCs/>
        </w:rPr>
      </w:pPr>
      <w:r>
        <w:t>Prebieha tu aj premena látok</w:t>
      </w:r>
    </w:p>
    <w:p w14:paraId="002C9E4C" w14:textId="02E710E5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Lačník (Jejunum)</w:t>
      </w:r>
    </w:p>
    <w:p w14:paraId="408EEFCF" w14:textId="45A1E6F4" w:rsidR="001942CA" w:rsidRPr="001942CA" w:rsidRDefault="001942CA" w:rsidP="001942CA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Bedrovník (Ileum) </w:t>
      </w:r>
      <w:r>
        <w:t>– nachádza sa v bedrovej jame</w:t>
      </w:r>
    </w:p>
    <w:p w14:paraId="52BCCA54" w14:textId="125C19A6" w:rsidR="001942CA" w:rsidRDefault="001942CA" w:rsidP="005A6FB5">
      <w:pPr>
        <w:rPr>
          <w:b/>
          <w:bCs/>
        </w:rPr>
      </w:pPr>
    </w:p>
    <w:p w14:paraId="653D229F" w14:textId="77777777" w:rsidR="005A6FB5" w:rsidRDefault="005A6FB5" w:rsidP="005A6FB5">
      <w:pPr>
        <w:rPr>
          <w:b/>
          <w:bCs/>
        </w:rPr>
      </w:pPr>
    </w:p>
    <w:p w14:paraId="7D2657ED" w14:textId="606EAD66" w:rsidR="005A6FB5" w:rsidRDefault="005A6FB5" w:rsidP="005A6FB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Hrubé črevo (Intestinum Crassum / Colon)</w:t>
      </w:r>
    </w:p>
    <w:p w14:paraId="10FF1B97" w14:textId="46438E5E" w:rsidR="005A6FB5" w:rsidRPr="005A6FB5" w:rsidRDefault="005A6FB5" w:rsidP="005A6FB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Tvorí </w:t>
      </w:r>
      <w:r w:rsidR="00175912">
        <w:t>pred</w:t>
      </w:r>
      <w:r>
        <w:t>poslednú časť tráviacej rúry</w:t>
      </w:r>
    </w:p>
    <w:p w14:paraId="1FBC6095" w14:textId="5236324A" w:rsidR="005A6FB5" w:rsidRPr="005A6FB5" w:rsidRDefault="005A6FB5" w:rsidP="005A6FB5">
      <w:pPr>
        <w:pStyle w:val="Odsekzoznamu"/>
        <w:numPr>
          <w:ilvl w:val="1"/>
          <w:numId w:val="1"/>
        </w:numPr>
        <w:rPr>
          <w:b/>
          <w:bCs/>
        </w:rPr>
      </w:pPr>
      <w:r>
        <w:t> Začína sa v pravej bedrovej jame (slepé črevo) – z ktorého postupuje dlhý červovitý prívesok (Apendix)</w:t>
      </w:r>
    </w:p>
    <w:p w14:paraId="04342883" w14:textId="58E460E7" w:rsidR="005A6FB5" w:rsidRPr="005A6FB5" w:rsidRDefault="005A6FB5" w:rsidP="005A6FB5">
      <w:pPr>
        <w:pStyle w:val="Odsekzoznamu"/>
        <w:numPr>
          <w:ilvl w:val="1"/>
          <w:numId w:val="1"/>
        </w:numPr>
        <w:rPr>
          <w:b/>
          <w:bCs/>
        </w:rPr>
      </w:pPr>
      <w:r>
        <w:t> Tvorí veľkú črevnú kľučka</w:t>
      </w:r>
    </w:p>
    <w:p w14:paraId="4C666BEA" w14:textId="01290862" w:rsidR="005A6FB5" w:rsidRPr="005A6FB5" w:rsidRDefault="005A6FB5" w:rsidP="005A6FB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Sliznica </w:t>
      </w:r>
    </w:p>
    <w:p w14:paraId="1E33477C" w14:textId="538A53F6" w:rsidR="005A6FB5" w:rsidRPr="005A6FB5" w:rsidRDefault="005A6FB5" w:rsidP="005A6FB5">
      <w:pPr>
        <w:pStyle w:val="Odsekzoznamu"/>
        <w:numPr>
          <w:ilvl w:val="2"/>
          <w:numId w:val="1"/>
        </w:numPr>
        <w:rPr>
          <w:b/>
          <w:bCs/>
        </w:rPr>
      </w:pPr>
      <w:r>
        <w:t>Je hladká</w:t>
      </w:r>
    </w:p>
    <w:p w14:paraId="7CC3F069" w14:textId="214C6505" w:rsidR="005A6FB5" w:rsidRPr="005A6FB5" w:rsidRDefault="005A6FB5" w:rsidP="005A6FB5">
      <w:pPr>
        <w:pStyle w:val="Odsekzoznamu"/>
        <w:numPr>
          <w:ilvl w:val="2"/>
          <w:numId w:val="1"/>
        </w:numPr>
        <w:rPr>
          <w:b/>
          <w:bCs/>
        </w:rPr>
      </w:pPr>
      <w:r>
        <w:t>Obsahuje pohárikovité bunky, ktoré produkujú hlien</w:t>
      </w:r>
    </w:p>
    <w:p w14:paraId="0ACC2D96" w14:textId="262FF91B" w:rsidR="005A6FB5" w:rsidRPr="005A6FB5" w:rsidRDefault="005A6FB5" w:rsidP="005A6FB5">
      <w:pPr>
        <w:pStyle w:val="Odsekzoznamu"/>
        <w:numPr>
          <w:ilvl w:val="1"/>
          <w:numId w:val="1"/>
        </w:numPr>
        <w:rPr>
          <w:b/>
          <w:bCs/>
        </w:rPr>
      </w:pPr>
      <w:r>
        <w:t> V hrubom čreve dochádza ku vstrebávaniu vody ako aj niektorých solí, čím sa črevný obsah zahusťuje a premiešava, kedy dochádza k bakteriálnemu rozkladu a kvaseniu. Dochádza k črevným plynom</w:t>
      </w:r>
    </w:p>
    <w:sectPr w:rsidR="005A6FB5" w:rsidRPr="005A6FB5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10"/>
    <w:rsid w:val="00150E19"/>
    <w:rsid w:val="00175912"/>
    <w:rsid w:val="001942CA"/>
    <w:rsid w:val="00205D9E"/>
    <w:rsid w:val="00465E9E"/>
    <w:rsid w:val="005A6FB5"/>
    <w:rsid w:val="006A500F"/>
    <w:rsid w:val="00725FA0"/>
    <w:rsid w:val="007D7085"/>
    <w:rsid w:val="00B77EC2"/>
    <w:rsid w:val="00D65142"/>
    <w:rsid w:val="00E65B2E"/>
    <w:rsid w:val="00FE05AD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EEE9"/>
  <w15:chartTrackingRefBased/>
  <w15:docId w15:val="{3EFC9B04-3D44-461F-868A-80642193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2022-11-08T18:12:00Z</dcterms:created>
  <dcterms:modified xsi:type="dcterms:W3CDTF">2022-11-09T15:56:00Z</dcterms:modified>
</cp:coreProperties>
</file>