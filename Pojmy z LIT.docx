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7A6B" w14:textId="6B9DB35B" w:rsidR="003A5040" w:rsidRDefault="00A107DD" w:rsidP="001F40F2">
      <w:pPr>
        <w:pStyle w:val="Nzov"/>
        <w:jc w:val="center"/>
      </w:pPr>
      <w:r>
        <w:t>Pojmy z LIT</w:t>
      </w:r>
    </w:p>
    <w:p w14:paraId="2793261A" w14:textId="77777777" w:rsidR="00B63465" w:rsidRDefault="00B63465" w:rsidP="00B63465"/>
    <w:p w14:paraId="71E6A3D0" w14:textId="77777777" w:rsidR="00A107DD" w:rsidRPr="0030045C" w:rsidRDefault="00A107DD" w:rsidP="00A107DD">
      <w:pPr>
        <w:pStyle w:val="Odsekzoznamu"/>
        <w:numPr>
          <w:ilvl w:val="0"/>
          <w:numId w:val="1"/>
        </w:numPr>
        <w:rPr>
          <w:b/>
          <w:bCs/>
        </w:rPr>
      </w:pPr>
      <w:bookmarkStart w:id="0" w:name="_Hlk145085982"/>
      <w:r>
        <w:t> Óda – lyrický oslavný žáner</w:t>
      </w:r>
    </w:p>
    <w:p w14:paraId="382754D4" w14:textId="77777777" w:rsidR="00A107DD" w:rsidRPr="0030045C" w:rsidRDefault="00A107DD" w:rsidP="00A107DD">
      <w:pPr>
        <w:pStyle w:val="Odsekzoznamu"/>
        <w:numPr>
          <w:ilvl w:val="0"/>
          <w:numId w:val="1"/>
        </w:numPr>
        <w:rPr>
          <w:b/>
          <w:bCs/>
        </w:rPr>
      </w:pPr>
      <w:r>
        <w:t xml:space="preserve"> Idyla – báseň ktorá oslavuje jednoduchý život ľudí a ich </w:t>
      </w:r>
      <w:proofErr w:type="spellStart"/>
      <w:r>
        <w:t>spolunažitie</w:t>
      </w:r>
      <w:proofErr w:type="spellEnd"/>
      <w:r>
        <w:t xml:space="preserve"> s prírodou.</w:t>
      </w:r>
    </w:p>
    <w:p w14:paraId="57EE2301" w14:textId="77777777" w:rsidR="00A107DD" w:rsidRPr="0030045C" w:rsidRDefault="00A107DD" w:rsidP="00A107DD">
      <w:pPr>
        <w:pStyle w:val="Odsekzoznamu"/>
        <w:numPr>
          <w:ilvl w:val="0"/>
          <w:numId w:val="1"/>
        </w:numPr>
        <w:rPr>
          <w:b/>
          <w:bCs/>
        </w:rPr>
      </w:pPr>
      <w:r>
        <w:t xml:space="preserve"> Epos – epický žáner – najreprezentatívnejší, veľký rozsah, </w:t>
      </w:r>
      <w:bookmarkEnd w:id="0"/>
      <w:r>
        <w:t xml:space="preserve">dej, epos bol nahradený románom </w:t>
      </w:r>
    </w:p>
    <w:p w14:paraId="65C1BCF8" w14:textId="77777777" w:rsidR="00A107DD" w:rsidRPr="0030045C" w:rsidRDefault="00A107DD" w:rsidP="00A107DD">
      <w:pPr>
        <w:pStyle w:val="Odsekzoznamu"/>
        <w:numPr>
          <w:ilvl w:val="0"/>
          <w:numId w:val="1"/>
        </w:numPr>
        <w:rPr>
          <w:b/>
          <w:bCs/>
        </w:rPr>
      </w:pPr>
      <w:r>
        <w:t> Žalospev – smutná báseň</w:t>
      </w:r>
    </w:p>
    <w:p w14:paraId="53297502" w14:textId="7DBDB571" w:rsidR="00B63465" w:rsidRPr="00B63465" w:rsidRDefault="00B63465" w:rsidP="00A107DD">
      <w:pPr>
        <w:pStyle w:val="Odsekzoznamu"/>
        <w:numPr>
          <w:ilvl w:val="0"/>
          <w:numId w:val="1"/>
        </w:numPr>
      </w:pPr>
    </w:p>
    <w:sectPr w:rsidR="00B63465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41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DD"/>
    <w:rsid w:val="001F40F2"/>
    <w:rsid w:val="003A5040"/>
    <w:rsid w:val="00A107DD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8468"/>
  <w15:chartTrackingRefBased/>
  <w15:docId w15:val="{31452A22-F3D8-4ED0-B4CD-947A3100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2023-09-08T15:19:00Z</dcterms:created>
  <dcterms:modified xsi:type="dcterms:W3CDTF">2023-09-08T15:21:00Z</dcterms:modified>
</cp:coreProperties>
</file>