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CB5B" w14:textId="240AA7FF" w:rsidR="003A5040" w:rsidRDefault="00530EF8" w:rsidP="001F40F2">
      <w:pPr>
        <w:pStyle w:val="Title"/>
        <w:jc w:val="center"/>
      </w:pPr>
      <w:r>
        <w:t>Prehľad autorov</w:t>
      </w:r>
    </w:p>
    <w:p w14:paraId="6CF91FA6" w14:textId="77777777" w:rsidR="00B63465" w:rsidRDefault="00B63465" w:rsidP="00B63465"/>
    <w:p w14:paraId="7BD7FA84" w14:textId="384A76A9" w:rsidR="00682CEB" w:rsidRPr="00FB1456" w:rsidRDefault="00682CEB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FB1456">
        <w:rPr>
          <w:b/>
          <w:bCs/>
        </w:rPr>
        <w:t>Staroveká literatúra</w:t>
      </w:r>
    </w:p>
    <w:p w14:paraId="464AEA18" w14:textId="7897E92E" w:rsidR="00E97657" w:rsidRPr="00FB1456" w:rsidRDefault="00E97657" w:rsidP="00E97657">
      <w:pPr>
        <w:pStyle w:val="ListParagraph"/>
        <w:numPr>
          <w:ilvl w:val="1"/>
          <w:numId w:val="1"/>
        </w:numPr>
        <w:rPr>
          <w:b/>
          <w:bCs/>
        </w:rPr>
      </w:pPr>
      <w:r w:rsidRPr="00FB1456">
        <w:rPr>
          <w:b/>
          <w:bCs/>
        </w:rPr>
        <w:t> Grécka literatúra:</w:t>
      </w:r>
    </w:p>
    <w:p w14:paraId="4E054598" w14:textId="375A1B26" w:rsidR="00682CEB" w:rsidRPr="00FB1456" w:rsidRDefault="00682CEB" w:rsidP="00E97657">
      <w:pPr>
        <w:pStyle w:val="ListParagraph"/>
        <w:numPr>
          <w:ilvl w:val="2"/>
          <w:numId w:val="1"/>
        </w:numPr>
        <w:rPr>
          <w:b/>
          <w:bCs/>
        </w:rPr>
      </w:pPr>
      <w:r w:rsidRPr="00FB1456">
        <w:rPr>
          <w:b/>
          <w:bCs/>
        </w:rPr>
        <w:t> Homér:</w:t>
      </w:r>
    </w:p>
    <w:p w14:paraId="503E141E" w14:textId="557D46D6" w:rsidR="00682CEB" w:rsidRPr="00FB1456" w:rsidRDefault="00682CEB" w:rsidP="00E9765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FB1456">
        <w:rPr>
          <w:b/>
          <w:bCs/>
        </w:rPr>
        <w:t>Ilias</w:t>
      </w:r>
      <w:proofErr w:type="spellEnd"/>
      <w:r w:rsidRPr="00FB1456">
        <w:rPr>
          <w:b/>
          <w:bCs/>
        </w:rPr>
        <w:t xml:space="preserve"> – Epos, </w:t>
      </w:r>
      <w:r w:rsidRPr="00FB1456">
        <w:t>dobýjanie mesta Trója, ktoré Gréci dobyli po 10-ročnom obliehaní pomocou dreveného koňa, ktorého si Trójania sami vtiahli do mesta. Gréci mesto zrovnali so zemou, ľudí zajali alebo vyvraždili (vystupuje tu grécky hrdina Achilles).</w:t>
      </w:r>
    </w:p>
    <w:p w14:paraId="083DC1F3" w14:textId="535AF5FF" w:rsidR="00682CEB" w:rsidRPr="00FB1456" w:rsidRDefault="00682CEB" w:rsidP="00E97657">
      <w:pPr>
        <w:pStyle w:val="ListParagraph"/>
        <w:numPr>
          <w:ilvl w:val="3"/>
          <w:numId w:val="1"/>
        </w:numPr>
        <w:rPr>
          <w:b/>
          <w:bCs/>
        </w:rPr>
      </w:pPr>
      <w:r w:rsidRPr="00FB1456">
        <w:rPr>
          <w:b/>
          <w:bCs/>
        </w:rPr>
        <w:t>Odysea –</w:t>
      </w:r>
      <w:r w:rsidRPr="00FB1456">
        <w:t xml:space="preserve"> </w:t>
      </w:r>
      <w:r w:rsidRPr="00FB1456">
        <w:rPr>
          <w:b/>
          <w:bCs/>
        </w:rPr>
        <w:t>Epos,</w:t>
      </w:r>
      <w:r w:rsidRPr="00FB1456">
        <w:t xml:space="preserve"> hrdina Odyseus putuje, nemôže sa vrátiť domov, je podrobený skúškam, ktoré mu pripravujú bohovia, nakoniec príde domov do svojho kráľovstva v </w:t>
      </w:r>
      <w:proofErr w:type="spellStart"/>
      <w:r w:rsidRPr="00FB1456">
        <w:t>Itake</w:t>
      </w:r>
      <w:proofErr w:type="spellEnd"/>
      <w:r w:rsidRPr="00FB1456">
        <w:t>.</w:t>
      </w:r>
    </w:p>
    <w:p w14:paraId="6C5A529E" w14:textId="7C1D60B2" w:rsidR="00682CEB" w:rsidRPr="00FB1456" w:rsidRDefault="00682CEB" w:rsidP="00E97657">
      <w:pPr>
        <w:pStyle w:val="ListParagraph"/>
        <w:numPr>
          <w:ilvl w:val="2"/>
          <w:numId w:val="1"/>
        </w:numPr>
        <w:rPr>
          <w:b/>
          <w:bCs/>
        </w:rPr>
      </w:pPr>
      <w:r w:rsidRPr="00FB1456">
        <w:rPr>
          <w:b/>
          <w:bCs/>
        </w:rPr>
        <w:t> Ezop:</w:t>
      </w:r>
    </w:p>
    <w:p w14:paraId="1C38B331" w14:textId="27BC0AE2" w:rsidR="00682CEB" w:rsidRPr="00FB1456" w:rsidRDefault="00682CEB" w:rsidP="00E97657">
      <w:pPr>
        <w:pStyle w:val="ListParagraph"/>
        <w:numPr>
          <w:ilvl w:val="3"/>
          <w:numId w:val="1"/>
        </w:numPr>
        <w:rPr>
          <w:b/>
          <w:bCs/>
        </w:rPr>
      </w:pPr>
      <w:r w:rsidRPr="00FB1456">
        <w:rPr>
          <w:b/>
          <w:bCs/>
        </w:rPr>
        <w:t>Bájka o psovi a levovi, Bájka o levovi a myši, Bájka o vrane a krčahu s vodou, ...</w:t>
      </w:r>
    </w:p>
    <w:p w14:paraId="6656645A" w14:textId="64E8AAE0" w:rsidR="00682CEB" w:rsidRPr="00FB1456" w:rsidRDefault="00682CEB" w:rsidP="00E97657">
      <w:pPr>
        <w:pStyle w:val="ListParagraph"/>
        <w:numPr>
          <w:ilvl w:val="2"/>
          <w:numId w:val="1"/>
        </w:numPr>
        <w:rPr>
          <w:b/>
          <w:bCs/>
        </w:rPr>
      </w:pPr>
      <w:r w:rsidRPr="00FB1456">
        <w:rPr>
          <w:b/>
          <w:bCs/>
        </w:rPr>
        <w:t> Ďalší autori bájok:</w:t>
      </w:r>
    </w:p>
    <w:p w14:paraId="7D22A130" w14:textId="77777777" w:rsidR="00682CEB" w:rsidRPr="00FB1456" w:rsidRDefault="00682CEB" w:rsidP="00E97657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FB1456">
        <w:t xml:space="preserve">Francúzska literatúra – La </w:t>
      </w:r>
      <w:proofErr w:type="spellStart"/>
      <w:r w:rsidRPr="00FB1456">
        <w:t>Fontaine</w:t>
      </w:r>
      <w:proofErr w:type="spellEnd"/>
      <w:r w:rsidRPr="00FB1456">
        <w:t xml:space="preserve">, Ruská literatúra – I. A. </w:t>
      </w:r>
      <w:proofErr w:type="spellStart"/>
      <w:r w:rsidRPr="00FB1456">
        <w:t>Krylov</w:t>
      </w:r>
      <w:proofErr w:type="spellEnd"/>
      <w:r w:rsidRPr="00FB1456">
        <w:t>, Slovenská literatúra – J. Kráľovský</w:t>
      </w:r>
    </w:p>
    <w:p w14:paraId="5340E843" w14:textId="7E3A7BDC" w:rsidR="00682CEB" w:rsidRPr="00FB1456" w:rsidRDefault="00682CEB" w:rsidP="00E97657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FB1456">
        <w:rPr>
          <w:b/>
          <w:bCs/>
        </w:rPr>
        <w:t> Dráma:</w:t>
      </w:r>
    </w:p>
    <w:p w14:paraId="6434F3D4" w14:textId="77777777" w:rsidR="00682CEB" w:rsidRPr="00FB1456" w:rsidRDefault="00682CEB" w:rsidP="00E97657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Aristofanes</w:t>
      </w:r>
      <w:proofErr w:type="spellEnd"/>
      <w:r w:rsidRPr="00FB1456">
        <w:rPr>
          <w:b/>
          <w:bCs/>
        </w:rPr>
        <w:t>:</w:t>
      </w:r>
    </w:p>
    <w:p w14:paraId="5C765B20" w14:textId="6ADB1546" w:rsidR="00682CEB" w:rsidRPr="00FB1456" w:rsidRDefault="00682CEB" w:rsidP="00E97657">
      <w:pPr>
        <w:pStyle w:val="ListParagraph"/>
        <w:numPr>
          <w:ilvl w:val="4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Lysistrata</w:t>
      </w:r>
      <w:proofErr w:type="spellEnd"/>
      <w:r w:rsidRPr="00FB1456">
        <w:rPr>
          <w:b/>
          <w:bCs/>
        </w:rPr>
        <w:t xml:space="preserve"> </w:t>
      </w:r>
      <w:r w:rsidRPr="00FB1456">
        <w:t xml:space="preserve">- je protivojnová </w:t>
      </w:r>
      <w:r w:rsidRPr="00FB1456">
        <w:rPr>
          <w:b/>
          <w:bCs/>
        </w:rPr>
        <w:t>komédia</w:t>
      </w:r>
      <w:r w:rsidRPr="00FB1456">
        <w:t>, hlavnými hrdinkami sú ženy, ktoré sa rozhodli ukončiť vojnu sexuálnym štrajkom.</w:t>
      </w:r>
    </w:p>
    <w:p w14:paraId="090E059F" w14:textId="5F9BB4B7" w:rsidR="00682CEB" w:rsidRPr="00FB1456" w:rsidRDefault="00682CEB" w:rsidP="00E97657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Sofokles</w:t>
      </w:r>
      <w:proofErr w:type="spellEnd"/>
      <w:r w:rsidRPr="00FB1456">
        <w:rPr>
          <w:b/>
          <w:bCs/>
        </w:rPr>
        <w:t>:</w:t>
      </w:r>
    </w:p>
    <w:p w14:paraId="04EECBF1" w14:textId="2F63A243" w:rsidR="00682CEB" w:rsidRPr="00FB1456" w:rsidRDefault="00682CEB" w:rsidP="00E97657">
      <w:pPr>
        <w:pStyle w:val="ListParagraph"/>
        <w:numPr>
          <w:ilvl w:val="4"/>
          <w:numId w:val="2"/>
        </w:numPr>
        <w:spacing w:after="0"/>
      </w:pPr>
      <w:r w:rsidRPr="00FB1456">
        <w:rPr>
          <w:b/>
          <w:bCs/>
        </w:rPr>
        <w:t xml:space="preserve">Antigona </w:t>
      </w:r>
      <w:r w:rsidRPr="00FB1456">
        <w:t xml:space="preserve">– </w:t>
      </w:r>
      <w:r w:rsidRPr="00FB1456">
        <w:rPr>
          <w:b/>
          <w:bCs/>
        </w:rPr>
        <w:t>Tragédia</w:t>
      </w:r>
      <w:r w:rsidRPr="00FB1456">
        <w:t xml:space="preserve">, Prvýkrát bola hraná v Aténach v roku 442 pred Kr. Dielo Antigona nadväzuje na udalosti v diele Kráľ Oidipus a Oidipus na Kolóne. </w:t>
      </w:r>
    </w:p>
    <w:p w14:paraId="47AF9604" w14:textId="145DFE93" w:rsidR="00682CEB" w:rsidRPr="00FB1456" w:rsidRDefault="00682CEB" w:rsidP="00E97657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FB1456">
        <w:rPr>
          <w:b/>
          <w:bCs/>
        </w:rPr>
        <w:t>Euripides:</w:t>
      </w:r>
    </w:p>
    <w:p w14:paraId="27D13792" w14:textId="4A008AD3" w:rsidR="00682CEB" w:rsidRDefault="00682CEB" w:rsidP="00682CEB">
      <w:pPr>
        <w:pStyle w:val="ListParagraph"/>
        <w:numPr>
          <w:ilvl w:val="4"/>
          <w:numId w:val="2"/>
        </w:numPr>
        <w:spacing w:after="0"/>
      </w:pPr>
      <w:r w:rsidRPr="00FB1456">
        <w:rPr>
          <w:b/>
          <w:bCs/>
        </w:rPr>
        <w:t xml:space="preserve">Medea </w:t>
      </w:r>
      <w:r w:rsidRPr="00FB1456">
        <w:t xml:space="preserve">– </w:t>
      </w:r>
      <w:r w:rsidRPr="00FB1456">
        <w:rPr>
          <w:b/>
          <w:bCs/>
        </w:rPr>
        <w:t>Tragédia</w:t>
      </w:r>
      <w:r w:rsidRPr="00FB1456">
        <w:t xml:space="preserve">, Je založená na mýte o </w:t>
      </w:r>
      <w:proofErr w:type="spellStart"/>
      <w:r w:rsidRPr="00FB1456">
        <w:t>Iasonovi</w:t>
      </w:r>
      <w:proofErr w:type="spellEnd"/>
      <w:r w:rsidRPr="00FB1456">
        <w:t xml:space="preserve"> a Medei a prvýkrát bola hraná v roku 431 pred Kristom ako súčasť trilógie; dve ďalšie hry sa nezachovali. Dej sa sústreďuje na činy Medey, bývalej princeznej z kráľovstva </w:t>
      </w:r>
      <w:proofErr w:type="spellStart"/>
      <w:r w:rsidRPr="00FB1456">
        <w:t>Kolchidy</w:t>
      </w:r>
      <w:proofErr w:type="spellEnd"/>
      <w:r w:rsidRPr="00FB1456">
        <w:t xml:space="preserve">, a manželky </w:t>
      </w:r>
      <w:proofErr w:type="spellStart"/>
      <w:r w:rsidRPr="00FB1456">
        <w:t>Iasona</w:t>
      </w:r>
      <w:proofErr w:type="spellEnd"/>
      <w:r w:rsidRPr="00FB1456">
        <w:t xml:space="preserve">; jej postavenie v gréckom svete je ohrozené, keďže ju </w:t>
      </w:r>
      <w:proofErr w:type="spellStart"/>
      <w:r w:rsidRPr="00FB1456">
        <w:t>Jason</w:t>
      </w:r>
      <w:proofErr w:type="spellEnd"/>
      <w:r w:rsidRPr="00FB1456">
        <w:t xml:space="preserve"> opúšťa kvôli gréckej princeznej z Korintu. Medea sa pomstí </w:t>
      </w:r>
      <w:proofErr w:type="spellStart"/>
      <w:r w:rsidRPr="00FB1456">
        <w:t>Jasonovi</w:t>
      </w:r>
      <w:proofErr w:type="spellEnd"/>
      <w:r w:rsidRPr="00FB1456">
        <w:t xml:space="preserve"> tým, že zavraždí jeho novú manželku, ako aj svojich dvoch synov, a potom utečie do Atén, aby začala nový život. </w:t>
      </w:r>
    </w:p>
    <w:p w14:paraId="478240FD" w14:textId="77777777" w:rsidR="00FB1456" w:rsidRPr="00FB1456" w:rsidRDefault="00FB1456" w:rsidP="00FB1456">
      <w:pPr>
        <w:spacing w:after="0"/>
      </w:pPr>
    </w:p>
    <w:p w14:paraId="043E97F5" w14:textId="6E22D58E" w:rsidR="00682CEB" w:rsidRPr="00FB1456" w:rsidRDefault="00E97657" w:rsidP="00E9765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B1456">
        <w:rPr>
          <w:b/>
          <w:bCs/>
        </w:rPr>
        <w:t> Rímska literatúra:</w:t>
      </w:r>
    </w:p>
    <w:p w14:paraId="26507B53" w14:textId="44B77952" w:rsidR="00E97657" w:rsidRPr="00FB1456" w:rsidRDefault="00E97657" w:rsidP="00E97657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Vergilius</w:t>
      </w:r>
      <w:proofErr w:type="spellEnd"/>
      <w:r w:rsidRPr="00FB1456">
        <w:rPr>
          <w:b/>
          <w:bCs/>
        </w:rPr>
        <w:t>:</w:t>
      </w:r>
    </w:p>
    <w:p w14:paraId="5E1DC72F" w14:textId="52F49AD7" w:rsidR="00E97657" w:rsidRPr="00FB1456" w:rsidRDefault="00E97657" w:rsidP="00E97657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Aeneis</w:t>
      </w:r>
      <w:proofErr w:type="spellEnd"/>
      <w:r w:rsidRPr="00FB1456">
        <w:rPr>
          <w:b/>
          <w:bCs/>
        </w:rPr>
        <w:t xml:space="preserve"> (= Eneida) </w:t>
      </w:r>
      <w:r w:rsidRPr="00FB1456">
        <w:t xml:space="preserve">– </w:t>
      </w:r>
      <w:r w:rsidRPr="00FB1456">
        <w:rPr>
          <w:b/>
          <w:bCs/>
        </w:rPr>
        <w:t>Epos</w:t>
      </w:r>
      <w:r w:rsidRPr="00FB1456">
        <w:t>,</w:t>
      </w:r>
      <w:r w:rsidRPr="00FB1456">
        <w:rPr>
          <w:b/>
          <w:bCs/>
        </w:rPr>
        <w:t xml:space="preserve"> </w:t>
      </w:r>
      <w:r w:rsidRPr="00FB1456">
        <w:t>je báseň napísaná medzi rokmi 29 a 19 pred Kr. Je to najznámejšia epická báseň rímskej literatúry. Je napísaná v 12 spevoch a je to vlastenecký epos oslavujúci jednak starobylosť rímskeho národa a jednak panujúceho cisára Augusta.</w:t>
      </w:r>
    </w:p>
    <w:p w14:paraId="3293422C" w14:textId="4FBA1096" w:rsidR="00E97657" w:rsidRPr="00FB1456" w:rsidRDefault="00E97657" w:rsidP="00E97657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proofErr w:type="spellStart"/>
      <w:r w:rsidRPr="00FB1456">
        <w:rPr>
          <w:b/>
          <w:bCs/>
        </w:rPr>
        <w:t>Ovidius</w:t>
      </w:r>
      <w:proofErr w:type="spellEnd"/>
      <w:r w:rsidRPr="00FB1456">
        <w:rPr>
          <w:b/>
          <w:bCs/>
        </w:rPr>
        <w:t>:</w:t>
      </w:r>
    </w:p>
    <w:p w14:paraId="49FAAABC" w14:textId="711E0764" w:rsidR="00E97657" w:rsidRPr="00FB1456" w:rsidRDefault="00E97657" w:rsidP="00E97657">
      <w:pPr>
        <w:pStyle w:val="ListParagraph"/>
        <w:numPr>
          <w:ilvl w:val="3"/>
          <w:numId w:val="1"/>
        </w:numPr>
        <w:spacing w:after="0"/>
      </w:pPr>
      <w:r w:rsidRPr="00FB1456">
        <w:rPr>
          <w:b/>
          <w:bCs/>
        </w:rPr>
        <w:t>Metamorfózy</w:t>
      </w:r>
      <w:r w:rsidRPr="00FB1456">
        <w:t xml:space="preserve"> - básnické spracovanie gréckych a rímskych mýtov, základom ktorých je premena </w:t>
      </w:r>
    </w:p>
    <w:p w14:paraId="506F7174" w14:textId="26913052" w:rsidR="00E44B3F" w:rsidRDefault="001245A1" w:rsidP="000C74E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FB1456">
        <w:rPr>
          <w:b/>
          <w:bCs/>
        </w:rPr>
        <w:t>Horácius - ľúbostná lyrická poézia</w:t>
      </w:r>
    </w:p>
    <w:p w14:paraId="23945510" w14:textId="77777777" w:rsidR="00FB1456" w:rsidRDefault="00FB1456" w:rsidP="00FB1456">
      <w:pPr>
        <w:spacing w:after="0"/>
        <w:rPr>
          <w:b/>
          <w:bCs/>
        </w:rPr>
      </w:pPr>
    </w:p>
    <w:p w14:paraId="1DDDED6D" w14:textId="77777777" w:rsidR="00FB1456" w:rsidRDefault="00FB1456" w:rsidP="00FB1456">
      <w:pPr>
        <w:spacing w:after="0"/>
        <w:rPr>
          <w:b/>
          <w:bCs/>
        </w:rPr>
      </w:pPr>
    </w:p>
    <w:p w14:paraId="653AC144" w14:textId="77777777" w:rsidR="00FB1456" w:rsidRDefault="00FB1456" w:rsidP="00FB1456">
      <w:pPr>
        <w:spacing w:after="0"/>
        <w:rPr>
          <w:b/>
          <w:bCs/>
        </w:rPr>
      </w:pPr>
    </w:p>
    <w:p w14:paraId="3C694554" w14:textId="77777777" w:rsidR="00FB1456" w:rsidRDefault="00FB1456" w:rsidP="00FB1456">
      <w:pPr>
        <w:spacing w:after="0"/>
        <w:rPr>
          <w:b/>
          <w:bCs/>
        </w:rPr>
      </w:pPr>
    </w:p>
    <w:p w14:paraId="591ACE0D" w14:textId="77777777" w:rsidR="00FB1456" w:rsidRDefault="00FB1456" w:rsidP="00FB1456">
      <w:pPr>
        <w:spacing w:after="0"/>
        <w:rPr>
          <w:b/>
          <w:bCs/>
        </w:rPr>
      </w:pPr>
    </w:p>
    <w:p w14:paraId="16E03DF9" w14:textId="77777777" w:rsidR="00FB1456" w:rsidRDefault="00FB1456" w:rsidP="00FB1456">
      <w:pPr>
        <w:spacing w:after="0"/>
        <w:rPr>
          <w:b/>
          <w:bCs/>
        </w:rPr>
      </w:pPr>
    </w:p>
    <w:p w14:paraId="73252D9C" w14:textId="77777777" w:rsidR="00FB1456" w:rsidRPr="00FB1456" w:rsidRDefault="00FB1456" w:rsidP="00FB1456">
      <w:pPr>
        <w:spacing w:after="0"/>
        <w:rPr>
          <w:b/>
          <w:bCs/>
        </w:rPr>
      </w:pPr>
    </w:p>
    <w:p w14:paraId="2D38E9BD" w14:textId="62D9F3F3" w:rsidR="00E44B3F" w:rsidRPr="00FB1456" w:rsidRDefault="00E44B3F" w:rsidP="00E44B3F">
      <w:pPr>
        <w:pStyle w:val="ListParagraph"/>
        <w:numPr>
          <w:ilvl w:val="0"/>
          <w:numId w:val="1"/>
        </w:numPr>
        <w:rPr>
          <w:b/>
          <w:bCs/>
        </w:rPr>
      </w:pPr>
      <w:r w:rsidRPr="00FB1456">
        <w:rPr>
          <w:b/>
          <w:bCs/>
        </w:rPr>
        <w:t>Stredoveká literatúra</w:t>
      </w:r>
    </w:p>
    <w:p w14:paraId="736A8178" w14:textId="4DC69A25" w:rsidR="007C2D23" w:rsidRPr="00FB1456" w:rsidRDefault="007C2D23" w:rsidP="007C2D23">
      <w:pPr>
        <w:pStyle w:val="ListParagraph"/>
        <w:numPr>
          <w:ilvl w:val="1"/>
          <w:numId w:val="1"/>
        </w:numPr>
        <w:rPr>
          <w:b/>
          <w:bCs/>
        </w:rPr>
      </w:pPr>
      <w:r w:rsidRPr="00FB1456">
        <w:rPr>
          <w:b/>
          <w:bCs/>
        </w:rPr>
        <w:t> Moravsko-panónske legendy:</w:t>
      </w:r>
    </w:p>
    <w:p w14:paraId="7B890C71" w14:textId="54B05D14" w:rsidR="007C2D23" w:rsidRPr="00FB1456" w:rsidRDefault="007C2D23" w:rsidP="007C2D23">
      <w:pPr>
        <w:pStyle w:val="ListParagraph"/>
        <w:numPr>
          <w:ilvl w:val="2"/>
          <w:numId w:val="1"/>
        </w:numPr>
        <w:rPr>
          <w:b/>
          <w:bCs/>
        </w:rPr>
      </w:pPr>
      <w:r w:rsidRPr="00FB1456">
        <w:rPr>
          <w:b/>
          <w:bCs/>
        </w:rPr>
        <w:t xml:space="preserve"> sv. Kliment: Život sv. Konštantína</w:t>
      </w:r>
    </w:p>
    <w:p w14:paraId="780C9FBE" w14:textId="4B389DF9" w:rsidR="007C2D23" w:rsidRPr="00FB1456" w:rsidRDefault="007C2D23" w:rsidP="007C2D23">
      <w:pPr>
        <w:pStyle w:val="ListParagraph"/>
        <w:numPr>
          <w:ilvl w:val="2"/>
          <w:numId w:val="1"/>
        </w:numPr>
        <w:rPr>
          <w:b/>
          <w:bCs/>
        </w:rPr>
      </w:pPr>
      <w:r w:rsidRPr="00FB1456">
        <w:rPr>
          <w:b/>
          <w:bCs/>
        </w:rPr>
        <w:t> Gorazd: Život sv. Metoda</w:t>
      </w:r>
    </w:p>
    <w:p w14:paraId="62D9B892" w14:textId="5BC7594B" w:rsidR="007C2D23" w:rsidRPr="00FB1456" w:rsidRDefault="007C2D23" w:rsidP="007C2D23">
      <w:pPr>
        <w:pStyle w:val="ListParagraph"/>
        <w:numPr>
          <w:ilvl w:val="1"/>
          <w:numId w:val="1"/>
        </w:numPr>
        <w:rPr>
          <w:b/>
          <w:bCs/>
        </w:rPr>
      </w:pPr>
      <w:r w:rsidRPr="00FB1456">
        <w:rPr>
          <w:b/>
          <w:bCs/>
        </w:rPr>
        <w:t> Konštantín:</w:t>
      </w:r>
    </w:p>
    <w:p w14:paraId="2982B905" w14:textId="7F96DDDA" w:rsidR="007C2D23" w:rsidRPr="00FB1456" w:rsidRDefault="007C2D23" w:rsidP="007C2D23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FB1456">
        <w:rPr>
          <w:b/>
          <w:bCs/>
        </w:rPr>
        <w:t>Proglas</w:t>
      </w:r>
      <w:proofErr w:type="spellEnd"/>
      <w:r w:rsidRPr="00FB1456">
        <w:rPr>
          <w:b/>
          <w:bCs/>
        </w:rPr>
        <w:t xml:space="preserve"> </w:t>
      </w:r>
      <w:r w:rsidRPr="00FB1456">
        <w:t xml:space="preserve">- </w:t>
      </w:r>
      <w:r w:rsidRPr="00FB1456">
        <w:t>je básnické dielo, ktoré vytvoril Konštantín, 1. slovanská báseň, vôbec prvé dielo v našej literatúre dodnes aktuálny   svojou   myšlienkou – výzvou k národu, aby sa staral o svoju vzdelanosť, literatúru a svoj  jazyk. </w:t>
      </w:r>
    </w:p>
    <w:p w14:paraId="3AAB6E79" w14:textId="76AD9AFB" w:rsidR="007C2D23" w:rsidRPr="00FB1456" w:rsidRDefault="007C2D23" w:rsidP="007C2D23">
      <w:pPr>
        <w:pStyle w:val="ListParagraph"/>
        <w:numPr>
          <w:ilvl w:val="1"/>
          <w:numId w:val="1"/>
        </w:numPr>
      </w:pPr>
      <w:proofErr w:type="spellStart"/>
      <w:r w:rsidRPr="00FB1456">
        <w:rPr>
          <w:b/>
          <w:bCs/>
        </w:rPr>
        <w:t>Zakon</w:t>
      </w:r>
      <w:proofErr w:type="spellEnd"/>
      <w:r w:rsidRPr="00FB1456">
        <w:rPr>
          <w:b/>
          <w:bCs/>
        </w:rPr>
        <w:t xml:space="preserve"> </w:t>
      </w:r>
      <w:proofErr w:type="spellStart"/>
      <w:r w:rsidRPr="00FB1456">
        <w:rPr>
          <w:b/>
          <w:bCs/>
        </w:rPr>
        <w:t>sudnyj</w:t>
      </w:r>
      <w:proofErr w:type="spellEnd"/>
      <w:r w:rsidRPr="00FB1456">
        <w:rPr>
          <w:b/>
          <w:bCs/>
        </w:rPr>
        <w:t xml:space="preserve"> </w:t>
      </w:r>
      <w:proofErr w:type="spellStart"/>
      <w:r w:rsidRPr="00FB1456">
        <w:rPr>
          <w:b/>
          <w:bCs/>
        </w:rPr>
        <w:t>ljudem</w:t>
      </w:r>
      <w:proofErr w:type="spellEnd"/>
      <w:r w:rsidRPr="00FB1456">
        <w:rPr>
          <w:b/>
          <w:bCs/>
        </w:rPr>
        <w:t xml:space="preserve"> </w:t>
      </w:r>
      <w:r w:rsidRPr="00FB1456">
        <w:t>-</w:t>
      </w:r>
      <w:r w:rsidRPr="00FB1456">
        <w:t xml:space="preserve"> bol občianskym zákonníkom Veľkej Moravy a prvým zákonníkom v slovanskom jazyku.</w:t>
      </w:r>
    </w:p>
    <w:p w14:paraId="16E1F302" w14:textId="68C698CF" w:rsidR="007C2D23" w:rsidRPr="00FB1456" w:rsidRDefault="00687523" w:rsidP="007C2D23">
      <w:pPr>
        <w:pStyle w:val="ListParagraph"/>
        <w:numPr>
          <w:ilvl w:val="1"/>
          <w:numId w:val="1"/>
        </w:numPr>
      </w:pPr>
      <w:proofErr w:type="spellStart"/>
      <w:r w:rsidRPr="00FB1456">
        <w:rPr>
          <w:b/>
          <w:bCs/>
        </w:rPr>
        <w:t>Maurus</w:t>
      </w:r>
      <w:proofErr w:type="spellEnd"/>
      <w:r w:rsidRPr="00FB1456">
        <w:rPr>
          <w:b/>
          <w:bCs/>
        </w:rPr>
        <w:t xml:space="preserve"> </w:t>
      </w:r>
      <w:r w:rsidRPr="00FB1456">
        <w:t xml:space="preserve">– Legenda o svätom Svoradovi a Benediktovi (úryvok)    </w:t>
      </w:r>
    </w:p>
    <w:p w14:paraId="42816CDC" w14:textId="77777777" w:rsidR="00581DAD" w:rsidRPr="00FB1456" w:rsidRDefault="00581DAD" w:rsidP="00581DAD"/>
    <w:p w14:paraId="5697BE43" w14:textId="1E3CD2D0" w:rsidR="00581DAD" w:rsidRPr="00FB1456" w:rsidRDefault="000C74EE" w:rsidP="00581DAD">
      <w:pPr>
        <w:pStyle w:val="ListParagraph"/>
        <w:numPr>
          <w:ilvl w:val="0"/>
          <w:numId w:val="1"/>
        </w:numPr>
        <w:rPr>
          <w:b/>
          <w:bCs/>
        </w:rPr>
      </w:pPr>
      <w:r w:rsidRPr="00FB1456">
        <w:rPr>
          <w:b/>
          <w:bCs/>
        </w:rPr>
        <w:t>Humanistická a renesančná literatúra</w:t>
      </w:r>
    </w:p>
    <w:p w14:paraId="5197EC2A" w14:textId="69969639" w:rsidR="000C74EE" w:rsidRPr="00FB1456" w:rsidRDefault="000C74EE" w:rsidP="000C74EE">
      <w:pPr>
        <w:pStyle w:val="ListParagraph"/>
        <w:numPr>
          <w:ilvl w:val="1"/>
          <w:numId w:val="1"/>
        </w:numPr>
        <w:rPr>
          <w:b/>
          <w:bCs/>
        </w:rPr>
      </w:pPr>
      <w:r w:rsidRPr="00FB1456">
        <w:rPr>
          <w:b/>
          <w:bCs/>
        </w:rPr>
        <w:t> Talianska literatúra:</w:t>
      </w:r>
    </w:p>
    <w:p w14:paraId="16EE775F" w14:textId="77777777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FB1456">
        <w:rPr>
          <w:rFonts w:cstheme="minorHAnsi"/>
          <w:b/>
        </w:rPr>
        <w:t>Dante</w:t>
      </w:r>
      <w:proofErr w:type="spellEnd"/>
      <w:r w:rsidRPr="00FB1456">
        <w:rPr>
          <w:rFonts w:cstheme="minorHAnsi"/>
          <w:b/>
        </w:rPr>
        <w:t xml:space="preserve"> </w:t>
      </w:r>
      <w:proofErr w:type="spellStart"/>
      <w:r w:rsidRPr="00FB1456">
        <w:rPr>
          <w:rFonts w:cstheme="minorHAnsi"/>
          <w:b/>
        </w:rPr>
        <w:t>Alighieri</w:t>
      </w:r>
      <w:proofErr w:type="spellEnd"/>
      <w:r w:rsidRPr="00FB1456">
        <w:rPr>
          <w:rFonts w:cstheme="minorHAnsi"/>
          <w:b/>
        </w:rPr>
        <w:t>:</w:t>
      </w:r>
    </w:p>
    <w:p w14:paraId="3CC5FFEC" w14:textId="5F479EC3" w:rsidR="000C74EE" w:rsidRPr="00FB1456" w:rsidRDefault="000C74EE" w:rsidP="000C74EE">
      <w:pPr>
        <w:pStyle w:val="ListParagraph"/>
        <w:numPr>
          <w:ilvl w:val="3"/>
          <w:numId w:val="1"/>
        </w:numPr>
        <w:rPr>
          <w:rFonts w:cstheme="minorHAnsi"/>
        </w:rPr>
      </w:pPr>
      <w:r w:rsidRPr="00FB1456">
        <w:rPr>
          <w:rFonts w:cstheme="minorHAnsi"/>
          <w:b/>
          <w:bCs/>
        </w:rPr>
        <w:t>Božská komédia</w:t>
      </w:r>
      <w:r w:rsidRPr="00FB1456">
        <w:rPr>
          <w:rFonts w:cstheme="minorHAnsi"/>
          <w:b/>
          <w:bCs/>
        </w:rPr>
        <w:t xml:space="preserve"> </w:t>
      </w:r>
      <w:r w:rsidRPr="00FB1456">
        <w:rPr>
          <w:rFonts w:cstheme="minorHAnsi"/>
          <w:b/>
          <w:bCs/>
        </w:rPr>
        <w:t xml:space="preserve">peklo, očistec a raj </w:t>
      </w:r>
      <w:r w:rsidRPr="00FB1456">
        <w:rPr>
          <w:rFonts w:cstheme="minorHAnsi"/>
        </w:rPr>
        <w:t>– básnická skladba</w:t>
      </w:r>
    </w:p>
    <w:p w14:paraId="056F9E12" w14:textId="77777777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FB1456">
        <w:rPr>
          <w:rFonts w:cstheme="minorHAnsi"/>
          <w:b/>
        </w:rPr>
        <w:t>Francesco</w:t>
      </w:r>
      <w:proofErr w:type="spellEnd"/>
      <w:r w:rsidRPr="00FB1456">
        <w:rPr>
          <w:rFonts w:cstheme="minorHAnsi"/>
        </w:rPr>
        <w:t xml:space="preserve"> </w:t>
      </w:r>
      <w:proofErr w:type="spellStart"/>
      <w:r w:rsidRPr="00FB1456">
        <w:rPr>
          <w:rFonts w:cstheme="minorHAnsi"/>
          <w:b/>
        </w:rPr>
        <w:t>Petrarca</w:t>
      </w:r>
      <w:proofErr w:type="spellEnd"/>
      <w:r w:rsidRPr="00FB1456">
        <w:rPr>
          <w:rFonts w:cstheme="minorHAnsi"/>
          <w:b/>
        </w:rPr>
        <w:t>:</w:t>
      </w:r>
    </w:p>
    <w:p w14:paraId="12F7C991" w14:textId="73D0DCB9" w:rsidR="000C74EE" w:rsidRPr="00FB1456" w:rsidRDefault="000C74EE" w:rsidP="000C74EE">
      <w:pPr>
        <w:pStyle w:val="ListParagraph"/>
        <w:numPr>
          <w:ilvl w:val="3"/>
          <w:numId w:val="1"/>
        </w:numPr>
        <w:rPr>
          <w:rFonts w:cstheme="minorHAnsi"/>
        </w:rPr>
      </w:pPr>
      <w:r w:rsidRPr="00FB1456">
        <w:rPr>
          <w:rFonts w:cstheme="minorHAnsi"/>
          <w:b/>
          <w:bCs/>
        </w:rPr>
        <w:t>Spevník</w:t>
      </w:r>
      <w:r w:rsidRPr="00FB1456">
        <w:rPr>
          <w:rFonts w:cstheme="minorHAnsi"/>
        </w:rPr>
        <w:t xml:space="preserve"> – </w:t>
      </w:r>
      <w:r w:rsidRPr="00FB1456">
        <w:rPr>
          <w:rFonts w:cstheme="minorHAnsi"/>
        </w:rPr>
        <w:t>sonet, obsahuje Sonety pre Lauru</w:t>
      </w:r>
    </w:p>
    <w:p w14:paraId="0EB80169" w14:textId="77777777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FB1456">
        <w:rPr>
          <w:rFonts w:cstheme="minorHAnsi"/>
          <w:b/>
        </w:rPr>
        <w:t>Giovanni</w:t>
      </w:r>
      <w:proofErr w:type="spellEnd"/>
      <w:r w:rsidRPr="00FB1456">
        <w:rPr>
          <w:rFonts w:cstheme="minorHAnsi"/>
        </w:rPr>
        <w:t xml:space="preserve"> </w:t>
      </w:r>
      <w:proofErr w:type="spellStart"/>
      <w:r w:rsidRPr="00FB1456">
        <w:rPr>
          <w:rFonts w:cstheme="minorHAnsi"/>
          <w:b/>
        </w:rPr>
        <w:t>Boccaccio</w:t>
      </w:r>
      <w:proofErr w:type="spellEnd"/>
      <w:r w:rsidRPr="00FB1456">
        <w:rPr>
          <w:rFonts w:cstheme="minorHAnsi"/>
          <w:b/>
        </w:rPr>
        <w:t>:</w:t>
      </w:r>
    </w:p>
    <w:p w14:paraId="418FD018" w14:textId="147A58DC" w:rsidR="000C74EE" w:rsidRPr="00FB1456" w:rsidRDefault="000C74EE" w:rsidP="000C74EE">
      <w:pPr>
        <w:pStyle w:val="ListParagraph"/>
        <w:numPr>
          <w:ilvl w:val="3"/>
          <w:numId w:val="1"/>
        </w:numPr>
        <w:rPr>
          <w:rFonts w:cstheme="minorHAnsi"/>
        </w:rPr>
      </w:pPr>
      <w:r w:rsidRPr="00FB1456">
        <w:rPr>
          <w:rFonts w:cstheme="minorHAnsi"/>
        </w:rPr>
        <w:t xml:space="preserve">Vniesol do literatúry nový žáner – Novela (zakladateľ </w:t>
      </w:r>
      <w:proofErr w:type="spellStart"/>
      <w:r w:rsidRPr="00FB1456">
        <w:rPr>
          <w:rFonts w:cstheme="minorHAnsi"/>
        </w:rPr>
        <w:t>novelistiky</w:t>
      </w:r>
      <w:proofErr w:type="spellEnd"/>
      <w:r w:rsidRPr="00FB1456">
        <w:rPr>
          <w:rFonts w:cstheme="minorHAnsi"/>
        </w:rPr>
        <w:t>)</w:t>
      </w:r>
    </w:p>
    <w:p w14:paraId="46FC886E" w14:textId="270310D8" w:rsidR="000C74EE" w:rsidRPr="00FB1456" w:rsidRDefault="000C74EE" w:rsidP="000C74EE">
      <w:pPr>
        <w:pStyle w:val="ListParagraph"/>
        <w:numPr>
          <w:ilvl w:val="3"/>
          <w:numId w:val="1"/>
        </w:numPr>
        <w:rPr>
          <w:rFonts w:cstheme="minorHAnsi"/>
        </w:rPr>
      </w:pPr>
      <w:r w:rsidRPr="00FB1456">
        <w:rPr>
          <w:rFonts w:cstheme="minorHAnsi"/>
          <w:b/>
          <w:bCs/>
        </w:rPr>
        <w:t>Dekameron</w:t>
      </w:r>
      <w:r w:rsidRPr="00FB1456">
        <w:rPr>
          <w:rFonts w:cstheme="minorHAnsi"/>
        </w:rPr>
        <w:t xml:space="preserve"> – zbierka noviel – príbeh 10 ľudí utekajúcich pred morom na vidiek a počas 10 večerov si vravia príhody</w:t>
      </w:r>
    </w:p>
    <w:p w14:paraId="610ACC1C" w14:textId="77777777" w:rsidR="000C74EE" w:rsidRPr="00FB1456" w:rsidRDefault="000C74EE" w:rsidP="000C74E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FB1456">
        <w:rPr>
          <w:rFonts w:cstheme="minorHAnsi"/>
          <w:b/>
        </w:rPr>
        <w:t>Francois</w:t>
      </w:r>
      <w:proofErr w:type="spellEnd"/>
      <w:r w:rsidRPr="00FB1456">
        <w:rPr>
          <w:rFonts w:cstheme="minorHAnsi"/>
          <w:b/>
        </w:rPr>
        <w:t xml:space="preserve"> </w:t>
      </w:r>
      <w:proofErr w:type="spellStart"/>
      <w:r w:rsidRPr="00FB1456">
        <w:rPr>
          <w:rFonts w:cstheme="minorHAnsi"/>
          <w:b/>
        </w:rPr>
        <w:t>Villon</w:t>
      </w:r>
      <w:proofErr w:type="spellEnd"/>
      <w:r w:rsidRPr="00FB1456">
        <w:rPr>
          <w:rFonts w:cstheme="minorHAnsi"/>
          <w:b/>
        </w:rPr>
        <w:t xml:space="preserve">, </w:t>
      </w:r>
      <w:proofErr w:type="spellStart"/>
      <w:r w:rsidRPr="00FB1456">
        <w:rPr>
          <w:rFonts w:cstheme="minorHAnsi"/>
          <w:b/>
        </w:rPr>
        <w:t>Francois</w:t>
      </w:r>
      <w:proofErr w:type="spellEnd"/>
      <w:r w:rsidRPr="00FB1456">
        <w:rPr>
          <w:rFonts w:cstheme="minorHAnsi"/>
          <w:b/>
        </w:rPr>
        <w:t xml:space="preserve"> </w:t>
      </w:r>
      <w:proofErr w:type="spellStart"/>
      <w:r w:rsidRPr="00FB1456">
        <w:rPr>
          <w:rFonts w:cstheme="minorHAnsi"/>
          <w:b/>
        </w:rPr>
        <w:t>Rabelais</w:t>
      </w:r>
      <w:proofErr w:type="spellEnd"/>
      <w:r w:rsidRPr="00FB1456">
        <w:rPr>
          <w:rFonts w:cstheme="minorHAnsi"/>
        </w:rPr>
        <w:t xml:space="preserve"> – francúzska literatúra  - poézia </w:t>
      </w:r>
    </w:p>
    <w:p w14:paraId="76453A71" w14:textId="77777777" w:rsidR="000C74EE" w:rsidRPr="00FB1456" w:rsidRDefault="000C74EE" w:rsidP="000C74EE">
      <w:pPr>
        <w:pStyle w:val="ListParagraph"/>
        <w:numPr>
          <w:ilvl w:val="1"/>
          <w:numId w:val="1"/>
        </w:numPr>
        <w:rPr>
          <w:rFonts w:cstheme="minorHAnsi"/>
        </w:rPr>
      </w:pPr>
      <w:r w:rsidRPr="00FB1456">
        <w:rPr>
          <w:rFonts w:cstheme="minorHAnsi"/>
          <w:b/>
        </w:rPr>
        <w:t>William Shakespeare</w:t>
      </w:r>
      <w:r w:rsidRPr="00FB1456">
        <w:rPr>
          <w:rFonts w:cstheme="minorHAnsi"/>
        </w:rPr>
        <w:t xml:space="preserve"> – anglická lit. – dráma – komédia (Veselé panie </w:t>
      </w:r>
      <w:proofErr w:type="spellStart"/>
      <w:r w:rsidRPr="00FB1456">
        <w:rPr>
          <w:rFonts w:cstheme="minorHAnsi"/>
        </w:rPr>
        <w:t>windsorské</w:t>
      </w:r>
      <w:proofErr w:type="spellEnd"/>
      <w:r w:rsidRPr="00FB1456">
        <w:rPr>
          <w:rFonts w:cstheme="minorHAnsi"/>
        </w:rPr>
        <w:t>), tragédia (</w:t>
      </w:r>
      <w:proofErr w:type="spellStart"/>
      <w:r w:rsidRPr="00FB1456">
        <w:rPr>
          <w:rFonts w:cstheme="minorHAnsi"/>
        </w:rPr>
        <w:t>Rómeo</w:t>
      </w:r>
      <w:proofErr w:type="spellEnd"/>
      <w:r w:rsidRPr="00FB1456">
        <w:rPr>
          <w:rFonts w:cstheme="minorHAnsi"/>
        </w:rPr>
        <w:t xml:space="preserve"> a Júlia, Kráľ </w:t>
      </w:r>
      <w:proofErr w:type="spellStart"/>
      <w:r w:rsidRPr="00FB1456">
        <w:rPr>
          <w:rFonts w:cstheme="minorHAnsi"/>
        </w:rPr>
        <w:t>Lear</w:t>
      </w:r>
      <w:proofErr w:type="spellEnd"/>
      <w:r w:rsidRPr="00FB1456">
        <w:rPr>
          <w:rFonts w:cstheme="minorHAnsi"/>
        </w:rPr>
        <w:t xml:space="preserve">, </w:t>
      </w:r>
      <w:proofErr w:type="spellStart"/>
      <w:r w:rsidRPr="00FB1456">
        <w:rPr>
          <w:rFonts w:cstheme="minorHAnsi"/>
        </w:rPr>
        <w:t>Othelo</w:t>
      </w:r>
      <w:proofErr w:type="spellEnd"/>
      <w:r w:rsidRPr="00FB1456">
        <w:rPr>
          <w:rFonts w:cstheme="minorHAnsi"/>
        </w:rPr>
        <w:t>, Hamlet), historické  hry</w:t>
      </w:r>
    </w:p>
    <w:p w14:paraId="60210785" w14:textId="77777777" w:rsidR="000C74EE" w:rsidRPr="00FB1456" w:rsidRDefault="000C74EE" w:rsidP="000C74EE">
      <w:pPr>
        <w:pStyle w:val="ListParagraph"/>
        <w:numPr>
          <w:ilvl w:val="1"/>
          <w:numId w:val="1"/>
        </w:numPr>
        <w:rPr>
          <w:rFonts w:cstheme="minorHAnsi"/>
        </w:rPr>
      </w:pPr>
      <w:r w:rsidRPr="00FB1456">
        <w:rPr>
          <w:rFonts w:cstheme="minorHAnsi"/>
          <w:b/>
        </w:rPr>
        <w:t xml:space="preserve">M. </w:t>
      </w:r>
      <w:proofErr w:type="spellStart"/>
      <w:r w:rsidRPr="00FB1456">
        <w:rPr>
          <w:rFonts w:cstheme="minorHAnsi"/>
          <w:b/>
        </w:rPr>
        <w:t>Cervantes</w:t>
      </w:r>
      <w:proofErr w:type="spellEnd"/>
      <w:r w:rsidRPr="00FB1456">
        <w:rPr>
          <w:rFonts w:cstheme="minorHAnsi"/>
          <w:b/>
        </w:rPr>
        <w:t xml:space="preserve"> de </w:t>
      </w:r>
      <w:proofErr w:type="spellStart"/>
      <w:r w:rsidRPr="00FB1456">
        <w:rPr>
          <w:rFonts w:cstheme="minorHAnsi"/>
          <w:b/>
        </w:rPr>
        <w:t>Saavedra</w:t>
      </w:r>
      <w:proofErr w:type="spellEnd"/>
      <w:r w:rsidRPr="00FB1456">
        <w:rPr>
          <w:rFonts w:cstheme="minorHAnsi"/>
          <w:b/>
        </w:rPr>
        <w:t>:</w:t>
      </w:r>
    </w:p>
    <w:p w14:paraId="137F85E1" w14:textId="77777777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r w:rsidRPr="00FB1456">
        <w:rPr>
          <w:rFonts w:cstheme="minorHAnsi"/>
        </w:rPr>
        <w:t>Š</w:t>
      </w:r>
      <w:r w:rsidRPr="00FB1456">
        <w:rPr>
          <w:rFonts w:cstheme="minorHAnsi"/>
        </w:rPr>
        <w:t>panielska lit</w:t>
      </w:r>
      <w:r w:rsidRPr="00FB1456">
        <w:rPr>
          <w:rFonts w:cstheme="minorHAnsi"/>
        </w:rPr>
        <w:t>eratúra</w:t>
      </w:r>
    </w:p>
    <w:p w14:paraId="14D76D3C" w14:textId="27866027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r w:rsidRPr="00FB1456">
        <w:rPr>
          <w:rFonts w:cstheme="minorHAnsi"/>
        </w:rPr>
        <w:t>Zavádza do literatúry román</w:t>
      </w:r>
    </w:p>
    <w:p w14:paraId="58DFECF2" w14:textId="24869BEF" w:rsidR="000C74EE" w:rsidRPr="00FB1456" w:rsidRDefault="000C74EE" w:rsidP="000C74EE">
      <w:pPr>
        <w:pStyle w:val="ListParagraph"/>
        <w:numPr>
          <w:ilvl w:val="2"/>
          <w:numId w:val="1"/>
        </w:numPr>
        <w:rPr>
          <w:rFonts w:cstheme="minorHAnsi"/>
        </w:rPr>
      </w:pPr>
      <w:r w:rsidRPr="00FB1456">
        <w:rPr>
          <w:rFonts w:cstheme="minorHAnsi"/>
          <w:b/>
          <w:bCs/>
        </w:rPr>
        <w:t xml:space="preserve">Dômyselný rytier Don </w:t>
      </w:r>
      <w:proofErr w:type="spellStart"/>
      <w:r w:rsidRPr="00FB1456">
        <w:rPr>
          <w:rFonts w:cstheme="minorHAnsi"/>
          <w:b/>
          <w:bCs/>
        </w:rPr>
        <w:t>Quijote</w:t>
      </w:r>
      <w:proofErr w:type="spellEnd"/>
      <w:r w:rsidRPr="00FB1456">
        <w:rPr>
          <w:rFonts w:cstheme="minorHAnsi"/>
          <w:b/>
          <w:bCs/>
        </w:rPr>
        <w:t xml:space="preserve"> de la </w:t>
      </w:r>
      <w:proofErr w:type="spellStart"/>
      <w:r w:rsidRPr="00FB1456">
        <w:rPr>
          <w:rFonts w:cstheme="minorHAnsi"/>
          <w:b/>
          <w:bCs/>
        </w:rPr>
        <w:t>Mancha</w:t>
      </w:r>
      <w:proofErr w:type="spellEnd"/>
      <w:r w:rsidRPr="00FB1456">
        <w:rPr>
          <w:rFonts w:cstheme="minorHAnsi"/>
        </w:rPr>
        <w:t xml:space="preserve"> – </w:t>
      </w:r>
      <w:r w:rsidRPr="00FB1456">
        <w:rPr>
          <w:rFonts w:cstheme="minorHAnsi"/>
        </w:rPr>
        <w:t xml:space="preserve">1. moderný </w:t>
      </w:r>
      <w:r w:rsidRPr="00FB1456">
        <w:rPr>
          <w:rFonts w:cstheme="minorHAnsi"/>
        </w:rPr>
        <w:t>román</w:t>
      </w:r>
    </w:p>
    <w:p w14:paraId="3DE06492" w14:textId="77777777" w:rsidR="000C74EE" w:rsidRPr="00FB1456" w:rsidRDefault="000C74EE" w:rsidP="00FB1456">
      <w:pPr>
        <w:rPr>
          <w:b/>
          <w:bCs/>
        </w:rPr>
      </w:pPr>
    </w:p>
    <w:p w14:paraId="71982D12" w14:textId="731625D2" w:rsidR="00FB1456" w:rsidRDefault="00FB1456" w:rsidP="00FB14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Baroková literatúra</w:t>
      </w:r>
    </w:p>
    <w:p w14:paraId="33B5E539" w14:textId="145B6631" w:rsidR="00FB1456" w:rsidRPr="00FB1456" w:rsidRDefault="00FB1456" w:rsidP="00FB145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B1456">
        <w:rPr>
          <w:b/>
          <w:bCs/>
        </w:rPr>
        <w:t>Torquato</w:t>
      </w:r>
      <w:proofErr w:type="spellEnd"/>
      <w:r w:rsidRPr="00FB1456">
        <w:rPr>
          <w:b/>
          <w:bCs/>
        </w:rPr>
        <w:t xml:space="preserve"> </w:t>
      </w:r>
      <w:proofErr w:type="spellStart"/>
      <w:r w:rsidRPr="00FB1456">
        <w:rPr>
          <w:b/>
          <w:bCs/>
        </w:rPr>
        <w:t>Tasso</w:t>
      </w:r>
      <w:proofErr w:type="spellEnd"/>
      <w:r>
        <w:t xml:space="preserve"> - </w:t>
      </w:r>
      <w:r>
        <w:t>Talianska lit</w:t>
      </w:r>
      <w:r>
        <w:t>eratúra</w:t>
      </w:r>
    </w:p>
    <w:p w14:paraId="7B52FDF4" w14:textId="2D80DF1C" w:rsidR="00FB1456" w:rsidRDefault="00FB1456" w:rsidP="00FB1456">
      <w:pPr>
        <w:pStyle w:val="ListParagraph"/>
        <w:numPr>
          <w:ilvl w:val="1"/>
          <w:numId w:val="1"/>
        </w:numPr>
        <w:rPr>
          <w:b/>
          <w:bCs/>
        </w:rPr>
      </w:pPr>
      <w:r w:rsidRPr="00FB1456">
        <w:rPr>
          <w:b/>
          <w:bCs/>
        </w:rPr>
        <w:t>John Milton</w:t>
      </w:r>
      <w:r>
        <w:rPr>
          <w:b/>
          <w:bCs/>
        </w:rPr>
        <w:t>:</w:t>
      </w:r>
    </w:p>
    <w:p w14:paraId="17E5E502" w14:textId="37FBF7DA" w:rsidR="00FB1456" w:rsidRPr="00FB1456" w:rsidRDefault="00FB1456" w:rsidP="00FB1456">
      <w:pPr>
        <w:pStyle w:val="ListParagraph"/>
        <w:numPr>
          <w:ilvl w:val="2"/>
          <w:numId w:val="1"/>
        </w:numPr>
      </w:pPr>
      <w:r w:rsidRPr="00FB1456">
        <w:t>Anglická literatúra</w:t>
      </w:r>
    </w:p>
    <w:p w14:paraId="35913204" w14:textId="094F872D" w:rsidR="00FB1456" w:rsidRPr="00FB1456" w:rsidRDefault="00FB1456" w:rsidP="00FB1456">
      <w:pPr>
        <w:pStyle w:val="ListParagraph"/>
        <w:numPr>
          <w:ilvl w:val="2"/>
          <w:numId w:val="1"/>
        </w:numPr>
      </w:pPr>
      <w:r w:rsidRPr="00FB1456">
        <w:t>P</w:t>
      </w:r>
      <w:r w:rsidRPr="00FB1456">
        <w:t xml:space="preserve">ísal náboženské eposy, v ktorých spracoval biblické námety, </w:t>
      </w:r>
    </w:p>
    <w:p w14:paraId="11CC216D" w14:textId="79B7B8E7" w:rsidR="00FB1456" w:rsidRDefault="00FB1456" w:rsidP="00FB145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J. A. Komenský:</w:t>
      </w:r>
    </w:p>
    <w:p w14:paraId="07066ABD" w14:textId="6C6B0421" w:rsidR="00FB1456" w:rsidRDefault="00FB1456" w:rsidP="00FB1456">
      <w:pPr>
        <w:pStyle w:val="ListParagraph"/>
        <w:numPr>
          <w:ilvl w:val="2"/>
          <w:numId w:val="1"/>
        </w:numPr>
      </w:pPr>
      <w:r w:rsidRPr="00FB1456">
        <w:t>Česká literatúra</w:t>
      </w:r>
    </w:p>
    <w:p w14:paraId="681E4A1D" w14:textId="77777777" w:rsidR="00FB1456" w:rsidRDefault="00FB1456" w:rsidP="00FB1456">
      <w:pPr>
        <w:pStyle w:val="ListParagraph"/>
        <w:numPr>
          <w:ilvl w:val="2"/>
          <w:numId w:val="1"/>
        </w:numPr>
      </w:pPr>
      <w:r>
        <w:t>Rodák z Česka, kňaz, učiteľ, reformátor školstva, učiteľ národov</w:t>
      </w:r>
    </w:p>
    <w:p w14:paraId="2461B018" w14:textId="77777777" w:rsidR="00FB1456" w:rsidRPr="00FB1456" w:rsidRDefault="00FB1456" w:rsidP="00FB1456">
      <w:pPr>
        <w:pStyle w:val="ListParagraph"/>
        <w:numPr>
          <w:ilvl w:val="2"/>
          <w:numId w:val="1"/>
        </w:numPr>
      </w:pPr>
      <w:r w:rsidRPr="00FB1456">
        <w:rPr>
          <w:b/>
          <w:bCs/>
        </w:rPr>
        <w:t>Veľká didaktika</w:t>
      </w:r>
      <w:r>
        <w:t xml:space="preserve"> - </w:t>
      </w:r>
      <w:r w:rsidRPr="00FB1456">
        <w:t>Právo na vzdelanie pre všetkých (bez rozdielu)</w:t>
      </w:r>
    </w:p>
    <w:p w14:paraId="35297E09" w14:textId="2BA5C03A" w:rsidR="00FB1456" w:rsidRDefault="00FB1456" w:rsidP="00FB1456">
      <w:pPr>
        <w:pStyle w:val="ListParagraph"/>
        <w:numPr>
          <w:ilvl w:val="1"/>
          <w:numId w:val="1"/>
        </w:numPr>
      </w:pPr>
      <w:r>
        <w:rPr>
          <w:b/>
          <w:bCs/>
        </w:rPr>
        <w:t> Slovenská literatúra</w:t>
      </w:r>
      <w:r w:rsidRPr="00FB1456">
        <w:t>:</w:t>
      </w:r>
    </w:p>
    <w:p w14:paraId="14FCAB79" w14:textId="77777777" w:rsidR="00FB1456" w:rsidRDefault="00FB1456" w:rsidP="00FB1456">
      <w:pPr>
        <w:pStyle w:val="ListParagraph"/>
        <w:numPr>
          <w:ilvl w:val="2"/>
          <w:numId w:val="1"/>
        </w:numPr>
      </w:pPr>
      <w:proofErr w:type="spellStart"/>
      <w:r w:rsidRPr="00611A32">
        <w:rPr>
          <w:b/>
          <w:bCs/>
        </w:rPr>
        <w:t>Hugolín</w:t>
      </w:r>
      <w:proofErr w:type="spellEnd"/>
      <w:r w:rsidRPr="00611A32">
        <w:rPr>
          <w:b/>
          <w:bCs/>
        </w:rPr>
        <w:t xml:space="preserve"> </w:t>
      </w:r>
      <w:proofErr w:type="spellStart"/>
      <w:r w:rsidRPr="00611A32">
        <w:rPr>
          <w:b/>
          <w:bCs/>
        </w:rPr>
        <w:t>Gavlovič</w:t>
      </w:r>
      <w:proofErr w:type="spellEnd"/>
      <w:r>
        <w:t xml:space="preserve"> – Valaská škola </w:t>
      </w:r>
      <w:proofErr w:type="spellStart"/>
      <w:r>
        <w:t>mravúv</w:t>
      </w:r>
      <w:proofErr w:type="spellEnd"/>
      <w:r>
        <w:t xml:space="preserve"> stodola (didakticko-reflexívna poézia) (Pozri si rozbor diel – </w:t>
      </w:r>
      <w:proofErr w:type="spellStart"/>
      <w:r>
        <w:t>Hugolín</w:t>
      </w:r>
      <w:proofErr w:type="spellEnd"/>
      <w:r>
        <w:t xml:space="preserve"> </w:t>
      </w:r>
      <w:proofErr w:type="spellStart"/>
      <w:r>
        <w:t>Gavlovič</w:t>
      </w:r>
      <w:proofErr w:type="spellEnd"/>
      <w:r>
        <w:t xml:space="preserve">), </w:t>
      </w:r>
    </w:p>
    <w:p w14:paraId="3C4B084A" w14:textId="77777777" w:rsidR="00FB1456" w:rsidRDefault="00FB1456" w:rsidP="00FB1456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 xml:space="preserve">Matej </w:t>
      </w:r>
      <w:proofErr w:type="spellStart"/>
      <w:r w:rsidRPr="00611A32">
        <w:rPr>
          <w:b/>
          <w:bCs/>
        </w:rPr>
        <w:t>Bel</w:t>
      </w:r>
      <w:proofErr w:type="spellEnd"/>
      <w:r>
        <w:t xml:space="preserve"> – polyhistor (človek ktorý ovláda viacero vedeckých disciplín naraz), písal odbornú prózu,</w:t>
      </w:r>
    </w:p>
    <w:p w14:paraId="2589D5BA" w14:textId="77777777" w:rsidR="00FB1456" w:rsidRDefault="00FB1456" w:rsidP="00FB1456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 xml:space="preserve">J. </w:t>
      </w:r>
      <w:proofErr w:type="spellStart"/>
      <w:r w:rsidRPr="00611A32">
        <w:rPr>
          <w:b/>
          <w:bCs/>
        </w:rPr>
        <w:t>Tranovský</w:t>
      </w:r>
      <w:proofErr w:type="spellEnd"/>
      <w:r>
        <w:t xml:space="preserve"> – duchovná lyrika, </w:t>
      </w:r>
    </w:p>
    <w:p w14:paraId="33D9080E" w14:textId="77777777" w:rsidR="00FB1456" w:rsidRDefault="00FB1456" w:rsidP="00FB1456">
      <w:pPr>
        <w:pStyle w:val="ListParagraph"/>
        <w:numPr>
          <w:ilvl w:val="2"/>
          <w:numId w:val="1"/>
        </w:numPr>
      </w:pPr>
      <w:r w:rsidRPr="00611A32">
        <w:rPr>
          <w:b/>
          <w:bCs/>
        </w:rPr>
        <w:t xml:space="preserve">J. </w:t>
      </w:r>
      <w:proofErr w:type="spellStart"/>
      <w:r w:rsidRPr="00611A32">
        <w:rPr>
          <w:b/>
          <w:bCs/>
        </w:rPr>
        <w:t>Simonides</w:t>
      </w:r>
      <w:proofErr w:type="spellEnd"/>
      <w:r w:rsidRPr="00611A32">
        <w:rPr>
          <w:b/>
          <w:bCs/>
        </w:rPr>
        <w:t>, D. Krman</w:t>
      </w:r>
      <w:r>
        <w:t xml:space="preserve"> – písali cestopisnú prózu; </w:t>
      </w:r>
    </w:p>
    <w:p w14:paraId="08909C40" w14:textId="77777777" w:rsidR="00FB1456" w:rsidRDefault="00FB1456" w:rsidP="00C64483"/>
    <w:p w14:paraId="3E03173C" w14:textId="06C62791" w:rsidR="00C64483" w:rsidRDefault="00C64483" w:rsidP="00C64483">
      <w:pPr>
        <w:pStyle w:val="ListParagraph"/>
        <w:numPr>
          <w:ilvl w:val="0"/>
          <w:numId w:val="1"/>
        </w:numPr>
        <w:rPr>
          <w:b/>
          <w:bCs/>
        </w:rPr>
      </w:pPr>
      <w:r w:rsidRPr="00C64483">
        <w:rPr>
          <w:b/>
          <w:bCs/>
        </w:rPr>
        <w:t>Klasicizmus</w:t>
      </w:r>
    </w:p>
    <w:p w14:paraId="334AE5C8" w14:textId="77777777" w:rsidR="00C64483" w:rsidRPr="00C64483" w:rsidRDefault="00C64483" w:rsidP="00C6448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</w:rPr>
      </w:pPr>
      <w:r w:rsidRPr="00C64483">
        <w:rPr>
          <w:rFonts w:cstheme="minorHAnsi"/>
          <w:b/>
          <w:bCs/>
        </w:rPr>
        <w:t xml:space="preserve">Francúzska literatúra: </w:t>
      </w:r>
    </w:p>
    <w:p w14:paraId="5B5E03B8" w14:textId="77777777" w:rsidR="00C64483" w:rsidRPr="0054317F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C64483">
        <w:rPr>
          <w:rFonts w:cstheme="minorHAnsi"/>
          <w:b/>
          <w:bCs/>
        </w:rPr>
        <w:t xml:space="preserve">P. </w:t>
      </w:r>
      <w:proofErr w:type="spellStart"/>
      <w:r w:rsidRPr="00C64483">
        <w:rPr>
          <w:rFonts w:cstheme="minorHAnsi"/>
          <w:b/>
          <w:bCs/>
        </w:rPr>
        <w:t>Corneille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Cid</w:t>
      </w:r>
      <w:proofErr w:type="spellEnd"/>
      <w:r w:rsidRPr="0054317F">
        <w:rPr>
          <w:rFonts w:cstheme="minorHAnsi"/>
        </w:rPr>
        <w:t xml:space="preserve"> – tragédia</w:t>
      </w:r>
    </w:p>
    <w:p w14:paraId="40C1906C" w14:textId="77777777" w:rsidR="00C64483" w:rsidRPr="0054317F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C64483">
        <w:rPr>
          <w:rFonts w:cstheme="minorHAnsi"/>
          <w:b/>
          <w:bCs/>
        </w:rPr>
        <w:t xml:space="preserve">J. B. P. </w:t>
      </w:r>
      <w:proofErr w:type="spellStart"/>
      <w:r w:rsidRPr="00C64483">
        <w:rPr>
          <w:rFonts w:cstheme="minorHAnsi"/>
          <w:b/>
          <w:bCs/>
        </w:rPr>
        <w:t>Moliére</w:t>
      </w:r>
      <w:proofErr w:type="spellEnd"/>
      <w:r w:rsidRPr="0054317F">
        <w:rPr>
          <w:rFonts w:cstheme="minorHAnsi"/>
        </w:rPr>
        <w:t xml:space="preserve"> – Lakomec – komédia </w:t>
      </w:r>
    </w:p>
    <w:p w14:paraId="5CCE4C42" w14:textId="77777777" w:rsidR="00C64483" w:rsidRPr="0054317F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C64483">
        <w:rPr>
          <w:rFonts w:cstheme="minorHAnsi"/>
          <w:b/>
          <w:bCs/>
        </w:rPr>
        <w:t xml:space="preserve">La </w:t>
      </w:r>
      <w:proofErr w:type="spellStart"/>
      <w:r w:rsidRPr="00C64483">
        <w:rPr>
          <w:rFonts w:cstheme="minorHAnsi"/>
          <w:b/>
          <w:bCs/>
        </w:rPr>
        <w:t>Fontaine</w:t>
      </w:r>
      <w:proofErr w:type="spellEnd"/>
      <w:r w:rsidRPr="0054317F">
        <w:rPr>
          <w:rFonts w:cstheme="minorHAnsi"/>
        </w:rPr>
        <w:t xml:space="preserve"> – bájky </w:t>
      </w:r>
    </w:p>
    <w:p w14:paraId="4AB24309" w14:textId="3762C2E7" w:rsidR="00C64483" w:rsidRDefault="00C64483" w:rsidP="00C6448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Detská literatúra:</w:t>
      </w:r>
    </w:p>
    <w:p w14:paraId="67F3FE92" w14:textId="77777777" w:rsidR="00C64483" w:rsidRPr="0054317F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C64483">
        <w:rPr>
          <w:rFonts w:cstheme="minorHAnsi"/>
          <w:b/>
          <w:bCs/>
        </w:rPr>
        <w:t xml:space="preserve">D. </w:t>
      </w:r>
      <w:proofErr w:type="spellStart"/>
      <w:r w:rsidRPr="00C64483">
        <w:rPr>
          <w:rFonts w:cstheme="minorHAnsi"/>
          <w:b/>
          <w:bCs/>
        </w:rPr>
        <w:t>Defoe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Robinson</w:t>
      </w:r>
      <w:proofErr w:type="spellEnd"/>
      <w:r w:rsidRPr="0054317F">
        <w:rPr>
          <w:rFonts w:cstheme="minorHAnsi"/>
        </w:rPr>
        <w:t xml:space="preserve"> </w:t>
      </w:r>
      <w:proofErr w:type="spellStart"/>
      <w:r w:rsidRPr="0054317F">
        <w:rPr>
          <w:rFonts w:cstheme="minorHAnsi"/>
        </w:rPr>
        <w:t>Crusoe</w:t>
      </w:r>
      <w:proofErr w:type="spellEnd"/>
      <w:r w:rsidRPr="0054317F">
        <w:rPr>
          <w:rFonts w:cstheme="minorHAnsi"/>
        </w:rPr>
        <w:t xml:space="preserve">, </w:t>
      </w:r>
    </w:p>
    <w:p w14:paraId="167A163C" w14:textId="77777777" w:rsidR="00C64483" w:rsidRPr="0054317F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C64483">
        <w:rPr>
          <w:rFonts w:cstheme="minorHAnsi"/>
          <w:b/>
          <w:bCs/>
        </w:rPr>
        <w:t xml:space="preserve">J. </w:t>
      </w:r>
      <w:proofErr w:type="spellStart"/>
      <w:r w:rsidRPr="00C64483">
        <w:rPr>
          <w:rFonts w:cstheme="minorHAnsi"/>
          <w:b/>
          <w:bCs/>
        </w:rPr>
        <w:t>Swift</w:t>
      </w:r>
      <w:proofErr w:type="spellEnd"/>
      <w:r w:rsidRPr="0054317F">
        <w:rPr>
          <w:rFonts w:cstheme="minorHAnsi"/>
        </w:rPr>
        <w:t xml:space="preserve"> – </w:t>
      </w:r>
      <w:proofErr w:type="spellStart"/>
      <w:r w:rsidRPr="0054317F">
        <w:rPr>
          <w:rFonts w:cstheme="minorHAnsi"/>
        </w:rPr>
        <w:t>Gulliverove</w:t>
      </w:r>
      <w:proofErr w:type="spellEnd"/>
      <w:r w:rsidRPr="0054317F">
        <w:rPr>
          <w:rFonts w:cstheme="minorHAnsi"/>
        </w:rPr>
        <w:t xml:space="preserve"> cesty</w:t>
      </w:r>
    </w:p>
    <w:p w14:paraId="77056FC4" w14:textId="227979D6" w:rsidR="00C64483" w:rsidRPr="00C64483" w:rsidRDefault="00C64483" w:rsidP="00C6448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  <w:b/>
          <w:bCs/>
        </w:rPr>
        <w:t> Slovenská literatúra</w:t>
      </w:r>
      <w:r w:rsidRPr="00C64483">
        <w:rPr>
          <w:rFonts w:cstheme="minorHAnsi"/>
          <w:b/>
          <w:bCs/>
        </w:rPr>
        <w:t>:</w:t>
      </w:r>
    </w:p>
    <w:p w14:paraId="7A605AB6" w14:textId="71D322C2" w:rsidR="00C64483" w:rsidRPr="00C64483" w:rsidRDefault="00C64483" w:rsidP="00C64483">
      <w:pPr>
        <w:pStyle w:val="ListParagraph"/>
        <w:numPr>
          <w:ilvl w:val="2"/>
          <w:numId w:val="1"/>
        </w:numPr>
        <w:rPr>
          <w:rFonts w:cstheme="minorHAnsi"/>
        </w:rPr>
      </w:pPr>
      <w:r w:rsidRPr="0054317F">
        <w:rPr>
          <w:rFonts w:cstheme="minorHAnsi"/>
          <w:b/>
        </w:rPr>
        <w:t>Pavel Jozef Šafárik</w:t>
      </w:r>
      <w:r>
        <w:rPr>
          <w:rFonts w:cstheme="minorHAnsi"/>
          <w:bCs/>
        </w:rPr>
        <w:t>:</w:t>
      </w:r>
    </w:p>
    <w:p w14:paraId="5F5F5B01" w14:textId="77777777" w:rsidR="00C64483" w:rsidRPr="00C64483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C64483">
        <w:rPr>
          <w:rFonts w:cstheme="minorHAnsi"/>
        </w:rPr>
        <w:t xml:space="preserve">Zaoberal sa jazykovedou, históriou, filozofiou, prírodnými vedami a pod. </w:t>
      </w:r>
    </w:p>
    <w:p w14:paraId="683320CF" w14:textId="77777777" w:rsidR="00C64483" w:rsidRPr="00C64483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C64483">
        <w:rPr>
          <w:rFonts w:cstheme="minorHAnsi"/>
        </w:rPr>
        <w:t xml:space="preserve">Písal po nemecky, po česky, odmietal bernolákovčinu a Štúrovu slovenčinu. </w:t>
      </w:r>
    </w:p>
    <w:p w14:paraId="704BE138" w14:textId="77777777" w:rsidR="00C64483" w:rsidRPr="00F428AB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F428AB">
        <w:rPr>
          <w:rFonts w:cstheme="minorHAnsi"/>
        </w:rPr>
        <w:t xml:space="preserve">Tvorba: Literárnu tvorbu začal písaním poézie, vydal tiež zbierku ľudových piesní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>chcel oživiť umelú literatúru ľudovou tvorbo</w:t>
      </w:r>
      <w:r w:rsidRPr="0054317F">
        <w:rPr>
          <w:rFonts w:cstheme="minorHAnsi"/>
        </w:rPr>
        <w:t>u)</w:t>
      </w:r>
      <w:r w:rsidRPr="00F428AB">
        <w:rPr>
          <w:rFonts w:cstheme="minorHAnsi"/>
        </w:rPr>
        <w:t>. Najdôležitejšie diela sú tie, v ktorých sa venuje dejinám slovanských literatúr</w:t>
      </w:r>
      <w:r w:rsidRPr="0054317F">
        <w:rPr>
          <w:rFonts w:cstheme="minorHAnsi"/>
        </w:rPr>
        <w:t>.</w:t>
      </w:r>
    </w:p>
    <w:p w14:paraId="527A1DB9" w14:textId="6C4FF78D" w:rsidR="00C64483" w:rsidRPr="00C64483" w:rsidRDefault="00C64483" w:rsidP="00C64483">
      <w:pPr>
        <w:pStyle w:val="ListParagraph"/>
        <w:numPr>
          <w:ilvl w:val="2"/>
          <w:numId w:val="1"/>
        </w:numPr>
        <w:rPr>
          <w:rFonts w:cstheme="minorHAnsi"/>
        </w:rPr>
      </w:pPr>
      <w:r w:rsidRPr="0054317F">
        <w:rPr>
          <w:rFonts w:cstheme="minorHAnsi"/>
          <w:b/>
        </w:rPr>
        <w:t>Ján Kollár</w:t>
      </w:r>
      <w:r>
        <w:rPr>
          <w:rFonts w:cstheme="minorHAnsi"/>
          <w:b/>
        </w:rPr>
        <w:t>:</w:t>
      </w:r>
    </w:p>
    <w:p w14:paraId="63E65AD8" w14:textId="030BA37E" w:rsidR="00C64483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F428AB">
        <w:rPr>
          <w:rFonts w:cstheme="minorHAnsi"/>
          <w:b/>
          <w:bCs/>
        </w:rPr>
        <w:t>BÁSNĚ JÁNA KOLLÁRA</w:t>
      </w:r>
      <w:r w:rsidRPr="00F428AB">
        <w:rPr>
          <w:rFonts w:cstheme="minorHAnsi"/>
        </w:rPr>
        <w:t xml:space="preserve"> - je to zbierka zneliek-sonetov obsahuje ľúbostné</w:t>
      </w:r>
      <w:r w:rsidRPr="0054317F">
        <w:rPr>
          <w:rFonts w:cstheme="minorHAnsi"/>
        </w:rPr>
        <w:t xml:space="preserve"> (</w:t>
      </w:r>
      <w:r w:rsidRPr="00F428AB">
        <w:rPr>
          <w:rFonts w:cstheme="minorHAnsi"/>
        </w:rPr>
        <w:t>láska k</w:t>
      </w:r>
      <w:r w:rsidRPr="0054317F">
        <w:rPr>
          <w:rFonts w:cstheme="minorHAnsi"/>
        </w:rPr>
        <w:t> </w:t>
      </w:r>
      <w:r w:rsidRPr="00F428AB">
        <w:rPr>
          <w:rFonts w:cstheme="minorHAnsi"/>
        </w:rPr>
        <w:t>Míne</w:t>
      </w:r>
      <w:r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vlastenecké verše.  </w:t>
      </w:r>
    </w:p>
    <w:p w14:paraId="2EC637F6" w14:textId="0506521C" w:rsidR="00C64483" w:rsidRPr="0054317F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C64483">
        <w:rPr>
          <w:rFonts w:cstheme="minorHAnsi"/>
          <w:b/>
          <w:bCs/>
        </w:rPr>
        <w:t>SLÁVY DCERA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-</w:t>
      </w:r>
      <w:r w:rsidRPr="00F428AB">
        <w:rPr>
          <w:rFonts w:cstheme="minorHAnsi"/>
        </w:rPr>
        <w:t xml:space="preserve">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>okolo 600 sonetov</w:t>
      </w:r>
      <w:r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kompozične pozostáva z úvodnej časti </w:t>
      </w:r>
      <w:proofErr w:type="spellStart"/>
      <w:r w:rsidRPr="00F428AB">
        <w:rPr>
          <w:rFonts w:cstheme="minorHAnsi"/>
        </w:rPr>
        <w:t>Předzpěv</w:t>
      </w:r>
      <w:proofErr w:type="spellEnd"/>
      <w:r w:rsidRPr="00F428AB">
        <w:rPr>
          <w:rFonts w:cstheme="minorHAnsi"/>
        </w:rPr>
        <w:t xml:space="preserve"> a spevov:</w:t>
      </w:r>
      <w:r w:rsidRPr="0054317F">
        <w:rPr>
          <w:rFonts w:cstheme="minorHAnsi"/>
        </w:rPr>
        <w:t xml:space="preserve"> </w:t>
      </w:r>
      <w:r w:rsidRPr="00F428AB">
        <w:rPr>
          <w:rFonts w:cstheme="minorHAnsi"/>
        </w:rPr>
        <w:t xml:space="preserve">1.Sála, 2. Labe, </w:t>
      </w:r>
      <w:proofErr w:type="spellStart"/>
      <w:r w:rsidRPr="00F428AB">
        <w:rPr>
          <w:rFonts w:cstheme="minorHAnsi"/>
        </w:rPr>
        <w:t>Rén</w:t>
      </w:r>
      <w:proofErr w:type="spellEnd"/>
      <w:r w:rsidRPr="00F428AB">
        <w:rPr>
          <w:rFonts w:cstheme="minorHAnsi"/>
        </w:rPr>
        <w:t xml:space="preserve"> , Vltava, 3. Dunaj, 4. </w:t>
      </w:r>
      <w:proofErr w:type="spellStart"/>
      <w:r w:rsidRPr="00F428AB">
        <w:rPr>
          <w:rFonts w:cstheme="minorHAnsi"/>
        </w:rPr>
        <w:t>Léthé</w:t>
      </w:r>
      <w:proofErr w:type="spellEnd"/>
      <w:r w:rsidRPr="00F428AB">
        <w:rPr>
          <w:rFonts w:cstheme="minorHAnsi"/>
        </w:rPr>
        <w:t xml:space="preserve"> 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>slovanské nebo</w:t>
      </w:r>
      <w:r w:rsidRPr="0054317F">
        <w:rPr>
          <w:rFonts w:cstheme="minorHAnsi"/>
        </w:rPr>
        <w:t>)</w:t>
      </w:r>
      <w:r w:rsidRPr="00F428AB">
        <w:rPr>
          <w:rFonts w:cstheme="minorHAnsi"/>
        </w:rPr>
        <w:t xml:space="preserve">, 5. </w:t>
      </w:r>
      <w:proofErr w:type="spellStart"/>
      <w:r w:rsidRPr="00F428AB">
        <w:rPr>
          <w:rFonts w:cstheme="minorHAnsi"/>
        </w:rPr>
        <w:t>Acheron</w:t>
      </w:r>
      <w:proofErr w:type="spellEnd"/>
      <w:r w:rsidRPr="00F428AB">
        <w:rPr>
          <w:rFonts w:cstheme="minorHAnsi"/>
        </w:rPr>
        <w:t xml:space="preserve"> </w:t>
      </w:r>
      <w:r w:rsidRPr="0054317F">
        <w:rPr>
          <w:rFonts w:cstheme="minorHAnsi"/>
        </w:rPr>
        <w:t>(</w:t>
      </w:r>
      <w:r w:rsidRPr="00F428AB">
        <w:rPr>
          <w:rFonts w:cstheme="minorHAnsi"/>
        </w:rPr>
        <w:t>slovanské peklo</w:t>
      </w:r>
      <w:r w:rsidRPr="0054317F">
        <w:rPr>
          <w:rFonts w:cstheme="minorHAnsi"/>
        </w:rPr>
        <w:t>)</w:t>
      </w:r>
      <w:r w:rsidRPr="00F428AB">
        <w:rPr>
          <w:rFonts w:cstheme="minorHAnsi"/>
        </w:rPr>
        <w:t>.</w:t>
      </w:r>
    </w:p>
    <w:p w14:paraId="6B8141EE" w14:textId="3EF20C04" w:rsidR="00C64483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54317F">
        <w:rPr>
          <w:rFonts w:cstheme="minorHAnsi"/>
          <w:b/>
          <w:bCs/>
        </w:rPr>
        <w:t>O LITERÁRNÍ VZÁJEMNOSTI MEZI KMENY A NÁŘEČÍMI SLAVSKÝMI</w:t>
      </w:r>
      <w:r w:rsidRPr="0054317F">
        <w:rPr>
          <w:rFonts w:cstheme="minorHAnsi"/>
        </w:rPr>
        <w:t xml:space="preserve"> - dielo, v ktorom vysvetľuje program kultúrneho  zblíženia Slovanov</w:t>
      </w:r>
    </w:p>
    <w:p w14:paraId="191906CA" w14:textId="18E767CE" w:rsidR="00C64483" w:rsidRPr="00C64483" w:rsidRDefault="00C64483" w:rsidP="00C64483">
      <w:pPr>
        <w:pStyle w:val="ListParagraph"/>
        <w:numPr>
          <w:ilvl w:val="3"/>
          <w:numId w:val="1"/>
        </w:numPr>
        <w:rPr>
          <w:rFonts w:cstheme="minorHAnsi"/>
        </w:rPr>
      </w:pPr>
      <w:r w:rsidRPr="00C64483">
        <w:rPr>
          <w:rFonts w:cstheme="minorHAnsi"/>
          <w:b/>
          <w:bCs/>
        </w:rPr>
        <w:t>NÁRODNIE ZPIEVANKY</w:t>
      </w:r>
      <w:r w:rsidRPr="00C64483">
        <w:rPr>
          <w:rFonts w:cstheme="minorHAnsi"/>
        </w:rPr>
        <w:t xml:space="preserve"> - zozbierane ľudové piesne</w:t>
      </w:r>
    </w:p>
    <w:p w14:paraId="6A399445" w14:textId="4E849BE5" w:rsidR="00C64483" w:rsidRPr="00C64483" w:rsidRDefault="00C64483" w:rsidP="00C64483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C64483">
        <w:rPr>
          <w:rFonts w:cstheme="minorHAnsi"/>
          <w:b/>
          <w:bCs/>
        </w:rPr>
        <w:t>Ján Hollý:</w:t>
      </w:r>
    </w:p>
    <w:p w14:paraId="37CE5B4E" w14:textId="3F870826" w:rsidR="00C64483" w:rsidRPr="0054317F" w:rsidRDefault="00C64483" w:rsidP="00C64483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SVATOPLUK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 xml:space="preserve">epos, </w:t>
      </w:r>
      <w:r w:rsidRPr="0054317F">
        <w:rPr>
          <w:rFonts w:cstheme="minorHAnsi"/>
        </w:rPr>
        <w:t xml:space="preserve">spracúva historický námet z 9. storočia </w:t>
      </w:r>
      <w:r>
        <w:rPr>
          <w:rFonts w:cstheme="minorHAnsi"/>
        </w:rPr>
        <w:t>(</w:t>
      </w:r>
      <w:r w:rsidRPr="0054317F">
        <w:rPr>
          <w:rFonts w:cstheme="minorHAnsi"/>
        </w:rPr>
        <w:t>Veľká Morava</w:t>
      </w:r>
      <w:r>
        <w:rPr>
          <w:rFonts w:cstheme="minorHAnsi"/>
        </w:rPr>
        <w:t>)</w:t>
      </w:r>
      <w:r w:rsidRPr="0054317F">
        <w:rPr>
          <w:rFonts w:cstheme="minorHAnsi"/>
        </w:rPr>
        <w:t>, skladá sa z 12 spevov, na začiatku každého spevu je krátke naznačenie deja. Príbeh tvorí boj Svätopluka  a jeho víťazstvo na Devíne nad nemeckými vojskami.</w:t>
      </w:r>
    </w:p>
    <w:p w14:paraId="029198BB" w14:textId="1C99C81B" w:rsidR="00C64483" w:rsidRPr="0054317F" w:rsidRDefault="00C64483" w:rsidP="00C64483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CIRILLO-METODIADA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 xml:space="preserve">epos, </w:t>
      </w:r>
      <w:r w:rsidRPr="0054317F">
        <w:rPr>
          <w:rFonts w:cstheme="minorHAnsi"/>
        </w:rPr>
        <w:t xml:space="preserve">spracúva historický námet z 9. storočia, má 6 spevov a pojednáva o príchode Cyrila a Metoda na Slovensko. V diele vyzdvihol ich prínos. </w:t>
      </w:r>
    </w:p>
    <w:p w14:paraId="269CE5CC" w14:textId="2334B568" w:rsidR="00C64483" w:rsidRPr="0054317F" w:rsidRDefault="00C64483" w:rsidP="00C64483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54317F">
        <w:rPr>
          <w:rFonts w:cstheme="minorHAnsi"/>
          <w:b/>
          <w:bCs/>
        </w:rPr>
        <w:t>SLÁV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 xml:space="preserve">epos, </w:t>
      </w:r>
      <w:r w:rsidRPr="0054317F">
        <w:rPr>
          <w:rFonts w:cstheme="minorHAnsi"/>
        </w:rPr>
        <w:t xml:space="preserve">dej eposu nemá historický základ, je vymyslený, má 6 spevov, Sláv je hlavná postava eposu, ktorý sa postavil na čelo Tatrancov </w:t>
      </w:r>
      <w:r>
        <w:rPr>
          <w:rFonts w:cstheme="minorHAnsi"/>
        </w:rPr>
        <w:t>(</w:t>
      </w:r>
      <w:r w:rsidRPr="0054317F">
        <w:rPr>
          <w:rFonts w:cstheme="minorHAnsi"/>
        </w:rPr>
        <w:t>Slovákov</w:t>
      </w:r>
      <w:r>
        <w:rPr>
          <w:rFonts w:cstheme="minorHAnsi"/>
        </w:rPr>
        <w:t>)</w:t>
      </w:r>
      <w:r w:rsidRPr="0054317F">
        <w:rPr>
          <w:rFonts w:cstheme="minorHAnsi"/>
        </w:rPr>
        <w:t xml:space="preserve">  a tí porazia kmeň lúpežných </w:t>
      </w:r>
      <w:proofErr w:type="spellStart"/>
      <w:r w:rsidRPr="0054317F">
        <w:rPr>
          <w:rFonts w:cstheme="minorHAnsi"/>
        </w:rPr>
        <w:t>Čudov</w:t>
      </w:r>
      <w:proofErr w:type="spellEnd"/>
      <w:r w:rsidRPr="0054317F">
        <w:rPr>
          <w:rFonts w:cstheme="minorHAnsi"/>
        </w:rPr>
        <w:t xml:space="preserve">. </w:t>
      </w:r>
    </w:p>
    <w:p w14:paraId="38200DA1" w14:textId="77777777" w:rsidR="00C64483" w:rsidRPr="0054317F" w:rsidRDefault="00C64483" w:rsidP="00C64483">
      <w:pPr>
        <w:pStyle w:val="ListParagraph"/>
        <w:numPr>
          <w:ilvl w:val="3"/>
          <w:numId w:val="1"/>
        </w:numPr>
        <w:jc w:val="both"/>
        <w:rPr>
          <w:rFonts w:cstheme="minorHAnsi"/>
        </w:rPr>
      </w:pPr>
      <w:r w:rsidRPr="00017CF1">
        <w:rPr>
          <w:rFonts w:cstheme="minorHAnsi"/>
          <w:b/>
          <w:bCs/>
        </w:rPr>
        <w:t>SELANKY</w:t>
      </w:r>
      <w:r w:rsidRPr="0054317F">
        <w:rPr>
          <w:rFonts w:cstheme="minorHAnsi"/>
        </w:rPr>
        <w:t xml:space="preserve"> - idylické básne kratšieho rozsahu, ktoré sú oslavou života v prírode, obrazom voľného života pastierov a roľníkov, ktorí sa venujú práci spevu, hrám -  </w:t>
      </w:r>
    </w:p>
    <w:p w14:paraId="40B7B1D4" w14:textId="77777777" w:rsidR="00C64483" w:rsidRPr="0054317F" w:rsidRDefault="00C64483" w:rsidP="00C64483">
      <w:pPr>
        <w:pStyle w:val="ListParagraph"/>
        <w:numPr>
          <w:ilvl w:val="4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</w:t>
      </w:r>
      <w:r w:rsidRPr="0054317F">
        <w:rPr>
          <w:rFonts w:cstheme="minorHAnsi"/>
        </w:rPr>
        <w:t xml:space="preserve">ak do poézie vstupuje slovenský ľud, napriek tomu, že forma selaniek je antická. </w:t>
      </w:r>
    </w:p>
    <w:p w14:paraId="299EA1BD" w14:textId="50AF8A32" w:rsidR="00C64483" w:rsidRDefault="00C64483" w:rsidP="00C6448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Ján Chalupka:</w:t>
      </w:r>
    </w:p>
    <w:p w14:paraId="60EB3660" w14:textId="65BF0203" w:rsidR="00C64483" w:rsidRPr="00C64483" w:rsidRDefault="00C64483" w:rsidP="00C644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cstheme="minorHAnsi"/>
          <w:bCs/>
        </w:rPr>
        <w:t>J</w:t>
      </w:r>
      <w:r w:rsidRPr="0054317F">
        <w:rPr>
          <w:rFonts w:cstheme="minorHAnsi"/>
        </w:rPr>
        <w:t>e to starší brat významného slovenského romantického spisovateľa Sama Chalupku. Pôsobil ako učiteľ, evanjelický kňaz,  ovládal 10 jazykov. S jeho menom sa spájajú začiatky slovenského divadla.</w:t>
      </w:r>
    </w:p>
    <w:p w14:paraId="0B30A555" w14:textId="2B58E43A" w:rsidR="00C64483" w:rsidRPr="00C64483" w:rsidRDefault="00C64483" w:rsidP="00C64483">
      <w:pPr>
        <w:pStyle w:val="ListParagraph"/>
        <w:numPr>
          <w:ilvl w:val="3"/>
          <w:numId w:val="1"/>
        </w:numPr>
        <w:rPr>
          <w:b/>
          <w:bCs/>
        </w:rPr>
      </w:pPr>
      <w:r w:rsidRPr="00017CF1">
        <w:rPr>
          <w:rFonts w:cstheme="minorHAnsi"/>
          <w:b/>
          <w:bCs/>
        </w:rPr>
        <w:t>KOCÚRKOVO  ALEBO LEN ABY SME V HANBE NEZOSTALI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4317F">
        <w:rPr>
          <w:rFonts w:cstheme="minorHAnsi"/>
        </w:rPr>
        <w:t xml:space="preserve"> </w:t>
      </w:r>
      <w:r>
        <w:rPr>
          <w:rFonts w:cstheme="minorHAnsi"/>
        </w:rPr>
        <w:t xml:space="preserve">veselohra, </w:t>
      </w:r>
      <w:r w:rsidRPr="0054317F">
        <w:rPr>
          <w:rFonts w:cstheme="minorHAnsi"/>
        </w:rPr>
        <w:t>hra sa odohráva v malomestskom prostredí, približne v prvej tretine 19. storočia. Autor zobrazil pomocou humoru, satiry a irónie rôzne spoločenské vrstvy malomesta.</w:t>
      </w:r>
    </w:p>
    <w:p w14:paraId="5ECD5AE4" w14:textId="77777777" w:rsidR="00C64483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  <w:b/>
        </w:rPr>
      </w:pPr>
      <w:r w:rsidRPr="0054317F">
        <w:rPr>
          <w:rFonts w:cstheme="minorHAnsi"/>
          <w:b/>
        </w:rPr>
        <w:t>FÁNDLY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– ako prvý v praxi používal Bernolákovčinu, bol autorom ľudovýchovnej literatúry – rady pre ľudí (</w:t>
      </w:r>
      <w:proofErr w:type="spellStart"/>
      <w:r>
        <w:rPr>
          <w:rFonts w:cstheme="minorHAnsi"/>
          <w:bCs/>
        </w:rPr>
        <w:t>bylinkárstvo</w:t>
      </w:r>
      <w:proofErr w:type="spellEnd"/>
      <w:r>
        <w:rPr>
          <w:rFonts w:cstheme="minorHAnsi"/>
          <w:bCs/>
        </w:rPr>
        <w:t xml:space="preserve">, poľnohospodárstvo) </w:t>
      </w:r>
    </w:p>
    <w:p w14:paraId="33A512C2" w14:textId="74377B53" w:rsidR="00C64483" w:rsidRPr="00C64483" w:rsidRDefault="00C64483" w:rsidP="00C6448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A. Bernolák </w:t>
      </w:r>
      <w:r>
        <w:t>– pôsobil v tejto dobe (vývin jazyka)</w:t>
      </w:r>
    </w:p>
    <w:p w14:paraId="34765675" w14:textId="287378B0" w:rsidR="00C64483" w:rsidRPr="00017CF1" w:rsidRDefault="00C64483" w:rsidP="00C64483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lastRenderedPageBreak/>
        <w:t>Jozef I. Bajza</w:t>
      </w:r>
      <w:r>
        <w:rPr>
          <w:rFonts w:cstheme="minorHAnsi"/>
          <w:bCs/>
        </w:rPr>
        <w:t xml:space="preserve">– napísal prvý slovenský román – </w:t>
      </w:r>
      <w:r w:rsidRPr="0089721F">
        <w:rPr>
          <w:rFonts w:cstheme="minorHAnsi"/>
          <w:b/>
        </w:rPr>
        <w:t xml:space="preserve">René </w:t>
      </w:r>
      <w:proofErr w:type="spellStart"/>
      <w:r w:rsidRPr="0089721F">
        <w:rPr>
          <w:rFonts w:cstheme="minorHAnsi"/>
          <w:b/>
        </w:rPr>
        <w:t>mláďenca</w:t>
      </w:r>
      <w:proofErr w:type="spellEnd"/>
      <w:r w:rsidRPr="0089721F">
        <w:rPr>
          <w:rFonts w:cstheme="minorHAnsi"/>
          <w:b/>
        </w:rPr>
        <w:t xml:space="preserve"> </w:t>
      </w:r>
      <w:proofErr w:type="spellStart"/>
      <w:r w:rsidRPr="0089721F">
        <w:rPr>
          <w:rFonts w:cstheme="minorHAnsi"/>
          <w:b/>
        </w:rPr>
        <w:t>príhodi</w:t>
      </w:r>
      <w:proofErr w:type="spellEnd"/>
      <w:r w:rsidRPr="0089721F">
        <w:rPr>
          <w:rFonts w:cstheme="minorHAnsi"/>
          <w:b/>
        </w:rPr>
        <w:t xml:space="preserve"> a</w:t>
      </w:r>
      <w:r>
        <w:rPr>
          <w:rFonts w:cstheme="minorHAnsi"/>
          <w:b/>
        </w:rPr>
        <w:t> </w:t>
      </w:r>
      <w:proofErr w:type="spellStart"/>
      <w:r w:rsidRPr="0089721F">
        <w:rPr>
          <w:rFonts w:cstheme="minorHAnsi"/>
          <w:b/>
        </w:rPr>
        <w:t>skúsenosťi</w:t>
      </w:r>
      <w:proofErr w:type="spellEnd"/>
      <w:r>
        <w:rPr>
          <w:rFonts w:cstheme="minorHAnsi"/>
          <w:bCs/>
        </w:rPr>
        <w:t>, navrhol si vlastný pravopis (zostal len pokusom), sporil sa s Bernolákom o tom, ktorý pravopis je lepší: neuspel, nemal dostatok vedomostí a nebol dostatočne vzdelaný</w:t>
      </w:r>
    </w:p>
    <w:p w14:paraId="65EE15AA" w14:textId="77777777" w:rsidR="00C64483" w:rsidRDefault="00C64483" w:rsidP="00B52302">
      <w:pPr>
        <w:rPr>
          <w:b/>
          <w:bCs/>
        </w:rPr>
      </w:pPr>
    </w:p>
    <w:p w14:paraId="325500FE" w14:textId="12E66716" w:rsidR="00B52302" w:rsidRDefault="00B52302" w:rsidP="00B523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Preromantizmus a romantizmus:</w:t>
      </w:r>
    </w:p>
    <w:p w14:paraId="19897178" w14:textId="530589CF" w:rsidR="00B52302" w:rsidRDefault="00B52302" w:rsidP="00B5230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proofErr w:type="spellStart"/>
      <w:r>
        <w:rPr>
          <w:b/>
          <w:bCs/>
        </w:rPr>
        <w:t>Victor</w:t>
      </w:r>
      <w:proofErr w:type="spellEnd"/>
      <w:r>
        <w:rPr>
          <w:b/>
          <w:bCs/>
        </w:rPr>
        <w:t xml:space="preserve"> Hugo:</w:t>
      </w:r>
    </w:p>
    <w:p w14:paraId="790ECB61" w14:textId="16CD4FF6" w:rsidR="00B52302" w:rsidRPr="00B52302" w:rsidRDefault="00B52302" w:rsidP="00B52302">
      <w:pPr>
        <w:pStyle w:val="ListParagraph"/>
        <w:numPr>
          <w:ilvl w:val="2"/>
          <w:numId w:val="1"/>
        </w:numPr>
        <w:rPr>
          <w:b/>
          <w:bCs/>
        </w:rPr>
      </w:pPr>
      <w:r>
        <w:t>Francúzska literatúra</w:t>
      </w:r>
    </w:p>
    <w:p w14:paraId="60EA60C9" w14:textId="77777777" w:rsidR="00B52302" w:rsidRDefault="00B52302" w:rsidP="00B52302">
      <w:pPr>
        <w:pStyle w:val="ListParagraph"/>
        <w:numPr>
          <w:ilvl w:val="2"/>
          <w:numId w:val="1"/>
        </w:numPr>
      </w:pPr>
      <w:r>
        <w:t>Z</w:t>
      </w:r>
      <w:r w:rsidRPr="00B52302">
        <w:t xml:space="preserve">akladateľ </w:t>
      </w:r>
      <w:proofErr w:type="spellStart"/>
      <w:r w:rsidRPr="00B52302">
        <w:t>fr</w:t>
      </w:r>
      <w:proofErr w:type="spellEnd"/>
      <w:r w:rsidRPr="00B52302">
        <w:t xml:space="preserve">. romantizmu, písal poéziu, drámu, najznámejšie dielo je román </w:t>
      </w:r>
    </w:p>
    <w:p w14:paraId="3EA63F7E" w14:textId="1F3ECAA6" w:rsidR="00B52302" w:rsidRDefault="00B52302" w:rsidP="00B52302">
      <w:pPr>
        <w:pStyle w:val="ListParagraph"/>
        <w:numPr>
          <w:ilvl w:val="2"/>
          <w:numId w:val="1"/>
        </w:numPr>
      </w:pPr>
      <w:r w:rsidRPr="00B52302">
        <w:rPr>
          <w:b/>
          <w:bCs/>
        </w:rPr>
        <w:t>Chrám Matky Božej v</w:t>
      </w:r>
      <w:r>
        <w:rPr>
          <w:b/>
          <w:bCs/>
        </w:rPr>
        <w:t> </w:t>
      </w:r>
      <w:r w:rsidRPr="00B52302">
        <w:rPr>
          <w:b/>
          <w:bCs/>
        </w:rPr>
        <w:t>Paríži</w:t>
      </w:r>
      <w:r>
        <w:rPr>
          <w:b/>
          <w:bCs/>
        </w:rPr>
        <w:t xml:space="preserve"> </w:t>
      </w:r>
      <w:r>
        <w:t>– román, jeho najznámejšie dielo</w:t>
      </w:r>
    </w:p>
    <w:p w14:paraId="70CC5BA1" w14:textId="6AE4122B" w:rsidR="00B52302" w:rsidRPr="00B52302" w:rsidRDefault="00B52302" w:rsidP="00B52302">
      <w:pPr>
        <w:pStyle w:val="ListParagraph"/>
        <w:numPr>
          <w:ilvl w:val="1"/>
          <w:numId w:val="1"/>
        </w:numPr>
        <w:rPr>
          <w:b/>
        </w:rPr>
      </w:pPr>
      <w:r w:rsidRPr="00B52302">
        <w:rPr>
          <w:b/>
        </w:rPr>
        <w:t>Nemecká literatúra</w:t>
      </w:r>
      <w:r>
        <w:rPr>
          <w:b/>
        </w:rPr>
        <w:t>:</w:t>
      </w:r>
    </w:p>
    <w:p w14:paraId="45E8E68D" w14:textId="60E1AB29" w:rsidR="00B52302" w:rsidRPr="00B52302" w:rsidRDefault="00B52302" w:rsidP="00B52302">
      <w:pPr>
        <w:pStyle w:val="ListParagraph"/>
        <w:numPr>
          <w:ilvl w:val="2"/>
          <w:numId w:val="1"/>
        </w:numPr>
        <w:rPr>
          <w:b/>
          <w:bCs/>
        </w:rPr>
      </w:pPr>
      <w:r w:rsidRPr="00E34A9F">
        <w:rPr>
          <w:b/>
        </w:rPr>
        <w:t>J.  W. GOETHE</w:t>
      </w:r>
      <w:r>
        <w:rPr>
          <w:b/>
        </w:rPr>
        <w:t>:</w:t>
      </w:r>
    </w:p>
    <w:p w14:paraId="3499505B" w14:textId="69FDBDC2" w:rsidR="00B52302" w:rsidRPr="008E769B" w:rsidRDefault="00B52302" w:rsidP="00B52302">
      <w:pPr>
        <w:pStyle w:val="ListParagraph"/>
        <w:numPr>
          <w:ilvl w:val="3"/>
          <w:numId w:val="1"/>
        </w:numPr>
        <w:rPr>
          <w:b/>
          <w:bCs/>
        </w:rPr>
      </w:pPr>
      <w:r w:rsidRPr="00B52302">
        <w:rPr>
          <w:b/>
          <w:bCs/>
        </w:rPr>
        <w:t xml:space="preserve">Utrpenie mladého </w:t>
      </w:r>
      <w:proofErr w:type="spellStart"/>
      <w:r w:rsidRPr="00B52302">
        <w:rPr>
          <w:b/>
          <w:bCs/>
        </w:rPr>
        <w:t>Werthera</w:t>
      </w:r>
      <w:proofErr w:type="spellEnd"/>
      <w:r w:rsidRPr="00E34A9F">
        <w:t xml:space="preserve"> </w:t>
      </w:r>
      <w:r>
        <w:t xml:space="preserve">- </w:t>
      </w:r>
      <w:r w:rsidRPr="00E34A9F">
        <w:t>sentimentálny román vo forme listov, námetom ktorého bola nešťastná láska, ktorú hlavný hrdina rieši dobrovoľnou smrťou. Jeho smrť je protestom voči vtedajšej spoločnosti</w:t>
      </w:r>
    </w:p>
    <w:p w14:paraId="12DFC0D8" w14:textId="77777777" w:rsidR="008E769B" w:rsidRPr="00E34A9F" w:rsidRDefault="008E769B" w:rsidP="008E769B">
      <w:pPr>
        <w:pStyle w:val="ListParagraph"/>
        <w:numPr>
          <w:ilvl w:val="2"/>
          <w:numId w:val="1"/>
        </w:numPr>
        <w:jc w:val="both"/>
        <w:rPr>
          <w:b/>
        </w:rPr>
      </w:pPr>
      <w:r w:rsidRPr="00E34A9F">
        <w:t xml:space="preserve">Ďalší predstavitelia: </w:t>
      </w:r>
      <w:r w:rsidRPr="00E34A9F">
        <w:rPr>
          <w:b/>
        </w:rPr>
        <w:t>F. SCHILLER, H. HEINE, bratia GRIMMOVCI.</w:t>
      </w:r>
    </w:p>
    <w:p w14:paraId="2A68D5D3" w14:textId="249B12D5" w:rsidR="008E769B" w:rsidRPr="008E769B" w:rsidRDefault="008E769B" w:rsidP="008E769B">
      <w:pPr>
        <w:pStyle w:val="ListParagraph"/>
        <w:numPr>
          <w:ilvl w:val="1"/>
          <w:numId w:val="1"/>
        </w:numPr>
        <w:rPr>
          <w:b/>
          <w:bCs/>
        </w:rPr>
      </w:pPr>
      <w:r w:rsidRPr="00E34A9F">
        <w:rPr>
          <w:b/>
        </w:rPr>
        <w:t>G. G. BYRON</w:t>
      </w:r>
      <w:r>
        <w:rPr>
          <w:b/>
        </w:rPr>
        <w:t>:</w:t>
      </w:r>
    </w:p>
    <w:p w14:paraId="44B68AA4" w14:textId="68F2B1E5" w:rsidR="008E769B" w:rsidRPr="008E769B" w:rsidRDefault="008E769B" w:rsidP="008E769B">
      <w:pPr>
        <w:pStyle w:val="ListParagraph"/>
        <w:numPr>
          <w:ilvl w:val="2"/>
          <w:numId w:val="1"/>
        </w:numPr>
        <w:rPr>
          <w:b/>
          <w:bCs/>
        </w:rPr>
      </w:pPr>
      <w:r>
        <w:t>Anglická literatúra</w:t>
      </w:r>
    </w:p>
    <w:p w14:paraId="5E59AE5A" w14:textId="5644557C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>
        <w:t>Z</w:t>
      </w:r>
      <w:r w:rsidRPr="00E34A9F">
        <w:t xml:space="preserve"> jeho mena je odvodený byronizmus - typický je spor hrdinu so svetom, osamotený boj za slobodu proti tyranom, </w:t>
      </w:r>
      <w:proofErr w:type="spellStart"/>
      <w:r w:rsidRPr="00E34A9F">
        <w:t>svetabôľ</w:t>
      </w:r>
      <w:proofErr w:type="spellEnd"/>
      <w:r w:rsidRPr="00E34A9F">
        <w:t>.</w:t>
      </w:r>
    </w:p>
    <w:p w14:paraId="1F33EC6A" w14:textId="3B677406" w:rsidR="008E769B" w:rsidRDefault="008E769B" w:rsidP="008E7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A. S. </w:t>
      </w:r>
      <w:proofErr w:type="spellStart"/>
      <w:r>
        <w:rPr>
          <w:b/>
          <w:bCs/>
        </w:rPr>
        <w:t>Puškin</w:t>
      </w:r>
      <w:proofErr w:type="spellEnd"/>
      <w:r>
        <w:rPr>
          <w:b/>
          <w:bCs/>
        </w:rPr>
        <w:t>:</w:t>
      </w:r>
    </w:p>
    <w:p w14:paraId="07794760" w14:textId="083FAA1E" w:rsidR="008E769B" w:rsidRPr="008E769B" w:rsidRDefault="008E769B" w:rsidP="008E769B">
      <w:pPr>
        <w:pStyle w:val="ListParagraph"/>
        <w:numPr>
          <w:ilvl w:val="2"/>
          <w:numId w:val="1"/>
        </w:numPr>
        <w:rPr>
          <w:b/>
          <w:bCs/>
        </w:rPr>
      </w:pPr>
      <w:r>
        <w:t>Ruská literatúra</w:t>
      </w:r>
    </w:p>
    <w:p w14:paraId="0FA573B5" w14:textId="6DD7066D" w:rsidR="008E769B" w:rsidRDefault="008E769B" w:rsidP="008E769B">
      <w:pPr>
        <w:pStyle w:val="ListParagraph"/>
        <w:numPr>
          <w:ilvl w:val="2"/>
          <w:numId w:val="1"/>
        </w:numPr>
        <w:jc w:val="both"/>
      </w:pPr>
      <w:r w:rsidRPr="008E769B">
        <w:rPr>
          <w:b/>
          <w:bCs/>
        </w:rPr>
        <w:t xml:space="preserve">Eugen </w:t>
      </w:r>
      <w:proofErr w:type="spellStart"/>
      <w:r w:rsidRPr="008E769B">
        <w:rPr>
          <w:b/>
          <w:bCs/>
        </w:rPr>
        <w:t>Onegin</w:t>
      </w:r>
      <w:proofErr w:type="spellEnd"/>
      <w:r w:rsidRPr="00E34A9F">
        <w:t xml:space="preserve"> </w:t>
      </w:r>
      <w:r>
        <w:t xml:space="preserve">– </w:t>
      </w:r>
      <w:r w:rsidRPr="00E34A9F">
        <w:t>román</w:t>
      </w:r>
      <w:r>
        <w:t>,</w:t>
      </w:r>
      <w:r w:rsidRPr="00E34A9F">
        <w:t xml:space="preserve"> postava </w:t>
      </w:r>
      <w:proofErr w:type="spellStart"/>
      <w:r w:rsidRPr="00E34A9F">
        <w:t>Onegina</w:t>
      </w:r>
      <w:proofErr w:type="spellEnd"/>
      <w:r w:rsidRPr="00E34A9F">
        <w:t xml:space="preserve"> predstavuje typ zbytočného človeka - hrdina, ktorý má síce ideály, ale nedokáže ich uskutočniť.</w:t>
      </w:r>
    </w:p>
    <w:p w14:paraId="24DD7560" w14:textId="39176E4A" w:rsidR="008E769B" w:rsidRPr="008E769B" w:rsidRDefault="008E769B" w:rsidP="008E769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 </w:t>
      </w:r>
      <w:r w:rsidRPr="008E769B">
        <w:rPr>
          <w:b/>
          <w:bCs/>
        </w:rPr>
        <w:t>Česká literatúra</w:t>
      </w:r>
      <w:r>
        <w:rPr>
          <w:b/>
          <w:bCs/>
        </w:rPr>
        <w:t>:</w:t>
      </w:r>
    </w:p>
    <w:p w14:paraId="4E647720" w14:textId="327EF67D" w:rsidR="008E769B" w:rsidRDefault="008E769B" w:rsidP="008E769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 K. J. </w:t>
      </w:r>
      <w:proofErr w:type="spellStart"/>
      <w:r>
        <w:rPr>
          <w:b/>
          <w:bCs/>
        </w:rPr>
        <w:t>Erben</w:t>
      </w:r>
      <w:proofErr w:type="spellEnd"/>
      <w:r>
        <w:rPr>
          <w:b/>
          <w:bCs/>
        </w:rPr>
        <w:t>:</w:t>
      </w:r>
    </w:p>
    <w:p w14:paraId="2F0F28C3" w14:textId="389A3F19" w:rsidR="008E769B" w:rsidRPr="008E769B" w:rsidRDefault="008E769B" w:rsidP="008E769B">
      <w:pPr>
        <w:pStyle w:val="ListParagraph"/>
        <w:numPr>
          <w:ilvl w:val="3"/>
          <w:numId w:val="1"/>
        </w:numPr>
        <w:rPr>
          <w:b/>
          <w:bCs/>
        </w:rPr>
      </w:pPr>
      <w:r w:rsidRPr="00E34A9F">
        <w:t>autor známych balád</w:t>
      </w:r>
    </w:p>
    <w:p w14:paraId="6C7714C9" w14:textId="79110850" w:rsidR="008E769B" w:rsidRPr="008E769B" w:rsidRDefault="008E769B" w:rsidP="008E769B">
      <w:pPr>
        <w:pStyle w:val="ListParagraph"/>
        <w:numPr>
          <w:ilvl w:val="3"/>
          <w:numId w:val="1"/>
        </w:numPr>
        <w:rPr>
          <w:b/>
          <w:bCs/>
        </w:rPr>
      </w:pPr>
      <w:r w:rsidRPr="008E769B">
        <w:rPr>
          <w:b/>
          <w:bCs/>
        </w:rPr>
        <w:t>Kytice</w:t>
      </w:r>
      <w:r>
        <w:rPr>
          <w:b/>
          <w:bCs/>
        </w:rPr>
        <w:t xml:space="preserve"> </w:t>
      </w:r>
      <w:r>
        <w:t xml:space="preserve">- </w:t>
      </w:r>
      <w:r w:rsidRPr="00E34A9F">
        <w:t>zbierka</w:t>
      </w:r>
      <w:r>
        <w:t xml:space="preserve"> balád</w:t>
      </w:r>
    </w:p>
    <w:p w14:paraId="2A6A4FC6" w14:textId="77777777" w:rsidR="008E769B" w:rsidRPr="008E769B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>K. H. MÁCHA</w:t>
      </w:r>
    </w:p>
    <w:p w14:paraId="45BF195E" w14:textId="07623279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 xml:space="preserve">B. NĚMCOVÁ - </w:t>
      </w:r>
      <w:r w:rsidRPr="00E34A9F">
        <w:t>poviedka Babička.</w:t>
      </w:r>
    </w:p>
    <w:p w14:paraId="26DC368F" w14:textId="4AF00BC1" w:rsidR="008E769B" w:rsidRDefault="008E769B" w:rsidP="008E7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Slovenská literatúra:</w:t>
      </w:r>
    </w:p>
    <w:p w14:paraId="7366D174" w14:textId="671EDE19" w:rsidR="008E769B" w:rsidRPr="008E769B" w:rsidRDefault="008E769B" w:rsidP="008E769B">
      <w:pPr>
        <w:pStyle w:val="ListParagraph"/>
        <w:numPr>
          <w:ilvl w:val="2"/>
          <w:numId w:val="1"/>
        </w:numPr>
        <w:rPr>
          <w:b/>
          <w:bCs/>
        </w:rPr>
      </w:pPr>
      <w:r w:rsidRPr="00E34A9F">
        <w:t xml:space="preserve">Tvorila ho </w:t>
      </w:r>
      <w:r w:rsidRPr="00E34A9F">
        <w:rPr>
          <w:b/>
        </w:rPr>
        <w:t>štúrovská generácia</w:t>
      </w:r>
      <w:r w:rsidRPr="00E34A9F">
        <w:t xml:space="preserve">, </w:t>
      </w:r>
      <w:r w:rsidRPr="00E34A9F">
        <w:rPr>
          <w:b/>
        </w:rPr>
        <w:t>Štúrova škola</w:t>
      </w:r>
      <w:r w:rsidRPr="00E34A9F">
        <w:t xml:space="preserve"> na čele s Ľ. Štúrom ako vedúcou osobnosťou.</w:t>
      </w:r>
    </w:p>
    <w:p w14:paraId="4482EB08" w14:textId="77777777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>Ľ. Štúr</w:t>
      </w:r>
      <w:r w:rsidRPr="00E34A9F">
        <w:t xml:space="preserve"> – život a dielo, kodifikácia slovenčiny, novinár, jazykovedec, politik, spisovateľ </w:t>
      </w:r>
    </w:p>
    <w:p w14:paraId="6D7F69DF" w14:textId="77777777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>S. Chalupka</w:t>
      </w:r>
      <w:r w:rsidRPr="00E34A9F">
        <w:t xml:space="preserve"> – Mor ho! – rozbor + rozbor sylabického verša</w:t>
      </w:r>
    </w:p>
    <w:p w14:paraId="4C0D734B" w14:textId="77777777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>J. Botto</w:t>
      </w:r>
      <w:r w:rsidRPr="00E34A9F">
        <w:t xml:space="preserve"> – Smrť Jánošíkova – rozbor  + rozbor sylabického verša </w:t>
      </w:r>
    </w:p>
    <w:p w14:paraId="3B0CD1A6" w14:textId="77777777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rPr>
          <w:b/>
        </w:rPr>
        <w:t>A. Sládkovič</w:t>
      </w:r>
      <w:r w:rsidRPr="00E34A9F">
        <w:t xml:space="preserve"> – Marína, Detvan –  rozbor</w:t>
      </w:r>
    </w:p>
    <w:p w14:paraId="100FA186" w14:textId="4C59229D" w:rsidR="008E769B" w:rsidRPr="00E34A9F" w:rsidRDefault="008E769B" w:rsidP="008E769B">
      <w:pPr>
        <w:pStyle w:val="ListParagraph"/>
        <w:numPr>
          <w:ilvl w:val="2"/>
          <w:numId w:val="1"/>
        </w:numPr>
        <w:jc w:val="both"/>
      </w:pPr>
      <w:r w:rsidRPr="00E34A9F">
        <w:t>Ďalší predstavitelia: J. Kráľ, J. M.</w:t>
      </w:r>
      <w:r>
        <w:t xml:space="preserve"> </w:t>
      </w:r>
      <w:r w:rsidRPr="00E34A9F">
        <w:t>Hurban a ďalší.</w:t>
      </w:r>
    </w:p>
    <w:p w14:paraId="46F12DB2" w14:textId="77777777" w:rsidR="008E769B" w:rsidRDefault="008E769B" w:rsidP="008E769B">
      <w:pPr>
        <w:rPr>
          <w:b/>
          <w:bCs/>
        </w:rPr>
      </w:pPr>
    </w:p>
    <w:p w14:paraId="3BF343E8" w14:textId="05971643" w:rsidR="008E769B" w:rsidRDefault="008E769B" w:rsidP="008E7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Realizmus:</w:t>
      </w:r>
    </w:p>
    <w:p w14:paraId="12867894" w14:textId="77777777" w:rsidR="008E769B" w:rsidRPr="008E769B" w:rsidRDefault="008E769B" w:rsidP="008E769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769B">
        <w:rPr>
          <w:rFonts w:cstheme="minorHAnsi"/>
          <w:b/>
          <w:bCs/>
        </w:rPr>
        <w:t>Anglická literatúra</w:t>
      </w:r>
      <w:r w:rsidRPr="008E769B">
        <w:rPr>
          <w:rFonts w:cstheme="minorHAnsi"/>
          <w:b/>
          <w:bCs/>
        </w:rPr>
        <w:t>:</w:t>
      </w:r>
    </w:p>
    <w:p w14:paraId="79EC2E17" w14:textId="77777777" w:rsid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>S</w:t>
      </w:r>
      <w:r w:rsidRPr="008E769B">
        <w:rPr>
          <w:rFonts w:cstheme="minorHAnsi"/>
          <w:b/>
          <w:bCs/>
        </w:rPr>
        <w:t xml:space="preserve">estry </w:t>
      </w:r>
      <w:proofErr w:type="spellStart"/>
      <w:r w:rsidRPr="008E769B">
        <w:rPr>
          <w:rFonts w:cstheme="minorHAnsi"/>
          <w:b/>
          <w:bCs/>
        </w:rPr>
        <w:t>Bronteové</w:t>
      </w:r>
      <w:proofErr w:type="spellEnd"/>
      <w:r w:rsidRPr="008E769B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8E769B">
        <w:rPr>
          <w:rFonts w:cstheme="minorHAnsi"/>
        </w:rPr>
        <w:t xml:space="preserve">román Jana </w:t>
      </w:r>
      <w:proofErr w:type="spellStart"/>
      <w:r w:rsidRPr="008E769B">
        <w:rPr>
          <w:rFonts w:cstheme="minorHAnsi"/>
        </w:rPr>
        <w:t>Eyrová</w:t>
      </w:r>
      <w:proofErr w:type="spellEnd"/>
      <w:r w:rsidRPr="008E769B">
        <w:rPr>
          <w:rFonts w:cstheme="minorHAnsi"/>
        </w:rPr>
        <w:t>, Búrlivé výšiny</w:t>
      </w:r>
    </w:p>
    <w:p w14:paraId="56A641C2" w14:textId="74B12AF4" w:rsidR="008E769B" w:rsidRP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 xml:space="preserve">Ch. </w:t>
      </w:r>
      <w:proofErr w:type="spellStart"/>
      <w:r w:rsidRPr="008E769B">
        <w:rPr>
          <w:rFonts w:cstheme="minorHAnsi"/>
          <w:b/>
          <w:bCs/>
        </w:rPr>
        <w:t>Dickens</w:t>
      </w:r>
      <w:proofErr w:type="spellEnd"/>
      <w:r w:rsidRPr="008E769B">
        <w:rPr>
          <w:rFonts w:cstheme="minorHAnsi"/>
        </w:rPr>
        <w:t xml:space="preserve"> – napr. román Oliver Twist.</w:t>
      </w:r>
    </w:p>
    <w:p w14:paraId="7F030EA4" w14:textId="77777777" w:rsidR="008E769B" w:rsidRPr="008E769B" w:rsidRDefault="008E769B" w:rsidP="008E769B">
      <w:pPr>
        <w:pStyle w:val="ListParagraph"/>
        <w:numPr>
          <w:ilvl w:val="1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>Francúzska literatúra</w:t>
      </w:r>
      <w:r>
        <w:rPr>
          <w:rFonts w:cstheme="minorHAnsi"/>
          <w:b/>
          <w:bCs/>
        </w:rPr>
        <w:t>:</w:t>
      </w:r>
    </w:p>
    <w:p w14:paraId="0B72652C" w14:textId="77777777" w:rsid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8E769B">
        <w:rPr>
          <w:rFonts w:cstheme="minorHAnsi"/>
        </w:rPr>
        <w:t>Stendhal</w:t>
      </w:r>
      <w:proofErr w:type="spellEnd"/>
      <w:r w:rsidRPr="008E769B">
        <w:rPr>
          <w:rFonts w:cstheme="minorHAnsi"/>
        </w:rPr>
        <w:t xml:space="preserve">, G. </w:t>
      </w:r>
      <w:proofErr w:type="spellStart"/>
      <w:r w:rsidRPr="008E769B">
        <w:rPr>
          <w:rFonts w:cstheme="minorHAnsi"/>
        </w:rPr>
        <w:t>Flaubert</w:t>
      </w:r>
      <w:proofErr w:type="spellEnd"/>
      <w:r w:rsidRPr="008E769B">
        <w:rPr>
          <w:rFonts w:cstheme="minorHAnsi"/>
        </w:rPr>
        <w:t xml:space="preserve">, </w:t>
      </w:r>
    </w:p>
    <w:p w14:paraId="47B74A80" w14:textId="46D80B7C" w:rsid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 xml:space="preserve">H. de </w:t>
      </w:r>
      <w:proofErr w:type="spellStart"/>
      <w:r w:rsidRPr="008E769B">
        <w:rPr>
          <w:rFonts w:cstheme="minorHAnsi"/>
          <w:b/>
          <w:bCs/>
        </w:rPr>
        <w:t>Balzac</w:t>
      </w:r>
      <w:proofErr w:type="spellEnd"/>
      <w:r>
        <w:rPr>
          <w:rFonts w:cstheme="minorHAnsi"/>
          <w:b/>
          <w:bCs/>
        </w:rPr>
        <w:t xml:space="preserve"> - </w:t>
      </w:r>
      <w:r w:rsidRPr="008E769B">
        <w:rPr>
          <w:rFonts w:cstheme="minorHAnsi"/>
        </w:rPr>
        <w:t>V</w:t>
      </w:r>
      <w:r w:rsidRPr="008E769B">
        <w:rPr>
          <w:rFonts w:cstheme="minorHAnsi"/>
        </w:rPr>
        <w:t>ytvoril okolo 90 románov zahrnutých do veľkolepého diela Ľudská komédia,</w:t>
      </w:r>
    </w:p>
    <w:p w14:paraId="3978D0C5" w14:textId="77777777" w:rsidR="008E769B" w:rsidRDefault="008E769B" w:rsidP="008E769B">
      <w:pPr>
        <w:rPr>
          <w:rFonts w:cstheme="minorHAnsi"/>
        </w:rPr>
      </w:pPr>
    </w:p>
    <w:p w14:paraId="0FE60AC2" w14:textId="77777777" w:rsidR="008E769B" w:rsidRPr="008E769B" w:rsidRDefault="008E769B" w:rsidP="008E769B">
      <w:pPr>
        <w:rPr>
          <w:rFonts w:cstheme="minorHAnsi"/>
        </w:rPr>
      </w:pPr>
    </w:p>
    <w:p w14:paraId="50EB3E85" w14:textId="77777777" w:rsidR="008E769B" w:rsidRP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lastRenderedPageBreak/>
        <w:t>E. Zola</w:t>
      </w:r>
      <w:r>
        <w:rPr>
          <w:rFonts w:cstheme="minorHAnsi"/>
          <w:b/>
          <w:bCs/>
        </w:rPr>
        <w:t>:</w:t>
      </w:r>
    </w:p>
    <w:p w14:paraId="43358891" w14:textId="25914405" w:rsidR="008E769B" w:rsidRPr="008E769B" w:rsidRDefault="008E769B" w:rsidP="008E769B">
      <w:pPr>
        <w:pStyle w:val="ListParagraph"/>
        <w:numPr>
          <w:ilvl w:val="3"/>
          <w:numId w:val="1"/>
        </w:numPr>
        <w:rPr>
          <w:rFonts w:cstheme="minorHAnsi"/>
        </w:rPr>
      </w:pPr>
      <w:r w:rsidRPr="008E769B">
        <w:rPr>
          <w:rFonts w:cstheme="minorHAnsi"/>
        </w:rPr>
        <w:t xml:space="preserve">– zakladateľom </w:t>
      </w:r>
      <w:r w:rsidRPr="008E769B">
        <w:rPr>
          <w:rFonts w:cstheme="minorHAnsi"/>
          <w:b/>
        </w:rPr>
        <w:t>NATURALIZMU</w:t>
      </w:r>
      <w:r w:rsidRPr="008E769B">
        <w:rPr>
          <w:rFonts w:cstheme="minorHAnsi"/>
        </w:rPr>
        <w:t xml:space="preserve"> – umelecká metóda zobrazovania skutočnosti, vychádza z filozofie pozitivizmu, uplatnil sa hlavne v literatúre, zameral sa na  zobrazovanie temných stránok života, drsné stránky života (napr. román </w:t>
      </w:r>
      <w:proofErr w:type="spellStart"/>
      <w:r w:rsidRPr="008E769B">
        <w:rPr>
          <w:rFonts w:cstheme="minorHAnsi"/>
        </w:rPr>
        <w:t>Germinal</w:t>
      </w:r>
      <w:proofErr w:type="spellEnd"/>
      <w:r w:rsidRPr="008E769B">
        <w:rPr>
          <w:rFonts w:cstheme="minorHAnsi"/>
        </w:rPr>
        <w:t>).</w:t>
      </w:r>
    </w:p>
    <w:p w14:paraId="1668AD12" w14:textId="77777777" w:rsidR="008E769B" w:rsidRPr="008E769B" w:rsidRDefault="008E769B" w:rsidP="008E769B">
      <w:pPr>
        <w:pStyle w:val="ListParagraph"/>
        <w:numPr>
          <w:ilvl w:val="1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>Ruská literatúra</w:t>
      </w:r>
      <w:r>
        <w:rPr>
          <w:rFonts w:cstheme="minorHAnsi"/>
          <w:b/>
          <w:bCs/>
        </w:rPr>
        <w:t>:</w:t>
      </w:r>
    </w:p>
    <w:p w14:paraId="428344A3" w14:textId="5E179D61" w:rsid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>L. N. Tolstoj</w:t>
      </w:r>
      <w:r w:rsidRPr="008E769B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8E769B">
        <w:rPr>
          <w:rFonts w:cstheme="minorHAnsi"/>
        </w:rPr>
        <w:t>napr. román epopeja Vojna a</w:t>
      </w:r>
      <w:r>
        <w:rPr>
          <w:rFonts w:cstheme="minorHAnsi"/>
        </w:rPr>
        <w:t> </w:t>
      </w:r>
      <w:r w:rsidRPr="008E769B">
        <w:rPr>
          <w:rFonts w:cstheme="minorHAnsi"/>
        </w:rPr>
        <w:t>mier</w:t>
      </w:r>
    </w:p>
    <w:p w14:paraId="78300FFB" w14:textId="77777777" w:rsid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</w:rPr>
      </w:pPr>
      <w:r w:rsidRPr="008E769B">
        <w:rPr>
          <w:rFonts w:cstheme="minorHAnsi"/>
          <w:b/>
          <w:bCs/>
        </w:rPr>
        <w:t>F. M. Dostojevskij</w:t>
      </w:r>
      <w:r w:rsidRPr="008E769B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8E769B">
        <w:rPr>
          <w:rFonts w:cstheme="minorHAnsi"/>
        </w:rPr>
        <w:t xml:space="preserve">zakladateľ moderného psychologického románu, napr. román Zločin a trest </w:t>
      </w:r>
    </w:p>
    <w:p w14:paraId="77C4FB63" w14:textId="58946CE4" w:rsidR="008E769B" w:rsidRPr="008E769B" w:rsidRDefault="008E769B" w:rsidP="008E769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8E769B">
        <w:rPr>
          <w:rFonts w:cstheme="minorHAnsi"/>
          <w:b/>
          <w:bCs/>
        </w:rPr>
        <w:t>A P. Čechov</w:t>
      </w:r>
      <w:r w:rsidRPr="008E769B">
        <w:rPr>
          <w:rFonts w:cstheme="minorHAnsi"/>
        </w:rPr>
        <w:t xml:space="preserve"> </w:t>
      </w:r>
      <w:r w:rsidRPr="008E769B">
        <w:rPr>
          <w:rFonts w:cstheme="minorHAnsi"/>
        </w:rPr>
        <w:t xml:space="preserve">- </w:t>
      </w:r>
      <w:r w:rsidRPr="008E769B">
        <w:rPr>
          <w:rFonts w:cstheme="minorHAnsi"/>
        </w:rPr>
        <w:t>prozaik a dramatik</w:t>
      </w:r>
    </w:p>
    <w:p w14:paraId="2C804568" w14:textId="0FF5D423" w:rsidR="008E769B" w:rsidRDefault="008E769B" w:rsidP="008E7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Slovenská literatúra:</w:t>
      </w:r>
    </w:p>
    <w:p w14:paraId="1C7D5E92" w14:textId="03737409" w:rsidR="008E769B" w:rsidRPr="008E769B" w:rsidRDefault="008E769B" w:rsidP="008E769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1. etapa (opisný) </w:t>
      </w:r>
      <w:r w:rsidRPr="008E769B">
        <w:rPr>
          <w:b/>
          <w:bCs/>
        </w:rPr>
        <w:t>– 1880 až 1900/1905</w:t>
      </w:r>
      <w:r>
        <w:rPr>
          <w:b/>
          <w:bCs/>
        </w:rPr>
        <w:t xml:space="preserve"> </w:t>
      </w:r>
      <w:r>
        <w:t xml:space="preserve">- </w:t>
      </w:r>
      <w:r w:rsidRPr="008E769B">
        <w:rPr>
          <w:rFonts w:cstheme="minorHAnsi"/>
        </w:rPr>
        <w:t xml:space="preserve">S. H. Vajanský, P. O. Hviezdoslav, E. M. Šoltésová, </w:t>
      </w:r>
      <w:proofErr w:type="spellStart"/>
      <w:r w:rsidRPr="008E769B">
        <w:rPr>
          <w:rFonts w:cstheme="minorHAnsi"/>
        </w:rPr>
        <w:t>T.Vansová</w:t>
      </w:r>
      <w:proofErr w:type="spellEnd"/>
      <w:r w:rsidRPr="008E769B">
        <w:rPr>
          <w:rFonts w:cstheme="minorHAnsi"/>
        </w:rPr>
        <w:t>, M. Kukučín...</w:t>
      </w:r>
    </w:p>
    <w:p w14:paraId="133968FD" w14:textId="1D6175E4" w:rsidR="008E769B" w:rsidRPr="000B1B25" w:rsidRDefault="008E769B" w:rsidP="008E769B">
      <w:pPr>
        <w:pStyle w:val="ListParagraph"/>
        <w:numPr>
          <w:ilvl w:val="2"/>
          <w:numId w:val="1"/>
        </w:numPr>
        <w:rPr>
          <w:b/>
          <w:bCs/>
        </w:rPr>
      </w:pPr>
      <w:r w:rsidRPr="008E769B">
        <w:rPr>
          <w:b/>
          <w:bCs/>
        </w:rPr>
        <w:t xml:space="preserve">2. </w:t>
      </w:r>
      <w:r>
        <w:rPr>
          <w:b/>
          <w:bCs/>
        </w:rPr>
        <w:t>etapa (</w:t>
      </w:r>
      <w:r w:rsidR="000B1B25">
        <w:rPr>
          <w:b/>
          <w:bCs/>
        </w:rPr>
        <w:t>kritický</w:t>
      </w:r>
      <w:r>
        <w:rPr>
          <w:b/>
          <w:bCs/>
        </w:rPr>
        <w:t>)</w:t>
      </w:r>
      <w:r w:rsidR="000B1B25">
        <w:rPr>
          <w:b/>
          <w:bCs/>
        </w:rPr>
        <w:t xml:space="preserve"> – 1900/1905 až 1918 </w:t>
      </w:r>
      <w:r w:rsidR="000B1B25">
        <w:t xml:space="preserve">- </w:t>
      </w:r>
      <w:r w:rsidR="000B1B25" w:rsidRPr="006D3C02">
        <w:rPr>
          <w:rFonts w:cstheme="minorHAnsi"/>
        </w:rPr>
        <w:t xml:space="preserve">B. S. Timrava, J. G. Tajovský, Ľ. </w:t>
      </w:r>
      <w:proofErr w:type="spellStart"/>
      <w:r w:rsidR="000B1B25" w:rsidRPr="006D3C02">
        <w:rPr>
          <w:rFonts w:cstheme="minorHAnsi"/>
        </w:rPr>
        <w:t>Podjavorinská</w:t>
      </w:r>
      <w:proofErr w:type="spellEnd"/>
      <w:r w:rsidR="000B1B25" w:rsidRPr="006D3C02">
        <w:rPr>
          <w:rFonts w:cstheme="minorHAnsi"/>
        </w:rPr>
        <w:t>...</w:t>
      </w:r>
    </w:p>
    <w:p w14:paraId="385360A4" w14:textId="77777777" w:rsidR="000B1B25" w:rsidRDefault="000B1B25" w:rsidP="0054289B">
      <w:pPr>
        <w:rPr>
          <w:b/>
          <w:bCs/>
        </w:rPr>
      </w:pPr>
    </w:p>
    <w:p w14:paraId="671D304B" w14:textId="1D2C1DA4" w:rsidR="0054289B" w:rsidRDefault="0054289B" w:rsidP="00542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Literárna moderna:</w:t>
      </w:r>
    </w:p>
    <w:p w14:paraId="5CB9FBA5" w14:textId="79BC1757" w:rsidR="0054289B" w:rsidRPr="0054289B" w:rsidRDefault="0054289B" w:rsidP="0054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Francúzska literatúra:</w:t>
      </w:r>
    </w:p>
    <w:p w14:paraId="7EF727B8" w14:textId="6619A8B5" w:rsidR="0054289B" w:rsidRPr="00B5282D" w:rsidRDefault="0054289B" w:rsidP="0054289B">
      <w:pPr>
        <w:pStyle w:val="ListParagraph"/>
        <w:numPr>
          <w:ilvl w:val="2"/>
          <w:numId w:val="1"/>
        </w:numPr>
      </w:pPr>
      <w:r w:rsidRPr="0054289B">
        <w:rPr>
          <w:b/>
          <w:bCs/>
        </w:rPr>
        <w:t>Charles Baudelaire</w:t>
      </w:r>
      <w:r w:rsidRPr="00B5282D">
        <w:t xml:space="preserve"> – zb. KVETY ZLA  (názov je protikladný – je to spojenie predstavy krásy a zla)</w:t>
      </w:r>
      <w:r>
        <w:t>, Mrcina</w:t>
      </w:r>
    </w:p>
    <w:p w14:paraId="6ABBBF78" w14:textId="13C465C0" w:rsidR="0054289B" w:rsidRPr="00B5282D" w:rsidRDefault="0054289B" w:rsidP="0054289B">
      <w:pPr>
        <w:pStyle w:val="ListParagraph"/>
        <w:numPr>
          <w:ilvl w:val="2"/>
          <w:numId w:val="1"/>
        </w:numPr>
      </w:pPr>
      <w:r w:rsidRPr="0054289B">
        <w:rPr>
          <w:b/>
          <w:bCs/>
        </w:rPr>
        <w:t>Paul Verlaine</w:t>
      </w:r>
      <w:r w:rsidRPr="00B5282D">
        <w:t xml:space="preserve"> – b. BÁSNICKÉ UMENIE – programová báseň, v ktorej formuluje princípy symbolizmu.</w:t>
      </w:r>
    </w:p>
    <w:p w14:paraId="4AE7D230" w14:textId="77777777" w:rsidR="0054289B" w:rsidRDefault="0054289B" w:rsidP="0054289B">
      <w:pPr>
        <w:pStyle w:val="ListParagraph"/>
        <w:numPr>
          <w:ilvl w:val="2"/>
          <w:numId w:val="1"/>
        </w:numPr>
      </w:pPr>
      <w:r w:rsidRPr="0054289B">
        <w:rPr>
          <w:b/>
          <w:bCs/>
        </w:rPr>
        <w:t xml:space="preserve">Jean Arthur </w:t>
      </w:r>
      <w:proofErr w:type="spellStart"/>
      <w:r w:rsidRPr="0054289B">
        <w:rPr>
          <w:b/>
          <w:bCs/>
        </w:rPr>
        <w:t>Rimbaud</w:t>
      </w:r>
      <w:proofErr w:type="spellEnd"/>
    </w:p>
    <w:p w14:paraId="3FAD41B9" w14:textId="691AC76E" w:rsidR="0054289B" w:rsidRPr="00B5282D" w:rsidRDefault="0054289B" w:rsidP="0054289B">
      <w:pPr>
        <w:pStyle w:val="ListParagraph"/>
        <w:numPr>
          <w:ilvl w:val="2"/>
          <w:numId w:val="1"/>
        </w:numPr>
      </w:pPr>
      <w:r>
        <w:t>V</w:t>
      </w:r>
      <w:r w:rsidRPr="00B5282D">
        <w:t>šetci traja autori</w:t>
      </w:r>
      <w:r>
        <w:t xml:space="preserve"> vyššie</w:t>
      </w:r>
      <w:r w:rsidRPr="00B5282D">
        <w:t xml:space="preserve"> dostali pomenovanie prekliati básnici.</w:t>
      </w:r>
    </w:p>
    <w:p w14:paraId="6AFC9C92" w14:textId="322AE30A" w:rsidR="0054289B" w:rsidRDefault="0054289B" w:rsidP="0054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Slovenská literatúra:</w:t>
      </w:r>
    </w:p>
    <w:p w14:paraId="7B2D5F5C" w14:textId="6EA2334C" w:rsidR="0054289B" w:rsidRDefault="0054289B" w:rsidP="0054289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Ivan Krasko:</w:t>
      </w:r>
    </w:p>
    <w:p w14:paraId="371214E8" w14:textId="69487D25" w:rsidR="0054289B" w:rsidRPr="0054289B" w:rsidRDefault="0054289B" w:rsidP="0054289B">
      <w:pPr>
        <w:pStyle w:val="ListParagraph"/>
        <w:numPr>
          <w:ilvl w:val="3"/>
          <w:numId w:val="1"/>
        </w:numPr>
        <w:rPr>
          <w:b/>
          <w:bCs/>
        </w:rPr>
      </w:pPr>
      <w:r w:rsidRPr="0054289B">
        <w:rPr>
          <w:b/>
          <w:bCs/>
        </w:rPr>
        <w:t>NOX ET SOLITUDO (Noc a samota)</w:t>
      </w:r>
      <w:r>
        <w:rPr>
          <w:b/>
          <w:bCs/>
        </w:rPr>
        <w:t xml:space="preserve"> </w:t>
      </w:r>
      <w:r>
        <w:t>– básnická zbierka</w:t>
      </w:r>
      <w:r w:rsidR="00ED0FF5">
        <w:t xml:space="preserve">, </w:t>
      </w:r>
      <w:r w:rsidR="00ED0FF5" w:rsidRPr="00B5282D">
        <w:t>obsahuje 28 básní</w:t>
      </w:r>
      <w:r w:rsidR="00ED0FF5">
        <w:t xml:space="preserve"> (napr. Topole, Zmráka sa, </w:t>
      </w:r>
      <w:proofErr w:type="spellStart"/>
      <w:r w:rsidR="00ED0FF5" w:rsidRPr="00B5282D">
        <w:t>Vesper</w:t>
      </w:r>
      <w:proofErr w:type="spellEnd"/>
      <w:r w:rsidR="00ED0FF5" w:rsidRPr="00B5282D">
        <w:t xml:space="preserve"> </w:t>
      </w:r>
      <w:proofErr w:type="spellStart"/>
      <w:r w:rsidR="00ED0FF5" w:rsidRPr="00B5282D">
        <w:t>dominicae</w:t>
      </w:r>
      <w:proofErr w:type="spellEnd"/>
      <w:r w:rsidR="00ED0FF5" w:rsidRPr="00B5282D">
        <w:t xml:space="preserve"> (Nedeľný večer</w:t>
      </w:r>
      <w:r w:rsidR="00ED0FF5">
        <w:t xml:space="preserve">), </w:t>
      </w:r>
      <w:proofErr w:type="spellStart"/>
      <w:r w:rsidR="00ED0FF5" w:rsidRPr="00B5282D">
        <w:t>Jehovah</w:t>
      </w:r>
      <w:proofErr w:type="spellEnd"/>
      <w:r w:rsidR="00ED0FF5" w:rsidRPr="00B5282D">
        <w:t xml:space="preserve"> (starozákonný boh sa volal Jahve, </w:t>
      </w:r>
      <w:proofErr w:type="spellStart"/>
      <w:r w:rsidR="00ED0FF5" w:rsidRPr="00B5282D">
        <w:t>Jehovah</w:t>
      </w:r>
      <w:proofErr w:type="spellEnd"/>
      <w:r w:rsidR="00ED0FF5" w:rsidRPr="00B5282D">
        <w:t>)</w:t>
      </w:r>
      <w:r w:rsidR="00ED0FF5">
        <w:t>)</w:t>
      </w:r>
    </w:p>
    <w:p w14:paraId="66F90790" w14:textId="430535F2" w:rsidR="0054289B" w:rsidRPr="00ED0FF5" w:rsidRDefault="0054289B" w:rsidP="0054289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Verše </w:t>
      </w:r>
      <w:r>
        <w:t>– básnická zbierka</w:t>
      </w:r>
      <w:r w:rsidR="00ED0FF5">
        <w:t>, najznámejšie básne sú: Otcova roľa, Otrok</w:t>
      </w:r>
    </w:p>
    <w:p w14:paraId="499DB73E" w14:textId="77777777" w:rsidR="00ED0FF5" w:rsidRDefault="00ED0FF5" w:rsidP="00ED0FF5">
      <w:pPr>
        <w:rPr>
          <w:b/>
          <w:bCs/>
        </w:rPr>
      </w:pPr>
    </w:p>
    <w:p w14:paraId="2C89AB08" w14:textId="5101CFC0" w:rsidR="00ED0FF5" w:rsidRDefault="00ED0FF5" w:rsidP="00ED0F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Avantgardné smery:</w:t>
      </w:r>
    </w:p>
    <w:p w14:paraId="0BEC108F" w14:textId="4A29D245" w:rsidR="00ED0FF5" w:rsidRPr="00ED0FF5" w:rsidRDefault="00ED0FF5" w:rsidP="00ED0FF5">
      <w:pPr>
        <w:pStyle w:val="ListParagraph"/>
        <w:numPr>
          <w:ilvl w:val="2"/>
          <w:numId w:val="1"/>
        </w:numPr>
        <w:rPr>
          <w:b/>
          <w:bCs/>
        </w:rPr>
      </w:pPr>
      <w:r w:rsidRPr="00ED0FF5">
        <w:rPr>
          <w:b/>
          <w:bCs/>
        </w:rPr>
        <w:t>G. APOLLINAIRE</w:t>
      </w:r>
      <w:r w:rsidRPr="00B5282D">
        <w:t xml:space="preserve"> – </w:t>
      </w:r>
      <w:proofErr w:type="spellStart"/>
      <w:r w:rsidRPr="00B5282D">
        <w:t>kubofuturizmus</w:t>
      </w:r>
      <w:proofErr w:type="spellEnd"/>
      <w:r>
        <w:t xml:space="preserve">, </w:t>
      </w:r>
      <w:r w:rsidRPr="00B5282D">
        <w:t>Bol vedúcou osobnosťou avantgardy zač. 20. storočia. Jeho priateľom bol P. Picasso. V roku 1913 vydal zbierku ALKOHOLY, úvodná báseň sa volá PÁSMO</w:t>
      </w:r>
      <w:r>
        <w:t xml:space="preserve"> (pásmo ako žáner = žáner veľkého obsahu, každý verš iná myšlienka, chýba tradičné členenie na strofy, interpunkčné znamienka)</w:t>
      </w:r>
      <w:r w:rsidRPr="00B5282D">
        <w:t xml:space="preserve"> – predstavuje prevrat v modernej poézii 20 storočia.</w:t>
      </w:r>
    </w:p>
    <w:p w14:paraId="08D17096" w14:textId="77777777" w:rsidR="00ED0FF5" w:rsidRDefault="00ED0FF5" w:rsidP="00ED0FF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Ruská literatúra: </w:t>
      </w:r>
      <w:proofErr w:type="spellStart"/>
      <w:r w:rsidRPr="00ED0FF5">
        <w:rPr>
          <w:b/>
          <w:bCs/>
        </w:rPr>
        <w:t>Chlebnikov</w:t>
      </w:r>
      <w:proofErr w:type="spellEnd"/>
      <w:r w:rsidRPr="00ED0FF5">
        <w:rPr>
          <w:b/>
          <w:bCs/>
        </w:rPr>
        <w:t xml:space="preserve">, </w:t>
      </w:r>
      <w:proofErr w:type="spellStart"/>
      <w:r w:rsidRPr="00ED0FF5">
        <w:rPr>
          <w:b/>
          <w:bCs/>
        </w:rPr>
        <w:t>Majakovskij</w:t>
      </w:r>
      <w:proofErr w:type="spellEnd"/>
      <w:r w:rsidRPr="00ED0FF5">
        <w:rPr>
          <w:b/>
          <w:bCs/>
        </w:rPr>
        <w:t xml:space="preserve">, </w:t>
      </w:r>
      <w:proofErr w:type="spellStart"/>
      <w:r w:rsidRPr="00ED0FF5">
        <w:rPr>
          <w:b/>
          <w:bCs/>
        </w:rPr>
        <w:t>Jesenin</w:t>
      </w:r>
      <w:proofErr w:type="spellEnd"/>
    </w:p>
    <w:p w14:paraId="41C7AEFC" w14:textId="65D8ECF4" w:rsidR="00ED0FF5" w:rsidRPr="00ED0FF5" w:rsidRDefault="00ED0FF5" w:rsidP="00ED0FF5">
      <w:pPr>
        <w:pStyle w:val="ListParagraph"/>
        <w:numPr>
          <w:ilvl w:val="2"/>
          <w:numId w:val="1"/>
        </w:numPr>
        <w:rPr>
          <w:b/>
          <w:bCs/>
        </w:rPr>
      </w:pPr>
      <w:r w:rsidRPr="00ED0FF5">
        <w:rPr>
          <w:b/>
          <w:bCs/>
        </w:rPr>
        <w:t xml:space="preserve">F. X. </w:t>
      </w:r>
      <w:proofErr w:type="spellStart"/>
      <w:r w:rsidRPr="00ED0FF5">
        <w:rPr>
          <w:b/>
          <w:bCs/>
        </w:rPr>
        <w:t>Šalda</w:t>
      </w:r>
      <w:proofErr w:type="spellEnd"/>
      <w:r w:rsidRPr="00B5282D">
        <w:t xml:space="preserve"> – česká literatúra.                           </w:t>
      </w:r>
    </w:p>
    <w:sectPr w:rsidR="00ED0FF5" w:rsidRPr="00ED0FF5" w:rsidSect="00A86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56BC"/>
    <w:multiLevelType w:val="hybridMultilevel"/>
    <w:tmpl w:val="F074399C"/>
    <w:lvl w:ilvl="0" w:tplc="4990A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5A6D"/>
    <w:multiLevelType w:val="hybridMultilevel"/>
    <w:tmpl w:val="57F60D9E"/>
    <w:lvl w:ilvl="0" w:tplc="1A84C2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973">
    <w:abstractNumId w:val="0"/>
  </w:num>
  <w:num w:numId="2" w16cid:durableId="2052024473">
    <w:abstractNumId w:val="2"/>
  </w:num>
  <w:num w:numId="3" w16cid:durableId="160210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F8"/>
    <w:rsid w:val="000B1B25"/>
    <w:rsid w:val="000C74EE"/>
    <w:rsid w:val="001245A1"/>
    <w:rsid w:val="001F40F2"/>
    <w:rsid w:val="0030340F"/>
    <w:rsid w:val="003A5040"/>
    <w:rsid w:val="00530EF8"/>
    <w:rsid w:val="0054289B"/>
    <w:rsid w:val="00581DAD"/>
    <w:rsid w:val="00682CEB"/>
    <w:rsid w:val="00687523"/>
    <w:rsid w:val="007C2D23"/>
    <w:rsid w:val="008E769B"/>
    <w:rsid w:val="00A8643B"/>
    <w:rsid w:val="00B52302"/>
    <w:rsid w:val="00B63465"/>
    <w:rsid w:val="00C63554"/>
    <w:rsid w:val="00C64483"/>
    <w:rsid w:val="00CF1583"/>
    <w:rsid w:val="00D218DD"/>
    <w:rsid w:val="00E44B3F"/>
    <w:rsid w:val="00E97657"/>
    <w:rsid w:val="00ED0FF5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FF41"/>
  <w15:chartTrackingRefBased/>
  <w15:docId w15:val="{61141032-7BC4-4F97-B2BA-9A33C937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56"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238</TotalTime>
  <Pages>5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2024-03-04T22:08:00Z</dcterms:created>
  <dcterms:modified xsi:type="dcterms:W3CDTF">2024-03-06T20:02:00Z</dcterms:modified>
</cp:coreProperties>
</file>