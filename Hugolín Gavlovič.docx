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1103" w14:textId="7DC80DBB" w:rsidR="003A5040" w:rsidRDefault="00ED128F" w:rsidP="001F40F2">
      <w:pPr>
        <w:pStyle w:val="Title"/>
        <w:jc w:val="center"/>
      </w:pPr>
      <w:r>
        <w:t>Hugolín Gavlovič</w:t>
      </w:r>
    </w:p>
    <w:p w14:paraId="6A4273A2" w14:textId="77777777" w:rsidR="00B63465" w:rsidRDefault="00B63465" w:rsidP="00B63465"/>
    <w:p w14:paraId="125AFC00" w14:textId="7B0EEC65" w:rsidR="00B63465" w:rsidRDefault="00D943F7" w:rsidP="00B63465">
      <w:pPr>
        <w:pStyle w:val="ListParagraph"/>
        <w:numPr>
          <w:ilvl w:val="0"/>
          <w:numId w:val="1"/>
        </w:numPr>
      </w:pPr>
      <w:r>
        <w:t>Slovenská literatúra, Barok (16. – 18. storočie)</w:t>
      </w:r>
    </w:p>
    <w:p w14:paraId="551C8EE8" w14:textId="581FDC7C" w:rsidR="00D943F7" w:rsidRDefault="00D943F7" w:rsidP="00B63465">
      <w:pPr>
        <w:pStyle w:val="ListParagraph"/>
        <w:numPr>
          <w:ilvl w:val="0"/>
          <w:numId w:val="1"/>
        </w:numPr>
      </w:pPr>
      <w:r>
        <w:t>Františkánsky mních, slovenský básnik</w:t>
      </w:r>
    </w:p>
    <w:p w14:paraId="79D38E57" w14:textId="6A8FA531" w:rsidR="00D943F7" w:rsidRDefault="00D943F7" w:rsidP="00B63465">
      <w:pPr>
        <w:pStyle w:val="ListParagraph"/>
        <w:numPr>
          <w:ilvl w:val="0"/>
          <w:numId w:val="1"/>
        </w:numPr>
      </w:pPr>
      <w:r>
        <w:t>Najvýznamnejšie dielo: Valašská škola mravúm stodola (Škola valachov ako základ mravnosti, mala viac ako 1200 básní)</w:t>
      </w:r>
    </w:p>
    <w:p w14:paraId="6E615147" w14:textId="225B7BF7" w:rsidR="006E12B6" w:rsidRDefault="006E12B6" w:rsidP="006E12B6">
      <w:pPr>
        <w:pStyle w:val="ListParagraph"/>
        <w:numPr>
          <w:ilvl w:val="1"/>
          <w:numId w:val="1"/>
        </w:numPr>
      </w:pPr>
      <w:r>
        <w:t> Ako chorý chodil na salaše a liečil sa žinčicou</w:t>
      </w:r>
    </w:p>
    <w:p w14:paraId="0B9C205E" w14:textId="7586E0BE" w:rsidR="006E12B6" w:rsidRDefault="006E12B6" w:rsidP="00B63465">
      <w:pPr>
        <w:pStyle w:val="ListParagraph"/>
        <w:numPr>
          <w:ilvl w:val="0"/>
          <w:numId w:val="1"/>
        </w:numPr>
      </w:pPr>
      <w:r>
        <w:t>Kultúrna západoslovenčina (vychádza z biblickej Češtiny)</w:t>
      </w:r>
    </w:p>
    <w:p w14:paraId="1C148FCD" w14:textId="7C20D7E5" w:rsidR="006E12B6" w:rsidRDefault="002C0880" w:rsidP="002C0880">
      <w:r>
        <w:t xml:space="preserve"> </w:t>
      </w:r>
    </w:p>
    <w:p w14:paraId="0AF4144F" w14:textId="485F5775" w:rsidR="002C0880" w:rsidRDefault="002C0880" w:rsidP="002C0880">
      <w:pPr>
        <w:pStyle w:val="ListParagraph"/>
        <w:numPr>
          <w:ilvl w:val="0"/>
          <w:numId w:val="1"/>
        </w:numPr>
      </w:pPr>
      <w:r w:rsidRPr="002C0880">
        <w:t>Didakticko-reflexívna poézia</w:t>
      </w:r>
      <w:r>
        <w:t xml:space="preserve"> (Didaktika – výchova, reflexia - úvaha)</w:t>
      </w:r>
    </w:p>
    <w:p w14:paraId="0F856158" w14:textId="3B3ED2FC" w:rsidR="002C0880" w:rsidRDefault="002C0880" w:rsidP="002C0880">
      <w:pPr>
        <w:pStyle w:val="ListParagraph"/>
        <w:numPr>
          <w:ilvl w:val="1"/>
          <w:numId w:val="1"/>
        </w:numPr>
      </w:pPr>
      <w:r>
        <w:t> Vonkajšie kompozícia:</w:t>
      </w:r>
    </w:p>
    <w:p w14:paraId="10C27CB4" w14:textId="611C0D6C" w:rsidR="002C0880" w:rsidRDefault="002C0880" w:rsidP="002C0880">
      <w:pPr>
        <w:pStyle w:val="ListParagraph"/>
        <w:numPr>
          <w:ilvl w:val="2"/>
          <w:numId w:val="1"/>
        </w:numPr>
      </w:pPr>
      <w:r>
        <w:t>Názov alebo motto – téma básne</w:t>
      </w:r>
    </w:p>
    <w:p w14:paraId="6D6E4F1B" w14:textId="4B66F37E" w:rsidR="002C0880" w:rsidRPr="00B63465" w:rsidRDefault="002C0880" w:rsidP="002C0880">
      <w:pPr>
        <w:pStyle w:val="ListParagraph"/>
        <w:numPr>
          <w:ilvl w:val="2"/>
          <w:numId w:val="1"/>
        </w:numPr>
      </w:pPr>
      <w:r>
        <w:t>3 strofy - úvaha</w:t>
      </w:r>
    </w:p>
    <w:sectPr w:rsidR="002C0880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1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8F"/>
    <w:rsid w:val="001F40F2"/>
    <w:rsid w:val="002C0880"/>
    <w:rsid w:val="003A5040"/>
    <w:rsid w:val="006E12B6"/>
    <w:rsid w:val="00B63465"/>
    <w:rsid w:val="00C63554"/>
    <w:rsid w:val="00D943F7"/>
    <w:rsid w:val="00E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F101"/>
  <w15:chartTrackingRefBased/>
  <w15:docId w15:val="{ABD3C02B-F4F6-4B53-8F17-74AE931E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2023-12-04T18:40:00Z</dcterms:created>
  <dcterms:modified xsi:type="dcterms:W3CDTF">2023-12-04T18:45:00Z</dcterms:modified>
</cp:coreProperties>
</file>