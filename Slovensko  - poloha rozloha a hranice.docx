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2E4AB" w14:textId="689543EA" w:rsidR="00150E19" w:rsidRPr="00205D9E" w:rsidRDefault="002F420E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Slovensko  - poloha rozloha a hranice</w:t>
      </w:r>
    </w:p>
    <w:p w14:paraId="3B9B54DB" w14:textId="77777777" w:rsidR="00465E9E" w:rsidRPr="00205D9E" w:rsidRDefault="00465E9E" w:rsidP="00465E9E">
      <w:pPr>
        <w:rPr>
          <w:lang w:val="sk-SK"/>
        </w:rPr>
      </w:pPr>
    </w:p>
    <w:p w14:paraId="51131C24" w14:textId="1B97A97A" w:rsidR="00465E9E" w:rsidRPr="00B9008A" w:rsidRDefault="00B9008A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Absolútna poloha</w:t>
      </w:r>
    </w:p>
    <w:p w14:paraId="244D812B" w14:textId="6CB81261" w:rsidR="00B9008A" w:rsidRPr="00B9008A" w:rsidRDefault="00B9008A" w:rsidP="00B9008A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Slovensko leží v </w:t>
      </w:r>
      <w:r w:rsidRPr="00B9008A">
        <w:rPr>
          <w:b/>
          <w:bCs/>
          <w:lang w:val="sk-SK"/>
        </w:rPr>
        <w:t>stredných</w:t>
      </w:r>
      <w:r>
        <w:rPr>
          <w:lang w:val="sk-SK"/>
        </w:rPr>
        <w:t xml:space="preserve"> zemepisných šírkach </w:t>
      </w:r>
      <w:r w:rsidRPr="00B9008A">
        <w:rPr>
          <w:b/>
          <w:bCs/>
          <w:lang w:val="sk-SK"/>
        </w:rPr>
        <w:t>Severnej pologule</w:t>
      </w:r>
    </w:p>
    <w:p w14:paraId="6CA5FB63" w14:textId="6A114050" w:rsidR="00B9008A" w:rsidRPr="00B9008A" w:rsidRDefault="00B9008A" w:rsidP="00B9008A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Územím prechádza </w:t>
      </w:r>
      <w:r w:rsidRPr="00B9008A">
        <w:rPr>
          <w:b/>
          <w:bCs/>
          <w:lang w:val="sk-SK"/>
        </w:rPr>
        <w:t>48° a 49°</w:t>
      </w:r>
      <w:r>
        <w:rPr>
          <w:b/>
          <w:bCs/>
          <w:lang w:val="sk-SK"/>
        </w:rPr>
        <w:t xml:space="preserve"> rovnobežka s. g. š. </w:t>
      </w:r>
      <w:r w:rsidRPr="00B9008A">
        <w:rPr>
          <w:lang w:val="sk-SK"/>
        </w:rPr>
        <w:t>a</w:t>
      </w:r>
      <w:r>
        <w:rPr>
          <w:b/>
          <w:bCs/>
          <w:lang w:val="sk-SK"/>
        </w:rPr>
        <w:t> 17° a 22°  poludník v. g. š.</w:t>
      </w:r>
    </w:p>
    <w:p w14:paraId="32DD37B9" w14:textId="388C8F56" w:rsidR="00B9008A" w:rsidRPr="008132C2" w:rsidRDefault="00B9008A" w:rsidP="008132C2">
      <w:pPr>
        <w:pStyle w:val="Odsekzoznamu"/>
        <w:rPr>
          <w:lang w:val="sk-SK"/>
        </w:rPr>
      </w:pPr>
    </w:p>
    <w:p w14:paraId="5E2A6D4E" w14:textId="01CFA80A" w:rsidR="00B9008A" w:rsidRPr="00B9008A" w:rsidRDefault="00B9008A" w:rsidP="00B9008A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Najkrajnejšie body</w:t>
      </w:r>
    </w:p>
    <w:p w14:paraId="00ABE986" w14:textId="522DA67B" w:rsidR="00B9008A" w:rsidRPr="00B9008A" w:rsidRDefault="00B9008A" w:rsidP="00B9008A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Najjužnejší bod: </w:t>
      </w:r>
      <w:r>
        <w:rPr>
          <w:b/>
          <w:bCs/>
          <w:lang w:val="sk-SK"/>
        </w:rPr>
        <w:t>Patince</w:t>
      </w:r>
    </w:p>
    <w:p w14:paraId="35F361FC" w14:textId="35A1B456" w:rsidR="00B9008A" w:rsidRPr="00B9008A" w:rsidRDefault="00B9008A" w:rsidP="00B9008A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Najsevernejší bod: </w:t>
      </w:r>
      <w:r>
        <w:rPr>
          <w:b/>
          <w:bCs/>
          <w:lang w:val="sk-SK"/>
        </w:rPr>
        <w:t>Oravská polhora</w:t>
      </w:r>
    </w:p>
    <w:p w14:paraId="17902761" w14:textId="702FF9AC" w:rsidR="00B9008A" w:rsidRPr="00B9008A" w:rsidRDefault="00B9008A" w:rsidP="00B9008A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Najzápadnejší bod: </w:t>
      </w:r>
      <w:r>
        <w:rPr>
          <w:b/>
          <w:bCs/>
          <w:lang w:val="sk-SK"/>
        </w:rPr>
        <w:t>Záhorská ves</w:t>
      </w:r>
    </w:p>
    <w:p w14:paraId="7B8A2894" w14:textId="72E2CB77" w:rsidR="00B9008A" w:rsidRPr="00B9008A" w:rsidRDefault="00B9008A" w:rsidP="00B9008A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Najvýchodnejší bod: </w:t>
      </w:r>
      <w:r>
        <w:rPr>
          <w:b/>
          <w:bCs/>
          <w:lang w:val="sk-SK"/>
        </w:rPr>
        <w:t>Nová sedlica</w:t>
      </w:r>
    </w:p>
    <w:p w14:paraId="01A48FA5" w14:textId="77777777" w:rsidR="00B9008A" w:rsidRPr="00B9008A" w:rsidRDefault="00B9008A" w:rsidP="00B9008A">
      <w:pPr>
        <w:rPr>
          <w:lang w:val="sk-SK"/>
        </w:rPr>
      </w:pPr>
    </w:p>
    <w:p w14:paraId="6A2BA8C1" w14:textId="0703E686" w:rsidR="00B9008A" w:rsidRPr="00B9008A" w:rsidRDefault="00B9008A" w:rsidP="00B9008A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Šírkový rozdiel je </w:t>
      </w:r>
      <w:r>
        <w:rPr>
          <w:b/>
          <w:bCs/>
          <w:lang w:val="sk-SK"/>
        </w:rPr>
        <w:t>1° 53‘</w:t>
      </w:r>
      <w:r>
        <w:rPr>
          <w:lang w:val="sk-SK"/>
        </w:rPr>
        <w:t xml:space="preserve"> – spôsobuje nepatrný rozdiel v </w:t>
      </w:r>
      <w:r>
        <w:rPr>
          <w:b/>
          <w:bCs/>
          <w:lang w:val="sk-SK"/>
        </w:rPr>
        <w:t>uhle dopadu slnečných lúčov</w:t>
      </w:r>
    </w:p>
    <w:p w14:paraId="4825B8B4" w14:textId="00B25661" w:rsidR="00B9008A" w:rsidRDefault="00B9008A" w:rsidP="00B9008A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Dĺžkový rozdiel je </w:t>
      </w:r>
      <w:r>
        <w:rPr>
          <w:b/>
          <w:bCs/>
          <w:lang w:val="sk-SK"/>
        </w:rPr>
        <w:t>5° 44‘</w:t>
      </w:r>
      <w:r>
        <w:rPr>
          <w:lang w:val="sk-SK"/>
        </w:rPr>
        <w:t xml:space="preserve"> – spôsobuje rozdiel </w:t>
      </w:r>
      <w:r>
        <w:rPr>
          <w:b/>
          <w:bCs/>
          <w:lang w:val="sk-SK"/>
        </w:rPr>
        <w:t>miestnych časov</w:t>
      </w:r>
      <w:r>
        <w:rPr>
          <w:lang w:val="sk-SK"/>
        </w:rPr>
        <w:t xml:space="preserve"> (V Novej sedlici je východ a západ Slnka o </w:t>
      </w:r>
      <w:r>
        <w:rPr>
          <w:b/>
          <w:bCs/>
          <w:lang w:val="sk-SK"/>
        </w:rPr>
        <w:t xml:space="preserve">22 minút </w:t>
      </w:r>
      <w:r w:rsidRPr="00B9008A">
        <w:rPr>
          <w:b/>
          <w:bCs/>
          <w:lang w:val="sk-SK"/>
        </w:rPr>
        <w:t>skôr</w:t>
      </w:r>
      <w:r>
        <w:rPr>
          <w:lang w:val="sk-SK"/>
        </w:rPr>
        <w:t xml:space="preserve"> ako v Záhorskej </w:t>
      </w:r>
      <w:r w:rsidR="008132C2">
        <w:rPr>
          <w:lang w:val="sk-SK"/>
        </w:rPr>
        <w:t>V</w:t>
      </w:r>
      <w:r>
        <w:rPr>
          <w:lang w:val="sk-SK"/>
        </w:rPr>
        <w:t>si)</w:t>
      </w:r>
    </w:p>
    <w:p w14:paraId="68685C33" w14:textId="35D4C049" w:rsidR="00B9008A" w:rsidRPr="008132C2" w:rsidRDefault="00B9008A" w:rsidP="008132C2">
      <w:pPr>
        <w:pStyle w:val="Odsekzoznamu"/>
        <w:rPr>
          <w:lang w:val="sk-SK"/>
        </w:rPr>
      </w:pPr>
    </w:p>
    <w:p w14:paraId="64138B04" w14:textId="5AEABB3E" w:rsidR="00B9008A" w:rsidRDefault="00B9008A" w:rsidP="00B9008A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Slovensko sa riadi </w:t>
      </w:r>
      <w:r>
        <w:rPr>
          <w:b/>
          <w:bCs/>
          <w:lang w:val="sk-SK"/>
        </w:rPr>
        <w:t>Stredoeurópskym pásmovým časom</w:t>
      </w:r>
      <w:r>
        <w:rPr>
          <w:lang w:val="sk-SK"/>
        </w:rPr>
        <w:t xml:space="preserve"> (riadime sa časom na 15° v. g. š.)</w:t>
      </w:r>
    </w:p>
    <w:p w14:paraId="7A1E166E" w14:textId="77777777" w:rsidR="00B9008A" w:rsidRPr="00B9008A" w:rsidRDefault="00B9008A" w:rsidP="00B9008A">
      <w:pPr>
        <w:rPr>
          <w:lang w:val="sk-SK"/>
        </w:rPr>
      </w:pPr>
    </w:p>
    <w:p w14:paraId="4F2546A2" w14:textId="37123775" w:rsidR="00B9008A" w:rsidRPr="00B9008A" w:rsidRDefault="00B9008A" w:rsidP="00B9008A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Poloha vzhľadom k moriam a oceánom</w:t>
      </w:r>
    </w:p>
    <w:p w14:paraId="497B4899" w14:textId="3D9DC183" w:rsidR="00B9008A" w:rsidRDefault="008132C2" w:rsidP="008132C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SR – </w:t>
      </w:r>
      <w:r w:rsidRPr="008132C2">
        <w:rPr>
          <w:b/>
          <w:bCs/>
          <w:lang w:val="sk-SK"/>
        </w:rPr>
        <w:t>vnútrozemský</w:t>
      </w:r>
      <w:r>
        <w:rPr>
          <w:lang w:val="sk-SK"/>
        </w:rPr>
        <w:t xml:space="preserve"> štát, s </w:t>
      </w:r>
      <w:r>
        <w:rPr>
          <w:b/>
          <w:bCs/>
          <w:lang w:val="sk-SK"/>
        </w:rPr>
        <w:t xml:space="preserve">priechodným </w:t>
      </w:r>
      <w:r>
        <w:rPr>
          <w:lang w:val="sk-SK"/>
        </w:rPr>
        <w:t xml:space="preserve">typom podnebia (sme pod čiastočným vplyvom </w:t>
      </w:r>
      <w:r>
        <w:rPr>
          <w:b/>
          <w:bCs/>
          <w:lang w:val="sk-SK"/>
        </w:rPr>
        <w:t xml:space="preserve">Atlantického </w:t>
      </w:r>
      <w:r w:rsidRPr="008132C2">
        <w:rPr>
          <w:b/>
          <w:bCs/>
          <w:lang w:val="sk-SK"/>
        </w:rPr>
        <w:t>oceánu</w:t>
      </w:r>
      <w:r>
        <w:rPr>
          <w:lang w:val="sk-SK"/>
        </w:rPr>
        <w:t>)</w:t>
      </w:r>
    </w:p>
    <w:p w14:paraId="5D27E539" w14:textId="6DADCC64" w:rsidR="008132C2" w:rsidRDefault="008132C2" w:rsidP="008132C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Najbližšie more je </w:t>
      </w:r>
      <w:r>
        <w:rPr>
          <w:b/>
          <w:bCs/>
          <w:lang w:val="sk-SK"/>
        </w:rPr>
        <w:t xml:space="preserve">Jadranské more </w:t>
      </w:r>
      <w:r>
        <w:rPr>
          <w:lang w:val="sk-SK"/>
        </w:rPr>
        <w:t>(</w:t>
      </w:r>
      <w:r>
        <w:rPr>
          <w:b/>
          <w:bCs/>
          <w:lang w:val="sk-SK"/>
        </w:rPr>
        <w:t>365 km</w:t>
      </w:r>
      <w:r>
        <w:rPr>
          <w:lang w:val="sk-SK"/>
        </w:rPr>
        <w:t>)</w:t>
      </w:r>
    </w:p>
    <w:p w14:paraId="3F870FFD" w14:textId="77777777" w:rsidR="008132C2" w:rsidRPr="008132C2" w:rsidRDefault="008132C2" w:rsidP="008132C2">
      <w:pPr>
        <w:rPr>
          <w:lang w:val="sk-SK"/>
        </w:rPr>
      </w:pPr>
    </w:p>
    <w:p w14:paraId="0E69033C" w14:textId="378624E0" w:rsidR="008132C2" w:rsidRPr="008132C2" w:rsidRDefault="008132C2" w:rsidP="008132C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Poloha na hlavnom európskom rozvodí</w:t>
      </w:r>
    </w:p>
    <w:p w14:paraId="304175ED" w14:textId="3AC09AE8" w:rsidR="008132C2" w:rsidRDefault="008132C2" w:rsidP="008132C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Územím Slovenska prechádza hl. Európske rozvodie medzi </w:t>
      </w:r>
      <w:r w:rsidRPr="008132C2">
        <w:rPr>
          <w:b/>
          <w:bCs/>
          <w:lang w:val="sk-SK"/>
        </w:rPr>
        <w:t>Baltským</w:t>
      </w:r>
      <w:r>
        <w:rPr>
          <w:lang w:val="sk-SK"/>
        </w:rPr>
        <w:t xml:space="preserve"> a </w:t>
      </w:r>
      <w:r w:rsidRPr="008132C2">
        <w:rPr>
          <w:b/>
          <w:bCs/>
          <w:lang w:val="sk-SK"/>
        </w:rPr>
        <w:t>Čiernym</w:t>
      </w:r>
      <w:r>
        <w:rPr>
          <w:lang w:val="sk-SK"/>
        </w:rPr>
        <w:t xml:space="preserve"> </w:t>
      </w:r>
      <w:r w:rsidRPr="008132C2">
        <w:rPr>
          <w:lang w:val="sk-SK"/>
        </w:rPr>
        <w:t>morom</w:t>
      </w:r>
    </w:p>
    <w:p w14:paraId="0A03996A" w14:textId="197B9D11" w:rsidR="008132C2" w:rsidRDefault="008132C2" w:rsidP="008132C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Máme prívlastok </w:t>
      </w:r>
      <w:r w:rsidRPr="008132C2">
        <w:rPr>
          <w:b/>
          <w:bCs/>
          <w:lang w:val="sk-SK"/>
        </w:rPr>
        <w:t>„Stred“ Európy</w:t>
      </w:r>
      <w:r>
        <w:rPr>
          <w:lang w:val="sk-SK"/>
        </w:rPr>
        <w:t xml:space="preserve"> – preto máme malo splavných riek</w:t>
      </w:r>
    </w:p>
    <w:p w14:paraId="36455983" w14:textId="31E51D33" w:rsidR="008132C2" w:rsidRDefault="008132C2" w:rsidP="008132C2">
      <w:pPr>
        <w:rPr>
          <w:lang w:val="sk-SK"/>
        </w:rPr>
      </w:pPr>
    </w:p>
    <w:p w14:paraId="3D9DF802" w14:textId="4F538912" w:rsidR="008132C2" w:rsidRPr="008132C2" w:rsidRDefault="008132C2" w:rsidP="008132C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Poloha vzhľadom na nadmorskú výšku</w:t>
      </w:r>
    </w:p>
    <w:p w14:paraId="52BE5054" w14:textId="461E0200" w:rsidR="008132C2" w:rsidRPr="008132C2" w:rsidRDefault="008132C2" w:rsidP="008132C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Najvyšší bod Slovenska – </w:t>
      </w:r>
      <w:r w:rsidRPr="008132C2">
        <w:rPr>
          <w:b/>
          <w:bCs/>
          <w:lang w:val="sk-SK"/>
        </w:rPr>
        <w:t>Gerlachovský štít (2655 m. n. m)</w:t>
      </w:r>
      <w:r>
        <w:rPr>
          <w:b/>
          <w:bCs/>
          <w:lang w:val="sk-SK"/>
        </w:rPr>
        <w:t xml:space="preserve"> v pohorí Tatry</w:t>
      </w:r>
    </w:p>
    <w:p w14:paraId="083F9E42" w14:textId="58D1B52D" w:rsidR="008132C2" w:rsidRPr="008132C2" w:rsidRDefault="008132C2" w:rsidP="008132C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Najnižší bod Slovenska – miesto, kde územie SR opúšťa rieka </w:t>
      </w:r>
      <w:r>
        <w:rPr>
          <w:b/>
          <w:bCs/>
          <w:lang w:val="sk-SK"/>
        </w:rPr>
        <w:t>Bodrog</w:t>
      </w:r>
      <w:r>
        <w:rPr>
          <w:lang w:val="sk-SK"/>
        </w:rPr>
        <w:t xml:space="preserve"> – </w:t>
      </w:r>
      <w:r>
        <w:rPr>
          <w:b/>
          <w:bCs/>
          <w:lang w:val="sk-SK"/>
        </w:rPr>
        <w:t>Klin nad Bodrogom (94 m. n. m.)</w:t>
      </w:r>
    </w:p>
    <w:p w14:paraId="30AB233E" w14:textId="1441B6B3" w:rsidR="008132C2" w:rsidRPr="008132C2" w:rsidRDefault="008132C2" w:rsidP="008132C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</w:t>
      </w:r>
      <w:r w:rsidRPr="008132C2">
        <w:rPr>
          <w:lang w:val="sk-SK"/>
        </w:rPr>
        <w:t>Priemerná nadmorská výška -</w:t>
      </w:r>
      <w:r>
        <w:rPr>
          <w:b/>
          <w:bCs/>
          <w:lang w:val="sk-SK"/>
        </w:rPr>
        <w:t xml:space="preserve"> 392 m. n. m. </w:t>
      </w:r>
    </w:p>
    <w:p w14:paraId="380ABDE8" w14:textId="6FA23EFD" w:rsidR="008132C2" w:rsidRDefault="008132C2" w:rsidP="008132C2">
      <w:pPr>
        <w:rPr>
          <w:lang w:val="sk-SK"/>
        </w:rPr>
      </w:pPr>
    </w:p>
    <w:p w14:paraId="3E575F67" w14:textId="1ECDF243" w:rsidR="008132C2" w:rsidRPr="008132C2" w:rsidRDefault="008132C2" w:rsidP="008132C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Geopolitická poloha </w:t>
      </w:r>
    </w:p>
    <w:p w14:paraId="5DD3BDFE" w14:textId="49F5ACA2" w:rsidR="008132C2" w:rsidRDefault="008132C2" w:rsidP="008132C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Významná, pretože územie </w:t>
      </w:r>
      <w:r w:rsidRPr="008132C2">
        <w:rPr>
          <w:b/>
          <w:bCs/>
          <w:lang w:val="sk-SK"/>
        </w:rPr>
        <w:t>SR leží v srdci Európy</w:t>
      </w:r>
      <w:r>
        <w:rPr>
          <w:lang w:val="sk-SK"/>
        </w:rPr>
        <w:t xml:space="preserve"> (táto centrálna poloha zapríčinila účasť na významných historických a politických premenách Európy)</w:t>
      </w:r>
    </w:p>
    <w:p w14:paraId="70EC9917" w14:textId="5F90CCDA" w:rsidR="008132C2" w:rsidRDefault="008132C2" w:rsidP="008132C2">
      <w:pPr>
        <w:rPr>
          <w:lang w:val="sk-SK"/>
        </w:rPr>
      </w:pPr>
    </w:p>
    <w:p w14:paraId="510FC06E" w14:textId="1107EDE0" w:rsidR="008132C2" w:rsidRDefault="008132C2" w:rsidP="008132C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Rozloha SR: 49 036 km</w:t>
      </w:r>
      <w:r>
        <w:rPr>
          <w:b/>
          <w:bCs/>
          <w:vertAlign w:val="superscript"/>
          <w:lang w:val="sk-SK"/>
        </w:rPr>
        <w:t>2</w:t>
      </w:r>
      <w:r>
        <w:rPr>
          <w:b/>
          <w:bCs/>
          <w:lang w:val="sk-SK"/>
        </w:rPr>
        <w:t xml:space="preserve">, </w:t>
      </w:r>
      <w:r>
        <w:rPr>
          <w:lang w:val="sk-SK"/>
        </w:rPr>
        <w:t>Slovensko je menší štát, ako napríklad Dánsko, Estónsko alebo Bosna a Hercegovina</w:t>
      </w:r>
    </w:p>
    <w:p w14:paraId="2AA75BEC" w14:textId="796AC430" w:rsidR="008132C2" w:rsidRPr="008132C2" w:rsidRDefault="008132C2" w:rsidP="008132C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Hranice:</w:t>
      </w:r>
    </w:p>
    <w:p w14:paraId="0FF56737" w14:textId="26647415" w:rsidR="008132C2" w:rsidRPr="008132C2" w:rsidRDefault="008132C2" w:rsidP="008132C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Prirodzené (prírodné) </w:t>
      </w:r>
      <w:r>
        <w:rPr>
          <w:lang w:val="sk-SK"/>
        </w:rPr>
        <w:t>– rieky, pohoria (75%)</w:t>
      </w:r>
    </w:p>
    <w:p w14:paraId="16DA8768" w14:textId="26CD54F3" w:rsidR="008132C2" w:rsidRDefault="008132C2" w:rsidP="008132C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Umelé </w:t>
      </w:r>
      <w:r>
        <w:rPr>
          <w:lang w:val="sk-SK"/>
        </w:rPr>
        <w:t>–</w:t>
      </w:r>
      <w:r w:rsidRPr="008132C2">
        <w:rPr>
          <w:lang w:val="sk-SK"/>
        </w:rPr>
        <w:t xml:space="preserve"> </w:t>
      </w:r>
      <w:r>
        <w:rPr>
          <w:lang w:val="sk-SK"/>
        </w:rPr>
        <w:t>25%, napr. hranica s</w:t>
      </w:r>
      <w:r w:rsidR="00946395">
        <w:rPr>
          <w:lang w:val="sk-SK"/>
        </w:rPr>
        <w:t> </w:t>
      </w:r>
      <w:r>
        <w:rPr>
          <w:lang w:val="sk-SK"/>
        </w:rPr>
        <w:t>Maďarskom</w:t>
      </w:r>
    </w:p>
    <w:p w14:paraId="34523EEE" w14:textId="0254B827" w:rsidR="00946395" w:rsidRPr="00946395" w:rsidRDefault="0034079F" w:rsidP="00946395">
      <w:pPr>
        <w:rPr>
          <w:lang w:val="sk-S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FD7B1" wp14:editId="0681FAB8">
                <wp:simplePos x="0" y="0"/>
                <wp:positionH relativeFrom="column">
                  <wp:posOffset>6826250</wp:posOffset>
                </wp:positionH>
                <wp:positionV relativeFrom="paragraph">
                  <wp:posOffset>-336550</wp:posOffset>
                </wp:positionV>
                <wp:extent cx="0" cy="4102100"/>
                <wp:effectExtent l="0" t="0" r="38100" b="317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21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A9DD4" id="Rovná spojnica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5pt,-26.5pt" to="537.5pt,2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" strokecolor="#0070c0" strokeweight="1.5pt">
                <v:stroke joinstyle="miter"/>
              </v:line>
            </w:pict>
          </mc:Fallback>
        </mc:AlternateContent>
      </w:r>
      <w:r w:rsidR="00BB39CF" w:rsidRPr="00946395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D82F3" wp14:editId="562C6E6C">
                <wp:simplePos x="0" y="0"/>
                <wp:positionH relativeFrom="column">
                  <wp:posOffset>95885</wp:posOffset>
                </wp:positionH>
                <wp:positionV relativeFrom="paragraph">
                  <wp:posOffset>-365760</wp:posOffset>
                </wp:positionV>
                <wp:extent cx="440872" cy="204107"/>
                <wp:effectExtent l="0" t="0" r="0" b="571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2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B14BF" w14:textId="4070B9C2" w:rsidR="00946395" w:rsidRPr="00946395" w:rsidRDefault="00946395">
                            <w:pPr>
                              <w:rPr>
                                <w:color w:val="0070C0"/>
                                <w:lang w:val="sk-SK"/>
                              </w:rPr>
                            </w:pPr>
                            <w:r>
                              <w:rPr>
                                <w:color w:val="0070C0"/>
                                <w:lang w:val="sk-SK"/>
                              </w:rPr>
                              <w:t>17</w:t>
                            </w:r>
                            <w:r w:rsidRPr="00946395">
                              <w:rPr>
                                <w:color w:val="0070C0"/>
                                <w:lang w:val="sk-SK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D82F3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7.55pt;margin-top:-28.8pt;width:34.7pt;height:1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" filled="f" stroked="f" strokeweight=".5pt">
                <v:textbox inset="0,0,0,0">
                  <w:txbxContent>
                    <w:p w14:paraId="350B14BF" w14:textId="4070B9C2" w:rsidR="00946395" w:rsidRPr="00946395" w:rsidRDefault="00946395">
                      <w:pPr>
                        <w:rPr>
                          <w:color w:val="0070C0"/>
                          <w:lang w:val="sk-SK"/>
                        </w:rPr>
                      </w:pPr>
                      <w:r>
                        <w:rPr>
                          <w:color w:val="0070C0"/>
                          <w:lang w:val="sk-SK"/>
                        </w:rPr>
                        <w:t>17</w:t>
                      </w:r>
                      <w:r w:rsidRPr="00946395">
                        <w:rPr>
                          <w:color w:val="0070C0"/>
                          <w:lang w:val="sk-SK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BB39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3E051" wp14:editId="28A111E7">
                <wp:simplePos x="0" y="0"/>
                <wp:positionH relativeFrom="column">
                  <wp:posOffset>44450</wp:posOffset>
                </wp:positionH>
                <wp:positionV relativeFrom="paragraph">
                  <wp:posOffset>-349250</wp:posOffset>
                </wp:positionV>
                <wp:extent cx="0" cy="4102100"/>
                <wp:effectExtent l="0" t="0" r="38100" b="317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21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2FC15" id="Rovná spojnica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-27.5pt" to="3.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" strokecolor="#0070c0" strokeweight="1.5pt">
                <v:stroke joinstyle="miter"/>
              </v:line>
            </w:pict>
          </mc:Fallback>
        </mc:AlternateContent>
      </w:r>
      <w:r w:rsidR="00946395" w:rsidRPr="00946395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776E7" wp14:editId="3D92AC89">
                <wp:simplePos x="0" y="0"/>
                <wp:positionH relativeFrom="column">
                  <wp:posOffset>6896735</wp:posOffset>
                </wp:positionH>
                <wp:positionV relativeFrom="paragraph">
                  <wp:posOffset>-359410</wp:posOffset>
                </wp:positionV>
                <wp:extent cx="440872" cy="204107"/>
                <wp:effectExtent l="0" t="0" r="0" b="571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2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E6E2C" w14:textId="504CF2EB" w:rsidR="00946395" w:rsidRPr="00946395" w:rsidRDefault="00946395">
                            <w:pPr>
                              <w:rPr>
                                <w:color w:val="0070C0"/>
                                <w:lang w:val="sk-SK"/>
                              </w:rPr>
                            </w:pPr>
                            <w:r>
                              <w:rPr>
                                <w:color w:val="0070C0"/>
                                <w:lang w:val="sk-SK"/>
                              </w:rPr>
                              <w:t>22</w:t>
                            </w:r>
                            <w:r w:rsidRPr="00946395">
                              <w:rPr>
                                <w:color w:val="0070C0"/>
                                <w:lang w:val="sk-SK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776E7" id="Textové pole 9" o:spid="_x0000_s1027" type="#_x0000_t202" style="position:absolute;margin-left:543.05pt;margin-top:-28.3pt;width:34.7pt;height:1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" filled="f" stroked="f" strokeweight=".5pt">
                <v:textbox inset="0,0,0,0">
                  <w:txbxContent>
                    <w:p w14:paraId="139E6E2C" w14:textId="504CF2EB" w:rsidR="00946395" w:rsidRPr="00946395" w:rsidRDefault="00946395">
                      <w:pPr>
                        <w:rPr>
                          <w:color w:val="0070C0"/>
                          <w:lang w:val="sk-SK"/>
                        </w:rPr>
                      </w:pPr>
                      <w:r>
                        <w:rPr>
                          <w:color w:val="0070C0"/>
                          <w:lang w:val="sk-SK"/>
                        </w:rPr>
                        <w:t>22</w:t>
                      </w:r>
                      <w:r w:rsidRPr="00946395">
                        <w:rPr>
                          <w:color w:val="0070C0"/>
                          <w:lang w:val="sk-SK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946395" w:rsidRPr="00946395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46FDC" wp14:editId="0B560EF2">
                <wp:simplePos x="0" y="0"/>
                <wp:positionH relativeFrom="column">
                  <wp:posOffset>-342265</wp:posOffset>
                </wp:positionH>
                <wp:positionV relativeFrom="paragraph">
                  <wp:posOffset>3228340</wp:posOffset>
                </wp:positionV>
                <wp:extent cx="440872" cy="204107"/>
                <wp:effectExtent l="0" t="0" r="0" b="571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2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28D65" w14:textId="20D58E3F" w:rsidR="00946395" w:rsidRPr="00946395" w:rsidRDefault="0094639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46FDC" id="Textové pole 7" o:spid="_x0000_s1028" type="#_x0000_t202" style="position:absolute;margin-left:-26.95pt;margin-top:254.2pt;width:34.7pt;height:16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" filled="f" stroked="f" strokeweight=".5pt">
                <v:textbox inset="0,0,0,0">
                  <w:txbxContent>
                    <w:p w14:paraId="5ED28D65" w14:textId="20D58E3F" w:rsidR="00946395" w:rsidRPr="00946395" w:rsidRDefault="00946395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  <w:r w:rsidR="00946395" w:rsidRPr="00946395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25D83" wp14:editId="15F463ED">
                <wp:simplePos x="0" y="0"/>
                <wp:positionH relativeFrom="column">
                  <wp:posOffset>-316865</wp:posOffset>
                </wp:positionH>
                <wp:positionV relativeFrom="paragraph">
                  <wp:posOffset>-41910</wp:posOffset>
                </wp:positionV>
                <wp:extent cx="440872" cy="204107"/>
                <wp:effectExtent l="0" t="0" r="0" b="571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2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36EE3" w14:textId="775A7837" w:rsidR="00946395" w:rsidRPr="00946395" w:rsidRDefault="0094639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49°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25D83" id="Textové pole 6" o:spid="_x0000_s1029" type="#_x0000_t202" style="position:absolute;margin-left:-24.95pt;margin-top:-3.3pt;width:34.7pt;height:1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" filled="f" stroked="f" strokeweight=".5pt">
                <v:textbox inset="0,0,0,0">
                  <w:txbxContent>
                    <w:p w14:paraId="18536EE3" w14:textId="775A7837" w:rsidR="00946395" w:rsidRPr="00946395" w:rsidRDefault="00946395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49°</w:t>
                      </w:r>
                    </w:p>
                  </w:txbxContent>
                </v:textbox>
              </v:shape>
            </w:pict>
          </mc:Fallback>
        </mc:AlternateContent>
      </w:r>
      <w:r w:rsidR="009463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39528" wp14:editId="69130774">
                <wp:simplePos x="0" y="0"/>
                <wp:positionH relativeFrom="column">
                  <wp:posOffset>-130175</wp:posOffset>
                </wp:positionH>
                <wp:positionV relativeFrom="paragraph">
                  <wp:posOffset>3333750</wp:posOffset>
                </wp:positionV>
                <wp:extent cx="7245350" cy="0"/>
                <wp:effectExtent l="0" t="0" r="0" b="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5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1990F" id="Rovná spojnica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5pt,262.5pt" to="560.2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463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17EA8" wp14:editId="346D884F">
                <wp:simplePos x="0" y="0"/>
                <wp:positionH relativeFrom="column">
                  <wp:posOffset>-130175</wp:posOffset>
                </wp:positionH>
                <wp:positionV relativeFrom="paragraph">
                  <wp:posOffset>57150</wp:posOffset>
                </wp:positionV>
                <wp:extent cx="7245350" cy="0"/>
                <wp:effectExtent l="0" t="0" r="0" b="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5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34C78" id="Rovná spojnic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5pt,4.5pt" to="560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946395">
        <w:rPr>
          <w:noProof/>
        </w:rPr>
        <w:drawing>
          <wp:anchor distT="0" distB="0" distL="114300" distR="114300" simplePos="0" relativeHeight="251660288" behindDoc="1" locked="0" layoutInCell="1" allowOverlap="1" wp14:anchorId="4E61E140" wp14:editId="26C737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382010"/>
            <wp:effectExtent l="0" t="0" r="0" b="8890"/>
            <wp:wrapNone/>
            <wp:docPr id="1" name="Obrázok 1" descr="Pin on cestovanie - Sloven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cestovanie - Slovensk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46395" w:rsidRPr="00946395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0E"/>
    <w:rsid w:val="00150E19"/>
    <w:rsid w:val="00205D9E"/>
    <w:rsid w:val="002F420E"/>
    <w:rsid w:val="0034079F"/>
    <w:rsid w:val="00465E9E"/>
    <w:rsid w:val="006A500F"/>
    <w:rsid w:val="008132C2"/>
    <w:rsid w:val="00946395"/>
    <w:rsid w:val="00B9008A"/>
    <w:rsid w:val="00BB39C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C40F"/>
  <w15:chartTrackingRefBased/>
  <w15:docId w15:val="{C8D8D3F6-BCB8-4B32-AEF5-E61E40BA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2022-09-20T15:29:00Z</dcterms:created>
  <dcterms:modified xsi:type="dcterms:W3CDTF">2022-09-20T15:54:00Z</dcterms:modified>
</cp:coreProperties>
</file>