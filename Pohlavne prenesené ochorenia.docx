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94D3D" w14:textId="27359321" w:rsidR="003A5040" w:rsidRDefault="00873CC9" w:rsidP="001F40F2">
      <w:pPr>
        <w:pStyle w:val="Nzov"/>
        <w:jc w:val="center"/>
      </w:pPr>
      <w:r>
        <w:t>Pohlavne prenesené ochorenia</w:t>
      </w:r>
    </w:p>
    <w:p w14:paraId="04A4FA73" w14:textId="77777777" w:rsidR="00B63465" w:rsidRDefault="00B63465" w:rsidP="00B63465"/>
    <w:p w14:paraId="4828C6B9" w14:textId="6045E3AC" w:rsidR="00B63465" w:rsidRDefault="00873CC9" w:rsidP="00B63465">
      <w:pPr>
        <w:pStyle w:val="Odsekzoznamu"/>
        <w:numPr>
          <w:ilvl w:val="0"/>
          <w:numId w:val="1"/>
        </w:numPr>
        <w:rPr>
          <w:b/>
          <w:bCs/>
        </w:rPr>
      </w:pPr>
      <w:r w:rsidRPr="00873CC9">
        <w:rPr>
          <w:b/>
          <w:bCs/>
        </w:rPr>
        <w:t>Syfilis</w:t>
      </w:r>
    </w:p>
    <w:p w14:paraId="3FFBA0F7" w14:textId="6E1272F4" w:rsidR="00873CC9" w:rsidRPr="00176EC6" w:rsidRDefault="00176EC6" w:rsidP="00873CC9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Pôvodca: Baktéria - </w:t>
      </w:r>
      <w:r w:rsidRPr="00176EC6">
        <w:rPr>
          <w:b/>
          <w:bCs/>
        </w:rPr>
        <w:t>Treponema pallidum</w:t>
      </w:r>
      <w:r>
        <w:rPr>
          <w:b/>
          <w:bCs/>
        </w:rPr>
        <w:t xml:space="preserve"> </w:t>
      </w:r>
      <w:r w:rsidRPr="00176EC6">
        <w:t>(</w:t>
      </w:r>
      <w:r>
        <w:t>Baktéria špirálovitého tvaru</w:t>
      </w:r>
      <w:r w:rsidRPr="00176EC6">
        <w:t>)</w:t>
      </w:r>
    </w:p>
    <w:p w14:paraId="6FE385D6" w14:textId="214B78B7" w:rsidR="00176EC6" w:rsidRPr="00176EC6" w:rsidRDefault="00176EC6" w:rsidP="00873CC9">
      <w:pPr>
        <w:pStyle w:val="Odsekzoznamu"/>
        <w:numPr>
          <w:ilvl w:val="1"/>
          <w:numId w:val="1"/>
        </w:numPr>
        <w:rPr>
          <w:b/>
          <w:bCs/>
        </w:rPr>
      </w:pPr>
      <w:r>
        <w:t> Ochorenie prebieha v niekoľkých fázach:</w:t>
      </w:r>
    </w:p>
    <w:p w14:paraId="522978D0" w14:textId="0DD14111" w:rsidR="00176EC6" w:rsidRPr="000F17F4" w:rsidRDefault="000F17F4" w:rsidP="00176EC6">
      <w:pPr>
        <w:pStyle w:val="Odsekzoznamu"/>
        <w:numPr>
          <w:ilvl w:val="2"/>
          <w:numId w:val="1"/>
        </w:numPr>
        <w:rPr>
          <w:b/>
          <w:bCs/>
        </w:rPr>
      </w:pPr>
      <w:r>
        <w:t xml:space="preserve">Na začiatku sa </w:t>
      </w:r>
      <w:r w:rsidR="00C86855">
        <w:t>vytvorí</w:t>
      </w:r>
      <w:r>
        <w:t xml:space="preserve"> vred</w:t>
      </w:r>
      <w:r w:rsidR="00C86855">
        <w:t>, neskôr</w:t>
      </w:r>
      <w:r>
        <w:t xml:space="preserve"> vyrážky</w:t>
      </w:r>
    </w:p>
    <w:p w14:paraId="23139527" w14:textId="7B0CDF0F" w:rsidR="000F17F4" w:rsidRPr="000F17F4" w:rsidRDefault="000F17F4" w:rsidP="00176EC6">
      <w:pPr>
        <w:pStyle w:val="Odsekzoznamu"/>
        <w:numPr>
          <w:ilvl w:val="2"/>
          <w:numId w:val="1"/>
        </w:numPr>
        <w:rPr>
          <w:b/>
          <w:bCs/>
        </w:rPr>
      </w:pPr>
      <w:r>
        <w:t>Bezpríznaková fáza</w:t>
      </w:r>
    </w:p>
    <w:p w14:paraId="33182EC0" w14:textId="2C003D18" w:rsidR="000F17F4" w:rsidRPr="000F17F4" w:rsidRDefault="000F17F4" w:rsidP="00176EC6">
      <w:pPr>
        <w:pStyle w:val="Odsekzoznamu"/>
        <w:numPr>
          <w:ilvl w:val="2"/>
          <w:numId w:val="1"/>
        </w:numPr>
        <w:rPr>
          <w:b/>
          <w:bCs/>
        </w:rPr>
      </w:pPr>
      <w:r>
        <w:t>Postihnutie orgánov</w:t>
      </w:r>
    </w:p>
    <w:p w14:paraId="1CF2F21E" w14:textId="138C8B9F" w:rsidR="000F17F4" w:rsidRPr="000F17F4" w:rsidRDefault="000F17F4" w:rsidP="000F17F4">
      <w:pPr>
        <w:pStyle w:val="Odsekzoznamu"/>
        <w:numPr>
          <w:ilvl w:val="1"/>
          <w:numId w:val="1"/>
        </w:numPr>
        <w:rPr>
          <w:b/>
          <w:bCs/>
        </w:rPr>
      </w:pPr>
      <w:r>
        <w:t> Liečba – antibiotiká</w:t>
      </w:r>
    </w:p>
    <w:p w14:paraId="230AE194" w14:textId="1CA0E2A9" w:rsidR="000F17F4" w:rsidRPr="000F17F4" w:rsidRDefault="000F17F4" w:rsidP="000F17F4">
      <w:pPr>
        <w:pStyle w:val="Odsekzoznamu"/>
        <w:numPr>
          <w:ilvl w:val="1"/>
          <w:numId w:val="1"/>
        </w:numPr>
        <w:rPr>
          <w:b/>
          <w:bCs/>
        </w:rPr>
      </w:pPr>
      <w:r>
        <w:t> V tehotenstve sa môže previesť na plod</w:t>
      </w:r>
    </w:p>
    <w:p w14:paraId="00636AC5" w14:textId="77777777" w:rsidR="000F17F4" w:rsidRDefault="000F17F4" w:rsidP="000F17F4">
      <w:pPr>
        <w:rPr>
          <w:b/>
          <w:bCs/>
        </w:rPr>
      </w:pPr>
    </w:p>
    <w:p w14:paraId="2789C736" w14:textId="633386AF" w:rsidR="000F17F4" w:rsidRDefault="000F17F4" w:rsidP="000F17F4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Kvapavka</w:t>
      </w:r>
    </w:p>
    <w:p w14:paraId="30D85F43" w14:textId="27732BA3" w:rsidR="000F17F4" w:rsidRDefault="000F17F4" w:rsidP="000F17F4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Pôvodca: Baktéria - </w:t>
      </w:r>
      <w:r w:rsidRPr="000F17F4">
        <w:rPr>
          <w:b/>
          <w:bCs/>
        </w:rPr>
        <w:t>Neisseria gonorrhoeae</w:t>
      </w:r>
    </w:p>
    <w:p w14:paraId="407C8F42" w14:textId="09739A01" w:rsidR="00C86855" w:rsidRPr="00C86855" w:rsidRDefault="00C86855" w:rsidP="000F17F4">
      <w:pPr>
        <w:pStyle w:val="Odsekzoznamu"/>
        <w:numPr>
          <w:ilvl w:val="1"/>
          <w:numId w:val="1"/>
        </w:numPr>
        <w:rPr>
          <w:b/>
          <w:bCs/>
        </w:rPr>
      </w:pPr>
      <w:r>
        <w:t> Prebieha nepoznane (80 % nakazených si nevšimne žiadne symptómy)</w:t>
      </w:r>
    </w:p>
    <w:p w14:paraId="09AE6A84" w14:textId="553F2F3B" w:rsidR="00C86855" w:rsidRPr="00C86855" w:rsidRDefault="00C86855" w:rsidP="000F17F4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</w:t>
      </w:r>
      <w:r>
        <w:t>Prvé príznaky sa objavia medzi 2., 5. až 10. dni od nákazy</w:t>
      </w:r>
    </w:p>
    <w:p w14:paraId="51596E69" w14:textId="08168BCD" w:rsidR="00C86855" w:rsidRPr="00C86855" w:rsidRDefault="00C86855" w:rsidP="000F17F4">
      <w:pPr>
        <w:pStyle w:val="Odsekzoznamu"/>
        <w:numPr>
          <w:ilvl w:val="1"/>
          <w:numId w:val="1"/>
        </w:numPr>
        <w:rPr>
          <w:b/>
          <w:bCs/>
        </w:rPr>
      </w:pPr>
      <w:r>
        <w:t> Príznaky:</w:t>
      </w:r>
    </w:p>
    <w:p w14:paraId="1EFD4005" w14:textId="4C261905" w:rsidR="00C86855" w:rsidRPr="00C86855" w:rsidRDefault="00C86855" w:rsidP="00C86855">
      <w:pPr>
        <w:pStyle w:val="Odsekzoznamu"/>
        <w:numPr>
          <w:ilvl w:val="2"/>
          <w:numId w:val="1"/>
        </w:numPr>
        <w:rPr>
          <w:b/>
          <w:bCs/>
        </w:rPr>
      </w:pPr>
      <w:r>
        <w:t>U muža:</w:t>
      </w:r>
    </w:p>
    <w:p w14:paraId="0408E1C5" w14:textId="198BCF71" w:rsidR="00C86855" w:rsidRDefault="00C86855" w:rsidP="00C86855">
      <w:pPr>
        <w:pStyle w:val="Odsekzoznamu"/>
        <w:numPr>
          <w:ilvl w:val="3"/>
          <w:numId w:val="1"/>
        </w:numPr>
      </w:pPr>
      <w:r w:rsidRPr="00C86855">
        <w:t>Objavuje sa biely výtok</w:t>
      </w:r>
    </w:p>
    <w:p w14:paraId="242E9E79" w14:textId="78102EB2" w:rsidR="00C86855" w:rsidRDefault="00C86855" w:rsidP="00C86855">
      <w:pPr>
        <w:pStyle w:val="Odsekzoznamu"/>
        <w:numPr>
          <w:ilvl w:val="3"/>
          <w:numId w:val="1"/>
        </w:numPr>
      </w:pPr>
      <w:r>
        <w:t>Pálenie pri močení</w:t>
      </w:r>
    </w:p>
    <w:p w14:paraId="6522CC76" w14:textId="5AACC78B" w:rsidR="00C86855" w:rsidRDefault="00C86855" w:rsidP="00C86855">
      <w:pPr>
        <w:pStyle w:val="Odsekzoznamu"/>
        <w:numPr>
          <w:ilvl w:val="3"/>
          <w:numId w:val="1"/>
        </w:numPr>
      </w:pPr>
      <w:r>
        <w:t>Pálenia a začervenanie okolo močovej trubice</w:t>
      </w:r>
    </w:p>
    <w:p w14:paraId="3327029A" w14:textId="269D1F6A" w:rsidR="00C86855" w:rsidRDefault="00C86855" w:rsidP="00C86855">
      <w:pPr>
        <w:pStyle w:val="Odsekzoznamu"/>
        <w:numPr>
          <w:ilvl w:val="3"/>
          <w:numId w:val="1"/>
        </w:numPr>
      </w:pPr>
      <w:r>
        <w:t>Semenníky na dotyk bolestivé</w:t>
      </w:r>
    </w:p>
    <w:p w14:paraId="274EB210" w14:textId="481C71DE" w:rsidR="00C86855" w:rsidRDefault="00C86855" w:rsidP="00C86855">
      <w:pPr>
        <w:pStyle w:val="Odsekzoznamu"/>
        <w:numPr>
          <w:ilvl w:val="2"/>
          <w:numId w:val="1"/>
        </w:numPr>
      </w:pPr>
      <w:r>
        <w:t>U ženy:</w:t>
      </w:r>
    </w:p>
    <w:p w14:paraId="3E448109" w14:textId="3EB77429" w:rsidR="00C86855" w:rsidRDefault="00C86855" w:rsidP="00C86855">
      <w:pPr>
        <w:pStyle w:val="Odsekzoznamu"/>
        <w:numPr>
          <w:ilvl w:val="3"/>
          <w:numId w:val="1"/>
        </w:numPr>
      </w:pPr>
      <w:r>
        <w:t>Žltkastý až zelenkavý výtok z pošvy</w:t>
      </w:r>
    </w:p>
    <w:p w14:paraId="3B190767" w14:textId="5EE6F8EB" w:rsidR="00C86855" w:rsidRDefault="00C86855" w:rsidP="00C86855">
      <w:pPr>
        <w:pStyle w:val="Odsekzoznamu"/>
        <w:numPr>
          <w:ilvl w:val="3"/>
          <w:numId w:val="1"/>
        </w:numPr>
      </w:pPr>
      <w:r>
        <w:t>Pálenie a svrbenie pri močení</w:t>
      </w:r>
    </w:p>
    <w:p w14:paraId="2E7EEE6B" w14:textId="2F1112CA" w:rsidR="00C86855" w:rsidRDefault="00C86855" w:rsidP="00C86855">
      <w:pPr>
        <w:pStyle w:val="Odsekzoznamu"/>
        <w:numPr>
          <w:ilvl w:val="3"/>
          <w:numId w:val="1"/>
        </w:numPr>
      </w:pPr>
      <w:r>
        <w:t>Môže spôsobiť sterilitu (neplodnosť)</w:t>
      </w:r>
    </w:p>
    <w:p w14:paraId="5B3ED612" w14:textId="5C39CDDF" w:rsidR="00C86855" w:rsidRDefault="00C86855" w:rsidP="00C86855">
      <w:pPr>
        <w:pStyle w:val="Odsekzoznamu"/>
        <w:numPr>
          <w:ilvl w:val="1"/>
          <w:numId w:val="1"/>
        </w:numPr>
      </w:pPr>
      <w:r>
        <w:t> Liečba – antibiotiká</w:t>
      </w:r>
    </w:p>
    <w:p w14:paraId="27A7FDED" w14:textId="77777777" w:rsidR="00C86855" w:rsidRDefault="00C86855" w:rsidP="00C86855"/>
    <w:p w14:paraId="65106BC3" w14:textId="485D2C5F" w:rsidR="00C86855" w:rsidRDefault="00C86855" w:rsidP="00C86855">
      <w:pPr>
        <w:pStyle w:val="Odsekzoznamu"/>
        <w:numPr>
          <w:ilvl w:val="0"/>
          <w:numId w:val="1"/>
        </w:numPr>
        <w:rPr>
          <w:b/>
          <w:bCs/>
        </w:rPr>
      </w:pPr>
      <w:r w:rsidRPr="00C86855">
        <w:rPr>
          <w:b/>
          <w:bCs/>
        </w:rPr>
        <w:t xml:space="preserve">Trichomoniáza </w:t>
      </w:r>
    </w:p>
    <w:p w14:paraId="0F7E0D31" w14:textId="4BA39936" w:rsidR="00C86855" w:rsidRDefault="00C86855" w:rsidP="00C86855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Pôvodca: Jednobunkovec – </w:t>
      </w:r>
      <w:r w:rsidRPr="00C86855">
        <w:rPr>
          <w:b/>
          <w:bCs/>
        </w:rPr>
        <w:t>Trichomonas vaginalis</w:t>
      </w:r>
    </w:p>
    <w:p w14:paraId="4F04325B" w14:textId="0B520B95" w:rsidR="00C86855" w:rsidRPr="00C86855" w:rsidRDefault="00C86855" w:rsidP="00C86855">
      <w:pPr>
        <w:pStyle w:val="Odsekzoznamu"/>
        <w:numPr>
          <w:ilvl w:val="1"/>
          <w:numId w:val="1"/>
        </w:numPr>
        <w:rPr>
          <w:b/>
          <w:bCs/>
        </w:rPr>
      </w:pPr>
      <w:r>
        <w:t> Spôsobuje zápal slizníc, pohlavných orgánov a močových ciest</w:t>
      </w:r>
    </w:p>
    <w:p w14:paraId="55099320" w14:textId="580D14A5" w:rsidR="00C86855" w:rsidRPr="00C86855" w:rsidRDefault="00C86855" w:rsidP="00C86855">
      <w:pPr>
        <w:pStyle w:val="Odsekzoznamu"/>
        <w:numPr>
          <w:ilvl w:val="1"/>
          <w:numId w:val="1"/>
        </w:numPr>
        <w:rPr>
          <w:b/>
          <w:bCs/>
        </w:rPr>
      </w:pPr>
      <w:r>
        <w:t> Symptómy:</w:t>
      </w:r>
    </w:p>
    <w:p w14:paraId="4097F1BE" w14:textId="2D254E60" w:rsidR="00C86855" w:rsidRPr="00C86855" w:rsidRDefault="00C86855" w:rsidP="00C86855">
      <w:pPr>
        <w:pStyle w:val="Odsekzoznamu"/>
        <w:numPr>
          <w:ilvl w:val="2"/>
          <w:numId w:val="1"/>
        </w:numPr>
        <w:rPr>
          <w:b/>
          <w:bCs/>
        </w:rPr>
      </w:pPr>
      <w:r>
        <w:t>U muža:</w:t>
      </w:r>
    </w:p>
    <w:p w14:paraId="2A1DD2F6" w14:textId="3BD4682F" w:rsidR="00C86855" w:rsidRPr="00C86855" w:rsidRDefault="00C86855" w:rsidP="00C86855">
      <w:pPr>
        <w:pStyle w:val="Odsekzoznamu"/>
        <w:numPr>
          <w:ilvl w:val="3"/>
          <w:numId w:val="1"/>
        </w:numPr>
        <w:rPr>
          <w:b/>
          <w:bCs/>
        </w:rPr>
      </w:pPr>
      <w:r>
        <w:t>Veľmi často bez prejavu, prípadne svrbenie a pálenie</w:t>
      </w:r>
    </w:p>
    <w:p w14:paraId="6193467D" w14:textId="53091324" w:rsidR="00C86855" w:rsidRPr="00C86855" w:rsidRDefault="00C86855" w:rsidP="00C86855">
      <w:pPr>
        <w:pStyle w:val="Odsekzoznamu"/>
        <w:numPr>
          <w:ilvl w:val="2"/>
          <w:numId w:val="1"/>
        </w:numPr>
        <w:rPr>
          <w:b/>
          <w:bCs/>
        </w:rPr>
      </w:pPr>
      <w:r>
        <w:t>U ženy:</w:t>
      </w:r>
    </w:p>
    <w:p w14:paraId="3C10ED2B" w14:textId="04F00366" w:rsidR="00C86855" w:rsidRPr="00D209A2" w:rsidRDefault="00D209A2" w:rsidP="00C86855">
      <w:pPr>
        <w:pStyle w:val="Odsekzoznamu"/>
        <w:numPr>
          <w:ilvl w:val="3"/>
          <w:numId w:val="1"/>
        </w:numPr>
        <w:rPr>
          <w:b/>
          <w:bCs/>
        </w:rPr>
      </w:pPr>
      <w:r>
        <w:t>Pálenie v oblasti močových ciest</w:t>
      </w:r>
    </w:p>
    <w:p w14:paraId="6882FAED" w14:textId="4928CC45" w:rsidR="00D209A2" w:rsidRPr="009370D9" w:rsidRDefault="00D209A2" w:rsidP="00C86855">
      <w:pPr>
        <w:pStyle w:val="Odsekzoznamu"/>
        <w:numPr>
          <w:ilvl w:val="3"/>
          <w:numId w:val="1"/>
        </w:numPr>
        <w:rPr>
          <w:b/>
          <w:bCs/>
        </w:rPr>
      </w:pPr>
      <w:r>
        <w:t>Žltkastý až zelenkavý výtok</w:t>
      </w:r>
    </w:p>
    <w:p w14:paraId="3FF0BB73" w14:textId="72630AFE" w:rsidR="009370D9" w:rsidRPr="009370D9" w:rsidRDefault="009370D9" w:rsidP="009370D9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Liečba – Antibiotiká u oboch partnerov </w:t>
      </w:r>
    </w:p>
    <w:p w14:paraId="71C12BA3" w14:textId="77777777" w:rsidR="009370D9" w:rsidRDefault="009370D9" w:rsidP="009370D9">
      <w:pPr>
        <w:rPr>
          <w:b/>
          <w:bCs/>
        </w:rPr>
      </w:pPr>
    </w:p>
    <w:p w14:paraId="61C9F1F0" w14:textId="722A3587" w:rsidR="009370D9" w:rsidRDefault="009370D9" w:rsidP="009370D9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Aids</w:t>
      </w:r>
    </w:p>
    <w:p w14:paraId="3BD352C6" w14:textId="5CE3793D" w:rsidR="009370D9" w:rsidRPr="009370D9" w:rsidRDefault="009370D9" w:rsidP="009370D9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Pôvodca: Vírus – </w:t>
      </w:r>
      <w:r w:rsidRPr="009370D9">
        <w:rPr>
          <w:b/>
          <w:bCs/>
        </w:rPr>
        <w:t>HIV</w:t>
      </w:r>
      <w:r>
        <w:rPr>
          <w:b/>
          <w:bCs/>
        </w:rPr>
        <w:t xml:space="preserve"> </w:t>
      </w:r>
      <w:r>
        <w:t>(Objavený 1983 – v USA)</w:t>
      </w:r>
    </w:p>
    <w:p w14:paraId="5BB2D869" w14:textId="1BDA8717" w:rsidR="009370D9" w:rsidRPr="009370D9" w:rsidRDefault="009370D9" w:rsidP="009370D9">
      <w:pPr>
        <w:pStyle w:val="Odsekzoznamu"/>
        <w:numPr>
          <w:ilvl w:val="1"/>
          <w:numId w:val="1"/>
        </w:numPr>
        <w:rPr>
          <w:b/>
          <w:bCs/>
        </w:rPr>
      </w:pPr>
      <w:r>
        <w:t> Syndróm získanej imunitnej nedostatočnosti</w:t>
      </w:r>
    </w:p>
    <w:p w14:paraId="45A42C13" w14:textId="5739F931" w:rsidR="009370D9" w:rsidRPr="009370D9" w:rsidRDefault="009370D9" w:rsidP="009370D9">
      <w:pPr>
        <w:pStyle w:val="Odsekzoznamu"/>
        <w:numPr>
          <w:ilvl w:val="1"/>
          <w:numId w:val="1"/>
        </w:numPr>
        <w:rPr>
          <w:b/>
          <w:bCs/>
        </w:rPr>
      </w:pPr>
      <w:r>
        <w:t> Vírus HIV napadá T-Lymfocyty, čím spôsobuje zníženie a oslabenie imunity</w:t>
      </w:r>
    </w:p>
    <w:p w14:paraId="00F27511" w14:textId="2E15699E" w:rsidR="009370D9" w:rsidRDefault="009370D9" w:rsidP="009370D9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Je to choroba </w:t>
      </w:r>
      <w:r w:rsidRPr="009370D9">
        <w:rPr>
          <w:b/>
          <w:bCs/>
        </w:rPr>
        <w:t>pohlavná, infekčná</w:t>
      </w:r>
      <w:r>
        <w:rPr>
          <w:b/>
          <w:bCs/>
        </w:rPr>
        <w:t xml:space="preserve"> (prenáša sa z človeka na človeka)</w:t>
      </w:r>
      <w:r w:rsidRPr="009370D9">
        <w:rPr>
          <w:b/>
          <w:bCs/>
        </w:rPr>
        <w:t xml:space="preserve"> a</w:t>
      </w:r>
      <w:r>
        <w:rPr>
          <w:b/>
          <w:bCs/>
        </w:rPr>
        <w:t> </w:t>
      </w:r>
      <w:r w:rsidRPr="009370D9">
        <w:rPr>
          <w:b/>
          <w:bCs/>
        </w:rPr>
        <w:t>smrteľná</w:t>
      </w:r>
    </w:p>
    <w:p w14:paraId="61BAE400" w14:textId="0ABF7663" w:rsidR="009370D9" w:rsidRPr="009370D9" w:rsidRDefault="009370D9" w:rsidP="009370D9">
      <w:pPr>
        <w:pStyle w:val="Odsekzoznamu"/>
        <w:numPr>
          <w:ilvl w:val="1"/>
          <w:numId w:val="1"/>
        </w:numPr>
        <w:rPr>
          <w:b/>
          <w:bCs/>
        </w:rPr>
      </w:pPr>
      <w:r>
        <w:t> Štádia ochorenia:</w:t>
      </w:r>
    </w:p>
    <w:p w14:paraId="60367C97" w14:textId="4DCA9C13" w:rsidR="009370D9" w:rsidRPr="009370D9" w:rsidRDefault="009370D9" w:rsidP="009370D9">
      <w:pPr>
        <w:pStyle w:val="Odsekzoznamu"/>
        <w:numPr>
          <w:ilvl w:val="2"/>
          <w:numId w:val="1"/>
        </w:numPr>
        <w:rPr>
          <w:b/>
          <w:bCs/>
        </w:rPr>
      </w:pPr>
      <w:r>
        <w:lastRenderedPageBreak/>
        <w:t>Bezpríznakové (Od nakazenia po vznik protilátok)</w:t>
      </w:r>
    </w:p>
    <w:p w14:paraId="51A06FA9" w14:textId="564788C4" w:rsidR="009370D9" w:rsidRPr="009370D9" w:rsidRDefault="009370D9" w:rsidP="009370D9">
      <w:pPr>
        <w:pStyle w:val="Odsekzoznamu"/>
        <w:numPr>
          <w:ilvl w:val="2"/>
          <w:numId w:val="1"/>
        </w:numPr>
        <w:rPr>
          <w:b/>
          <w:bCs/>
        </w:rPr>
      </w:pPr>
      <w:r>
        <w:t>Príznakové (Postupné rozpadnutie až dochádza k smrti)</w:t>
      </w:r>
    </w:p>
    <w:p w14:paraId="44476AD7" w14:textId="53E57975" w:rsidR="009370D9" w:rsidRPr="009370D9" w:rsidRDefault="009370D9" w:rsidP="009370D9">
      <w:pPr>
        <w:pStyle w:val="Odsekzoznamu"/>
        <w:numPr>
          <w:ilvl w:val="1"/>
          <w:numId w:val="1"/>
        </w:numPr>
        <w:rPr>
          <w:b/>
          <w:bCs/>
        </w:rPr>
      </w:pPr>
      <w:r>
        <w:t> Prenos:</w:t>
      </w:r>
    </w:p>
    <w:p w14:paraId="0C35AE58" w14:textId="0E0B3F6F" w:rsidR="009370D9" w:rsidRPr="009370D9" w:rsidRDefault="009370D9" w:rsidP="009370D9">
      <w:pPr>
        <w:pStyle w:val="Odsekzoznamu"/>
        <w:numPr>
          <w:ilvl w:val="2"/>
          <w:numId w:val="1"/>
        </w:numPr>
        <w:rPr>
          <w:b/>
          <w:bCs/>
        </w:rPr>
      </w:pPr>
      <w:r>
        <w:t>Krvou</w:t>
      </w:r>
    </w:p>
    <w:p w14:paraId="280A7CA4" w14:textId="6B3923F3" w:rsidR="009370D9" w:rsidRPr="009370D9" w:rsidRDefault="009370D9" w:rsidP="009370D9">
      <w:pPr>
        <w:pStyle w:val="Odsekzoznamu"/>
        <w:numPr>
          <w:ilvl w:val="2"/>
          <w:numId w:val="1"/>
        </w:numPr>
        <w:rPr>
          <w:b/>
          <w:bCs/>
        </w:rPr>
      </w:pPr>
      <w:r>
        <w:t>Pohlavným stykom</w:t>
      </w:r>
    </w:p>
    <w:p w14:paraId="48945621" w14:textId="6915A393" w:rsidR="009370D9" w:rsidRPr="009370D9" w:rsidRDefault="009370D9" w:rsidP="009370D9">
      <w:pPr>
        <w:pStyle w:val="Odsekzoznamu"/>
        <w:numPr>
          <w:ilvl w:val="2"/>
          <w:numId w:val="1"/>
        </w:numPr>
        <w:rPr>
          <w:b/>
          <w:bCs/>
        </w:rPr>
      </w:pPr>
      <w:r>
        <w:t>Z matky na dieťa (Dojčenie)</w:t>
      </w:r>
    </w:p>
    <w:p w14:paraId="4221B325" w14:textId="32E193BB" w:rsidR="009370D9" w:rsidRPr="009370D9" w:rsidRDefault="009370D9" w:rsidP="009370D9">
      <w:pPr>
        <w:pStyle w:val="Odsekzoznamu"/>
        <w:numPr>
          <w:ilvl w:val="1"/>
          <w:numId w:val="1"/>
        </w:numPr>
        <w:rPr>
          <w:b/>
          <w:bCs/>
        </w:rPr>
      </w:pPr>
      <w:r>
        <w:t> Neprenáša sa bozkom</w:t>
      </w:r>
    </w:p>
    <w:p w14:paraId="33848E52" w14:textId="0AF8A153" w:rsidR="009370D9" w:rsidRPr="009370D9" w:rsidRDefault="009370D9" w:rsidP="009370D9">
      <w:pPr>
        <w:pStyle w:val="Odsekzoznamu"/>
        <w:numPr>
          <w:ilvl w:val="1"/>
          <w:numId w:val="1"/>
        </w:numPr>
        <w:rPr>
          <w:b/>
          <w:bCs/>
        </w:rPr>
      </w:pPr>
      <w:r>
        <w:t> Od r. 1988 je každoročne 1. December vyhlásený za svetový deň boja proti HIV/AIDS – symbolom je červená stužka</w:t>
      </w:r>
    </w:p>
    <w:sectPr w:rsidR="009370D9" w:rsidRPr="009370D9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903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CC9"/>
    <w:rsid w:val="000F17F4"/>
    <w:rsid w:val="00176EC6"/>
    <w:rsid w:val="001F40F2"/>
    <w:rsid w:val="003A5040"/>
    <w:rsid w:val="00873CC9"/>
    <w:rsid w:val="009370D9"/>
    <w:rsid w:val="00B63465"/>
    <w:rsid w:val="00C63554"/>
    <w:rsid w:val="00C86855"/>
    <w:rsid w:val="00D2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477ED"/>
  <w15:chartTrackingRefBased/>
  <w15:docId w15:val="{5129E650-75B8-4D74-AFAE-A5A9D8730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25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4</cp:revision>
  <dcterms:created xsi:type="dcterms:W3CDTF">2023-06-06T14:40:00Z</dcterms:created>
  <dcterms:modified xsi:type="dcterms:W3CDTF">2023-06-06T15:05:00Z</dcterms:modified>
</cp:coreProperties>
</file>