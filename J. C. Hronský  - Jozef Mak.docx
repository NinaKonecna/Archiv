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B329B" w14:textId="1BCDDC60" w:rsidR="00150E19" w:rsidRPr="00205D9E" w:rsidRDefault="00F504E0" w:rsidP="00465E9E">
      <w:pPr>
        <w:pStyle w:val="Nzov"/>
        <w:jc w:val="center"/>
        <w:rPr>
          <w:b/>
          <w:bCs/>
        </w:rPr>
      </w:pPr>
      <w:r>
        <w:rPr>
          <w:b/>
          <w:bCs/>
        </w:rPr>
        <w:t>J. C. Hronský  - Jozef Mak</w:t>
      </w:r>
    </w:p>
    <w:p w14:paraId="329122E0" w14:textId="77777777" w:rsidR="00465E9E" w:rsidRPr="00205D9E" w:rsidRDefault="00465E9E" w:rsidP="00465E9E"/>
    <w:p w14:paraId="04F3B88E" w14:textId="1BBD51B8" w:rsidR="00465E9E" w:rsidRDefault="00025CF0" w:rsidP="00465E9E">
      <w:pPr>
        <w:pStyle w:val="Odsekzoznamu"/>
        <w:numPr>
          <w:ilvl w:val="0"/>
          <w:numId w:val="1"/>
        </w:numPr>
      </w:pPr>
      <w:r>
        <w:t>Informácie o autorovi:</w:t>
      </w:r>
    </w:p>
    <w:p w14:paraId="48F4D0FE" w14:textId="59EEFAC2" w:rsidR="00025CF0" w:rsidRDefault="00025CF0" w:rsidP="00025CF0">
      <w:pPr>
        <w:pStyle w:val="Odsekzoznamu"/>
        <w:numPr>
          <w:ilvl w:val="1"/>
          <w:numId w:val="1"/>
        </w:numPr>
      </w:pPr>
      <w:r>
        <w:t> Autor slovenskej literatúry</w:t>
      </w:r>
    </w:p>
    <w:p w14:paraId="4016C283" w14:textId="2C27A2C0" w:rsidR="00025CF0" w:rsidRDefault="00025CF0" w:rsidP="00025CF0">
      <w:pPr>
        <w:pStyle w:val="Odsekzoznamu"/>
        <w:numPr>
          <w:ilvl w:val="1"/>
          <w:numId w:val="1"/>
        </w:numPr>
      </w:pPr>
      <w:r>
        <w:t> Prozaik (Poviedky, novely, romány, tvorba pre deti)</w:t>
      </w:r>
    </w:p>
    <w:p w14:paraId="079B7C71" w14:textId="28031A30" w:rsidR="00025CF0" w:rsidRDefault="00025CF0" w:rsidP="00025CF0">
      <w:pPr>
        <w:pStyle w:val="Odsekzoznamu"/>
        <w:numPr>
          <w:ilvl w:val="1"/>
          <w:numId w:val="1"/>
        </w:numPr>
      </w:pPr>
      <w:r>
        <w:t> Medzivojnová literatúra (1918 - 1945)</w:t>
      </w:r>
    </w:p>
    <w:p w14:paraId="1A1069A6" w14:textId="7C9991E7" w:rsidR="00025CF0" w:rsidRDefault="00025CF0" w:rsidP="00025CF0"/>
    <w:p w14:paraId="2A7F4BB9" w14:textId="67413766" w:rsidR="00025CF0" w:rsidRDefault="00025CF0" w:rsidP="00025CF0">
      <w:pPr>
        <w:pStyle w:val="Odsekzoznamu"/>
        <w:numPr>
          <w:ilvl w:val="0"/>
          <w:numId w:val="1"/>
        </w:numPr>
      </w:pPr>
      <w:r>
        <w:t xml:space="preserve">Dielo: </w:t>
      </w:r>
      <w:r>
        <w:rPr>
          <w:b/>
          <w:bCs/>
        </w:rPr>
        <w:t>Jozef Mak</w:t>
      </w:r>
    </w:p>
    <w:p w14:paraId="57596CAA" w14:textId="31C0ADC1" w:rsidR="00025CF0" w:rsidRDefault="00025CF0" w:rsidP="00025CF0">
      <w:pPr>
        <w:pStyle w:val="Odsekzoznamu"/>
        <w:numPr>
          <w:ilvl w:val="1"/>
          <w:numId w:val="1"/>
        </w:numPr>
      </w:pPr>
      <w:r>
        <w:t xml:space="preserve"> Jozef mal prezývku aj „človek milión“, spolu s jeho priezviskom Mak predstavujú početnosť, mnohosť</w:t>
      </w:r>
    </w:p>
    <w:p w14:paraId="1A011B7D" w14:textId="7FBC6006" w:rsidR="00025CF0" w:rsidRDefault="00025CF0" w:rsidP="00025CF0">
      <w:pPr>
        <w:pStyle w:val="Odsekzoznamu"/>
        <w:numPr>
          <w:ilvl w:val="1"/>
          <w:numId w:val="1"/>
        </w:numPr>
      </w:pPr>
      <w:r>
        <w:t> V Jozefovom živote sú dve ženy:</w:t>
      </w:r>
    </w:p>
    <w:p w14:paraId="78BCD48A" w14:textId="170B8179" w:rsidR="00025CF0" w:rsidRDefault="00025CF0" w:rsidP="00025CF0">
      <w:pPr>
        <w:pStyle w:val="Odsekzoznamu"/>
        <w:numPr>
          <w:ilvl w:val="2"/>
          <w:numId w:val="1"/>
        </w:numPr>
      </w:pPr>
      <w:r>
        <w:t>Marína – vzala si jeho brata</w:t>
      </w:r>
    </w:p>
    <w:p w14:paraId="2F72B668" w14:textId="36AB520B" w:rsidR="00025CF0" w:rsidRDefault="00025CF0" w:rsidP="00025CF0">
      <w:pPr>
        <w:pStyle w:val="Odsekzoznamu"/>
        <w:numPr>
          <w:ilvl w:val="2"/>
          <w:numId w:val="1"/>
        </w:numPr>
      </w:pPr>
      <w:r>
        <w:t xml:space="preserve">Jula – Jozef ju nemiloval, ako keby mu „ostala“, </w:t>
      </w:r>
      <w:r w:rsidR="00F64842">
        <w:t>zomiera pri pôrode 2. dieťaťa</w:t>
      </w:r>
    </w:p>
    <w:p w14:paraId="65772E56" w14:textId="241D6FCF" w:rsidR="00F64842" w:rsidRDefault="00F64842" w:rsidP="00F64842">
      <w:pPr>
        <w:pStyle w:val="Odsekzoznamu"/>
        <w:numPr>
          <w:ilvl w:val="1"/>
          <w:numId w:val="1"/>
        </w:numPr>
      </w:pPr>
      <w:r>
        <w:t> Dedinské prostredie, chudobný ľudia a iné sociálne javy – vojna, alkoholizmus</w:t>
      </w:r>
    </w:p>
    <w:p w14:paraId="44748EA6" w14:textId="77777777" w:rsidR="00F64842" w:rsidRDefault="00F64842" w:rsidP="00F64842">
      <w:pPr>
        <w:pStyle w:val="Odsekzoznamu"/>
        <w:numPr>
          <w:ilvl w:val="1"/>
          <w:numId w:val="1"/>
        </w:numPr>
      </w:pPr>
      <w:r>
        <w:t> Je to román psychologický, fatalistický, expresionistický</w:t>
      </w:r>
    </w:p>
    <w:p w14:paraId="185714D2" w14:textId="6444D77D" w:rsidR="00F64842" w:rsidRPr="00205D9E" w:rsidRDefault="00F64842" w:rsidP="00F64842">
      <w:pPr>
        <w:pStyle w:val="Odsekzoznamu"/>
        <w:numPr>
          <w:ilvl w:val="1"/>
          <w:numId w:val="1"/>
        </w:numPr>
      </w:pPr>
      <w:r>
        <w:t> Lyrizácia textu – v texte sa nachádzajú veľa lyrických prostriedkov</w:t>
      </w:r>
      <w:r>
        <w:br/>
      </w:r>
    </w:p>
    <w:sectPr w:rsidR="00F64842" w:rsidRPr="00205D9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E0"/>
    <w:rsid w:val="00025CF0"/>
    <w:rsid w:val="00150E19"/>
    <w:rsid w:val="00205D9E"/>
    <w:rsid w:val="00465E9E"/>
    <w:rsid w:val="006A500F"/>
    <w:rsid w:val="00B77EC2"/>
    <w:rsid w:val="00D65142"/>
    <w:rsid w:val="00F504E0"/>
    <w:rsid w:val="00F6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188A"/>
  <w15:chartTrackingRefBased/>
  <w15:docId w15:val="{2D82717B-A00F-45B0-81B2-DBE8B20E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2022-11-05T11:44:00Z</dcterms:created>
  <dcterms:modified xsi:type="dcterms:W3CDTF">2022-11-05T11:57:00Z</dcterms:modified>
</cp:coreProperties>
</file>