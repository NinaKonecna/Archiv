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D7542" w14:textId="1C24F597" w:rsidR="00150E19" w:rsidRPr="00205D9E" w:rsidRDefault="008256F4" w:rsidP="00465E9E">
      <w:pPr>
        <w:pStyle w:val="Nzov"/>
        <w:jc w:val="center"/>
        <w:rPr>
          <w:b/>
          <w:bCs/>
          <w:lang w:val="sk-SK"/>
        </w:rPr>
      </w:pPr>
      <w:r>
        <w:rPr>
          <w:b/>
          <w:bCs/>
          <w:lang w:val="sk-SK"/>
        </w:rPr>
        <w:t>Médiá</w:t>
      </w:r>
    </w:p>
    <w:p w14:paraId="586ED6B4" w14:textId="196F9D62" w:rsidR="00465E9E" w:rsidRPr="00205D9E" w:rsidRDefault="00465E9E" w:rsidP="00465E9E">
      <w:pPr>
        <w:rPr>
          <w:lang w:val="sk-SK"/>
        </w:rPr>
      </w:pPr>
    </w:p>
    <w:p w14:paraId="2F2FA443" w14:textId="37D54D7F" w:rsidR="00465E9E" w:rsidRDefault="00761276" w:rsidP="00465E9E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Noviny, knihy, internet, rádio, rozhlas</w:t>
      </w:r>
    </w:p>
    <w:p w14:paraId="0D0ADAC1" w14:textId="7F8BD799" w:rsidR="00761276" w:rsidRDefault="00761276" w:rsidP="00465E9E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Knihy – najstaršie</w:t>
      </w:r>
    </w:p>
    <w:p w14:paraId="65CC7C64" w14:textId="527AC352" w:rsidR="00761276" w:rsidRDefault="00761276" w:rsidP="00465E9E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Masmédiá – najviac informácií, najrýchlejšie...</w:t>
      </w:r>
    </w:p>
    <w:p w14:paraId="4AA4050B" w14:textId="4D037140" w:rsidR="00761276" w:rsidRDefault="00761276" w:rsidP="00465E9E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Médiá ovplyvňujú verejnú mienku</w:t>
      </w:r>
    </w:p>
    <w:p w14:paraId="60354FC1" w14:textId="7F54C261" w:rsidR="00761276" w:rsidRDefault="00761276" w:rsidP="00465E9E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Prínosy súčasných masmédií:</w:t>
      </w:r>
    </w:p>
    <w:p w14:paraId="66FDB0E7" w14:textId="6F5DA95A" w:rsidR="00761276" w:rsidRDefault="00761276" w:rsidP="00761276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Veľký výber</w:t>
      </w:r>
    </w:p>
    <w:p w14:paraId="7736E544" w14:textId="6586A064" w:rsidR="00761276" w:rsidRDefault="00761276" w:rsidP="00761276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Rýchlosť vyhľadávania</w:t>
      </w:r>
    </w:p>
    <w:p w14:paraId="78C41196" w14:textId="77777777" w:rsidR="00761276" w:rsidRPr="00761276" w:rsidRDefault="00761276" w:rsidP="00761276">
      <w:pPr>
        <w:rPr>
          <w:lang w:val="sk-SK"/>
        </w:rPr>
      </w:pPr>
    </w:p>
    <w:p w14:paraId="717530F0" w14:textId="2B8A6EB4" w:rsidR="00761276" w:rsidRDefault="00761276" w:rsidP="00761276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Negatíva súčasných masmédií</w:t>
      </w:r>
    </w:p>
    <w:p w14:paraId="78C5C7F4" w14:textId="235758F2" w:rsidR="00761276" w:rsidRDefault="00761276" w:rsidP="00761276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Veľa hoaxov</w:t>
      </w:r>
    </w:p>
    <w:p w14:paraId="68FC09FD" w14:textId="37D1441A" w:rsidR="00761276" w:rsidRDefault="00761276" w:rsidP="00761276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Veľa negatívnych správ</w:t>
      </w:r>
    </w:p>
    <w:p w14:paraId="722E632C" w14:textId="77777777" w:rsidR="00761276" w:rsidRPr="00761276" w:rsidRDefault="00761276" w:rsidP="00761276">
      <w:pPr>
        <w:rPr>
          <w:lang w:val="sk-SK"/>
        </w:rPr>
      </w:pPr>
    </w:p>
    <w:p w14:paraId="75A06A1A" w14:textId="35E797F2" w:rsidR="00761276" w:rsidRDefault="00761276" w:rsidP="00761276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Delenie médií</w:t>
      </w:r>
    </w:p>
    <w:p w14:paraId="10BCEFEA" w14:textId="3A7F1E5A" w:rsidR="00761276" w:rsidRDefault="00761276" w:rsidP="00761276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1. Delenie:</w:t>
      </w:r>
    </w:p>
    <w:p w14:paraId="39BC36C4" w14:textId="10201EBC" w:rsidR="00761276" w:rsidRDefault="00761276" w:rsidP="00761276">
      <w:pPr>
        <w:pStyle w:val="Odsekzoznamu"/>
        <w:numPr>
          <w:ilvl w:val="2"/>
          <w:numId w:val="1"/>
        </w:numPr>
        <w:rPr>
          <w:lang w:val="sk-SK"/>
        </w:rPr>
      </w:pPr>
      <w:r>
        <w:rPr>
          <w:lang w:val="sk-SK"/>
        </w:rPr>
        <w:t>Printové – noviny, časopisy...</w:t>
      </w:r>
    </w:p>
    <w:p w14:paraId="3B47C6BF" w14:textId="344A1AEA" w:rsidR="00761276" w:rsidRDefault="00761276" w:rsidP="00761276">
      <w:pPr>
        <w:pStyle w:val="Odsekzoznamu"/>
        <w:numPr>
          <w:ilvl w:val="2"/>
          <w:numId w:val="1"/>
        </w:numPr>
        <w:rPr>
          <w:lang w:val="sk-SK"/>
        </w:rPr>
      </w:pPr>
      <w:r>
        <w:rPr>
          <w:lang w:val="sk-SK"/>
        </w:rPr>
        <w:t>Elektronické – Televízor, videá, rádio,  internet...</w:t>
      </w:r>
    </w:p>
    <w:p w14:paraId="19F74CAA" w14:textId="71EB629B" w:rsidR="00761276" w:rsidRDefault="00761276" w:rsidP="00761276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2. Delenie:</w:t>
      </w:r>
    </w:p>
    <w:p w14:paraId="6E32C6A6" w14:textId="6336A313" w:rsidR="00761276" w:rsidRDefault="00761276" w:rsidP="00761276">
      <w:pPr>
        <w:pStyle w:val="Odsekzoznamu"/>
        <w:numPr>
          <w:ilvl w:val="2"/>
          <w:numId w:val="1"/>
        </w:numPr>
        <w:rPr>
          <w:lang w:val="sk-SK"/>
        </w:rPr>
      </w:pPr>
      <w:r>
        <w:rPr>
          <w:lang w:val="sk-SK"/>
        </w:rPr>
        <w:t>Verejné – v rukách štátu (RTVS)</w:t>
      </w:r>
    </w:p>
    <w:p w14:paraId="421B01F2" w14:textId="422DA0A2" w:rsidR="00761276" w:rsidRPr="00761276" w:rsidRDefault="00761276" w:rsidP="00761276">
      <w:pPr>
        <w:pStyle w:val="Odsekzoznamu"/>
        <w:numPr>
          <w:ilvl w:val="2"/>
          <w:numId w:val="1"/>
        </w:numPr>
        <w:rPr>
          <w:lang w:val="sk-SK"/>
        </w:rPr>
      </w:pPr>
      <w:r>
        <w:rPr>
          <w:lang w:val="sk-SK"/>
        </w:rPr>
        <w:t>Súkromné – v rukách súkromníkov</w:t>
      </w:r>
    </w:p>
    <w:sectPr w:rsidR="00761276" w:rsidRPr="00761276" w:rsidSect="00465E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CF2864"/>
    <w:multiLevelType w:val="hybridMultilevel"/>
    <w:tmpl w:val="A90A53C2"/>
    <w:lvl w:ilvl="0" w:tplc="835E1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6F4"/>
    <w:rsid w:val="00150E19"/>
    <w:rsid w:val="00205D9E"/>
    <w:rsid w:val="00465E9E"/>
    <w:rsid w:val="006A500F"/>
    <w:rsid w:val="00761276"/>
    <w:rsid w:val="008256F4"/>
    <w:rsid w:val="00D6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E4CBE"/>
  <w15:chartTrackingRefBased/>
  <w15:docId w15:val="{DE26A089-5069-46A4-BB45-9EB6EAFC9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465E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65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465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Enhanced.dot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BlankEnhanced.dotx</Template>
  <TotalTime>48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1</cp:revision>
  <dcterms:created xsi:type="dcterms:W3CDTF">2022-09-20T14:06:00Z</dcterms:created>
  <dcterms:modified xsi:type="dcterms:W3CDTF">2022-09-20T14:54:00Z</dcterms:modified>
</cp:coreProperties>
</file>