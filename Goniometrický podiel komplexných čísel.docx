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0717F" w14:textId="6455657C" w:rsidR="003A5040" w:rsidRDefault="00953217" w:rsidP="001F40F2">
      <w:pPr>
        <w:pStyle w:val="Nzov"/>
        <w:jc w:val="center"/>
      </w:pPr>
      <w:r>
        <w:t>Goniometrický podiel</w:t>
      </w:r>
      <w:r w:rsidR="00B8548A">
        <w:t xml:space="preserve"> komplexných čísel</w:t>
      </w:r>
    </w:p>
    <w:p w14:paraId="315ED6B3" w14:textId="1C0890C3" w:rsidR="00B63465" w:rsidRDefault="00953217" w:rsidP="00B63465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F90E0C" wp14:editId="211EE366">
                <wp:simplePos x="0" y="0"/>
                <wp:positionH relativeFrom="column">
                  <wp:posOffset>57150</wp:posOffset>
                </wp:positionH>
                <wp:positionV relativeFrom="paragraph">
                  <wp:posOffset>194310</wp:posOffset>
                </wp:positionV>
                <wp:extent cx="1447800" cy="609600"/>
                <wp:effectExtent l="0" t="0" r="0" b="0"/>
                <wp:wrapNone/>
                <wp:docPr id="1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249516" w14:textId="73ACF399" w:rsidR="00953217" w:rsidRDefault="00953217" w:rsidP="00C63554">
                            <w:pPr>
                              <w:spacing w:after="0"/>
                              <w:jc w:val="center"/>
                            </w:pPr>
                            <w:r>
                              <w:t>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CF90E0C" id="_x0000_t202" coordsize="21600,21600" o:spt="202" path="m,l,21600r21600,l21600,xe">
                <v:stroke joinstyle="miter"/>
                <v:path gradientshapeok="t" o:connecttype="rect"/>
              </v:shapetype>
              <v:shape id="Textové pole 1" o:spid="_x0000_s1026" type="#_x0000_t202" style="position:absolute;margin-left:4.5pt;margin-top:15.3pt;width:114pt;height:4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" filled="f" stroked="f" strokeweight=".5pt">
                <v:textbox inset="0,0,0,0">
                  <w:txbxContent>
                    <w:p w14:paraId="48249516" w14:textId="73ACF399" w:rsidR="00953217" w:rsidRDefault="00953217" w:rsidP="00C63554">
                      <w:pPr>
                        <w:spacing w:after="0"/>
                        <w:jc w:val="center"/>
                      </w:pPr>
                      <w:r>
                        <w:t>Im</w:t>
                      </w:r>
                    </w:p>
                  </w:txbxContent>
                </v:textbox>
              </v:shape>
            </w:pict>
          </mc:Fallback>
        </mc:AlternateContent>
      </w:r>
    </w:p>
    <w:p w14:paraId="1E5F6865" w14:textId="53675C59" w:rsidR="00B63465" w:rsidRDefault="00953217" w:rsidP="00B63465">
      <w:pPr>
        <w:pStyle w:val="Odsekzoznamu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A2D78B5" wp14:editId="369D1671">
                <wp:simplePos x="0" y="0"/>
                <wp:positionH relativeFrom="column">
                  <wp:posOffset>222250</wp:posOffset>
                </wp:positionH>
                <wp:positionV relativeFrom="paragraph">
                  <wp:posOffset>1741170</wp:posOffset>
                </wp:positionV>
                <wp:extent cx="1447800" cy="609600"/>
                <wp:effectExtent l="0" t="0" r="0" b="0"/>
                <wp:wrapNone/>
                <wp:docPr id="1461377520" name="Textové pole 14613775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32CEA4" w14:textId="07542DB4" w:rsidR="00953217" w:rsidRDefault="00953217" w:rsidP="00C63554">
                            <w:pPr>
                              <w:spacing w:after="0"/>
                              <w:jc w:val="center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2D78B5" id="Textové pole 1461377520" o:spid="_x0000_s1027" type="#_x0000_t202" style="position:absolute;left:0;text-align:left;margin-left:17.5pt;margin-top:137.1pt;width:114pt;height:48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" filled="f" stroked="f" strokeweight=".5pt">
                <v:textbox inset="0,0,0,0">
                  <w:txbxContent>
                    <w:p w14:paraId="1632CEA4" w14:textId="07542DB4" w:rsidR="00953217" w:rsidRDefault="00953217" w:rsidP="00C63554">
                      <w:pPr>
                        <w:spacing w:after="0"/>
                        <w:jc w:val="center"/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56521AB" wp14:editId="207BED34">
                <wp:simplePos x="0" y="0"/>
                <wp:positionH relativeFrom="column">
                  <wp:posOffset>184468</wp:posOffset>
                </wp:positionH>
                <wp:positionV relativeFrom="paragraph">
                  <wp:posOffset>1156017</wp:posOffset>
                </wp:positionV>
                <wp:extent cx="1447800" cy="609600"/>
                <wp:effectExtent l="0" t="0" r="0" b="0"/>
                <wp:wrapNone/>
                <wp:docPr id="871837204" name="Textové pole 871837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13BAD3" w14:textId="77777777" w:rsidR="00953217" w:rsidRDefault="00953217" w:rsidP="00C63554">
                            <w:pPr>
                              <w:spacing w:after="0"/>
                              <w:jc w:val="center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6521AB" id="Textové pole 871837204" o:spid="_x0000_s1028" type="#_x0000_t202" style="position:absolute;left:0;text-align:left;margin-left:14.55pt;margin-top:91pt;width:114pt;height:48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" filled="f" stroked="f" strokeweight=".5pt">
                <v:textbox inset="0,0,0,0">
                  <w:txbxContent>
                    <w:p w14:paraId="6B13BAD3" w14:textId="77777777" w:rsidR="00953217" w:rsidRDefault="00953217" w:rsidP="00C63554">
                      <w:pPr>
                        <w:spacing w:after="0"/>
                        <w:jc w:val="center"/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CD19C7B" wp14:editId="20810677">
                <wp:simplePos x="0" y="0"/>
                <wp:positionH relativeFrom="column">
                  <wp:posOffset>963930</wp:posOffset>
                </wp:positionH>
                <wp:positionV relativeFrom="paragraph">
                  <wp:posOffset>621665</wp:posOffset>
                </wp:positionV>
                <wp:extent cx="1447800" cy="609600"/>
                <wp:effectExtent l="0" t="0" r="0" b="0"/>
                <wp:wrapNone/>
                <wp:docPr id="886280422" name="Textové pole 8862804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E25815" w14:textId="77777777" w:rsidR="00953217" w:rsidRDefault="00953217" w:rsidP="00C63554">
                            <w:pPr>
                              <w:spacing w:after="0"/>
                              <w:jc w:val="center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D19C7B" id="Textové pole 886280422" o:spid="_x0000_s1029" type="#_x0000_t202" style="position:absolute;left:0;text-align:left;margin-left:75.9pt;margin-top:48.95pt;width:114pt;height:4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" filled="f" stroked="f" strokeweight=".5pt">
                <v:textbox inset="0,0,0,0">
                  <w:txbxContent>
                    <w:p w14:paraId="72E25815" w14:textId="77777777" w:rsidR="00953217" w:rsidRDefault="00953217" w:rsidP="00C63554">
                      <w:pPr>
                        <w:spacing w:after="0"/>
                        <w:jc w:val="center"/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8F334D5" wp14:editId="169DEE6C">
                <wp:simplePos x="0" y="0"/>
                <wp:positionH relativeFrom="column">
                  <wp:posOffset>992822</wp:posOffset>
                </wp:positionH>
                <wp:positionV relativeFrom="paragraph">
                  <wp:posOffset>1751012</wp:posOffset>
                </wp:positionV>
                <wp:extent cx="1447800" cy="609600"/>
                <wp:effectExtent l="0" t="0" r="0" b="0"/>
                <wp:wrapNone/>
                <wp:docPr id="271097557" name="Textové pole 2710975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828D91" w14:textId="77777777" w:rsidR="00953217" w:rsidRDefault="00953217" w:rsidP="00C63554">
                            <w:pPr>
                              <w:spacing w:after="0"/>
                              <w:jc w:val="center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F334D5" id="Textové pole 271097557" o:spid="_x0000_s1030" type="#_x0000_t202" style="position:absolute;left:0;text-align:left;margin-left:78.15pt;margin-top:137.85pt;width:114pt;height:4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" filled="f" stroked="f" strokeweight=".5pt">
                <v:textbox inset="0,0,0,0">
                  <w:txbxContent>
                    <w:p w14:paraId="3C828D91" w14:textId="77777777" w:rsidR="00953217" w:rsidRDefault="00953217" w:rsidP="00C63554">
                      <w:pPr>
                        <w:spacing w:after="0"/>
                        <w:jc w:val="center"/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DD88C88" wp14:editId="07872D73">
                <wp:simplePos x="0" y="0"/>
                <wp:positionH relativeFrom="column">
                  <wp:posOffset>1688783</wp:posOffset>
                </wp:positionH>
                <wp:positionV relativeFrom="paragraph">
                  <wp:posOffset>1979930</wp:posOffset>
                </wp:positionV>
                <wp:extent cx="1447800" cy="609600"/>
                <wp:effectExtent l="0" t="0" r="0" b="0"/>
                <wp:wrapNone/>
                <wp:docPr id="1157624845" name="Textové pole 11576248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CC05CA" w14:textId="67F0C59B" w:rsidR="00953217" w:rsidRDefault="00953217" w:rsidP="00C63554">
                            <w:pPr>
                              <w:spacing w:after="0"/>
                              <w:jc w:val="center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D88C88" id="Textové pole 1157624845" o:spid="_x0000_s1031" type="#_x0000_t202" style="position:absolute;left:0;text-align:left;margin-left:133pt;margin-top:155.9pt;width:114pt;height:4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" filled="f" stroked="f" strokeweight=".5pt">
                <v:textbox inset="0,0,0,0">
                  <w:txbxContent>
                    <w:p w14:paraId="65CC05CA" w14:textId="67F0C59B" w:rsidR="00953217" w:rsidRDefault="00953217" w:rsidP="00C63554">
                      <w:pPr>
                        <w:spacing w:after="0"/>
                        <w:jc w:val="center"/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5D3DE4A" wp14:editId="2A0CB1BD">
                <wp:simplePos x="0" y="0"/>
                <wp:positionH relativeFrom="column">
                  <wp:posOffset>146367</wp:posOffset>
                </wp:positionH>
                <wp:positionV relativeFrom="paragraph">
                  <wp:posOffset>675640</wp:posOffset>
                </wp:positionV>
                <wp:extent cx="1447800" cy="609600"/>
                <wp:effectExtent l="0" t="0" r="0" b="0"/>
                <wp:wrapNone/>
                <wp:docPr id="1644674884" name="Textové pole 16446748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939F50" w14:textId="77777777" w:rsidR="00953217" w:rsidRDefault="00953217" w:rsidP="00C63554">
                            <w:pPr>
                              <w:spacing w:after="0"/>
                              <w:jc w:val="center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D3DE4A" id="Textové pole 1644674884" o:spid="_x0000_s1032" type="#_x0000_t202" style="position:absolute;left:0;text-align:left;margin-left:11.5pt;margin-top:53.2pt;width:114pt;height:4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" filled="f" stroked="f" strokeweight=".5pt">
                <v:textbox inset="0,0,0,0">
                  <w:txbxContent>
                    <w:p w14:paraId="7B939F50" w14:textId="77777777" w:rsidR="00953217" w:rsidRDefault="00953217" w:rsidP="00C63554">
                      <w:pPr>
                        <w:spacing w:after="0"/>
                        <w:jc w:val="center"/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99284D4" wp14:editId="52E2EA04">
                <wp:simplePos x="0" y="0"/>
                <wp:positionH relativeFrom="column">
                  <wp:posOffset>1785302</wp:posOffset>
                </wp:positionH>
                <wp:positionV relativeFrom="paragraph">
                  <wp:posOffset>1189990</wp:posOffset>
                </wp:positionV>
                <wp:extent cx="1447800" cy="609600"/>
                <wp:effectExtent l="0" t="0" r="0" b="0"/>
                <wp:wrapNone/>
                <wp:docPr id="1326063876" name="Textové pole 13260638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AE8524" w14:textId="43D20FF8" w:rsidR="00953217" w:rsidRDefault="00953217" w:rsidP="00C63554">
                            <w:pPr>
                              <w:spacing w:after="0"/>
                              <w:jc w:val="center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9284D4" id="Textové pole 1326063876" o:spid="_x0000_s1033" type="#_x0000_t202" style="position:absolute;left:0;text-align:left;margin-left:140.55pt;margin-top:93.7pt;width:114pt;height:4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" filled="f" stroked="f" strokeweight=".5pt">
                <v:textbox inset="0,0,0,0">
                  <w:txbxContent>
                    <w:p w14:paraId="6FAE8524" w14:textId="43D20FF8" w:rsidR="00953217" w:rsidRDefault="00953217" w:rsidP="00C63554">
                      <w:pPr>
                        <w:spacing w:after="0"/>
                        <w:jc w:val="center"/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7AB0157" wp14:editId="424B3E05">
                <wp:simplePos x="0" y="0"/>
                <wp:positionH relativeFrom="column">
                  <wp:posOffset>837884</wp:posOffset>
                </wp:positionH>
                <wp:positionV relativeFrom="paragraph">
                  <wp:posOffset>1170940</wp:posOffset>
                </wp:positionV>
                <wp:extent cx="1447800" cy="609600"/>
                <wp:effectExtent l="57150" t="381000" r="0" b="381000"/>
                <wp:wrapNone/>
                <wp:docPr id="219964095" name="Textové pole 2199640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453884">
                          <a:off x="0" y="0"/>
                          <a:ext cx="1447800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6CEE5A" w14:textId="39DD562C" w:rsidR="00953217" w:rsidRPr="00953217" w:rsidRDefault="00953217" w:rsidP="00C63554">
                            <w:pPr>
                              <w:spacing w:after="0"/>
                              <w:jc w:val="center"/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|z</m:t>
                                </m:r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|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AB0157" id="Textové pole 219964095" o:spid="_x0000_s1034" type="#_x0000_t202" style="position:absolute;left:0;text-align:left;margin-left:66pt;margin-top:92.2pt;width:114pt;height:48pt;rotation:-2344131fd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" filled="f" stroked="f" strokeweight=".5pt">
                <v:textbox inset="0,0,0,0">
                  <w:txbxContent>
                    <w:p w14:paraId="516CEE5A" w14:textId="39DD562C" w:rsidR="00953217" w:rsidRPr="00953217" w:rsidRDefault="00953217" w:rsidP="00C63554">
                      <w:pPr>
                        <w:spacing w:after="0"/>
                        <w:jc w:val="center"/>
                        <w:rPr>
                          <w:i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|z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|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1E0902EF" wp14:editId="679AEB87">
                <wp:simplePos x="0" y="0"/>
                <wp:positionH relativeFrom="column">
                  <wp:posOffset>1319700</wp:posOffset>
                </wp:positionH>
                <wp:positionV relativeFrom="paragraph">
                  <wp:posOffset>1737650</wp:posOffset>
                </wp:positionV>
                <wp:extent cx="218520" cy="210600"/>
                <wp:effectExtent l="38100" t="38100" r="0" b="56515"/>
                <wp:wrapNone/>
                <wp:docPr id="2146709393" name="Písanie rukou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218520" cy="210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B69B7F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ísanie rukou 8" o:spid="_x0000_s1026" type="#_x0000_t75" style="position:absolute;margin-left:103.2pt;margin-top:136.1pt;width:18.6pt;height:1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475F9581" wp14:editId="7CBB5510">
                <wp:simplePos x="0" y="0"/>
                <wp:positionH relativeFrom="column">
                  <wp:posOffset>1533225</wp:posOffset>
                </wp:positionH>
                <wp:positionV relativeFrom="paragraph">
                  <wp:posOffset>1642580</wp:posOffset>
                </wp:positionV>
                <wp:extent cx="87840" cy="313560"/>
                <wp:effectExtent l="38100" t="57150" r="45720" b="48895"/>
                <wp:wrapNone/>
                <wp:docPr id="2122626746" name="Písanie rukou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87840" cy="313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9C5356" id="Písanie rukou 6" o:spid="_x0000_s1026" type="#_x0000_t75" style="position:absolute;margin-left:120.05pt;margin-top:128.65pt;width:8.3pt;height:26.1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8CF4703" wp14:editId="4EE2B777">
                <wp:simplePos x="0" y="0"/>
                <wp:positionH relativeFrom="column">
                  <wp:posOffset>1009650</wp:posOffset>
                </wp:positionH>
                <wp:positionV relativeFrom="paragraph">
                  <wp:posOffset>1004570</wp:posOffset>
                </wp:positionV>
                <wp:extent cx="1409700" cy="962025"/>
                <wp:effectExtent l="0" t="38100" r="57150" b="28575"/>
                <wp:wrapNone/>
                <wp:docPr id="1721977843" name="Rovná spojovacia šípk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9700" cy="962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2E7FBFB" id="_x0000_t32" coordsize="21600,21600" o:spt="32" o:oned="t" path="m,l21600,21600e" filled="f">
                <v:path arrowok="t" fillok="f" o:connecttype="none"/>
                <o:lock v:ext="edit" shapetype="t"/>
              </v:shapetype>
              <v:shape id="Rovná spojovacia šípka 5" o:spid="_x0000_s1026" type="#_x0000_t32" style="position:absolute;margin-left:79.5pt;margin-top:79.1pt;width:111pt;height:75.7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3BBE96" wp14:editId="165778D3">
                <wp:simplePos x="0" y="0"/>
                <wp:positionH relativeFrom="column">
                  <wp:posOffset>2066925</wp:posOffset>
                </wp:positionH>
                <wp:positionV relativeFrom="paragraph">
                  <wp:posOffset>633095</wp:posOffset>
                </wp:positionV>
                <wp:extent cx="1447800" cy="609600"/>
                <wp:effectExtent l="0" t="0" r="0" b="0"/>
                <wp:wrapNone/>
                <wp:docPr id="526972290" name="Textové pole 526972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FD01ED" w14:textId="45EDF792" w:rsidR="00953217" w:rsidRDefault="00953217" w:rsidP="00C63554">
                            <w:pPr>
                              <w:spacing w:after="0"/>
                              <w:jc w:val="center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z=a+bi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3BBE96" id="Textové pole 526972290" o:spid="_x0000_s1035" type="#_x0000_t202" style="position:absolute;left:0;text-align:left;margin-left:162.75pt;margin-top:49.85pt;width:114pt;height:4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" filled="f" stroked="f" strokeweight=".5pt">
                <v:textbox inset="0,0,0,0">
                  <w:txbxContent>
                    <w:p w14:paraId="73FD01ED" w14:textId="45EDF792" w:rsidR="00953217" w:rsidRDefault="00953217" w:rsidP="00C63554">
                      <w:pPr>
                        <w:spacing w:after="0"/>
                        <w:jc w:val="center"/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z=a+bi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564044" wp14:editId="45FC1BE8">
                <wp:simplePos x="0" y="0"/>
                <wp:positionH relativeFrom="column">
                  <wp:posOffset>2409825</wp:posOffset>
                </wp:positionH>
                <wp:positionV relativeFrom="paragraph">
                  <wp:posOffset>995044</wp:posOffset>
                </wp:positionV>
                <wp:extent cx="0" cy="1228725"/>
                <wp:effectExtent l="0" t="0" r="38100" b="28575"/>
                <wp:wrapNone/>
                <wp:docPr id="1973003629" name="Rovná spojnic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28725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C9DC29" id="Rovná spojnica 4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.75pt,78.35pt" to="189.75pt,17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" strokecolor="black [3200]" strokeweight=".5pt">
                <v:stroke dashstyle="long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76EAE6" wp14:editId="112D8DEF">
                <wp:simplePos x="0" y="0"/>
                <wp:positionH relativeFrom="column">
                  <wp:posOffset>942975</wp:posOffset>
                </wp:positionH>
                <wp:positionV relativeFrom="paragraph">
                  <wp:posOffset>995045</wp:posOffset>
                </wp:positionV>
                <wp:extent cx="1457325" cy="0"/>
                <wp:effectExtent l="0" t="0" r="0" b="0"/>
                <wp:wrapNone/>
                <wp:docPr id="168651135" name="Rovná spojnic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7325" cy="0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AE21128" id="Rovná spojnica 3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4.25pt,78.35pt" to="189pt,7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" strokecolor="black [3200]" strokeweight=".5pt">
                <v:stroke dashstyle="long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F31D223" wp14:editId="2158CD72">
                <wp:simplePos x="0" y="0"/>
                <wp:positionH relativeFrom="column">
                  <wp:posOffset>3114675</wp:posOffset>
                </wp:positionH>
                <wp:positionV relativeFrom="paragraph">
                  <wp:posOffset>1814195</wp:posOffset>
                </wp:positionV>
                <wp:extent cx="1447800" cy="609600"/>
                <wp:effectExtent l="0" t="0" r="0" b="0"/>
                <wp:wrapNone/>
                <wp:docPr id="1891497196" name="Textové pole 1891497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F8A771" w14:textId="4E1470AC" w:rsidR="00953217" w:rsidRDefault="00953217" w:rsidP="00C63554">
                            <w:pPr>
                              <w:spacing w:after="0"/>
                              <w:jc w:val="center"/>
                            </w:pPr>
                            <w:r>
                              <w:t>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31D223" id="Textové pole 1891497196" o:spid="_x0000_s1036" type="#_x0000_t202" style="position:absolute;left:0;text-align:left;margin-left:245.25pt;margin-top:142.85pt;width:114pt;height:4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" filled="f" stroked="f" strokeweight=".5pt">
                <v:textbox inset="0,0,0,0">
                  <w:txbxContent>
                    <w:p w14:paraId="62F8A771" w14:textId="4E1470AC" w:rsidR="00953217" w:rsidRDefault="00953217" w:rsidP="00C63554">
                      <w:pPr>
                        <w:spacing w:after="0"/>
                        <w:jc w:val="center"/>
                      </w:pPr>
                      <w:r>
                        <w:t>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19BF3E" wp14:editId="6B858A87">
                <wp:simplePos x="0" y="0"/>
                <wp:positionH relativeFrom="column">
                  <wp:posOffset>656590</wp:posOffset>
                </wp:positionH>
                <wp:positionV relativeFrom="paragraph">
                  <wp:posOffset>1957070</wp:posOffset>
                </wp:positionV>
                <wp:extent cx="3343275" cy="0"/>
                <wp:effectExtent l="0" t="76200" r="9525" b="95250"/>
                <wp:wrapNone/>
                <wp:docPr id="1949660184" name="Rovná spojovacia šípk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432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ECDA51" id="Rovná spojovacia šípka 2" o:spid="_x0000_s1026" type="#_x0000_t32" style="position:absolute;margin-left:51.7pt;margin-top:154.1pt;width:263.2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F5D542" wp14:editId="3A1C5214">
                <wp:simplePos x="0" y="0"/>
                <wp:positionH relativeFrom="column">
                  <wp:posOffset>1009650</wp:posOffset>
                </wp:positionH>
                <wp:positionV relativeFrom="paragraph">
                  <wp:posOffset>137795</wp:posOffset>
                </wp:positionV>
                <wp:extent cx="0" cy="2047875"/>
                <wp:effectExtent l="76200" t="38100" r="57150" b="9525"/>
                <wp:wrapNone/>
                <wp:docPr id="550368168" name="Rovná spojovacia šípk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47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D20860" id="Rovná spojovacia šípka 1" o:spid="_x0000_s1026" type="#_x0000_t32" style="position:absolute;margin-left:79.5pt;margin-top:10.85pt;width:0;height:161.2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 w:rsidR="009B6B5B">
        <w:t xml:space="preserve"> </w:t>
      </w:r>
    </w:p>
    <w:p w14:paraId="469ECC16" w14:textId="77777777" w:rsidR="009B6B5B" w:rsidRDefault="009B6B5B" w:rsidP="009B6B5B"/>
    <w:p w14:paraId="7A8B0EB5" w14:textId="77777777" w:rsidR="009B6B5B" w:rsidRDefault="009B6B5B" w:rsidP="009B6B5B"/>
    <w:p w14:paraId="3EA0D83C" w14:textId="77777777" w:rsidR="009B6B5B" w:rsidRDefault="009B6B5B" w:rsidP="009B6B5B"/>
    <w:p w14:paraId="44E80491" w14:textId="77777777" w:rsidR="009B6B5B" w:rsidRDefault="009B6B5B" w:rsidP="009B6B5B"/>
    <w:p w14:paraId="795766AA" w14:textId="77777777" w:rsidR="009B6B5B" w:rsidRDefault="009B6B5B" w:rsidP="009B6B5B"/>
    <w:p w14:paraId="15144E6C" w14:textId="77777777" w:rsidR="009B6B5B" w:rsidRDefault="009B6B5B" w:rsidP="009B6B5B"/>
    <w:p w14:paraId="7E0969A2" w14:textId="77777777" w:rsidR="009B6B5B" w:rsidRDefault="009B6B5B" w:rsidP="009B6B5B"/>
    <w:p w14:paraId="40C3F2F9" w14:textId="75267704" w:rsidR="009B6B5B" w:rsidRDefault="004D1854" w:rsidP="009B6B5B">
      <w:r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5FB0B8B5" wp14:editId="6C80579F">
                <wp:simplePos x="0" y="0"/>
                <wp:positionH relativeFrom="column">
                  <wp:posOffset>2667287</wp:posOffset>
                </wp:positionH>
                <wp:positionV relativeFrom="paragraph">
                  <wp:posOffset>1202923</wp:posOffset>
                </wp:positionV>
                <wp:extent cx="1168200" cy="36360"/>
                <wp:effectExtent l="0" t="38100" r="51435" b="40005"/>
                <wp:wrapNone/>
                <wp:docPr id="922381181" name="Písanie rukou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168200" cy="36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6A383D" id="Písanie rukou 9" o:spid="_x0000_s1026" type="#_x0000_t75" style="position:absolute;margin-left:209.3pt;margin-top:94pt;width:93.4pt;height:4.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">
                <v:imagedata r:id="rId10" o:title=""/>
              </v:shape>
            </w:pict>
          </mc:Fallback>
        </mc:AlternateContent>
      </w:r>
    </w:p>
    <w:p w14:paraId="7D7E36E5" w14:textId="2479C5F8" w:rsidR="009B6B5B" w:rsidRPr="009B6B5B" w:rsidRDefault="009B6B5B" w:rsidP="009B6B5B">
      <w:pPr>
        <w:pStyle w:val="Odsekzoznamu"/>
        <w:numPr>
          <w:ilvl w:val="0"/>
          <w:numId w:val="1"/>
        </w:numPr>
        <w:rPr>
          <w:rFonts w:eastAsiaTheme="minorEastAsia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</w:p>
    <w:p w14:paraId="1773546C" w14:textId="1F247435" w:rsidR="009B6B5B" w:rsidRPr="009B6B5B" w:rsidRDefault="009B6B5B" w:rsidP="009B6B5B">
      <w:pPr>
        <w:pStyle w:val="Odsekzoznamu"/>
        <w:numPr>
          <w:ilvl w:val="0"/>
          <w:numId w:val="1"/>
        </w:numPr>
        <w:rPr>
          <w:rFonts w:eastAsiaTheme="minorEastAsia"/>
        </w:r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φ</m:t>
            </m:r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</m:den>
        </m:f>
        <m:r>
          <w:rPr>
            <w:rFonts w:ascii="Cambria Math" w:hAnsi="Cambria Math"/>
          </w:rPr>
          <m:t>⇒b=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φ</m:t>
            </m:r>
          </m:e>
        </m:func>
      </m:oMath>
    </w:p>
    <w:p w14:paraId="399E8B15" w14:textId="7680D2F2" w:rsidR="009B6B5B" w:rsidRPr="009B6B5B" w:rsidRDefault="009B6B5B" w:rsidP="009B6B5B">
      <w:pPr>
        <w:pStyle w:val="Odsekzoznamu"/>
        <w:numPr>
          <w:ilvl w:val="0"/>
          <w:numId w:val="1"/>
        </w:num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φ</m:t>
            </m:r>
          </m:e>
        </m:fun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</m:d>
          </m:den>
        </m:f>
        <m:r>
          <w:rPr>
            <w:rFonts w:ascii="Cambria Math" w:eastAsiaTheme="minorEastAsia" w:hAnsi="Cambria Math"/>
          </w:rPr>
          <m:t>⇒a=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φ</m:t>
            </m:r>
          </m:e>
        </m:func>
      </m:oMath>
    </w:p>
    <w:p w14:paraId="44E0358B" w14:textId="4496FF13" w:rsidR="009B6B5B" w:rsidRDefault="009B6B5B" w:rsidP="009B6B5B">
      <w:pPr>
        <w:pStyle w:val="Odsekzoznamu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z</m:t>
        </m:r>
        <m:r>
          <w:rPr>
            <w:rFonts w:ascii="Cambria Math" w:eastAsiaTheme="minorEastAsia" w:hAnsi="Cambria Math"/>
          </w:rPr>
          <m:t>=a+bi=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φ</m:t>
            </m:r>
          </m:e>
        </m:func>
        <m:r>
          <w:rPr>
            <w:rFonts w:ascii="Cambria Math" w:eastAsiaTheme="minorEastAsia" w:hAnsi="Cambria Math"/>
          </w:rPr>
          <m:t>+i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φ</m:t>
            </m:r>
          </m:e>
        </m:func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φ</m:t>
                </m:r>
              </m:e>
            </m:func>
            <m:r>
              <w:rPr>
                <w:rFonts w:ascii="Cambria Math" w:eastAsiaTheme="minorEastAsia" w:hAnsi="Cambria Math"/>
              </w:rPr>
              <m:t>+i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φ</m:t>
                </m:r>
              </m:e>
            </m:func>
          </m:e>
        </m:d>
      </m:oMath>
    </w:p>
    <w:p w14:paraId="40CB51A6" w14:textId="597E15FE" w:rsidR="004D1854" w:rsidRPr="004D1854" w:rsidRDefault="004D1854" w:rsidP="004D1854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551E8844" wp14:editId="167C945B">
                <wp:simplePos x="0" y="0"/>
                <wp:positionH relativeFrom="column">
                  <wp:posOffset>3375047</wp:posOffset>
                </wp:positionH>
                <wp:positionV relativeFrom="paragraph">
                  <wp:posOffset>-60270</wp:posOffset>
                </wp:positionV>
                <wp:extent cx="781560" cy="389880"/>
                <wp:effectExtent l="38100" t="57150" r="57150" b="48895"/>
                <wp:wrapNone/>
                <wp:docPr id="1785826943" name="Písanie rukou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781560" cy="38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559236" id="Písanie rukou 10" o:spid="_x0000_s1026" type="#_x0000_t75" style="position:absolute;margin-left:265.05pt;margin-top:-5.45pt;width:63pt;height:32.1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">
                <v:imagedata r:id="rId12" o:title=""/>
              </v:shape>
            </w:pict>
          </mc:Fallback>
        </mc:AlternateContent>
      </w:r>
    </w:p>
    <w:p w14:paraId="2292DEF5" w14:textId="09123770" w:rsidR="004D1854" w:rsidRPr="004D1854" w:rsidRDefault="004D1854" w:rsidP="004D1854">
      <w:pPr>
        <w:pStyle w:val="Odsekzoznamu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798BB64B" wp14:editId="09265847">
                <wp:simplePos x="0" y="0"/>
                <wp:positionH relativeFrom="column">
                  <wp:posOffset>3700780</wp:posOffset>
                </wp:positionH>
                <wp:positionV relativeFrom="paragraph">
                  <wp:posOffset>-27305</wp:posOffset>
                </wp:positionV>
                <wp:extent cx="122760" cy="122660"/>
                <wp:effectExtent l="57150" t="57150" r="48895" b="48895"/>
                <wp:wrapNone/>
                <wp:docPr id="642135239" name="Písanie rukou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22760" cy="1226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1155EB" id="Písanie rukou 14" o:spid="_x0000_s1026" type="#_x0000_t75" style="position:absolute;margin-left:290.7pt;margin-top:-2.85pt;width:11.05pt;height:11.0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">
                <v:imagedata r:id="rId14" o:title=""/>
              </v:shape>
            </w:pict>
          </mc:Fallback>
        </mc:AlternateContent>
      </w:r>
      <w:r>
        <w:rPr>
          <w:rFonts w:eastAsiaTheme="minorEastAsia"/>
        </w:rPr>
        <w:t>Vyjadrenie komplexných čísel v goniometrickom tvare</w:t>
      </w:r>
    </w:p>
    <w:p w14:paraId="5DCFB55F" w14:textId="62440C72" w:rsidR="004D1854" w:rsidRDefault="004D1854" w:rsidP="009B6B5B">
      <w:pPr>
        <w:pStyle w:val="Odsekzoznamu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φ</m:t>
        </m:r>
      </m:oMath>
      <w:r>
        <w:rPr>
          <w:rFonts w:eastAsiaTheme="minorEastAsia"/>
        </w:rPr>
        <w:t xml:space="preserve"> – amplitúda</w:t>
      </w:r>
    </w:p>
    <w:p w14:paraId="14D950B5" w14:textId="77777777" w:rsidR="004D1854" w:rsidRDefault="004D1854" w:rsidP="004D1854">
      <w:pPr>
        <w:rPr>
          <w:rFonts w:eastAsiaTheme="minorEastAsia"/>
        </w:rPr>
      </w:pPr>
    </w:p>
    <w:p w14:paraId="43C445FB" w14:textId="1718DD8F" w:rsidR="004D1854" w:rsidRPr="004D1854" w:rsidRDefault="004D1854" w:rsidP="004D1854">
      <w:pPr>
        <w:pStyle w:val="Odsekzoznamu"/>
        <w:numPr>
          <w:ilvl w:val="0"/>
          <w:numId w:val="1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z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</m:sSup>
        <m:r>
          <w:rPr>
            <w:rFonts w:ascii="Cambria Math" w:eastAsiaTheme="minorEastAsia" w:hAnsi="Cambria Math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a+bi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</m:sSup>
        <m:r>
          <w:rPr>
            <w:rFonts w:ascii="Cambria Math" w:eastAsiaTheme="minorEastAsia" w:hAnsi="Cambria Math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z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φ</m:t>
                        </m:r>
                      </m:e>
                    </m:func>
                    <m:r>
                      <w:rPr>
                        <w:rFonts w:ascii="Cambria Math" w:eastAsiaTheme="minorEastAsia" w:hAnsi="Cambria Math"/>
                        <w:lang w:val="en-US"/>
                      </w:rPr>
                      <m:t>+i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φ</m:t>
                        </m:r>
                      </m:e>
                    </m:func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</m:sSup>
        <m:r>
          <w:rPr>
            <w:rFonts w:ascii="Cambria Math" w:eastAsiaTheme="minorEastAsia" w:hAnsi="Cambria Math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z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</m:sSup>
        <m:r>
          <w:rPr>
            <w:rFonts w:ascii="Cambria Math" w:eastAsiaTheme="minorEastAsia" w:hAnsi="Cambria Math"/>
            <w:lang w:val="en-US"/>
          </w:rPr>
          <m:t>(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cos</m:t>
            </m:r>
          </m:fName>
          <m:e>
            <m:r>
              <w:rPr>
                <w:rFonts w:ascii="Cambria Math" w:eastAsiaTheme="minorEastAsia" w:hAnsi="Cambria Math"/>
                <w:lang w:val="en-US"/>
              </w:rPr>
              <m:t>nφ</m:t>
            </m:r>
          </m:e>
        </m:func>
        <m:r>
          <w:rPr>
            <w:rFonts w:ascii="Cambria Math" w:eastAsiaTheme="minorEastAsia" w:hAnsi="Cambria Math"/>
            <w:lang w:val="en-US"/>
          </w:rPr>
          <m:t>+i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sin</m:t>
            </m:r>
          </m:fName>
          <m:e>
            <m:r>
              <w:rPr>
                <w:rFonts w:ascii="Cambria Math" w:eastAsiaTheme="minorEastAsia" w:hAnsi="Cambria Math"/>
                <w:lang w:val="en-US"/>
              </w:rPr>
              <m:t>nφ</m:t>
            </m:r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</w:p>
    <w:sectPr w:rsidR="004D1854" w:rsidRPr="004D1854" w:rsidSect="001F40F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80798"/>
    <w:multiLevelType w:val="hybridMultilevel"/>
    <w:tmpl w:val="9578C6A6"/>
    <w:lvl w:ilvl="0" w:tplc="BAF254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04173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217"/>
    <w:rsid w:val="001F40F2"/>
    <w:rsid w:val="002A08CB"/>
    <w:rsid w:val="003A5040"/>
    <w:rsid w:val="004D1854"/>
    <w:rsid w:val="00953217"/>
    <w:rsid w:val="009B6B5B"/>
    <w:rsid w:val="00B63465"/>
    <w:rsid w:val="00B8548A"/>
    <w:rsid w:val="00C63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3B4C9"/>
  <w15:chartTrackingRefBased/>
  <w15:docId w15:val="{4918B502-5DDC-45B5-A88A-788E2DCB6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Pr>
      <w:lang w:val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1F40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1F40F2"/>
    <w:rPr>
      <w:rFonts w:asciiTheme="majorHAnsi" w:eastAsiaTheme="majorEastAsia" w:hAnsiTheme="majorHAnsi" w:cstheme="majorBidi"/>
      <w:spacing w:val="-10"/>
      <w:kern w:val="28"/>
      <w:sz w:val="56"/>
      <w:szCs w:val="56"/>
      <w:lang w:val="sk-SK"/>
    </w:rPr>
  </w:style>
  <w:style w:type="paragraph" w:styleId="Odsekzoznamu">
    <w:name w:val="List Paragraph"/>
    <w:basedOn w:val="Normlny"/>
    <w:uiPriority w:val="34"/>
    <w:qFormat/>
    <w:rsid w:val="00B63465"/>
    <w:pPr>
      <w:ind w:left="720"/>
      <w:contextualSpacing/>
    </w:pPr>
  </w:style>
  <w:style w:type="character" w:styleId="Zstupntext">
    <w:name w:val="Placeholder Text"/>
    <w:basedOn w:val="Predvolenpsmoodseku"/>
    <w:uiPriority w:val="99"/>
    <w:semiHidden/>
    <w:rsid w:val="0095321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5" Type="http://schemas.openxmlformats.org/officeDocument/2006/relationships/customXml" Target="ink/ink1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s\Documents\Vlastn&#233;%20&#353;abl&#243;ny%20bal&#237;ka%20Office\Blank%20enhanced.dotx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4T15:19:09.10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184 1 24575,'0'3'0,"-1"8"0,0 1 0,1 0 0,1-1 0,0 1 0,1-1 0,0 1 0,0-1 0,1 0 0,1 0 0,0 0 0,9 16 0,-10-21 0,0 0 0,1 0 0,0-1 0,0 0 0,0 1 0,0-1 0,1-1 0,0 1 0,0-1 0,0 0 0,1 0 0,-1 0 0,1-1 0,0 0 0,0 0 0,0-1 0,1 1 0,-1-1 0,0-1 0,9 2 0,15 2 0,-11-1 0,0-1 0,0-1 0,1-1 0,-1-1 0,0 0 0,33-5 0,-48 3 0,0 1 0,0-1 0,0 0 0,0 0 0,0-1 0,-1 1 0,1-1 0,-1 1 0,1-1 0,-1 0 0,0-1 0,0 1 0,-1 0 0,1-1 0,-1 1 0,1-1 0,2-8 0,-1 5 0,-1-1 0,0 1 0,-1-1 0,0 1 0,0-1 0,-1 0 0,0 0 0,0 0 0,-1-9 0,-1 15 0,0 0 0,1-1 0,-1 1 0,0 0 0,-1 0 0,1 0 0,0 0 0,-1 0 0,1 0 0,-1 0 0,1 1 0,-1-1 0,0 0 0,0 1 0,0-1 0,0 1 0,0 0 0,0 0 0,0 0 0,0 0 0,-1 0 0,1 0 0,0 0 0,-1 1 0,1-1 0,0 1 0,-1 0 0,1 0 0,-5 0 0,1-1 0,0 1 0,0-1 0,0 1 0,0 1 0,0-1 0,1 1 0,-1 0 0,0 0 0,0 1 0,0 0 0,-7 3 0,7 0 0,-1 0 0,1 0 0,0 0 0,0 1 0,0 0 0,1 0 0,0 1 0,0-1 0,0 1 0,-3 9 0,-1 3 0,1 0 0,-7 32 0,9-31 0,0-1 0,-1 1 0,-11 21 0,7-24 0,-1 0 0,-1 0 0,0-1 0,-1-1 0,-1 0 0,0-1 0,-1 0 0,-1-1 0,0-1 0,-1-1 0,-22 11 0,5 0-49,29-17-60,0-1-1,0 0 0,0 0 1,-1 0-1,0-1 0,0 0 0,0 0 1,0-1-1,0 0 0,-1 0 1,-7 1-1,4-3-6716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4T15:18:51.4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24575,'4'1'0,"0"1"0,0-1 0,0 1 0,0 0 0,0 0 0,-1 1 0,1-1 0,-1 1 0,1-1 0,2 5 0,12 7 0,-13-11 0,0 1 0,0-1 0,0 1 0,0 1 0,-1-1 0,0 1 0,0-1 0,0 1 0,0 1 0,-1-1 0,3 6 0,21 64 0,-24-62 0,1 1 0,1-1 0,0 0 0,1 0 0,9 17 0,-6-16 0,-1 0 0,-1 1 0,0 0 0,-1 0 0,-1 1 0,0 0 0,-1-1 0,-1 2 0,2 23 0,-1 18 0,-7 79 0,0-38 0,3 7-1365,0-84-5461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4T15:26:34.16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50 24575,'16'-1'0,"1"0"0,29-8 0,29-2 0,-35 10 0,76-11 0,-60 5 0,1 2 0,0 3 0,60 5 0,-6-1 0,574-2 0,-666 1 0,1 1 0,28 7 0,-28-5 0,1-1 0,26 2 0,1-4 0,87 13 0,-66-6 0,20 3 0,-65-6 0,1-2 0,47 0 0,-47-3 0,0 1 0,47 9 0,-31-4 0,0-1 0,0-2 0,0-2 0,43-5 0,13 2 0,631 2-1365,-709 0-5461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4T15:27:04.88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24575,'20'17'0,"0"-1"0,2-1 0,0-1 0,0-1 0,2-1 0,-1-1 0,33 11 0,35 18 0,-62-28 0,45 15 0,-49-20 0,-1 1 0,0 2 0,26 14 0,127 65 0,-149-74 0,2-1 0,48 16 0,4 1 0,-9-2 0,-37-15 0,56 29 0,-68-31 0,1-1 0,1-1 0,46 11 0,33 13 0,-60-18 0,55 13 0,-64-20 0,-8-2 0,-8-2 0,0 0 0,27 13 0,-22-9 0,0 0 0,53 10 0,-55-15 0,0 1 0,0 2 0,-1 0 0,34 16 0,-39-15 0,1-1 0,0-1 0,0 0 0,23 3 0,-23-5 0,0 0 0,1 2 0,30 13 0,-48-19 0,-1 0 0,1 0 0,-1 0 0,1 1 0,-1-1 0,0 0 0,1 0 0,-1 1 0,1-1 0,-1 0 0,0 0 0,1 1 0,-1-1 0,0 0 0,1 1 0,-1-1 0,0 0 0,0 1 0,1-1 0,-1 1 0,0-1 0,0 0 0,0 1 0,0-1 0,0 1 0,1-1 0,-1 1 0,0-1 0,0 1 0,0-1 0,0 0 0,0 1 0,0 0 0,-13 11 0,-23 2 0,-103 7 0,-33-3 0,140-13 0,-1-3 0,-57-1 0,-20 1 0,50 8 0,-13 1 0,49-8 0,0 0 0,0 2 0,1 0 0,-29 11 0,22-6 0,-57 10 0,-47 7 0,-1 12-1365,118-36-5461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4T15:27:07.9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67 1 24575,'-3'0'0,"-2"3"0,0 6 0,1 5 0,2 3 0,-4-1 0,0 1 0,1 1 0,-3-3 0,1 0 0,1 2 0,1 1 0,2 1 0,2-2-8191</inkml:trace>
  <inkml:trace contextRef="#ctx0" brushRef="#br0" timeOffset="671.33">0 219 24575,'2'2'0,"-1"0"0,1 0 0,-1 0 0,1-1 0,0 1 0,0 0 0,-1-1 0,1 1 0,0-1 0,0 0 0,1 0 0,-1 0 0,0 0 0,0 0 0,0 0 0,1 0 0,3 0 0,10 5 0,-6 0 0,0 0 0,0-1 0,1-1 0,0 0 0,0 0 0,0-1 0,14 2 0,131 39 0,-139-40-1365,-3 1-5461</inkml:trace>
</inkml:ink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Blank enhanced.dotx</Template>
  <TotalTime>0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Varga</dc:creator>
  <cp:keywords/>
  <dc:description/>
  <cp:lastModifiedBy>Tomas Varga</cp:lastModifiedBy>
  <cp:revision>2</cp:revision>
  <dcterms:created xsi:type="dcterms:W3CDTF">2023-05-04T15:30:00Z</dcterms:created>
  <dcterms:modified xsi:type="dcterms:W3CDTF">2023-05-04T15:30:00Z</dcterms:modified>
</cp:coreProperties>
</file>