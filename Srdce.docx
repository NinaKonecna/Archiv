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2CD2" w14:textId="2F3743FA" w:rsidR="003A5040" w:rsidRDefault="004E23A4" w:rsidP="001F40F2">
      <w:pPr>
        <w:pStyle w:val="Nzov"/>
        <w:jc w:val="center"/>
      </w:pPr>
      <w:r>
        <w:t>Srdce</w:t>
      </w:r>
    </w:p>
    <w:p w14:paraId="52D12FDB" w14:textId="77777777" w:rsidR="00B63465" w:rsidRDefault="00B63465" w:rsidP="00B63465"/>
    <w:p w14:paraId="3E25CDE9" w14:textId="5CCE7F6B" w:rsidR="00B63465" w:rsidRDefault="004E23A4" w:rsidP="00B63465">
      <w:pPr>
        <w:pStyle w:val="Odsekzoznamu"/>
        <w:numPr>
          <w:ilvl w:val="0"/>
          <w:numId w:val="1"/>
        </w:numPr>
      </w:pPr>
      <w:r>
        <w:t xml:space="preserve">Latinsky: </w:t>
      </w:r>
      <w:r w:rsidRPr="004E23A4">
        <w:rPr>
          <w:b/>
          <w:bCs/>
        </w:rPr>
        <w:t>Cor/Cardium</w:t>
      </w:r>
    </w:p>
    <w:p w14:paraId="3AF7FFF0" w14:textId="06A44E92" w:rsidR="004E23A4" w:rsidRDefault="00351BA1" w:rsidP="00B63465">
      <w:pPr>
        <w:pStyle w:val="Odsekzoznamu"/>
        <w:numPr>
          <w:ilvl w:val="0"/>
          <w:numId w:val="1"/>
        </w:numPr>
      </w:pPr>
      <w:r>
        <w:t xml:space="preserve">Funguje ako </w:t>
      </w:r>
      <w:r>
        <w:rPr>
          <w:b/>
          <w:bCs/>
        </w:rPr>
        <w:t>pumpa</w:t>
      </w:r>
    </w:p>
    <w:p w14:paraId="6866EA37" w14:textId="73EC0616" w:rsidR="00351BA1" w:rsidRDefault="00351BA1" w:rsidP="00B63465">
      <w:pPr>
        <w:pStyle w:val="Odsekzoznamu"/>
        <w:numPr>
          <w:ilvl w:val="0"/>
          <w:numId w:val="1"/>
        </w:numPr>
      </w:pPr>
      <w:r>
        <w:t xml:space="preserve">Je to </w:t>
      </w:r>
      <w:r>
        <w:rPr>
          <w:b/>
          <w:bCs/>
        </w:rPr>
        <w:t xml:space="preserve">dutý svalový orgán </w:t>
      </w:r>
      <w:r>
        <w:t>kužeľovitého tvaru (hrot smeru vľavo nadol)</w:t>
      </w:r>
    </w:p>
    <w:p w14:paraId="40B2685D" w14:textId="742EA59F" w:rsidR="00351BA1" w:rsidRDefault="00351BA1" w:rsidP="00B63465">
      <w:pPr>
        <w:pStyle w:val="Odsekzoznamu"/>
        <w:numPr>
          <w:ilvl w:val="0"/>
          <w:numId w:val="1"/>
        </w:numPr>
      </w:pPr>
      <w:r>
        <w:t>Hmotnosť 280g-320g</w:t>
      </w:r>
    </w:p>
    <w:p w14:paraId="3C94C590" w14:textId="1D42D318" w:rsidR="00351BA1" w:rsidRDefault="00351BA1" w:rsidP="00B63465">
      <w:pPr>
        <w:pStyle w:val="Odsekzoznamu"/>
        <w:numPr>
          <w:ilvl w:val="0"/>
          <w:numId w:val="1"/>
        </w:numPr>
      </w:pPr>
      <w:r>
        <w:t>Meria cca 14cm (veľkosť pästi dospelého človeka)</w:t>
      </w:r>
    </w:p>
    <w:p w14:paraId="27A8FE6F" w14:textId="17A44A59" w:rsidR="00351BA1" w:rsidRDefault="00C35657" w:rsidP="00B63465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1E3D5D9" wp14:editId="32EC6A5C">
            <wp:simplePos x="0" y="0"/>
            <wp:positionH relativeFrom="margin">
              <wp:posOffset>4297223</wp:posOffset>
            </wp:positionH>
            <wp:positionV relativeFrom="paragraph">
              <wp:posOffset>196265</wp:posOffset>
            </wp:positionV>
            <wp:extent cx="1850508" cy="2174347"/>
            <wp:effectExtent l="0" t="0" r="0" b="0"/>
            <wp:wrapNone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brightnessContrast bright="31000" contrast="6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7" t="33488" r="10658" b="1603"/>
                    <a:stretch/>
                  </pic:blipFill>
                  <pic:spPr bwMode="auto">
                    <a:xfrm>
                      <a:off x="0" y="0"/>
                      <a:ext cx="1850508" cy="217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BA1">
        <w:rPr>
          <w:b/>
          <w:bCs/>
        </w:rPr>
        <w:t xml:space="preserve">Uloženie </w:t>
      </w:r>
      <w:r w:rsidR="00351BA1">
        <w:t>– v hrudnej dutine medzi pľúcami vo väzivovom vaku – osrdcovníku (=</w:t>
      </w:r>
      <w:proofErr w:type="spellStart"/>
      <w:r w:rsidR="00351BA1">
        <w:t>Perikardium</w:t>
      </w:r>
      <w:proofErr w:type="spellEnd"/>
      <w:r w:rsidR="00351BA1">
        <w:t>)</w:t>
      </w:r>
    </w:p>
    <w:p w14:paraId="3C0E59E7" w14:textId="2439F145" w:rsidR="00351BA1" w:rsidRDefault="00351BA1" w:rsidP="00351BA1"/>
    <w:p w14:paraId="1A109D2F" w14:textId="37246B81" w:rsidR="007A365A" w:rsidRPr="007A365A" w:rsidRDefault="00351BA1" w:rsidP="007A365A">
      <w:pPr>
        <w:pStyle w:val="Odsekzoznamu"/>
        <w:numPr>
          <w:ilvl w:val="0"/>
          <w:numId w:val="1"/>
        </w:numPr>
        <w:rPr>
          <w:b/>
          <w:bCs/>
        </w:rPr>
      </w:pPr>
      <w:r w:rsidRPr="00351BA1">
        <w:rPr>
          <w:b/>
          <w:bCs/>
        </w:rPr>
        <w:t>Stavba</w:t>
      </w:r>
    </w:p>
    <w:p w14:paraId="1C0B2BD2" w14:textId="4DB44412" w:rsidR="00351BA1" w:rsidRDefault="00351BA1" w:rsidP="00351BA1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Orgán tvorený špeciálnou svalovinou – </w:t>
      </w:r>
      <w:r w:rsidRPr="00351BA1">
        <w:rPr>
          <w:b/>
          <w:bCs/>
        </w:rPr>
        <w:t>srdcová svalovina</w:t>
      </w:r>
    </w:p>
    <w:p w14:paraId="027A9042" w14:textId="38CCF551" w:rsidR="00351BA1" w:rsidRPr="00351BA1" w:rsidRDefault="00351BA1" w:rsidP="00351BA1">
      <w:pPr>
        <w:pStyle w:val="Odsekzoznamu"/>
        <w:numPr>
          <w:ilvl w:val="1"/>
          <w:numId w:val="1"/>
        </w:numPr>
        <w:rPr>
          <w:b/>
          <w:bCs/>
        </w:rPr>
      </w:pPr>
      <w:r>
        <w:t> Skladá sa z 2 polovíc:</w:t>
      </w:r>
    </w:p>
    <w:p w14:paraId="1AA581AD" w14:textId="7E1A7292" w:rsidR="00351BA1" w:rsidRDefault="00351BA1" w:rsidP="00351BA1">
      <w:pPr>
        <w:pStyle w:val="Odsekzoznamu"/>
        <w:numPr>
          <w:ilvl w:val="2"/>
          <w:numId w:val="1"/>
        </w:numPr>
        <w:rPr>
          <w:b/>
          <w:bCs/>
        </w:rPr>
      </w:pPr>
      <w:r w:rsidRPr="00351BA1">
        <w:rPr>
          <w:b/>
          <w:bCs/>
        </w:rPr>
        <w:t>Pravá (Dexter)</w:t>
      </w:r>
    </w:p>
    <w:p w14:paraId="57AA47A5" w14:textId="0E1EB4E5" w:rsidR="00351BA1" w:rsidRPr="00351BA1" w:rsidRDefault="00351BA1" w:rsidP="00351BA1">
      <w:pPr>
        <w:pStyle w:val="Odsekzoznamu"/>
        <w:numPr>
          <w:ilvl w:val="3"/>
          <w:numId w:val="1"/>
        </w:numPr>
        <w:rPr>
          <w:b/>
          <w:bCs/>
        </w:rPr>
      </w:pPr>
      <w:r>
        <w:t>Komora (Ventriculus)</w:t>
      </w:r>
    </w:p>
    <w:p w14:paraId="51EB3649" w14:textId="3803BE5D" w:rsidR="00351BA1" w:rsidRDefault="00351BA1" w:rsidP="00351BA1">
      <w:pPr>
        <w:pStyle w:val="Odsekzoznamu"/>
        <w:numPr>
          <w:ilvl w:val="3"/>
          <w:numId w:val="1"/>
        </w:numPr>
        <w:rPr>
          <w:b/>
          <w:bCs/>
        </w:rPr>
      </w:pPr>
      <w:r>
        <w:t>Predsieň (Atrium)</w:t>
      </w:r>
    </w:p>
    <w:p w14:paraId="31096632" w14:textId="0091B361" w:rsidR="00351BA1" w:rsidRDefault="00351BA1" w:rsidP="00351BA1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Ľavá (Sinister)</w:t>
      </w:r>
    </w:p>
    <w:p w14:paraId="0B86BD3E" w14:textId="04B69CB5" w:rsidR="00351BA1" w:rsidRPr="00351BA1" w:rsidRDefault="00351BA1" w:rsidP="00351BA1">
      <w:pPr>
        <w:pStyle w:val="Odsekzoznamu"/>
        <w:numPr>
          <w:ilvl w:val="3"/>
          <w:numId w:val="1"/>
        </w:numPr>
        <w:rPr>
          <w:b/>
          <w:bCs/>
        </w:rPr>
      </w:pPr>
      <w:r>
        <w:t>Komora (Ventriculus)</w:t>
      </w:r>
    </w:p>
    <w:p w14:paraId="4B169CCF" w14:textId="602C0FE4" w:rsidR="00351BA1" w:rsidRDefault="00351BA1" w:rsidP="00351BA1">
      <w:pPr>
        <w:pStyle w:val="Odsekzoznamu"/>
        <w:numPr>
          <w:ilvl w:val="3"/>
          <w:numId w:val="1"/>
        </w:numPr>
        <w:rPr>
          <w:b/>
          <w:bCs/>
        </w:rPr>
      </w:pPr>
      <w:r>
        <w:t>Predsieň (Atrium)</w:t>
      </w:r>
    </w:p>
    <w:p w14:paraId="590D6B2A" w14:textId="10664AA2" w:rsidR="00351BA1" w:rsidRPr="00351BA1" w:rsidRDefault="00351BA1" w:rsidP="00351BA1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Medzi predsieňami a komorami sa nachádzajú </w:t>
      </w:r>
      <w:r w:rsidRPr="00351BA1">
        <w:rPr>
          <w:b/>
          <w:bCs/>
        </w:rPr>
        <w:t>chlopne</w:t>
      </w:r>
      <w:r>
        <w:t xml:space="preserve">: </w:t>
      </w:r>
    </w:p>
    <w:p w14:paraId="727A190D" w14:textId="524F9288" w:rsidR="00351BA1" w:rsidRPr="00351BA1" w:rsidRDefault="00C35657" w:rsidP="00351BA1">
      <w:pPr>
        <w:pStyle w:val="Odsekzoznamu"/>
        <w:numPr>
          <w:ilvl w:val="2"/>
          <w:numId w:val="1"/>
        </w:numPr>
        <w:rPr>
          <w:b/>
          <w:bCs/>
        </w:rPr>
      </w:pPr>
      <w:r w:rsidRPr="007A365A"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577E4862" wp14:editId="6A3FF9E2">
            <wp:simplePos x="0" y="0"/>
            <wp:positionH relativeFrom="margin">
              <wp:posOffset>5063795</wp:posOffset>
            </wp:positionH>
            <wp:positionV relativeFrom="paragraph">
              <wp:posOffset>8712</wp:posOffset>
            </wp:positionV>
            <wp:extent cx="2005965" cy="632460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bright="72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51" t="84926" r="3886" b="4323"/>
                    <a:stretch/>
                  </pic:blipFill>
                  <pic:spPr bwMode="auto">
                    <a:xfrm>
                      <a:off x="0" y="0"/>
                      <a:ext cx="2005965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51BA1">
        <w:t xml:space="preserve">Medzi PP a PK sa nachádza </w:t>
      </w:r>
      <w:r w:rsidR="00351BA1" w:rsidRPr="00351BA1">
        <w:rPr>
          <w:b/>
          <w:bCs/>
        </w:rPr>
        <w:t>3-cípa chlopňa (Valva Tricuspidalis)</w:t>
      </w:r>
    </w:p>
    <w:p w14:paraId="6C016FF0" w14:textId="1D0C9F92" w:rsidR="00351BA1" w:rsidRPr="00351BA1" w:rsidRDefault="00351BA1" w:rsidP="00351BA1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Medzi ĽP a ĽK sa nachádza </w:t>
      </w:r>
      <w:r w:rsidRPr="00351BA1">
        <w:rPr>
          <w:b/>
          <w:bCs/>
        </w:rPr>
        <w:t>2-cípa chlopňa (Valva Bicuspidalis)</w:t>
      </w:r>
    </w:p>
    <w:p w14:paraId="20F2924E" w14:textId="6943DEB4" w:rsidR="00351BA1" w:rsidRPr="00236DBB" w:rsidRDefault="00351BA1" w:rsidP="00351BA1">
      <w:pPr>
        <w:pStyle w:val="Odsekzoznamu"/>
        <w:numPr>
          <w:ilvl w:val="2"/>
          <w:numId w:val="1"/>
        </w:numPr>
        <w:rPr>
          <w:b/>
          <w:bCs/>
        </w:rPr>
      </w:pPr>
      <w:r>
        <w:t>Funkcia chlopní: Zabraňujú spätnému toku krvi</w:t>
      </w:r>
    </w:p>
    <w:p w14:paraId="6B1E9457" w14:textId="4EE21514" w:rsidR="00236DBB" w:rsidRDefault="00236DBB" w:rsidP="00236DBB">
      <w:pPr>
        <w:rPr>
          <w:b/>
          <w:bCs/>
        </w:rPr>
      </w:pPr>
    </w:p>
    <w:p w14:paraId="06997FBF" w14:textId="2FA191EA" w:rsidR="00236DBB" w:rsidRDefault="00236DBB" w:rsidP="00236DBB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Stena srdca</w:t>
      </w:r>
    </w:p>
    <w:p w14:paraId="5E943D0A" w14:textId="2318DF0C" w:rsidR="00236DBB" w:rsidRPr="00236DBB" w:rsidRDefault="00236DBB" w:rsidP="00236DBB">
      <w:pPr>
        <w:pStyle w:val="Odsekzoznamu"/>
        <w:numPr>
          <w:ilvl w:val="2"/>
          <w:numId w:val="1"/>
        </w:numPr>
        <w:rPr>
          <w:b/>
          <w:bCs/>
        </w:rPr>
      </w:pPr>
      <w:r>
        <w:t>Skladá sa z 3 vrstiev:</w:t>
      </w:r>
    </w:p>
    <w:p w14:paraId="67B8ED1D" w14:textId="04964D70" w:rsidR="00236DBB" w:rsidRPr="00236DBB" w:rsidRDefault="00236DBB" w:rsidP="00236DBB">
      <w:pPr>
        <w:pStyle w:val="Odsekzoznamu"/>
        <w:numPr>
          <w:ilvl w:val="3"/>
          <w:numId w:val="1"/>
        </w:numPr>
        <w:rPr>
          <w:b/>
          <w:bCs/>
        </w:rPr>
      </w:pPr>
      <w:r>
        <w:t>Vonkajšia vrstva = EPIKARD</w:t>
      </w:r>
    </w:p>
    <w:p w14:paraId="15258161" w14:textId="417A7978" w:rsidR="00236DBB" w:rsidRPr="00236DBB" w:rsidRDefault="00236DBB" w:rsidP="00236DBB">
      <w:pPr>
        <w:pStyle w:val="Odsekzoznamu"/>
        <w:numPr>
          <w:ilvl w:val="3"/>
          <w:numId w:val="1"/>
        </w:numPr>
        <w:rPr>
          <w:b/>
          <w:bCs/>
        </w:rPr>
      </w:pPr>
      <w:r>
        <w:t>Stredná vrstva = MYOKARD – zabezpečuje činnosť srdca, je to vodivé tkanivo</w:t>
      </w:r>
    </w:p>
    <w:p w14:paraId="2D6A7FF5" w14:textId="11B2DA20" w:rsidR="00236DBB" w:rsidRPr="000365BB" w:rsidRDefault="00236DBB" w:rsidP="00236DBB">
      <w:pPr>
        <w:pStyle w:val="Odsekzoznamu"/>
        <w:numPr>
          <w:ilvl w:val="3"/>
          <w:numId w:val="1"/>
        </w:numPr>
        <w:rPr>
          <w:b/>
          <w:bCs/>
        </w:rPr>
      </w:pPr>
      <w:r>
        <w:t>Vnútorná vrstva = ENDOKARD – vystiela vnútro a tvorí cípovité chlopne</w:t>
      </w:r>
    </w:p>
    <w:p w14:paraId="1566A8A3" w14:textId="075F0C3A" w:rsidR="000365BB" w:rsidRDefault="000365BB" w:rsidP="000365BB">
      <w:pPr>
        <w:rPr>
          <w:b/>
          <w:bCs/>
        </w:rPr>
      </w:pPr>
    </w:p>
    <w:p w14:paraId="6464B66E" w14:textId="237EACDA" w:rsidR="000365BB" w:rsidRDefault="000365BB" w:rsidP="000365BB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Prietok krvi srdcom</w:t>
      </w:r>
    </w:p>
    <w:p w14:paraId="4DB9E47C" w14:textId="788E17B6" w:rsidR="000365BB" w:rsidRDefault="000365BB" w:rsidP="000365BB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Deje sa prostredníctvom </w:t>
      </w:r>
      <w:r w:rsidRPr="000365BB">
        <w:rPr>
          <w:b/>
          <w:bCs/>
        </w:rPr>
        <w:t>ciev</w:t>
      </w:r>
    </w:p>
    <w:p w14:paraId="7E3086A4" w14:textId="2208D512" w:rsidR="000365BB" w:rsidRPr="000365BB" w:rsidRDefault="000365BB" w:rsidP="000365BB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Cievy </w:t>
      </w:r>
      <w:r>
        <w:t>poznáme:</w:t>
      </w:r>
    </w:p>
    <w:p w14:paraId="47E2E091" w14:textId="13EF8DA1" w:rsidR="000365BB" w:rsidRDefault="000365BB" w:rsidP="000365B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Tepny (=Artérie) </w:t>
      </w:r>
      <w:r w:rsidR="00573ABC">
        <w:t>–</w:t>
      </w:r>
      <w:r>
        <w:t xml:space="preserve"> </w:t>
      </w:r>
      <w:r w:rsidR="00573ABC">
        <w:t xml:space="preserve">majú hrubšiu stenu, pri porezaní krv strieka (je tam vyšší tlak) (napr. Aorta), Vychádzajú </w:t>
      </w:r>
      <w:r w:rsidR="00573ABC" w:rsidRPr="00573ABC">
        <w:rPr>
          <w:b/>
          <w:bCs/>
        </w:rPr>
        <w:t>zo</w:t>
      </w:r>
      <w:r w:rsidR="00573ABC">
        <w:t xml:space="preserve"> srdca, vedú </w:t>
      </w:r>
      <w:r w:rsidR="00573ABC">
        <w:rPr>
          <w:b/>
          <w:bCs/>
        </w:rPr>
        <w:t xml:space="preserve">okysličenú </w:t>
      </w:r>
      <w:r w:rsidR="00573ABC">
        <w:t>krv</w:t>
      </w:r>
    </w:p>
    <w:p w14:paraId="121C9759" w14:textId="3541101F" w:rsidR="00573ABC" w:rsidRPr="00573ABC" w:rsidRDefault="000365BB" w:rsidP="00573ABC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Žily (=Vény)</w:t>
      </w:r>
      <w:r w:rsidR="00573ABC">
        <w:rPr>
          <w:b/>
          <w:bCs/>
        </w:rPr>
        <w:t xml:space="preserve"> </w:t>
      </w:r>
      <w:r w:rsidR="00573ABC">
        <w:t xml:space="preserve">– tenšie steny, pri porezaní tečú (napr. horná/dolná dutá žila), vstupujú </w:t>
      </w:r>
      <w:r w:rsidR="00573ABC">
        <w:rPr>
          <w:b/>
          <w:bCs/>
        </w:rPr>
        <w:t xml:space="preserve">do </w:t>
      </w:r>
      <w:r w:rsidR="00573ABC">
        <w:t xml:space="preserve">srdca, vedú </w:t>
      </w:r>
      <w:r w:rsidR="00573ABC">
        <w:rPr>
          <w:b/>
          <w:bCs/>
        </w:rPr>
        <w:t xml:space="preserve">odkysličenú </w:t>
      </w:r>
      <w:r w:rsidR="00573ABC">
        <w:t>krv</w:t>
      </w:r>
    </w:p>
    <w:p w14:paraId="3A2713AA" w14:textId="33F243D1" w:rsidR="000365BB" w:rsidRPr="00573ABC" w:rsidRDefault="000365BB" w:rsidP="000365B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Vlásočnice (=Kapiláry)</w:t>
      </w:r>
      <w:r w:rsidR="00573ABC">
        <w:rPr>
          <w:b/>
          <w:bCs/>
        </w:rPr>
        <w:t xml:space="preserve"> </w:t>
      </w:r>
      <w:r w:rsidR="00573ABC">
        <w:t>– najmenšie cievy, ktoré odvádzajú krv alebo privádzajú krv k najmenším bunkám tela</w:t>
      </w:r>
    </w:p>
    <w:p w14:paraId="70206EFB" w14:textId="6E24DF9A" w:rsidR="00573ABC" w:rsidRDefault="00573ABC" w:rsidP="000365BB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Srdce je vyživované pomocou </w:t>
      </w:r>
      <w:r>
        <w:rPr>
          <w:b/>
          <w:bCs/>
        </w:rPr>
        <w:t xml:space="preserve">Koronárnych </w:t>
      </w:r>
      <w:r w:rsidRPr="00573ABC">
        <w:rPr>
          <w:b/>
          <w:bCs/>
        </w:rPr>
        <w:t>ciev</w:t>
      </w:r>
    </w:p>
    <w:p w14:paraId="17A311C1" w14:textId="6A83FE27" w:rsidR="00573ABC" w:rsidRDefault="00573ABC" w:rsidP="00573ABC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Činnosť srdca zahŕňa 2 fázy:</w:t>
      </w:r>
    </w:p>
    <w:p w14:paraId="64BA1946" w14:textId="4D6C49CB" w:rsidR="00573ABC" w:rsidRDefault="00573ABC" w:rsidP="00573ABC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Sťah (=Zmrštenie) – </w:t>
      </w:r>
      <w:r>
        <w:rPr>
          <w:b/>
          <w:bCs/>
        </w:rPr>
        <w:t>Systola</w:t>
      </w:r>
    </w:p>
    <w:p w14:paraId="5FF72239" w14:textId="18AA61B0" w:rsidR="00573ABC" w:rsidRDefault="00573ABC" w:rsidP="00573ABC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Ochabnutie – </w:t>
      </w:r>
      <w:r>
        <w:rPr>
          <w:b/>
          <w:bCs/>
        </w:rPr>
        <w:t>Diastola</w:t>
      </w:r>
    </w:p>
    <w:p w14:paraId="411A4FEB" w14:textId="6A587DF1" w:rsidR="00573ABC" w:rsidRPr="00573ABC" w:rsidRDefault="00573ABC" w:rsidP="00573ABC">
      <w:pPr>
        <w:pStyle w:val="Odsekzoznamu"/>
        <w:numPr>
          <w:ilvl w:val="2"/>
          <w:numId w:val="1"/>
        </w:numPr>
        <w:rPr>
          <w:b/>
          <w:bCs/>
        </w:rPr>
      </w:pPr>
      <w:r>
        <w:t>Srdcový cyklus začína sťahom predsiene a pokračuje sťahom komôr</w:t>
      </w:r>
    </w:p>
    <w:p w14:paraId="5FE47897" w14:textId="77777777" w:rsidR="00573ABC" w:rsidRPr="00573ABC" w:rsidRDefault="00573ABC" w:rsidP="00573ABC">
      <w:pPr>
        <w:rPr>
          <w:b/>
          <w:bCs/>
        </w:rPr>
      </w:pPr>
    </w:p>
    <w:p w14:paraId="1CD982A2" w14:textId="53D11BD7" w:rsidR="00573ABC" w:rsidRPr="00573ABC" w:rsidRDefault="00573ABC" w:rsidP="00573ABC">
      <w:pPr>
        <w:pStyle w:val="Odsekzoznamu"/>
        <w:numPr>
          <w:ilvl w:val="2"/>
          <w:numId w:val="1"/>
        </w:numPr>
        <w:rPr>
          <w:b/>
          <w:bCs/>
        </w:rPr>
      </w:pPr>
      <w:r>
        <w:t>Vonkajší prejav činnosti srdca:</w:t>
      </w:r>
    </w:p>
    <w:p w14:paraId="1825EF1C" w14:textId="570CCAA8" w:rsidR="00573ABC" w:rsidRPr="00573ABC" w:rsidRDefault="00573ABC" w:rsidP="00573ABC">
      <w:pPr>
        <w:pStyle w:val="Odsekzoznamu"/>
        <w:numPr>
          <w:ilvl w:val="3"/>
          <w:numId w:val="1"/>
        </w:numPr>
        <w:rPr>
          <w:b/>
          <w:bCs/>
        </w:rPr>
      </w:pPr>
      <w:r>
        <w:t>Ozvy</w:t>
      </w:r>
    </w:p>
    <w:p w14:paraId="20C77982" w14:textId="512D69AC" w:rsidR="00573ABC" w:rsidRPr="00573ABC" w:rsidRDefault="00573ABC" w:rsidP="00573ABC">
      <w:pPr>
        <w:pStyle w:val="Odsekzoznamu"/>
        <w:numPr>
          <w:ilvl w:val="3"/>
          <w:numId w:val="1"/>
        </w:numPr>
        <w:rPr>
          <w:b/>
          <w:bCs/>
        </w:rPr>
      </w:pPr>
      <w:r>
        <w:t>Tep</w:t>
      </w:r>
    </w:p>
    <w:p w14:paraId="563BD4AF" w14:textId="2699E3A5" w:rsidR="00573ABC" w:rsidRPr="00573ABC" w:rsidRDefault="00573ABC" w:rsidP="00573ABC">
      <w:pPr>
        <w:pStyle w:val="Odsekzoznamu"/>
        <w:numPr>
          <w:ilvl w:val="3"/>
          <w:numId w:val="1"/>
        </w:numPr>
        <w:rPr>
          <w:b/>
          <w:bCs/>
        </w:rPr>
      </w:pPr>
      <w:r>
        <w:t>Zmena Elektrických prúdov</w:t>
      </w:r>
    </w:p>
    <w:p w14:paraId="78BEF38D" w14:textId="1E04E5E6" w:rsidR="00573ABC" w:rsidRDefault="00573ABC" w:rsidP="00573ABC">
      <w:pPr>
        <w:rPr>
          <w:b/>
          <w:bCs/>
        </w:rPr>
      </w:pPr>
    </w:p>
    <w:p w14:paraId="3CF461A7" w14:textId="7A4F7F17" w:rsidR="00573ABC" w:rsidRDefault="00800A3A" w:rsidP="00573ABC">
      <w:pPr>
        <w:pStyle w:val="Odsekzoznamu"/>
        <w:numPr>
          <w:ilvl w:val="0"/>
          <w:numId w:val="1"/>
        </w:numPr>
        <w:rPr>
          <w:b/>
          <w:bCs/>
        </w:rPr>
      </w:pP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40FFB" wp14:editId="5C1E3625">
                <wp:simplePos x="0" y="0"/>
                <wp:positionH relativeFrom="column">
                  <wp:posOffset>5532831</wp:posOffset>
                </wp:positionH>
                <wp:positionV relativeFrom="paragraph">
                  <wp:posOffset>133731</wp:posOffset>
                </wp:positionV>
                <wp:extent cx="102870" cy="196850"/>
                <wp:effectExtent l="0" t="0" r="11430" b="1270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F4D6" w14:textId="01E061CF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40FFB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435.65pt;margin-top:10.55pt;width:8.1pt;height: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tYKgIAAEcEAAAOAAAAZHJzL2Uyb0RvYy54bWysU8uO0zAU3SPxD5b3NH2I0omajsqMipCq&#10;mZFaNGvXsZtItq+x3Sblj/gOfoxrJ+nAwAqxcW583+ccL29brchZOF+DKehkNKZEGA5lbY4F/bLf&#10;vFtQ4gMzJVNgREEvwtPb1ds3y8bmYgoVqFI4gkWMzxtb0CoEm2eZ55XQzI/ACoNOCU6zgL/umJWO&#10;NVhdq2w6Hs+zBlxpHXDhPd7ed066SvWlFDw8SulFIKqgOFtIp0vnIZ7Zasnyo2O2qnk/BvuHKTSr&#10;DTa9lrpngZGTq/8opWvuwIMMIw46AylrLtIOuM1k/GqbXcWsSLsgON5eYfL/ryx/OD85UpcFnVFi&#10;mEaK9qINcP7xnVhQgswiRI31OUbuLMaG9iO0SPVw7/Eybt5Kp+MXdyLoR7AvV4CxIuExaTxdfEAP&#10;R9fkZr54nwjIXpKt8+GTAE2iUVCH/CVY2XnrAw6CoUNI7GVgUyuVOFSGNAWdz7Dkbx7MUAYT4wrd&#10;qNEK7aHt9zpAecG1HHTa8JZvamy+ZT48MYdiwHlR4OERD6kAm0BvUVKB+/a3+xiPHKGXkgbFVVD/&#10;9cScoER9NsheVOJguME4DIY56TtAvU7w6VieTExwQQ2mdKCfUffr2AVdzHDsVVAe3PBzFzqR48vh&#10;Yr1OYag4y8LW7CyPxSNMEcx9+8yc7REPSNUDDMJj+Svgu9gO4PUpgKwTKxHSDsceaVRrIqt/WfE5&#10;/Pqfol7e/+onAAAA//8DAFBLAwQUAAYACAAAACEAxZtQWOAAAAAJAQAADwAAAGRycy9kb3ducmV2&#10;LnhtbEyP0UrDMBSG7wXfIZyBdy5NZa50PR0iOKcwwc0HyJqzpmuTlCbr6tsbr/Ty8H/8/3eK9WQ6&#10;NtLgG2cRxDwBRrZyqrE1wtfh5T4D5oO0SnbOEsI3eViXtzeFzJW72k8a96FmscT6XCLoEPqcc19p&#10;MtLPXU82Zic3GBniOdRcDfIay03H0yR55EY2Ni5o2dOzpqrdXwzCpjmJw8fY1r1u314379vdeXsO&#10;iHez6WkFLNAU/mD41Y/qUEano7tY5VmHkC3FQ0QRUiGARSDLlgtgR4RFKoCXBf//QfkDAAD//wMA&#10;UEsBAi0AFAAGAAgAAAAhALaDOJL+AAAA4QEAABMAAAAAAAAAAAAAAAAAAAAAAFtDb250ZW50X1R5&#10;cGVzXS54bWxQSwECLQAUAAYACAAAACEAOP0h/9YAAACUAQAACwAAAAAAAAAAAAAAAAAvAQAAX3Jl&#10;bHMvLnJlbHNQSwECLQAUAAYACAAAACEAnCI7WCoCAABHBAAADgAAAAAAAAAAAAAAAAAuAgAAZHJz&#10;L2Uyb0RvYy54bWxQSwECLQAUAAYACAAAACEAxZtQWOAAAAAJAQAADwAAAAAAAAAAAAAAAACEBAAA&#10;ZHJzL2Rvd25yZXYueG1sUEsFBgAAAAAEAAQA8wAAAJEFAAAAAA==&#10;" filled="f" stroked="f" strokeweight=".5pt">
                <v:textbox inset="0,0,0,0">
                  <w:txbxContent>
                    <w:p w14:paraId="7FD3F4D6" w14:textId="01E061CF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E25F2" wp14:editId="68854233">
                <wp:simplePos x="0" y="0"/>
                <wp:positionH relativeFrom="column">
                  <wp:posOffset>5479576</wp:posOffset>
                </wp:positionH>
                <wp:positionV relativeFrom="paragraph">
                  <wp:posOffset>165498</wp:posOffset>
                </wp:positionV>
                <wp:extent cx="211540" cy="272955"/>
                <wp:effectExtent l="0" t="0" r="17145" b="1333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2729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98B85" id="Ovál 1" o:spid="_x0000_s1026" style="position:absolute;margin-left:431.45pt;margin-top:13.05pt;width:16.6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T8hAIAAIMFAAAOAAAAZHJzL2Uyb0RvYy54bWysVM1qGzEQvhf6DkL3Zr3GThqTdTAOKYWQ&#10;hDolZ1kr2aKSRpVkr9236bP0xTrSrtdJYyiUXnY1mvnmT9/M1fXOaLIVPiiwFS3PBpQIy6FWdlXR&#10;r0+3Hz5SEiKzNdNgRUX3ItDr6ft3V42biCGsQdfCE3Riw6RxFV3H6CZFEfhaGBbOwAmLSgnesIii&#10;XxW1Zw16N7oYDgbnRQO+dh64CAFvb1olnWb/UgoeH6QMIhJdUcwt5q/P32X6FtMrNll55taKd2mw&#10;f8jCMGUxaO/qhkVGNl69cWUU9xBAxjMOpgApFRe5BqymHPxRzWLNnMi1YHOC69sU/p9bfr999ETV&#10;+HaUWGbwiR62v35qUqbWNC5M0GLhHn0nBTymOnfSm/THCsgut3Pft1PsIuF4OSzL8QibzlE1vBhe&#10;jsfJZ3EEOx/iJwGGpENFhdbKhVQwm7DtXYit9cEqXQfQqr5VWmchkUTMtSdbhs+7XOWc0f8rK23/&#10;Boy7E0B0k5BFakFbdD7FvRbJn7ZfhMS+pTJzwpmxx2QY58LG867gbJ1gElPvgeUpoI6HZDrbBBOZ&#10;yT1wcAr4OmKPyFHBxh5slAV/ykH9rY/c2h+qb2tO5S+h3iNdPLRzFBy/Vfh0dyzER+ZxcPC1cRnE&#10;B/xIDU1FoTtRsgb/49R9skc+o5aSBgexouH7hnlBif5skemX5SiRKGZhNL4YouBfapYvNXZj5oBk&#10;QDZjdvmY7KM+HKUH84w7Y5aioopZjrEryqM/CPPYLgjcOlzMZtkMp9WxeGcXjifnqauJl0+7Z+Zd&#10;x9+IxL+Hw9C+4XBrm5AWZpsIUmWCH/va9RsnPU9Jt5XSKnkpZ6vj7pz+BgAA//8DAFBLAwQUAAYA&#10;CAAAACEAwvRthd4AAAAJAQAADwAAAGRycy9kb3ducmV2LnhtbEyPS0vEMBSF94L/IVzBnZM2SGg7&#10;vR1E7FZ0HNRl2mTajnmUJn34740rXV7OxznfLQ+b0WRRkx+cRUh3CRBlWycH2yGc3uq7DIgPwkqh&#10;nVUI38rDobq+KkUh3Wpf1XIMHYkl1hcCoQ9hLCj1ba+M8Ds3Khuzs5uMCPGcOionscZyoylLEk6N&#10;GGxc6MWoHnvVfh1ng1Bf/Jk916flfWxmqZ/Wz4+X7h7x9mZ72AMJagt/MPzqR3WoolPjZis90QgZ&#10;Z3lEERhPgUQgyzkD0iDwPAValfT/B9UPAAAA//8DAFBLAQItABQABgAIAAAAIQC2gziS/gAAAOEB&#10;AAATAAAAAAAAAAAAAAAAAAAAAABbQ29udGVudF9UeXBlc10ueG1sUEsBAi0AFAAGAAgAAAAhADj9&#10;If/WAAAAlAEAAAsAAAAAAAAAAAAAAAAALwEAAF9yZWxzLy5yZWxzUEsBAi0AFAAGAAgAAAAhAMpD&#10;9PyEAgAAgwUAAA4AAAAAAAAAAAAAAAAALgIAAGRycy9lMm9Eb2MueG1sUEsBAi0AFAAGAAgAAAAh&#10;AML0bYXeAAAACQEAAA8AAAAAAAAAAAAAAAAA3gQAAGRycy9kb3ducmV2LnhtbFBLBQYAAAAABAAE&#10;APMAAADpBQAAAAA=&#10;" fillcolor="white [3212]" strokecolor="black [3213]" strokeweight="1pt">
                <v:stroke joinstyle="miter"/>
              </v:oval>
            </w:pict>
          </mc:Fallback>
        </mc:AlternateContent>
      </w:r>
      <w:r w:rsidR="00573ABC">
        <w:rPr>
          <w:b/>
          <w:bCs/>
        </w:rPr>
        <w:t>Fylogenéza srdca stavovcov:</w:t>
      </w:r>
    </w:p>
    <w:p w14:paraId="67A9D6D6" w14:textId="324721B0" w:rsidR="00573ABC" w:rsidRDefault="00800A3A" w:rsidP="00573ABC">
      <w:pPr>
        <w:pStyle w:val="Odsekzoznamu"/>
        <w:numPr>
          <w:ilvl w:val="1"/>
          <w:numId w:val="1"/>
        </w:numPr>
        <w:rPr>
          <w:b/>
          <w:bCs/>
        </w:rPr>
      </w:pP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5250D4" wp14:editId="665E4A3D">
                <wp:simplePos x="0" y="0"/>
                <wp:positionH relativeFrom="column">
                  <wp:posOffset>4289229</wp:posOffset>
                </wp:positionH>
                <wp:positionV relativeFrom="paragraph">
                  <wp:posOffset>122977</wp:posOffset>
                </wp:positionV>
                <wp:extent cx="102870" cy="196850"/>
                <wp:effectExtent l="0" t="0" r="11430" b="1270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398F8" w14:textId="77777777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50D4" id="Textové pole 11" o:spid="_x0000_s1027" type="#_x0000_t202" style="position:absolute;left:0;text-align:left;margin-left:337.75pt;margin-top:9.7pt;width:8.1pt;height:1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w+LAIAAFAEAAAOAAAAZHJzL2Uyb0RvYy54bWysVM2O0zAQviPxDpbvNG0RpVRNV2VXRUjV&#10;7kot2rPrOG0kx2Nst0l5I56DF+Oz03Rh4YS4OOP5n+8bZ37T1pqdlPMVmZyPBkPOlJFUVGaf8y/b&#10;1ZspZz4IUwhNRuX8rDy/Wbx+NW/sTI3pQLpQjiGJ8bPG5vwQgp1lmZcHVQs/IKsMjCW5WgRc3T4r&#10;nGiQvdbZeDicZA25wjqSynto7zojX6T8ZalkeChLrwLTOUdvIZ0unbt4Zou5mO2dsIdKXtoQ/9BF&#10;LSqDotdUdyIIdnTVH6nqSjryVIaBpDqjsqykSjNgmtHwxTSbg7AqzQJwvL3C5P9fWnl/enSsKsDd&#10;iDMjanC0VW2g04/vzJJWDHqA1Fg/g+/Gwju0H6lFQK/3UMbZ29LV8YupGOyA+3yFGCmZjEHD8fQ9&#10;LBKm0YfJ9F2iIHsOts6HT4pqFoWcOzCYgBWntQ9oBK69S6xlaFVpnVjUhjU5n7xFyt8siNAGgXGE&#10;rtUohXbXdnP3Y+yoOGM6R92SeCtXFXpYCx8ehcNWoG1senjAUWpCLbpInB3IffubPvqDLFg5a7Bl&#10;Ofdfj8IpzvRnAxrjSvaC64VdL5hjfUtYXDCDbpKIABd0L5aO6ic8gGWsApMwErVyLoPrL7eh23Y8&#10;IamWy+SG1bMirM3Gypg8ohUx3bZPwtkL8AGM3VO/gWL2Av/Ot8N5eQxUVomciGyH4wVwrG3i7PLE&#10;4rv49Z68nn8Ei58AAAD//wMAUEsDBBQABgAIAAAAIQA7pJvU4AAAAAkBAAAPAAAAZHJzL2Rvd25y&#10;ZXYueG1sTI/RSsNAEEXfBf9hGcE3u4k0qY3ZFBGstaBg6wdsk2k2TXY2ZLdp/HvHJ30c7uHeM/lq&#10;sp0YcfCNIwXxLAKBVLqqoVrB1/7l7gGED5oq3TlCBd/oYVVcX+U6q9yFPnHchVpwCflMKzAh9JmU&#10;vjRotZ+5HomzoxusDnwOtawGfeFy28n7KEql1Q3xgtE9Phss293ZKlg3x3j/MbZ1b9q31/V2837a&#10;nIJStzfT0yOIgFP4g+FXn9WhYKeDO1PlRacgXSQJoxws5yAYSJfxAsRBQRLNQRa5/P9B8QMAAP//&#10;AwBQSwECLQAUAAYACAAAACEAtoM4kv4AAADhAQAAEwAAAAAAAAAAAAAAAAAAAAAAW0NvbnRlbnRf&#10;VHlwZXNdLnhtbFBLAQItABQABgAIAAAAIQA4/SH/1gAAAJQBAAALAAAAAAAAAAAAAAAAAC8BAABf&#10;cmVscy8ucmVsc1BLAQItABQABgAIAAAAIQATSxw+LAIAAFAEAAAOAAAAAAAAAAAAAAAAAC4CAABk&#10;cnMvZTJvRG9jLnhtbFBLAQItABQABgAIAAAAIQA7pJvU4AAAAAkBAAAPAAAAAAAAAAAAAAAAAIYE&#10;AABkcnMvZG93bnJldi54bWxQSwUGAAAAAAQABADzAAAAkwUAAAAA&#10;" filled="f" stroked="f" strokeweight=".5pt">
                <v:textbox inset="0,0,0,0">
                  <w:txbxContent>
                    <w:p w14:paraId="42C398F8" w14:textId="77777777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1098B" wp14:editId="2D4D5D9B">
                <wp:simplePos x="0" y="0"/>
                <wp:positionH relativeFrom="column">
                  <wp:posOffset>4366529</wp:posOffset>
                </wp:positionH>
                <wp:positionV relativeFrom="paragraph">
                  <wp:posOffset>117335</wp:posOffset>
                </wp:positionV>
                <wp:extent cx="102870" cy="196850"/>
                <wp:effectExtent l="0" t="0" r="11430" b="1270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B4EB1" w14:textId="77777777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098B" id="Textové pole 10" o:spid="_x0000_s1028" type="#_x0000_t202" style="position:absolute;left:0;text-align:left;margin-left:343.8pt;margin-top:9.25pt;width:8.1pt;height: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NgLgIAAFAEAAAOAAAAZHJzL2Uyb0RvYy54bWysVMGO2jAQvVfqP1i+lwBVKUWEFd0VVSW0&#10;uxJUezaOA5Ecj2sbEvpH/Y7+WJ8dwrbbnqpenLFn5s3Mm5nMb9pas5NyviKT89FgyJkykorK7HP+&#10;Zbt6M+XMB2EKocmonJ+V5zeL16/mjZ2pMR1IF8oxgBg/a2zODyHYWZZ5eVC18AOyykBZkqtFwNXt&#10;s8KJBui1zsbD4SRryBXWkVTe4/WuU/JFwi9LJcNDWXoVmM45cgvpdOncxTNbzMVs74Q9VPKShviH&#10;LGpRGQS9Qt2JINjRVX9A1ZV05KkMA0l1RmVZSZVqQDWj4YtqNgdhVaoF5Hh7pcn/P1h5f3p0rCrQ&#10;O9BjRI0ebVUb6PTjO7OkFcM7SGqsn8F2Y2Ed2o/UwqF/93iMtbelq+MXVTHogXe+UgxIJqPTcDx9&#10;D42EavRhMn2X0LNnZ+t8+KSoZlHIuUMHE7HitPYBicC0N4mxDK0qrVMXtWFNzidvAfmbBh7awDGW&#10;0KUapdDu2lT3uC9jR8UZ1TnqhsRbuaqQw1r48CgcpgJpY9LDA45SE2LRReLsQO7b396jPZoFLWcN&#10;pizn/utROMWZ/mzQRkCGXnC9sOsFc6xvCYM7wg5ZmUQ4uKB7sXRUP2EBljEKVMJIxMq5DK6/3IZu&#10;2rFCUi2XyQyjZ0VYm42VETyyFTndtk/C2QvxAR27p34CxewF/51tx/PyGKisUnMisx2PF8Ixtqln&#10;lxWLe/HrPVk9/wgWPwEAAP//AwBQSwMEFAAGAAgAAAAhAOYWnp3gAAAACQEAAA8AAABkcnMvZG93&#10;bnJldi54bWxMj9FOwkAQRd9N/IfNmPgmW1RKrd0SYyKCiSSAH7C0Q7e0O9t0l1L/3vFJHyf35M65&#10;2WK0rRiw97UjBdNJBAKpcGVNlYKv/dtdAsIHTaVuHaGCb/SwyK+vMp2W7kJbHHahElxCPtUKTAhd&#10;KqUvDFrtJ65D4uzoeqsDn30ly15fuNy28j6KYml1TfzB6A5fDRbN7mwVLOvjdL8Zmqozzfp9+bH6&#10;PK1OQanbm/HlGUTAMfzB8KvP6pCz08GdqfSiVRAn85hRDpIZCAbm0QNvOSh4fJqBzDP5f0H+AwAA&#10;//8DAFBLAQItABQABgAIAAAAIQC2gziS/gAAAOEBAAATAAAAAAAAAAAAAAAAAAAAAABbQ29udGVu&#10;dF9UeXBlc10ueG1sUEsBAi0AFAAGAAgAAAAhADj9If/WAAAAlAEAAAsAAAAAAAAAAAAAAAAALwEA&#10;AF9yZWxzLy5yZWxzUEsBAi0AFAAGAAgAAAAhABUKI2AuAgAAUAQAAA4AAAAAAAAAAAAAAAAALgIA&#10;AGRycy9lMm9Eb2MueG1sUEsBAi0AFAAGAAgAAAAhAOYWnp3gAAAACQEAAA8AAAAAAAAAAAAAAAAA&#10;iAQAAGRycy9kb3ducmV2LnhtbFBLBQYAAAAABAAEAPMAAACVBQAAAAA=&#10;" filled="f" stroked="f" strokeweight=".5pt">
                <v:textbox inset="0,0,0,0">
                  <w:txbxContent>
                    <w:p w14:paraId="361B4EB1" w14:textId="77777777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5E71A" wp14:editId="0C0CD848">
                <wp:simplePos x="0" y="0"/>
                <wp:positionH relativeFrom="column">
                  <wp:posOffset>4378431</wp:posOffset>
                </wp:positionH>
                <wp:positionV relativeFrom="paragraph">
                  <wp:posOffset>136525</wp:posOffset>
                </wp:positionV>
                <wp:extent cx="0" cy="138080"/>
                <wp:effectExtent l="0" t="0" r="38100" b="33655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ACC24" id="Rovná spojnica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10.75pt" to="344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cmtwEAALMDAAAOAAAAZHJzL2Uyb0RvYy54bWysU8GO1DAMvSPxD1HuTNtFQqNqOnvYFVwQ&#10;jBb4gGzqTANJHCWh7XwO38KP4aQz3RUghFZ7cePkPdvPdnfXszVshBA1uo43m5ozcBJ77Y4d//L5&#10;7astZzEJ1wuDDjp+gsiv9y9f7CbfwhUOaHoIjIK42E6+40NKvq2qKAewIm7Qg6NHhcGKRG44Vn0Q&#10;E0W3prqq6zfVhKH3ASXESLe3yyPfl/hKgUwflYqQmOk41ZaKDcXeZ1vtd6I9BuEHLc9liCdUYYV2&#10;lHQNdSuSYN+D/iOU1TJgRJU2Em2FSmkJRQOpaerf1HwahIeihZoT/dqm+Hxh5YfxEJjuO06DcsLS&#10;iO5wdD9/sOjxq9NSsG1u0uRjS9gbdwhnL/pDyIpnFWz+khY2l8ae1sbCnJhcLiXdNq+39bb0vHrg&#10;+RDTO0DL8qHjRrssWbRifB8T5SLoBUJOrmPJXE7pZCCDjbsDRTIoV1PYZYHgxgQ2Chp9/63JKihW&#10;QWaK0saspPrfpDM206As1f8SV3TJiC6tRKsdhr9lTfOlVLXgL6oXrVn2PfanMofSDtqMouy8xXn1&#10;HvuF/vCv7X8BAAD//wMAUEsDBBQABgAIAAAAIQCFrhON3QAAAAkBAAAPAAAAZHJzL2Rvd25yZXYu&#10;eG1sTI/BTsMwDIbvSLxDZCRuLF2BapSm0zQJIS6IdXDPGi8tJE6VpF15e4I4jJNl+9Pvz9V6toZN&#10;6EPvSMBykQFDap3qSQt43z/drICFKElJ4wgFfGOAdX15UclSuRPtcGqiZimEQikFdDEOJeeh7dDK&#10;sHADUtodnbcyptZrrrw8pXBreJ5lBbeyp3ShkwNuO2y/mtEKMC9++tBbvQnj865oPt+O+et+EuL6&#10;at48Aos4xzMMv/pJHerkdHAjqcCMgGL1cJ9QAfky1QT8DQ4C7m5z4HXF/39Q/wAAAP//AwBQSwEC&#10;LQAUAAYACAAAACEAtoM4kv4AAADhAQAAEwAAAAAAAAAAAAAAAAAAAAAAW0NvbnRlbnRfVHlwZXNd&#10;LnhtbFBLAQItABQABgAIAAAAIQA4/SH/1gAAAJQBAAALAAAAAAAAAAAAAAAAAC8BAABfcmVscy8u&#10;cmVsc1BLAQItABQABgAIAAAAIQAGKBcmtwEAALMDAAAOAAAAAAAAAAAAAAAAAC4CAABkcnMvZTJv&#10;RG9jLnhtbFBLAQItABQABgAIAAAAIQCFrhON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8FC8A" wp14:editId="520703AE">
                <wp:simplePos x="0" y="0"/>
                <wp:positionH relativeFrom="column">
                  <wp:posOffset>4273203</wp:posOffset>
                </wp:positionH>
                <wp:positionV relativeFrom="paragraph">
                  <wp:posOffset>137810</wp:posOffset>
                </wp:positionV>
                <wp:extent cx="211540" cy="272955"/>
                <wp:effectExtent l="0" t="0" r="17145" b="13335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2729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00B7E" id="Ovál 5" o:spid="_x0000_s1026" style="position:absolute;margin-left:336.45pt;margin-top:10.85pt;width:16.65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gBhgIAAIMFAAAOAAAAZHJzL2Uyb0RvYy54bWysVM1qGzEQvhf6DkL3Zr3GThqTdTAOKYWQ&#10;hDolZ1kr2aKSRpVkr9236bP0xTrSrtdJYyiUXrQazXzzt9/M1fXOaLIVPiiwFS3PBpQIy6FWdlXR&#10;r0+3Hz5SEiKzNdNgRUX3ItDr6ft3V42biCGsQdfCE3Riw6RxFV3H6CZFEfhaGBbOwAmLSgnesIii&#10;XxW1Zw16N7oYDgbnRQO+dh64CAFfb1olnWb/UgoeH6QMIhJdUcwt5tPnc5nOYnrFJivP3FrxLg32&#10;D1kYpiwG7V3dsMjIxqs3roziHgLIeMbBFCCl4iLXgNWUgz+qWayZE7kWbE5wfZvC/3PL77ePnqi6&#10;omNKLDP4ix62v35qMk6taVyYoMXCPfpOCnhNde6kN+mLFZBdbue+b6fYRcLxcViW4xE2naNqeDG8&#10;HGefxRHsfIifBBiSLhUVWisXUsFswrZ3IWJMtD5YpecAWtW3SussJJKIufZky/D3LldlyhkRr6y0&#10;/Rsw7k4A0U1CFqkFbdH5FvdaJH/afhES+5bKzAlnxh6TYZwLG8+7hLJ1gklMvQeWp4A6HpLpbBNM&#10;ZCb3wMEp4OuIPSJHBRt7sFEW/CkH9bc+cmt/qL6tOZW/hHqPdPHQzlFw/Fbhr7tjIT4yj4ODfxuX&#10;QXzAQ2poKgrdjZI1+B+n3pM98hm1lDQ4iBUN3zfMC0r0Z4tMvyxHiUQxC6PxxRAF/1KzfKmxGzMH&#10;JEOJa8fxfE32UR+u0oN5xp0xS1FRxSzH2BXl0R+EeWwXBG4dLmazbIbT6li8swvHk/PU1cTLp90z&#10;867jb0Ti38NhaN9wuLVNSAuzTQSpMsGPfe36jZOeWdxtpbRKXsrZ6rg7p78BAAD//wMAUEsDBBQA&#10;BgAIAAAAIQDGPRk93gAAAAkBAAAPAAAAZHJzL2Rvd25yZXYueG1sTI/LTsMwEEX3SPyDNUjsqFOr&#10;SiDEqRAiWwRtBSyd2E0C9jiKnQd/z7CC5ege3Xum2K/OstmMofcoYbtJgBlsvO6xlXA6Vje3wEJU&#10;qJX1aCR8mwD78vKiULn2C76a+RBbRiUYciWhi3HIOQ9NZ5wKGz8YpOzsR6cinWPL9agWKneWiyRJ&#10;uVM90kKnBvPYmebrMDkJ1Wc4i+fqNL8N9aTt0/Lx/tLupLy+Wh/ugUWzxj8YfvVJHUpyqv2EOjAr&#10;Ic3EHaESxDYDRkCWpAJYTckuA14W/P8H5Q8AAAD//wMAUEsBAi0AFAAGAAgAAAAhALaDOJL+AAAA&#10;4QEAABMAAAAAAAAAAAAAAAAAAAAAAFtDb250ZW50X1R5cGVzXS54bWxQSwECLQAUAAYACAAAACEA&#10;OP0h/9YAAACUAQAACwAAAAAAAAAAAAAAAAAvAQAAX3JlbHMvLnJlbHNQSwECLQAUAAYACAAAACEA&#10;iuYIAYYCAACDBQAADgAAAAAAAAAAAAAAAAAuAgAAZHJzL2Uyb0RvYy54bWxQSwECLQAUAAYACAAA&#10;ACEAxj0ZPd4AAAAJAQAADwAAAAAAAAAAAAAAAADg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0F508" wp14:editId="08AC5AD2">
                <wp:simplePos x="0" y="0"/>
                <wp:positionH relativeFrom="column">
                  <wp:posOffset>5532196</wp:posOffset>
                </wp:positionH>
                <wp:positionV relativeFrom="paragraph">
                  <wp:posOffset>88011</wp:posOffset>
                </wp:positionV>
                <wp:extent cx="103225" cy="197435"/>
                <wp:effectExtent l="0" t="0" r="11430" b="1270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25" cy="19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8FD10" w14:textId="7BADB301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F508" id="Textové pole 4" o:spid="_x0000_s1029" type="#_x0000_t202" style="position:absolute;left:0;text-align:left;margin-left:435.6pt;margin-top:6.95pt;width:8.15pt;height:1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/SMQIAAE4EAAAOAAAAZHJzL2Uyb0RvYy54bWysVM2O2yAQvlfqOyDujZ2/bWvFWaW7SlUp&#10;2l0pqfZMMMSWgKFAYqdv1Ofoi3XAcbba9lT1ggdmmJnvmw8vbjutyEk434Ap6XiUUyIMh6oxh5J+&#10;3a3ffaDEB2YqpsCIkp6Fp7fLt28WrS3EBGpQlXAEkxhftLakdQi2yDLPa6GZH4EVBp0SnGYBt+6Q&#10;VY61mF2rbJLnN1kLrrIOuPAeT+97J12m/FIKHh6l9CIQVVLsLaTVpXUf12y5YMXBMVs3/NIG+4cu&#10;NGsMFr2mumeBkaNr/kilG+7AgwwjDjoDKRsuEgZEM85fodnWzIqEBcnx9kqT/39p+cPpyZGmKumM&#10;EsM0jmgnugCnnz+IBSXILFLUWl9g5NZibOg+QYejHs49HkbknXQ6fhETQT+Sfb4SjBkJj5fy6WQy&#10;p4Sja/zx/Ww6j1myl8vW+fBZgCbRKKnD+SVa2WnjQx86hMRaBtaNUmmGypC2pDfTeZ4uXD2YXBms&#10;ESH0rUYrdPsuoZ4OMPZQnRGdg14i3vJ1gz1smA9PzKEmEBDqPDziIhVgLbhYlNTgvv/tPMbjqNBL&#10;SYsaK6n/dmROUKK+GBxiFORguMHYD4Y56jtA2Y7xBVmeTLzgghpM6UA/o/xXsQq6mOFYq6Q8uGFz&#10;F3qt4wPiYrVKYSg8y8LGbC2PySOPkdNd98ycvRAfcGIPMOiPFa/472P7CayOAWSThhOZ7Xm8EI6i&#10;TeO9PLD4Kn7fp6iX38DyFwAAAP//AwBQSwMEFAAGAAgAAAAhAMSf3TzhAAAACQEAAA8AAABkcnMv&#10;ZG93bnJldi54bWxMj9FOwkAQRd9N/IfNmPgm26JIrd0SYyKCiSSAH7C0Q7e0O9t0l1L/3vFJHyf3&#10;5N4z2WK0rRiw97UjBfEkAoFUuLKmSsHX/u0uAeGDplK3jlDBN3pY5NdXmU5Ld6EtDrtQCS4hn2oF&#10;JoQuldIXBq32E9chcXZ0vdWBz76SZa8vXG5bOY2iR2l1TbxgdIevBotmd7YKlvUx3m+GpupMs35f&#10;fqw+T6tTUOr2Znx5BhFwDH8w/OqzOuTsdHBnKr1oFSTzeMooB/dPIBhIkvkMxEHBwywCmWfy/wf5&#10;DwAAAP//AwBQSwECLQAUAAYACAAAACEAtoM4kv4AAADhAQAAEwAAAAAAAAAAAAAAAAAAAAAAW0Nv&#10;bnRlbnRfVHlwZXNdLnhtbFBLAQItABQABgAIAAAAIQA4/SH/1gAAAJQBAAALAAAAAAAAAAAAAAAA&#10;AC8BAABfcmVscy8ucmVsc1BLAQItABQABgAIAAAAIQAYjn/SMQIAAE4EAAAOAAAAAAAAAAAAAAAA&#10;AC4CAABkcnMvZTJvRG9jLnhtbFBLAQItABQABgAIAAAAIQDEn9084QAAAAkBAAAPAAAAAAAAAAAA&#10;AAAAAIsEAABkcnMvZG93bnJldi54bWxQSwUGAAAAAAQABADzAAAAmQUAAAAA&#10;" filled="f" stroked="f" strokeweight=".5pt">
                <v:textbox inset="0,0,0,0">
                  <w:txbxContent>
                    <w:p w14:paraId="6838FD10" w14:textId="7BADB301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9C184" wp14:editId="5724E029">
                <wp:simplePos x="0" y="0"/>
                <wp:positionH relativeFrom="column">
                  <wp:posOffset>5476875</wp:posOffset>
                </wp:positionH>
                <wp:positionV relativeFrom="paragraph">
                  <wp:posOffset>115729</wp:posOffset>
                </wp:positionV>
                <wp:extent cx="221456" cy="0"/>
                <wp:effectExtent l="0" t="0" r="0" b="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338" id="Rovná spojnic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9.1pt" to="448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wEuAEAALMDAAAOAAAAZHJzL2Uyb0RvYy54bWysU0uO1DAQ3SNxB8t7Oh/BCEWdnsWMYIOg&#10;NcABPE65Y7Bdlm2S9HE4Cxej7O7OIEBoNGLjuOz3XtUrV7bXizVsghA1up43m5ozcBIH7Q49//zp&#10;zYvXnMUk3CAMOuj5ESK/3j1/tp19By2OaAYIjERc7Gbf8zEl31VVlCNYETfowdGlwmBFojAcqiGI&#10;mdStqdq6vqpmDIMPKCFGOr09XfJd0VcKZPqgVITETM+ptlTWUNb7vFa7regOQfhRy3MZ4glVWKEd&#10;JV2lbkUS7FvQf0hZLQNGVGkj0VaolJZQPJCbpv7NzcdReCheqDnRr22K/09Wvp/2gemh5y1nTlh6&#10;ojuc3I/vLHr84rQUrM1Nmn3sCHvj9uEcRb8P2fGigs1f8sKW0tjj2lhYEpN02LbNy1dXnMnLVfXA&#10;8yGmt4CW5U3PjXbZsujE9C4mykXQC4SCXMcpc9mlo4EMNu4OFNmgXE1hlwGCGxPYJOjph69NdkFa&#10;BZkpShuzkup/k87YTIMyVI8lruiSEV1aiVY7DH/LmpZLqeqEv7g+ec2273E4lnco7aDJKM7OU5xH&#10;79e40B/+td1PAAAA//8DAFBLAwQUAAYACAAAACEA85HqKt0AAAAJAQAADwAAAGRycy9kb3ducmV2&#10;LnhtbEyPy07DMBBF90j8gzVI7KhDBCGEOFVVCSE2iKawd+OpE/Ajsp00/D2DWMBy5h7dOVOvF2vY&#10;jCEO3gm4XmXA0HVeDU4LeNs/XpXAYpJOSeMdCvjCCOvm/KyWlfInt8O5TZpRiYuVFNCnNFacx65H&#10;K+PKj+goO/pgZaIxaK6CPFG5NTzPsoJbOTi60MsRtz12n+1kBZjnML/rrd7E6WlXtB+vx/xlPwtx&#10;ebFsHoAlXNIfDD/6pA4NOR385FRkRkBZ5LeEUlDmwAgo7+9ugB1+F7yp+f8Pmm8AAAD//wMAUEsB&#10;Ai0AFAAGAAgAAAAhALaDOJL+AAAA4QEAABMAAAAAAAAAAAAAAAAAAAAAAFtDb250ZW50X1R5cGVz&#10;XS54bWxQSwECLQAUAAYACAAAACEAOP0h/9YAAACUAQAACwAAAAAAAAAAAAAAAAAvAQAAX3JlbHMv&#10;LnJlbHNQSwECLQAUAAYACAAAACEA5Lb8BLgBAACzAwAADgAAAAAAAAAAAAAAAAAuAgAAZHJzL2Uy&#10;b0RvYy54bWxQSwECLQAUAAYACAAAACEA85HqK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 </w:t>
      </w:r>
      <w:r w:rsidR="00573ABC">
        <w:rPr>
          <w:b/>
          <w:bCs/>
        </w:rPr>
        <w:t>Ryby</w:t>
      </w:r>
      <w:r>
        <w:rPr>
          <w:b/>
          <w:bCs/>
        </w:rPr>
        <w:t xml:space="preserve"> </w:t>
      </w:r>
      <w:r>
        <w:t>– 2 časti (1 predsieň a 1 komora)</w:t>
      </w:r>
    </w:p>
    <w:p w14:paraId="31086D51" w14:textId="1ACDE620" w:rsidR="00573ABC" w:rsidRDefault="00800A3A" w:rsidP="00573ABC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C9A51" wp14:editId="33052160">
                <wp:simplePos x="0" y="0"/>
                <wp:positionH relativeFrom="column">
                  <wp:posOffset>6959259</wp:posOffset>
                </wp:positionH>
                <wp:positionV relativeFrom="paragraph">
                  <wp:posOffset>164222</wp:posOffset>
                </wp:positionV>
                <wp:extent cx="0" cy="178439"/>
                <wp:effectExtent l="0" t="0" r="38100" b="31115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B6F0F" id="Rovná spojnica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95pt,12.95pt" to="547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MZuAEAALUDAAAOAAAAZHJzL2Uyb0RvYy54bWysU0uO1DAQ3SNxB8t7OsmAhiHq9CxmBBsE&#10;rWE4gMcpdwy2y7JNOn0czsLFKDvpDAKEEGLj+PPeq3pVle31ZA0bIUSNruPNpuYMnMReu0PHP96/&#10;fnbFWUzC9cKgg46fIPLr3dMn26Nv4QIHND0ERiIutkff8SEl31ZVlANYETfowdGjwmBFomM4VH0Q&#10;R1K3prqo68vqiKH3ASXESLe38yPfFX2lQKb3SkVIzHSccktlDWV9yGu124r2EIQftFzSEP+QhRXa&#10;UdBV6lYkwb4E/YuU1TJgRJU2Em2FSmkJxQO5aeqf3HwYhIfihYoT/Vqm+P9k5btxH5juqXeXnDlh&#10;qUd3OLpvX1n0+MlpKRi9UJmOPraEvnH7sJyi34fseVLB5i+5YVMp7WktLUyJyflS0m3z8urF81dZ&#10;rnrk+RDTG0DL8qbjRrtsWrRifBvTDD1DiJfzmCOXXToZyGDj7kCREYrVFHYZIbgxgY2Cmt9/bpaw&#10;BZkpShuzkuo/kxZspkEZq78lrugSEV1aiVY7DL+LmqZzqmrGn13PXrPtB+xPpQ+lHDQbpaDLHOfh&#10;+/Fc6I9/2+47AAAA//8DAFBLAwQUAAYACAAAACEA/4fXcd0AAAALAQAADwAAAGRycy9kb3ducmV2&#10;LnhtbEyPwU7DMBBE70j8g7VI3KhDRCsa4lRVJYS4IJrC3Y23TsBeR7aThr/HEQd6Ws3uaPZNuZms&#10;YSP60DkScL/IgCE1TnWkBXwcnu8egYUoSUnjCAX8YIBNdX1VykK5M+1xrKNmKYRCIQW0MfYF56Fp&#10;0cqwcD1Sup2ctzIm6TVXXp5TuDU8z7IVt7Kj9KGVPe5abL7rwQowr3781Du9DcPLflV/vZ/yt8Mo&#10;xO3NtH0CFnGK/2aY8RM6VInp6AZSgZmks/VynbwC8nnOjr/NUcDyIQNelfyyQ/ULAAD//wMAUEsB&#10;Ai0AFAAGAAgAAAAhALaDOJL+AAAA4QEAABMAAAAAAAAAAAAAAAAAAAAAAFtDb250ZW50X1R5cGVz&#10;XS54bWxQSwECLQAUAAYACAAAACEAOP0h/9YAAACUAQAACwAAAAAAAAAAAAAAAAAvAQAAX3JlbHMv&#10;LnJlbHNQSwECLQAUAAYACAAAACEAFLjjGbgBAAC1AwAADgAAAAAAAAAAAAAAAAAuAgAAZHJzL2Uy&#10;b0RvYy54bWxQSwECLQAUAAYACAAAACEA/4fXc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4BDFE4" wp14:editId="3F4ECF28">
                <wp:simplePos x="0" y="0"/>
                <wp:positionH relativeFrom="column">
                  <wp:posOffset>6955189</wp:posOffset>
                </wp:positionH>
                <wp:positionV relativeFrom="paragraph">
                  <wp:posOffset>147247</wp:posOffset>
                </wp:positionV>
                <wp:extent cx="102870" cy="196850"/>
                <wp:effectExtent l="0" t="0" r="11430" b="1270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9790D" w14:textId="77777777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DFE4" id="Textové pole 13" o:spid="_x0000_s1030" type="#_x0000_t202" style="position:absolute;left:0;text-align:left;margin-left:547.65pt;margin-top:11.6pt;width:8.1pt;height: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08LgIAAFAEAAAOAAAAZHJzL2Uyb0RvYy54bWysVN1u0zAUvkfiHSzf07QdlFI1ncqmIqRp&#10;m9SiXbuO00ZyfIztNilvxHPwYnx2mg4GV4gb59jn//vOyfy6rTU7KucrMjkfDYacKSOpqMwu5182&#10;qzdTznwQphCajMr5SXl+vXj9at7YmRrTnnShHEMQ42eNzfk+BDvLMi/3qhZ+QFYZKEtytQi4ul1W&#10;ONEgeq2z8XA4yRpyhXUklfd4ve2UfJHil6WS4aEsvQpM5xy1hXS6dG7jmS3mYrZzwu4reS5D/EMV&#10;tagMkl5C3Yog2MFVf4SqK+nIUxkGkuqMyrKSKvWAbkbDF92s98Kq1AvA8fYCk/9/YeX98dGxqgB3&#10;V5wZUYOjjWoDHX98Z5a0YngHSI31M9iuLaxD+5FaOPTvHo+x97Z0dfyiKwY94D5dIEZIJqPTcDx9&#10;D42EavRhMn2XKMiena3z4ZOimkUh5w4MJmDF8c4HFALT3iTmMrSqtE4sasOanE+uEPI3DTy0gWNs&#10;oSs1SqHdtqnvt30bWypO6M5RNyTeylWFGu6ED4/CYSpQNiY9POAoNSEXnSXO9uS+/e092oMsaDlr&#10;MGU5918PwinO9GcDGuNI9oLrhW0vmEN9QxjcEXbIyiTCwQXdi6Wj+gkLsIxZoBJGIlfOZXD95SZ0&#10;044Vkmq5TGYYPSvCnVlbGYNHtCKmm/ZJOHsGPoCxe+onUMxe4N/ZdjgvD4HKKpETke1wPAOOsU2c&#10;nVcs7sWv92T1/CNY/AQAAP//AwBQSwMEFAAGAAgAAAAhAPDO5yrgAAAACwEAAA8AAABkcnMvZG93&#10;bnJldi54bWxMj9FOwzAMRd+R+IfISLyxdB1FUJpOCIkxkEBi4wOyxmu6Nk7VZF35e7wn8NuVj66P&#10;i+XkOjHiEBpPCuazBARS5U1DtYLv7cvNPYgQNRndeUIFPxhgWV5eFDo3/kRfOG5iLbiEQq4V2Bj7&#10;XMpQWXQ6zHyPxLu9H5yOHIdamkGfuNx1Mk2SO+l0Q3zB6h6fLVbt5ugUrJr9fPs5tnVv27fX1fv6&#10;47A+RKWur6anRxARp/gHw1mf1aFkp50/kgmi45w8ZAtmFaSLFMSZ4MlA7BRktynIspD/fyh/AQAA&#10;//8DAFBLAQItABQABgAIAAAAIQC2gziS/gAAAOEBAAATAAAAAAAAAAAAAAAAAAAAAABbQ29udGVu&#10;dF9UeXBlc10ueG1sUEsBAi0AFAAGAAgAAAAhADj9If/WAAAAlAEAAAsAAAAAAAAAAAAAAAAALwEA&#10;AF9yZWxzLy5yZWxzUEsBAi0AFAAGAAgAAAAhALAHHTwuAgAAUAQAAA4AAAAAAAAAAAAAAAAALgIA&#10;AGRycy9lMm9Eb2MueG1sUEsBAi0AFAAGAAgAAAAhAPDO5yrgAAAACwEAAA8AAAAAAAAAAAAAAAAA&#10;iAQAAGRycy9kb3ducmV2LnhtbFBLBQYAAAAABAAEAPMAAACVBQAAAAA=&#10;" filled="f" stroked="f" strokeweight=".5pt">
                <v:textbox inset="0,0,0,0">
                  <w:txbxContent>
                    <w:p w14:paraId="24F9790D" w14:textId="77777777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702771" wp14:editId="4C7C2906">
                <wp:simplePos x="0" y="0"/>
                <wp:positionH relativeFrom="column">
                  <wp:posOffset>6856730</wp:posOffset>
                </wp:positionH>
                <wp:positionV relativeFrom="paragraph">
                  <wp:posOffset>160020</wp:posOffset>
                </wp:positionV>
                <wp:extent cx="211455" cy="272415"/>
                <wp:effectExtent l="0" t="0" r="17145" b="1333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724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673B4" id="Ovál 12" o:spid="_x0000_s1026" style="position:absolute;margin-left:539.9pt;margin-top:12.6pt;width:16.65pt;height:2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1ehgIAAIUFAAAOAAAAZHJzL2Uyb0RvYy54bWysVMFu2zAMvQ/YPwi6r46NpN2COkXQosOA&#10;oi3WDj0rspQIk0RNUuJkf7Nv2Y+Vkh2nXQMMGHaRRZGP5KNJnl9sjSYb4YMCW9PyZESJsBwaZZc1&#10;/fZ4/eEjJSEy2zANVtR0JwK9mL1/d966qahgBboRnqATG6atq+kqRjctisBXwrBwAk5YVErwhkUU&#10;/bJoPGvRu9FFNRqdFi34xnngIgR8veqUdJb9Syl4vJMyiEh0TTG3mE+fz0U6i9k5my49cyvF+zTY&#10;P2RhmLIYdHB1xSIja6/euDKKewgg4wkHU4CUiovMAdmUoz/YPKyYE5kLFie4oUzh/7nlt5t7T1SD&#10;/66ixDKD/+hu8/uXJihjcVoXpmjz4O59LwW8JqZb6U36IgeyzQXdDQUV20g4PlZlOZ5MKOGoqs6q&#10;cTlJPosD2PkQPwswJF1qKrRWLiTKbMo2NyF21nur9BxAq+ZaaZ2F1CbiUnuyYfiDF8uy9//KStu/&#10;AeP2CBDTTMgilaAjnW9xp0Xyp+1XIbFyiWZOOPfsIRnGubDxtE8oWyeYxNQHYHkMqOM+md42wUTu&#10;5QE4OgZ8HXFA5Khg4wA2yoI/5qD5PkTu7PfsO86J/gKaHTaMh26SguPXCn/dDQvxnnkcHRwyXAfx&#10;Dg+poa0p9DdKVuB/HntP9tjRqKWkxVGsafixZl5Qor9Y7PVP5XicZjcL48lZhYJ/qVm81Ni1uQRs&#10;hhIXj+P5muyj3l+lB/OEW2OeoqKKWY6xa8qj3wuXsVsRuHe4mM+zGc6rY/HGPjienKeqpr583D4x&#10;7/r+jdj4t7Af2zc93NkmpIX5OoJUucEPde3rjbOep6TfS2mZvJSz1WF7zp4BAAD//wMAUEsDBBQA&#10;BgAIAAAAIQALPkBh3wAAAAsBAAAPAAAAZHJzL2Rvd25yZXYueG1sTI/NTsMwEITvSLyDtUjcqOMA&#10;pYQ4FULkimipgKMTb5OAvY5i54e3xz3BcTSjmW/y7WINm3DwnSMJYpUAQ6qd7qiRcHgrrzbAfFCk&#10;lXGEEn7Qw7Y4P8tVpt1MO5z2oWGxhHymJLQh9Bnnvm7RKr9yPVL0jm6wKkQ5NFwPao7l1vA0Sdbc&#10;qo7iQqt6fGqx/t6PVkL55Y/pS3mY3vtq1OZ5/vx4bW6kvLxYHh+ABVzCXxhO+BEdishUuZG0Zybq&#10;5O4+sgcJ6W0K7JQQ4loAqySsNwJ4kfP/H4pfAAAA//8DAFBLAQItABQABgAIAAAAIQC2gziS/gAA&#10;AOEBAAATAAAAAAAAAAAAAAAAAAAAAABbQ29udGVudF9UeXBlc10ueG1sUEsBAi0AFAAGAAgAAAAh&#10;ADj9If/WAAAAlAEAAAsAAAAAAAAAAAAAAAAALwEAAF9yZWxzLy5yZWxzUEsBAi0AFAAGAAgAAAAh&#10;AL4nnV6GAgAAhQUAAA4AAAAAAAAAAAAAAAAALgIAAGRycy9lMm9Eb2MueG1sUEsBAi0AFAAGAAgA&#10;AAAhAAs+QGHfAAAACwEAAA8AAAAAAAAAAAAAAAAA4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AD083" wp14:editId="6F5F61E7">
                <wp:simplePos x="0" y="0"/>
                <wp:positionH relativeFrom="column">
                  <wp:posOffset>6872964</wp:posOffset>
                </wp:positionH>
                <wp:positionV relativeFrom="paragraph">
                  <wp:posOffset>144780</wp:posOffset>
                </wp:positionV>
                <wp:extent cx="102870" cy="196850"/>
                <wp:effectExtent l="0" t="0" r="11430" b="1270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512F8" w14:textId="77777777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D083" id="Textové pole 14" o:spid="_x0000_s1031" type="#_x0000_t202" style="position:absolute;left:0;text-align:left;margin-left:541.2pt;margin-top:11.4pt;width:8.1pt;height:1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eaLgIAAFAEAAAOAAAAZHJzL2Uyb0RvYy54bWysVN1u0zAUvkfiHSzf07SFlVI1ncqmIqRp&#10;m9SiXbuO00ZyfIztNilvxHPwYnx2mg4GV4gb59jn//vOyfy6rTU7KucrMjkfDYacKSOpqMwu5182&#10;qzdTznwQphCajMr5SXl+vXj9at7YmRrTnnShHEMQ42eNzfk+BDvLMi/3qhZ+QFYZKEtytQi4ul1W&#10;ONEgeq2z8XA4yRpyhXUklfd4ve2UfJHil6WS4aEsvQpM5xy1hXS6dG7jmS3mYrZzwu4reS5D/EMV&#10;tagMkl5C3Yog2MFVf4SqK+nIUxkGkuqMyrKSKvWAbkbDF92s98Kq1AvA8fYCk/9/YeX98dGxqgB3&#10;7zgzogZHG9UGOv74zixpxfAOkBrrZ7BdW1iH9iO1cOjfPR5j723p6vhFVwx6wH26QIyQTEan4Xj6&#10;HhoJ1ejDZHqVKMiena3z4ZOimkUh5w4MJmDF8c4HFALT3iTmMrSqtE4sasOanE/eIuRvGnhoA8fY&#10;QldqlEK7bVPfV30bWypO6M5RNyTeylWFGu6ED4/CYSpQNiY9POAoNSEXnSXO9uS+/e092oMsaDlr&#10;MGU5918PwinO9GcDGuNI9oLrhW0vmEN9QxjcEXbIyiTCwQXdi6Wj+gkLsIxZoBJGIlfOZXD95SZ0&#10;044Vkmq5TGYYPSvCnVlbGYNHtCKmm/ZJOHsGPoCxe+onUMxe4N/ZdjgvD4HKKpETke1wPAOOsU2c&#10;nVcs7sWv92T1/CNY/AQAAP//AwBQSwMEFAAGAAgAAAAhANMPTwHhAAAACwEAAA8AAABkcnMvZG93&#10;bnJldi54bWxMj0FOwzAQRfdI3MEaJHbUboAqhDgVQqIUJJBoOYAbT5M08TiK3TTcnukKll/z9Of9&#10;fDm5Tow4hMaThvlMgUAqvW2o0vC9fblJQYRoyJrOE2r4wQDL4vIiN5n1J/rCcRMrwSUUMqOhjrHP&#10;pAxljc6Eme+R+Lb3gzOR41BJO5gTl7tOJkotpDMN8Yfa9PhcY9lujk7DqtnPt59jW/V1+/a6el9/&#10;HNaHqPX11fT0CCLiFP9gOOuzOhTstPNHskF0nFWa3DGrIUl4w5lQD+kCxE7D/W0Kssjl/w3FLwAA&#10;AP//AwBQSwECLQAUAAYACAAAACEAtoM4kv4AAADhAQAAEwAAAAAAAAAAAAAAAAAAAAAAW0NvbnRl&#10;bnRfVHlwZXNdLnhtbFBLAQItABQABgAIAAAAIQA4/SH/1gAAAJQBAAALAAAAAAAAAAAAAAAAAC8B&#10;AABfcmVscy8ucmVsc1BLAQItABQABgAIAAAAIQBJGWeaLgIAAFAEAAAOAAAAAAAAAAAAAAAAAC4C&#10;AABkcnMvZTJvRG9jLnhtbFBLAQItABQABgAIAAAAIQDTD08B4QAAAAsBAAAPAAAAAAAAAAAAAAAA&#10;AIgEAABkcnMvZG93bnJldi54bWxQSwUGAAAAAAQABADzAAAAlgUAAAAA&#10;" filled="f" stroked="f" strokeweight=".5pt">
                <v:textbox inset="0,0,0,0">
                  <w:txbxContent>
                    <w:p w14:paraId="1AD512F8" w14:textId="77777777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CAA34" wp14:editId="70D2E6A2">
                <wp:simplePos x="0" y="0"/>
                <wp:positionH relativeFrom="column">
                  <wp:posOffset>4325893</wp:posOffset>
                </wp:positionH>
                <wp:positionV relativeFrom="paragraph">
                  <wp:posOffset>62409</wp:posOffset>
                </wp:positionV>
                <wp:extent cx="103225" cy="197435"/>
                <wp:effectExtent l="0" t="0" r="11430" b="1270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25" cy="19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1A4B7" w14:textId="77777777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AA34" id="Textové pole 9" o:spid="_x0000_s1032" type="#_x0000_t202" style="position:absolute;left:0;text-align:left;margin-left:340.6pt;margin-top:4.9pt;width:8.15pt;height:1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F0MQIAAE4EAAAOAAAAZHJzL2Uyb0RvYy54bWysVMGO0zAQvSPxD5bvNGlLC42arsquipBW&#10;uyu1aM+uYzeRbI+x3Sblj/gOfoyx03TRwglxccae8cy8N89Z3nRakZNwvgFT0vEop0QYDlVjDiX9&#10;utu8+0iJD8xUTIERJT0LT29Wb98sW1uICdSgKuEIJjG+aG1J6xBskWWe10IzPwIrDDolOM0Cbt0h&#10;qxxrMbtW2STP51kLrrIOuPAeT+96J12l/FIKHh6l9CIQVVLsLaTVpXUf12y1ZMXBMVs3/NIG+4cu&#10;NGsMFr2mumOBkaNr/kilG+7AgwwjDjoDKRsuEgZEM85fodnWzIqEBcnx9kqT/39p+cPpyZGmKumC&#10;EsM0jmgnugCnnz+IBSXIIlLUWl9g5NZibOg+QYejHs49HkbknXQ6fhETQT+Sfb4SjBkJj5fy6WQy&#10;o4Sja7z48H46i1myl8vW+fBZgCbRKKnD+SVa2enehz50CIm1DGwapdIMlSFtSefTWZ4uXD2YXBms&#10;ESH0rUYrdPsuoZ4PMPZQnRGdg14i3vJNgz3cMx+emENNICDUeXjERSrAWnCxKKnBff/beYzHUaGX&#10;khY1VlL/7cicoER9MTjEKMjBcIOxHwxz1LeAsh3jC7I8mXjBBTWY0oF+RvmvYxV0McOxVkl5cMPm&#10;NvRaxwfExXqdwlB4loV7s7U8Jo88Rk533TNz9kJ8wIk9wKA/Vrziv4/tJ7A+BpBNGk5ktufxQjiK&#10;No338sDiq/h9n6JefgOrXwAAAP//AwBQSwMEFAAGAAgAAAAhACWX0C/gAAAACAEAAA8AAABkcnMv&#10;ZG93bnJldi54bWxMj8FOwzAQRO9I/IO1lbhRJxWEJo1TISRKQQKJlg9w422SJl5HsZuGv2c5wXE0&#10;o5k3+XqynRhx8I0jBfE8AoFUOtNQpeBr/3y7BOGDJqM7R6jgGz2si+urXGfGXegTx12oBJeQz7SC&#10;OoQ+k9KXNVrt565HYu/oBqsDy6GSZtAXLredXERRIq1uiBdq3eNTjWW7O1sFm+YY7z/Gturr9vVl&#10;87Z9P21PQamb2fS4AhFwCn9h+MVndCiY6eDOZLzoFCTLeMFRBSk/YD9JH+5BHBTcRSnIIpf/DxQ/&#10;AAAA//8DAFBLAQItABQABgAIAAAAIQC2gziS/gAAAOEBAAATAAAAAAAAAAAAAAAAAAAAAABbQ29u&#10;dGVudF9UeXBlc10ueG1sUEsBAi0AFAAGAAgAAAAhADj9If/WAAAAlAEAAAsAAAAAAAAAAAAAAAAA&#10;LwEAAF9yZWxzLy5yZWxzUEsBAi0AFAAGAAgAAAAhAJFE4XQxAgAATgQAAA4AAAAAAAAAAAAAAAAA&#10;LgIAAGRycy9lMm9Eb2MueG1sUEsBAi0AFAAGAAgAAAAhACWX0C/gAAAACAEAAA8AAAAAAAAAAAAA&#10;AAAAiwQAAGRycy9kb3ducmV2LnhtbFBLBQYAAAAABAAEAPMAAACYBQAAAAA=&#10;" filled="f" stroked="f" strokeweight=".5pt">
                <v:textbox inset="0,0,0,0">
                  <w:txbxContent>
                    <w:p w14:paraId="0FD1A4B7" w14:textId="77777777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85BBF" wp14:editId="65E6C817">
                <wp:simplePos x="0" y="0"/>
                <wp:positionH relativeFrom="column">
                  <wp:posOffset>4277428</wp:posOffset>
                </wp:positionH>
                <wp:positionV relativeFrom="paragraph">
                  <wp:posOffset>90579</wp:posOffset>
                </wp:positionV>
                <wp:extent cx="208387" cy="0"/>
                <wp:effectExtent l="0" t="0" r="0" b="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A2BF5" id="Rovná spojnica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pt,7.15pt" to="353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6RjuAEAALMDAAAOAAAAZHJzL2Uyb0RvYy54bWysU0Fu2zAQvBfoHwjeY8kO0BiC5RwStJei&#10;NdL2AQy1tNiSXIJkJfk5fUs/1iVtK0ETBEHRC8UlZ2Z3lqvN9WQNGyBEja7ly0XNGTiJnXb7ln/7&#10;+v5izVlMwnXCoIOWHyDy6+3bN5vRN7DCHk0HgZGIi83oW96n5JuqirIHK+ICPTi6VBisSBSGfdUF&#10;MZK6NdWqrt9VI4bOB5QQI53eHi/5tugrBTJ9VipCYqblVFsqayjrfV6r7UY0+yB8r+WpDPEPVVih&#10;HSWdpW5FEuxn0E+krJYBI6q0kGgrVEpLKB7IzbL+y82XXngoXqg50c9tiv9PVn4adoHpruVXnDlh&#10;6YnucHC/f7Ho8bvTUrCr3KTRx4awN24XTlH0u5AdTyrY/CUvbCqNPcyNhSkxSYeren25pgTyfFU9&#10;8HyI6QOgZXnTcqNdtiwaMXyMiXIR9AyhINdxzFx26WAgg427A0U2KNeysMsAwY0JbBD09N2PZXZB&#10;WgWZKUobM5Pql0knbKZBGarXEmd0yYguzUSrHYbnsqbpXKo64s+uj16z7XvsDuUdSjtoMoqz0xTn&#10;0XscF/rDv7b9AwAA//8DAFBLAwQUAAYACAAAACEAesTru90AAAAJAQAADwAAAGRycy9kb3ducmV2&#10;LnhtbEyPwU7DMAyG70i8Q2QkbixlmzrUNZ2mSQhxQayDe9Z4aUfiVEnalbcniMM42v+n35/LzWQN&#10;G9GHzpGAx1kGDKlxqiMt4OPw/PAELERJShpHKOAbA2yq25tSFspdaI9jHTVLJRQKKaCNsS84D02L&#10;VoaZ65FSdnLeyphGr7ny8pLKreHzLMu5lR2lC63scddi81UPVoB59eOn3ultGF72eX1+P83fDqMQ&#10;93fTdg0s4hSvMPzqJ3WoktPRDaQCMwLy1SJPaAqWC2AJWGX5Etjxb8Grkv//oPoBAAD//wMAUEsB&#10;Ai0AFAAGAAgAAAAhALaDOJL+AAAA4QEAABMAAAAAAAAAAAAAAAAAAAAAAFtDb250ZW50X1R5cGVz&#10;XS54bWxQSwECLQAUAAYACAAAACEAOP0h/9YAAACUAQAACwAAAAAAAAAAAAAAAAAvAQAAX3JlbHMv&#10;LnJlbHNQSwECLQAUAAYACAAAACEA+FukY7gBAACzAwAADgAAAAAAAAAAAAAAAAAuAgAAZHJzL2Uy&#10;b0RvYy54bWxQSwECLQAUAAYACAAAACEAesTru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 </w:t>
      </w:r>
      <w:r w:rsidR="00573ABC">
        <w:rPr>
          <w:b/>
          <w:bCs/>
        </w:rPr>
        <w:t>Obojživelníky</w:t>
      </w:r>
      <w:r>
        <w:rPr>
          <w:b/>
          <w:bCs/>
        </w:rPr>
        <w:t xml:space="preserve"> </w:t>
      </w:r>
      <w:r>
        <w:t>– 3 časti (2 predsiene a 1 komora)</w:t>
      </w:r>
    </w:p>
    <w:p w14:paraId="7A386C1E" w14:textId="3A03190F" w:rsidR="00573ABC" w:rsidRDefault="00800A3A" w:rsidP="00573ABC">
      <w:pPr>
        <w:pStyle w:val="Odsekzoznamu"/>
        <w:numPr>
          <w:ilvl w:val="1"/>
          <w:numId w:val="1"/>
        </w:numPr>
        <w:rPr>
          <w:b/>
          <w:bCs/>
        </w:rPr>
      </w:pP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FF625" wp14:editId="2BFC69BC">
                <wp:simplePos x="0" y="0"/>
                <wp:positionH relativeFrom="column">
                  <wp:posOffset>6866489</wp:posOffset>
                </wp:positionH>
                <wp:positionV relativeFrom="paragraph">
                  <wp:posOffset>80318</wp:posOffset>
                </wp:positionV>
                <wp:extent cx="103225" cy="197435"/>
                <wp:effectExtent l="0" t="0" r="11430" b="1270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25" cy="19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B569F" w14:textId="77777777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F625" id="Textové pole 18" o:spid="_x0000_s1033" type="#_x0000_t202" style="position:absolute;left:0;text-align:left;margin-left:540.65pt;margin-top:6.3pt;width:8.15pt;height:1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u2MQIAAFAEAAAOAAAAZHJzL2Uyb0RvYy54bWysVN1u0zAUvkfiHSzf06Qt3aBqOpVNRUjT&#10;NqlFu3Ydp4lk+5hjt0l5I56DF+PYaTo0uELcOMc+f/6+7ziLm85odlToG7AFH49yzpSVUDZ2X/Cv&#10;2/W7D5z5IGwpNFhV8JPy/Gb59s2idXM1gRp0qZBREevnrSt4HYKbZ5mXtTLCj8ApS84K0IhAW9xn&#10;JYqWqhudTfL8KmsBS4cglfd0etc7+TLVryolw2NVeRWYLjjdLaQV07qLa7ZciPkehasbeb6G+Idb&#10;GNFYanopdSeCYAds/ihlGongoQojCSaDqmqkShgIzTh/hWZTC6cSFiLHuwtN/v+VlQ/HJ2RNSdqR&#10;UlYY0mirugDHnz+YA60YnRNJrfNzit04ig7dJ+goYTj3dBixdxWa+CVUjPxE9+lCMZVkMibl08lk&#10;xpkk1/jj9fvpLFbJXpId+vBZgWHRKDiSgolYcbz3oQ8dQmIvC+tG66Sitqwt+NV0lqeEi4eKa0s9&#10;IoT+qtEK3a5LuK8HGDsoT4QOoR8S7+S6oTvcCx+eBNJUECCa9PBIS6WBesHZ4qwG/P638xhPYpGX&#10;s5amrOD+20Gg4kx/sSRjHMnBwMHYDYY9mFugwR3TG3IymZSAQQ9mhWCe6QGsYhdyCSupV8FlwGFz&#10;G/pppyck1WqVwmj0nAj3duNkLB55jJxuu2eB7kx8IMUeYJhAMX/Ffx/bK7A6BKiaJE5ktufxTDiN&#10;bZL3/MTiu/h9n6JefgTLXwAAAP//AwBQSwMEFAAGAAgAAAAhAK63CTPhAAAACwEAAA8AAABkcnMv&#10;ZG93bnJldi54bWxMj8FOwzAQRO9I/IO1SNyonRa1JcSpEBKlIIFEywe48TZJE6+j2E3D37M9wW1G&#10;+zQ7k61G14oB+1B70pBMFAikwtuaSg3fu5e7JYgQDVnTekINPxhglV9fZSa1/kxfOGxjKTiEQmo0&#10;VDF2qZShqNCZMPEdEt8Ovncmsu1LaXtz5nDXyqlSc+lMTfyhMh0+V1g025PTsK4Pye5zaMquat5e&#10;1++bj+PmGLW+vRmfHkFEHOMfDJf6XB1y7rT3J7JBtOzVMpkxy2o6B3Eh1MOC1V7D/WwBMs/k/w35&#10;LwAAAP//AwBQSwECLQAUAAYACAAAACEAtoM4kv4AAADhAQAAEwAAAAAAAAAAAAAAAAAAAAAAW0Nv&#10;bnRlbnRfVHlwZXNdLnhtbFBLAQItABQABgAIAAAAIQA4/SH/1gAAAJQBAAALAAAAAAAAAAAAAAAA&#10;AC8BAABfcmVscy8ucmVsc1BLAQItABQABgAIAAAAIQDduhu2MQIAAFAEAAAOAAAAAAAAAAAAAAAA&#10;AC4CAABkcnMvZTJvRG9jLnhtbFBLAQItABQABgAIAAAAIQCutwkz4QAAAAsBAAAPAAAAAAAAAAAA&#10;AAAAAIsEAABkcnMvZG93bnJldi54bWxQSwUGAAAAAAQABADzAAAAmQUAAAAA&#10;" filled="f" stroked="f" strokeweight=".5pt">
                <v:textbox inset="0,0,0,0">
                  <w:txbxContent>
                    <w:p w14:paraId="2DFB569F" w14:textId="77777777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14DF0" wp14:editId="56DB70B7">
                <wp:simplePos x="0" y="0"/>
                <wp:positionH relativeFrom="column">
                  <wp:posOffset>6959259</wp:posOffset>
                </wp:positionH>
                <wp:positionV relativeFrom="paragraph">
                  <wp:posOffset>204704</wp:posOffset>
                </wp:positionV>
                <wp:extent cx="0" cy="45350"/>
                <wp:effectExtent l="0" t="0" r="38100" b="12065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6AE64" id="Rovná spojnica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95pt,16.1pt" to="547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DwYwQEAAL4DAAAOAAAAZHJzL2Uyb0RvYy54bWysU8Fu1DAQvSP1Hyzf2WQLhSrabA+tygXB&#10;qkDvrjPeGGyPZZsk+zl8Cz/G2NkNCFoJIS6Wx37zZt7zeHM1WcMGCFGja/l6VXMGTmKn3b7lnz7e&#10;Pr/kLCbhOmHQQcsPEPnV9uzZZvQNnGOPpoPAiMTFZvQt71PyTVVF2YMVcYUeHF0qDFYkCsO+6oIY&#10;id2a6ryuX1Ujhs4HlBAjnd7Ml3xb+JUCmd4rFSEx03LqLZU1lPUhr9V2I5p9EL7X8tiG+IcurNCO&#10;ii5UNyIJ9jXoP6islgEjqrSSaCtUSksoGkjNuv5NzYdeeChayJzoF5vi/6OV74ZdYLqjt3vNmROW&#10;3ugOB/f9G4sePzstBaMbsmn0sSH0tduFYxT9LmTNkwqWKaP9PbEUF0gXm4rJh8VkmBKT86Gk05cX&#10;Ly6K/dVMkIl8iOkNoGV503KjXVYvGjG8jYmKEvQEoSA3NLdQdulgIIONuwNFiqjU3EyZJbg2gQ2C&#10;pqD7ss5yiKsgc4rSxixJdSn5ZNIRm9OgzNffJi7oUhFdWhKtdhgeq5qmU6tqxp9Uz1qz7AfsDuVB&#10;ih00JEXZcaDzFP4al/Sf3277AwAA//8DAFBLAwQUAAYACAAAACEAyhB6BNsAAAALAQAADwAAAGRy&#10;cy9kb3ducmV2LnhtbEyPwU7DMBBE70j9B2sr9UZtUqWQEKcqlSrOtFx6c+IliYjXIXbb8PdsxQGO&#10;M/s0O1NsJteLC46h86ThYalAINXedtRoeD/u759AhGjImt4TavjGAJtydleY3PorveHlEBvBIRRy&#10;o6GNccilDHWLzoSlH5D49uFHZyLLsZF2NFcOd71MlFpLZzriD60ZcNdi/Xk4Ow3HV6emKnY7pK9H&#10;tT29pGs6pVov5tP2GUTEKf7BcKvP1aHkTpU/kw2iZ62yNGNWwypJQNyIX6diJ1uBLAv5f0P5AwAA&#10;//8DAFBLAQItABQABgAIAAAAIQC2gziS/gAAAOEBAAATAAAAAAAAAAAAAAAAAAAAAABbQ29udGVu&#10;dF9UeXBlc10ueG1sUEsBAi0AFAAGAAgAAAAhADj9If/WAAAAlAEAAAsAAAAAAAAAAAAAAAAALwEA&#10;AF9yZWxzLy5yZWxzUEsBAi0AFAAGAAgAAAAhAFPwPBjBAQAAvgMAAA4AAAAAAAAAAAAAAAAALgIA&#10;AGRycy9lMm9Eb2MueG1sUEsBAi0AFAAGAAgAAAAhAMoQegT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289B9" wp14:editId="76A0FABA">
                <wp:simplePos x="0" y="0"/>
                <wp:positionH relativeFrom="column">
                  <wp:posOffset>6858000</wp:posOffset>
                </wp:positionH>
                <wp:positionV relativeFrom="paragraph">
                  <wp:posOffset>115719</wp:posOffset>
                </wp:positionV>
                <wp:extent cx="211455" cy="0"/>
                <wp:effectExtent l="0" t="0" r="0" b="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BA29E" id="Rovná spojnica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pt,9.1pt" to="556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DSuQEAALUDAAAOAAAAZHJzL2Uyb0RvYy54bWysU8Fu1DAQvSPxD5bvbJJVi1C02R5a0QuC&#10;VYEPcJ3xxmB7LNsk2c/hW/gxxt7dFEFVVRUXx+N5b2bezGRzNVvDRghRo+t4s6o5Ayex127f8a9f&#10;3r95x1lMwvXCoIOOHyDyq+3rV5vJt7DGAU0PgVEQF9vJd3xIybdVFeUAVsQVenDkVBisSGSGfdUH&#10;MVF0a6p1Xb+tJgy9DyghRnq9OTr5tsRXCmT6pFSExEzHqbZUzlDO+3xW241o90H4QctTGeIFVVih&#10;HSVdQt2IJNiPoP8JZbUMGFGllURboVJaQtFAapr6LzWfB+GhaKHmRL+0Kf6/sPLjuAtM9zS7S86c&#10;sDSjOxzdr58sevzmtBSMPNSmyceW0NduF05W9LuQNc8q2PwlNWwurT0srYU5MUmP66a5uKQM8uyq&#10;Hng+xHQLaFm+dNxol0WLVowfYqJcBD1DyMh1HDOXWzoYyGDj7kCREMrVFHZZIbg2gY2Cht9/b7IK&#10;ilWQmaK0MQupfpp0wmYalLV6LnFBl4zo0kK02mF4LGuaz6WqI/6s+qg1y77H/lDmUNpBu1GUnfY4&#10;L9+fdqE//G3b3wAAAP//AwBQSwMEFAAGAAgAAAAhAHiFpPXeAAAACwEAAA8AAABkcnMvZG93bnJl&#10;di54bWxMj8FOwzAQRO9I/IO1SNyonVSqohCnqiohxAXRFO5uvHUC9jqKnTT8Pa44wG1ndzT7ptou&#10;zrIZx9B7kpCtBDCk1uuejIT349NDASxERVpZTyjhGwNs69ubSpXaX+iAcxMNSyEUSiWhi3EoOQ9t&#10;h06FlR+Q0u3sR6dikqPhelSXFO4sz4XYcKd6Sh86NeC+w/armZwE+zLOH2ZvdmF6Pmyaz7dz/nqc&#10;pby/W3aPwCIu8c8MV/yEDnViOvmJdGA2aVGIVCamqciBXR1Ztl4DO/1ueF3x/x3qHwAAAP//AwBQ&#10;SwECLQAUAAYACAAAACEAtoM4kv4AAADhAQAAEwAAAAAAAAAAAAAAAAAAAAAAW0NvbnRlbnRfVHlw&#10;ZXNdLnhtbFBLAQItABQABgAIAAAAIQA4/SH/1gAAAJQBAAALAAAAAAAAAAAAAAAAAC8BAABfcmVs&#10;cy8ucmVsc1BLAQItABQABgAIAAAAIQCiihDSuQEAALUDAAAOAAAAAAAAAAAAAAAAAC4CAABkcnMv&#10;ZTJvRG9jLnhtbFBLAQItABQABgAIAAAAIQB4haT1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 </w:t>
      </w:r>
      <w:r w:rsidR="00573ABC">
        <w:rPr>
          <w:b/>
          <w:bCs/>
        </w:rPr>
        <w:t>Plazy</w:t>
      </w:r>
      <w:r>
        <w:rPr>
          <w:b/>
          <w:bCs/>
        </w:rPr>
        <w:t xml:space="preserve"> </w:t>
      </w:r>
      <w:r>
        <w:t>– 3 časti (2 predsiene a 1 komora) (u niektorých plazov (napr. krokodíl) sa už prejavuje aj čiastočné predelenie komory)</w:t>
      </w:r>
    </w:p>
    <w:p w14:paraId="0E39219D" w14:textId="4B931020" w:rsidR="00573ABC" w:rsidRDefault="00800A3A" w:rsidP="00573ABC">
      <w:pPr>
        <w:pStyle w:val="Odsekzoznamu"/>
        <w:numPr>
          <w:ilvl w:val="1"/>
          <w:numId w:val="1"/>
        </w:numPr>
        <w:rPr>
          <w:b/>
          <w:bCs/>
        </w:rPr>
      </w:pP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AA12B" wp14:editId="187CE58C">
                <wp:simplePos x="0" y="0"/>
                <wp:positionH relativeFrom="column">
                  <wp:posOffset>3574415</wp:posOffset>
                </wp:positionH>
                <wp:positionV relativeFrom="paragraph">
                  <wp:posOffset>168461</wp:posOffset>
                </wp:positionV>
                <wp:extent cx="103225" cy="197435"/>
                <wp:effectExtent l="0" t="0" r="11430" b="1270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25" cy="19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85DB3" w14:textId="77777777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A12B" id="Textové pole 25" o:spid="_x0000_s1034" type="#_x0000_t202" style="position:absolute;left:0;text-align:left;margin-left:281.45pt;margin-top:13.25pt;width:8.15pt;height:15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cPMQIAAFAEAAAOAAAAZHJzL2Uyb0RvYy54bWysVM1u2zAMvg/YOwi6L3aSteuCOEXWIsOA&#10;oC2QDD0rshwbkESNUmJnb7Tn2IuNkuN06HYadpEp8ff7SHp+2xnNjgp9A7bg41HOmbISysbuC/51&#10;u3p3w5kPwpZCg1UFPynPbxdv38xbN1MTqEGXChkFsX7WuoLXIbhZlnlZKyP8CJyypKwAjQh0xX1W&#10;omgputHZJM+vsxawdAhSeU+v972SL1L8qlIyPFaVV4HpglNtIZ2Yzl08s8VczPYoXN3IcxniH6ow&#10;orGU9BLqXgTBDtj8Eco0EsFDFUYSTAZV1UiVMBCacf4KzaYWTiUsRI53F5r8/wsrH45PyJqy4JMr&#10;zqww1KOt6gIcf/5gDrRi9E4ktc7PyHbjyDp0n6CjZg/vnh4j9q5CE7+EipGe6D5dKKaQTEanfDqJ&#10;mSSpxh8/vJ+m6NmLs0MfPiswLAoFR+pgIlYc1z5QIWQ6mMRcFlaN1qmL2rK24NfTqzw5XDTkoS05&#10;Rgh9qVEK3a5LuG8GGDsoT4QOoR8S7+SqoRrWwocngTQVBIgmPTzSUWmgXHCWOKsBv//tPdpTs0jL&#10;WUtTVnD/7SBQcaa/WGpjHMlBwEHYDYI9mDugwR3TDjmZRHLAoAexQjDPtADLmIVUwkrKVXAZcLjc&#10;hX7aaYWkWi6TGY2eE2FtN07G4JHHyOm2exbozsQH6tgDDBMoZq/47237DiwPAaomNScy2/N4JpzG&#10;NvXsvGJxL36/J6uXH8HiFwAAAP//AwBQSwMEFAAGAAgAAAAhAEbLyzLgAAAACQEAAA8AAABkcnMv&#10;ZG93bnJldi54bWxMj0FuwjAQRfeVuIM1SN0Vh0hJSxoHIaQCrdRKhR7AxEMcEo+j2IRw+5pVu5vR&#10;PP15P1+OpmUD9q62JGA+i4AhlVbVVAn4Obw9vQBzXpKSrSUUcEMHy2LykMtM2St947D3FQsh5DIp&#10;QHvfZZy7UqORbmY7pHA72d5IH9a+4qqX1xBuWh5HUcqNrCl80LLDtcay2V+MgE19mh++hqbqdPO+&#10;3XzsPs+7sxficTquXoF5HP0fDHf9oA5FcDraCynHWgFJGi8CKiBOE2ABSJ4XMbDjfUiBFzn/36D4&#10;BQAA//8DAFBLAQItABQABgAIAAAAIQC2gziS/gAAAOEBAAATAAAAAAAAAAAAAAAAAAAAAABbQ29u&#10;dGVudF9UeXBlc10ueG1sUEsBAi0AFAAGAAgAAAAhADj9If/WAAAAlAEAAAsAAAAAAAAAAAAAAAAA&#10;LwEAAF9yZWxzLy5yZWxzUEsBAi0AFAAGAAgAAAAhAMp3Jw8xAgAAUAQAAA4AAAAAAAAAAAAAAAAA&#10;LgIAAGRycy9lMm9Eb2MueG1sUEsBAi0AFAAGAAgAAAAhAEbLyzLgAAAACQEAAA8AAAAAAAAAAAAA&#10;AAAAiwQAAGRycy9kb3ducmV2LnhtbFBLBQYAAAAABAAEAPMAAACYBQAAAAA=&#10;" filled="f" stroked="f" strokeweight=".5pt">
                <v:textbox inset="0,0,0,0">
                  <w:txbxContent>
                    <w:p w14:paraId="0C785DB3" w14:textId="77777777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A6626" wp14:editId="28B7CB84">
                <wp:simplePos x="0" y="0"/>
                <wp:positionH relativeFrom="column">
                  <wp:posOffset>3461984</wp:posOffset>
                </wp:positionH>
                <wp:positionV relativeFrom="paragraph">
                  <wp:posOffset>165909</wp:posOffset>
                </wp:positionV>
                <wp:extent cx="103225" cy="197435"/>
                <wp:effectExtent l="0" t="0" r="11430" b="1270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25" cy="19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4BCB2" w14:textId="77777777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6626" id="Textové pole 24" o:spid="_x0000_s1035" type="#_x0000_t202" style="position:absolute;left:0;text-align:left;margin-left:272.6pt;margin-top:13.05pt;width:8.15pt;height:1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2FMgIAAFAEAAAOAAAAZHJzL2Uyb0RvYy54bWysVMFu2zAMvQ/YPwi6L3aSpluNOEXWIsOA&#10;oC2QDD0rshQbkERNUmJnf7Tv2I+VkuN06HYadpEpkiL5HknPbzutyFE434Ap6XiUUyIMh6ox+5J+&#10;264+fKLEB2YqpsCIkp6Ep7eL9+/mrS3EBGpQlXAEgxhftLakdQi2yDLPa6GZH4EVBo0SnGYBr26f&#10;VY61GF2rbJLn11kLrrIOuPAetfe9kS5SfCkFD49SehGIKinWFtLp0rmLZ7aYs2LvmK0bfi6D/UMV&#10;mjUGk15C3bPAyME1f4TSDXfgQYYRB52BlA0XCQOiGedv0GxqZkXCguR4e6HJ/7+w/OH45EhTlXRy&#10;RYlhGnu0FV2A46+fxIISBPVIUmt9gb4bi96h+wwdNnvQe1RG7J10On4RFUE70n26UIwhCY+P8ulk&#10;MqOEo2l88/FqOotRstfH1vnwRYAmUSipww4mYtlx7UPvOrjEXAZWjVKpi8qQtqTX01meHlwsGFwZ&#10;zBEh9KVGKXS7LuG+GWDsoDohOgf9kHjLVw3WsGY+PDGHU4GAcNLDIx5SAeaCs0RJDe7H3/TRH5uF&#10;VkpanLKS+u8H5gQl6qvBNsaRHAQ3CLtBMAd9Bzi4Y9why5OID1xQgygd6GdcgGXMgiZmOOYqKQ9u&#10;uNyFftpxhbhYLpMbjp5lYW02lsfgkcfI6bZ7Zs6eiQ/YsQcYJpAVb/jvffsOLA8BZJOaE5nteTwT&#10;jmOb2ntesbgXv9+T1+uPYPECAAD//wMAUEsDBBQABgAIAAAAIQDOhlWI4AAAAAkBAAAPAAAAZHJz&#10;L2Rvd25yZXYueG1sTI/RSsNAEEXfBf9hmYJvdpNgoqTZFBGsVVCw9QO2yTSbJjsbsts0/r3jk77N&#10;MIc75xbr2fZiwtG3jhTEywgEUuXqlhoFX/vn2wcQPmiqde8IFXyjh3V5fVXovHYX+sRpFxrBIeRz&#10;rcCEMORS+sqg1X7pBiS+Hd1odeB1bGQ96guH214mUZRJq1viD0YP+GSw6nZnq2DTHuP9x9Q1g+le&#10;XzZv2/fT9hSUulnMjysQAefwB8OvPqtDyU4Hd6bai15BepcmjCpIshgEA2kWpyAOPNwnIMtC/m9Q&#10;/gAAAP//AwBQSwECLQAUAAYACAAAACEAtoM4kv4AAADhAQAAEwAAAAAAAAAAAAAAAAAAAAAAW0Nv&#10;bnRlbnRfVHlwZXNdLnhtbFBLAQItABQABgAIAAAAIQA4/SH/1gAAAJQBAAALAAAAAAAAAAAAAAAA&#10;AC8BAABfcmVscy8ucmVsc1BLAQItABQABgAIAAAAIQAGQk2FMgIAAFAEAAAOAAAAAAAAAAAAAAAA&#10;AC4CAABkcnMvZTJvRG9jLnhtbFBLAQItABQABgAIAAAAIQDOhlWI4AAAAAkBAAAPAAAAAAAAAAAA&#10;AAAAAIwEAABkcnMvZG93bnJldi54bWxQSwUGAAAAAAQABADzAAAAmQUAAAAA&#10;" filled="f" stroked="f" strokeweight=".5pt">
                <v:textbox inset="0,0,0,0">
                  <w:txbxContent>
                    <w:p w14:paraId="01A4BCB2" w14:textId="77777777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49BF0" wp14:editId="43CBFE0F">
                <wp:simplePos x="0" y="0"/>
                <wp:positionH relativeFrom="column">
                  <wp:posOffset>3586671</wp:posOffset>
                </wp:positionH>
                <wp:positionV relativeFrom="paragraph">
                  <wp:posOffset>24989</wp:posOffset>
                </wp:positionV>
                <wp:extent cx="102870" cy="196850"/>
                <wp:effectExtent l="0" t="0" r="11430" b="1270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342B7" w14:textId="77777777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9BF0" id="Textové pole 23" o:spid="_x0000_s1036" type="#_x0000_t202" style="position:absolute;left:0;text-align:left;margin-left:282.4pt;margin-top:1.95pt;width:8.1pt;height:1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s1LwIAAFEEAAAOAAAAZHJzL2Uyb0RvYy54bWysVM2O2jAQvlfqO1i+lwCrUhYRVnRXVJXQ&#10;7kpQ7dk4DkRyPK5tSOgb9Tn6Yv1sCLTbnqpenPH8eeb7ZjK9a2vNDsr5ikzOB70+Z8pIKiqzzfmX&#10;9eLdmDMfhCmEJqNyflSe383evpk2dqKGtCNdKMeQxPhJY3O+C8FOsszLnaqF75FVBsaSXC0Crm6b&#10;FU40yF7rbNjvj7KGXGEdSeU9tA8nI5+l/GWpZHgqS68C0zlHbSGdLp2beGazqZhsnbC7Sp7LEP9Q&#10;RS0qg0cvqR5EEGzvqj9S1ZV05KkMPUl1RmVZSZV6QDeD/qtuVjthVeoF4Hh7gcn/v7Ty8fDsWFXk&#10;fHjDmRE1OFqrNtDhx3dmSSsGPUBqrJ/Ad2XhHdqP1ILsTu+hjL23pavjF10x2AH38QIxUjIZg/rD&#10;8QdYJEyD29H4faIguwZb58MnRTWLQs4dGEzAisPSBxQC184lvmVoUWmdWNSGNTkf3SDlbxZEaIPA&#10;2MKp1CiFdtOmvgepgqjaUHFEe45OU+KtXFQoYil8eBYOY4G6MerhCUepCY/RWeJsR+7b3/TRH2zB&#10;ylmDMcu5/7oXTnGmPxvwGGeyE1wnbDrB7Ot7wuQOsERWJhEBLuhOLB3VL9iAeXwFJmEk3sq5DK67&#10;3IfTuGOHpJrPkxtmz4qwNCsrY/IIVwR13b4IZ8/IB1D2SN0IiskrAk6+J6Dn+0Blldi54nhGHHOb&#10;SDvvWFyMX+/J6/onmP0EAAD//wMAUEsDBBQABgAIAAAAIQD5oMMM3wAAAAgBAAAPAAAAZHJzL2Rv&#10;d25yZXYueG1sTI/BTsMwEETvSPyDtUjcqBNoqzbEqRASpVQCiZYPcONtnCZeR7Gbhr9nOcFxNKOZ&#10;N/lqdK0YsA+1JwXpJAGBVHpTU6Xga/9ytwARoiajW0+o4BsDrIrrq1xnxl/oE4ddrASXUMi0Ahtj&#10;l0kZSotOh4nvkNg7+t7pyLKvpOn1hctdK++TZC6drokXrO7w2WLZ7M5Owbo+pvuPoak627y9rreb&#10;99PmFJW6vRmfHkFEHONfGH7xGR0KZjr4M5kgWgWz+ZTRo4KHJQj2Z4uUvx1YT5cgi1z+P1D8AAAA&#10;//8DAFBLAQItABQABgAIAAAAIQC2gziS/gAAAOEBAAATAAAAAAAAAAAAAAAAAAAAAABbQ29udGVu&#10;dF9UeXBlc10ueG1sUEsBAi0AFAAGAAgAAAAhADj9If/WAAAAlAEAAAsAAAAAAAAAAAAAAAAALwEA&#10;AF9yZWxzLy5yZWxzUEsBAi0AFAAGAAgAAAAhAHCSqzUvAgAAUQQAAA4AAAAAAAAAAAAAAAAALgIA&#10;AGRycy9lMm9Eb2MueG1sUEsBAi0AFAAGAAgAAAAhAPmgwwzfAAAACAEAAA8AAAAAAAAAAAAAAAAA&#10;iQQAAGRycy9kb3ducmV2LnhtbFBLBQYAAAAABAAEAPMAAACVBQAAAAA=&#10;" filled="f" stroked="f" strokeweight=".5pt">
                <v:textbox inset="0,0,0,0">
                  <w:txbxContent>
                    <w:p w14:paraId="4AC342B7" w14:textId="77777777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800A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38A3AA" wp14:editId="594C21D8">
                <wp:simplePos x="0" y="0"/>
                <wp:positionH relativeFrom="column">
                  <wp:posOffset>3461692</wp:posOffset>
                </wp:positionH>
                <wp:positionV relativeFrom="paragraph">
                  <wp:posOffset>22213</wp:posOffset>
                </wp:positionV>
                <wp:extent cx="102870" cy="196850"/>
                <wp:effectExtent l="0" t="0" r="11430" b="1270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9EB69" w14:textId="77777777" w:rsidR="00800A3A" w:rsidRDefault="00800A3A" w:rsidP="00C63554">
                            <w:pPr>
                              <w:spacing w:after="0"/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A3AA" id="Textové pole 22" o:spid="_x0000_s1037" type="#_x0000_t202" style="position:absolute;left:0;text-align:left;margin-left:272.55pt;margin-top:1.75pt;width:8.1pt;height:1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vwLgIAAFEEAAAOAAAAZHJzL2Uyb0RvYy54bWysVM2O0zAQviPxDpbvNG0RpVRNV2VXRUjV&#10;7kot2rPrOG0kx2Nst0l5I56DF+Oz03Rh4YS4OGPP//fNZH7T1pqdlPMVmZyPBkPOlJFUVGaf8y/b&#10;1ZspZz4IUwhNRuX8rDy/Wbx+NW/sTI3pQLpQjiGI8bPG5vwQgp1lmZcHVQs/IKsMlCW5WgRc3T4r&#10;nGgQvdbZeDicZA25wjqSynu83nVKvkjxy1LJ8FCWXgWmc47aQjpdOnfxzBZzMds7YQ+VvJQh/qGK&#10;WlQGSa+h7kQQ7OiqP0LVlXTkqQwDSXVGZVlJlXpAN6Phi242B2FV6gXgeHuFyf+/sPL+9OhYVeR8&#10;PObMiBocbVUb6PTjO7OkFcM7QGqsn8F2Y2Ed2o/Uguz+3eMx9t6Wro5fdMWgB9znK8QIyWR0Go6n&#10;76GRUI0+TKbvEgXZs7N1PnxSVLMo5NyBwQSsOK19QCEw7U1iLkOrSuvEojasyfnkLUL+poGHNnCM&#10;LXSlRim0uzb1Pbr2saPijPYcdVPirVxVKGItfHgUDmOBujHq4QFHqQnJ6CJxdiD37W/v0R5sQctZ&#10;gzHLuf96FE5xpj8b8BhnshdcL+x6wRzrW8LkjrBEViYRDi7oXiwd1U/YgGXMApUwErlyLoPrL7eh&#10;G3fskFTLZTLD7FkR1mZjZQwe4Yqgbtsn4ewF+QDK7qkfQTF7QUBn2wG9PAYqq8ROhLbD8YI45jaR&#10;dtmxuBi/3pPV859g8RMAAP//AwBQSwMEFAAGAAgAAAAhAIREuYzfAAAACAEAAA8AAABkcnMvZG93&#10;bnJldi54bWxMj8FOwzAQRO9I/IO1SNyoE9pUKMSpEBKlIBWJlg9w422cJl5HsZuGv2c5wXE0o5k3&#10;xWpynRhxCI0nBeksAYFUedNQreBr/3L3ACJETUZ3nlDBNwZYlddXhc6Nv9AnjrtYCy6hkGsFNsY+&#10;lzJUFp0OM98jsXf0g9OR5VBLM+gLl7tO3ifJUjrdEC9Y3eOzxardnZ2CdXNM9x9jW/e2fXtdv2+2&#10;p80pKnV7Mz09gog4xb8w/OIzOpTMdPBnMkF0CrJFlnJUwTwDwX62TOcgDqwXGciykP8PlD8AAAD/&#10;/wMAUEsBAi0AFAAGAAgAAAAhALaDOJL+AAAA4QEAABMAAAAAAAAAAAAAAAAAAAAAAFtDb250ZW50&#10;X1R5cGVzXS54bWxQSwECLQAUAAYACAAAACEAOP0h/9YAAACUAQAACwAAAAAAAAAAAAAAAAAvAQAA&#10;X3JlbHMvLnJlbHNQSwECLQAUAAYACAAAACEA1nNr8C4CAABRBAAADgAAAAAAAAAAAAAAAAAuAgAA&#10;ZHJzL2Uyb0RvYy54bWxQSwECLQAUAAYACAAAACEAhES5jN8AAAAIAQAADwAAAAAAAAAAAAAAAACI&#10;BAAAZHJzL2Rvd25yZXYueG1sUEsFBgAAAAAEAAQA8wAAAJQFAAAAAA==&#10;" filled="f" stroked="f" strokeweight=".5pt">
                <v:textbox inset="0,0,0,0">
                  <w:txbxContent>
                    <w:p w14:paraId="28A9EB69" w14:textId="77777777" w:rsidR="00800A3A" w:rsidRDefault="00800A3A" w:rsidP="00C63554">
                      <w:pPr>
                        <w:spacing w:after="0"/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BDD05" wp14:editId="79A80334">
                <wp:simplePos x="0" y="0"/>
                <wp:positionH relativeFrom="column">
                  <wp:posOffset>3424751</wp:posOffset>
                </wp:positionH>
                <wp:positionV relativeFrom="paragraph">
                  <wp:posOffset>182741</wp:posOffset>
                </wp:positionV>
                <wp:extent cx="295735" cy="0"/>
                <wp:effectExtent l="0" t="0" r="0" b="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9AC1" id="Rovná spojnica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5pt,14.4pt" to="292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yIugEAALUDAAAOAAAAZHJzL2Uyb0RvYy54bWysU81u2zAMvg/YOwi6L3YydFuNOD202C7D&#10;FvTnAVSZirVJoiBptvM4e5a9WCklcYttGIaiF1oUv4/kR9Hri8kaNkCIGl3Ll4uaM3ASO+12Lb+7&#10;/fjmA2cxCdcJgw5avofILzavX61H38AKezQdBEZJXGxG3/I+Jd9UVZQ9WBEX6MFRUGGwIpEbdlUX&#10;xEjZralWdf2uGjF0PqCEGOn26hDkm5JfKZDpq1IREjMtp95SsaHY+2yrzVo0uyB8r+WxDfGMLqzQ&#10;jorOqa5EEuxH0H+ksloGjKjSQqKtUCktoWggNcv6NzU3vfBQtNBwop/HFF8urfwybAPTXctXS86c&#10;sPRG1zi4Xz9Z9PjNaSkYRWhMo48NoS/dNhy96Lcha55UsPlLathURrufRwtTYpIuV+dn79+ecSZP&#10;oeqR50NMnwAty4eWG+2yaNGI4XNMVIugJwg5uY9D5XJKewMZbNw1KBJCtZaFXVYILk1gg6DH774X&#10;FZSrIDNFaWNmUv1v0hGbaVDW6n+JM7pURJdmotUOw9+qpunUqjrgT6oPWrPse+z25R3KOGg3ypSO&#10;e5yX76lf6I9/2+YBAAD//wMAUEsDBBQABgAIAAAAIQAF2ArW3gAAAAkBAAAPAAAAZHJzL2Rvd25y&#10;ZXYueG1sTI/BTsMwDIbvSLxDZCRuLKVTp65rOk2TEOKCWAf3rMnSjsSpmrQrb48RBzja/vT7+8vt&#10;7Cyb9BA6jwIeFwkwjY1XHRoB78enhxxYiBKVtB61gC8dYFvd3pSyUP6KBz3V0TAKwVBIAW2MfcF5&#10;aFrtZFj4XiPdzn5wMtI4GK4GeaVwZ3maJCvuZIf0oZW93re6+axHJ8C+DNOH2ZtdGJ8Pq/rydk5f&#10;j5MQ93fzbgMs6jn+wfCjT+pQkdPJj6gCswKy5XpJqIA0pwoEZHm2Bnb6XfCq5P8bVN8AAAD//wMA&#10;UEsBAi0AFAAGAAgAAAAhALaDOJL+AAAA4QEAABMAAAAAAAAAAAAAAAAAAAAAAFtDb250ZW50X1R5&#10;cGVzXS54bWxQSwECLQAUAAYACAAAACEAOP0h/9YAAACUAQAACwAAAAAAAAAAAAAAAAAvAQAAX3Jl&#10;bHMvLnJlbHNQSwECLQAUAAYACAAAACEAR4R8iLoBAAC1AwAADgAAAAAAAAAAAAAAAAAuAgAAZHJz&#10;L2Uyb0RvYy54bWxQSwECLQAUAAYACAAAACEABdgK1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C8C14" wp14:editId="10DA0C37">
                <wp:simplePos x="0" y="0"/>
                <wp:positionH relativeFrom="column">
                  <wp:posOffset>3570919</wp:posOffset>
                </wp:positionH>
                <wp:positionV relativeFrom="paragraph">
                  <wp:posOffset>5979</wp:posOffset>
                </wp:positionV>
                <wp:extent cx="0" cy="366806"/>
                <wp:effectExtent l="0" t="0" r="38100" b="33655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525F3" id="Rovná spojnica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5pt,.45pt" to="281.1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14tgEAALUDAAAOAAAAZHJzL2Uyb0RvYy54bWysU8GO0zAQvSPxD5bvNGmRqlXUdA+7gguC&#10;aoEP8DrjxmB7LNsk6efwLfwYYyfNIkAIIS6Ox35vZt7z5HA7WcMGCFGja/l2U3MGTmKn3bnlHz+8&#10;enHDWUzCdcKgg5ZfIPLb4/Nnh9E3sMMeTQeBURIXm9G3vE/JN1UVZQ9WxA16cHSpMFiRKAznqgti&#10;pOzWVLu63lcjhs4HlBAjnd7Pl/xY8isFMr1TKkJipuXUWyprKOtjXqvjQTTnIHyv5dKG+IcurNCO&#10;iq6p7kUS7EvQv6SyWgaMqNJGoq1QKS2haCA12/onNe974aFoIXOiX22K/y+tfDucAtNdy3dkjxOW&#10;3ugBB/ftK4sePzktBaMbsmn0sSH0nTuFJYr+FLLmSQWbv6SGTcXay2otTInJ+VDS6cv9/qbe53TV&#10;E8+HmF4DWpY3LTfaZdGiEcObmGboFUK83MdcuezSxUAGG/cAioRQrW1hlxGCOxPYIOjxu8/bpWxB&#10;ZorSxqyk+s+kBZtpUMbqb4krulREl1ai1Q7D76qm6dqqmvFX1bPWLPsRu0t5h2IHzUYxdJnjPHw/&#10;xoX+9LcdvwMAAP//AwBQSwMEFAAGAAgAAAAhABSkiNraAAAABwEAAA8AAABkcnMvZG93bnJldi54&#10;bWxMjsFOwzAQRO9I/IO1SNyoQxChpHGqqhJCXBBN4e7GWyfFXke2k4a/x4gD3GY0o5lXrWdr2IQ+&#10;9I4E3C4yYEitUz1pAe/7p5slsBAlKWkcoYAvDLCuLy8qWSp3ph1OTdQsjVAopYAuxqHkPLQdWhkW&#10;bkBK2dF5K2OyXnPl5TmNW8PzLCu4lT2lh04OuO2w/WxGK8C8+OlDb/UmjM+7ojm9HfPX/STE9dW8&#10;WQGLOMe/MvzgJ3SoE9PBjaQCMwLui/wuVQU8Akvxrz0ksXwAXlf8P3/9DQAA//8DAFBLAQItABQA&#10;BgAIAAAAIQC2gziS/gAAAOEBAAATAAAAAAAAAAAAAAAAAAAAAABbQ29udGVudF9UeXBlc10ueG1s&#10;UEsBAi0AFAAGAAgAAAAhADj9If/WAAAAlAEAAAsAAAAAAAAAAAAAAAAALwEAAF9yZWxzLy5yZWxz&#10;UEsBAi0AFAAGAAgAAAAhAEfFrXi2AQAAtQMAAA4AAAAAAAAAAAAAAAAALgIAAGRycy9lMm9Eb2Mu&#10;eG1sUEsBAi0AFAAGAAgAAAAhABSkiNr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5A154F" wp14:editId="099B1D74">
                <wp:simplePos x="0" y="0"/>
                <wp:positionH relativeFrom="column">
                  <wp:posOffset>3428150</wp:posOffset>
                </wp:positionH>
                <wp:positionV relativeFrom="paragraph">
                  <wp:posOffset>2580</wp:posOffset>
                </wp:positionV>
                <wp:extent cx="287606" cy="370519"/>
                <wp:effectExtent l="0" t="0" r="17780" b="1079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06" cy="3705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6DB48" id="Ovál 19" o:spid="_x0000_s1026" style="position:absolute;margin-left:269.95pt;margin-top:.2pt;width:22.65pt;height:2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0KtiAIAAIUFAAAOAAAAZHJzL2Uyb0RvYy54bWysVM1qGzEQvhf6DkL3Zteu4yQm62AcUgoh&#10;CU1KzrJWskUljSrJXrtv02fpi3WkXa+TxlAovWg1mvnmb7+Zy6ut0WQjfFBgKzo4KSkRlkOt7LKi&#10;X59uPpxTEiKzNdNgRUV3ItCr6ft3l42biCGsQNfCE3Riw6RxFV3F6CZFEfhKGBZOwAmLSgnesIii&#10;Xxa1Zw16N7oYluW4aMDXzgMXIeDrdauk0+xfSsHjvZRBRKIrirnFfPp8LtJZTC/ZZOmZWynepcH+&#10;IQvDlMWgvatrFhlZe/XGlVHcQwAZTziYAqRUXOQasJpB+Uc1jyvmRK4FmxNc36bw/9zyu82DJ6rG&#10;f3dBiWUG/9H95tdPTVDG5jQuTNDm0T34Tgp4TZVupTfpizWQbW7orm+o2EbC8XF4fjYux5RwVH08&#10;K09bn8UB7HyInwQYki4VFVorF1LJbMI2tyFiTLTeW6XnAFrVN0rrLCSaiLn2ZMPwBy+Wg5QzIl5Z&#10;afs3YNweAaKbhCxSC9qi8y3utEj+tP0iJHYulZkTzpw9JMM4FzaOu4SydYJJTL0HDo4Bddwn09km&#10;mMhc7oHlMeDriD0iRwUbe7BRFvwxB/W3PnJrv6++rTmVv4B6h4Tx0E5ScPxG4a+7ZSE+MI+jg0OG&#10;6yDe4yE1NBWF7kbJCvyPY+/JHhmNWkoaHMWKhu9r5gUl+rNFrl8MRqM0u1kYnZ4NUfAvNYuXGrs2&#10;c0AyDHDxOJ6vyT7q/VV6MM+4NWYpKqqY5Ri7ojz6vTCP7YrAvcPFbJbNcF4di7f20fHkPHU18fJp&#10;+8y86/gbkfh3sB/bNxxubRPSwmwdQapM8ENfu37jrGcWd3spLZOXcrY6bM/pbwAAAP//AwBQSwME&#10;FAAGAAgAAAAhANmuQz/cAAAABwEAAA8AAABkcnMvZG93bnJldi54bWxMjs1OwzAQhO9IfQdrK3Gj&#10;DqGBNsSpECJXBKUCjk68TdLa6yh2fnh73BPcZjSjmS/bzUazEXvXWhJwu4qAIVVWtVQLOHwUNxtg&#10;zktSUltCAT/oYJcvrjKZKjvRO457X7MwQi6VAhrvu5RzVzVopFvZDilkR9sb6YPta656OYVxo3kc&#10;RffcyJbCQyM7fG6wOu8HI6A4uWP8WhzGz64clH6Zvr/e6rUQ18v56RGYx9n/leGCH9AhD0ylHUg5&#10;pgUkd9ttqApYAwtxskliYOVFPADPM/6fP/8FAAD//wMAUEsBAi0AFAAGAAgAAAAhALaDOJL+AAAA&#10;4QEAABMAAAAAAAAAAAAAAAAAAAAAAFtDb250ZW50X1R5cGVzXS54bWxQSwECLQAUAAYACAAAACEA&#10;OP0h/9YAAACUAQAACwAAAAAAAAAAAAAAAAAvAQAAX3JlbHMvLnJlbHNQSwECLQAUAAYACAAAACEA&#10;dSNCrYgCAACFBQAADgAAAAAAAAAAAAAAAAAuAgAAZHJzL2Uyb0RvYy54bWxQSwECLQAUAAYACAAA&#10;ACEA2a5DP9wAAAAHAQAADwAAAAAAAAAAAAAAAADiBAAAZHJzL2Rvd25yZXYueG1sUEsFBgAAAAAE&#10;AAQA8wAAAOs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b/>
          <w:bCs/>
        </w:rPr>
        <w:t> </w:t>
      </w:r>
      <w:r w:rsidR="00573ABC">
        <w:rPr>
          <w:b/>
          <w:bCs/>
        </w:rPr>
        <w:t>Vtáky</w:t>
      </w:r>
      <w:r>
        <w:rPr>
          <w:b/>
          <w:bCs/>
        </w:rPr>
        <w:t xml:space="preserve"> </w:t>
      </w:r>
      <w:r>
        <w:t>– 4 časti (2 predsiene a 2 komory)</w:t>
      </w:r>
    </w:p>
    <w:p w14:paraId="0CA08028" w14:textId="16B2271C" w:rsidR="00573ABC" w:rsidRPr="00573ABC" w:rsidRDefault="00800A3A" w:rsidP="00573ABC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573ABC">
        <w:rPr>
          <w:b/>
          <w:bCs/>
        </w:rPr>
        <w:t>Cicavce</w:t>
      </w:r>
      <w:r>
        <w:rPr>
          <w:b/>
          <w:bCs/>
        </w:rPr>
        <w:t xml:space="preserve"> </w:t>
      </w:r>
      <w:r>
        <w:t>– 4 časti (2 predsiene a 2 komory)</w:t>
      </w:r>
      <w:r w:rsidR="00573ABC">
        <w:rPr>
          <w:b/>
          <w:bCs/>
        </w:rPr>
        <w:t xml:space="preserve"> </w:t>
      </w:r>
    </w:p>
    <w:p w14:paraId="371FF6FE" w14:textId="502E3A3E" w:rsidR="00351BA1" w:rsidRDefault="00351BA1" w:rsidP="00351BA1">
      <w:pPr>
        <w:rPr>
          <w:b/>
          <w:bCs/>
        </w:rPr>
      </w:pPr>
    </w:p>
    <w:p w14:paraId="187D40EE" w14:textId="77777777" w:rsidR="00351BA1" w:rsidRPr="00351BA1" w:rsidRDefault="00351BA1" w:rsidP="00351BA1">
      <w:pPr>
        <w:rPr>
          <w:b/>
          <w:bCs/>
        </w:rPr>
      </w:pPr>
    </w:p>
    <w:sectPr w:rsidR="00351BA1" w:rsidRPr="00351BA1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A4"/>
    <w:rsid w:val="000365BB"/>
    <w:rsid w:val="001F40F2"/>
    <w:rsid w:val="00236DBB"/>
    <w:rsid w:val="00351BA1"/>
    <w:rsid w:val="003A5040"/>
    <w:rsid w:val="004E23A4"/>
    <w:rsid w:val="00573ABC"/>
    <w:rsid w:val="007A365A"/>
    <w:rsid w:val="00800A3A"/>
    <w:rsid w:val="00B63465"/>
    <w:rsid w:val="00C35657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F854"/>
  <w15:chartTrackingRefBased/>
  <w15:docId w15:val="{51CC8455-3BFA-43D7-BF02-EC016756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A365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A3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2022-11-29T21:13:00Z</dcterms:created>
  <dcterms:modified xsi:type="dcterms:W3CDTF">2022-12-13T15:44:00Z</dcterms:modified>
</cp:coreProperties>
</file>