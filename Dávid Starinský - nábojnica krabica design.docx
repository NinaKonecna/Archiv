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9F030" w14:textId="4B2FFEC0" w:rsidR="00B63465" w:rsidRDefault="00B63465" w:rsidP="00667B98"/>
    <w:p w14:paraId="38E9F50B" w14:textId="217E8E60" w:rsidR="00667B98" w:rsidRDefault="00667B98" w:rsidP="00667B98"/>
    <w:p w14:paraId="4C309427" w14:textId="0B4CD748" w:rsidR="00667B98" w:rsidRDefault="0001162B" w:rsidP="00667B98">
      <w:r>
        <w:rPr>
          <w:noProof/>
        </w:rPr>
        <w:drawing>
          <wp:anchor distT="0" distB="0" distL="114300" distR="114300" simplePos="0" relativeHeight="251658240" behindDoc="0" locked="0" layoutInCell="1" allowOverlap="1" wp14:anchorId="0C35F4DD" wp14:editId="7F5BF90A">
            <wp:simplePos x="0" y="0"/>
            <wp:positionH relativeFrom="margin">
              <wp:align>right</wp:align>
            </wp:positionH>
            <wp:positionV relativeFrom="paragraph">
              <wp:posOffset>560705</wp:posOffset>
            </wp:positionV>
            <wp:extent cx="6259195" cy="2563495"/>
            <wp:effectExtent l="0" t="0" r="8255" b="8255"/>
            <wp:wrapTopAndBottom/>
            <wp:docPr id="1" name="Grafický 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9195" cy="2563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90D8D1" w14:textId="77777777" w:rsidR="0001162B" w:rsidRDefault="0001162B" w:rsidP="00667B98">
      <w:pPr>
        <w:jc w:val="center"/>
        <w:rPr>
          <w:rFonts w:ascii="Segoe Script" w:hAnsi="Segoe Script"/>
          <w:sz w:val="84"/>
          <w:szCs w:val="84"/>
        </w:rPr>
      </w:pPr>
    </w:p>
    <w:p w14:paraId="5477FEB5" w14:textId="72D54A50" w:rsidR="00667B98" w:rsidRPr="000E4A92" w:rsidRDefault="00667B98" w:rsidP="00667B98">
      <w:pPr>
        <w:jc w:val="center"/>
        <w:rPr>
          <w:rFonts w:ascii="Edwardian Script Itc Bold" w:hAnsi="Edwardian Script Itc Bold"/>
          <w:sz w:val="140"/>
          <w:szCs w:val="140"/>
        </w:rPr>
      </w:pPr>
      <w:r w:rsidRPr="000E4A92">
        <w:rPr>
          <w:rFonts w:ascii="Edwardian Script Itc Bold" w:hAnsi="Edwardian Script Itc Bold"/>
          <w:sz w:val="140"/>
          <w:szCs w:val="140"/>
        </w:rPr>
        <w:t>Dávid Starinský</w:t>
      </w:r>
    </w:p>
    <w:sectPr w:rsidR="00667B98" w:rsidRPr="000E4A92" w:rsidSect="00667B98">
      <w:pgSz w:w="11340" w:h="113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Script">
    <w:panose1 w:val="030B0504020000000003"/>
    <w:charset w:val="00"/>
    <w:family w:val="script"/>
    <w:pitch w:val="variable"/>
    <w:sig w:usb0="0000028F" w:usb1="00000000" w:usb2="00000000" w:usb3="00000000" w:csb0="0000009F" w:csb1="00000000"/>
  </w:font>
  <w:font w:name="Edwardian Script Itc Bold">
    <w:panose1 w:val="000007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B80798"/>
    <w:multiLevelType w:val="hybridMultilevel"/>
    <w:tmpl w:val="9578C6A6"/>
    <w:lvl w:ilvl="0" w:tplc="BAF254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37718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B98"/>
    <w:rsid w:val="0001162B"/>
    <w:rsid w:val="000E4A92"/>
    <w:rsid w:val="001F40F2"/>
    <w:rsid w:val="003A5040"/>
    <w:rsid w:val="00667B98"/>
    <w:rsid w:val="00A42288"/>
    <w:rsid w:val="00B63465"/>
    <w:rsid w:val="00C63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C3641"/>
  <w15:chartTrackingRefBased/>
  <w15:docId w15:val="{6E0F0A65-38F4-431C-9DCA-C862AC26C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Pr>
      <w:lang w:val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1F40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1F40F2"/>
    <w:rPr>
      <w:rFonts w:asciiTheme="majorHAnsi" w:eastAsiaTheme="majorEastAsia" w:hAnsiTheme="majorHAnsi" w:cstheme="majorBidi"/>
      <w:spacing w:val="-10"/>
      <w:kern w:val="28"/>
      <w:sz w:val="56"/>
      <w:szCs w:val="56"/>
      <w:lang w:val="sk-SK"/>
    </w:rPr>
  </w:style>
  <w:style w:type="paragraph" w:styleId="Odsekzoznamu">
    <w:name w:val="List Paragraph"/>
    <w:basedOn w:val="Normlny"/>
    <w:uiPriority w:val="34"/>
    <w:qFormat/>
    <w:rsid w:val="00B634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as\Documents\Vlastn&#233;%20&#353;abl&#243;ny%20bal&#237;ka%20Office\Blank%20enhanced.dotx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Blank enhanced.dotx</Template>
  <TotalTime>51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Varga</dc:creator>
  <cp:keywords/>
  <dc:description/>
  <cp:lastModifiedBy>Tomas Varga</cp:lastModifiedBy>
  <cp:revision>2</cp:revision>
  <cp:lastPrinted>2023-01-14T18:37:00Z</cp:lastPrinted>
  <dcterms:created xsi:type="dcterms:W3CDTF">2023-01-12T21:29:00Z</dcterms:created>
  <dcterms:modified xsi:type="dcterms:W3CDTF">2023-01-14T18:37:00Z</dcterms:modified>
</cp:coreProperties>
</file>