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D1A4A" w14:textId="078D05AE" w:rsidR="003A5040" w:rsidRDefault="00044EFF" w:rsidP="001F40F2">
      <w:pPr>
        <w:pStyle w:val="Nzov"/>
        <w:jc w:val="center"/>
      </w:pPr>
      <w:r>
        <w:t>Dolné dýchacie cesty</w:t>
      </w:r>
    </w:p>
    <w:p w14:paraId="39E6826B" w14:textId="77777777" w:rsidR="00B63465" w:rsidRDefault="00B63465" w:rsidP="00B63465"/>
    <w:p w14:paraId="5B260E2C" w14:textId="2E3F76F8" w:rsidR="00B63465" w:rsidRDefault="00044EFF" w:rsidP="00B6346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Hrtan (Larynx)</w:t>
      </w:r>
    </w:p>
    <w:p w14:paraId="53C3CCE1" w14:textId="22D80B6A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Dutý útvar nachádzajúci sa na </w:t>
      </w:r>
      <w:r w:rsidRPr="00F925ED">
        <w:rPr>
          <w:b/>
          <w:bCs/>
        </w:rPr>
        <w:t>prednej strane krku</w:t>
      </w:r>
    </w:p>
    <w:p w14:paraId="553A956F" w14:textId="170E4C43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Je tvorený </w:t>
      </w:r>
      <w:r w:rsidRPr="00F925ED">
        <w:rPr>
          <w:b/>
          <w:bCs/>
        </w:rPr>
        <w:t>chrupkami</w:t>
      </w:r>
    </w:p>
    <w:p w14:paraId="1A9073BE" w14:textId="59BDCD71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Najväčšia chrupka: </w:t>
      </w:r>
      <w:r w:rsidR="00F925ED" w:rsidRPr="00F925ED">
        <w:rPr>
          <w:b/>
          <w:bCs/>
        </w:rPr>
        <w:t>Š</w:t>
      </w:r>
      <w:r w:rsidRPr="00F925ED">
        <w:rPr>
          <w:b/>
          <w:bCs/>
        </w:rPr>
        <w:t>títna chrupka</w:t>
      </w:r>
      <w:r>
        <w:t xml:space="preserve"> (Cartilago-Thyroidea) – tvorí vonkajšiu časť krku</w:t>
      </w:r>
    </w:p>
    <w:p w14:paraId="2AEE9254" w14:textId="6E5C87F7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> Funkcia: d</w:t>
      </w:r>
      <w:r w:rsidR="00F925ED">
        <w:t>ý</w:t>
      </w:r>
      <w:r>
        <w:t>chanie a tvorenie hlasu (lebo sa tam nachádzajú hlasivky), chráni pľúca pred poškodením, umožňuje prístup vzduchu do a z pľúc, tvorba zvuku</w:t>
      </w:r>
    </w:p>
    <w:p w14:paraId="317046DB" w14:textId="7CFFD8AD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V dutine sa nachádza aj zúžené miesto – </w:t>
      </w:r>
      <w:r w:rsidRPr="00F925ED">
        <w:rPr>
          <w:b/>
          <w:bCs/>
        </w:rPr>
        <w:t>hlasivky</w:t>
      </w:r>
    </w:p>
    <w:p w14:paraId="5743B852" w14:textId="30545660" w:rsidR="00044EFF" w:rsidRDefault="00044EFF" w:rsidP="00044EFF">
      <w:pPr>
        <w:rPr>
          <w:b/>
          <w:bCs/>
        </w:rPr>
      </w:pPr>
    </w:p>
    <w:p w14:paraId="2E8280C9" w14:textId="3546E721" w:rsidR="00044EFF" w:rsidRDefault="00044EFF" w:rsidP="00044EFF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Priedušnica (Trachea)</w:t>
      </w:r>
    </w:p>
    <w:p w14:paraId="7C1DA73D" w14:textId="2B7A8AD6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> Trubica (</w:t>
      </w:r>
      <w:r w:rsidRPr="00F925ED">
        <w:rPr>
          <w:b/>
          <w:bCs/>
        </w:rPr>
        <w:t>12cm</w:t>
      </w:r>
      <w:r>
        <w:t xml:space="preserve"> dlhá)</w:t>
      </w:r>
    </w:p>
    <w:p w14:paraId="172D003F" w14:textId="49857361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Vystužená chrupkovitými prstencami tvaru písmena C, rozdeľuje sa na </w:t>
      </w:r>
      <w:r w:rsidRPr="00F925ED">
        <w:rPr>
          <w:b/>
          <w:bCs/>
        </w:rPr>
        <w:t>priedušky</w:t>
      </w:r>
    </w:p>
    <w:p w14:paraId="1FA81E50" w14:textId="7F1E5D27" w:rsidR="00044EFF" w:rsidRDefault="00044EFF" w:rsidP="00044EFF">
      <w:pPr>
        <w:rPr>
          <w:b/>
          <w:bCs/>
        </w:rPr>
      </w:pPr>
    </w:p>
    <w:p w14:paraId="4AE89B60" w14:textId="64FC3537" w:rsidR="00044EFF" w:rsidRDefault="00044EFF" w:rsidP="00044EFF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Priedušky (Bronchi)</w:t>
      </w:r>
    </w:p>
    <w:p w14:paraId="3A92700C" w14:textId="795D16E5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> Začiatok sa nachádza v mieste rozdvojenia priedušnice</w:t>
      </w:r>
    </w:p>
    <w:p w14:paraId="034437F2" w14:textId="3C705D17" w:rsidR="00044EFF" w:rsidRPr="00044EF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Stavba podobná </w:t>
      </w:r>
      <w:r w:rsidRPr="00F925ED">
        <w:rPr>
          <w:b/>
          <w:bCs/>
        </w:rPr>
        <w:t>priedušnici</w:t>
      </w:r>
    </w:p>
    <w:p w14:paraId="3DB01E09" w14:textId="0CC2829A" w:rsidR="00044EFF" w:rsidRPr="0062171F" w:rsidRDefault="00044EF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> Vnútro vystiela sliznica</w:t>
      </w:r>
      <w:r w:rsidR="0062171F">
        <w:t xml:space="preserve"> s </w:t>
      </w:r>
      <w:r w:rsidR="0062171F" w:rsidRPr="00F925ED">
        <w:rPr>
          <w:b/>
          <w:bCs/>
        </w:rPr>
        <w:t>hlienovitými žľazami a riasinkovitým epitelom</w:t>
      </w:r>
    </w:p>
    <w:p w14:paraId="1D18FBF4" w14:textId="3583EEE7" w:rsidR="0062171F" w:rsidRPr="00F925ED" w:rsidRDefault="0062171F" w:rsidP="00044EFF">
      <w:pPr>
        <w:pStyle w:val="Odsekzoznamu"/>
        <w:numPr>
          <w:ilvl w:val="1"/>
          <w:numId w:val="1"/>
        </w:numPr>
        <w:rPr>
          <w:b/>
          <w:bCs/>
        </w:rPr>
      </w:pPr>
      <w:r>
        <w:t> Pravá prieduška sa vetví na 3 časti (</w:t>
      </w:r>
      <w:r w:rsidRPr="00F925ED">
        <w:rPr>
          <w:b/>
          <w:bCs/>
        </w:rPr>
        <w:t>Priedušničky</w:t>
      </w:r>
      <w:r>
        <w:t>), ľavá na 2 časti</w:t>
      </w:r>
    </w:p>
    <w:p w14:paraId="2170DB67" w14:textId="232E789B" w:rsidR="00F925ED" w:rsidRDefault="00F925ED" w:rsidP="00F925ED">
      <w:pPr>
        <w:rPr>
          <w:b/>
          <w:bCs/>
        </w:rPr>
      </w:pPr>
    </w:p>
    <w:p w14:paraId="48D59538" w14:textId="4AE4F897" w:rsidR="00F925ED" w:rsidRDefault="00F925ED" w:rsidP="00F925ED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Pľúca (Pulmo)</w:t>
      </w:r>
    </w:p>
    <w:p w14:paraId="4D219338" w14:textId="49EB4424" w:rsidR="00F925ED" w:rsidRPr="00F925ED" w:rsidRDefault="00F925ED" w:rsidP="00F925ED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F925ED">
        <w:rPr>
          <w:b/>
          <w:bCs/>
        </w:rPr>
        <w:t>Párový</w:t>
      </w:r>
      <w:r>
        <w:t xml:space="preserve"> orgán, ktorý sa nachádza </w:t>
      </w:r>
      <w:r w:rsidRPr="00F925ED">
        <w:rPr>
          <w:b/>
          <w:bCs/>
        </w:rPr>
        <w:t>v hrudníkovej dutine</w:t>
      </w:r>
    </w:p>
    <w:p w14:paraId="61A1F16B" w14:textId="0B89825A" w:rsidR="00F925ED" w:rsidRPr="00F925ED" w:rsidRDefault="00F925ED" w:rsidP="00F925ED">
      <w:pPr>
        <w:pStyle w:val="Odsekzoznamu"/>
        <w:numPr>
          <w:ilvl w:val="1"/>
          <w:numId w:val="1"/>
        </w:numPr>
        <w:rPr>
          <w:b/>
          <w:bCs/>
        </w:rPr>
      </w:pPr>
      <w:r>
        <w:t> Skladajú sa z </w:t>
      </w:r>
      <w:r w:rsidRPr="00F925ED">
        <w:rPr>
          <w:b/>
          <w:bCs/>
        </w:rPr>
        <w:t>lalokov</w:t>
      </w:r>
      <w:r>
        <w:t xml:space="preserve"> (pravé pľúca 3 a ľavé 2 laloky)</w:t>
      </w:r>
    </w:p>
    <w:p w14:paraId="355A6022" w14:textId="5FFBC39B" w:rsidR="00F925ED" w:rsidRPr="00F925ED" w:rsidRDefault="00F925ED" w:rsidP="00F925ED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Povrch pľúc je pokrytý </w:t>
      </w:r>
      <w:r w:rsidRPr="00F925ED">
        <w:rPr>
          <w:b/>
          <w:bCs/>
        </w:rPr>
        <w:t>popľúcnicou</w:t>
      </w:r>
      <w:r>
        <w:t xml:space="preserve">, ktorá prilieha na </w:t>
      </w:r>
      <w:r w:rsidRPr="00F925ED">
        <w:rPr>
          <w:b/>
          <w:bCs/>
        </w:rPr>
        <w:t>pohrudnicu</w:t>
      </w:r>
    </w:p>
    <w:p w14:paraId="588BF962" w14:textId="7B089697" w:rsidR="00F925ED" w:rsidRPr="00F925ED" w:rsidRDefault="00F925ED" w:rsidP="00F925ED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Priestor medzi popľúcnicou a pohrudnicou sa nazýva </w:t>
      </w:r>
      <w:r w:rsidRPr="00F925ED">
        <w:rPr>
          <w:b/>
          <w:bCs/>
        </w:rPr>
        <w:t>pohrudnicová</w:t>
      </w:r>
      <w:r>
        <w:t xml:space="preserve"> </w:t>
      </w:r>
      <w:r w:rsidRPr="00F925ED">
        <w:rPr>
          <w:b/>
          <w:bCs/>
        </w:rPr>
        <w:t>dutina</w:t>
      </w:r>
    </w:p>
    <w:p w14:paraId="1386274E" w14:textId="148F9C90" w:rsidR="00F925ED" w:rsidRPr="00DD1288" w:rsidRDefault="00F925ED" w:rsidP="00F925ED">
      <w:pPr>
        <w:pStyle w:val="Odsekzoznamu"/>
        <w:numPr>
          <w:ilvl w:val="1"/>
          <w:numId w:val="1"/>
        </w:numPr>
        <w:rPr>
          <w:b/>
          <w:bCs/>
        </w:rPr>
      </w:pPr>
      <w:r>
        <w:t> Pľúca sú tvorené z </w:t>
      </w:r>
      <w:r w:rsidRPr="00F925ED">
        <w:rPr>
          <w:b/>
          <w:bCs/>
        </w:rPr>
        <w:t>hubovitého</w:t>
      </w:r>
      <w:r>
        <w:t xml:space="preserve"> </w:t>
      </w:r>
      <w:r w:rsidRPr="00F925ED">
        <w:rPr>
          <w:b/>
          <w:bCs/>
        </w:rPr>
        <w:t>pľúcneho</w:t>
      </w:r>
      <w:r>
        <w:t xml:space="preserve"> </w:t>
      </w:r>
      <w:r w:rsidRPr="00F925ED">
        <w:rPr>
          <w:b/>
          <w:bCs/>
        </w:rPr>
        <w:t>tkaniva</w:t>
      </w:r>
      <w:r>
        <w:t xml:space="preserve">, ktoré tvorí množstvo </w:t>
      </w:r>
      <w:r w:rsidRPr="00F925ED">
        <w:rPr>
          <w:b/>
          <w:bCs/>
        </w:rPr>
        <w:t>alveol</w:t>
      </w:r>
      <w:r>
        <w:t xml:space="preserve"> (pľúcnych mechúrikov)</w:t>
      </w:r>
    </w:p>
    <w:p w14:paraId="6475F6DC" w14:textId="27B0BD62" w:rsidR="00DD1288" w:rsidRDefault="00DD1288" w:rsidP="00DD1288">
      <w:pPr>
        <w:rPr>
          <w:b/>
          <w:bCs/>
        </w:rPr>
      </w:pPr>
    </w:p>
    <w:p w14:paraId="425E14B2" w14:textId="16AF230E" w:rsidR="00DD1288" w:rsidRPr="00DD1288" w:rsidRDefault="00DD1288" w:rsidP="00DD128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Nádych (Inspirium) </w:t>
      </w:r>
      <w:r>
        <w:t>– aktívny proces, pri ktorom sa vzduch nasáva, bránica sa pohybuje nadol</w:t>
      </w:r>
    </w:p>
    <w:p w14:paraId="57E0837C" w14:textId="4D58A8CF" w:rsidR="00DD1288" w:rsidRPr="00DD1288" w:rsidRDefault="00DD1288" w:rsidP="00DD128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Výdych (Expirium) </w:t>
      </w:r>
      <w:r>
        <w:t>– pasívny proces, pri ktorom sa vzduch vytláča, bránica sa pohybuje nahor</w:t>
      </w:r>
    </w:p>
    <w:p w14:paraId="5D50DFB2" w14:textId="25232585" w:rsidR="00DD1288" w:rsidRDefault="00DD1288" w:rsidP="00DD1288"/>
    <w:p w14:paraId="688C6715" w14:textId="316C7E27" w:rsidR="005A2930" w:rsidRPr="002050B7" w:rsidRDefault="00DD1288" w:rsidP="005A293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Pneumotorax </w:t>
      </w:r>
      <w:r>
        <w:t>– Kolaps pľúc, nastáva ak sa vzduch dostane do pohrudnicovej dutiny čo spôsobuje zvýšenie tlaku, ktorý je vyvíjaný na pľúca, čo spôsobí kolaps</w:t>
      </w:r>
      <w:r w:rsidR="005A2930">
        <w:t>, môže nastať: dôsledkom úrazu (napr. autonehoda), lekárskym zákrokom (pri umelej pľúcnej ventilácii), Astmou</w:t>
      </w:r>
    </w:p>
    <w:p w14:paraId="1C82040E" w14:textId="77777777" w:rsidR="002050B7" w:rsidRPr="002050B7" w:rsidRDefault="002050B7" w:rsidP="002050B7">
      <w:pPr>
        <w:pStyle w:val="Odsekzoznamu"/>
        <w:rPr>
          <w:b/>
          <w:bCs/>
        </w:rPr>
      </w:pPr>
    </w:p>
    <w:p w14:paraId="2A305D8F" w14:textId="6C4B9F61" w:rsidR="002050B7" w:rsidRPr="002050B7" w:rsidRDefault="002050B7" w:rsidP="005A293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Vitálna kapacita pľúc </w:t>
      </w:r>
      <w:r>
        <w:t>– maximálna kapacita vzduchu ktorú môžeme vdýchnuť po najväčšom možnom nádychu, 4l</w:t>
      </w:r>
    </w:p>
    <w:p w14:paraId="062C08E7" w14:textId="77777777" w:rsidR="002050B7" w:rsidRPr="002050B7" w:rsidRDefault="002050B7" w:rsidP="002050B7">
      <w:pPr>
        <w:pStyle w:val="Odsekzoznamu"/>
        <w:rPr>
          <w:b/>
          <w:bCs/>
        </w:rPr>
      </w:pPr>
    </w:p>
    <w:p w14:paraId="2C2E4579" w14:textId="7293CFBB" w:rsidR="002050B7" w:rsidRPr="005A2930" w:rsidRDefault="002050B7" w:rsidP="005A293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Obranné dýchacie reflexy </w:t>
      </w:r>
      <w:r>
        <w:t xml:space="preserve">– kašľanie, dýchanie, </w:t>
      </w:r>
      <w:r w:rsidR="0079527C">
        <w:t xml:space="preserve">kýchanie, zívanie, štikútanie  </w:t>
      </w:r>
    </w:p>
    <w:sectPr w:rsidR="002050B7" w:rsidRPr="005A2930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FF"/>
    <w:rsid w:val="00044EFF"/>
    <w:rsid w:val="001F40F2"/>
    <w:rsid w:val="002050B7"/>
    <w:rsid w:val="003A5040"/>
    <w:rsid w:val="005A2930"/>
    <w:rsid w:val="0062171F"/>
    <w:rsid w:val="0079527C"/>
    <w:rsid w:val="00B63465"/>
    <w:rsid w:val="00C63554"/>
    <w:rsid w:val="00DD1288"/>
    <w:rsid w:val="00F9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136FB"/>
  <w15:chartTrackingRefBased/>
  <w15:docId w15:val="{8721AAB5-B088-4FCF-BF09-AB18A643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176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2022-11-29T15:56:00Z</dcterms:created>
  <dcterms:modified xsi:type="dcterms:W3CDTF">2022-11-29T18:52:00Z</dcterms:modified>
</cp:coreProperties>
</file>