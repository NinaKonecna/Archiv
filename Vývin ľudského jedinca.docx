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039B" w14:textId="16AC358B" w:rsidR="003A5040" w:rsidRDefault="00F9165B" w:rsidP="001F40F2">
      <w:pPr>
        <w:pStyle w:val="Nzov"/>
        <w:jc w:val="center"/>
      </w:pPr>
      <w:r>
        <w:t>Vývin ľudského jedinca</w:t>
      </w:r>
    </w:p>
    <w:p w14:paraId="558F0CBA" w14:textId="77777777" w:rsidR="00B63465" w:rsidRDefault="00B63465" w:rsidP="00B63465"/>
    <w:p w14:paraId="6BE816FB" w14:textId="6B641CBF" w:rsidR="00B63465" w:rsidRPr="00F9165B" w:rsidRDefault="00F9165B" w:rsidP="00B63465">
      <w:pPr>
        <w:pStyle w:val="Odsekzoznamu"/>
        <w:numPr>
          <w:ilvl w:val="0"/>
          <w:numId w:val="1"/>
        </w:numPr>
      </w:pPr>
      <w:r>
        <w:t xml:space="preserve">Vývin človeka – ontogenéza – má </w:t>
      </w:r>
      <w:r>
        <w:rPr>
          <w:b/>
          <w:bCs/>
        </w:rPr>
        <w:t>tri základné obdobia:</w:t>
      </w:r>
    </w:p>
    <w:p w14:paraId="4093261C" w14:textId="4BABF279" w:rsidR="00F9165B" w:rsidRDefault="00F9165B" w:rsidP="00F9165B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Prenatálne </w:t>
      </w:r>
      <w:r>
        <w:t>– obdobie od oplodnenia po pôrod</w:t>
      </w:r>
    </w:p>
    <w:p w14:paraId="7B0E559C" w14:textId="646F6051" w:rsidR="00F9165B" w:rsidRDefault="00F9165B" w:rsidP="00F9165B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Perinatálne </w:t>
      </w:r>
      <w:r>
        <w:t>– obdobie pôrodu</w:t>
      </w:r>
    </w:p>
    <w:p w14:paraId="60D9EB0B" w14:textId="06DE3473" w:rsidR="00F9165B" w:rsidRDefault="00F9165B" w:rsidP="00F9165B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Postnatálne </w:t>
      </w:r>
      <w:r>
        <w:t>– obdobie po narodení až po smrť</w:t>
      </w:r>
    </w:p>
    <w:p w14:paraId="750FACBA" w14:textId="77777777" w:rsidR="006B7CEB" w:rsidRDefault="006B7CEB" w:rsidP="006B7CEB"/>
    <w:p w14:paraId="20E74901" w14:textId="3C9D70A1" w:rsidR="006B7CEB" w:rsidRDefault="006B7CEB" w:rsidP="006B7CEB">
      <w:pPr>
        <w:pStyle w:val="Odsekzoznamu"/>
        <w:numPr>
          <w:ilvl w:val="0"/>
          <w:numId w:val="1"/>
        </w:numPr>
        <w:rPr>
          <w:b/>
          <w:bCs/>
        </w:rPr>
      </w:pPr>
      <w:r w:rsidRPr="006B7CEB">
        <w:rPr>
          <w:b/>
          <w:bCs/>
        </w:rPr>
        <w:t>Prenatálne obdobie</w:t>
      </w:r>
    </w:p>
    <w:p w14:paraId="3D291F7F" w14:textId="77777777" w:rsidR="006B7CEB" w:rsidRPr="006B7CEB" w:rsidRDefault="006B7CEB" w:rsidP="006B7CEB">
      <w:pPr>
        <w:pStyle w:val="Odsekzoznamu"/>
        <w:numPr>
          <w:ilvl w:val="1"/>
          <w:numId w:val="1"/>
        </w:numPr>
        <w:rPr>
          <w:b/>
          <w:bCs/>
        </w:rPr>
      </w:pPr>
      <w:r>
        <w:t> Prenatálne obdobie začína oplodnením</w:t>
      </w:r>
    </w:p>
    <w:p w14:paraId="1EBD4DFA" w14:textId="77777777" w:rsidR="006B7CEB" w:rsidRPr="006B7CEB" w:rsidRDefault="006B7CEB" w:rsidP="006B7CEB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 Oplodnenie je splynutie ženskej pohlavnej bunky – </w:t>
      </w:r>
      <w:r w:rsidRPr="006B7CEB">
        <w:rPr>
          <w:b/>
          <w:bCs/>
        </w:rPr>
        <w:t>vajíčka</w:t>
      </w:r>
      <w:r>
        <w:t xml:space="preserve"> s mužskou pohlavnou bunkou – </w:t>
      </w:r>
      <w:r w:rsidRPr="006B7CEB">
        <w:rPr>
          <w:b/>
          <w:bCs/>
        </w:rPr>
        <w:t>spermiou</w:t>
      </w:r>
    </w:p>
    <w:p w14:paraId="1E4392BE" w14:textId="6285C510" w:rsidR="006B7CEB" w:rsidRPr="006B7CEB" w:rsidRDefault="006B7CEB" w:rsidP="006B7CEB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Splynutím jadier vajíčka a spermie vzniká </w:t>
      </w:r>
      <w:r w:rsidRPr="006B7CEB">
        <w:rPr>
          <w:b/>
          <w:bCs/>
        </w:rPr>
        <w:t>zygota</w:t>
      </w:r>
    </w:p>
    <w:p w14:paraId="4BDB8455" w14:textId="1B151F43" w:rsidR="006B7CEB" w:rsidRPr="006B7CEB" w:rsidRDefault="006B7CEB" w:rsidP="006B7CEB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Oplodnením nastáva tehotenstvo – </w:t>
      </w:r>
      <w:r w:rsidRPr="006B7CEB">
        <w:rPr>
          <w:b/>
          <w:bCs/>
        </w:rPr>
        <w:t>gravidita</w:t>
      </w:r>
      <w:r>
        <w:t xml:space="preserve"> </w:t>
      </w:r>
    </w:p>
    <w:p w14:paraId="5125AA61" w14:textId="7C3DBA99" w:rsidR="006B7CEB" w:rsidRPr="006B7CEB" w:rsidRDefault="006B7CEB" w:rsidP="006B7CEB">
      <w:pPr>
        <w:pStyle w:val="Odsekzoznamu"/>
        <w:numPr>
          <w:ilvl w:val="1"/>
          <w:numId w:val="1"/>
        </w:numPr>
        <w:rPr>
          <w:b/>
          <w:bCs/>
        </w:rPr>
      </w:pPr>
      <w:r>
        <w:t> Gravidita trvá 10 lunárnych mesiacov, čiže 280 dní a končí pôrodom</w:t>
      </w:r>
    </w:p>
    <w:p w14:paraId="2FFE617A" w14:textId="142798AB" w:rsidR="006B7CEB" w:rsidRPr="006B7CEB" w:rsidRDefault="006B7CEB" w:rsidP="006B7CEB">
      <w:pPr>
        <w:pStyle w:val="Odsekzoznamu"/>
        <w:numPr>
          <w:ilvl w:val="1"/>
          <w:numId w:val="1"/>
        </w:numPr>
        <w:rPr>
          <w:b/>
          <w:bCs/>
        </w:rPr>
      </w:pPr>
      <w:r>
        <w:t> Gravidita má dve základné obdobia:</w:t>
      </w:r>
    </w:p>
    <w:p w14:paraId="1E6B415C" w14:textId="4FD4634E" w:rsidR="006B7CEB" w:rsidRPr="006B7CEB" w:rsidRDefault="006B7CEB" w:rsidP="006B7CE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Embryonálne = zárodočné </w:t>
      </w:r>
      <w:r>
        <w:t>– 1. a 2. lunárny mesiac</w:t>
      </w:r>
    </w:p>
    <w:p w14:paraId="6F806AF3" w14:textId="326D0CF1" w:rsidR="006B7CEB" w:rsidRPr="00631FBA" w:rsidRDefault="006B7CEB" w:rsidP="006B7CE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Plodové = fetálne štádium </w:t>
      </w:r>
      <w:r>
        <w:t>– od 3. lunárneho mesiaca</w:t>
      </w:r>
    </w:p>
    <w:p w14:paraId="3A9DA1D7" w14:textId="77777777" w:rsidR="00631FBA" w:rsidRDefault="00631FBA" w:rsidP="00631FBA">
      <w:pPr>
        <w:rPr>
          <w:b/>
          <w:bCs/>
        </w:rPr>
      </w:pPr>
    </w:p>
    <w:p w14:paraId="2DC4A0F8" w14:textId="7D158DFE" w:rsidR="00631FBA" w:rsidRPr="008C36E4" w:rsidRDefault="00631FBA" w:rsidP="00631FBA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Oplodnené vajíčko (zygota) sa začne hneď vo vajíčkovode brázdiť (deliť). Do maternice sa dostáva ako zhluk buniek – </w:t>
      </w:r>
      <w:r>
        <w:rPr>
          <w:b/>
          <w:bCs/>
        </w:rPr>
        <w:t xml:space="preserve">Morula </w:t>
      </w:r>
      <w:r w:rsidR="00D47946">
        <w:t xml:space="preserve">za 4-6 dní. Bunky sa ďalej delia na vonkajšiu časť – obal a vnútornú časť – dutinku s tekutinkou so zhlukom buniek. </w:t>
      </w:r>
      <w:r w:rsidR="008C36E4">
        <w:t xml:space="preserve">Toto štádium sa nazýva </w:t>
      </w:r>
      <w:r w:rsidR="008C36E4">
        <w:rPr>
          <w:b/>
          <w:bCs/>
        </w:rPr>
        <w:t>blastula</w:t>
      </w:r>
      <w:r w:rsidR="008C36E4">
        <w:t xml:space="preserve">. V štádiu blastuly sa embryo prichytí na prekrvenú sliznicu maternice a vnorí sa do nej. Prebiehajú v ňom zmeny, ktorých výsledkom je vznik </w:t>
      </w:r>
      <w:r w:rsidR="008C36E4">
        <w:rPr>
          <w:b/>
          <w:bCs/>
        </w:rPr>
        <w:t xml:space="preserve">gastruly </w:t>
      </w:r>
      <w:r w:rsidR="008C36E4">
        <w:t xml:space="preserve">a troch zárodočných listov: vonkajší (Ektoderm), stredný (Mezoderm) a vnútorný (Endoderm). Z týchto listov postupne vznikajú jednotlivé orgány a žľazy. </w:t>
      </w:r>
    </w:p>
    <w:p w14:paraId="60927BC7" w14:textId="77777777" w:rsidR="008C36E4" w:rsidRDefault="008C36E4" w:rsidP="008C36E4">
      <w:pPr>
        <w:rPr>
          <w:b/>
          <w:bCs/>
        </w:rPr>
      </w:pPr>
    </w:p>
    <w:p w14:paraId="665D82E7" w14:textId="6E8AD371" w:rsidR="008C36E4" w:rsidRPr="008C36E4" w:rsidRDefault="008C36E4" w:rsidP="008C36E4">
      <w:pPr>
        <w:pStyle w:val="Odsekzoznamu"/>
        <w:numPr>
          <w:ilvl w:val="0"/>
          <w:numId w:val="1"/>
        </w:numPr>
        <w:rPr>
          <w:b/>
          <w:bCs/>
        </w:rPr>
      </w:pPr>
      <w:r w:rsidRPr="008C36E4">
        <w:t xml:space="preserve">V prvom </w:t>
      </w:r>
      <w:r>
        <w:t xml:space="preserve">období embryo vyživuje </w:t>
      </w:r>
      <w:r w:rsidRPr="008C36E4">
        <w:rPr>
          <w:b/>
          <w:bCs/>
        </w:rPr>
        <w:t>žĺtkový vak</w:t>
      </w:r>
      <w:r>
        <w:t xml:space="preserve">, neskôr </w:t>
      </w:r>
      <w:r w:rsidRPr="008C36E4">
        <w:rPr>
          <w:b/>
          <w:bCs/>
        </w:rPr>
        <w:t>ch</w:t>
      </w:r>
      <w:r>
        <w:rPr>
          <w:b/>
          <w:bCs/>
        </w:rPr>
        <w:t>o</w:t>
      </w:r>
      <w:r w:rsidRPr="008C36E4">
        <w:rPr>
          <w:b/>
          <w:bCs/>
        </w:rPr>
        <w:t>riové klky</w:t>
      </w:r>
      <w:r>
        <w:t xml:space="preserve">. Od druhej tretiny gravidity plod vyživuje </w:t>
      </w:r>
      <w:r>
        <w:rPr>
          <w:b/>
          <w:bCs/>
        </w:rPr>
        <w:t>placenta</w:t>
      </w:r>
      <w:r>
        <w:t xml:space="preserve">, ktorá umožňuje spojenie krvného obehu plodu s krvným obehom matky pomocou </w:t>
      </w:r>
      <w:r w:rsidRPr="008C36E4">
        <w:rPr>
          <w:b/>
          <w:bCs/>
        </w:rPr>
        <w:t>pupočnej šnúry</w:t>
      </w:r>
      <w:r>
        <w:t xml:space="preserve">. Krv matky a plodu sa nemieša. Plod nedýcha pľúcami. </w:t>
      </w:r>
      <w:r>
        <w:rPr>
          <w:b/>
          <w:bCs/>
        </w:rPr>
        <w:t xml:space="preserve">Placenta </w:t>
      </w:r>
      <w:r>
        <w:t>umožňuje:</w:t>
      </w:r>
    </w:p>
    <w:p w14:paraId="273CE658" w14:textId="5DD55DAC" w:rsidR="008C36E4" w:rsidRPr="008C36E4" w:rsidRDefault="008C36E4" w:rsidP="008C36E4">
      <w:pPr>
        <w:pStyle w:val="Odsekzoznamu"/>
        <w:numPr>
          <w:ilvl w:val="1"/>
          <w:numId w:val="1"/>
        </w:numPr>
        <w:rPr>
          <w:b/>
          <w:bCs/>
        </w:rPr>
      </w:pPr>
      <w:r>
        <w:t> Výmenu látok (kyslík, oxid uhličitý, živiny, odpadové látky) medzi krvou plodu a matky</w:t>
      </w:r>
    </w:p>
    <w:p w14:paraId="683FC75E" w14:textId="1A3C4BF2" w:rsidR="008C36E4" w:rsidRPr="008C36E4" w:rsidRDefault="008C36E4" w:rsidP="008C36E4">
      <w:pPr>
        <w:pStyle w:val="Odsekzoznamu"/>
        <w:numPr>
          <w:ilvl w:val="1"/>
          <w:numId w:val="1"/>
        </w:numPr>
        <w:rPr>
          <w:b/>
          <w:bCs/>
        </w:rPr>
      </w:pPr>
      <w:r>
        <w:t> Prívod protilátok a vitamínov</w:t>
      </w:r>
    </w:p>
    <w:p w14:paraId="3AD71610" w14:textId="73055EEE" w:rsidR="008C36E4" w:rsidRPr="007966A1" w:rsidRDefault="008C36E4" w:rsidP="008C36E4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Vylučovanie hormónov </w:t>
      </w:r>
    </w:p>
    <w:p w14:paraId="131E03F6" w14:textId="77777777" w:rsidR="007966A1" w:rsidRDefault="007966A1" w:rsidP="007966A1">
      <w:pPr>
        <w:rPr>
          <w:b/>
          <w:bCs/>
        </w:rPr>
      </w:pPr>
    </w:p>
    <w:p w14:paraId="28D65442" w14:textId="31861913" w:rsidR="007966A1" w:rsidRPr="007966A1" w:rsidRDefault="007966A1" w:rsidP="007966A1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Gravidita </w:t>
      </w:r>
      <w:r>
        <w:t>končí pôrodom po 40 týždňoch. Donosený plod má:</w:t>
      </w:r>
    </w:p>
    <w:p w14:paraId="4C4729DF" w14:textId="370E2E40" w:rsidR="007966A1" w:rsidRPr="007966A1" w:rsidRDefault="007966A1" w:rsidP="007966A1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>
        <w:t xml:space="preserve">Cca </w:t>
      </w:r>
      <w:r w:rsidRPr="007966A1">
        <w:rPr>
          <w:b/>
          <w:bCs/>
        </w:rPr>
        <w:t>50cm</w:t>
      </w:r>
      <w:r>
        <w:t xml:space="preserve"> a váži </w:t>
      </w:r>
      <w:r>
        <w:rPr>
          <w:b/>
          <w:bCs/>
        </w:rPr>
        <w:t>3000 – 4000 g</w:t>
      </w:r>
    </w:p>
    <w:p w14:paraId="4C6E5F82" w14:textId="0BA4C021" w:rsidR="007966A1" w:rsidRDefault="007966A1" w:rsidP="007966A1">
      <w:pPr>
        <w:pStyle w:val="Odsekzoznamu"/>
        <w:numPr>
          <w:ilvl w:val="1"/>
          <w:numId w:val="1"/>
        </w:numPr>
      </w:pPr>
      <w:r>
        <w:t> Nechty prečnievajú končeky prstov</w:t>
      </w:r>
    </w:p>
    <w:p w14:paraId="184533B2" w14:textId="5B484EBC" w:rsidR="007966A1" w:rsidRDefault="007966A1" w:rsidP="007966A1">
      <w:pPr>
        <w:pStyle w:val="Odsekzoznamu"/>
        <w:numPr>
          <w:ilvl w:val="1"/>
          <w:numId w:val="1"/>
        </w:numPr>
      </w:pPr>
      <w:r>
        <w:t xml:space="preserve"> U chlapcov semenníky zostúpené do mieška </w:t>
      </w:r>
    </w:p>
    <w:p w14:paraId="51B0DFEF" w14:textId="73DCDBA2" w:rsidR="007966A1" w:rsidRDefault="007966A1" w:rsidP="007966A1">
      <w:pPr>
        <w:pStyle w:val="Odsekzoznamu"/>
        <w:numPr>
          <w:ilvl w:val="1"/>
          <w:numId w:val="1"/>
        </w:numPr>
      </w:pPr>
      <w:r>
        <w:t xml:space="preserve"> U dievčat veľké pysky ohanbia prekrývajú malé pysky ohanbia </w:t>
      </w:r>
    </w:p>
    <w:p w14:paraId="69188167" w14:textId="63FB8960" w:rsidR="007966A1" w:rsidRDefault="007966A1" w:rsidP="007966A1">
      <w:pPr>
        <w:pStyle w:val="Odsekzoznamu"/>
        <w:numPr>
          <w:ilvl w:val="1"/>
          <w:numId w:val="1"/>
        </w:numPr>
      </w:pPr>
      <w:r>
        <w:t xml:space="preserve"> Čistá pokožka bez </w:t>
      </w:r>
      <w:r w:rsidR="00F746FF">
        <w:rPr>
          <w:b/>
          <w:bCs/>
        </w:rPr>
        <w:t xml:space="preserve">Lanuga </w:t>
      </w:r>
      <w:r w:rsidR="00F746FF">
        <w:t>(páperovité vlásky po celom tele po celom tele objavujúce sa v 4. lunárnom mesiaci)</w:t>
      </w:r>
    </w:p>
    <w:p w14:paraId="6BAF6E9B" w14:textId="45A8489D" w:rsidR="00F746FF" w:rsidRDefault="00F746FF" w:rsidP="007966A1">
      <w:pPr>
        <w:pStyle w:val="Odsekzoznamu"/>
        <w:numPr>
          <w:ilvl w:val="1"/>
          <w:numId w:val="1"/>
        </w:numPr>
      </w:pPr>
      <w:r>
        <w:t> Vlasy, riasy, obočie</w:t>
      </w:r>
    </w:p>
    <w:p w14:paraId="06520F81" w14:textId="77777777" w:rsidR="00F746FF" w:rsidRDefault="00F746FF" w:rsidP="00F746FF"/>
    <w:p w14:paraId="304D7444" w14:textId="77777777" w:rsidR="00D80441" w:rsidRDefault="00D80441" w:rsidP="00F746FF"/>
    <w:p w14:paraId="39057621" w14:textId="4B9E4A3A" w:rsidR="00F746FF" w:rsidRPr="00F746FF" w:rsidRDefault="00F746FF" w:rsidP="00F746FF">
      <w:pPr>
        <w:pStyle w:val="Odsekzoznamu"/>
        <w:numPr>
          <w:ilvl w:val="0"/>
          <w:numId w:val="1"/>
        </w:numPr>
      </w:pPr>
      <w:r>
        <w:rPr>
          <w:b/>
          <w:bCs/>
        </w:rPr>
        <w:lastRenderedPageBreak/>
        <w:t>Brázdenie zygoty</w:t>
      </w:r>
    </w:p>
    <w:p w14:paraId="141BB2D5" w14:textId="2C191E1E" w:rsidR="00F746FF" w:rsidRPr="007966A1" w:rsidRDefault="00A35CD4" w:rsidP="00F746FF">
      <w:pPr>
        <w:pStyle w:val="Odsekzoznamu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A53D76" wp14:editId="5058DF36">
                <wp:simplePos x="0" y="0"/>
                <wp:positionH relativeFrom="margin">
                  <wp:posOffset>1003024</wp:posOffset>
                </wp:positionH>
                <wp:positionV relativeFrom="paragraph">
                  <wp:posOffset>2061183</wp:posOffset>
                </wp:positionV>
                <wp:extent cx="1447800" cy="609600"/>
                <wp:effectExtent l="0" t="0" r="0" b="0"/>
                <wp:wrapNone/>
                <wp:docPr id="1657270236" name="Textové pole 1657270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A1F1B" w14:textId="77777777" w:rsidR="00A35CD4" w:rsidRPr="006E5E1A" w:rsidRDefault="00A35CD4" w:rsidP="00C6355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Gastrula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53D76" id="_x0000_t202" coordsize="21600,21600" o:spt="202" path="m,l,21600r21600,l21600,xe">
                <v:stroke joinstyle="miter"/>
                <v:path gradientshapeok="t" o:connecttype="rect"/>
              </v:shapetype>
              <v:shape id="Textové pole 1657270236" o:spid="_x0000_s1026" type="#_x0000_t202" style="position:absolute;left:0;text-align:left;margin-left:79pt;margin-top:162.3pt;width:114pt;height:4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" filled="f" stroked="f" strokeweight=".5pt">
                <v:textbox inset="0,0,0,0">
                  <w:txbxContent>
                    <w:p w14:paraId="711A1F1B" w14:textId="77777777" w:rsidR="00A35CD4" w:rsidRPr="006E5E1A" w:rsidRDefault="00A35CD4" w:rsidP="00C6355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Gastrula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2838E" wp14:editId="2E3A5021">
                <wp:simplePos x="0" y="0"/>
                <wp:positionH relativeFrom="margin">
                  <wp:posOffset>918376</wp:posOffset>
                </wp:positionH>
                <wp:positionV relativeFrom="paragraph">
                  <wp:posOffset>2014386</wp:posOffset>
                </wp:positionV>
                <wp:extent cx="5198745" cy="2289975"/>
                <wp:effectExtent l="0" t="0" r="1905" b="15240"/>
                <wp:wrapNone/>
                <wp:docPr id="1970171265" name="Textové pole 197017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228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786E6" w14:textId="7FDA91A0" w:rsidR="006E5E1A" w:rsidRDefault="006E5E1A" w:rsidP="00CA4CA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Gastrula</w:t>
                            </w:r>
                            <w:r w:rsidR="00A35CD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môže mať: </w:t>
                            </w:r>
                          </w:p>
                          <w:p w14:paraId="31E60519" w14:textId="3B541835" w:rsidR="006E5E1A" w:rsidRDefault="006E5E1A" w:rsidP="00CA4CA8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A4C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CA4C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zárodočné v</w:t>
                            </w:r>
                            <w:r w:rsidRPr="00CA4C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rstvy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ektoderm, mezoderm, endoderm, (trojlistovce/triblasti</w:t>
                            </w:r>
                            <w:r w:rsidR="00CA4CA8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14:paraId="7EEDF51E" w14:textId="7B613B0E" w:rsidR="00CA4CA8" w:rsidRPr="006E5E1A" w:rsidRDefault="00CA4CA8" w:rsidP="00CA4CA8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 zárodočné vrstvy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– ektoderm, endoderm (dvojlistovce/diblastica)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838E" id="Textové pole 1970171265" o:spid="_x0000_s1027" type="#_x0000_t202" style="position:absolute;left:0;text-align:left;margin-left:72.3pt;margin-top:158.6pt;width:409.35pt;height:180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" filled="f" stroked="f" strokeweight=".5pt">
                <v:textbox inset="0,0,0,0">
                  <w:txbxContent>
                    <w:p w14:paraId="3EB786E6" w14:textId="7FDA91A0" w:rsidR="006E5E1A" w:rsidRDefault="006E5E1A" w:rsidP="00CA4CA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Gastrula</w:t>
                      </w:r>
                      <w:r w:rsidR="00A35CD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môže mať: </w:t>
                      </w:r>
                    </w:p>
                    <w:p w14:paraId="31E60519" w14:textId="3B541835" w:rsidR="006E5E1A" w:rsidRDefault="006E5E1A" w:rsidP="00CA4CA8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A4CA8">
                        <w:rPr>
                          <w:b/>
                          <w:bCs/>
                          <w:sz w:val="20"/>
                          <w:szCs w:val="20"/>
                        </w:rPr>
                        <w:t xml:space="preserve">3 </w:t>
                      </w:r>
                      <w:r w:rsidR="00CA4CA8">
                        <w:rPr>
                          <w:b/>
                          <w:bCs/>
                          <w:sz w:val="20"/>
                          <w:szCs w:val="20"/>
                        </w:rPr>
                        <w:t>zárodočné v</w:t>
                      </w:r>
                      <w:r w:rsidRPr="00CA4CA8">
                        <w:rPr>
                          <w:b/>
                          <w:bCs/>
                          <w:sz w:val="20"/>
                          <w:szCs w:val="20"/>
                        </w:rPr>
                        <w:t>rstvy</w:t>
                      </w:r>
                      <w:r>
                        <w:rPr>
                          <w:sz w:val="20"/>
                          <w:szCs w:val="20"/>
                        </w:rPr>
                        <w:t xml:space="preserve"> – ektoderm, mezoderm, endoderm, (trojlistovce/triblasti</w:t>
                      </w:r>
                      <w:r w:rsidR="00CA4CA8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a)</w:t>
                      </w:r>
                    </w:p>
                    <w:p w14:paraId="7EEDF51E" w14:textId="7B613B0E" w:rsidR="00CA4CA8" w:rsidRPr="006E5E1A" w:rsidRDefault="00CA4CA8" w:rsidP="00CA4CA8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2 zárodočné vrstvy </w:t>
                      </w:r>
                      <w:r>
                        <w:rPr>
                          <w:sz w:val="20"/>
                          <w:szCs w:val="20"/>
                        </w:rPr>
                        <w:t xml:space="preserve">– ektoderm, endoderm (dvojlistovce/diblastica)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270775" wp14:editId="73E33A33">
                <wp:simplePos x="0" y="0"/>
                <wp:positionH relativeFrom="margin">
                  <wp:align>center</wp:align>
                </wp:positionH>
                <wp:positionV relativeFrom="paragraph">
                  <wp:posOffset>2085506</wp:posOffset>
                </wp:positionV>
                <wp:extent cx="1447800" cy="609600"/>
                <wp:effectExtent l="0" t="0" r="0" b="0"/>
                <wp:wrapNone/>
                <wp:docPr id="2073645925" name="Textové pole 2073645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D3D" w14:textId="77777777" w:rsidR="006E5E1A" w:rsidRPr="006E5E1A" w:rsidRDefault="006E5E1A" w:rsidP="00C6355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Gastrula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70775" id="Textové pole 2073645925" o:spid="_x0000_s1028" type="#_x0000_t202" style="position:absolute;left:0;text-align:left;margin-left:0;margin-top:164.2pt;width:114pt;height:48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" filled="f" stroked="f" strokeweight=".5pt">
                <v:textbox inset="0,0,0,0">
                  <w:txbxContent>
                    <w:p w14:paraId="65990D3D" w14:textId="77777777" w:rsidR="006E5E1A" w:rsidRPr="006E5E1A" w:rsidRDefault="006E5E1A" w:rsidP="00C6355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Gastrula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F3946" wp14:editId="4D73F960">
                <wp:simplePos x="0" y="0"/>
                <wp:positionH relativeFrom="column">
                  <wp:posOffset>4721142</wp:posOffset>
                </wp:positionH>
                <wp:positionV relativeFrom="paragraph">
                  <wp:posOffset>880386</wp:posOffset>
                </wp:positionV>
                <wp:extent cx="1447800" cy="609600"/>
                <wp:effectExtent l="0" t="0" r="0" b="0"/>
                <wp:wrapNone/>
                <wp:docPr id="1104687166" name="Textové pole 1104687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C175" w14:textId="2DCE2751" w:rsidR="006E5E1A" w:rsidRPr="006E5E1A" w:rsidRDefault="006E5E1A" w:rsidP="00C6355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Dutina: Blastocel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F3946" id="Textové pole 1104687166" o:spid="_x0000_s1029" type="#_x0000_t202" style="position:absolute;left:0;text-align:left;margin-left:371.75pt;margin-top:69.3pt;width:114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" filled="f" stroked="f" strokeweight=".5pt">
                <v:textbox inset="0,0,0,0">
                  <w:txbxContent>
                    <w:p w14:paraId="7677C175" w14:textId="2DCE2751" w:rsidR="006E5E1A" w:rsidRPr="006E5E1A" w:rsidRDefault="006E5E1A" w:rsidP="00C6355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Dutina: Blastocel</w:t>
                      </w:r>
                    </w:p>
                  </w:txbxContent>
                </v:textbox>
              </v:shape>
            </w:pict>
          </mc:Fallback>
        </mc:AlternateContent>
      </w:r>
      <w:r w:rsidR="006E5E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464B0" wp14:editId="4D547B6F">
                <wp:simplePos x="0" y="0"/>
                <wp:positionH relativeFrom="column">
                  <wp:posOffset>3662625</wp:posOffset>
                </wp:positionH>
                <wp:positionV relativeFrom="paragraph">
                  <wp:posOffset>897006</wp:posOffset>
                </wp:positionV>
                <wp:extent cx="1447800" cy="609600"/>
                <wp:effectExtent l="0" t="0" r="0" b="0"/>
                <wp:wrapNone/>
                <wp:docPr id="192037344" name="Textové pole 192037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FCB5C" w14:textId="322BC734" w:rsidR="006E5E1A" w:rsidRPr="006E5E1A" w:rsidRDefault="006E5E1A" w:rsidP="00C6355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Blastula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464B0" id="Textové pole 192037344" o:spid="_x0000_s1030" type="#_x0000_t202" style="position:absolute;left:0;text-align:left;margin-left:288.4pt;margin-top:70.65pt;width:114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" filled="f" stroked="f" strokeweight=".5pt">
                <v:textbox inset="0,0,0,0">
                  <w:txbxContent>
                    <w:p w14:paraId="00FFCB5C" w14:textId="322BC734" w:rsidR="006E5E1A" w:rsidRPr="006E5E1A" w:rsidRDefault="006E5E1A" w:rsidP="00C6355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Blastula</w:t>
                      </w:r>
                    </w:p>
                  </w:txbxContent>
                </v:textbox>
              </v:shape>
            </w:pict>
          </mc:Fallback>
        </mc:AlternateContent>
      </w:r>
      <w:r w:rsidR="006E5E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997C5" wp14:editId="6F314F13">
                <wp:simplePos x="0" y="0"/>
                <wp:positionH relativeFrom="column">
                  <wp:posOffset>2167890</wp:posOffset>
                </wp:positionH>
                <wp:positionV relativeFrom="paragraph">
                  <wp:posOffset>857830</wp:posOffset>
                </wp:positionV>
                <wp:extent cx="1447800" cy="609600"/>
                <wp:effectExtent l="0" t="0" r="0" b="0"/>
                <wp:wrapNone/>
                <wp:docPr id="733340656" name="Textové pole 73334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86071" w14:textId="236AFC84" w:rsidR="006E5E1A" w:rsidRPr="006E5E1A" w:rsidRDefault="006E5E1A" w:rsidP="00C6355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Morula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997C5" id="Textové pole 733340656" o:spid="_x0000_s1031" type="#_x0000_t202" style="position:absolute;left:0;text-align:left;margin-left:170.7pt;margin-top:67.55pt;width:114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oiEgIAACUEAAAOAAAAZHJzL2Uyb0RvYy54bWysU99v2yAQfp+0/wHxvtjp2q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3m5JLkm+WfZ2RTmuzy2qEPXxW0LBolR6IloSUO&#10;ax+G0DEkFrOwaoxJ1BjLOkr68SZ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" filled="f" stroked="f" strokeweight=".5pt">
                <v:textbox inset="0,0,0,0">
                  <w:txbxContent>
                    <w:p w14:paraId="49686071" w14:textId="236AFC84" w:rsidR="006E5E1A" w:rsidRPr="006E5E1A" w:rsidRDefault="006E5E1A" w:rsidP="00C6355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Morula</w:t>
                      </w:r>
                    </w:p>
                  </w:txbxContent>
                </v:textbox>
              </v:shape>
            </w:pict>
          </mc:Fallback>
        </mc:AlternateContent>
      </w:r>
      <w:r w:rsidR="006E5E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57998" wp14:editId="4DD0247E">
                <wp:simplePos x="0" y="0"/>
                <wp:positionH relativeFrom="column">
                  <wp:posOffset>761365</wp:posOffset>
                </wp:positionH>
                <wp:positionV relativeFrom="paragraph">
                  <wp:posOffset>898498</wp:posOffset>
                </wp:positionV>
                <wp:extent cx="1447800" cy="6096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6E6A" w14:textId="130EEC91" w:rsidR="006E5E1A" w:rsidRPr="006E5E1A" w:rsidRDefault="006E5E1A" w:rsidP="00C6355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E5E1A">
                              <w:rPr>
                                <w:sz w:val="20"/>
                                <w:szCs w:val="20"/>
                              </w:rPr>
                              <w:t>Diploidná zygota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7998" id="Textové pole 1" o:spid="_x0000_s1032" type="#_x0000_t202" style="position:absolute;left:0;text-align:left;margin-left:59.95pt;margin-top:70.75pt;width:114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" filled="f" stroked="f" strokeweight=".5pt">
                <v:textbox inset="0,0,0,0">
                  <w:txbxContent>
                    <w:p w14:paraId="077F6E6A" w14:textId="130EEC91" w:rsidR="006E5E1A" w:rsidRPr="006E5E1A" w:rsidRDefault="006E5E1A" w:rsidP="00C6355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E5E1A">
                        <w:rPr>
                          <w:sz w:val="20"/>
                          <w:szCs w:val="20"/>
                        </w:rPr>
                        <w:t>Diploidná zygota</w:t>
                      </w:r>
                    </w:p>
                  </w:txbxContent>
                </v:textbox>
              </v:shape>
            </w:pict>
          </mc:Fallback>
        </mc:AlternateContent>
      </w:r>
      <w:r w:rsidR="006E5E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218B5" wp14:editId="453660F1">
                <wp:simplePos x="0" y="0"/>
                <wp:positionH relativeFrom="column">
                  <wp:posOffset>2945627</wp:posOffset>
                </wp:positionH>
                <wp:positionV relativeFrom="paragraph">
                  <wp:posOffset>436162</wp:posOffset>
                </wp:positionV>
                <wp:extent cx="1447800" cy="609600"/>
                <wp:effectExtent l="0" t="0" r="0" b="0"/>
                <wp:wrapNone/>
                <wp:docPr id="886595366" name="Textové pole 886595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7A077" w14:textId="77777777" w:rsidR="006E5E1A" w:rsidRPr="006E5E1A" w:rsidRDefault="006E5E1A" w:rsidP="006E5E1A">
                            <w:pPr>
                              <w:spacing w:after="0"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E5E1A">
                              <w:rPr>
                                <w:sz w:val="20"/>
                                <w:szCs w:val="20"/>
                              </w:rPr>
                              <w:t>Brázdením</w:t>
                            </w:r>
                          </w:p>
                          <w:p w14:paraId="2B83C9C0" w14:textId="77777777" w:rsidR="006E5E1A" w:rsidRPr="006E5E1A" w:rsidRDefault="006E5E1A" w:rsidP="006E5E1A">
                            <w:pPr>
                              <w:spacing w:after="0"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E5E1A">
                              <w:rPr>
                                <w:sz w:val="20"/>
                                <w:szCs w:val="20"/>
                              </w:rPr>
                              <w:t>Vznikne útvar: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218B5" id="Textové pole 886595366" o:spid="_x0000_s1033" type="#_x0000_t202" style="position:absolute;left:0;text-align:left;margin-left:231.95pt;margin-top:34.35pt;width:114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/2EgIAACUEAAAOAAAAZHJzL2Uyb0RvYy54bWysU99v2yAQfp+0/wHxvtjpurS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b25zcknyzfLPM7IpTXZ57dCHrwpaFo2SI9GS0BKH&#10;tQ9D6BgSi1lYNcYkaoxlHSX9+Cl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" filled="f" stroked="f" strokeweight=".5pt">
                <v:textbox inset="0,0,0,0">
                  <w:txbxContent>
                    <w:p w14:paraId="1D67A077" w14:textId="77777777" w:rsidR="006E5E1A" w:rsidRPr="006E5E1A" w:rsidRDefault="006E5E1A" w:rsidP="006E5E1A">
                      <w:pPr>
                        <w:spacing w:after="0"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E5E1A">
                        <w:rPr>
                          <w:sz w:val="20"/>
                          <w:szCs w:val="20"/>
                        </w:rPr>
                        <w:t>Brázdením</w:t>
                      </w:r>
                    </w:p>
                    <w:p w14:paraId="2B83C9C0" w14:textId="77777777" w:rsidR="006E5E1A" w:rsidRPr="006E5E1A" w:rsidRDefault="006E5E1A" w:rsidP="006E5E1A">
                      <w:pPr>
                        <w:spacing w:after="0"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E5E1A">
                        <w:rPr>
                          <w:sz w:val="20"/>
                          <w:szCs w:val="20"/>
                        </w:rPr>
                        <w:t>Vznikne útvar:</w:t>
                      </w:r>
                    </w:p>
                  </w:txbxContent>
                </v:textbox>
              </v:shape>
            </w:pict>
          </mc:Fallback>
        </mc:AlternateContent>
      </w:r>
      <w:r w:rsidR="006E5E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26971" wp14:editId="150F6522">
                <wp:simplePos x="0" y="0"/>
                <wp:positionH relativeFrom="column">
                  <wp:posOffset>1491283</wp:posOffset>
                </wp:positionH>
                <wp:positionV relativeFrom="paragraph">
                  <wp:posOffset>454688</wp:posOffset>
                </wp:positionV>
                <wp:extent cx="1447800" cy="609600"/>
                <wp:effectExtent l="0" t="0" r="0" b="0"/>
                <wp:wrapNone/>
                <wp:docPr id="199182046" name="Textové pole 199182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18A2A" w14:textId="41478362" w:rsidR="006E5E1A" w:rsidRPr="006E5E1A" w:rsidRDefault="006E5E1A" w:rsidP="006E5E1A">
                            <w:pPr>
                              <w:spacing w:after="0"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E5E1A">
                              <w:rPr>
                                <w:sz w:val="20"/>
                                <w:szCs w:val="20"/>
                              </w:rPr>
                              <w:t>Brázdením</w:t>
                            </w:r>
                          </w:p>
                          <w:p w14:paraId="54AA7CB6" w14:textId="2225D9F1" w:rsidR="006E5E1A" w:rsidRPr="006E5E1A" w:rsidRDefault="006E5E1A" w:rsidP="006E5E1A">
                            <w:pPr>
                              <w:spacing w:after="0"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E5E1A">
                              <w:rPr>
                                <w:sz w:val="20"/>
                                <w:szCs w:val="20"/>
                              </w:rPr>
                              <w:t>Vznikne útvar: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26971" id="Textové pole 199182046" o:spid="_x0000_s1034" type="#_x0000_t202" style="position:absolute;left:0;text-align:left;margin-left:117.4pt;margin-top:35.8pt;width:114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" filled="f" stroked="f" strokeweight=".5pt">
                <v:textbox inset="0,0,0,0">
                  <w:txbxContent>
                    <w:p w14:paraId="65918A2A" w14:textId="41478362" w:rsidR="006E5E1A" w:rsidRPr="006E5E1A" w:rsidRDefault="006E5E1A" w:rsidP="006E5E1A">
                      <w:pPr>
                        <w:spacing w:after="0"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E5E1A">
                        <w:rPr>
                          <w:sz w:val="20"/>
                          <w:szCs w:val="20"/>
                        </w:rPr>
                        <w:t>Brázdením</w:t>
                      </w:r>
                    </w:p>
                    <w:p w14:paraId="54AA7CB6" w14:textId="2225D9F1" w:rsidR="006E5E1A" w:rsidRPr="006E5E1A" w:rsidRDefault="006E5E1A" w:rsidP="006E5E1A">
                      <w:pPr>
                        <w:spacing w:after="0"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E5E1A">
                        <w:rPr>
                          <w:sz w:val="20"/>
                          <w:szCs w:val="20"/>
                        </w:rPr>
                        <w:t>Vznikne útvar:</w:t>
                      </w:r>
                    </w:p>
                  </w:txbxContent>
                </v:textbox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392AAC" wp14:editId="23EA3995">
                <wp:simplePos x="0" y="0"/>
                <wp:positionH relativeFrom="column">
                  <wp:posOffset>1039727</wp:posOffset>
                </wp:positionH>
                <wp:positionV relativeFrom="paragraph">
                  <wp:posOffset>2483826</wp:posOffset>
                </wp:positionV>
                <wp:extent cx="522720" cy="39240"/>
                <wp:effectExtent l="95250" t="76200" r="67945" b="94615"/>
                <wp:wrapNone/>
                <wp:docPr id="825061466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27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0733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2" o:spid="_x0000_s1026" type="#_x0000_t75" style="position:absolute;margin-left:79.05pt;margin-top:192.75pt;width:46.8pt;height: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">
                <v:imagedata r:id="rId6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4DB3C2" wp14:editId="48F712A5">
                <wp:simplePos x="0" y="0"/>
                <wp:positionH relativeFrom="column">
                  <wp:posOffset>1526447</wp:posOffset>
                </wp:positionH>
                <wp:positionV relativeFrom="paragraph">
                  <wp:posOffset>2308146</wp:posOffset>
                </wp:positionV>
                <wp:extent cx="398520" cy="91080"/>
                <wp:effectExtent l="76200" t="76200" r="97155" b="99695"/>
                <wp:wrapNone/>
                <wp:docPr id="835033719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85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F38E8" id="Písanie rukou 11" o:spid="_x0000_s1026" type="#_x0000_t75" style="position:absolute;margin-left:117.35pt;margin-top:178.95pt;width:37.05pt;height:1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">
                <v:imagedata r:id="rId8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EB5285" wp14:editId="0966B4F3">
                <wp:simplePos x="0" y="0"/>
                <wp:positionH relativeFrom="column">
                  <wp:posOffset>2036927</wp:posOffset>
                </wp:positionH>
                <wp:positionV relativeFrom="paragraph">
                  <wp:posOffset>1345506</wp:posOffset>
                </wp:positionV>
                <wp:extent cx="707760" cy="669600"/>
                <wp:effectExtent l="76200" t="76200" r="73660" b="111760"/>
                <wp:wrapNone/>
                <wp:docPr id="690707796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7760" cy="66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31187" id="Písanie rukou 10" o:spid="_x0000_s1026" type="#_x0000_t75" style="position:absolute;margin-left:157.55pt;margin-top:103.15pt;width:61.4pt;height:5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">
                <v:imagedata r:id="rId10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9B3261" wp14:editId="2AD43A86">
                <wp:simplePos x="0" y="0"/>
                <wp:positionH relativeFrom="column">
                  <wp:posOffset>3016847</wp:posOffset>
                </wp:positionH>
                <wp:positionV relativeFrom="paragraph">
                  <wp:posOffset>2394546</wp:posOffset>
                </wp:positionV>
                <wp:extent cx="739080" cy="89280"/>
                <wp:effectExtent l="76200" t="76200" r="61595" b="101600"/>
                <wp:wrapNone/>
                <wp:docPr id="910233696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90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10922" id="Písanie rukou 9" o:spid="_x0000_s1026" type="#_x0000_t75" style="position:absolute;margin-left:234.75pt;margin-top:185.75pt;width:63.9pt;height:1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">
                <v:imagedata r:id="rId12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31A41B" wp14:editId="2E886FEF">
                <wp:simplePos x="0" y="0"/>
                <wp:positionH relativeFrom="column">
                  <wp:posOffset>5060927</wp:posOffset>
                </wp:positionH>
                <wp:positionV relativeFrom="paragraph">
                  <wp:posOffset>1147146</wp:posOffset>
                </wp:positionV>
                <wp:extent cx="761400" cy="175680"/>
                <wp:effectExtent l="95250" t="76200" r="38735" b="110490"/>
                <wp:wrapNone/>
                <wp:docPr id="1798702355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14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8B33E" id="Písanie rukou 8" o:spid="_x0000_s1026" type="#_x0000_t75" style="position:absolute;margin-left:395.65pt;margin-top:87.55pt;width:65.6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">
                <v:imagedata r:id="rId14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5F4A04" wp14:editId="11CB68F1">
                <wp:simplePos x="0" y="0"/>
                <wp:positionH relativeFrom="column">
                  <wp:posOffset>5442527</wp:posOffset>
                </wp:positionH>
                <wp:positionV relativeFrom="paragraph">
                  <wp:posOffset>152106</wp:posOffset>
                </wp:positionV>
                <wp:extent cx="528120" cy="65880"/>
                <wp:effectExtent l="95250" t="95250" r="43815" b="106045"/>
                <wp:wrapNone/>
                <wp:docPr id="226191385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81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69EB8" id="Písanie rukou 7" o:spid="_x0000_s1026" type="#_x0000_t75" style="position:absolute;margin-left:425.7pt;margin-top:9.15pt;width:47.3pt;height: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">
                <v:imagedata r:id="rId16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9B4B17" wp14:editId="5045108E">
                <wp:simplePos x="0" y="0"/>
                <wp:positionH relativeFrom="column">
                  <wp:posOffset>4029887</wp:posOffset>
                </wp:positionH>
                <wp:positionV relativeFrom="paragraph">
                  <wp:posOffset>1123746</wp:posOffset>
                </wp:positionV>
                <wp:extent cx="691560" cy="215280"/>
                <wp:effectExtent l="76200" t="95250" r="89535" b="89535"/>
                <wp:wrapNone/>
                <wp:docPr id="2000494902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156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A452A" id="Písanie rukou 6" o:spid="_x0000_s1026" type="#_x0000_t75" style="position:absolute;margin-left:314.5pt;margin-top:85.65pt;width:60.1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">
                <v:imagedata r:id="rId18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A3015D" wp14:editId="22355914">
                <wp:simplePos x="0" y="0"/>
                <wp:positionH relativeFrom="column">
                  <wp:posOffset>3398807</wp:posOffset>
                </wp:positionH>
                <wp:positionV relativeFrom="paragraph">
                  <wp:posOffset>495546</wp:posOffset>
                </wp:positionV>
                <wp:extent cx="462960" cy="96840"/>
                <wp:effectExtent l="76200" t="76200" r="89535" b="93980"/>
                <wp:wrapNone/>
                <wp:docPr id="176487726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29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53C42" id="Písanie rukou 5" o:spid="_x0000_s1026" type="#_x0000_t75" style="position:absolute;margin-left:264.75pt;margin-top:36.15pt;width:42.1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">
                <v:imagedata r:id="rId20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CE997E" wp14:editId="5B5D7F7F">
                <wp:simplePos x="0" y="0"/>
                <wp:positionH relativeFrom="column">
                  <wp:posOffset>2476487</wp:posOffset>
                </wp:positionH>
                <wp:positionV relativeFrom="paragraph">
                  <wp:posOffset>1114746</wp:posOffset>
                </wp:positionV>
                <wp:extent cx="893160" cy="152280"/>
                <wp:effectExtent l="76200" t="76200" r="40640" b="95885"/>
                <wp:wrapNone/>
                <wp:docPr id="437256262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31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F6068" id="Písanie rukou 4" o:spid="_x0000_s1026" type="#_x0000_t75" style="position:absolute;margin-left:192.2pt;margin-top:85pt;width:76pt;height: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">
                <v:imagedata r:id="rId22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39436" wp14:editId="515FCF6C">
                <wp:simplePos x="0" y="0"/>
                <wp:positionH relativeFrom="column">
                  <wp:posOffset>1951967</wp:posOffset>
                </wp:positionH>
                <wp:positionV relativeFrom="paragraph">
                  <wp:posOffset>485466</wp:posOffset>
                </wp:positionV>
                <wp:extent cx="446040" cy="73800"/>
                <wp:effectExtent l="95250" t="95250" r="30480" b="97790"/>
                <wp:wrapNone/>
                <wp:docPr id="185184698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6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781E2" id="Písanie rukou 3" o:spid="_x0000_s1026" type="#_x0000_t75" style="position:absolute;margin-left:150.85pt;margin-top:35.45pt;width:40.7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">
                <v:imagedata r:id="rId24" o:title=""/>
              </v:shape>
            </w:pict>
          </mc:Fallback>
        </mc:AlternateContent>
      </w:r>
      <w:r w:rsidR="006E5E1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CB3529" wp14:editId="0172C39A">
                <wp:simplePos x="0" y="0"/>
                <wp:positionH relativeFrom="column">
                  <wp:posOffset>1291727</wp:posOffset>
                </wp:positionH>
                <wp:positionV relativeFrom="paragraph">
                  <wp:posOffset>1146786</wp:posOffset>
                </wp:positionV>
                <wp:extent cx="421920" cy="59040"/>
                <wp:effectExtent l="76200" t="76200" r="73660" b="93980"/>
                <wp:wrapNone/>
                <wp:docPr id="185301901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19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C439F" id="Písanie rukou 2" o:spid="_x0000_s1026" type="#_x0000_t75" style="position:absolute;margin-left:98.85pt;margin-top:87.45pt;width:38.85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">
                <v:imagedata r:id="rId26" o:title=""/>
              </v:shape>
            </w:pict>
          </mc:Fallback>
        </mc:AlternateContent>
      </w:r>
      <w:r w:rsidR="00D80441">
        <w:rPr>
          <w:noProof/>
        </w:rPr>
        <w:drawing>
          <wp:inline distT="0" distB="0" distL="0" distR="0" wp14:anchorId="69D2F00C" wp14:editId="388B6275">
            <wp:extent cx="5199174" cy="2792612"/>
            <wp:effectExtent l="0" t="0" r="1905" b="8255"/>
            <wp:docPr id="157571490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4902" name="Obrázok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" b="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74" cy="27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46FF" w:rsidRPr="007966A1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428"/>
    <w:multiLevelType w:val="hybridMultilevel"/>
    <w:tmpl w:val="0052847A"/>
    <w:lvl w:ilvl="0" w:tplc="3AB8EDD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260967">
    <w:abstractNumId w:val="1"/>
  </w:num>
  <w:num w:numId="2" w16cid:durableId="44820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5B"/>
    <w:rsid w:val="001F40F2"/>
    <w:rsid w:val="003A5040"/>
    <w:rsid w:val="00631FBA"/>
    <w:rsid w:val="006B7CEB"/>
    <w:rsid w:val="006E5E1A"/>
    <w:rsid w:val="007966A1"/>
    <w:rsid w:val="008C36E4"/>
    <w:rsid w:val="009500FD"/>
    <w:rsid w:val="00A35CD4"/>
    <w:rsid w:val="00B63465"/>
    <w:rsid w:val="00C63554"/>
    <w:rsid w:val="00CA4CA8"/>
    <w:rsid w:val="00D47946"/>
    <w:rsid w:val="00D80441"/>
    <w:rsid w:val="00F746FF"/>
    <w:rsid w:val="00F9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9117"/>
  <w15:chartTrackingRefBased/>
  <w15:docId w15:val="{18469732-E85F-4EFC-B364-23B86B23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53.18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1451 43 24575,'-1304'0'0,"1299"-1"0,0 1 0,0-1 0,0 0 0,0 0 0,0-1 0,0 0 0,0 1 0,1-2 0,-1 1 0,-6-5 0,6 4 0,0 0 0,0 1 0,0-1 0,0 1 0,0 0 0,0 1 0,-1-1 0,-5 0 0,10 2 0,0-1 0,0 1 0,-1 0 0,1 0 0,0-1 0,0 1 0,0 0 0,0 0 0,0 1 0,0-1 0,0 0 0,-1 0 0,1 0 0,0 1 0,0-1 0,0 0 0,0 1 0,0-1 0,0 1 0,0 0 0,0-1 0,0 1 0,1 0 0,-1-1 0,0 1 0,0 0 0,0 0 0,1 0 0,-1 0 0,1-1 0,-1 1 0,0 0 0,1 0 0,-1 0 0,1 0 0,0 1 0,-1-1 0,1 0 0,0 0 0,0 0 0,0 0 0,0 2 0,0-1 0,0-1 0,1 1 0,-1 0 0,1 0 0,0-1 0,-1 1 0,1 0 0,0-1 0,0 1 0,0-1 0,0 1 0,0-1 0,1 1 0,-1-1 0,0 0 0,1 1 0,-1-1 0,0 0 0,1 0 0,0 0 0,-1 0 0,1 0 0,0-1 0,-1 1 0,1-1 0,3 2 0,23 2 0,2-1 0,-1-1 0,0-2 0,41-3 0,14-1 0,401 4 0,-459-1 0,48-9 0,-48 5 0,47-2 0,-19 6 0,131 3 0,-192-1 0,1-1 0,0 2 0,0-1 0,0 1 0,0 0 0,0 0 0,1 1 0,-10 4 0,-33 13 0,-32-8-455,-1-4 0,-131-2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1:54.70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50 24575,'31'0'0,"1"1"0,0-2 0,0-1 0,50-9 0,-42 5 0,1 1 0,1 2 0,-1 2 0,43 5 0,12-2 0,346-2 0,-427-1 0,-1-1 0,0 0 0,15-5 0,-11 2 0,0 1 0,29-2 0,-43 6 0,0 0 0,0 0 0,0 0 0,0 1 0,0-1 0,0 1 0,0 0 0,0 0 0,0 0 0,0 1 0,-1-1 0,1 1 0,0 0 0,-1 0 0,1 0 0,3 4 0,-5-5 0,-1 0 0,1 1 0,-1-1 0,0 0 0,1 0 0,-1 1 0,0-1 0,0 0 0,0 1 0,0-1 0,0 1 0,0 0 0,-1-1 0,1 1 0,0 0 0,-1-1 0,1 1 0,-1 0 0,0 0 0,0-1 0,1 1 0,-1 0 0,0 0 0,-1 0 0,1-1 0,0 1 0,0 0 0,-1 0 0,1-1 0,-1 1 0,1 0 0,-1-1 0,0 1 0,0 0 0,0-1 0,0 1 0,0-1 0,0 0 0,0 1 0,0-1 0,-1 0 0,-1 2 0,-3 2 0,0-1 0,-1 1 0,1-1 0,-1 0 0,0-1 0,-1 0 0,1 0 0,-10 2 0,17-4 0,-245 55 0,195-48 0,19-3 0,0-1 0,-35 0 0,-574-5-1365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1:47.11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45 25 24575,'730'0'0,"-710"-2"0,-1 0 0,30-6 0,-29 4 0,0 0 0,28 0 0,-5 3 0,91 4 0,-132-3 0,0 0 0,0 0 0,-1 0 0,1 1 0,0-1 0,0 0 0,0 1 0,-1 0 0,1-1 0,0 1 0,-1 0 0,1 0 0,0 0 0,-1 0 0,1 0 0,-1 0 0,0 1 0,1-1 0,-1 0 0,0 1 0,0-1 0,0 1 0,0 0 0,0-1 0,0 1 0,0 0 0,0-1 0,-1 1 0,1 0 0,-1 0 0,1-1 0,-1 1 0,0 0 0,0 0 0,0 0 0,0 0 0,0 0 0,0-1 0,0 1 0,0 0 0,-1 0 0,1 0 0,-1 0 0,0-1 0,1 1 0,-1 0 0,0-1 0,0 1 0,0 0 0,0-1 0,0 1 0,0-1 0,-1 0 0,1 1 0,0-1 0,-1 0 0,1 0 0,-1 0 0,-1 1 0,-21 7 0,1-1 0,-47 10 0,-26 7 0,71-19 0,1-1 0,-1-1 0,1-1 0,-1-1 0,0-2 0,-46-4 0,-6 1 0,-563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48.82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1094 1 24575,'-7'1'0,"0"1"0,0 0 0,1 1 0,-1-1 0,-7 5 0,0 0 0,-3-1 0,-1-2 0,1 0 0,-1 0 0,0-2 0,0 0 0,-35-1 0,29-1 0,-1 1 0,-47 8 0,36-3 0,0-1 0,0-3 0,-68-2 0,65-2 0,-1 2 0,1 2 0,-42 7 0,50-4 0,0-2 0,-1-2 0,-31-2 0,-45 3 0,63 11 0,43-12 0,0 0 0,0 0 0,0 0 0,1 0 0,-1 0 0,0 0 0,0 1 0,1-1 0,-1 0 0,1 1 0,-1 0 0,1-1 0,0 1 0,-1 0 0,1 0 0,0-1 0,0 1 0,0 0 0,0 3 0,1-5 0,0 1 0,-1-1 0,1 0 0,0 1 0,0-1 0,0 0 0,0 1 0,0-1 0,1 1 0,-1-1 0,0 0 0,0 1 0,0-1 0,0 0 0,0 1 0,0-1 0,1 0 0,-1 1 0,0-1 0,0 0 0,1 1 0,-1-1 0,0 0 0,0 1 0,1-1 0,-1 0 0,0 0 0,1 0 0,-1 1 0,0-1 0,1 0 0,-1 0 0,0 0 0,1 1 0,18-2 0,23-11 0,-38 11 0,17-5 0,0 1 0,1 1 0,0 2 0,-1 0 0,39 1 0,22-1 0,-14-8 0,-48 5 0,0 2 0,27-1 0,49 6 0,73-3 0,-103-10 0,-47 7 0,1 0 0,29 0 0,-6 3 0,91 3 0,-132-2 0,-1 0 0,1 0 0,0 1 0,0-1 0,-1 0 0,1 1 0,0-1 0,-1 0 0,1 1 0,-1 0 0,1 0 0,-1-1 0,1 1 0,-1 0 0,1 0 0,-1 0 0,0 0 0,1 0 0,0 3 0,-1-3 0,-1 0 0,1 0 0,-1 0 0,0 0 0,0 0 0,0 0 0,0 0 0,1 1 0,-1-1 0,-1 0 0,1 0 0,0 0 0,0 0 0,0 0 0,-1 1 0,1-1 0,0 0 0,-1 0 0,1 0 0,-1 0 0,0 1 0,-2 2 0,0 1 0,0-1 0,-1 0 0,1-1 0,-1 1 0,0-1 0,0 1 0,0-1 0,0 0 0,-1-1 0,-5 4 0,-33 12 0,23-9 0,1 0 0,-1-1 0,-1-2 0,1 0 0,-1-1 0,0-1 0,-38 2 0,-385-7 0,424 2 0,0 1 0,-27 6 0,26-4 0,0 0 0,-25 0 0,0-6 191,30 1-450,1 1-1,-1 0 1,0 1 0,1 0-1,-30 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44.00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537 1593 24575,'31'0'0,"1"-1"0,0 1 0,0 2 0,50 10 0,-42-6 0,1-1 0,1-2 0,-1-2 0,43-5 0,12 2 0,-66 3 0,49 9 0,-50-5 0,53 2 0,383-8 0,-459 1 0,0 0 0,-1 1 0,1-1 0,0 1 0,0 0 0,-1 1 0,1-1 0,-1 1 0,1 0 0,-1 1 0,0-1 0,0 1 0,0 0 0,0 0 0,0 1 0,-1 0 0,0-1 0,1 1 0,-2 1 0,1-1 0,5 7 0,-9-10 0,0 0 0,1-1 0,-1 1 0,0-1 0,1 1 0,-1 0 0,0-1 0,0 1 0,0 0 0,0-1 0,0 1 0,0 0 0,0-1 0,0 1 0,0 0 0,0-1 0,0 1 0,0 0 0,0-1 0,0 1 0,-1 0 0,1-1 0,0 1 0,-1 0 0,1-1 0,0 1 0,-1-1 0,0 2 0,-20 12 0,-30 0 0,-33 9 0,69-17 0,-1-1 0,1-1 0,-1 0 0,0-1 0,-20 1 0,-104-6 0,-74 3 0,148 10 0,46-7 0,0-1 0,-28 1 0,3-3 0,0 2 0,-48 10 0,0-6 0,69-6 0,0 0 0,-37 8 0,48-6 0,1 0 0,0-1 0,-1-1 0,-23 0 0,34-1 0,-1 0 0,0 0 0,0-1 0,1 1 0,-1-1 0,0 1 0,1-1 0,-1 0 0,1 0 0,-1-1 0,1 1 0,-1 0 0,1-1 0,0 1 0,0-1 0,0 0 0,0 0 0,0 0 0,0 0 0,0 0 0,0 0 0,1-1 0,-1 1 0,1 0 0,0-1 0,0 1 0,-2-4 0,-4-23 0,1 0 0,1 0 0,2-1 0,0 1 0,2-1 0,2 1 0,3-33 0,7-3 0,-7 45 0,0 1 0,0-32 0,-5-37 0,2-67 0,-1 153 0,1-1 0,-1 1 0,1 0 0,0-1 0,0 1 0,0 0 0,0 0 0,0 0 0,0 0 0,0 0 0,1 0 0,-1 0 0,1 0 0,-1 1 0,1-1 0,0 0 0,0 1 0,0-1 0,0 1 0,0 0 0,0 0 0,0 0 0,0 0 0,0 0 0,1 0 0,-1 0 0,0 1 0,1-1 0,-1 1 0,5-1 0,9 0 0,1 0 0,-1 1 0,27 4 0,-13-2 0,391-1 0,-401-2 0,-1-1 0,30-7 0,-29 5 0,0 1 0,28-1 0,496 4 0,-551 1 0,1-1 0,0 1 0,0-1 0,0 2 0,0-1 0,0 1 0,1 0 0,-1 0 0,0 0 0,1 1 0,-10 6 0,15-9 0,-1 1 0,1 0 0,0-1 0,0 1 0,0-1 0,0 1 0,-1 0 0,1-1 0,0 1 0,0 0 0,0-1 0,0 1 0,1 0 0,-1-1 0,0 1 0,0 0 0,0-1 0,0 1 0,1 0 0,-1-1 0,0 1 0,1-1 0,-1 1 0,0-1 0,1 1 0,-1-1 0,1 1 0,-1-1 0,1 1 0,-1-1 0,2 1 0,19 13 0,-14-10 0,-13-2 0,-1-1 0,1 0 0,0 0 0,0 0 0,0-1 0,-9 0 0,-11 1 0,-1 1 0,1 1 0,-48 13 0,-4 1 0,50-14 0,-46 0 0,50-3 0,1 1 0,0 1 0,-31 6 0,25-3 0,-1-1 0,1-2 0,-1-1 0,-43-3 0,30 0 0,-45 4 0,80-1 0,1 1 0,-1 0 0,1 1 0,0-1 0,-1 2 0,1-1 0,0 1 0,1 0 0,-1 0 0,1 1 0,-6 5 0,6-5 0,-1 0 0,0 0 0,1-1 0,-2 0 0,1 0 0,0 0 0,-1-1 0,1 0 0,-1-1 0,-9 2 0,-13-1 0,-54-4 0,76 0 0,266 0 0,-131-20 0,-89 13 0,0 1 0,46-1 0,-69 6 0,-1 0 0,1 0 0,-1-2 0,0 1 0,16-8 0,44-10 0,127-21 0,-133 20 0,-55 17 0,-1 1 0,1 0 0,0 0 0,0 2 0,0-1 0,16 0 0,118 5 0,-201-10 0,46 5 0,-1 1 0,1 0 0,-1 1 0,1 0 0,-1 0 0,0 1 0,1 0 0,-1 1 0,0 0 0,1 0 0,-1 1 0,1 0 0,-1 0 0,-10 5 0,-3 2 0,0 0 0,0-2 0,-1-1 0,1 0 0,-39 3 0,-17 5 0,72-13 0,1 1 0,-1-1 0,1 0 0,-1-1 0,1 1 0,-1-1 0,1 0 0,-1-1 0,1 1 0,-1-1 0,1 0 0,-1-1 0,-6-2 0,6 1 0,0-1 0,0-1 0,0 1 0,1-1 0,-1 0 0,1 0 0,1 0 0,-1-1 0,-6-10 0,5 9 0,1-1 0,0 0 0,0 0 0,0 0 0,1-1 0,1 1 0,-1-1 0,1 0 0,1 0 0,0-1 0,0 1 0,1 0 0,0-1 0,0 1 0,2-12 0,-1 13 0,1 1 0,-1 0 0,2-1 0,-1 1 0,1 0 0,0 0 0,0 0 0,1 0 0,0 0 0,0 1 0,6-9 0,2 0 0,1 0 0,26-25 0,-26 29 0,-1-1 0,0 0 0,0 0 0,-2-1 0,14-23 0,-19 27 0,-1 0 0,0 0 0,-1-1 0,0 1 0,0-1 0,-1 1 0,0-17 0,-6-67 0,4 89 0,-1-1 0,1 1 0,-1 0 0,0-1 0,0 1 0,-1 0 0,1 0 0,-1 0 0,0 1 0,0-1 0,0 1 0,0-1 0,-1 1 0,1 0 0,-1 0 0,0 0 0,-6-3 0,4 2 0,0 0 0,1 0 0,-1-1 0,1 0 0,0 0 0,1 0 0,-8-11 0,6 7 0,-1 0 0,1 1 0,-2-1 0,1 2 0,-1-1 0,0 1 0,-1 0 0,1 0 0,-2 1 0,-10-5 0,-39-32 0,57 42 0,0 0 0,1 0 0,-1 0 0,1-1 0,-1 1 0,1-1 0,-1 1 0,1-1 0,0 1 0,0-1 0,0 0 0,0 1 0,0-1 0,0 0 0,1 0 0,-1 0 0,0 0 0,1 1 0,0-1 0,-1 0 0,1 0 0,0 0 0,0 0 0,0 0 0,0 0 0,0 0 0,1 0 0,-1 0 0,1 0 0,0-2 0,1 1 0,-1 1 0,1 0 0,0 0 0,0 0 0,0 0 0,1 0 0,-1 0 0,0 1 0,1-1 0,-1 1 0,1 0 0,-1-1 0,1 1 0,0 0 0,-1 1 0,1-1 0,0 0 0,0 1 0,0-1 0,4 1 0,31-3 0,1-3 0,40-10 0,-77 16 0,0-1 0,0 1 0,0-1 0,0 0 0,0 0 0,0 0 0,-1 0 0,1 0 0,0 0 0,0 0 0,-1 0 0,1-1 0,-1 1 0,1-1 0,2-3 0,-4 5 0,0 0 0,0-1 0,0 1 0,0 0 0,0-1 0,0 1 0,0-1 0,0 1 0,0 0 0,0-1 0,0 1 0,0 0 0,0-1 0,0 1 0,0-1 0,0 1 0,0 0 0,0-1 0,0 1 0,-1 0 0,1-1 0,0 1 0,0 0 0,0-1 0,-1 1 0,1 0 0,0 0 0,-1-1 0,1 1 0,-22-8 0,-136-17 0,97 15 0,40 6 0,-1 1 0,-29-2 0,-36 7 0,-69-3 0,135-2 0,1-1 0,-37-12 0,-22-5 0,31 12 0,25 4 0,0 1 0,-37-1 0,-117-16 0,107 20 0,-125 3 0,191-2 0,1 1 0,-1-1 0,1 1 0,0-1 0,-1 1 0,1 0 0,0 0 0,0 1 0,0-1 0,0 1 0,0-1 0,0 1 0,0 0 0,0 0 0,1 0 0,-1 1 0,1-1 0,-1 0 0,1 1 0,0 0 0,0 0 0,-2 4 0,0 3 0,0-1 0,1 1 0,1 0 0,-1 0 0,0 20 0,-1-6 0,4-24 0,-1 1 0,1 0 0,-1-1 0,0 1 0,1-1 0,-1 1 0,0 0 0,1-1 0,-1 0 0,0 1 0,0-1 0,0 1 0,1-1 0,-1 0 0,0 0 0,0 1 0,0-1 0,0 0 0,-1 0 0,-8 4 0,25 4 0,5-2 0,1-2 0,0-1 0,0 0 0,0-2 0,0 0 0,0-2 0,24-2 0,22 0 0,43 1 0,133 4 0,-183 9 0,13 1 0,104 9 0,-174-21 0,0 1 0,0-1 0,1 0 0,-1 1 0,0-1 0,0 1 0,0 0 0,0 0 0,0 0 0,0 1 0,-1-1 0,1 1 0,0-1 0,-1 1 0,1 0 0,-1 0 0,5 4 0,-7-5 0,1 0 0,-1 0 0,1 0 0,-1 0 0,1 0 0,-1 0 0,0 0 0,1 0 0,-1 0 0,0 0 0,0 0 0,0 0 0,0 0 0,0 0 0,0 0 0,0 0 0,0 0 0,0 0 0,0 0 0,0 0 0,-1 1 0,0 1 0,-1-1 0,1 0 0,0 0 0,-1 0 0,1 0 0,-1 0 0,0-1 0,0 1 0,0 0 0,0-1 0,0 1 0,-3 1 0,-8 4 0,0-1 0,0 0 0,0-1 0,-1-1 0,1 0 0,-1-1 0,0 0 0,-24 1 0,-121-5 0,73-2 0,24 2 0,-97-16 0,-1-5 0,127 19-57,0 1 0,-37 2 1,36 0-1139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25.09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244 26 24575,'10'-1'0,"-1"0"0,0 0 0,0-1 0,11-4 0,33-5 0,379 8 0,-221 6 0,695-3 0,-894 0 0,1 1 0,0 1 0,0 0 0,24 7 0,-33-8 0,-1 0 0,1 0 0,-1 0 0,0 0 0,0 1 0,1 0 0,-1-1 0,0 1 0,0 0 0,-1 0 0,1 1 0,0-1 0,-1 1 0,1-1 0,-1 1 0,0 0 0,0 0 0,0 0 0,0 0 0,0 0 0,-1 0 0,2 5 0,-3-7 0,0 1 0,0-1 0,0 1 0,0-1 0,0 1 0,0-1 0,-1 1 0,1-1 0,-1 1 0,1-1 0,-1 0 0,1 1 0,-1-1 0,0 0 0,0 1 0,0-1 0,0 0 0,0 0 0,0 0 0,0 0 0,0 1 0,0-2 0,0 1 0,0 0 0,-1 0 0,1 0 0,0-1 0,-1 1 0,1 0 0,-1-1 0,-1 1 0,-57 14 0,33-9 0,-15 6 0,0-1 0,-1-1 0,0-3 0,0-2 0,-47 0 0,-11-7 0,-153 4 0,186 9 0,-18 0 0,60-9 0,1 1 0,-1 2 0,-24 7 0,26-5 0,0-2 0,0-1 0,-41 3 0,-797-8-1365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21.06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24575,'1945'0'0,"-1929"1"0,1 0 0,-1 1 0,0 1 0,0 0 0,0 2 0,-1 0 0,18 7 0,-32-11 0,1-1 0,-1 1 0,0-1 0,1 1 0,-1-1 0,0 1 0,0 0 0,0 0 0,0-1 0,1 1 0,-1 0 0,0 0 0,-1 0 0,1 0 0,0 1 0,0-1 0,0 0 0,-1 0 0,1 0 0,0 1 0,-1-1 0,1 0 0,-1 1 0,1-1 0,-1 0 0,0 1 0,0-1 0,0 2 0,0-1 0,-1 0 0,0 1 0,0-1 0,0 0 0,0 0 0,-1 0 0,1-1 0,-1 1 0,1 0 0,-1 0 0,1-1 0,-1 1 0,0-1 0,0 1 0,-2 0 0,-6 4 0,1 0 0,-1-1 0,0 0 0,-1-1 0,1 0 0,-13 3 0,-24-2 0,1-2 0,-89-5 0,33-1 0,57 4 0,1 2 0,-48 10 0,36-7 0,0-3 0,-92-5 0,37-1 0,69 4 0,9 0 0,0-2 0,0 0 0,-55-12 0,59 8 0,1 2 0,-1 0 0,-31 2 0,28 1 0,0-2 0,-37-6 0,14 1 0,-1 2 0,0 3 0,-64 5 0,10-1 0,90-2 0,9-1 0,-1 1 0,1 0 0,-1 1 0,1 1 0,-1-1 0,-14 6 0,23-6 0,0 0 0,1 0 0,-1 1 0,1-1 0,-1 1 0,1 0 0,0 0 0,0 0 0,0 0 0,0 0 0,0 0 0,0 0 0,0 1 0,1-1 0,-1 1 0,1-1 0,0 1 0,-1 0 0,1-1 0,1 1 0,-1 0 0,0 0 0,1 0 0,-1 0 0,1 0 0,0 0 0,0-1 0,0 1 0,0 0 0,1 4 0,0-4 0,-1-1 0,1 1 0,-1 0 0,1-1 0,0 1 0,0-1 0,0 1 0,1-1 0,-1 0 0,1 1 0,-1-1 0,1 0 0,-1 0 0,1 0 0,0 0 0,0-1 0,0 1 0,0 0 0,1-1 0,-1 1 0,0-1 0,1 0 0,3 2 0,8 2 0,0 0 0,0-1 0,19 3 0,0 1 0,31 3 0,-53-10 0,0 1 0,-1 0 0,1 0 0,0 1 0,-1 0 0,0 1 0,12 6 0,-6-3 0,-1 0 0,1-1 0,0 0 0,0-2 0,1 0 0,-1 0 0,31 1 0,126-5 0,-81-3 0,-62 1 0,49-8 0,-50 5 0,54-2 0,536 8 0,-598 1 0,1 0 0,31 8 0,4 0 0,76 12 0,-84-11 0,-47-11 0,-1 1 0,1-1 0,0 1 0,-1-1 0,1 1 0,-1-1 0,0 1 0,1 0 0,-1 0 0,1 0 0,-1 0 0,0 0 0,0 0 0,0 0 0,1 0 0,-1 1 0,0-1 0,0 0 0,-1 1 0,1-1 0,0 0 0,0 1 0,-1-1 0,1 1 0,-1-1 0,1 1 0,-1 1 0,0-2 0,0 1 0,-1-1 0,1 0 0,-1 0 0,0 0 0,1 0 0,-1 0 0,0 0 0,0 0 0,0 0 0,0 0 0,0 0 0,0 0 0,0 0 0,0-1 0,0 1 0,0 0 0,0-1 0,0 1 0,0-1 0,-1 1 0,1-1 0,0 0 0,0 0 0,-1 1 0,1-1 0,-2 0 0,-39 3 0,37-2 0,-134-4 0,74 1 0,-68 5 0,67 8 0,47-7 0,-1 0 0,-30 0 0,-70-6 0,-91 4 0,145 8 0,46-6 0,-1 0 0,-27 0 0,-725-5-1365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14.81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26 24575,'66'-20'0,"32"14"0,108 8 0,-66 0 0,-90 0 0,73 13 0,-120-15 0,51 5 0,-1-2 0,67-6 0,-58 0 0,68 7 0,-64 7 0,-47-7 0,1-1 0,30 1 0,10-6 0,-42 0 0,0 1 0,-1 1 0,1 0 0,0 2 0,27 4 0,-44-5 0,-1-1 0,1 0 0,-1 0 0,1 0 0,0 0 0,-1 0 0,1 1 0,-1-1 0,1 0 0,-1 1 0,1-1 0,-1 0 0,1 1 0,-1-1 0,1 0 0,-1 1 0,0-1 0,1 1 0,-1-1 0,0 1 0,1-1 0,-1 1 0,0-1 0,0 1 0,1 0 0,-1-1 0,0 1 0,0-1 0,0 1 0,0-1 0,0 1 0,0 0 0,0-1 0,0 1 0,0 0 0,-14 23 0,8-18 0,1-1 0,-1 0 0,0 0 0,-1 0 0,-8 4 0,-5-2 0,-1-1 0,0-1 0,0 0 0,0-2 0,0-1 0,-31 0 0,-7 1 0,-9 8 0,48-7 0,0-1 0,-27 1 0,-484-5 0,511 0 0,0-1 0,-28-6 0,28 3 0,-1 2 0,-26-1 0,-218 5-1365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10.35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478 0 24575,'1'2'0,"0"-1"0,0 1 0,-1 0 0,1-1 0,0 1 0,1-1 0,-1 1 0,0-1 0,0 0 0,1 1 0,-1-1 0,1 0 0,-1 0 0,1 0 0,-1 0 0,1 0 0,0 0 0,-1-1 0,4 2 0,35 12 0,40-2 0,2-3 0,154-4 0,-171-5 0,-15-1 0,0-2 0,54-10 0,-51 7 0,0 3 0,86 5 0,-36 0 0,-100-2 0,1 0 0,-1 0 0,0 0 0,0 1 0,0-1 0,1 1 0,-1-1 0,0 1 0,0 0 0,0 1 0,0-1 0,4 2 0,-7-2 0,0-1 0,1 0 0,-1 1 0,0-1 0,0 0 0,1 1 0,-1-1 0,0 1 0,0-1 0,1 0 0,-1 1 0,0-1 0,0 1 0,0-1 0,0 1 0,0-1 0,0 0 0,0 1 0,0-1 0,0 1 0,0-1 0,0 1 0,0-1 0,0 1 0,0-1 0,0 1 0,0-1 0,0 0 0,-1 1 0,1 0 0,-20 18 0,4-11 0,0-1 0,0-1 0,-1-1 0,0 0 0,0-1 0,-28 3 0,-15-1 0,0-3 0,-78-5 0,25-1 0,20 4 0,-101-3 0,128-9 0,47 7 0,-1 1 0,-29-2 0,23 4 0,-48-10 0,19 1 0,-1 1 0,34 5 0,1 1 0,-1 0 0,-28 1 0,42 3 0,1-1 0,-1 1 0,1 1 0,0 0 0,0 0 0,0 0 0,0 1 0,0 0 0,0 0 0,1 0 0,-1 1 0,1 0 0,-10 9 0,7-6 0,0 0 0,0 1 0,1 0 0,-1 1 0,-12 16 0,21-24 0,-1 0 0,0 1 0,1-1 0,-1 0 0,1 0 0,-1 0 0,1 0 0,-1 1 0,1-1 0,0 0 0,0 0 0,0 1 0,0-1 0,0 0 0,0 0 0,0 1 0,0-1 0,0 0 0,0 0 0,1 1 0,-1 0 0,2 0 0,-1-1 0,0 1 0,1-1 0,-1 1 0,1-1 0,0 0 0,-1 0 0,1 0 0,0 0 0,0 0 0,-1 0 0,1 0 0,0 0 0,0-1 0,0 1 0,0-1 0,0 0 0,3 1 0,33 3 0,1-2 0,0-1 0,69-8 0,-43-4 0,-44 7 0,-1 1 0,28-1 0,660 5 0,-688 0 0,1 1 0,26 6 0,-26-4 0,0-1 0,25 1 0,50-6 0,73 4 0,-143 2 0,0 1 0,33 11 0,8 2 0,-64-17 0,-1-1 0,1 1 0,-1 0 0,1 0 0,-1 0 0,0 0 0,0 1 0,1-1 0,-1 1 0,0-1 0,0 1 0,0 0 0,0 0 0,-1 0 0,1 0 0,0 0 0,-1 0 0,1 0 0,-1 0 0,0 1 0,0-1 0,0 1 0,0-1 0,0 1 0,0-1 0,-1 1 0,1-1 0,-1 1 0,0 0 0,0-1 0,0 1 0,0-1 0,0 1 0,-2 5 0,2-3 0,-1 0 0,0 1 0,-1-1 0,1 0 0,-1 0 0,0 0 0,-1 0 0,1 0 0,-1 0 0,0 0 0,0-1 0,0 0 0,-1 1 0,1-1 0,-1 0 0,-5 3 0,2-3 0,-1 0 0,0-1 0,0 0 0,-1-1 0,1 0 0,-1 0 0,1 0 0,-1-1 0,1-1 0,-1 1 0,-15-2 0,10 0 0,0 2 0,1-1 0,-24 6 0,0 0 0,0-1 0,-1-1 0,0-3 0,-51-3 0,10 0 0,58 1 0,1-1 0,-27-6 0,26 4 0,0 1 0,-25-1 0,-16 2 0,-76-12 0,65 7 0,-149 6 0,98 4 0,-12-6 0,-147 7 0,271-2 0,1 1 0,0 0 0,0 1 0,0 0 0,0 1 0,1 0 0,0 0 0,0 1 0,0 1 0,-16 14 0,25-21 0,0 1 0,0-1 0,0 1 0,1 0 0,-1-1 0,0 1 0,0 0 0,1-1 0,-1 1 0,0 0 0,1 0 0,-1 0 0,1-1 0,-1 1 0,1 0 0,-1 0 0,1 0 0,0 0 0,-1 0 0,1 0 0,0 0 0,0 0 0,0 0 0,0 0 0,0 0 0,0 0 0,0 0 0,0 0 0,0 2 0,2-2 0,-1 1 0,0-1 0,1 0 0,-1 0 0,0 0 0,1 0 0,-1 0 0,1 0 0,0 0 0,-1-1 0,1 1 0,0-1 0,-1 1 0,1-1 0,2 1 0,67 4 0,-14-6 0,-24-1 0,0 2 0,0 1 0,0 2 0,35 7 0,-47-6 0,0-2 0,-1 0 0,1-1 0,0-2 0,0 0 0,0-1 0,23-5 0,45-3 0,119 8 0,-107 3 0,-81 0 0,1 1 0,26 6 0,-26-4 0,0 0 0,24 0 0,83-7 0,98 5 0,-197 3 0,49 12 0,-55-10 0,-1-2 0,1-1 0,45 3 0,-2-7-1365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04.39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45 0 24575,'1'2'0,"-1"0"0,1-1 0,0 1 0,0 0 0,0-1 0,0 1 0,0-1 0,1 0 0,-1 1 0,0-1 0,1 0 0,-1 0 0,1 0 0,-1 0 0,1 0 0,0 0 0,-1 0 0,1 0 0,2 0 0,36 13 0,100 4 0,-114-13 0,-1-2 0,32-1 0,-32-1 0,0 0 0,39 8 0,-23-2 0,0-3 0,1-1 0,82-5 0,-28-1 0,34 0 0,137 7 0,-262-3 0,-1 0 0,0 1 0,0-1 0,1 1 0,-1 0 0,0 0 0,0 1 0,-1-1 0,1 1 0,0 0 0,-1 0 0,0 0 0,5 5 0,-8-7 0,1 0 0,0 0 0,0-1 0,0 1 0,0 0 0,-1 0 0,1 0 0,-1 0 0,1 0 0,0 0 0,-1 0 0,0 0 0,1 0 0,-1 0 0,0 0 0,1 1 0,-1-1 0,0 0 0,0 0 0,0 0 0,0 0 0,0 0 0,0 1 0,0-1 0,0 0 0,-1 0 0,1 0 0,0 0 0,-1 0 0,1 0 0,-1 0 0,1 0 0,-1 0 0,1 0 0,-1 0 0,0 0 0,0 0 0,1 0 0,-1 0 0,0 0 0,0-1 0,0 1 0,0 0 0,0-1 0,0 1 0,0-1 0,0 1 0,0-1 0,0 1 0,0-1 0,0 0 0,0 1 0,-1-1 0,-1 0 0,-23 7 0,-13 4 0,-66 26 0,86-29 0,-1 0 0,-1-2 0,1-1 0,-1 0 0,0-2 0,-26 2 0,-132-5 0,78-3 0,16 4 0,-94-3 0,163 0 0,1-1 0,0-1 0,-24-8 0,25 6 0,0 2 0,0 0 0,0 1 0,-22-3 0,-163 7-1365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5:22:00.73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25 24575,'25'-1'0,"50"-10"0,-49 7 0,47-3 0,1279 6 0,-627 2 0,-722-1 0,0 0 0,0 1 0,0-1 0,0 0 0,0 1 0,0-1 0,0 1 0,0 0 0,0 0 0,-1 0 0,1 1 0,0-1 0,-1 1 0,1-1 0,-1 1 0,1 0 0,-1 0 0,4 4 0,-5-5 0,-1 0 0,1 0 0,-1 0 0,1 0 0,-1 0 0,1 0 0,-1 0 0,0 0 0,0 0 0,1 0 0,-1 0 0,0 0 0,0 0 0,0 0 0,0 0 0,0 0 0,0 0 0,-1 1 0,1-1 0,0 0 0,-1 1 0,0 0 0,0 0 0,-1 0 0,1 0 0,-1 0 0,1 0 0,-1 0 0,0 0 0,1 0 0,-1-1 0,0 1 0,0-1 0,-4 3 0,-1-1 0,0 0 0,-1 0 0,1 0 0,0-1 0,-1 0 0,1 0 0,-1-1 0,0 0 0,-9 0 0,-79-4 0,41 0 0,-498 3 0,527-1 0,-47-9 0,46 5 0,-45-2 0,-16 9 0,-67-3 0,90-10 0,45 7 0,1 0 0,-31 0 0,-636 5 0,677-1 0,0 1 0,0 0 0,0 1 0,0 0 0,0 0 0,0 1 0,-9 4 0,16-6 0,-1 0 0,1 0 0,0 0 0,0 0 0,0 0 0,0 0 0,0 0 0,0 1 0,0-1 0,0 1 0,1-1 0,-1 1 0,0 0 0,1 0 0,0 0 0,-1 0 0,1 0 0,0 0 0,0 0 0,0 0 0,0 0 0,0 0 0,1 1 0,-1-1 0,1 0 0,-1 1 0,1-1 0,0 0 0,0 1 0,0-1 0,0 0 0,1 5 0,0-5 0,0 0 0,1 0 0,-1 0 0,0 0 0,1 0 0,0 0 0,-1-1 0,1 1 0,0 0 0,0-1 0,0 0 0,0 1 0,0-1 0,0 0 0,0 0 0,0 0 0,1 0 0,-1 0 0,0-1 0,1 1 0,-1-1 0,0 0 0,1 1 0,2-1 0,69 0 0,-56 0 0,66-3 0,187 4 0,-205 10 0,-46-7 0,0-1 0,28 1 0,-2-1 0,0 1 0,61 15 0,-47 0 0,-48-15 0,0 0 0,0 0 0,0-1 0,1 0 0,21 1 0,-5-5 0,0-1 0,53-10 0,-62 9 0,35-4 0,0 4 0,95 5 0,-40 1 0,553-3 0,-644 1 0,0 1 0,34 8 0,-12-1 0,-39-10 0,-1 1 0,0 0 0,0 0 0,0 0 0,0 1 0,0-1 0,0 0 0,1 0 0,-1 0 0,0 1 0,0-1 0,0 1 0,0-1 0,0 1 0,0-1 0,0 1 0,0 0 0,0-1 0,0 1 0,-1 0 0,1 0 0,0-1 0,0 1 0,-1 0 0,1 0 0,0 0 0,0 1 0,-2 0 0,1-1 0,-1 1 0,0-1 0,1 0 0,-1 0 0,0 1 0,0-1 0,0 0 0,0 0 0,0 0 0,0 0 0,0 0 0,0 0 0,0 0 0,-1 0 0,1-1 0,-2 2 0,-71 33 0,70-34 0,-23 9 0,0-2 0,-1-1 0,0-1 0,0-1 0,-31 0 0,-6 5 0,43-6 0,-1-1 0,-22 1 0,-28 0 0,-78 14 0,82-8 0,-102 2 0,-271-13 0,421 0 0,1-1 0,-27-6 0,26 4 0,0 1 0,-25-1 0,-41-7 0,65 6 0,0 2 0,-24-1 0,-7 5 0,22 0 0,1-2 0,-1 0 0,-54-11 0,49 6 13,0 2-1,0 1 0,0 2 1,-40 4-1,-4-1-1439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dcterms:created xsi:type="dcterms:W3CDTF">2023-05-22T14:45:00Z</dcterms:created>
  <dcterms:modified xsi:type="dcterms:W3CDTF">2023-05-22T15:29:00Z</dcterms:modified>
</cp:coreProperties>
</file>