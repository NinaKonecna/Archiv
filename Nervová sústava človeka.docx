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21BE" w14:textId="69C429CF" w:rsidR="003A5040" w:rsidRDefault="006144C7" w:rsidP="001F40F2">
      <w:pPr>
        <w:pStyle w:val="Nzov"/>
        <w:jc w:val="center"/>
      </w:pPr>
      <w:r>
        <w:t>Nervová sústava človeka</w:t>
      </w:r>
    </w:p>
    <w:p w14:paraId="2C9D46CC" w14:textId="77777777" w:rsidR="00B63465" w:rsidRDefault="00B63465" w:rsidP="00B63465"/>
    <w:p w14:paraId="28B1D29B" w14:textId="2BD582BE" w:rsidR="00B63465" w:rsidRDefault="006144C7" w:rsidP="00B63465">
      <w:pPr>
        <w:pStyle w:val="Odsekzoznamu"/>
        <w:numPr>
          <w:ilvl w:val="0"/>
          <w:numId w:val="1"/>
        </w:numPr>
      </w:pPr>
      <w:r>
        <w:t xml:space="preserve">Zaujímavosť: Mozog dokáže bez kyslíka </w:t>
      </w:r>
      <w:r w:rsidR="003F0B34">
        <w:t>vydržať 4 minúty bez vážnych dôsledkov</w:t>
      </w:r>
    </w:p>
    <w:p w14:paraId="39056D65" w14:textId="337FA591" w:rsidR="003F0B34" w:rsidRDefault="003F0B34" w:rsidP="00B63465">
      <w:pPr>
        <w:pStyle w:val="Odsekzoznamu"/>
        <w:numPr>
          <w:ilvl w:val="0"/>
          <w:numId w:val="1"/>
        </w:numPr>
      </w:pPr>
      <w:r>
        <w:t>Funkcia: Reagovať na vnemy vonkajšieho a vnútorného prostredia, zabezpečiť homeostázu</w:t>
      </w:r>
    </w:p>
    <w:p w14:paraId="42FF837E" w14:textId="46B2B322" w:rsidR="00611FA5" w:rsidRDefault="00611FA5" w:rsidP="00B63465">
      <w:pPr>
        <w:pStyle w:val="Odsekzoznamu"/>
        <w:numPr>
          <w:ilvl w:val="0"/>
          <w:numId w:val="1"/>
        </w:numPr>
      </w:pPr>
      <w:r>
        <w:t xml:space="preserve">Kódom nervovej sústavy je </w:t>
      </w:r>
      <w:r>
        <w:rPr>
          <w:b/>
          <w:bCs/>
        </w:rPr>
        <w:t xml:space="preserve">vzruch </w:t>
      </w:r>
      <w:r>
        <w:t>(prenáša informácie)</w:t>
      </w:r>
    </w:p>
    <w:p w14:paraId="508F0973" w14:textId="7993796F" w:rsidR="00611FA5" w:rsidRDefault="00611FA5" w:rsidP="00611FA5"/>
    <w:p w14:paraId="5306BF5F" w14:textId="17F31F37" w:rsidR="00611FA5" w:rsidRDefault="00611FA5" w:rsidP="00611FA5">
      <w:pPr>
        <w:pStyle w:val="Odsekzoznamu"/>
        <w:numPr>
          <w:ilvl w:val="0"/>
          <w:numId w:val="1"/>
        </w:numPr>
      </w:pPr>
      <w:r>
        <w:t xml:space="preserve">Základnou stavebnou a funkčnou jednotkou nervovej sústavy je </w:t>
      </w:r>
      <w:r>
        <w:rPr>
          <w:b/>
          <w:bCs/>
        </w:rPr>
        <w:t>neurón</w:t>
      </w:r>
    </w:p>
    <w:p w14:paraId="182B5FCB" w14:textId="7C6083F0" w:rsidR="00611FA5" w:rsidRPr="00611FA5" w:rsidRDefault="00611FA5" w:rsidP="00611FA5">
      <w:pPr>
        <w:pStyle w:val="Odsekzoznamu"/>
        <w:numPr>
          <w:ilvl w:val="1"/>
          <w:numId w:val="1"/>
        </w:numPr>
      </w:pPr>
      <w:r>
        <w:t xml:space="preserve"> Ako prvý ho opísal </w:t>
      </w:r>
      <w:r>
        <w:rPr>
          <w:b/>
          <w:bCs/>
        </w:rPr>
        <w:t>Purkyňe</w:t>
      </w:r>
    </w:p>
    <w:p w14:paraId="1DB29604" w14:textId="09EFE05A" w:rsidR="00611FA5" w:rsidRPr="00611FA5" w:rsidRDefault="00611FA5" w:rsidP="00611FA5">
      <w:pPr>
        <w:pStyle w:val="Odsekzoznamu"/>
        <w:numPr>
          <w:ilvl w:val="1"/>
          <w:numId w:val="1"/>
        </w:numPr>
      </w:pPr>
      <w:r>
        <w:rPr>
          <w:b/>
          <w:bCs/>
        </w:rPr>
        <w:t>Funkcia neurónu:</w:t>
      </w:r>
    </w:p>
    <w:p w14:paraId="527E89BA" w14:textId="21DD0D45" w:rsidR="00611FA5" w:rsidRDefault="00611FA5" w:rsidP="00611FA5">
      <w:pPr>
        <w:pStyle w:val="Odsekzoznamu"/>
        <w:numPr>
          <w:ilvl w:val="2"/>
          <w:numId w:val="1"/>
        </w:numPr>
      </w:pPr>
      <w:r>
        <w:t> Prenos nervových vzruchov/impulzov (prijíma signály, vytvára odpovede a prenáša ich)</w:t>
      </w:r>
    </w:p>
    <w:p w14:paraId="3852C232" w14:textId="41D9D935" w:rsidR="00611FA5" w:rsidRPr="00611FA5" w:rsidRDefault="00611FA5" w:rsidP="00611FA5">
      <w:pPr>
        <w:pStyle w:val="Odsekzoznamu"/>
        <w:numPr>
          <w:ilvl w:val="2"/>
          <w:numId w:val="1"/>
        </w:numPr>
        <w:rPr>
          <w:b/>
          <w:bCs/>
        </w:rPr>
      </w:pPr>
      <w:r>
        <w:t> </w:t>
      </w:r>
      <w:r w:rsidRPr="00611FA5">
        <w:rPr>
          <w:b/>
          <w:bCs/>
        </w:rPr>
        <w:t>Neurón</w:t>
      </w:r>
      <w:r>
        <w:rPr>
          <w:b/>
          <w:bCs/>
        </w:rPr>
        <w:t xml:space="preserve"> </w:t>
      </w:r>
      <w:r>
        <w:t>– vysokošpecializovaná bunka, ktorá je zablokovaná v G0 fáze bunkového cyklu, preto sa nedokáže deliť</w:t>
      </w:r>
    </w:p>
    <w:p w14:paraId="5D6E8F88" w14:textId="4A4A2F7C" w:rsidR="00611FA5" w:rsidRDefault="00611FA5" w:rsidP="00611FA5">
      <w:pPr>
        <w:rPr>
          <w:b/>
          <w:bCs/>
        </w:rPr>
      </w:pPr>
    </w:p>
    <w:p w14:paraId="1B0C72C1" w14:textId="676A9624" w:rsidR="00611FA5" w:rsidRDefault="0028431F" w:rsidP="00611FA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EC887" wp14:editId="0756EAB6">
                <wp:simplePos x="0" y="0"/>
                <wp:positionH relativeFrom="column">
                  <wp:posOffset>4572000</wp:posOffset>
                </wp:positionH>
                <wp:positionV relativeFrom="paragraph">
                  <wp:posOffset>684786</wp:posOffset>
                </wp:positionV>
                <wp:extent cx="511791" cy="122830"/>
                <wp:effectExtent l="38100" t="57150" r="22225" b="29845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791" cy="12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5D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6" o:spid="_x0000_s1026" type="#_x0000_t32" style="position:absolute;margin-left:5in;margin-top:53.9pt;width:40.3pt;height:9.6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28431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149B1" wp14:editId="75EA5E50">
                <wp:simplePos x="0" y="0"/>
                <wp:positionH relativeFrom="margin">
                  <wp:posOffset>4817660</wp:posOffset>
                </wp:positionH>
                <wp:positionV relativeFrom="paragraph">
                  <wp:posOffset>493717</wp:posOffset>
                </wp:positionV>
                <wp:extent cx="1337480" cy="580030"/>
                <wp:effectExtent l="0" t="0" r="15240" b="1079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480" cy="58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69C7D" w14:textId="7B950463" w:rsidR="0028431F" w:rsidRDefault="0028431F" w:rsidP="00C63554">
                            <w:pPr>
                              <w:spacing w:after="0"/>
                              <w:jc w:val="center"/>
                            </w:pPr>
                            <w:r>
                              <w:t>Telodendrie so synapsiami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149B1" id="_x0000_t202" coordsize="21600,21600" o:spt="202" path="m,l,21600r21600,l21600,xe">
                <v:stroke joinstyle="miter"/>
                <v:path gradientshapeok="t" o:connecttype="rect"/>
              </v:shapetype>
              <v:shape id="Textové pole 15" o:spid="_x0000_s1026" type="#_x0000_t202" style="position:absolute;left:0;text-align:left;margin-left:379.35pt;margin-top:38.9pt;width:105.3pt;height:45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" filled="f" stroked="f" strokeweight=".5pt">
                <v:textbox inset="0,0,0,0">
                  <w:txbxContent>
                    <w:p w14:paraId="7C069C7D" w14:textId="7B950463" w:rsidR="0028431F" w:rsidRDefault="0028431F" w:rsidP="00C63554">
                      <w:pPr>
                        <w:spacing w:after="0"/>
                        <w:jc w:val="center"/>
                      </w:pPr>
                      <w:r>
                        <w:t>Telodendrie so synapsiami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778EC2" wp14:editId="4250436D">
                <wp:simplePos x="0" y="0"/>
                <wp:positionH relativeFrom="column">
                  <wp:posOffset>3814549</wp:posOffset>
                </wp:positionH>
                <wp:positionV relativeFrom="paragraph">
                  <wp:posOffset>1476356</wp:posOffset>
                </wp:positionV>
                <wp:extent cx="395785" cy="334370"/>
                <wp:effectExtent l="38100" t="38100" r="23495" b="2794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785" cy="33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4ED1B" id="Rovná spojovacia šípka 14" o:spid="_x0000_s1026" type="#_x0000_t32" style="position:absolute;margin-left:300.35pt;margin-top:116.25pt;width:31.15pt;height:26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Pr="0028431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A6B4B" wp14:editId="0FD544C9">
                <wp:simplePos x="0" y="0"/>
                <wp:positionH relativeFrom="margin">
                  <wp:posOffset>3866373</wp:posOffset>
                </wp:positionH>
                <wp:positionV relativeFrom="paragraph">
                  <wp:posOffset>1733995</wp:posOffset>
                </wp:positionV>
                <wp:extent cx="1105469" cy="300251"/>
                <wp:effectExtent l="0" t="0" r="0" b="508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14BB2" w14:textId="2C5A3A89" w:rsidR="0028431F" w:rsidRDefault="0028431F" w:rsidP="00C63554">
                            <w:pPr>
                              <w:spacing w:after="0"/>
                              <w:jc w:val="center"/>
                            </w:pPr>
                            <w:r>
                              <w:t>Ranvierove zárezy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6B4B" id="Textové pole 13" o:spid="_x0000_s1027" type="#_x0000_t202" style="position:absolute;left:0;text-align:left;margin-left:304.45pt;margin-top:136.55pt;width:87.05pt;height:23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" filled="f" stroked="f" strokeweight=".5pt">
                <v:textbox inset="0,0,0,0">
                  <w:txbxContent>
                    <w:p w14:paraId="23814BB2" w14:textId="2C5A3A89" w:rsidR="0028431F" w:rsidRDefault="0028431F" w:rsidP="00C63554">
                      <w:pPr>
                        <w:spacing w:after="0"/>
                        <w:jc w:val="center"/>
                      </w:pPr>
                      <w:r>
                        <w:t>Ranvierove zárezy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F135D" wp14:editId="6F95E9BE">
                <wp:simplePos x="0" y="0"/>
                <wp:positionH relativeFrom="column">
                  <wp:posOffset>3370997</wp:posOffset>
                </wp:positionH>
                <wp:positionV relativeFrom="paragraph">
                  <wp:posOffset>1789724</wp:posOffset>
                </wp:positionV>
                <wp:extent cx="75063" cy="430435"/>
                <wp:effectExtent l="57150" t="38100" r="20320" b="2730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3" cy="430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6FD8A" id="Rovná spojovacia šípka 12" o:spid="_x0000_s1026" type="#_x0000_t32" style="position:absolute;margin-left:265.45pt;margin-top:140.9pt;width:5.9pt;height:33.9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Pr="0028431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8D207" wp14:editId="44AB6169">
                <wp:simplePos x="0" y="0"/>
                <wp:positionH relativeFrom="margin">
                  <wp:posOffset>3144150</wp:posOffset>
                </wp:positionH>
                <wp:positionV relativeFrom="paragraph">
                  <wp:posOffset>2137978</wp:posOffset>
                </wp:positionV>
                <wp:extent cx="1105469" cy="300251"/>
                <wp:effectExtent l="0" t="0" r="0" b="508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7A7EA" w14:textId="617823AF" w:rsidR="0028431F" w:rsidRDefault="0028431F" w:rsidP="00C63554">
                            <w:pPr>
                              <w:spacing w:after="0"/>
                              <w:jc w:val="center"/>
                            </w:pPr>
                            <w:r>
                              <w:t>Myelinová pošva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D207" id="Textové pole 11" o:spid="_x0000_s1028" type="#_x0000_t202" style="position:absolute;left:0;text-align:left;margin-left:247.55pt;margin-top:168.35pt;width:87.05pt;height:23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" filled="f" stroked="f" strokeweight=".5pt">
                <v:textbox inset="0,0,0,0">
                  <w:txbxContent>
                    <w:p w14:paraId="3577A7EA" w14:textId="617823AF" w:rsidR="0028431F" w:rsidRDefault="0028431F" w:rsidP="00C63554">
                      <w:pPr>
                        <w:spacing w:after="0"/>
                        <w:jc w:val="center"/>
                      </w:pPr>
                      <w:r>
                        <w:t>Myelinová pošva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431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8C2AE" wp14:editId="4CEA7306">
                <wp:simplePos x="0" y="0"/>
                <wp:positionH relativeFrom="margin">
                  <wp:posOffset>2551611</wp:posOffset>
                </wp:positionH>
                <wp:positionV relativeFrom="paragraph">
                  <wp:posOffset>616073</wp:posOffset>
                </wp:positionV>
                <wp:extent cx="1104900" cy="722800"/>
                <wp:effectExtent l="0" t="0" r="0" b="127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2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72C66" w14:textId="4E4C47BA" w:rsidR="0028431F" w:rsidRDefault="0028431F" w:rsidP="00C63554">
                            <w:pPr>
                              <w:spacing w:after="0"/>
                              <w:jc w:val="center"/>
                            </w:pPr>
                            <w:r>
                              <w:t>Axón / Neurit</w:t>
                            </w:r>
                          </w:p>
                          <w:p w14:paraId="5F688AA0" w14:textId="0342D7BF" w:rsidR="0028431F" w:rsidRDefault="0028431F" w:rsidP="00C63554">
                            <w:pPr>
                              <w:spacing w:after="0"/>
                              <w:jc w:val="center"/>
                            </w:pPr>
                            <w:r>
                              <w:t>(Dlhý výbežok)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C2AE" id="Textové pole 8" o:spid="_x0000_s1029" type="#_x0000_t202" style="position:absolute;left:0;text-align:left;margin-left:200.9pt;margin-top:48.5pt;width:87pt;height:56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" filled="f" stroked="f" strokeweight=".5pt">
                <v:textbox inset="0,0,0,0">
                  <w:txbxContent>
                    <w:p w14:paraId="11D72C66" w14:textId="4E4C47BA" w:rsidR="0028431F" w:rsidRDefault="0028431F" w:rsidP="00C63554">
                      <w:pPr>
                        <w:spacing w:after="0"/>
                        <w:jc w:val="center"/>
                      </w:pPr>
                      <w:r>
                        <w:t>Axón / Neurit</w:t>
                      </w:r>
                    </w:p>
                    <w:p w14:paraId="5F688AA0" w14:textId="0342D7BF" w:rsidR="0028431F" w:rsidRDefault="0028431F" w:rsidP="00C63554">
                      <w:pPr>
                        <w:spacing w:after="0"/>
                        <w:jc w:val="center"/>
                      </w:pPr>
                      <w:r>
                        <w:t>(Dlhý výbežok)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CCC9AF" wp14:editId="3CA45146">
                <wp:simplePos x="0" y="0"/>
                <wp:positionH relativeFrom="column">
                  <wp:posOffset>3008390</wp:posOffset>
                </wp:positionH>
                <wp:positionV relativeFrom="paragraph">
                  <wp:posOffset>515773</wp:posOffset>
                </wp:positionV>
                <wp:extent cx="191486" cy="1507913"/>
                <wp:effectExtent l="0" t="67627" r="26987" b="160338"/>
                <wp:wrapNone/>
                <wp:docPr id="10" name="Pravá zložená zátvor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27295">
                          <a:off x="0" y="0"/>
                          <a:ext cx="191486" cy="1507913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F749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0" o:spid="_x0000_s1026" type="#_x0000_t88" style="position:absolute;margin-left:236.9pt;margin-top:40.6pt;width:15.1pt;height:118.75pt;rotation:-663301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" adj="229" strokecolor="black [3200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8DF56" wp14:editId="2E9A2737">
                <wp:simplePos x="0" y="0"/>
                <wp:positionH relativeFrom="column">
                  <wp:posOffset>893928</wp:posOffset>
                </wp:positionH>
                <wp:positionV relativeFrom="paragraph">
                  <wp:posOffset>1510475</wp:posOffset>
                </wp:positionV>
                <wp:extent cx="818866" cy="122830"/>
                <wp:effectExtent l="0" t="57150" r="19685" b="2984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866" cy="122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3DBE8" id="Rovná spojovacia šípka 7" o:spid="_x0000_s1026" type="#_x0000_t32" style="position:absolute;margin-left:70.4pt;margin-top:118.95pt;width:64.5pt;height:9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28431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3603C" wp14:editId="29505776">
                <wp:simplePos x="0" y="0"/>
                <wp:positionH relativeFrom="margin">
                  <wp:posOffset>217227</wp:posOffset>
                </wp:positionH>
                <wp:positionV relativeFrom="paragraph">
                  <wp:posOffset>1490231</wp:posOffset>
                </wp:positionV>
                <wp:extent cx="1105469" cy="300251"/>
                <wp:effectExtent l="0" t="0" r="0" b="508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5A116" w14:textId="624432F1" w:rsidR="0028431F" w:rsidRDefault="0028431F" w:rsidP="00C63554">
                            <w:pPr>
                              <w:spacing w:after="0"/>
                              <w:jc w:val="center"/>
                            </w:pPr>
                            <w:r>
                              <w:t>Telo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603C" id="Textové pole 6" o:spid="_x0000_s1030" type="#_x0000_t202" style="position:absolute;left:0;text-align:left;margin-left:17.1pt;margin-top:117.35pt;width:87.05pt;height:23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" filled="f" stroked="f" strokeweight=".5pt">
                <v:textbox inset="0,0,0,0">
                  <w:txbxContent>
                    <w:p w14:paraId="1D75A116" w14:textId="624432F1" w:rsidR="0028431F" w:rsidRDefault="0028431F" w:rsidP="00C63554">
                      <w:pPr>
                        <w:spacing w:after="0"/>
                        <w:jc w:val="center"/>
                      </w:pPr>
                      <w:r>
                        <w:t>Telo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E7C3C1" wp14:editId="4233598E">
                <wp:simplePos x="0" y="0"/>
                <wp:positionH relativeFrom="column">
                  <wp:posOffset>1153236</wp:posOffset>
                </wp:positionH>
                <wp:positionV relativeFrom="paragraph">
                  <wp:posOffset>1705525</wp:posOffset>
                </wp:positionV>
                <wp:extent cx="668171" cy="562401"/>
                <wp:effectExtent l="0" t="38100" r="55880" b="2857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171" cy="56240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0869" id="Rovná spojovacia šípka 5" o:spid="_x0000_s1026" type="#_x0000_t32" style="position:absolute;margin-left:90.8pt;margin-top:134.3pt;width:52.6pt;height:44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  <w:r w:rsidRPr="0028431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8B26A" wp14:editId="3AED3609">
                <wp:simplePos x="0" y="0"/>
                <wp:positionH relativeFrom="margin">
                  <wp:posOffset>381569</wp:posOffset>
                </wp:positionH>
                <wp:positionV relativeFrom="paragraph">
                  <wp:posOffset>2166336</wp:posOffset>
                </wp:positionV>
                <wp:extent cx="1105469" cy="300251"/>
                <wp:effectExtent l="0" t="0" r="0" b="508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5952F" w14:textId="35EB3AE2" w:rsidR="0028431F" w:rsidRDefault="0028431F" w:rsidP="00C63554">
                            <w:pPr>
                              <w:spacing w:after="0"/>
                              <w:jc w:val="center"/>
                            </w:pPr>
                            <w:r>
                              <w:t>Jadro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B26A" id="Textové pole 4" o:spid="_x0000_s1031" type="#_x0000_t202" style="position:absolute;left:0;text-align:left;margin-left:30.05pt;margin-top:170.6pt;width:87.0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" filled="f" stroked="f" strokeweight=".5pt">
                <v:textbox inset="0,0,0,0">
                  <w:txbxContent>
                    <w:p w14:paraId="3325952F" w14:textId="35EB3AE2" w:rsidR="0028431F" w:rsidRDefault="0028431F" w:rsidP="00C63554">
                      <w:pPr>
                        <w:spacing w:after="0"/>
                        <w:jc w:val="center"/>
                      </w:pPr>
                      <w:r>
                        <w:t>Jadro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EFB5E" wp14:editId="24ECD3AE">
                <wp:simplePos x="0" y="0"/>
                <wp:positionH relativeFrom="column">
                  <wp:posOffset>1262418</wp:posOffset>
                </wp:positionH>
                <wp:positionV relativeFrom="paragraph">
                  <wp:posOffset>575604</wp:posOffset>
                </wp:positionV>
                <wp:extent cx="204716" cy="156949"/>
                <wp:effectExtent l="0" t="0" r="81280" b="5270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16" cy="156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212CE" id="Rovná spojovacia šípka 3" o:spid="_x0000_s1026" type="#_x0000_t32" style="position:absolute;margin-left:99.4pt;margin-top:45.3pt;width:16.1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28431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B6FA5" wp14:editId="4D1E6BF0">
                <wp:simplePos x="0" y="0"/>
                <wp:positionH relativeFrom="margin">
                  <wp:posOffset>573205</wp:posOffset>
                </wp:positionH>
                <wp:positionV relativeFrom="paragraph">
                  <wp:posOffset>304478</wp:posOffset>
                </wp:positionV>
                <wp:extent cx="1105469" cy="300251"/>
                <wp:effectExtent l="0" t="0" r="0" b="508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469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26A81" w14:textId="281F1293" w:rsidR="0028431F" w:rsidRDefault="0028431F" w:rsidP="00C63554">
                            <w:pPr>
                              <w:spacing w:after="0"/>
                              <w:jc w:val="center"/>
                            </w:pPr>
                            <w:r>
                              <w:t>Krátke výbežky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B6FA5" id="Textové pole 2" o:spid="_x0000_s1032" type="#_x0000_t202" style="position:absolute;left:0;text-align:left;margin-left:45.15pt;margin-top:23.95pt;width:87.0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" filled="f" stroked="f" strokeweight=".5pt">
                <v:textbox inset="0,0,0,0">
                  <w:txbxContent>
                    <w:p w14:paraId="17D26A81" w14:textId="281F1293" w:rsidR="0028431F" w:rsidRDefault="0028431F" w:rsidP="00C63554">
                      <w:pPr>
                        <w:spacing w:after="0"/>
                        <w:jc w:val="center"/>
                      </w:pPr>
                      <w:r>
                        <w:t>Krátke výbežky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8431F">
        <w:rPr>
          <w:b/>
          <w:bCs/>
        </w:rPr>
        <w:drawing>
          <wp:anchor distT="0" distB="0" distL="114300" distR="114300" simplePos="0" relativeHeight="251658240" behindDoc="0" locked="0" layoutInCell="1" allowOverlap="1" wp14:anchorId="591678D0" wp14:editId="024365C1">
            <wp:simplePos x="0" y="0"/>
            <wp:positionH relativeFrom="column">
              <wp:posOffset>967563</wp:posOffset>
            </wp:positionH>
            <wp:positionV relativeFrom="paragraph">
              <wp:posOffset>348275</wp:posOffset>
            </wp:positionV>
            <wp:extent cx="4353533" cy="2152950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735" b="89823" l="6346" r="89934">
                                  <a14:foregroundMark x1="22976" y1="45575" x2="25383" y2="26991"/>
                                  <a14:foregroundMark x1="24726" y1="37611" x2="28009" y2="32301"/>
                                  <a14:foregroundMark x1="24508" y1="30088" x2="27571" y2="18142"/>
                                  <a14:foregroundMark x1="27571" y1="29204" x2="30197" y2="26106"/>
                                  <a14:foregroundMark x1="16849" y1="40708" x2="20788" y2="22124"/>
                                  <a14:foregroundMark x1="14661" y1="45133" x2="15098" y2="18584"/>
                                  <a14:foregroundMark x1="9628" y1="31416" x2="6346" y2="19469"/>
                                  <a14:foregroundMark x1="19475" y1="72124" x2="15536" y2="85398"/>
                                  <a14:foregroundMark x1="15317" y1="84513" x2="14004" y2="862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FA5">
        <w:rPr>
          <w:b/>
          <w:bCs/>
        </w:rPr>
        <w:t>Stavba Neurónu</w:t>
      </w:r>
      <w:r>
        <w:rPr>
          <w:b/>
          <w:bCs/>
        </w:rPr>
        <w:t>:</w:t>
      </w:r>
    </w:p>
    <w:p w14:paraId="13E816E6" w14:textId="68D38E01" w:rsidR="00611FA5" w:rsidRDefault="00611FA5" w:rsidP="0028431F">
      <w:pPr>
        <w:ind w:left="720"/>
        <w:rPr>
          <w:b/>
          <w:bCs/>
        </w:rPr>
      </w:pPr>
    </w:p>
    <w:p w14:paraId="2D0C6A5F" w14:textId="77777777" w:rsidR="00611FA5" w:rsidRDefault="00611FA5" w:rsidP="00611FA5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Neurón je zložený z:</w:t>
      </w:r>
    </w:p>
    <w:p w14:paraId="2532251E" w14:textId="6B03E47B" w:rsidR="00611FA5" w:rsidRDefault="00611FA5" w:rsidP="00611FA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Telo </w:t>
      </w:r>
      <w:r>
        <w:t>– v ňom sa nachádza jadro a všetky organely živočíšnej bunky</w:t>
      </w:r>
    </w:p>
    <w:p w14:paraId="10C640E0" w14:textId="77777777" w:rsidR="00611FA5" w:rsidRDefault="00611FA5" w:rsidP="00611FA5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Výbežky:</w:t>
      </w:r>
    </w:p>
    <w:p w14:paraId="0448DDAC" w14:textId="4346A547" w:rsidR="00611FA5" w:rsidRPr="00611FA5" w:rsidRDefault="00611FA5" w:rsidP="00611FA5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Krátke výbežky – </w:t>
      </w:r>
      <w:r w:rsidRPr="00611FA5">
        <w:rPr>
          <w:b/>
          <w:bCs/>
        </w:rPr>
        <w:t>Dendrity</w:t>
      </w:r>
    </w:p>
    <w:p w14:paraId="083F7D06" w14:textId="4B27E002" w:rsidR="00611FA5" w:rsidRDefault="00611FA5" w:rsidP="00611FA5">
      <w:pPr>
        <w:pStyle w:val="Odsekzoznamu"/>
        <w:numPr>
          <w:ilvl w:val="3"/>
          <w:numId w:val="1"/>
        </w:numPr>
        <w:rPr>
          <w:b/>
          <w:bCs/>
        </w:rPr>
      </w:pPr>
      <w:r>
        <w:t xml:space="preserve">Dlhý výbežok – </w:t>
      </w:r>
      <w:r w:rsidRPr="00611FA5">
        <w:rPr>
          <w:b/>
          <w:bCs/>
        </w:rPr>
        <w:t>Axón</w:t>
      </w:r>
      <w:r>
        <w:rPr>
          <w:b/>
          <w:bCs/>
        </w:rPr>
        <w:t xml:space="preserve"> </w:t>
      </w:r>
      <w:r w:rsidRPr="00611FA5">
        <w:rPr>
          <w:b/>
          <w:bCs/>
        </w:rPr>
        <w:t>/</w:t>
      </w:r>
      <w:r>
        <w:rPr>
          <w:b/>
          <w:bCs/>
        </w:rPr>
        <w:t xml:space="preserve"> </w:t>
      </w:r>
      <w:r w:rsidRPr="00611FA5">
        <w:rPr>
          <w:b/>
          <w:bCs/>
        </w:rPr>
        <w:t>Neurit</w:t>
      </w:r>
    </w:p>
    <w:p w14:paraId="53C9825F" w14:textId="30B58723" w:rsidR="00611FA5" w:rsidRPr="00D17343" w:rsidRDefault="00D17343" w:rsidP="00611FA5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Na konci axónu sa nachádzajú </w:t>
      </w:r>
      <w:r w:rsidRPr="00D17343">
        <w:rPr>
          <w:b/>
          <w:bCs/>
        </w:rPr>
        <w:t>Telodendrie so Synapsiami</w:t>
      </w:r>
      <w:r>
        <w:t xml:space="preserve"> </w:t>
      </w:r>
    </w:p>
    <w:p w14:paraId="3F0E24D4" w14:textId="7540D10F" w:rsidR="00D17343" w:rsidRDefault="00D17343" w:rsidP="00D17343">
      <w:pPr>
        <w:rPr>
          <w:b/>
          <w:bCs/>
        </w:rPr>
      </w:pPr>
    </w:p>
    <w:p w14:paraId="52A13544" w14:textId="2BADC017" w:rsidR="00D17343" w:rsidRDefault="00D17343" w:rsidP="00D17343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Gliové bunky – Neurogliá</w:t>
      </w:r>
    </w:p>
    <w:p w14:paraId="43AEF771" w14:textId="4FE47AE4" w:rsidR="00D17343" w:rsidRPr="00D17343" w:rsidRDefault="00D17343" w:rsidP="00D17343">
      <w:pPr>
        <w:pStyle w:val="Odsekzoznamu"/>
        <w:numPr>
          <w:ilvl w:val="1"/>
          <w:numId w:val="1"/>
        </w:numPr>
        <w:rPr>
          <w:b/>
          <w:bCs/>
        </w:rPr>
      </w:pPr>
      <w:r>
        <w:t> Nachádzajú sa v okolí neurónov – ich funkciou je vyživovať neuróny</w:t>
      </w:r>
    </w:p>
    <w:p w14:paraId="0B4B62E2" w14:textId="04CAD2B0" w:rsidR="00D17343" w:rsidRPr="0018499E" w:rsidRDefault="00D17343" w:rsidP="00D17343">
      <w:pPr>
        <w:pStyle w:val="Odsekzoznamu"/>
        <w:numPr>
          <w:ilvl w:val="1"/>
          <w:numId w:val="1"/>
        </w:numPr>
        <w:rPr>
          <w:b/>
          <w:bCs/>
        </w:rPr>
      </w:pPr>
      <w:r>
        <w:t> Tieto bunky majú schopnosť deliť sa, avšak nedokážu prenášať nervový impulz</w:t>
      </w:r>
    </w:p>
    <w:p w14:paraId="1A821EF8" w14:textId="21680C1F" w:rsidR="0018499E" w:rsidRPr="0018499E" w:rsidRDefault="0018499E" w:rsidP="0018499E">
      <w:pPr>
        <w:rPr>
          <w:b/>
          <w:bCs/>
        </w:rPr>
      </w:pPr>
    </w:p>
    <w:p w14:paraId="4919F73F" w14:textId="57690935" w:rsidR="0018499E" w:rsidRDefault="0018499E" w:rsidP="0018499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Prenos nervových vzruchov</w:t>
      </w:r>
    </w:p>
    <w:p w14:paraId="73932692" w14:textId="44EBA784" w:rsidR="0018499E" w:rsidRPr="0018499E" w:rsidRDefault="0018499E" w:rsidP="0018499E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Zabezpečujú ho zapojenia – </w:t>
      </w:r>
      <w:r>
        <w:rPr>
          <w:b/>
          <w:bCs/>
        </w:rPr>
        <w:t>synapsie</w:t>
      </w:r>
      <w:r>
        <w:t xml:space="preserve"> na konci telodendrii</w:t>
      </w:r>
    </w:p>
    <w:p w14:paraId="383BD529" w14:textId="77777777" w:rsidR="0018499E" w:rsidRPr="0018499E" w:rsidRDefault="0018499E" w:rsidP="0018499E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Prenos je sprostredkovaný prevažne chemickou cestou pomocou </w:t>
      </w:r>
      <w:r w:rsidRPr="0018499E">
        <w:rPr>
          <w:b/>
          <w:bCs/>
        </w:rPr>
        <w:t>prenášačov</w:t>
      </w:r>
      <w:r>
        <w:t xml:space="preserve"> – </w:t>
      </w:r>
      <w:r w:rsidRPr="0018499E">
        <w:rPr>
          <w:b/>
          <w:bCs/>
        </w:rPr>
        <w:t>mediátorov</w:t>
      </w:r>
      <w:r>
        <w:t xml:space="preserve"> (k ním patrí napr. </w:t>
      </w:r>
      <w:r w:rsidRPr="0018499E">
        <w:rPr>
          <w:b/>
          <w:bCs/>
        </w:rPr>
        <w:t>noradrenalín</w:t>
      </w:r>
      <w:r>
        <w:t xml:space="preserve">, </w:t>
      </w:r>
      <w:r w:rsidRPr="0018499E">
        <w:rPr>
          <w:b/>
          <w:bCs/>
        </w:rPr>
        <w:t>acetylcholín</w:t>
      </w:r>
      <w:r>
        <w:t>)</w:t>
      </w:r>
    </w:p>
    <w:p w14:paraId="1F86491F" w14:textId="462728FA" w:rsidR="0018499E" w:rsidRPr="006B1C42" w:rsidRDefault="0018499E" w:rsidP="0018499E">
      <w:pPr>
        <w:pStyle w:val="Odsekzoznamu"/>
        <w:numPr>
          <w:ilvl w:val="1"/>
          <w:numId w:val="1"/>
        </w:numPr>
        <w:rPr>
          <w:b/>
          <w:bCs/>
        </w:rPr>
      </w:pPr>
      <w:r>
        <w:lastRenderedPageBreak/>
        <w:t> </w:t>
      </w:r>
      <w:r w:rsidRPr="0018499E">
        <w:rPr>
          <w:b/>
          <w:bCs/>
        </w:rPr>
        <w:t>Reflex</w:t>
      </w:r>
      <w:r>
        <w:t xml:space="preserve"> -  odpoveď organizmu na podnet</w:t>
      </w:r>
    </w:p>
    <w:p w14:paraId="675BE672" w14:textId="450174B6" w:rsidR="006B1C42" w:rsidRPr="006B1C42" w:rsidRDefault="006B1C42" w:rsidP="0018499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Receptory </w:t>
      </w:r>
      <w:r>
        <w:t>– bunky ktoré reagujú na podráždenie</w:t>
      </w:r>
    </w:p>
    <w:p w14:paraId="63E7417B" w14:textId="549B0FEC" w:rsidR="006B1C42" w:rsidRPr="006B1C42" w:rsidRDefault="006B1C42" w:rsidP="0018499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Reflexný oblúk </w:t>
      </w:r>
      <w:r>
        <w:t>má 5 častí:</w:t>
      </w:r>
    </w:p>
    <w:p w14:paraId="5BBEAACC" w14:textId="12D0E0CB" w:rsidR="006B1C42" w:rsidRPr="006B1C42" w:rsidRDefault="006B1C42" w:rsidP="006B1C4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Receptor </w:t>
      </w:r>
      <w:r>
        <w:t>(napr. bolesti v koži)</w:t>
      </w:r>
    </w:p>
    <w:p w14:paraId="724C7853" w14:textId="1F8AC77A" w:rsidR="006B1C42" w:rsidRDefault="006B1C42" w:rsidP="006B1C4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Dostredivé nervy </w:t>
      </w:r>
    </w:p>
    <w:p w14:paraId="2A1345AC" w14:textId="72E915F8" w:rsidR="006B1C42" w:rsidRPr="006B1C42" w:rsidRDefault="006B1C42" w:rsidP="006B1C4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CNS </w:t>
      </w:r>
      <w:r>
        <w:t>(Centrálna nervová sústava – mozog a miecha)</w:t>
      </w:r>
    </w:p>
    <w:p w14:paraId="72FCBE2E" w14:textId="7E0917BC" w:rsidR="006B1C42" w:rsidRDefault="006B1C42" w:rsidP="006B1C4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Odstredivé nervy</w:t>
      </w:r>
    </w:p>
    <w:p w14:paraId="3DE082C7" w14:textId="3F856A72" w:rsidR="006B1C42" w:rsidRPr="0018499E" w:rsidRDefault="006B1C42" w:rsidP="006B1C4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Efektor </w:t>
      </w:r>
      <w:r>
        <w:t>(Výkonný orgán – napr. ruka)</w:t>
      </w:r>
      <w:r>
        <w:rPr>
          <w:b/>
          <w:bCs/>
        </w:rPr>
        <w:t xml:space="preserve"> </w:t>
      </w:r>
    </w:p>
    <w:sectPr w:rsidR="006B1C42" w:rsidRPr="0018499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80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C7"/>
    <w:rsid w:val="0018499E"/>
    <w:rsid w:val="001F40F2"/>
    <w:rsid w:val="0028431F"/>
    <w:rsid w:val="003A5040"/>
    <w:rsid w:val="003F0B34"/>
    <w:rsid w:val="00611FA5"/>
    <w:rsid w:val="006144C7"/>
    <w:rsid w:val="006B1C42"/>
    <w:rsid w:val="00B63465"/>
    <w:rsid w:val="00C63554"/>
    <w:rsid w:val="00D1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8A62"/>
  <w15:chartTrackingRefBased/>
  <w15:docId w15:val="{A1C4F776-2474-499D-93C9-C5C4FE45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27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2023-02-21T16:50:00Z</dcterms:created>
  <dcterms:modified xsi:type="dcterms:W3CDTF">2023-02-21T17:17:00Z</dcterms:modified>
</cp:coreProperties>
</file>