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B1754" w14:textId="3B733543" w:rsidR="00150E19" w:rsidRPr="00205D9E" w:rsidRDefault="00396268" w:rsidP="00465E9E">
      <w:pPr>
        <w:pStyle w:val="Nzov"/>
        <w:jc w:val="center"/>
        <w:rPr>
          <w:b/>
          <w:bCs/>
        </w:rPr>
      </w:pPr>
      <w:r>
        <w:rPr>
          <w:b/>
          <w:bCs/>
        </w:rPr>
        <w:t>Podnebie a počasie Slovenska</w:t>
      </w:r>
    </w:p>
    <w:p w14:paraId="7DAADD2F" w14:textId="77777777" w:rsidR="00465E9E" w:rsidRPr="00205D9E" w:rsidRDefault="00465E9E" w:rsidP="00465E9E"/>
    <w:p w14:paraId="1EF454F4" w14:textId="142D8235" w:rsidR="00465E9E" w:rsidRDefault="00396268" w:rsidP="00465E9E">
      <w:pPr>
        <w:pStyle w:val="Odsekzoznamu"/>
        <w:numPr>
          <w:ilvl w:val="0"/>
          <w:numId w:val="1"/>
        </w:numPr>
      </w:pPr>
      <w:r>
        <w:t>Podnebie – dlhodobý stav ovzdušia</w:t>
      </w:r>
    </w:p>
    <w:p w14:paraId="30E8ECBE" w14:textId="4B7F70DF" w:rsidR="00396268" w:rsidRDefault="00396268" w:rsidP="00465E9E">
      <w:pPr>
        <w:pStyle w:val="Odsekzoznamu"/>
        <w:numPr>
          <w:ilvl w:val="0"/>
          <w:numId w:val="1"/>
        </w:numPr>
      </w:pPr>
      <w:r>
        <w:t>Počasie – krátkodobý stav ovzdušia</w:t>
      </w:r>
    </w:p>
    <w:p w14:paraId="7319F17A" w14:textId="518A21F4" w:rsidR="00396268" w:rsidRDefault="00396268" w:rsidP="00396268"/>
    <w:p w14:paraId="429DBAF7" w14:textId="1CCB96D2" w:rsidR="00396268" w:rsidRPr="00396268" w:rsidRDefault="00396268" w:rsidP="00396268">
      <w:pPr>
        <w:pStyle w:val="Odsekzoznamu"/>
        <w:numPr>
          <w:ilvl w:val="0"/>
          <w:numId w:val="1"/>
        </w:numPr>
        <w:rPr>
          <w:b/>
          <w:bCs/>
        </w:rPr>
      </w:pPr>
      <w:r w:rsidRPr="00396268">
        <w:rPr>
          <w:b/>
          <w:bCs/>
        </w:rPr>
        <w:t>Podnebné činitele</w:t>
      </w:r>
    </w:p>
    <w:p w14:paraId="43A240D3" w14:textId="06E34BB1" w:rsidR="00396268" w:rsidRPr="00396268" w:rsidRDefault="00396268" w:rsidP="00396268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Zemepisná šírka </w:t>
      </w:r>
      <w:r>
        <w:t>– na základe zemepisnej šírky Slovenska sa nachádzame v miernom podnebnom pásme</w:t>
      </w:r>
    </w:p>
    <w:p w14:paraId="58DB87B0" w14:textId="41F52EA8" w:rsidR="00396268" w:rsidRPr="00396268" w:rsidRDefault="00396268" w:rsidP="00396268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Vzdialenosť od oceánu </w:t>
      </w:r>
      <w:r>
        <w:t>– nachádzame sa v prechodnom type podnebia, s čiastočným vplyvom Atlantického oceánu (spôsobuje striedanie kontinentálneho a oceánskeho typu)</w:t>
      </w:r>
    </w:p>
    <w:p w14:paraId="760BB214" w14:textId="4501C798" w:rsidR="00396268" w:rsidRDefault="00396268" w:rsidP="00396268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Poloha na polárnom atmosférickom fronte</w:t>
      </w:r>
    </w:p>
    <w:p w14:paraId="7052E04B" w14:textId="215E1DDA" w:rsidR="00396268" w:rsidRPr="00396268" w:rsidRDefault="00396268" w:rsidP="00396268">
      <w:pPr>
        <w:pStyle w:val="Odsekzoznamu"/>
        <w:numPr>
          <w:ilvl w:val="2"/>
          <w:numId w:val="1"/>
        </w:numPr>
        <w:rPr>
          <w:b/>
          <w:bCs/>
        </w:rPr>
      </w:pPr>
      <w:r>
        <w:t>Spôsobuje premenlivé počasie na našom území</w:t>
      </w:r>
    </w:p>
    <w:p w14:paraId="32ABE846" w14:textId="08E5B12A" w:rsidR="00396268" w:rsidRPr="00396268" w:rsidRDefault="00396268" w:rsidP="00396268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Atmosférický front </w:t>
      </w:r>
      <w:r>
        <w:t>– rozhranie medzi 2 atmosférickými hmotami</w:t>
      </w:r>
    </w:p>
    <w:p w14:paraId="6ECA3CF8" w14:textId="0913DC46" w:rsidR="00396268" w:rsidRDefault="00396268" w:rsidP="00396268">
      <w:pPr>
        <w:pStyle w:val="Odsekzoznamu"/>
        <w:ind w:left="2160"/>
        <w:rPr>
          <w:b/>
          <w:bCs/>
        </w:rPr>
      </w:pPr>
    </w:p>
    <w:p w14:paraId="59F62A9E" w14:textId="473A2AA1" w:rsidR="00396268" w:rsidRDefault="00396268" w:rsidP="00396268">
      <w:pPr>
        <w:pStyle w:val="Odsekzoznamu"/>
        <w:ind w:left="216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A1C327" wp14:editId="26D8A522">
                <wp:simplePos x="0" y="0"/>
                <wp:positionH relativeFrom="column">
                  <wp:posOffset>2786156</wp:posOffset>
                </wp:positionH>
                <wp:positionV relativeFrom="paragraph">
                  <wp:posOffset>166594</wp:posOffset>
                </wp:positionV>
                <wp:extent cx="457200" cy="457200"/>
                <wp:effectExtent l="0" t="0" r="19050" b="19050"/>
                <wp:wrapNone/>
                <wp:docPr id="7" name="Ová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0EB3A" w14:textId="08125909" w:rsidR="00396268" w:rsidRPr="00396268" w:rsidRDefault="00396268" w:rsidP="003962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72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A1C327" id="Ovál 7" o:spid="_x0000_s1026" style="position:absolute;left:0;text-align:left;margin-left:219.4pt;margin-top:13.1pt;width:36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" filled="f" strokecolor="black [3213]" strokeweight="1pt">
                <v:stroke joinstyle="miter"/>
                <v:textbox inset="0,2mm,0,0">
                  <w:txbxContent>
                    <w:p w14:paraId="25B0EB3A" w14:textId="08125909" w:rsidR="00396268" w:rsidRPr="00396268" w:rsidRDefault="00396268" w:rsidP="0039626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</w:rPr>
        <w:t>Polárna vzduchová hmota</w:t>
      </w:r>
    </w:p>
    <w:p w14:paraId="362B8A09" w14:textId="77512D7B" w:rsidR="00396268" w:rsidRDefault="00396268" w:rsidP="00396268">
      <w:pPr>
        <w:pStyle w:val="Odsekzoznamu"/>
        <w:ind w:left="216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75B629" wp14:editId="4C90477E">
                <wp:simplePos x="0" y="0"/>
                <wp:positionH relativeFrom="column">
                  <wp:posOffset>1552911</wp:posOffset>
                </wp:positionH>
                <wp:positionV relativeFrom="paragraph">
                  <wp:posOffset>4483</wp:posOffset>
                </wp:positionV>
                <wp:extent cx="457200" cy="457200"/>
                <wp:effectExtent l="0" t="0" r="19050" b="19050"/>
                <wp:wrapNone/>
                <wp:docPr id="8" name="Ová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B7691" w14:textId="6F0E063E" w:rsidR="00396268" w:rsidRPr="00396268" w:rsidRDefault="00396268" w:rsidP="003962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72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75B629" id="Ovál 8" o:spid="_x0000_s1027" style="position:absolute;left:0;text-align:left;margin-left:122.3pt;margin-top:.35pt;width:36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" filled="f" strokecolor="black [3213]" strokeweight="1pt">
                <v:stroke joinstyle="miter"/>
                <v:textbox inset="0,2mm,0,0">
                  <w:txbxContent>
                    <w:p w14:paraId="3EDB7691" w14:textId="6F0E063E" w:rsidR="00396268" w:rsidRPr="00396268" w:rsidRDefault="00396268" w:rsidP="0039626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14:paraId="2C759503" w14:textId="42DD865A" w:rsidR="00396268" w:rsidRDefault="00396268" w:rsidP="00396268">
      <w:pPr>
        <w:pStyle w:val="Odsekzoznamu"/>
        <w:ind w:left="216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1D1B73" wp14:editId="490A773E">
                <wp:simplePos x="0" y="0"/>
                <wp:positionH relativeFrom="column">
                  <wp:posOffset>3409390</wp:posOffset>
                </wp:positionH>
                <wp:positionV relativeFrom="paragraph">
                  <wp:posOffset>85762</wp:posOffset>
                </wp:positionV>
                <wp:extent cx="457200" cy="457200"/>
                <wp:effectExtent l="0" t="0" r="19050" b="19050"/>
                <wp:wrapNone/>
                <wp:docPr id="6" name="Ová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77576A" w14:textId="77777777" w:rsidR="00396268" w:rsidRPr="00396268" w:rsidRDefault="00396268" w:rsidP="003962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96268">
                              <w:rPr>
                                <w:color w:val="000000" w:themeColor="text1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72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1D1B73" id="Ovál 6" o:spid="_x0000_s1028" style="position:absolute;left:0;text-align:left;margin-left:268.45pt;margin-top:6.75pt;width:36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" filled="f" strokecolor="black [3213]" strokeweight="1pt">
                <v:stroke joinstyle="miter"/>
                <v:textbox inset="0,2mm,0,0">
                  <w:txbxContent>
                    <w:p w14:paraId="3177576A" w14:textId="77777777" w:rsidR="00396268" w:rsidRPr="00396268" w:rsidRDefault="00396268" w:rsidP="0039626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96268">
                        <w:rPr>
                          <w:color w:val="000000" w:themeColor="text1"/>
                        </w:rPr>
                        <w:t>A</w:t>
                      </w:r>
                      <w:r>
                        <w:rPr>
                          <w:color w:val="000000" w:themeColor="text1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AF9AD4" wp14:editId="4F37FAF6">
                <wp:simplePos x="0" y="0"/>
                <wp:positionH relativeFrom="column">
                  <wp:posOffset>2231241</wp:posOffset>
                </wp:positionH>
                <wp:positionV relativeFrom="paragraph">
                  <wp:posOffset>72950</wp:posOffset>
                </wp:positionV>
                <wp:extent cx="457200" cy="457200"/>
                <wp:effectExtent l="0" t="0" r="19050" b="19050"/>
                <wp:wrapNone/>
                <wp:docPr id="5" name="Ová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C3A38F" w14:textId="77777777" w:rsidR="00396268" w:rsidRPr="00396268" w:rsidRDefault="00396268" w:rsidP="003962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96268">
                              <w:rPr>
                                <w:color w:val="000000" w:themeColor="text1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72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AF9AD4" id="Ovál 5" o:spid="_x0000_s1029" style="position:absolute;left:0;text-align:left;margin-left:175.7pt;margin-top:5.75pt;width:36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" filled="f" strokecolor="black [3213]" strokeweight="1pt">
                <v:stroke joinstyle="miter"/>
                <v:textbox inset="0,2mm,0,0">
                  <w:txbxContent>
                    <w:p w14:paraId="5DC3A38F" w14:textId="77777777" w:rsidR="00396268" w:rsidRPr="00396268" w:rsidRDefault="00396268" w:rsidP="0039626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96268">
                        <w:rPr>
                          <w:color w:val="000000" w:themeColor="text1"/>
                        </w:rPr>
                        <w:t>A</w:t>
                      </w:r>
                      <w:r>
                        <w:rPr>
                          <w:color w:val="000000" w:themeColor="text1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526FE7" wp14:editId="0FF2F5E9">
                <wp:simplePos x="0" y="0"/>
                <wp:positionH relativeFrom="column">
                  <wp:posOffset>1008006</wp:posOffset>
                </wp:positionH>
                <wp:positionV relativeFrom="paragraph">
                  <wp:posOffset>82027</wp:posOffset>
                </wp:positionV>
                <wp:extent cx="457200" cy="457200"/>
                <wp:effectExtent l="0" t="0" r="19050" b="19050"/>
                <wp:wrapNone/>
                <wp:docPr id="4" name="Ová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986B9" w14:textId="1EAC427A" w:rsidR="00396268" w:rsidRPr="00396268" w:rsidRDefault="00396268" w:rsidP="003962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96268">
                              <w:rPr>
                                <w:color w:val="000000" w:themeColor="text1"/>
                              </w:rPr>
                              <w:t>A</w:t>
                            </w: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72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526FE7" id="Ovál 4" o:spid="_x0000_s1030" style="position:absolute;left:0;text-align:left;margin-left:79.35pt;margin-top:6.45pt;width:36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" filled="f" strokecolor="black [3213]" strokeweight="1pt">
                <v:stroke joinstyle="miter"/>
                <v:textbox inset="0,2mm,0,0">
                  <w:txbxContent>
                    <w:p w14:paraId="662986B9" w14:textId="1EAC427A" w:rsidR="00396268" w:rsidRPr="00396268" w:rsidRDefault="00396268" w:rsidP="0039626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96268">
                        <w:rPr>
                          <w:color w:val="000000" w:themeColor="text1"/>
                        </w:rPr>
                        <w:t>A</w:t>
                      </w:r>
                      <w:r>
                        <w:rPr>
                          <w:color w:val="000000" w:themeColor="text1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0B18E88" wp14:editId="7B08040F">
                <wp:simplePos x="0" y="0"/>
                <wp:positionH relativeFrom="column">
                  <wp:posOffset>690042</wp:posOffset>
                </wp:positionH>
                <wp:positionV relativeFrom="paragraph">
                  <wp:posOffset>-62043</wp:posOffset>
                </wp:positionV>
                <wp:extent cx="3624120" cy="485280"/>
                <wp:effectExtent l="38100" t="38100" r="33655" b="48260"/>
                <wp:wrapNone/>
                <wp:docPr id="3" name="Písanie rukou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24120" cy="48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4E3DCF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3" o:spid="_x0000_s1026" type="#_x0000_t75" style="position:absolute;margin-left:54pt;margin-top:-5.25pt;width:286.05pt;height:3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">
                <v:imagedata r:id="rId6" o:title=""/>
              </v:shape>
            </w:pict>
          </mc:Fallback>
        </mc:AlternateContent>
      </w:r>
    </w:p>
    <w:p w14:paraId="47449BCD" w14:textId="2E19E56F" w:rsidR="00396268" w:rsidRDefault="00396268" w:rsidP="00396268">
      <w:pPr>
        <w:pStyle w:val="Odsekzoznamu"/>
        <w:ind w:left="2160"/>
        <w:rPr>
          <w:b/>
          <w:bCs/>
        </w:rPr>
      </w:pPr>
    </w:p>
    <w:p w14:paraId="3283A49F" w14:textId="7F4F44AB" w:rsidR="00396268" w:rsidRDefault="00396268" w:rsidP="00396268">
      <w:pPr>
        <w:pStyle w:val="Odsekzoznamu"/>
        <w:ind w:left="2160"/>
        <w:rPr>
          <w:b/>
          <w:bCs/>
        </w:rPr>
      </w:pPr>
    </w:p>
    <w:p w14:paraId="1F0A5D51" w14:textId="42EE5FF2" w:rsidR="00396268" w:rsidRDefault="00396268" w:rsidP="00396268">
      <w:pPr>
        <w:pStyle w:val="Odsekzoznamu"/>
        <w:ind w:left="2160"/>
        <w:rPr>
          <w:b/>
          <w:bCs/>
        </w:rPr>
      </w:pPr>
      <w:r>
        <w:rPr>
          <w:b/>
          <w:bCs/>
        </w:rPr>
        <w:t>Tropická vzduchová hmota</w:t>
      </w:r>
    </w:p>
    <w:p w14:paraId="4DE3B129" w14:textId="33106177" w:rsidR="00396268" w:rsidRDefault="00396268" w:rsidP="00396268">
      <w:pPr>
        <w:pStyle w:val="Odsekzoznamu"/>
        <w:ind w:left="2160"/>
        <w:rPr>
          <w:b/>
          <w:bCs/>
        </w:rPr>
      </w:pPr>
    </w:p>
    <w:p w14:paraId="1677D778" w14:textId="65270C6F" w:rsidR="00396268" w:rsidRPr="00396268" w:rsidRDefault="00396268" w:rsidP="00396268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Nadmorská výška </w:t>
      </w:r>
      <w:r>
        <w:t>– čím vyššie ideme, tým je teplota nižšia, na Slovensku – tepelný gradient (na každých 100 metrov nadmorskej výšky klesne teplota o 0,6°C)</w:t>
      </w:r>
    </w:p>
    <w:p w14:paraId="4868193B" w14:textId="1B02D441" w:rsidR="00396268" w:rsidRPr="00396268" w:rsidRDefault="00396268" w:rsidP="00396268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Človek </w:t>
      </w:r>
      <w:r>
        <w:t>– ovplyvňuje svojou činnosťou podnebie, najmä skleníkovými plynmi, čím spôsobuje skleníkový efekt – globálne otepľovanie</w:t>
      </w:r>
    </w:p>
    <w:p w14:paraId="569574CA" w14:textId="249A8D3E" w:rsidR="00396268" w:rsidRPr="00396268" w:rsidRDefault="00396268" w:rsidP="00396268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Charakter zemského povrchu </w:t>
      </w:r>
      <w:r>
        <w:t>– môže ovplyvniť farba pôdy a veľkosť daného územia</w:t>
      </w:r>
    </w:p>
    <w:p w14:paraId="41F0A03C" w14:textId="58DF2109" w:rsidR="00396268" w:rsidRPr="00396268" w:rsidRDefault="00396268" w:rsidP="00396268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Pravidelne vanúci vietor </w:t>
      </w:r>
      <w:r>
        <w:t>– na Slovensku je to Západný (fúka zo Západu na Východ)</w:t>
      </w:r>
    </w:p>
    <w:p w14:paraId="0303326F" w14:textId="52054B42" w:rsidR="00396268" w:rsidRDefault="00396268" w:rsidP="00396268">
      <w:pPr>
        <w:rPr>
          <w:b/>
          <w:bCs/>
        </w:rPr>
      </w:pPr>
    </w:p>
    <w:p w14:paraId="6741B60B" w14:textId="2D722866" w:rsidR="00396268" w:rsidRDefault="00396268" w:rsidP="00396268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Teplotné rekordy na Slovensku</w:t>
      </w:r>
    </w:p>
    <w:p w14:paraId="0B06F845" w14:textId="05ACB277" w:rsidR="00396268" w:rsidRPr="00396268" w:rsidRDefault="00396268" w:rsidP="00396268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Najvyššia nameraná teplota </w:t>
      </w:r>
      <w:r>
        <w:t>– Hurbanovo</w:t>
      </w:r>
      <w:r w:rsidR="0024407E">
        <w:t xml:space="preserve"> =</w:t>
      </w:r>
      <w:r>
        <w:t xml:space="preserve"> 40,3°C</w:t>
      </w:r>
    </w:p>
    <w:p w14:paraId="55A1027D" w14:textId="4EB5614E" w:rsidR="00396268" w:rsidRPr="0024407E" w:rsidRDefault="00396268" w:rsidP="00396268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Najnižšia nameraná teplota </w:t>
      </w:r>
      <w:r>
        <w:t xml:space="preserve">– </w:t>
      </w:r>
      <w:r w:rsidR="0024407E">
        <w:t xml:space="preserve">Vígľaš = -41°C </w:t>
      </w:r>
    </w:p>
    <w:p w14:paraId="26D485F8" w14:textId="66A85DD5" w:rsidR="0024407E" w:rsidRDefault="0024407E" w:rsidP="0024407E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Zrážkové rekordy</w:t>
      </w:r>
    </w:p>
    <w:p w14:paraId="64249569" w14:textId="17E0AB64" w:rsidR="0024407E" w:rsidRPr="0024407E" w:rsidRDefault="0024407E" w:rsidP="0024407E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Najvyšší zrážkový rekord </w:t>
      </w:r>
      <w:r>
        <w:t>– Zbojnícka chata - 2906 mm za rok</w:t>
      </w:r>
    </w:p>
    <w:p w14:paraId="6272DFEC" w14:textId="23A0221B" w:rsidR="0024407E" w:rsidRPr="0024407E" w:rsidRDefault="0024407E" w:rsidP="0024407E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Najnižší zrážkový rekord </w:t>
      </w:r>
      <w:r>
        <w:t>– na Podunajskej nížine - 262 mm za rok</w:t>
      </w:r>
    </w:p>
    <w:p w14:paraId="69C7360A" w14:textId="59058D8F" w:rsidR="0024407E" w:rsidRDefault="0024407E" w:rsidP="0024407E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Najchladnejší mesiac = Január</w:t>
      </w:r>
    </w:p>
    <w:p w14:paraId="507F90B9" w14:textId="10E0E9A9" w:rsidR="0024407E" w:rsidRDefault="0024407E" w:rsidP="0024407E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Najteplejší mesiac = Júl</w:t>
      </w:r>
    </w:p>
    <w:p w14:paraId="56694AA6" w14:textId="0DC05324" w:rsidR="0024407E" w:rsidRDefault="0024407E" w:rsidP="0024407E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Rozloženie zrážok počas roka</w:t>
      </w:r>
    </w:p>
    <w:p w14:paraId="215E852D" w14:textId="431DB5F4" w:rsidR="0024407E" w:rsidRPr="0024407E" w:rsidRDefault="0024407E" w:rsidP="0024407E">
      <w:pPr>
        <w:pStyle w:val="Odsekzoznamu"/>
        <w:numPr>
          <w:ilvl w:val="1"/>
          <w:numId w:val="1"/>
        </w:numPr>
        <w:rPr>
          <w:b/>
          <w:bCs/>
        </w:rPr>
      </w:pPr>
      <w:r>
        <w:t> Ročný chod zrážok na Slovensku je nerovnomerný</w:t>
      </w:r>
    </w:p>
    <w:p w14:paraId="79FD56F2" w14:textId="52847287" w:rsidR="0024407E" w:rsidRPr="0024407E" w:rsidRDefault="0024407E" w:rsidP="0024407E">
      <w:pPr>
        <w:pStyle w:val="Odsekzoznamu"/>
        <w:numPr>
          <w:ilvl w:val="1"/>
          <w:numId w:val="1"/>
        </w:numPr>
        <w:rPr>
          <w:b/>
          <w:bCs/>
        </w:rPr>
      </w:pPr>
      <w:r>
        <w:t> Jar = 25</w:t>
      </w:r>
      <w:r>
        <w:rPr>
          <w:lang w:val="en-GB"/>
        </w:rPr>
        <w:t xml:space="preserve">% </w:t>
      </w:r>
      <w:r w:rsidRPr="0024407E">
        <w:t>ročného úhrnu zrážok</w:t>
      </w:r>
    </w:p>
    <w:p w14:paraId="5C651CDA" w14:textId="6E59C0EE" w:rsidR="0024407E" w:rsidRPr="0024407E" w:rsidRDefault="0024407E" w:rsidP="0024407E">
      <w:pPr>
        <w:pStyle w:val="Odsekzoznamu"/>
        <w:numPr>
          <w:ilvl w:val="1"/>
          <w:numId w:val="1"/>
        </w:numPr>
        <w:rPr>
          <w:b/>
          <w:bCs/>
        </w:rPr>
      </w:pPr>
      <w:r>
        <w:t> Leto = 40</w:t>
      </w:r>
      <w:r>
        <w:rPr>
          <w:lang w:val="en-GB"/>
        </w:rPr>
        <w:t xml:space="preserve">% </w:t>
      </w:r>
      <w:r>
        <w:t>ročného úhrnu zrážok</w:t>
      </w:r>
    </w:p>
    <w:p w14:paraId="74C5121D" w14:textId="78946C46" w:rsidR="0024407E" w:rsidRPr="0024407E" w:rsidRDefault="0024407E" w:rsidP="0024407E">
      <w:pPr>
        <w:pStyle w:val="Odsekzoznamu"/>
        <w:numPr>
          <w:ilvl w:val="1"/>
          <w:numId w:val="1"/>
        </w:numPr>
        <w:rPr>
          <w:b/>
          <w:bCs/>
        </w:rPr>
      </w:pPr>
      <w:r>
        <w:t> Jeseň = 20</w:t>
      </w:r>
      <w:r>
        <w:rPr>
          <w:lang w:val="en-GB"/>
        </w:rPr>
        <w:t xml:space="preserve">% </w:t>
      </w:r>
      <w:r>
        <w:t>ročného úhrnu zrážok</w:t>
      </w:r>
    </w:p>
    <w:p w14:paraId="710AB848" w14:textId="15B7139C" w:rsidR="0024407E" w:rsidRPr="0024407E" w:rsidRDefault="0024407E" w:rsidP="0024407E">
      <w:pPr>
        <w:pStyle w:val="Odsekzoznamu"/>
        <w:numPr>
          <w:ilvl w:val="1"/>
          <w:numId w:val="1"/>
        </w:numPr>
        <w:rPr>
          <w:b/>
          <w:bCs/>
        </w:rPr>
      </w:pPr>
      <w:r>
        <w:t> Zima = 15</w:t>
      </w:r>
      <w:r>
        <w:rPr>
          <w:lang w:val="en-GB"/>
        </w:rPr>
        <w:t xml:space="preserve">% </w:t>
      </w:r>
      <w:r>
        <w:t>ročného úhrnu zrážok</w:t>
      </w:r>
    </w:p>
    <w:p w14:paraId="2B77FD2C" w14:textId="2487B321" w:rsidR="0024407E" w:rsidRDefault="0024407E" w:rsidP="0024407E">
      <w:pPr>
        <w:rPr>
          <w:b/>
          <w:bCs/>
        </w:rPr>
      </w:pPr>
    </w:p>
    <w:p w14:paraId="04EFBE73" w14:textId="51FFE005" w:rsidR="0024407E" w:rsidRDefault="0024407E" w:rsidP="0024407E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Tlakové útvary</w:t>
      </w:r>
    </w:p>
    <w:p w14:paraId="60420185" w14:textId="6ED1CBC5" w:rsidR="0024407E" w:rsidRPr="0024407E" w:rsidRDefault="0024407E" w:rsidP="0024407E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Vždy platí </w:t>
      </w:r>
      <w:r>
        <w:t>– vietor fúka z oblasti vysokého tlaku do oblasti nízkeho tlaku</w:t>
      </w:r>
    </w:p>
    <w:p w14:paraId="01832707" w14:textId="732C248A" w:rsidR="0024407E" w:rsidRPr="0024407E" w:rsidRDefault="0024407E" w:rsidP="0024407E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 Cyklóna </w:t>
      </w:r>
      <w:r>
        <w:t>– tlaková níž (NT)</w:t>
      </w:r>
    </w:p>
    <w:p w14:paraId="2826FFAB" w14:textId="6DB12BA4" w:rsidR="0024407E" w:rsidRPr="0024407E" w:rsidRDefault="0024407E" w:rsidP="0024407E">
      <w:pPr>
        <w:pStyle w:val="Odsekzoznamu"/>
        <w:numPr>
          <w:ilvl w:val="2"/>
          <w:numId w:val="1"/>
        </w:numPr>
        <w:rPr>
          <w:b/>
          <w:bCs/>
        </w:rPr>
      </w:pPr>
      <w:r w:rsidRPr="0024407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36F807" wp14:editId="06C3BA74">
                <wp:simplePos x="0" y="0"/>
                <wp:positionH relativeFrom="column">
                  <wp:posOffset>2790713</wp:posOffset>
                </wp:positionH>
                <wp:positionV relativeFrom="paragraph">
                  <wp:posOffset>151839</wp:posOffset>
                </wp:positionV>
                <wp:extent cx="440872" cy="204107"/>
                <wp:effectExtent l="0" t="0" r="0" b="5715"/>
                <wp:wrapNone/>
                <wp:docPr id="28" name="Textové po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872" cy="2041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3BE7AC" w14:textId="21BE0591" w:rsidR="0024407E" w:rsidRDefault="0024407E">
                            <w:r>
                              <w:t>VT</w:t>
                            </w:r>
                          </w:p>
                          <w:p w14:paraId="0B43CE03" w14:textId="43A5E1D8" w:rsidR="0024407E" w:rsidRDefault="0024407E">
                            <w:r>
                              <w:t>VT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36F807" id="_x0000_t202" coordsize="21600,21600" o:spt="202" path="m,l,21600r21600,l21600,xe">
                <v:stroke joinstyle="miter"/>
                <v:path gradientshapeok="t" o:connecttype="rect"/>
              </v:shapetype>
              <v:shape id="Textové pole 28" o:spid="_x0000_s1031" type="#_x0000_t202" style="position:absolute;left:0;text-align:left;margin-left:219.75pt;margin-top:11.95pt;width:34.7pt;height:16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" filled="f" stroked="f" strokeweight=".5pt">
                <v:textbox inset="0,0,0,0">
                  <w:txbxContent>
                    <w:p w14:paraId="493BE7AC" w14:textId="21BE0591" w:rsidR="0024407E" w:rsidRDefault="0024407E">
                      <w:r>
                        <w:t>VT</w:t>
                      </w:r>
                    </w:p>
                    <w:p w14:paraId="0B43CE03" w14:textId="43A5E1D8" w:rsidR="0024407E" w:rsidRDefault="0024407E">
                      <w:r>
                        <w:t>VT</w:t>
                      </w:r>
                    </w:p>
                  </w:txbxContent>
                </v:textbox>
              </v:shape>
            </w:pict>
          </mc:Fallback>
        </mc:AlternateContent>
      </w:r>
    </w:p>
    <w:p w14:paraId="33478C86" w14:textId="7921E1DB" w:rsidR="0024407E" w:rsidRDefault="0024407E" w:rsidP="0024407E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A8056A5" wp14:editId="46045B28">
                <wp:simplePos x="0" y="0"/>
                <wp:positionH relativeFrom="column">
                  <wp:posOffset>1326522</wp:posOffset>
                </wp:positionH>
                <wp:positionV relativeFrom="paragraph">
                  <wp:posOffset>431244</wp:posOffset>
                </wp:positionV>
                <wp:extent cx="487440" cy="79200"/>
                <wp:effectExtent l="38100" t="38100" r="27305" b="35560"/>
                <wp:wrapNone/>
                <wp:docPr id="23" name="Písanie rukou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8744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98C55" id="Písanie rukou 23" o:spid="_x0000_s1026" type="#_x0000_t75" style="position:absolute;margin-left:104.1pt;margin-top:33.6pt;width:39.1pt;height:6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">
                <v:imagedata r:id="rId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F08233" wp14:editId="1E9A2D83">
                <wp:simplePos x="0" y="0"/>
                <wp:positionH relativeFrom="column">
                  <wp:posOffset>1940940</wp:posOffset>
                </wp:positionH>
                <wp:positionV relativeFrom="paragraph">
                  <wp:posOffset>785060</wp:posOffset>
                </wp:positionV>
                <wp:extent cx="360000" cy="0"/>
                <wp:effectExtent l="46355" t="29845" r="106045" b="29845"/>
                <wp:wrapNone/>
                <wp:docPr id="22" name="Rovná spojnic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5400000"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5EA5A6" id="Rovná spojnica 22" o:spid="_x0000_s1026" style="position:absolute;rotation:-9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85pt,61.8pt" to="181.2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" filled="t" fillcolor="black" strokeweight=".25mm">
                <v:fill opacity="3341f"/>
                <v:stroke endarrow="open"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D7D3DD" wp14:editId="0AADEE8F">
                <wp:simplePos x="0" y="0"/>
                <wp:positionH relativeFrom="column">
                  <wp:posOffset>2289240</wp:posOffset>
                </wp:positionH>
                <wp:positionV relativeFrom="paragraph">
                  <wp:posOffset>383120</wp:posOffset>
                </wp:positionV>
                <wp:extent cx="540000" cy="0"/>
                <wp:effectExtent l="38100" t="76200" r="0" b="114300"/>
                <wp:wrapNone/>
                <wp:docPr id="19" name="Rovná spojnic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DF51A" id="Rovná spojnica 19" o:spid="_x0000_s1026" style="position:absolute;rotation:18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25pt,30.15pt" to="222.7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" filled="t" fillcolor="black" strokeweight=".25mm">
                <v:fill opacity="3341f"/>
                <v:stroke endarrow="open"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B6E0F73" wp14:editId="55CB0C6F">
                <wp:simplePos x="0" y="0"/>
                <wp:positionH relativeFrom="column">
                  <wp:posOffset>1931682</wp:posOffset>
                </wp:positionH>
                <wp:positionV relativeFrom="paragraph">
                  <wp:posOffset>926964</wp:posOffset>
                </wp:positionV>
                <wp:extent cx="465480" cy="144000"/>
                <wp:effectExtent l="38100" t="38100" r="48895" b="46990"/>
                <wp:wrapNone/>
                <wp:docPr id="17" name="Písanie rukou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6548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81727" id="Písanie rukou 17" o:spid="_x0000_s1026" type="#_x0000_t75" style="position:absolute;margin-left:151.75pt;margin-top:72.65pt;width:37.35pt;height:12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">
                <v:imagedata r:id="rId1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25E8268" wp14:editId="69A8D790">
                <wp:simplePos x="0" y="0"/>
                <wp:positionH relativeFrom="column">
                  <wp:posOffset>915042</wp:posOffset>
                </wp:positionH>
                <wp:positionV relativeFrom="paragraph">
                  <wp:posOffset>290844</wp:posOffset>
                </wp:positionV>
                <wp:extent cx="457560" cy="235800"/>
                <wp:effectExtent l="38100" t="38100" r="19050" b="31115"/>
                <wp:wrapNone/>
                <wp:docPr id="16" name="Písanie rukou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57560" cy="23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F5DD28" id="Písanie rukou 16" o:spid="_x0000_s1026" type="#_x0000_t75" style="position:absolute;margin-left:71.7pt;margin-top:22.55pt;width:36.75pt;height:1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">
                <v:imagedata r:id="rId1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D16E512" wp14:editId="0D6295F8">
                <wp:simplePos x="0" y="0"/>
                <wp:positionH relativeFrom="column">
                  <wp:posOffset>2827362</wp:posOffset>
                </wp:positionH>
                <wp:positionV relativeFrom="paragraph">
                  <wp:posOffset>307044</wp:posOffset>
                </wp:positionV>
                <wp:extent cx="548280" cy="232560"/>
                <wp:effectExtent l="38100" t="38100" r="23495" b="34290"/>
                <wp:wrapNone/>
                <wp:docPr id="14" name="Písanie rukou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48280" cy="2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04F78" id="Písanie rukou 14" o:spid="_x0000_s1026" type="#_x0000_t75" style="position:absolute;margin-left:222.3pt;margin-top:23.85pt;width:43.85pt;height:1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">
                <v:imagedata r:id="rId14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6FF643" wp14:editId="0BD69CCC">
                <wp:simplePos x="0" y="0"/>
                <wp:positionH relativeFrom="column">
                  <wp:posOffset>1684730</wp:posOffset>
                </wp:positionH>
                <wp:positionV relativeFrom="paragraph">
                  <wp:posOffset>8927</wp:posOffset>
                </wp:positionV>
                <wp:extent cx="694764" cy="694764"/>
                <wp:effectExtent l="0" t="0" r="10160" b="10160"/>
                <wp:wrapNone/>
                <wp:docPr id="11" name="Ová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764" cy="69476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1B6A91" w14:textId="61C222E0" w:rsidR="0024407E" w:rsidRPr="00396268" w:rsidRDefault="0024407E" w:rsidP="003962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 (NT)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72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6FF643" id="Ovál 11" o:spid="_x0000_s1032" style="position:absolute;margin-left:132.65pt;margin-top:.7pt;width:54.7pt;height:54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" filled="f" strokecolor="black [3213]" strokeweight="1pt">
                <v:stroke joinstyle="miter"/>
                <v:textbox inset="0,2mm,0,0">
                  <w:txbxContent>
                    <w:p w14:paraId="721B6A91" w14:textId="61C222E0" w:rsidR="0024407E" w:rsidRPr="00396268" w:rsidRDefault="0024407E" w:rsidP="0039626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 (NT)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</w:rPr>
        <w:t xml:space="preserve"> </w:t>
      </w:r>
    </w:p>
    <w:p w14:paraId="5EFB888E" w14:textId="6803F7C8" w:rsidR="0024407E" w:rsidRDefault="0024407E" w:rsidP="0024407E">
      <w:pPr>
        <w:rPr>
          <w:b/>
          <w:bCs/>
        </w:rPr>
      </w:pPr>
    </w:p>
    <w:p w14:paraId="47182337" w14:textId="4101C2A3" w:rsidR="0024407E" w:rsidRDefault="0024407E" w:rsidP="0024407E">
      <w:pPr>
        <w:rPr>
          <w:b/>
          <w:bCs/>
        </w:rPr>
      </w:pPr>
    </w:p>
    <w:p w14:paraId="56BC00EC" w14:textId="7BD4C76D" w:rsidR="0024407E" w:rsidRDefault="0024407E" w:rsidP="0024407E">
      <w:pPr>
        <w:rPr>
          <w:b/>
          <w:bCs/>
        </w:rPr>
      </w:pPr>
    </w:p>
    <w:p w14:paraId="0A9D865F" w14:textId="3008EEDE" w:rsidR="0024407E" w:rsidRPr="0024407E" w:rsidRDefault="0024407E" w:rsidP="0024407E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Počasie </w:t>
      </w:r>
      <w:r>
        <w:t>– zamračené, mierne teploty, viac zrážok</w:t>
      </w:r>
    </w:p>
    <w:p w14:paraId="4788903F" w14:textId="1C475AE6" w:rsidR="0024407E" w:rsidRPr="0024407E" w:rsidRDefault="0024407E" w:rsidP="0024407E">
      <w:pPr>
        <w:rPr>
          <w:b/>
          <w:bCs/>
        </w:rPr>
      </w:pPr>
    </w:p>
    <w:p w14:paraId="3DB7980B" w14:textId="3754E732" w:rsidR="0024407E" w:rsidRPr="0024407E" w:rsidRDefault="0024407E" w:rsidP="0024407E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B25E51" wp14:editId="1A3BECAF">
                <wp:simplePos x="0" y="0"/>
                <wp:positionH relativeFrom="column">
                  <wp:posOffset>1855132</wp:posOffset>
                </wp:positionH>
                <wp:positionV relativeFrom="paragraph">
                  <wp:posOffset>1388112</wp:posOffset>
                </wp:positionV>
                <wp:extent cx="232413" cy="10757"/>
                <wp:effectExtent l="34925" t="3175" r="126365" b="50165"/>
                <wp:wrapNone/>
                <wp:docPr id="35" name="Rovná spojnic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32413" cy="10757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3C281" id="Rovná spojnica 35" o:spid="_x0000_s1026" style="position:absolute;rotation:-90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05pt,109.3pt" to="164.35pt,1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" filled="t" fillcolor="black" strokeweight=".25mm">
                <v:fill opacity="3341f"/>
                <v:stroke endarrow="open"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835ECF" wp14:editId="309C6278">
                <wp:simplePos x="0" y="0"/>
                <wp:positionH relativeFrom="column">
                  <wp:posOffset>1334880</wp:posOffset>
                </wp:positionH>
                <wp:positionV relativeFrom="paragraph">
                  <wp:posOffset>991795</wp:posOffset>
                </wp:positionV>
                <wp:extent cx="360000" cy="0"/>
                <wp:effectExtent l="38100" t="76200" r="0" b="114300"/>
                <wp:wrapNone/>
                <wp:docPr id="37" name="Rovná spojnic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41905" id="Rovná spojnica 37" o:spid="_x0000_s1026" style="position:absolute;rotation:18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1pt,78.1pt" to="133.45pt,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" filled="t" fillcolor="black" strokeweight=".25mm">
                <v:fill opacity="3341f"/>
                <v:stroke endarrow="open"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64DEE7" wp14:editId="0E7EA4C3">
                <wp:simplePos x="0" y="0"/>
                <wp:positionH relativeFrom="column">
                  <wp:posOffset>2280960</wp:posOffset>
                </wp:positionH>
                <wp:positionV relativeFrom="paragraph">
                  <wp:posOffset>1034275</wp:posOffset>
                </wp:positionV>
                <wp:extent cx="360000" cy="0"/>
                <wp:effectExtent l="0" t="76200" r="21590" b="114300"/>
                <wp:wrapNone/>
                <wp:docPr id="33" name="Rovná spojnic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B936DD" id="Rovná spojnica 3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6pt,81.45pt" to="207.95pt,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" filled="t" fillcolor="black" strokeweight=".25mm">
                <v:fill opacity="3341f"/>
                <v:stroke endarrow="open" joinstyle="miter"/>
              </v:line>
            </w:pict>
          </mc:Fallback>
        </mc:AlternateContent>
      </w:r>
      <w:r w:rsidRPr="0024407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5268E4" wp14:editId="26E984EA">
                <wp:simplePos x="0" y="0"/>
                <wp:positionH relativeFrom="column">
                  <wp:posOffset>2686760</wp:posOffset>
                </wp:positionH>
                <wp:positionV relativeFrom="paragraph">
                  <wp:posOffset>379282</wp:posOffset>
                </wp:positionV>
                <wp:extent cx="440872" cy="204107"/>
                <wp:effectExtent l="0" t="0" r="0" b="5715"/>
                <wp:wrapNone/>
                <wp:docPr id="29" name="Textové po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872" cy="2041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B4B673" w14:textId="03B44F55" w:rsidR="0024407E" w:rsidRDefault="0024407E">
                            <w:r>
                              <w:t>NT</w:t>
                            </w:r>
                          </w:p>
                          <w:p w14:paraId="2FC809E2" w14:textId="77777777" w:rsidR="0024407E" w:rsidRDefault="0024407E">
                            <w:r>
                              <w:t>VT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268E4" id="Textové pole 29" o:spid="_x0000_s1033" type="#_x0000_t202" style="position:absolute;left:0;text-align:left;margin-left:211.55pt;margin-top:29.85pt;width:34.7pt;height:16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" filled="f" stroked="f" strokeweight=".5pt">
                <v:textbox inset="0,0,0,0">
                  <w:txbxContent>
                    <w:p w14:paraId="00B4B673" w14:textId="03B44F55" w:rsidR="0024407E" w:rsidRDefault="0024407E">
                      <w:r>
                        <w:t>NT</w:t>
                      </w:r>
                    </w:p>
                    <w:p w14:paraId="2FC809E2" w14:textId="77777777" w:rsidR="0024407E" w:rsidRDefault="0024407E">
                      <w:r>
                        <w:t>VT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7F9D7CD1" wp14:editId="67BBBF8A">
                <wp:simplePos x="0" y="0"/>
                <wp:positionH relativeFrom="column">
                  <wp:posOffset>1823720</wp:posOffset>
                </wp:positionH>
                <wp:positionV relativeFrom="paragraph">
                  <wp:posOffset>1511300</wp:posOffset>
                </wp:positionV>
                <wp:extent cx="465455" cy="143510"/>
                <wp:effectExtent l="38100" t="38100" r="48895" b="46990"/>
                <wp:wrapNone/>
                <wp:docPr id="27" name="Písanie rukou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65455" cy="143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BC2FD" id="Písanie rukou 27" o:spid="_x0000_s1026" type="#_x0000_t75" style="position:absolute;margin-left:143.25pt;margin-top:118.65pt;width:37.35pt;height:11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">
                <v:imagedata r:id="rId1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5EAE556" wp14:editId="1F284A6B">
                <wp:simplePos x="0" y="0"/>
                <wp:positionH relativeFrom="column">
                  <wp:posOffset>807085</wp:posOffset>
                </wp:positionH>
                <wp:positionV relativeFrom="paragraph">
                  <wp:posOffset>875665</wp:posOffset>
                </wp:positionV>
                <wp:extent cx="457200" cy="235585"/>
                <wp:effectExtent l="38100" t="38100" r="19050" b="31115"/>
                <wp:wrapNone/>
                <wp:docPr id="26" name="Písanie rukou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57200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9EDF5" id="Písanie rukou 26" o:spid="_x0000_s1026" type="#_x0000_t75" style="position:absolute;margin-left:63.2pt;margin-top:68.6pt;width:36.7pt;height:19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">
                <v:imagedata r:id="rId1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2FB4EEF0" wp14:editId="11252A9B">
                <wp:simplePos x="0" y="0"/>
                <wp:positionH relativeFrom="column">
                  <wp:posOffset>2719257</wp:posOffset>
                </wp:positionH>
                <wp:positionV relativeFrom="paragraph">
                  <wp:posOffset>892063</wp:posOffset>
                </wp:positionV>
                <wp:extent cx="548280" cy="232560"/>
                <wp:effectExtent l="38100" t="38100" r="23495" b="34290"/>
                <wp:wrapNone/>
                <wp:docPr id="25" name="Písanie rukou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48280" cy="2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86654" id="Písanie rukou 25" o:spid="_x0000_s1026" type="#_x0000_t75" style="position:absolute;margin-left:213.75pt;margin-top:69.9pt;width:43.85pt;height:1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">
                <v:imagedata r:id="rId1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88147A" wp14:editId="178710CC">
                <wp:simplePos x="0" y="0"/>
                <wp:positionH relativeFrom="column">
                  <wp:posOffset>1652345</wp:posOffset>
                </wp:positionH>
                <wp:positionV relativeFrom="paragraph">
                  <wp:posOffset>666153</wp:posOffset>
                </wp:positionV>
                <wp:extent cx="694764" cy="694764"/>
                <wp:effectExtent l="0" t="0" r="10160" b="10160"/>
                <wp:wrapNone/>
                <wp:docPr id="24" name="Ová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764" cy="69476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0B8C5" w14:textId="5274AE40" w:rsidR="0024407E" w:rsidRPr="00396268" w:rsidRDefault="0024407E" w:rsidP="003962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AC (VT)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72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88147A" id="Ovál 24" o:spid="_x0000_s1034" style="position:absolute;left:0;text-align:left;margin-left:130.1pt;margin-top:52.45pt;width:54.7pt;height:54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" filled="f" strokecolor="black [3213]" strokeweight="1pt">
                <v:stroke joinstyle="miter"/>
                <v:textbox inset="0,2mm,0,0">
                  <w:txbxContent>
                    <w:p w14:paraId="1190B8C5" w14:textId="5274AE40" w:rsidR="0024407E" w:rsidRPr="00396268" w:rsidRDefault="0024407E" w:rsidP="0039626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AC (VT)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</w:rPr>
        <w:t xml:space="preserve"> Anticyklóna </w:t>
      </w:r>
      <w:r>
        <w:t xml:space="preserve">– tlaková výš (VT) </w:t>
      </w:r>
    </w:p>
    <w:p w14:paraId="4F364447" w14:textId="2CECA742" w:rsidR="0024407E" w:rsidRPr="0024407E" w:rsidRDefault="0024407E" w:rsidP="0024407E">
      <w:pPr>
        <w:pStyle w:val="Odsekzoznamu"/>
        <w:numPr>
          <w:ilvl w:val="2"/>
          <w:numId w:val="1"/>
        </w:numPr>
        <w:rPr>
          <w:b/>
          <w:bCs/>
        </w:rPr>
      </w:pPr>
    </w:p>
    <w:p w14:paraId="27A576CE" w14:textId="11CB73C3" w:rsidR="0024407E" w:rsidRDefault="0024407E" w:rsidP="0024407E">
      <w:pPr>
        <w:rPr>
          <w:b/>
          <w:bCs/>
        </w:rPr>
      </w:pPr>
    </w:p>
    <w:p w14:paraId="4524B8C9" w14:textId="2CD1D2A9" w:rsidR="0024407E" w:rsidRDefault="0024407E" w:rsidP="0024407E">
      <w:pPr>
        <w:rPr>
          <w:b/>
          <w:bCs/>
        </w:rPr>
      </w:pPr>
    </w:p>
    <w:p w14:paraId="088B567E" w14:textId="6481E2FB" w:rsidR="0024407E" w:rsidRDefault="0024407E" w:rsidP="0024407E">
      <w:pPr>
        <w:rPr>
          <w:b/>
          <w:bCs/>
        </w:rPr>
      </w:pPr>
    </w:p>
    <w:p w14:paraId="65EDB4C3" w14:textId="6B3C8729" w:rsidR="0024407E" w:rsidRDefault="0024407E" w:rsidP="0024407E">
      <w:pPr>
        <w:rPr>
          <w:b/>
          <w:bCs/>
        </w:rPr>
      </w:pPr>
    </w:p>
    <w:p w14:paraId="0C1A266F" w14:textId="62413196" w:rsidR="0024407E" w:rsidRDefault="0024407E" w:rsidP="0024407E">
      <w:pPr>
        <w:rPr>
          <w:b/>
          <w:bCs/>
        </w:rPr>
      </w:pPr>
    </w:p>
    <w:p w14:paraId="7A182958" w14:textId="71221679" w:rsidR="0024407E" w:rsidRPr="0024407E" w:rsidRDefault="0024407E" w:rsidP="0024407E">
      <w:pPr>
        <w:pStyle w:val="Odsekzoznamu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Počasie </w:t>
      </w:r>
      <w:r>
        <w:t>– jasno, slnečno, extrémne teploty</w:t>
      </w:r>
    </w:p>
    <w:p w14:paraId="43C51BD0" w14:textId="3B343633" w:rsidR="0024407E" w:rsidRDefault="0024407E" w:rsidP="0024407E">
      <w:pPr>
        <w:rPr>
          <w:b/>
          <w:bCs/>
        </w:rPr>
      </w:pPr>
    </w:p>
    <w:p w14:paraId="5D100A62" w14:textId="08BC9E26" w:rsidR="0024407E" w:rsidRDefault="0024407E" w:rsidP="0024407E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Klimatické oblasti na Slovensku</w:t>
      </w:r>
    </w:p>
    <w:p w14:paraId="470BC6C9" w14:textId="06DEE4F2" w:rsidR="0024407E" w:rsidRDefault="0024407E" w:rsidP="0024407E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Teplá oblasť</w:t>
      </w:r>
    </w:p>
    <w:p w14:paraId="3001BF54" w14:textId="59168164" w:rsidR="0024407E" w:rsidRPr="0024407E" w:rsidRDefault="0024407E" w:rsidP="0024407E">
      <w:pPr>
        <w:pStyle w:val="Odsekzoznamu"/>
        <w:numPr>
          <w:ilvl w:val="2"/>
          <w:numId w:val="1"/>
        </w:numPr>
        <w:rPr>
          <w:b/>
          <w:bCs/>
        </w:rPr>
      </w:pPr>
      <w:r>
        <w:t>Siaha do 400 m. n. m.</w:t>
      </w:r>
    </w:p>
    <w:p w14:paraId="5C2898A8" w14:textId="09E8440F" w:rsidR="0024407E" w:rsidRPr="0024407E" w:rsidRDefault="0024407E" w:rsidP="0024407E">
      <w:pPr>
        <w:pStyle w:val="Odsekzoznamu"/>
        <w:numPr>
          <w:ilvl w:val="2"/>
          <w:numId w:val="1"/>
        </w:numPr>
        <w:rPr>
          <w:b/>
          <w:bCs/>
        </w:rPr>
      </w:pPr>
      <w:r>
        <w:t>Zaberá nížiny a nízko položené kotliny</w:t>
      </w:r>
    </w:p>
    <w:p w14:paraId="1D0A2EA1" w14:textId="149E1730" w:rsidR="0024407E" w:rsidRPr="0024407E" w:rsidRDefault="0024407E" w:rsidP="0024407E">
      <w:pPr>
        <w:pStyle w:val="Odsekzoznamu"/>
        <w:numPr>
          <w:ilvl w:val="2"/>
          <w:numId w:val="1"/>
        </w:numPr>
        <w:rPr>
          <w:b/>
          <w:bCs/>
        </w:rPr>
      </w:pPr>
      <w:r>
        <w:t>Má najviac slnečného svitu a mierne zimy</w:t>
      </w:r>
    </w:p>
    <w:p w14:paraId="0FEC5B0A" w14:textId="0EA309FB" w:rsidR="0024407E" w:rsidRDefault="0024407E" w:rsidP="0024407E">
      <w:pPr>
        <w:pStyle w:val="Odsekzoznamu"/>
        <w:numPr>
          <w:ilvl w:val="2"/>
          <w:numId w:val="1"/>
        </w:numPr>
        <w:rPr>
          <w:b/>
          <w:bCs/>
        </w:rPr>
      </w:pPr>
      <w:r>
        <w:t>Je vhodná na pestovanie teplomilných plodín</w:t>
      </w:r>
    </w:p>
    <w:p w14:paraId="0F3CE292" w14:textId="2E879CD0" w:rsidR="0024407E" w:rsidRDefault="0024407E" w:rsidP="0024407E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Mierne teplá oblasť</w:t>
      </w:r>
    </w:p>
    <w:p w14:paraId="2397953B" w14:textId="72A33EF8" w:rsidR="0024407E" w:rsidRPr="0024407E" w:rsidRDefault="0024407E" w:rsidP="0024407E">
      <w:pPr>
        <w:pStyle w:val="Odsekzoznamu"/>
        <w:numPr>
          <w:ilvl w:val="2"/>
          <w:numId w:val="1"/>
        </w:numPr>
        <w:rPr>
          <w:b/>
          <w:bCs/>
        </w:rPr>
      </w:pPr>
      <w:r>
        <w:t>Siaha od 400 do 800 m. n. m.</w:t>
      </w:r>
    </w:p>
    <w:p w14:paraId="7BB39C23" w14:textId="7D47D65B" w:rsidR="0024407E" w:rsidRPr="0024407E" w:rsidRDefault="0024407E" w:rsidP="0024407E">
      <w:pPr>
        <w:pStyle w:val="Odsekzoznamu"/>
        <w:numPr>
          <w:ilvl w:val="2"/>
          <w:numId w:val="1"/>
        </w:numPr>
        <w:rPr>
          <w:b/>
          <w:bCs/>
        </w:rPr>
      </w:pPr>
      <w:r>
        <w:t>Zaberá vysoko položené kotliny a nižšie pohoria</w:t>
      </w:r>
    </w:p>
    <w:p w14:paraId="47F753C6" w14:textId="0C2E18BA" w:rsidR="0024407E" w:rsidRPr="0024407E" w:rsidRDefault="0024407E" w:rsidP="0024407E">
      <w:pPr>
        <w:pStyle w:val="Odsekzoznamu"/>
        <w:numPr>
          <w:ilvl w:val="2"/>
          <w:numId w:val="1"/>
        </w:numPr>
        <w:rPr>
          <w:b/>
          <w:bCs/>
        </w:rPr>
      </w:pPr>
      <w:r>
        <w:t>Ročné zrážky sú 600-800 mm</w:t>
      </w:r>
    </w:p>
    <w:p w14:paraId="5F77577C" w14:textId="36375F58" w:rsidR="0024407E" w:rsidRDefault="0024407E" w:rsidP="0024407E">
      <w:pPr>
        <w:pStyle w:val="Odsekzoznamu"/>
        <w:numPr>
          <w:ilvl w:val="2"/>
          <w:numId w:val="1"/>
        </w:numPr>
        <w:rPr>
          <w:b/>
          <w:bCs/>
        </w:rPr>
      </w:pPr>
      <w:r>
        <w:t>Má vhodné podmienky na pestovanie obilia a zemiakov</w:t>
      </w:r>
    </w:p>
    <w:p w14:paraId="5E864BCD" w14:textId="05518D56" w:rsidR="0024407E" w:rsidRDefault="0024407E" w:rsidP="0024407E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Chladná oblasť</w:t>
      </w:r>
    </w:p>
    <w:p w14:paraId="24A7D1F8" w14:textId="068B5AC8" w:rsidR="0024407E" w:rsidRPr="0024407E" w:rsidRDefault="0024407E" w:rsidP="0024407E">
      <w:pPr>
        <w:pStyle w:val="Odsekzoznamu"/>
        <w:numPr>
          <w:ilvl w:val="2"/>
          <w:numId w:val="1"/>
        </w:numPr>
        <w:rPr>
          <w:b/>
          <w:bCs/>
        </w:rPr>
      </w:pPr>
      <w:r>
        <w:t>Vyskytuje sa v najvyšších pohoriach v nadmorských výškach nad 800 m. n. m.</w:t>
      </w:r>
    </w:p>
    <w:p w14:paraId="2B266D1F" w14:textId="5BF228D2" w:rsidR="0024407E" w:rsidRPr="0024407E" w:rsidRDefault="0024407E" w:rsidP="0024407E">
      <w:pPr>
        <w:pStyle w:val="Odsekzoznamu"/>
        <w:numPr>
          <w:ilvl w:val="2"/>
          <w:numId w:val="1"/>
        </w:numPr>
        <w:rPr>
          <w:b/>
          <w:bCs/>
        </w:rPr>
      </w:pPr>
      <w:r>
        <w:t>Pre nízku teplotu nemožno v tejto oblasti pestovať poľnohospodárske plodiny</w:t>
      </w:r>
    </w:p>
    <w:p w14:paraId="7414DE52" w14:textId="6AB6F600" w:rsidR="0024407E" w:rsidRPr="0024407E" w:rsidRDefault="0024407E" w:rsidP="0024407E">
      <w:pPr>
        <w:pStyle w:val="Odsekzoznamu"/>
        <w:numPr>
          <w:ilvl w:val="2"/>
          <w:numId w:val="1"/>
        </w:numPr>
        <w:rPr>
          <w:b/>
          <w:bCs/>
        </w:rPr>
      </w:pPr>
      <w:r>
        <w:t>V najvyšších polohách sa nachádzajú len horské lúky a skaly</w:t>
      </w:r>
    </w:p>
    <w:sectPr w:rsidR="0024407E" w:rsidRPr="0024407E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68"/>
    <w:rsid w:val="00150E19"/>
    <w:rsid w:val="00205D9E"/>
    <w:rsid w:val="0024407E"/>
    <w:rsid w:val="00396268"/>
    <w:rsid w:val="00465E9E"/>
    <w:rsid w:val="006A500F"/>
    <w:rsid w:val="00B77EC2"/>
    <w:rsid w:val="00D65142"/>
    <w:rsid w:val="00E7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5DCA3"/>
  <w15:chartTrackingRefBased/>
  <w15:docId w15:val="{488EA1F6-B2CB-4D27-9D73-14D33607E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customXml" Target="ink/ink8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4T17:05:20.01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1347,'1'-2,"-1"-1,1 1,0-1,-1 1,1-1,1 1,-1-1,0 1,0 0,1 0,-1 0,1 0,0 0,0 0,2-2,35-28,-28 24,160-150,-167 154,58-58,143-131,-159 149,40-42,-12 12,-52 54,-1-1,32-40,-43 48,1 1,0 0,23-18,21-22,-43 38,2 2,0-1,22-14,10-9,-38 30,1 0,-1 1,1 0,1 0,-1 1,1 0,-1 1,1 0,0 0,0 1,1 0,13 0,75-23,-5 8,-67 11,0 1,0 1,35-1,-2 4,-37-1,1 2,-1 0,34 6,-36 0,34 13,-39-12,12 6,0 1,0 1,-2 2,0 1,-1 1,24 23,6 14,-47-48,-2 0,1 1,-1-1,7 14,3 4,47 84,-13-8,-35-74,-1 1,-1 1,11 40,-20-58,0-1,1 1,0-1,0 0,1 0,0 0,15 17,18 32,-31-49,0-1,1 0,0 0,1-1,21 16,76 54,-51-50,-13-8,-29-13,0-1,1-1,0 0,0-1,0-1,1 0,-1-1,18 2,37 6,-52-7,0 0,1-2,19 1,70-2,95-3,-190 0,-1-1,1 0,-1-1,0 0,0-1,0 0,16-10,2-3,40-33,-63 45,0-1,0 0,-1 0,6-10,18-19,-16 21,-1-1,13-21,2-1,-5 6,33-63,-45 75,41-59,-26 43,7-8,55-55,-81 91,55-54,1-1,-21 28,-34 30,-1 0,0 0,0-1,-1 0,11-12,4-8,2 1,1 1,39-31,-42 38,140-107,-94 78,-48 33,1 0,1 2,0 0,1 2,0 0,38-9,-18 11,1 1,-1 2,1 2,43 4,-18-2,-56 2,0 0,0 0,-1 1,1 1,-1 0,0 0,17 10,20 6,-28-12,-1 1,0 1,0 0,-1 2,0 0,22 20,86 96,-67-64,-37-39,0 0,-2 1,-1 1,19 35,18 41,1-9,-47-78,0 0,18 21,11 19,-11-25,-4-6,26 33,-33-40,27 38,-37-47,0 0,1 0,0-1,10 8,25 28,-38-37,1 0,0 0,1 0,0-1,0 1,0-2,0 1,1-1,0 0,0-1,14 6,71 33,-79-38,-1-1,1-1,0 0,0-1,26 1,71-7,-103 3,0-1,-1 0,1 0,-1 0,0-1,0 0,0-1,9-5,50-39,-55 39,57-48,-58 48,0 0,-1 0,1-1,8-13,20-21,12-4,111-116,-42 34,-94 105,1 1,1 1,53-34,-72 51,1-1,-1 1,11-13,24-18,-35 31,0 0,0-1,9-10,-11 10,1 0,0 1,0 0,11-7,44-39,71-40,-63 40,42-23,-91 61,0 1,1 1,1 1,38-14,-25 11,-29 11,0 0,0 0,0 1,0 0,1 0,-1 1,12-1,15 1,95 3,7 23,-24 0,-98-22,0 1,1 0,-2 1,1 0,-1 1,0 1,0 0,0 1,-1 0,13 12,-12-7,-1 0,-1 0,0 1,-1 1,-1 0,0 0,-1 1,6 17,0-4,8 33,-18-47,1-2,0 1,10 20,-5-16,-2 1,0 0,5 22,-5-17,14 32,-3-22,1-1,1-1,27 31,-39-52,0 0,1 0,0-1,1 0,0-1,0 0,1-1,22 12,-22-13,0 1,-1 0,13 12,-4-4,-4-5,0-1,1 0,0-2,32 13,-15-7,-12-4,1-1,-1-1,1-2,40 8,-45-11,0 0,22 9,-27-8,0 0,1-1,0 0,0-1,17 0,-14-1,0 1,0 0,20 6,-19-4,-1-1,34 3,21 1,-32-2,-38-4,0-1,0 1,0-1,0 1,0 0,-1-1,1 1,0 0,0 0,-1 1,4 1,1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4T17:17:40.98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61,'38'1,"0"-3,39-6,-39 4,0 1,67 5,-27 0,59 11,224-14,-236 14,-14 0,-50-12,65-3,-126 2,1 0,-1 0,1 0,-1 0,0 0,1 0,-1 0,0 0,1 0,-1 0,0 0,1-1,-1 1,0 0,1 0,-1 0,0 0,0-1,1 1,-1 0,0 0,1 0,-1-1,0 1,0 0,0-1,1 1,-1 0,0-1,0 1,0 0,0 0,1-1,-1 0,-7-12,-29-19,21 19,-8-8,39 33,-2-2,-6-5,0 1,0 0,-1 0,14 14,-20-19,0 0,0 0,-1 1,1-1,0 0,0 1,-1-1,1 1,0-1,-1 0,1 1,-1-1,0 1,0-1,0 1,1 0,-1-1,0 1,-1-1,1 1,0-1,0 1,-1-1,1 1,-1-1,1 1,-1-1,0 0,1 1,-1-1,0 0,0 1,0-1,0 0,0 0,0 0,-2 1,-6 5,0 0,0-1,-1 0,-13 6,12-7,2 0,-1 1,0 0,-12 12,-7 2,22-17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4T17:17:22.27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91,'0'-2,"0"-1,1 0,0 0,0 0,0 0,0 1,0-1,0 0,1 1,-1-1,1 1,0-1,-1 1,1 0,1 0,-1 0,0 0,0 0,6-3,1-1,1 0,0 1,20-7,-27 10,1 0,0 1,0 0,0 0,0 0,0 0,0 1,0-1,0 1,0 0,0 0,0 1,1-1,-1 1,0 0,0 0,-1 0,1 1,0-1,0 1,-1 0,1 0,-1 0,1 1,-1-1,0 1,0 0,0 0,0 0,-1 0,1 0,-1 1,0-1,0 1,2 4,-3-7,19 36,-19-36,-1 0,1 0,-1-1,1 1,0 0,-1 0,1-1,0 1,-1-1,1 1,0 0,0-1,0 1,-1-1,1 0,0 1,0-1,0 0,0 1,0-1,0 0,0 0,0 0,0 0,0 0,0 0,0 0,0 0,0 0,0 0,-1-1,1 1,0 0,0-1,2 0,0-1,6-5,1 0,0 0,0 1,1 0,0 1,0 0,0 1,1 0,-1 0,1 2,17-3,-19 4,-1 1,1 0,0 0,0 1,0 1,0 0,-1 0,1 0,-1 1,0 1,1 0,-2 0,1 0,0 1,-1 1,0 0,12 10,-18-14,1 0,0 0,-1 0,1-1,0 1,0-1,0 1,1-1,-1 0,0 0,0-1,0 1,1-1,-1 1,6-1,5-1,1-1,20-4,18-2,-15 7,50 1,-79 1,0 0,1 0,-1 1,0 0,0 1,16 7,-23-9,0 0,-1 0,1 1,-1-1,0 0,1 1,-1-1,0 1,0 0,0-1,0 1,0 0,0 0,0 0,-1-1,2 5,-2-5,0 0,0 0,0 1,1-1,-1 0,0 0,1 0,-1 0,1 1,-1-1,1 0,0 0,0 0,-1 0,1 0,0-1,0 1,0 0,0 0,0 0,0-1,0 1,0-1,0 1,0-1,0 1,0-1,0 1,1-1,-1 0,0 0,0 0,0 1,1-1,-1 0,0-1,0 1,1 0,-1 0,0 0,0-1,0 1,2-1,8-2,-1 1,1 0,0 1,-1 1,1-1,0 2,0-1,0 2,-1-1,1 1,-1 1,1 0,-1 0,19 10,-19-8,-2-2,-1 0,1 1,-1 0,0 1,7 5,-13-9,0 0,0 0,0 0,0 0,0 0,0 0,0 0,0 1,-1-1,1 0,0 1,-1-1,1 0,-1 1,1-1,-1 1,0-1,0 0,0 1,0-1,0 1,0-1,0 1,0-1,0 1,-1-1,1 0,0 1,-1-1,0 0,1 1,-1-1,0 0,1 1,-3 1,-1 2,0 0,-1-1,0 1,0-1,0 0,-7 4,5-4,1 1,0-1,1 1,-1 0,-5 7,8-7,-1-1,0 1,1-1,-2 0,1-1,-7 6,10-9,0 1,1-1,-1 1,0-1,0 0,0 1,0-1,0 0,0 0,0 0,0 0,0 0,0 0,0 0,0 0,0 0,0 0,0 0,1-1,-1 1,0 0,0-1,0 1,0 0,0-1,0 1,1-1,-1 0,0 1,0-1,1 0,-1 1,1-1,-1 0,0 0,1 1,-1-1,1 0,0 0,-1 0,1 0,0 0,-1 0,1-1,-1-2,-1 0,1 0,-1 0,0 0,0 0,-1 1,1-1,-1 1,-3-4,5 7,0-1,0 1,-1-1,1 1,-1-1,1 1,0 0,-1 0,1-1,-1 1,1 0,0 0,-1 0,1 1,-1-1,1 0,0 1,-1-1,1 0,0 1,-1 0,1-1,0 1,0 0,0-1,-1 1,1 0,0 0,0 0,0 0,-1 2,-6 3,-1 1,0-1,-1-1,1 1,-1-2,0 1,0-1,-1-1,1 0,-1 0,0-1,0-1,0 0,0 0,1-1,-14-1,-64-10,79 11,0 1,0 0,0 1,-14 4,16-4,0 0,1 0,-1-1,0 0,0 0,-9-1,13 0,0-1,0 0,0 1,0-1,1 0,-1-1,0 1,1 0,-1-1,1 0,-1 1,1-1,0 0,0 0,0 0,0-1,0 1,0 0,-2-4,0 0,0-1,-1 2,1-1,-1 0,-1 1,-7-7,11 11,0 0,0 0,0 0,0 0,0 0,0 0,0 0,-1 1,1-1,0 1,0-1,-1 1,1 0,0 0,0 0,-1 0,1 1,0-1,0 0,0 1,-1 0,1-1,0 1,-3 2,1-1,0 0,-1 0,1-1,0 1,-1-1,0 0,1 0,-1-1,-7 1,9-1,1 0,-1-1,1 1,0-1,-1 1,1-1,0 0,0 0,0 0,0 0,0 0,0 0,0-1,0 1,0-1,0 1,0-1,1 0,-1 0,-1-2,-2-4,3 4,-1 0,0 0,0 0,0 0,0 0,-1 1,-5-5,8 7,-1 1,1-1,0 1,0-1,-1 1,1 0,0 0,-1 0,1 0,0 0,-1 0,1 0,0 0,-1 0,1 0,0 1,-1-1,1 1,0-1,0 1,0-1,-1 1,1 0,0-1,0 1,0 0,0 0,0 0,0 0,0 0,0 0,1 0,-2 2,1-1,-4 4,-1 0,0 0,1-1,-2 1,-8 5,13-10,1 0,0 0,-1-1,1 1,-1 0,1-1,-1 1,1-1,-1 0,1 0,-1 1,0-1,1 0,-1 0,1-1,-1 1,1 0,-1 0,1-1,-1 1,1-1,-1 1,1-1,-1 0,1 1,0-1,-1 0,1 0,0 0,0 0,0 0,0 0,-1-1,2 1,-2-2,-5-4,0 0,0 0,-14-10,15 14,1-1,0 0,0 0,1-1,-1 1,1-1,0 0,0 0,1 0,-1-1,-3-9,5 11,-1 0,0-1,1 1,-1 0,-1 0,1 1,0-1,-1 1,0-1,0 1,-5-3,6 4,-1 0,1-1,0 1,-1-1,1 0,0 0,1 0,-1 0,1-1,-1 1,1-1,0 0,-3-7,6-7,1 10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4T17:17:18.14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172 140,'3'-1,"0"0,0 0,0 0,-1-1,1 1,-1-1,1 0,-1 0,3-2,11-8,11 1,0 0,0 2,1 1,55-9,-78 17,-1-1,1 0,0 1,-1 0,1 0,0 0,0 1,-1 0,1 0,-1 0,1 0,-1 1,1-1,-1 1,6 3,-7-2,0-1,-1 1,1 0,-1-1,1 1,-1 1,0-1,0 0,0 0,0 1,-1-1,1 1,-1 0,0-1,0 1,0 0,-1 0,1-1,-1 7,0-9,0 1,0-1,0 1,0-1,0 0,0 1,0-1,1 1,-1-1,0 0,1 1,-1-1,1 0,0 0,-1 1,1-1,0 0,0 0,0 0,0 0,0 0,0 0,0 0,0 0,0 0,2 0,0 0,-1-1,0 0,0 0,0 0,1-1,-1 1,0 0,0-1,0 1,1-1,-1 0,0 0,0 0,0 0,0 0,3-2,90-47,-93 49,0-1,0 1,-1 0,1 1,1-1,-1 0,0 0,0 1,0 0,0-1,0 1,0 0,1 0,-1 0,0 0,0 0,0 1,0-1,0 1,0-1,1 1,-1 0,0 0,-1 0,1 0,0 0,0 0,0 0,-1 1,1-1,0 1,-1-1,1 1,-1-1,0 1,0 0,2 2,1 4,0 0,-1 1,0-1,0 1,-1 0,0-1,1 16,-3-22,0-1,1 0,-1 1,0-1,1 0,-1 1,1-1,-1 0,1 0,0 0,-1 1,1-1,0 0,0 0,0 0,0 0,0 0,0-1,0 1,0 0,0 0,0-1,1 1,-1 0,0-1,0 1,1-1,-1 0,0 1,1-1,-1 0,0 0,1 0,-1 0,2 0,7-1,0 0,1 0,18-6,0 2,24 2,81 6,-130-2,1 0,0 1,0 0,-1 0,1 0,-1 1,0-1,1 1,-1 0,-1 0,1 1,3 3,-4-5,-1 0,0 0,0 0,0 0,0 1,-1-1,1 0,-1 1,1-1,-1 1,0 0,0-1,0 1,0 0,0 0,-1 0,1 0,-1-1,0 1,0 0,-1 5,-10 6,8-8,17 3,-6-5,4 1,0 1,-1 0,0 1,15 12,-24-17,0 0,0 0,0 0,0 0,0 0,-1 0,1 0,-1 1,0-1,1 0,-1 1,0-1,0 1,0 0,-1-1,1 1,-1 0,1-1,-1 1,0 0,0 0,0-1,-1 1,1 0,0-1,-1 1,-1 5,0-5,-1 0,1 0,0 0,-1-1,1 1,-1 0,0-1,0 0,0 1,0-1,0-1,0 1,-1 0,1-1,-1 1,-5 0,-2 2,-1-1,1-1,-24 3,-19 1,-16 0,67-6,1-1,-1 1,1 0,-1 1,1-1,-1 0,1 1,-1-1,1 1,-1 0,1 0,0 0,-4 1,4 1,0-1,0 1,0 0,0 0,1 0,-1 0,1 0,-3 5,3-3,-31 50,30-54,1 1,-1-1,0 1,1-1,-1 0,0 1,0-1,0 0,0 0,0 0,0-1,0 1,0 0,0-1,0 0,0 1,0-1,-3 0,-46-1,30-1,13 2,-8 0,-1-1,-19-3,30 2,0 1,1-1,-1 0,0 0,1-1,0 1,-1-1,1 0,-8-7,12 9,1 0,-1 1,0-1,0 1,0-1,1 1,-1-1,0 1,0 0,0-1,0 1,0 0,0 0,0 0,0 0,0 0,0 0,0 0,0 0,1 0,-1 0,0 0,0 1,0-1,-2 1,-21 16,21-14,1-1,-1 0,1 0,-1 0,0 0,0 0,0-1,0 1,0-1,-4 2,-1-4,0 1,0-1,0 0,0-1,1 0,-1 0,1-1,-1 0,1 0,0-1,-11-6,-9-4,-97-48,118 58,0 1,0-1,0 0,1-1,-8-7,10 9,0 0,0-1,0 2,0-1,-1 0,1 1,-1-1,0 1,0 0,0 1,0-1,0 1,0-1,0 1,-7-1,4 2,-1 0,1-1,0 0,0 0,0 0,-1-1,2 0,-1-1,0 0,-9-4,15 6,0 1,0-1,0 1,0 0,-1-1,1 1,0 0,0 0,0 0,0 0,-1 0,1 0,0 0,0 1,0-1,0 0,-1 1,1-1,0 0,0 1,0 0,0-1,0 1,0-1,0 1,0 0,1 0,-1 0,0 0,0-1,0 1,1 0,-1 0,0 2,0-1,0-1,0 1,0-1,-1 0,1 1,0-1,0 0,-1 0,1 0,-1 0,1 0,-1 0,1 0,-1-1,0 1,1 0,-1-1,0 1,1-1,-1 0,0 0,-3 0,2-1,1 0,-1 0,0 0,0-1,1 0,-1 1,0-1,1 0,0 0,-1 0,1-1,0 1,0 0,0-1,1 1,-1-1,1 0,-2-3,-22-55,24 58,0 2,1-1,-1 1,1 0,-1-1,1 1,-1 0,1-1,0 1,0 0,0-1,0 1,0-1,0 1,0 0,0-1,1 1,-1-1,0 1,1 0,0-3,1 3,-1 0,1 0,-1 0,1 0,0 0,-1 0,1 0,0 0,0 1,-1-1,4 0,11-4,-15 4,0 1,0-1,0 1,-1-1,1 0,0 0,0 1,-1-1,1 0,-1 0,1 0,-1 0,1 0,-1 0,1 0,-1 0,0 0,1 0,-1 0,0 0,0 0,0 0,0 0,0 0,0-2,-4-34,1 17,1-3,1 13,0 1,1-1,0 0,0 0,1 0,0 1,1-1,3-10,-5 20,0-1,0 0,1 0,-1 0,0 1,0-1,1 0,-1 1,0-1,1 0,-1 1,1-1,-1 0,1 1,-1-1,1 1,0-1,-1 1,1-1,-1 1,1-1,0 1,0 0,-1-1,1 1,0 0,0 0,-1-1,1 1,0 0,0 0,-1 0,1 0,0 0,0 0,0 0,-1 0,1 0,0 1,0-1,-1 0,1 0,0 1,0-1,-1 0,1 1,0-1,-1 1,1-1,-1 1,1-1,0 1,-1 0,1-1,-1 1,0 0,1-1,-1 1,1 0,-1-1,1 2,-1-1,1 1,0-1,-1 0,1 1,-1-1,1 1,-1-1,0 1,1-1,-1 1,0-1,0 3,0-3,0-1,0 1,0-1,-1 1,1-1,0 1,0-1,0 0,-1 1,1-1,0 0,0 1,-1-1,1 1,0-1,-1 0,1 0,0 1,-1-1,1 0,0 0,-1 1,1-1,-1 0,1 0,-1 0,1 0,0 0,-1 1,1-1,-1 0,1 0,-1 0,1 0,-1 0,1 0,-1-1,1 1,0 0,-1 0,-1-1,0 1,1-1,-1 0,1 0,-1 0,1 0,-1 0,1 0,-1 0,1 0,0-1,0 1,0-1,0 1,0-1,0 1,0-1,0 1,0-1,1 0,-1 1,0-3,-9-46,7 33,2 15,1 0,-1-1,1 1,-1 0,1 0,0 0,0 0,0 0,0 0,0 0,0-1,0 1,1 0,-1 0,1 0,0 0,0 0,-1 0,1 0,0 0,1 1,0-3,1 2,0 1,-1-1,1 1,0 0,0 0,0 0,0 0,0 1,0-1,0 1,0-1,1 1,-1 0,5 1,-3 0,0-1,-1 1,1 0,0 0,-1 1,1-1,-1 1,0 0,1 0,6 5,15 7,-3-5,-19-8,0 0,0 0,-1 0,1 1,0 0,0-1,-1 1,0 1,1-1,-1 0,0 1,0 0,0-1,0 1,-1 0,1 1,-1-1,0 0,3 5,-2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4T17:17:06.33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227 220,'0'-13,"0"0,1 0,1 1,0-1,1 1,1-1,0 1,0 0,1 0,0 0,1 1,10-14,-13 21,1 0,-1 0,1 0,0 1,0-1,0 1,0 0,1 1,-1-1,1 1,0-1,0 1,0 1,8-3,-11 4,0-1,1 1,-1 0,0 0,0 0,0 0,1 1,-1-1,0 0,0 1,0 0,0-1,0 1,0 0,0 0,0 0,0 0,0 0,0 1,-1-1,1 1,-1-1,1 1,-1-1,1 1,-1 0,0 0,0 0,0 0,0 0,0 0,0 0,0 0,-1 0,1 0,-1 0,1 3,11 37,-8-34,-2 0,1 0,-1 0,-1 0,1 0,-1 12,-1-18,0 0,0-1,0 1,1-1,-1 1,0-1,0 1,1 0,-1-1,1 1,0-1,-1 0,1 1,0-1,0 1,0-1,0 0,0 0,0 0,0 1,0-1,0 0,1 0,-1-1,0 1,1 0,-1 0,1-1,-1 1,4 0,-1 0,1 0,0-1,-1 1,1-1,0 0,-1-1,1 1,0-1,8-2,-1-2,0-1,-1 0,1 0,-1-1,-1-1,1 0,-1 0,11-12,29-23,-44 40,-1 0,1 0,0 0,0 1,0 0,1 0,-1 1,0-1,10 0,-11 2,-1-1,1 1,0 0,-1 1,1-1,-1 1,1 0,-1 0,1 0,-1 0,0 1,0 0,1 0,4 3,-4 2,0-1,-1 1,0 0,0 0,-1 0,0 0,0 1,2 10,0-3,1 4,-6-15,1 0,0 0,0-1,1 1,-1-1,1 1,3 4,-4-7,0 0,0 0,0 0,0 0,0 0,0-1,0 1,1 0,-1-1,0 1,0-1,1 1,-1-1,0 0,1 0,-1 0,0 1,1-1,-1 0,0 0,1-1,-1 1,0 0,1 0,-1-1,2 0,131-44,-120 42,0 0,0 1,0 1,0 0,0 2,0-1,0 1,16 4,-25-3,-1 0,0 0,1 0,-1 0,0 1,-1 0,1 0,0 0,-1 0,1 0,-1 1,0-1,0 1,-1 0,1 0,2 6,-3-7,-1 0,1 0,0 1,-1-1,0 1,0-1,0 1,0-1,-1 1,1 0,-1-1,0 1,0 0,0-1,-1 1,1 0,-1-1,0 1,0-1,-3 7,4-9,0-1,0 0,-1 0,1 0,0 1,0-1,0 0,0 0,0 0,0 1,0-1,0 0,0 0,0 1,0-1,0 0,0 0,0 1,0-1,0 0,0 0,0 1,0-1,0 0,0 0,0 0,0 1,0-1,0 0,1 0,-1 0,0 1,0-1,0 0,0 0,1 0,-1 0,0 1,13 2,22-3,-27-1,0 1,1 0,0 1,0 0,0 0,-1 1,1 0,0 0,-1 1,0 0,0 1,0 0,0 0,0 0,-1 1,0 1,0-1,7 8,-8-6,0-1,-1 1,0 0,0 1,-1-1,0 1,-1 0,5 12,-8-18,1 1,0-1,-1 0,0 1,0-1,0 1,0-1,0 1,0-1,0 1,-1-1,1 1,-1-1,0 0,0 1,0-1,0 0,0 0,0 1,-1-1,1 0,-1 0,1-1,-1 1,0 0,0 0,0-1,0 1,0-1,0 0,0 0,0 1,-1-1,-2 1,-14 6,-1 0,1-1,-1-1,-25 4,22-6,7-2,1 0,-29 1,38-4,0 1,0-1,0 0,1-1,-1 0,0 1,0-2,1 1,-1-1,-8-5,-3-5,14 9,-1 1,0 0,1 1,-1-1,0 0,-1 1,1 0,-8-3,11 7,0 0,-1 0,1 0,0 0,0 0,0 0,0 0,0 0,0 1,1-1,-1 0,1 0,-1 5,-1 1,0-3,0-1,-1 1,0-1,0 1,0-1,0 0,-1-1,1 1,-1 0,0-1,0 0,0 0,-1 0,1 0,-1-1,1 0,-1 0,-5 2,-2 0,-1 0,1-1,-1 0,0-1,0-1,-14 1,-9-2,11 1,-36-3,55 2,0-1,0 0,0 0,1-1,-1 0,0 0,1 0,-1 0,1-1,0 0,-7-6,9 6,1 0,0 0,1 0,-1 0,1 0,-1-1,1 1,0 0,0-1,1 1,-1-1,1 0,-1 1,1-1,0 1,1-1,0-5,-1 9,-47 6,40-6,-20 3,-51-3,72-1,-1 1,0-1,1 0,-1-1,1 0,0 0,0 0,-1 0,2-1,-1 0,0-1,0 1,-7-7,-32-30,42 39,1 0,-1 0,1 1,-1 0,1-1,-1 1,1 0,-1 0,0 0,1 1,-1-1,1 1,-1-1,1 1,0 0,-1 0,1 0,-3 1,-20 5,12-6,-1 0,1-1,-1-1,1 0,0-1,-1 0,1-1,-13-5,23 7,-1 0,1-1,0 1,0-1,0 0,0 0,0 0,0 0,0-1,1 1,-1-1,1 1,0-1,-1 0,1 0,1 0,-1 0,0 0,1-1,0 1,-1 0,1-1,1 1,-1-1,0 1,1-1,0 0,0 1,0-1,0 1,0-1,1 1,0-1,-1 1,3-5,-3 7,1 0,-1-1,0 1,0-1,1 1,-1-1,0 1,0-1,0 1,-1 0,1-1,0 1,0-1,-1 1,1-1,-1 1,1 0,-1-1,0 1,0 0,1 0,-1-1,0 1,0 0,0 0,0 0,0 0,-2-1,-3-2,0 1,0 1,0-1,-1 1,-9-2,11 2,-1 1,0-1,1 0,0 0,-1 0,1-1,-8-5,7 2,0-1,1 1,0-1,0 0,0 0,1 0,0-1,-5-15,8 21,0 0,1 1,-1-1,0 0,1 0,-1 0,1 0,0 0,0 0,0 0,0 0,0 0,0-1,0 1,1 0,-1 1,1-1,-1 0,1 0,0 0,0 0,0 0,0 1,0-1,0 0,0 1,1-1,-1 1,1-1,-1 1,1 0,-1-1,1 1,0 0,0 0,-1 0,1 0,0 1,0-1,0 0,0 1,2-1,10-2,-1 0,0 0,0 1,0 1,18 0,-27 1,-1 0,1 1,-1-1,1 1,-1 0,1 0,-1 0,1 1,-1-1,0 1,0 0,0 0,0 0,0 0,0 0,0 1,-1-1,0 1,1 0,2 4,-3-3,0-1,0 1,1-1,-1 1,1-1,0 0,0 0,0 0,0-1,0 1,0-1,1 0,0 0,-1 0,1 0,7 2,-1-2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4T17:18:49.28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 92,'0'-2,"0"-1,1 0,0 0,0 0,0 0,0 0,0 1,0-1,1 0,-1 1,1-1,0 1,-1 0,1-1,1 1,-1 0,0 0,0 0,6-2,1-3,1 1,0 1,20-7,-27 10,1 0,0 1,0 0,0 0,0 0,0 0,0 1,0-1,0 1,0 0,0 0,1 1,-1-1,0 1,0 0,0 0,-1 0,1 1,0 0,0-1,-1 1,1 0,-1 1,1-1,-1 1,0-1,0 1,0 0,0 0,-1 0,1 1,-1-1,0 1,0-1,2 6,-3-8,19 36,-19-36,-1 0,1 0,-1-1,1 1,0 0,-1 0,1-1,0 1,-1 0,1-1,0 1,0-1,0 1,0-1,-1 1,1-1,0 0,0 1,0-1,0 0,0 0,0 0,0 0,0 0,0 0,0 0,0 0,0 0,0 0,0 0,0 0,-1-1,1 1,0-1,2 0,0-1,6-5,1-1,0 2,0 0,1 0,0 0,0 2,0-1,1 1,-1 1,1 0,17-1,-19 3,0 0,0 1,-1 1,1 0,0 0,0 1,-1 0,1 1,-1 0,1 0,-1 1,0 1,-1-1,1 1,-1 1,0-1,12 12,-18-15,1 0,0 0,0 0,0 0,0-1,0 1,0-1,0 0,0 0,0 0,0 0,1-1,-1 1,0-1,6 0,6-1,-1-1,21-4,18-2,-15 7,50 1,-79 1,1 0,-1 1,0-1,0 2,0-1,17 8,-25-9,1 0,-1 1,1-1,-1 0,1 1,-1-1,0 1,1-1,-1 1,0 0,0 0,0-1,-1 1,1 0,0 0,0 4,-1-5,0 0,1 0,-1 0,0 1,0-1,1 0,-1 0,1 0,-1 0,1 0,-1 0,1 0,0 0,0 0,-1 0,1 0,0 0,0 0,0 0,0-1,0 1,0 0,0-1,0 1,0-1,0 1,1-1,-1 1,0-1,0 0,0 0,1 0,-1 0,0 1,0-2,0 1,1 0,-1 0,0 0,0 0,0-1,1 1,1-1,7-2,1 1,-1 0,1 1,0 0,0 1,-1 0,1 1,0 0,0 1,-1 0,1 1,-1 0,0 0,19 10,-19-8,-2-2,0 1,-1-1,0 2,0-1,8 7,-14-11,0 1,0 0,0 0,0 1,0-1,0 0,-1 0,1 0,0 1,0-1,-1 0,1 1,-1-1,1 0,-1 1,0-1,1 1,-1-1,0 1,0-1,0 1,0-1,0 0,-1 1,1-1,0 1,-1-1,1 1,-1-1,1 0,-1 1,1-1,-1 0,0 0,-1 3,-3 1,1 0,-1-1,1 1,-1-1,-1 0,-6 5,6-5,0 0,0 1,0 0,1 0,-7 7,9-7,0-1,-1 1,0-1,0 0,0 0,-7 4,10-7,0-1,0 0,0 1,0-1,0 1,0-1,0 0,1 0,-1 0,0 1,0-1,0 0,0 0,0 0,0-1,0 1,0 0,0 0,0 0,0-1,0 1,0 0,0-1,1 1,-1-1,0 1,0-1,0 1,1-1,-1 0,0 1,1-1,-1 0,0 0,1 0,-1 1,1-1,-1 0,1 0,0 0,-1 0,1 0,0 0,-1-1,0-3,0 1,-1 0,0 1,0-1,0 0,0 0,-1 1,1 0,-4-4,4 6,1 1,0-1,0 1,-1-1,1 1,-1-1,1 1,0 0,-1 0,1 0,-1 0,1 0,0 0,-1 0,1 0,-1 1,1-1,0 0,-1 1,1 0,0-1,0 1,-1-1,1 1,0 0,0 0,0 0,0 0,0 0,0 0,-1 1,-7 5,0 0,0-1,0-1,-1 1,0-2,0 1,0-1,-1-1,1 0,-1 0,0-1,1-1,-1 1,0-2,0 0,-13-1,-64-10,79 11,0 1,0 0,0 1,-14 4,16-4,1 0,-1 0,0-1,1 0,-1 0,-10-1,14 0,0-1,0 1,0-1,1 0,-1 0,0 0,1-1,-1 1,0-1,1 1,0-1,-1 0,1 0,0 0,0 0,0 0,0-1,0 1,-2-4,0-1,0 1,0 0,-1 1,0-1,0 1,-9-7,12 11,0-1,0 1,0 0,0 0,0 0,0 0,0 1,0-1,-1 0,1 1,0 0,0-1,-1 1,1 0,0 0,0 1,-1-1,1 0,0 1,0-1,0 1,-1 0,1 0,-3 1,1 0,0 0,0 0,-1 0,1-1,-1 0,1 0,-1 0,0 0,-7 0,9-2,1 1,0 0,-1-1,1 1,0-1,-1 1,1-1,0 0,0 0,0 0,0-1,0 1,0 0,0-1,0 1,0-1,1 0,-1 0,1 1,-3-4,0-2,1 2,0 1,1 0,-1 0,-1 0,1 0,0 1,-7-5,9 7,0 0,-1 1,1 0,0-1,-1 1,1 0,0-1,-1 1,1 0,0 0,-1 0,1 0,0 1,-1-1,1 0,0 0,0 1,-1-1,1 1,0-1,0 1,0 0,-1-1,1 1,0 0,0 0,0 0,0 0,0 0,0 0,1 0,-1 0,-1 2,1-2,-4 6,-1-1,1 0,-1 0,0-1,-10 7,14-11,1-1,0 1,-1 0,1 0,-1-1,1 1,-1-1,1 0,-1 1,1-1,-1 0,1 0,-1 0,0 0,1 0,-1 0,1-1,-1 1,1 0,-1-1,1 1,-1-1,1 1,-1-1,1 0,0 0,-1 0,1 0,0 0,0 0,0 0,0 0,0 0,0 0,-1-2,-5-5,0 1,0 0,-14-10,16 13,-1 1,1-1,1-1,-1 1,0-1,1 0,0 0,0 0,1 0,-1-1,-3-8,5 9,-1 1,0-1,1 1,-1 0,-1 0,1 0,0 1,-1-1,0 1,0 0,-5-3,6 4,-1-1,1 1,0-1,-1 0,1 1,0-2,1 1,-1 0,1 0,-1-1,1 0,0 1,-3-9,6-6,1 10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4T17:18:49.28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172 140,'3'-1,"0"0,0 0,0 0,-1-1,1 1,-1-1,1 0,-1 0,3-2,11-8,11 1,0 0,0 2,1 1,55-9,-78 17,-1-1,1 0,0 1,-1 0,1 0,0 0,0 1,-1 0,1 0,-1 0,1 0,-1 1,1-1,-1 1,6 3,-7-2,0-1,-1 1,1 0,-1-1,1 1,-1 1,0-1,0 0,0 0,0 1,-1-1,1 1,-1 0,0-1,0 1,0 0,-1 0,1-1,-1 7,0-9,0 1,0-1,0 1,0-1,0 0,0 1,0-1,1 1,-1-1,0 0,1 1,-1-1,1 0,0 0,-1 1,1-1,0 0,0 0,0 0,0 0,0 0,0 0,0 0,0 0,0 0,2 0,0 0,-1-1,0 0,0 0,0 0,1-1,-1 1,0 0,0-1,0 1,1-1,-1 0,0 0,0 0,0 0,0 0,3-2,90-47,-93 49,0-1,0 1,-1 0,1 1,1-1,-1 0,0 0,0 1,0 0,0-1,0 1,0 0,1 0,-1 0,0 0,0 0,0 1,0-1,0 1,0-1,1 1,-1 0,0 0,-1 0,1 0,0 0,0 0,0 0,-1 1,1-1,0 1,-1-1,1 1,-1-1,0 1,0 0,2 2,1 4,0 0,-1 1,0-1,0 1,-1 0,0-1,1 16,-3-22,0-1,1 0,-1 1,0-1,1 0,-1 1,1-1,-1 0,1 0,0 0,-1 1,1-1,0 0,0 0,0 0,0 0,0 0,0-1,0 1,0 0,0 0,0-1,1 1,-1 0,0-1,0 1,1-1,-1 0,0 1,1-1,-1 0,0 0,1 0,-1 0,2 0,7-1,0 0,1 0,18-6,0 2,24 2,81 6,-130-2,1 0,0 1,0 0,-1 0,1 0,-1 1,0-1,1 1,-1 0,-1 0,1 1,3 3,-4-5,-1 0,0 0,0 0,0 0,0 1,-1-1,1 0,-1 1,1-1,-1 1,0 0,0-1,0 1,0 0,0 0,-1 0,1 0,-1-1,0 1,0 0,-1 5,-10 6,8-8,17 3,-6-5,4 1,0 1,-1 0,0 1,15 12,-24-17,0 0,0 0,0 0,0 0,0 0,-1 0,1 0,-1 1,0-1,1 0,-1 1,0-1,0 1,0 0,-1-1,1 1,-1 0,1-1,-1 1,0 0,0 0,0-1,-1 1,1 0,0-1,-1 1,-1 5,0-5,-1 0,1 0,0 0,-1-1,1 1,-1 0,0-1,0 0,0 1,0-1,0-1,0 1,-1 0,1-1,-1 1,-5 0,-2 2,-1-1,1-1,-24 3,-19 1,-16 0,67-6,1-1,-1 1,1 0,-1 1,1-1,-1 0,1 1,-1-1,1 1,-1 0,1 0,0 0,-4 1,4 1,0-1,0 1,0 0,0 0,1 0,-1 0,1 0,-3 5,3-3,-31 50,30-54,1 1,-1-1,0 1,1-1,-1 0,0 1,0-1,0 0,0 0,0 0,0-1,0 1,0 0,0-1,0 0,0 1,0-1,-3 0,-46-1,30-1,13 2,-8 0,-1-1,-19-3,30 2,0 1,1-1,-1 0,0 0,1-1,0 1,-1-1,1 0,-8-7,12 9,1 0,-1 1,0-1,0 1,0-1,1 1,-1-1,0 1,0 0,0-1,0 1,0 0,0 0,0 0,0 0,0 0,0 0,0 0,0 0,1 0,-1 0,0 0,0 1,0-1,-2 1,-21 16,21-14,1-1,-1 0,1 0,-1 0,0 0,0 0,0-1,0 1,0-1,-4 2,-1-4,0 1,0-1,0 0,0-1,1 0,-1 0,1-1,-1 0,1 0,0-1,-11-6,-9-4,-97-48,118 58,0 1,0-1,0 0,1-1,-8-7,10 9,0 0,0-1,0 2,0-1,-1 0,1 1,-1-1,0 1,0 0,0 1,0-1,0 1,0-1,0 1,-7-1,4 2,-1 0,1-1,0 0,0 0,0 0,-1-1,2 0,-1-1,0 0,-9-4,15 6,0 1,0-1,0 1,0 0,-1-1,1 1,0 0,0 0,0 0,0 0,-1 0,1 0,0 0,0 1,0-1,0 0,-1 1,1-1,0 0,0 1,0 0,0-1,0 1,0-1,0 1,0 0,1 0,-1 0,0 0,0-1,0 1,1 0,-1 0,0 2,0-1,0-1,0 1,0-1,-1 0,1 1,0-1,0 0,-1 0,1 0,-1 0,1 0,-1 0,1 0,-1-1,0 1,1 0,-1-1,0 1,1-1,-1 0,0 0,-3 0,2-1,1 0,-1 0,0 0,0-1,1 0,-1 1,0-1,1 0,0 0,-1 0,1-1,0 1,0 0,0-1,1 1,-1-1,1 0,-2-3,-22-55,24 58,0 2,1-1,-1 1,1 0,-1-1,1 1,-1 0,1-1,0 1,0 0,0-1,0 1,0-1,0 1,0 0,0-1,1 1,-1-1,0 1,1 0,0-3,1 3,-1 0,1 0,-1 0,1 0,0 0,-1 0,1 0,0 0,0 1,-1-1,4 0,11-4,-15 4,0 1,0-1,0 1,-1-1,1 0,0 0,0 1,-1-1,1 0,-1 0,1 0,-1 0,1 0,-1 0,1 0,-1 0,0 0,1 0,-1 0,0 0,0 0,0 0,0 0,0 0,0-2,-4-34,1 17,1-3,1 13,0 1,1-1,0 0,0 0,1 0,0 1,1-1,3-10,-5 20,0-1,0 0,1 0,-1 0,0 1,0-1,1 0,-1 1,0-1,1 0,-1 1,1-1,-1 0,1 1,-1-1,1 1,0-1,-1 1,1-1,-1 1,1-1,0 1,0 0,-1-1,1 1,0 0,0 0,-1-1,1 1,0 0,0 0,-1 0,1 0,0 0,0 0,0 0,-1 0,1 0,0 1,0-1,-1 0,1 0,0 1,0-1,-1 0,1 1,0-1,-1 1,1-1,-1 1,1-1,0 1,-1 0,1-1,-1 1,0 0,1-1,-1 1,1 0,-1-1,1 2,-1-1,1 1,0-1,-1 0,1 1,-1-1,1 1,-1-1,0 1,1-1,-1 1,0-1,0 3,0-3,0-1,0 1,0-1,-1 1,1-1,0 1,0-1,0 0,-1 1,1-1,0 0,0 1,-1-1,1 1,0-1,-1 0,1 0,0 1,-1-1,1 0,0 0,-1 1,1-1,-1 0,1 0,-1 0,1 0,0 0,-1 1,1-1,-1 0,1 0,-1 0,1 0,-1 0,1 0,-1-1,1 1,0 0,-1 0,-1-1,0 1,1-1,-1 0,1 0,-1 0,1 0,-1 0,1 0,-1 0,1 0,0-1,0 1,0-1,0 1,0-1,0 1,0-1,0 1,0-1,1 0,-1 1,0-3,-9-46,7 33,2 15,1 0,-1-1,1 1,-1 0,1 0,0 0,0 0,0 0,0 0,0 0,0-1,0 1,1 0,-1 0,1 0,0 0,0 0,-1 0,1 0,0 0,1 1,0-3,1 2,0 1,-1-1,1 1,0 0,0 0,0 0,0 0,0 1,0-1,0 1,0-1,1 1,-1 0,5 1,-3 0,0-1,-1 1,1 0,0 0,-1 1,1-1,-1 1,0 0,1 0,6 5,15 7,-3-5,-19-8,0 0,0 0,-1 0,1 1,0 0,0-1,-1 1,0 1,1-1,-1 0,0 1,0 0,0-1,0 1,-1 0,1 1,-1-1,0 0,3 5,-2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14T17:18:49.28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230 224,'0'-14,"0"1,1 0,1 0,0 1,1-1,1 0,0 1,0 0,1-1,1 2,0-1,9-13,-11 20,-1 1,1 0,0 1,0-1,0 1,0 0,0 0,1 0,-1 0,1 1,0 0,0 0,0 0,8-2,-10 4,-1-1,0 1,0 0,1 0,-1 0,0 0,0 1,0-1,1 0,-1 1,0 0,0-1,0 1,0 0,0 0,0 0,0 0,0 1,-1-1,1 0,0 1,-1-1,1 1,-1 0,1-1,-1 1,0 0,0 0,1 0,-1 0,-1 0,1 0,0 0,-1 0,1 1,-1-1,1 3,12 37,-10-34,0 0,-1 1,0-1,0 0,-1 0,1 13,-2-20,0 1,0 0,0-1,0 1,0 0,1-1,-1 1,0-1,1 1,0-1,-1 1,1-1,0 1,0-1,-1 0,1 1,0-1,0 0,1 0,-1 1,0-1,0 0,0 0,1 0,-1-1,1 1,-1 0,1 0,-1-1,4 1,-1 0,1 0,0 0,-1-1,1 0,0 0,0-1,-1 1,1-1,8-2,0-2,-1-1,-1 0,1-1,-1 0,0 0,-1-1,0-1,12-11,29-23,-46 39,1 1,0 0,0 0,0 1,0 0,1 0,-1 0,1 1,9-1,-12 2,1-1,0 1,-1 0,1 0,0 1,-1 0,1-1,-1 1,1 1,-1-1,0 1,1 0,-1 0,6 3,-5 2,-1-1,1 1,-1 0,-1 0,1 1,-1-1,0 1,2 10,0-2,1 3,-6-15,1 0,0 0,0-1,1 1,-1 0,1-1,3 6,-4-8,0 0,0 0,0 0,0-1,0 1,0 0,1 0,-1-1,0 1,0-1,1 1,-1-1,0 0,1 1,-1-1,0 0,1 0,-1 0,1 0,-1 0,0 0,1 0,-1 0,0-1,1 1,1-1,132-46,-121 44,0 1,0 0,1 1,-1 0,0 1,1 1,-1 0,16 4,-25-3,-1 0,1 0,-1 0,0 0,0 1,0 0,0 0,-1 0,1 0,-1 0,0 1,0 0,0 0,0 0,0 0,2 5,-3-6,-1 1,1-1,0 1,-1-1,0 1,0-1,0 1,0 0,-1-1,1 1,-1 0,0-1,0 1,0 0,-1 0,1-1,-1 1,0 0,0-1,-3 7,4-9,0-1,0 0,-1 0,1 0,0 1,0-1,0 0,0 0,0 0,0 1,0-1,0 0,0 0,0 1,0-1,0 0,0 0,0 1,0-1,0 0,0 0,0 1,0-1,0 0,0 0,0 1,0-1,0 0,0 0,1 0,-1 1,0-1,0 0,0 0,0 0,1 0,-1 1,0-1,13 3,23-3,-29-1,2 1,0 0,0 1,0 0,0 0,0 1,-1 0,1 1,0-1,-1 2,0-1,0 1,0 0,0 1,-1 0,1 0,-1 1,7 7,-8-6,-1 0,1 0,-1 0,-1 0,1 1,-1 0,0 0,3 12,-6-17,-1-1,1 1,-1-1,0 1,1-1,-1 1,0-1,-1 1,1-1,0 1,-1-1,1 1,-1-1,0 0,0 1,0-1,0 0,0 1,0-1,-1 0,1 0,-1 0,1 0,-1 0,0-1,0 1,0 0,0-1,0 0,0 1,0-1,0 0,-1 0,-2 1,-15 7,1-1,-1-1,-1-1,-24 4,22-6,7-1,0-1,-28 0,38-2,0-1,0 0,0 0,0-1,0 1,0-1,1 0,-1-1,1 1,-10-7,-2-4,13 9,1 1,-1 0,0 0,0 1,0-1,0 1,0 0,-8-3,10 7,1 0,-1-1,1 1,0 0,0 1,0-1,0 0,0 0,0 0,1 1,-1-1,1 0,-1 5,-1 1,0-3,0 0,-1-1,0 1,0-1,0 0,0 0,-1 0,1 0,-1-1,0 1,0-1,-1 0,1 0,-1 0,1-1,-1 0,0 0,-5 2,-2 0,-1 0,0-1,1 0,-1-1,0 0,-15-1,-9 0,12 0,-37-3,56 1,0 0,0 0,0 0,0 0,1-1,-1 0,1-1,-1 1,1-1,0 0,-8-6,11 6,0 0,0 0,0 0,0 0,1-1,0 1,-1 0,1-1,0 1,1-1,-1 0,1 1,-1-1,1 0,0 1,1-1,0-5,-1 9,-48 6,42-6,-22 3,-51-3,73-1,-1 1,0-1,1 0,-1-1,1 0,-1 0,1 0,0-1,0 1,0-2,0 1,0-1,-7-5,-33-33,43 42,1-1,-1 0,1 1,-1-1,1 1,-1 0,1 0,-1 0,1 0,-1 0,0 1,1-1,-1 1,1 0,-1 0,1-1,0 2,-4 0,-18 5,10-6,0 0,1-1,-1-1,1 0,-1-1,1 0,-1-1,-12-5,22 7,1-1,0 1,-1-1,1 1,0-1,0 0,0 0,0-1,1 1,-1-1,1 1,-1-1,1 0,0 0,0 0,0 0,0 0,0 0,1-1,0 1,-1-1,1 1,1-1,-1 1,0-1,1 1,0-1,0 0,0 1,0-1,0 1,1-1,0 0,-1 1,3-4,-3 5,1 1,-1-1,0 1,1-1,-1 1,0-1,0 1,0-1,0 1,0-1,-1 1,1-1,0 1,-1-1,1 1,-1 0,1-1,-1 1,0 0,1-1,-1 1,0 0,0 0,0 0,0-1,0 1,0 0,-2-1,-3-1,0 0,0 0,-1 0,1 1,-10-2,10 2,0 1,1-1,-1 0,1 0,-1 0,1-1,-9-6,8 3,1 0,-1-1,1 0,0 0,1 0,-1 0,2-1,-7-15,9 21,0 0,1 0,-1 0,0 0,1 0,-1 0,1 0,0 0,0 0,0 0,0 0,0 0,0 0,0-1,1 1,-1 0,1 0,-1 1,1-1,0 0,0 0,0 0,0 0,0 1,0-1,1 0,-1 1,0-1,1 1,-1-1,1 1,0 0,-1 0,1 0,0 0,0 0,0 0,0 0,0 0,0 1,0-1,2 1,10-3,-1-1,0 2,0-1,1 2,17 0,-28 1,1 0,0 1,-1-1,1 1,-1 0,1 0,-1 0,1 1,-1-1,0 1,0 0,1 0,-1 0,-1 0,1 1,0-1,0 1,-1-1,0 1,4 5,-4-4,0-1,0 1,0-1,1 1,0-1,0 0,-1 0,2 0,-1-1,0 1,0-1,1 1,0-1,-1 0,1 0,8 2,-2-3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24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</cp:revision>
  <dcterms:created xsi:type="dcterms:W3CDTF">2022-11-14T17:00:00Z</dcterms:created>
  <dcterms:modified xsi:type="dcterms:W3CDTF">2022-11-14T17:24:00Z</dcterms:modified>
</cp:coreProperties>
</file>