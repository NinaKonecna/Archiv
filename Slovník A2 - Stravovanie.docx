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040" w:rsidRDefault="004B364A" w:rsidP="001F40F2">
      <w:pPr>
        <w:pStyle w:val="Nzov"/>
        <w:jc w:val="center"/>
      </w:pPr>
      <w:r>
        <w:t>Slovník A2  - Stravovanie</w:t>
      </w:r>
    </w:p>
    <w:p w:rsidR="00B63465" w:rsidRDefault="00B63465" w:rsidP="00B63465"/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9"/>
        <w:gridCol w:w="4989"/>
      </w:tblGrid>
      <w:tr w:rsidR="002A57D6" w:rsidTr="002A57D6">
        <w:trPr>
          <w:trHeight w:val="443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Булочка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Žemľa</w:t>
            </w:r>
          </w:p>
        </w:tc>
      </w:tr>
      <w:tr w:rsidR="002A57D6" w:rsidTr="002A57D6">
        <w:trPr>
          <w:trHeight w:val="419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Вермишель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Jemné cestoviny (rezance)</w:t>
            </w:r>
          </w:p>
        </w:tc>
      </w:tr>
      <w:tr w:rsidR="002A57D6" w:rsidTr="002A57D6">
        <w:trPr>
          <w:trHeight w:val="443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Взбитые сливки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Šlahačka</w:t>
            </w:r>
          </w:p>
        </w:tc>
      </w:tr>
      <w:tr w:rsidR="002A57D6" w:rsidTr="002A57D6">
        <w:trPr>
          <w:trHeight w:val="419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Йогурт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Jogurt</w:t>
            </w:r>
          </w:p>
        </w:tc>
      </w:tr>
      <w:tr w:rsidR="002A57D6" w:rsidTr="002A57D6">
        <w:trPr>
          <w:trHeight w:val="443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Кефир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Kefír</w:t>
            </w:r>
          </w:p>
        </w:tc>
      </w:tr>
      <w:tr w:rsidR="002A57D6" w:rsidTr="002A57D6">
        <w:trPr>
          <w:trHeight w:val="419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Макароны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Makaróny</w:t>
            </w:r>
          </w:p>
        </w:tc>
      </w:tr>
      <w:tr w:rsidR="002A57D6" w:rsidTr="002A57D6">
        <w:trPr>
          <w:trHeight w:val="443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Масло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Maslo, olej</w:t>
            </w:r>
          </w:p>
        </w:tc>
      </w:tr>
      <w:tr w:rsidR="002A57D6" w:rsidTr="002A57D6">
        <w:trPr>
          <w:trHeight w:val="419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Молоко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Mlieko</w:t>
            </w:r>
          </w:p>
        </w:tc>
      </w:tr>
      <w:tr w:rsidR="002A57D6" w:rsidTr="002A57D6">
        <w:trPr>
          <w:trHeight w:val="419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Мучное блюдо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Múčne jedlo</w:t>
            </w:r>
          </w:p>
        </w:tc>
      </w:tr>
      <w:tr w:rsidR="002A57D6" w:rsidTr="002A57D6">
        <w:trPr>
          <w:trHeight w:val="419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Пельмени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Peľmene</w:t>
            </w:r>
          </w:p>
        </w:tc>
      </w:tr>
      <w:tr w:rsidR="002A57D6" w:rsidTr="002A57D6">
        <w:trPr>
          <w:trHeight w:val="419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Пирог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Koláč</w:t>
            </w:r>
          </w:p>
        </w:tc>
      </w:tr>
      <w:tr w:rsidR="002A57D6" w:rsidTr="002A57D6">
        <w:trPr>
          <w:trHeight w:val="419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Пирожное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Zákusok</w:t>
            </w:r>
          </w:p>
        </w:tc>
      </w:tr>
      <w:tr w:rsidR="002A57D6" w:rsidTr="002A57D6">
        <w:trPr>
          <w:trHeight w:val="419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Пирожок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Koláčik</w:t>
            </w:r>
          </w:p>
        </w:tc>
      </w:tr>
      <w:tr w:rsidR="002A57D6" w:rsidTr="002A57D6">
        <w:trPr>
          <w:trHeight w:val="419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Рогалик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Rožok</w:t>
            </w:r>
          </w:p>
        </w:tc>
      </w:tr>
      <w:tr w:rsidR="002A57D6" w:rsidTr="002A57D6">
        <w:trPr>
          <w:trHeight w:val="419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Сливки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Sladká smotana</w:t>
            </w:r>
          </w:p>
        </w:tc>
      </w:tr>
      <w:tr w:rsidR="002A57D6" w:rsidTr="002A57D6">
        <w:trPr>
          <w:trHeight w:val="419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Сметана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Kyslá smotana</w:t>
            </w:r>
          </w:p>
        </w:tc>
      </w:tr>
      <w:tr w:rsidR="002A57D6" w:rsidTr="002A57D6">
        <w:trPr>
          <w:trHeight w:val="419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Спагетти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Špagety</w:t>
            </w:r>
          </w:p>
        </w:tc>
      </w:tr>
      <w:tr w:rsidR="002A57D6" w:rsidTr="002A57D6">
        <w:trPr>
          <w:trHeight w:val="419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Сыр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Syr</w:t>
            </w:r>
          </w:p>
        </w:tc>
      </w:tr>
      <w:tr w:rsidR="002A57D6" w:rsidTr="002A57D6">
        <w:trPr>
          <w:trHeight w:val="419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Творог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Tvaroh</w:t>
            </w:r>
          </w:p>
        </w:tc>
      </w:tr>
      <w:tr w:rsidR="002A57D6" w:rsidTr="002A57D6">
        <w:trPr>
          <w:trHeight w:val="419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Тесто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Cesto</w:t>
            </w:r>
          </w:p>
        </w:tc>
      </w:tr>
      <w:tr w:rsidR="002A57D6" w:rsidTr="002A57D6">
        <w:trPr>
          <w:trHeight w:val="419"/>
        </w:trPr>
        <w:tc>
          <w:tcPr>
            <w:tcW w:w="4989" w:type="dxa"/>
            <w:vAlign w:val="center"/>
          </w:tcPr>
          <w:p w:rsidR="002A57D6" w:rsidRPr="00D64DE8" w:rsidRDefault="002A57D6" w:rsidP="002A57D6">
            <w:pPr>
              <w:jc w:val="right"/>
            </w:pPr>
            <w:r w:rsidRPr="00D64DE8">
              <w:t xml:space="preserve">Торт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Torta</w:t>
            </w:r>
          </w:p>
        </w:tc>
      </w:tr>
      <w:tr w:rsidR="002A57D6" w:rsidTr="002A57D6">
        <w:trPr>
          <w:trHeight w:val="419"/>
        </w:trPr>
        <w:tc>
          <w:tcPr>
            <w:tcW w:w="4989" w:type="dxa"/>
            <w:vAlign w:val="center"/>
          </w:tcPr>
          <w:p w:rsidR="002A57D6" w:rsidRDefault="002A57D6" w:rsidP="002A57D6">
            <w:pPr>
              <w:jc w:val="right"/>
            </w:pPr>
            <w:r w:rsidRPr="00D64DE8">
              <w:t xml:space="preserve">Хлеб </w:t>
            </w:r>
          </w:p>
        </w:tc>
        <w:tc>
          <w:tcPr>
            <w:tcW w:w="4989" w:type="dxa"/>
            <w:vAlign w:val="center"/>
          </w:tcPr>
          <w:p w:rsidR="002A57D6" w:rsidRDefault="002A57D6" w:rsidP="002A57D6">
            <w:r>
              <w:t>Chlieb</w:t>
            </w:r>
          </w:p>
        </w:tc>
      </w:tr>
    </w:tbl>
    <w:p w:rsidR="002A57D6" w:rsidRDefault="002A57D6" w:rsidP="002A57D6">
      <w:pPr>
        <w:ind w:left="360"/>
      </w:pPr>
    </w:p>
    <w:p w:rsidR="002A57D6" w:rsidRDefault="002A57D6" w:rsidP="002A57D6">
      <w:pPr>
        <w:pStyle w:val="Odsekzoznamu"/>
      </w:pPr>
    </w:p>
    <w:p w:rsidR="002A57D6" w:rsidRDefault="002A57D6" w:rsidP="002A57D6">
      <w:pPr>
        <w:pStyle w:val="Odsekzoznamu"/>
      </w:pPr>
    </w:p>
    <w:p w:rsidR="002A57D6" w:rsidRDefault="002A57D6" w:rsidP="002A57D6">
      <w:pPr>
        <w:pStyle w:val="Odsekzoznamu"/>
      </w:pPr>
    </w:p>
    <w:p w:rsidR="002A57D6" w:rsidRDefault="002A57D6" w:rsidP="002A57D6">
      <w:pPr>
        <w:pStyle w:val="Odsekzoznamu"/>
      </w:pPr>
    </w:p>
    <w:p w:rsidR="002A57D6" w:rsidRDefault="002A57D6" w:rsidP="002A57D6">
      <w:pPr>
        <w:pStyle w:val="Odsekzoznamu"/>
      </w:pPr>
    </w:p>
    <w:p w:rsidR="002A57D6" w:rsidRDefault="002A57D6" w:rsidP="002A57D6">
      <w:pPr>
        <w:pStyle w:val="Odsekzoznamu"/>
      </w:pPr>
    </w:p>
    <w:p w:rsidR="002A57D6" w:rsidRDefault="002A57D6" w:rsidP="002A57D6">
      <w:pPr>
        <w:pStyle w:val="Odsekzoznamu"/>
      </w:pPr>
    </w:p>
    <w:p w:rsidR="002A57D6" w:rsidRDefault="002A57D6" w:rsidP="002A57D6">
      <w:pPr>
        <w:pStyle w:val="Odsekzoznamu"/>
      </w:pPr>
    </w:p>
    <w:p w:rsidR="002A57D6" w:rsidRDefault="002A57D6" w:rsidP="002A57D6">
      <w:pPr>
        <w:pStyle w:val="Odsekzoznamu"/>
      </w:pPr>
    </w:p>
    <w:p w:rsidR="002A57D6" w:rsidRDefault="002A57D6" w:rsidP="002A57D6">
      <w:pPr>
        <w:pStyle w:val="Odsekzoznamu"/>
      </w:pPr>
    </w:p>
    <w:p w:rsidR="002A57D6" w:rsidRDefault="002A57D6" w:rsidP="002A57D6">
      <w:pPr>
        <w:pStyle w:val="Odsekzoznamu"/>
      </w:pPr>
    </w:p>
    <w:p w:rsidR="002A57D6" w:rsidRDefault="002A57D6" w:rsidP="002A57D6">
      <w:pPr>
        <w:pStyle w:val="Odsekzoznamu"/>
      </w:pPr>
    </w:p>
    <w:p w:rsidR="002A57D6" w:rsidRDefault="002A57D6" w:rsidP="002A57D6">
      <w:pPr>
        <w:pStyle w:val="Odsekzoznamu"/>
      </w:pPr>
      <w:r w:rsidRPr="002A57D6">
        <w:lastRenderedPageBreak/>
        <w:drawing>
          <wp:inline distT="0" distB="0" distL="0" distR="0" wp14:anchorId="026EDFDC" wp14:editId="64BA2844">
            <wp:extent cx="5677692" cy="3848637"/>
            <wp:effectExtent l="0" t="0" r="0" b="0"/>
            <wp:docPr id="83575010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50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D6" w:rsidRPr="00B63465" w:rsidRDefault="002A57D6" w:rsidP="002A57D6">
      <w:pPr>
        <w:pStyle w:val="Odsekzoznamu"/>
      </w:pPr>
      <w:r>
        <w:rPr>
          <w:noProof/>
        </w:rPr>
        <w:drawing>
          <wp:inline distT="0" distB="0" distL="0" distR="0">
            <wp:extent cx="5624837" cy="3152775"/>
            <wp:effectExtent l="0" t="0" r="0" b="0"/>
            <wp:docPr id="164031007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88" b="37812"/>
                    <a:stretch/>
                  </pic:blipFill>
                  <pic:spPr bwMode="auto">
                    <a:xfrm>
                      <a:off x="0" y="0"/>
                      <a:ext cx="5630105" cy="315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57D6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57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4A"/>
    <w:rsid w:val="001F40F2"/>
    <w:rsid w:val="002A57D6"/>
    <w:rsid w:val="003A5040"/>
    <w:rsid w:val="004B364A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10B9"/>
  <w15:chartTrackingRefBased/>
  <w15:docId w15:val="{A865EE08-FEC2-43B9-B920-279DE608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table" w:styleId="Mriekatabuky">
    <w:name w:val="Table Grid"/>
    <w:basedOn w:val="Normlnatabuka"/>
    <w:uiPriority w:val="39"/>
    <w:rsid w:val="002A5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8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2023-10-01T14:45:00Z</dcterms:created>
  <dcterms:modified xsi:type="dcterms:W3CDTF">2023-10-01T14:53:00Z</dcterms:modified>
</cp:coreProperties>
</file>